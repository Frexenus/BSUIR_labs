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DB" w:rsidRDefault="005C23DB" w:rsidP="00AF1EA0">
      <w:pPr>
        <w:jc w:val="center"/>
      </w:pPr>
      <w:bookmarkStart w:id="0" w:name="OLE_LINK88"/>
      <w:bookmarkStart w:id="1" w:name="OLE_LINK89"/>
      <w:r>
        <w:t>Министерство образования Республики Беларусь</w:t>
      </w:r>
    </w:p>
    <w:p w:rsidR="005C23DB" w:rsidRDefault="005C23DB" w:rsidP="00AF1EA0">
      <w:pPr>
        <w:jc w:val="center"/>
      </w:pPr>
      <w:r>
        <w:t>Учреждение образования</w:t>
      </w:r>
    </w:p>
    <w:p w:rsidR="005C23DB" w:rsidRDefault="005C23DB" w:rsidP="00AF1EA0">
      <w:pPr>
        <w:jc w:val="center"/>
      </w:pPr>
      <w:r>
        <w:t>«Белорусский государственный университет</w:t>
      </w:r>
    </w:p>
    <w:p w:rsidR="005C23DB" w:rsidRDefault="005C23DB" w:rsidP="00AF1EA0">
      <w:pPr>
        <w:jc w:val="center"/>
      </w:pPr>
      <w:proofErr w:type="gramStart"/>
      <w:r>
        <w:t>информатики</w:t>
      </w:r>
      <w:proofErr w:type="gramEnd"/>
      <w:r>
        <w:t xml:space="preserve"> и радиоэлектроники»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  <w:r>
        <w:t>Кафедра информатики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Pr="00F31BED" w:rsidRDefault="005C23DB" w:rsidP="00AF1EA0">
      <w:pPr>
        <w:pStyle w:val="af2"/>
      </w:pPr>
      <w:r>
        <w:t>А</w:t>
      </w:r>
      <w:r w:rsidRPr="00F31BED">
        <w:t>.</w:t>
      </w:r>
      <w:r>
        <w:t>А</w:t>
      </w:r>
      <w:r w:rsidRPr="00F31BED">
        <w:t xml:space="preserve">. </w:t>
      </w:r>
      <w:r>
        <w:t>Волосевич</w:t>
      </w:r>
    </w:p>
    <w:p w:rsidR="005C23DB" w:rsidRPr="00F31BED" w:rsidRDefault="005C23DB" w:rsidP="00AF1EA0">
      <w:pPr>
        <w:jc w:val="center"/>
      </w:pPr>
    </w:p>
    <w:p w:rsidR="005C23DB" w:rsidRPr="00F31BED" w:rsidRDefault="005C23DB" w:rsidP="00AF1EA0">
      <w:pPr>
        <w:jc w:val="center"/>
      </w:pPr>
    </w:p>
    <w:p w:rsidR="005C23DB" w:rsidRPr="00F31BED" w:rsidRDefault="005C23DB" w:rsidP="00AF1EA0">
      <w:pPr>
        <w:jc w:val="center"/>
      </w:pPr>
    </w:p>
    <w:p w:rsidR="005C23DB" w:rsidRPr="00F31BED" w:rsidRDefault="00282E6A" w:rsidP="00AF1EA0">
      <w:pPr>
        <w:pStyle w:val="af1"/>
      </w:pPr>
      <w:r>
        <w:t>Т</w:t>
      </w:r>
      <w:r w:rsidR="000170D1">
        <w:t>ехнологи</w:t>
      </w:r>
      <w:r>
        <w:t>я</w:t>
      </w:r>
      <w:r w:rsidR="000170D1" w:rsidRPr="00F31BED">
        <w:t xml:space="preserve"> </w:t>
      </w:r>
      <w:r>
        <w:rPr>
          <w:lang w:val="en-US"/>
        </w:rPr>
        <w:t>Windows</w:t>
      </w:r>
      <w:r w:rsidRPr="00F31BED">
        <w:t xml:space="preserve"> </w:t>
      </w:r>
      <w:r>
        <w:rPr>
          <w:lang w:val="en-US"/>
        </w:rPr>
        <w:t>Presentation</w:t>
      </w:r>
      <w:r w:rsidRPr="00F31BED">
        <w:t xml:space="preserve"> </w:t>
      </w:r>
      <w:r>
        <w:rPr>
          <w:lang w:val="en-US"/>
        </w:rPr>
        <w:t>Foundation</w:t>
      </w:r>
    </w:p>
    <w:p w:rsidR="005C23DB" w:rsidRPr="00F31BED" w:rsidRDefault="005C23DB" w:rsidP="00AF1EA0">
      <w:pPr>
        <w:jc w:val="center"/>
      </w:pPr>
    </w:p>
    <w:p w:rsidR="005C23DB" w:rsidRPr="00F31BED" w:rsidRDefault="005C23DB" w:rsidP="00AF1EA0">
      <w:pPr>
        <w:jc w:val="center"/>
      </w:pPr>
    </w:p>
    <w:p w:rsidR="005C23DB" w:rsidRPr="00F31BED" w:rsidRDefault="005C23DB" w:rsidP="00AF1EA0">
      <w:pPr>
        <w:jc w:val="center"/>
      </w:pPr>
    </w:p>
    <w:p w:rsidR="005C23DB" w:rsidRPr="00F31BED" w:rsidRDefault="005C23DB" w:rsidP="00AF1EA0">
      <w:pPr>
        <w:jc w:val="center"/>
      </w:pPr>
    </w:p>
    <w:p w:rsidR="005C23DB" w:rsidRPr="00F31BED" w:rsidRDefault="005C23DB" w:rsidP="00AF1EA0">
      <w:pPr>
        <w:jc w:val="center"/>
      </w:pPr>
    </w:p>
    <w:p w:rsidR="005C23DB" w:rsidRDefault="005C23DB" w:rsidP="00AF1EA0">
      <w:pPr>
        <w:jc w:val="center"/>
      </w:pPr>
      <w:r>
        <w:t>Курс лекций</w:t>
      </w:r>
    </w:p>
    <w:p w:rsidR="005C23DB" w:rsidRDefault="005C23DB" w:rsidP="00AF1EA0">
      <w:pPr>
        <w:jc w:val="center"/>
      </w:pPr>
      <w:proofErr w:type="gramStart"/>
      <w:r>
        <w:t>для</w:t>
      </w:r>
      <w:proofErr w:type="gramEnd"/>
      <w:r>
        <w:t xml:space="preserve"> студентов специальности</w:t>
      </w:r>
    </w:p>
    <w:p w:rsidR="005C23DB" w:rsidRDefault="005C23DB" w:rsidP="00AF1EA0">
      <w:pPr>
        <w:jc w:val="center"/>
      </w:pPr>
      <w:r>
        <w:t>1-40 01 03 Информатика и технологии программирования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AF1EA0" w:rsidRDefault="005C23DB" w:rsidP="00AF1EA0">
      <w:pPr>
        <w:jc w:val="center"/>
      </w:pPr>
      <w:r>
        <w:t>Минск 201</w:t>
      </w:r>
      <w:r w:rsidR="003002AF">
        <w:rPr>
          <w:lang w:val="en-US"/>
        </w:rPr>
        <w:t>3</w:t>
      </w:r>
      <w:r w:rsidR="00AF1EA0">
        <w:br w:type="page"/>
      </w:r>
    </w:p>
    <w:p w:rsidR="00AF1EA0" w:rsidRPr="00703258" w:rsidRDefault="00AF1EA0" w:rsidP="00AF1EA0">
      <w:pPr>
        <w:pStyle w:val="af0"/>
      </w:pPr>
      <w:r w:rsidRPr="00703258">
        <w:lastRenderedPageBreak/>
        <w:t>Содержание</w:t>
      </w:r>
    </w:p>
    <w:p w:rsidR="003F31B3" w:rsidRDefault="00AF1E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703258">
        <w:fldChar w:fldCharType="begin"/>
      </w:r>
      <w:r w:rsidRPr="00703258">
        <w:instrText xml:space="preserve"> TOC \o "1-1" \h \z \u </w:instrText>
      </w:r>
      <w:r w:rsidRPr="00703258">
        <w:fldChar w:fldCharType="separate"/>
      </w:r>
      <w:hyperlink w:anchor="_Toc350627632" w:history="1">
        <w:r w:rsidR="003F31B3" w:rsidRPr="00521A8A">
          <w:rPr>
            <w:rStyle w:val="af3"/>
            <w:noProof/>
          </w:rPr>
          <w:t xml:space="preserve">1. Общая характеристика технологии </w:t>
        </w:r>
        <w:r w:rsidR="003F31B3" w:rsidRPr="00521A8A">
          <w:rPr>
            <w:rStyle w:val="af3"/>
            <w:noProof/>
            <w:lang w:val="en-US"/>
          </w:rPr>
          <w:t>WPF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_Toc350627632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3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3" w:history="1">
        <w:r w:rsidR="003F31B3" w:rsidRPr="00521A8A">
          <w:rPr>
            <w:rStyle w:val="af3"/>
            <w:noProof/>
          </w:rPr>
          <w:t>2. Простейшее приложение WPF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_Toc350627633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4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4" w:history="1">
        <w:r w:rsidR="003F31B3" w:rsidRPr="00521A8A">
          <w:rPr>
            <w:rStyle w:val="af3"/>
            <w:noProof/>
          </w:rPr>
          <w:t>3. XAML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_Toc350627634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6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5" w:history="1">
        <w:r w:rsidR="003F31B3" w:rsidRPr="00521A8A">
          <w:rPr>
            <w:rStyle w:val="af3"/>
            <w:noProof/>
          </w:rPr>
          <w:t>4. Базовые концепции WPF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_Toc350627635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12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6" w:history="1">
        <w:r w:rsidR="003F31B3" w:rsidRPr="00521A8A">
          <w:rPr>
            <w:rStyle w:val="af3"/>
            <w:noProof/>
          </w:rPr>
          <w:t>5. Варианты организации приложений WPF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_Toc350627636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19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7" w:history="1">
        <w:r w:rsidR="003F31B3" w:rsidRPr="00521A8A">
          <w:rPr>
            <w:rStyle w:val="af3"/>
            <w:noProof/>
          </w:rPr>
          <w:t>6. Компоновка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_Toc350627637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26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8" w:history="1">
        <w:r w:rsidR="003F31B3" w:rsidRPr="00521A8A">
          <w:rPr>
            <w:rStyle w:val="af3"/>
            <w:noProof/>
          </w:rPr>
          <w:t>7. Обзор элементов управления WPF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_Toc350627638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37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39" w:history="1">
        <w:r w:rsidR="003F31B3" w:rsidRPr="00521A8A">
          <w:rPr>
            <w:rStyle w:val="af3"/>
            <w:noProof/>
          </w:rPr>
          <w:t>8. Ресурсы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_Toc350627639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51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40" w:history="1">
        <w:r w:rsidR="003F31B3" w:rsidRPr="00521A8A">
          <w:rPr>
            <w:rStyle w:val="af3"/>
            <w:noProof/>
          </w:rPr>
          <w:t>9. Привязка данных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_Toc350627640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54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41" w:history="1">
        <w:r w:rsidR="003F31B3" w:rsidRPr="00521A8A">
          <w:rPr>
            <w:rStyle w:val="af3"/>
            <w:noProof/>
          </w:rPr>
          <w:t>10. Работа с графикой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_Toc350627641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69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42" w:history="1">
        <w:r w:rsidR="003F31B3" w:rsidRPr="00521A8A">
          <w:rPr>
            <w:rStyle w:val="af3"/>
            <w:noProof/>
          </w:rPr>
          <w:t>11. Стили и триггеры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_Toc350627642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84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43" w:history="1">
        <w:r w:rsidR="003F31B3" w:rsidRPr="00521A8A">
          <w:rPr>
            <w:rStyle w:val="af3"/>
            <w:noProof/>
            <w:lang w:val="en-US"/>
          </w:rPr>
          <w:t xml:space="preserve">12. </w:t>
        </w:r>
        <w:r w:rsidR="003F31B3" w:rsidRPr="00521A8A">
          <w:rPr>
            <w:rStyle w:val="af3"/>
            <w:noProof/>
          </w:rPr>
          <w:t>Шаблоны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_Toc350627643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90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44" w:history="1">
        <w:r w:rsidR="003F31B3" w:rsidRPr="00521A8A">
          <w:rPr>
            <w:rStyle w:val="af3"/>
            <w:noProof/>
          </w:rPr>
          <w:t>13. Списки и представления коллекций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_Toc350627644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95</w:t>
        </w:r>
        <w:r w:rsidR="003F31B3">
          <w:rPr>
            <w:noProof/>
            <w:webHidden/>
          </w:rPr>
          <w:fldChar w:fldCharType="end"/>
        </w:r>
      </w:hyperlink>
    </w:p>
    <w:p w:rsidR="003F31B3" w:rsidRDefault="006D0FA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627645" w:history="1">
        <w:r w:rsidR="003F31B3" w:rsidRPr="00521A8A">
          <w:rPr>
            <w:rStyle w:val="af3"/>
            <w:noProof/>
          </w:rPr>
          <w:t>Литература</w:t>
        </w:r>
        <w:r w:rsidR="003F31B3">
          <w:rPr>
            <w:noProof/>
            <w:webHidden/>
          </w:rPr>
          <w:tab/>
        </w:r>
        <w:r w:rsidR="003F31B3">
          <w:rPr>
            <w:noProof/>
            <w:webHidden/>
          </w:rPr>
          <w:fldChar w:fldCharType="begin"/>
        </w:r>
        <w:r w:rsidR="003F31B3">
          <w:rPr>
            <w:noProof/>
            <w:webHidden/>
          </w:rPr>
          <w:instrText xml:space="preserve"> PAGEREF _Toc350627645 \h </w:instrText>
        </w:r>
        <w:r w:rsidR="003F31B3">
          <w:rPr>
            <w:noProof/>
            <w:webHidden/>
          </w:rPr>
        </w:r>
        <w:r w:rsidR="003F31B3">
          <w:rPr>
            <w:noProof/>
            <w:webHidden/>
          </w:rPr>
          <w:fldChar w:fldCharType="separate"/>
        </w:r>
        <w:r w:rsidR="00857D65">
          <w:rPr>
            <w:noProof/>
            <w:webHidden/>
          </w:rPr>
          <w:t>108</w:t>
        </w:r>
        <w:r w:rsidR="003F31B3">
          <w:rPr>
            <w:noProof/>
            <w:webHidden/>
          </w:rPr>
          <w:fldChar w:fldCharType="end"/>
        </w:r>
      </w:hyperlink>
    </w:p>
    <w:p w:rsidR="00A36068" w:rsidRPr="00D716E9" w:rsidRDefault="00AF1EA0" w:rsidP="00D716E9">
      <w:pPr>
        <w:pStyle w:val="1"/>
      </w:pPr>
      <w:r w:rsidRPr="00703258">
        <w:fldChar w:fldCharType="end"/>
      </w:r>
      <w:r w:rsidRPr="00703258">
        <w:br w:type="page"/>
      </w:r>
      <w:bookmarkStart w:id="2" w:name="_Toc350627632"/>
      <w:r w:rsidR="00A36068">
        <w:lastRenderedPageBreak/>
        <w:t xml:space="preserve">1. </w:t>
      </w:r>
      <w:r w:rsidR="00D716E9">
        <w:t xml:space="preserve">Общая характеристика технологии </w:t>
      </w:r>
      <w:r w:rsidR="00D716E9">
        <w:rPr>
          <w:lang w:val="en-US"/>
        </w:rPr>
        <w:t>WPF</w:t>
      </w:r>
      <w:bookmarkEnd w:id="2"/>
    </w:p>
    <w:p w:rsidR="00A36068" w:rsidRDefault="00A36068" w:rsidP="00A36068">
      <w:r w:rsidRPr="00D716E9">
        <w:rPr>
          <w:rStyle w:val="a8"/>
        </w:rPr>
        <w:t>Windows Presentation Foundation</w:t>
      </w:r>
      <w:r>
        <w:t xml:space="preserve"> (WPF) – это технология для построения клиентских приложений Windows, являющаяся частью платформы .NET. WPF разработана как альтернатива технологии Windows Forms. Ниже перечислены основные особенности технологии WPF.</w:t>
      </w:r>
    </w:p>
    <w:p w:rsidR="00A36068" w:rsidRDefault="00A36068" w:rsidP="00A36068">
      <w:r w:rsidRPr="00D716E9">
        <w:rPr>
          <w:rStyle w:val="aff2"/>
        </w:rPr>
        <w:t>1. Собственные методы построения и рендеринга элементов.</w:t>
      </w:r>
      <w:r>
        <w:t xml:space="preserve"> В Windows Forms классы для элементов управления делегируют функции отображения системным библиотекам, таким как user32.dll. В WPF любой элемент управления полностью строится (рисуется) самой WPF. Для аппаратного ускорения рендеринга применяется технология DirectX (рис. 1).</w:t>
      </w:r>
    </w:p>
    <w:p w:rsidR="00A36068" w:rsidRDefault="003002AF" w:rsidP="006C41A4">
      <w:pPr>
        <w:pStyle w:val="af"/>
      </w:pPr>
      <w:r>
        <w:rPr>
          <w:noProof/>
        </w:rPr>
        <w:drawing>
          <wp:inline distT="0" distB="0" distL="0" distR="0">
            <wp:extent cx="4676775" cy="34099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WPF и Windows Forms.emz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6C41A4">
      <w:pPr>
        <w:pStyle w:val="af"/>
      </w:pPr>
      <w:r>
        <w:t>Рис. 1. Рендеринг в приложениях на основе Windows Forms и WPF.</w:t>
      </w:r>
    </w:p>
    <w:p w:rsidR="00A36068" w:rsidRDefault="00A36068" w:rsidP="00A36068">
      <w:r w:rsidRPr="006C41A4">
        <w:rPr>
          <w:rStyle w:val="aff2"/>
        </w:rPr>
        <w:t>2. Независимость от разрешения устройства вывода.</w:t>
      </w:r>
      <w:r>
        <w:t xml:space="preserve"> Для указания размеров в WPF используется собственная единица измерения, равная 1/96 дюйма. Кроме этого, технология WPF ориентирована на использование не пиксельных, а векторных примитивов.</w:t>
      </w:r>
    </w:p>
    <w:p w:rsidR="00A36068" w:rsidRDefault="00A36068" w:rsidP="00A36068">
      <w:r w:rsidRPr="006C41A4">
        <w:rPr>
          <w:rStyle w:val="aff2"/>
        </w:rPr>
        <w:t>3. Декларативный пользовательский интерфейс.</w:t>
      </w:r>
      <w:r>
        <w:t xml:space="preserve"> В WPF визуальное содержимое окна можно полностью описать на языке XAML. Это язык разметки, основанный на XML. Так как описание пользовательского интерфейса отделено от кода, дизайнеры могут использовать профессиональные инструменты </w:t>
      </w:r>
      <w:r w:rsidR="006C41A4" w:rsidRPr="006C41A4">
        <w:t>(</w:t>
      </w:r>
      <w:r w:rsidR="006C41A4">
        <w:t>например</w:t>
      </w:r>
      <w:r w:rsidR="006C41A4" w:rsidRPr="006C41A4">
        <w:t xml:space="preserve">, </w:t>
      </w:r>
      <w:r w:rsidR="006C41A4">
        <w:rPr>
          <w:lang w:val="en-US"/>
        </w:rPr>
        <w:t>Microsoft</w:t>
      </w:r>
      <w:r w:rsidR="006C41A4" w:rsidRPr="006C41A4">
        <w:t xml:space="preserve"> </w:t>
      </w:r>
      <w:r w:rsidR="006C41A4">
        <w:rPr>
          <w:lang w:val="en-US"/>
        </w:rPr>
        <w:t>Expression</w:t>
      </w:r>
      <w:r w:rsidR="006C41A4" w:rsidRPr="006C41A4">
        <w:t xml:space="preserve"> </w:t>
      </w:r>
      <w:r w:rsidR="006C41A4">
        <w:rPr>
          <w:lang w:val="en-US"/>
        </w:rPr>
        <w:t>Blend</w:t>
      </w:r>
      <w:r w:rsidR="006C41A4" w:rsidRPr="006C41A4">
        <w:t>)</w:t>
      </w:r>
      <w:r>
        <w:t>, чтобы редактировать файлы XAML, улучшая внешний вид приложения. Применение XAML является предпочтительным, но не обязательным – приложени</w:t>
      </w:r>
      <w:r w:rsidR="00D71DE6">
        <w:t>я</w:t>
      </w:r>
      <w:r>
        <w:t xml:space="preserve"> WPF можно </w:t>
      </w:r>
      <w:r w:rsidR="00D71DE6">
        <w:t>создавать</w:t>
      </w:r>
      <w:r>
        <w:t>, используя только код.</w:t>
      </w:r>
    </w:p>
    <w:p w:rsidR="00A36068" w:rsidRDefault="00A36068" w:rsidP="00A36068">
      <w:r w:rsidRPr="006C41A4">
        <w:rPr>
          <w:rStyle w:val="aff2"/>
        </w:rPr>
        <w:t>4. Веб-подобная модель компоновки.</w:t>
      </w:r>
      <w:r>
        <w:t xml:space="preserve"> WPF поддерживает гибкий визуальный поток, размещающий элементы управления на основе их содержимого. В </w:t>
      </w:r>
      <w:r>
        <w:lastRenderedPageBreak/>
        <w:t>результате получается пользовательский интерфейс, который может быть адаптирован для отображения динамичного содержимого.</w:t>
      </w:r>
    </w:p>
    <w:p w:rsidR="00A36068" w:rsidRDefault="00A36068" w:rsidP="00A36068">
      <w:r w:rsidRPr="006C41A4">
        <w:rPr>
          <w:rStyle w:val="aff2"/>
        </w:rPr>
        <w:t>5. Стили и шаблоны.</w:t>
      </w:r>
      <w:r>
        <w:t xml:space="preserve"> Стили стандартизируют форматирование и позволяют повторно использовать его по всему приложению. Шаблоны дают возможность изменить способ отображения любых элементов управления, даже таких основополагающих, как кнопки или поля ввода.</w:t>
      </w:r>
    </w:p>
    <w:p w:rsidR="00A36068" w:rsidRDefault="00A36068" w:rsidP="00A36068">
      <w:r w:rsidRPr="006C41A4">
        <w:rPr>
          <w:rStyle w:val="aff2"/>
        </w:rPr>
        <w:t>6. Анимация.</w:t>
      </w:r>
      <w:r>
        <w:t xml:space="preserve"> В WPF анимация – неотъемлемая часть программного каркаса. Анимация определяется декларативными дескрипторами, и WPF запускает её в действие автоматически.</w:t>
      </w:r>
    </w:p>
    <w:p w:rsidR="00A36068" w:rsidRDefault="00A36068" w:rsidP="00A36068">
      <w:r w:rsidRPr="006C41A4">
        <w:rPr>
          <w:rStyle w:val="aff2"/>
        </w:rPr>
        <w:t>7. Приложения на основе страниц.</w:t>
      </w:r>
      <w:r>
        <w:t xml:space="preserve"> В WPF можно строить приложения с кнопками навигации, которые позволяют перемещаться по коллекции страниц. Кроме этого, специальный тип приложения WPF – XBAP – может быть запущен внутри браузера.</w:t>
      </w:r>
    </w:p>
    <w:p w:rsidR="00A36068" w:rsidRDefault="00A36068" w:rsidP="006C41A4">
      <w:pPr>
        <w:pStyle w:val="1"/>
      </w:pPr>
      <w:bookmarkStart w:id="3" w:name="_Toc350627633"/>
      <w:r>
        <w:t xml:space="preserve">2. </w:t>
      </w:r>
      <w:r w:rsidR="00CC539D">
        <w:t>Простейшее</w:t>
      </w:r>
      <w:r w:rsidR="006C41A4">
        <w:t xml:space="preserve"> приложени</w:t>
      </w:r>
      <w:r w:rsidR="00CC539D">
        <w:t>е</w:t>
      </w:r>
      <w:r w:rsidR="006C41A4">
        <w:t xml:space="preserve"> </w:t>
      </w:r>
      <w:r>
        <w:t>WPF</w:t>
      </w:r>
      <w:bookmarkEnd w:id="3"/>
    </w:p>
    <w:p w:rsidR="00A36068" w:rsidRDefault="00A36068" w:rsidP="00A36068">
      <w:r>
        <w:t xml:space="preserve">Построим простейшее однооконное приложение WPF. Для этого создадим файл </w:t>
      </w:r>
      <w:r w:rsidRPr="006C41A4">
        <w:rPr>
          <w:rStyle w:val="a9"/>
        </w:rPr>
        <w:t>Program.cs</w:t>
      </w:r>
      <w:r>
        <w:t xml:space="preserve"> и поместим в него следующий код:</w:t>
      </w:r>
    </w:p>
    <w:p w:rsidR="00A36068" w:rsidRPr="00A36068" w:rsidRDefault="00A36068" w:rsidP="006C41A4">
      <w:pPr>
        <w:pStyle w:val="a4"/>
      </w:pPr>
      <w:proofErr w:type="gramStart"/>
      <w:r w:rsidRPr="006C41A4">
        <w:rPr>
          <w:rStyle w:val="af6"/>
        </w:rPr>
        <w:t>using</w:t>
      </w:r>
      <w:proofErr w:type="gramEnd"/>
      <w:r w:rsidRPr="00A36068">
        <w:t xml:space="preserve"> System;</w:t>
      </w:r>
    </w:p>
    <w:p w:rsidR="00A36068" w:rsidRPr="00A36068" w:rsidRDefault="00A36068" w:rsidP="006C41A4">
      <w:pPr>
        <w:pStyle w:val="a4"/>
      </w:pPr>
      <w:proofErr w:type="gramStart"/>
      <w:r w:rsidRPr="006C41A4">
        <w:rPr>
          <w:rStyle w:val="af6"/>
        </w:rPr>
        <w:t>using</w:t>
      </w:r>
      <w:proofErr w:type="gramEnd"/>
      <w:r w:rsidRPr="00A36068">
        <w:t xml:space="preserve"> System.Windows;</w:t>
      </w:r>
    </w:p>
    <w:p w:rsidR="00A36068" w:rsidRPr="00A36068" w:rsidRDefault="00A36068" w:rsidP="006C41A4">
      <w:pPr>
        <w:pStyle w:val="a4"/>
      </w:pPr>
    </w:p>
    <w:p w:rsidR="00A36068" w:rsidRPr="00A36068" w:rsidRDefault="00A36068" w:rsidP="006C41A4">
      <w:pPr>
        <w:pStyle w:val="a4"/>
      </w:pPr>
      <w:proofErr w:type="gramStart"/>
      <w:r w:rsidRPr="006C41A4">
        <w:rPr>
          <w:rStyle w:val="af6"/>
        </w:rPr>
        <w:t>public</w:t>
      </w:r>
      <w:proofErr w:type="gramEnd"/>
      <w:r w:rsidRPr="006C41A4">
        <w:rPr>
          <w:rStyle w:val="af6"/>
        </w:rPr>
        <w:t xml:space="preserve"> class</w:t>
      </w:r>
      <w:r w:rsidRPr="00A36068">
        <w:t xml:space="preserve"> </w:t>
      </w:r>
      <w:r w:rsidRPr="006C41A4">
        <w:rPr>
          <w:rStyle w:val="af5"/>
        </w:rPr>
        <w:t>Program</w:t>
      </w:r>
    </w:p>
    <w:p w:rsidR="00A36068" w:rsidRPr="00A36068" w:rsidRDefault="00A36068" w:rsidP="006C41A4">
      <w:pPr>
        <w:pStyle w:val="a4"/>
      </w:pPr>
      <w:r w:rsidRPr="00A36068">
        <w:t>{</w:t>
      </w:r>
    </w:p>
    <w:p w:rsidR="00A36068" w:rsidRPr="00A36068" w:rsidRDefault="00A36068" w:rsidP="006C41A4">
      <w:pPr>
        <w:pStyle w:val="a4"/>
      </w:pPr>
      <w:r w:rsidRPr="00A36068">
        <w:t xml:space="preserve">    [</w:t>
      </w:r>
      <w:r w:rsidRPr="006C41A4">
        <w:rPr>
          <w:rStyle w:val="af5"/>
        </w:rPr>
        <w:t>STAThread</w:t>
      </w:r>
      <w:r w:rsidRPr="00A36068">
        <w:t>]</w:t>
      </w:r>
    </w:p>
    <w:p w:rsidR="00A36068" w:rsidRPr="00A36068" w:rsidRDefault="00A36068" w:rsidP="006C41A4">
      <w:pPr>
        <w:pStyle w:val="a4"/>
      </w:pPr>
      <w:r w:rsidRPr="00A36068">
        <w:t xml:space="preserve">    </w:t>
      </w:r>
      <w:proofErr w:type="gramStart"/>
      <w:r w:rsidRPr="006C41A4">
        <w:rPr>
          <w:rStyle w:val="af6"/>
        </w:rPr>
        <w:t>public</w:t>
      </w:r>
      <w:proofErr w:type="gramEnd"/>
      <w:r w:rsidRPr="006C41A4">
        <w:rPr>
          <w:rStyle w:val="af6"/>
        </w:rPr>
        <w:t xml:space="preserve"> static void</w:t>
      </w:r>
      <w:r w:rsidRPr="00A36068">
        <w:t xml:space="preserve"> Main()</w:t>
      </w:r>
    </w:p>
    <w:p w:rsidR="00A36068" w:rsidRPr="00A36068" w:rsidRDefault="00A36068" w:rsidP="006C41A4">
      <w:pPr>
        <w:pStyle w:val="a4"/>
      </w:pPr>
      <w:r w:rsidRPr="00A36068">
        <w:t xml:space="preserve">    {</w:t>
      </w:r>
    </w:p>
    <w:p w:rsidR="00A36068" w:rsidRPr="00A36068" w:rsidRDefault="00A36068" w:rsidP="006C41A4">
      <w:pPr>
        <w:pStyle w:val="a4"/>
      </w:pPr>
      <w:r w:rsidRPr="00A36068">
        <w:t xml:space="preserve">        </w:t>
      </w:r>
      <w:proofErr w:type="gramStart"/>
      <w:r w:rsidRPr="006C41A4">
        <w:rPr>
          <w:rStyle w:val="af6"/>
        </w:rPr>
        <w:t>var</w:t>
      </w:r>
      <w:proofErr w:type="gramEnd"/>
      <w:r w:rsidRPr="00A36068">
        <w:t xml:space="preserve"> myWindow = </w:t>
      </w:r>
      <w:r w:rsidRPr="006C41A4">
        <w:rPr>
          <w:rStyle w:val="af6"/>
        </w:rPr>
        <w:t>new</w:t>
      </w:r>
      <w:r w:rsidRPr="00A36068">
        <w:t xml:space="preserve"> </w:t>
      </w:r>
      <w:r w:rsidRPr="006C41A4">
        <w:rPr>
          <w:rStyle w:val="af5"/>
        </w:rPr>
        <w:t>Window</w:t>
      </w:r>
      <w:r w:rsidRPr="00A36068">
        <w:t>();</w:t>
      </w:r>
    </w:p>
    <w:p w:rsidR="00A36068" w:rsidRPr="00A36068" w:rsidRDefault="00A36068" w:rsidP="006C41A4">
      <w:pPr>
        <w:pStyle w:val="a4"/>
      </w:pPr>
      <w:r w:rsidRPr="00A36068">
        <w:t xml:space="preserve">        myWindow.Title = </w:t>
      </w:r>
      <w:r w:rsidRPr="006C41A4">
        <w:rPr>
          <w:rStyle w:val="af7"/>
        </w:rPr>
        <w:t>"WPF Program"</w:t>
      </w:r>
      <w:r w:rsidRPr="00A36068">
        <w:t>;</w:t>
      </w:r>
    </w:p>
    <w:p w:rsidR="00A36068" w:rsidRPr="00A36068" w:rsidRDefault="00A36068" w:rsidP="006C41A4">
      <w:pPr>
        <w:pStyle w:val="a4"/>
      </w:pPr>
      <w:r w:rsidRPr="00A36068">
        <w:t xml:space="preserve">        myWindow.Content = </w:t>
      </w:r>
      <w:r w:rsidRPr="006C41A4">
        <w:rPr>
          <w:rStyle w:val="af7"/>
        </w:rPr>
        <w:t>"Hello, world"</w:t>
      </w:r>
      <w:r w:rsidRPr="00A36068">
        <w:t>;</w:t>
      </w:r>
    </w:p>
    <w:p w:rsidR="00A36068" w:rsidRPr="00A36068" w:rsidRDefault="00A36068" w:rsidP="006C41A4">
      <w:pPr>
        <w:pStyle w:val="a4"/>
      </w:pPr>
      <w:r w:rsidRPr="00A36068">
        <w:t xml:space="preserve">        </w:t>
      </w:r>
      <w:proofErr w:type="gramStart"/>
      <w:r w:rsidRPr="006C41A4">
        <w:rPr>
          <w:rStyle w:val="af6"/>
        </w:rPr>
        <w:t>var</w:t>
      </w:r>
      <w:proofErr w:type="gramEnd"/>
      <w:r w:rsidRPr="00A36068">
        <w:t xml:space="preserve"> myApp = </w:t>
      </w:r>
      <w:r w:rsidRPr="006C41A4">
        <w:rPr>
          <w:rStyle w:val="af6"/>
        </w:rPr>
        <w:t>new</w:t>
      </w:r>
      <w:r w:rsidRPr="00A36068">
        <w:t xml:space="preserve"> </w:t>
      </w:r>
      <w:r w:rsidRPr="006C41A4">
        <w:rPr>
          <w:rStyle w:val="af5"/>
        </w:rPr>
        <w:t>Application</w:t>
      </w:r>
      <w:r w:rsidRPr="00A36068">
        <w:t>();</w:t>
      </w:r>
    </w:p>
    <w:p w:rsidR="00A36068" w:rsidRPr="00A36068" w:rsidRDefault="00A36068" w:rsidP="006C41A4">
      <w:pPr>
        <w:pStyle w:val="a4"/>
      </w:pPr>
      <w:r w:rsidRPr="00A36068">
        <w:t xml:space="preserve">        myApp.Run(myWindow);</w:t>
      </w:r>
    </w:p>
    <w:p w:rsidR="00A36068" w:rsidRPr="00DB3945" w:rsidRDefault="00A36068" w:rsidP="006C41A4">
      <w:pPr>
        <w:pStyle w:val="a4"/>
      </w:pPr>
      <w:r w:rsidRPr="00A36068">
        <w:t xml:space="preserve">    </w:t>
      </w:r>
      <w:r w:rsidRPr="00DB3945">
        <w:t>}</w:t>
      </w:r>
    </w:p>
    <w:p w:rsidR="00A36068" w:rsidRPr="00DB3945" w:rsidRDefault="00A36068" w:rsidP="006C41A4">
      <w:pPr>
        <w:pStyle w:val="a4"/>
      </w:pPr>
      <w:r w:rsidRPr="00DB3945">
        <w:t>}</w:t>
      </w:r>
    </w:p>
    <w:p w:rsidR="00A36068" w:rsidRDefault="00A36068" w:rsidP="00A36068">
      <w:r>
        <w:t>Проанализируем</w:t>
      </w:r>
      <w:r w:rsidRPr="00DB3945">
        <w:rPr>
          <w:lang w:val="en-US"/>
        </w:rPr>
        <w:t xml:space="preserve"> </w:t>
      </w:r>
      <w:r>
        <w:t>этот</w:t>
      </w:r>
      <w:r w:rsidRPr="00DB3945">
        <w:rPr>
          <w:lang w:val="en-US"/>
        </w:rPr>
        <w:t xml:space="preserve"> </w:t>
      </w:r>
      <w:r>
        <w:t>код</w:t>
      </w:r>
      <w:r w:rsidRPr="00DB3945">
        <w:rPr>
          <w:lang w:val="en-US"/>
        </w:rPr>
        <w:t xml:space="preserve">. </w:t>
      </w:r>
      <w:r>
        <w:t xml:space="preserve">Пространство имён </w:t>
      </w:r>
      <w:r w:rsidRPr="006C41A4">
        <w:rPr>
          <w:rStyle w:val="a9"/>
        </w:rPr>
        <w:t>System.Windows</w:t>
      </w:r>
      <w:r>
        <w:t xml:space="preserve"> содержит классы </w:t>
      </w:r>
      <w:r w:rsidRPr="006C41A4">
        <w:rPr>
          <w:rStyle w:val="af5"/>
        </w:rPr>
        <w:t>Window</w:t>
      </w:r>
      <w:r>
        <w:t xml:space="preserve"> и </w:t>
      </w:r>
      <w:r w:rsidRPr="006C41A4">
        <w:rPr>
          <w:rStyle w:val="af5"/>
        </w:rPr>
        <w:t>Application</w:t>
      </w:r>
      <w:r>
        <w:t xml:space="preserve">, описывающее окно и приложение соответственно. Точка входа помечена атрибутом </w:t>
      </w:r>
      <w:r w:rsidRPr="006C41A4">
        <w:rPr>
          <w:rStyle w:val="a9"/>
        </w:rPr>
        <w:t>[</w:t>
      </w:r>
      <w:r w:rsidRPr="006C41A4">
        <w:rPr>
          <w:rStyle w:val="af5"/>
        </w:rPr>
        <w:t>STAThread</w:t>
      </w:r>
      <w:r w:rsidRPr="006C41A4">
        <w:rPr>
          <w:rStyle w:val="a9"/>
        </w:rPr>
        <w:t>]</w:t>
      </w:r>
      <w:r>
        <w:t xml:space="preserve">. Это обязательное условие для любого приложения WPF, оно связано с моделью многопоточности WPF. В методе </w:t>
      </w:r>
      <w:r w:rsidRPr="006C41A4">
        <w:rPr>
          <w:rStyle w:val="a9"/>
        </w:rPr>
        <w:t>Main()</w:t>
      </w:r>
      <w:r>
        <w:t xml:space="preserve"> создаётся и настраивается объект окна, затем создаётся объект приложения. Вызов метода </w:t>
      </w:r>
      <w:r w:rsidRPr="006C41A4">
        <w:rPr>
          <w:rStyle w:val="a9"/>
        </w:rPr>
        <w:t>Run()</w:t>
      </w:r>
      <w:r>
        <w:t xml:space="preserve"> приводит к отображению окна и запуску цикл</w:t>
      </w:r>
      <w:r w:rsidR="00B05A4E">
        <w:t>а</w:t>
      </w:r>
      <w:r>
        <w:t xml:space="preserve"> обработки событий (окно ждёт действий пользователя). Чтобы скомпилировать приложение, необходимо указать ссылки на стандартные сборки </w:t>
      </w:r>
      <w:r w:rsidRPr="006C41A4">
        <w:rPr>
          <w:rStyle w:val="a9"/>
        </w:rPr>
        <w:t>PresentationCore.dll</w:t>
      </w:r>
      <w:r>
        <w:t xml:space="preserve">, </w:t>
      </w:r>
      <w:r w:rsidRPr="006C41A4">
        <w:rPr>
          <w:rStyle w:val="a9"/>
        </w:rPr>
        <w:t>PresentationFramework.dll</w:t>
      </w:r>
      <w:r>
        <w:t xml:space="preserve">, </w:t>
      </w:r>
      <w:r w:rsidRPr="006C41A4">
        <w:rPr>
          <w:rStyle w:val="a9"/>
        </w:rPr>
        <w:t>System.Xaml.dll</w:t>
      </w:r>
      <w:r>
        <w:t xml:space="preserve"> и </w:t>
      </w:r>
      <w:r w:rsidRPr="006C41A4">
        <w:rPr>
          <w:rStyle w:val="a9"/>
        </w:rPr>
        <w:t>WindowsBase.dll</w:t>
      </w:r>
      <w:r>
        <w:t>.</w:t>
      </w:r>
    </w:p>
    <w:p w:rsidR="00A36068" w:rsidRDefault="00A36068" w:rsidP="00A36068">
      <w:r>
        <w:lastRenderedPageBreak/>
        <w:t xml:space="preserve">Отметим, что приложение допускает другую организацию. Вместо настройки объекта класса </w:t>
      </w:r>
      <w:r w:rsidRPr="006C41A4">
        <w:rPr>
          <w:rStyle w:val="af5"/>
        </w:rPr>
        <w:t>Window</w:t>
      </w:r>
      <w:r>
        <w:t xml:space="preserve"> можно создать наследник этого класс</w:t>
      </w:r>
      <w:r w:rsidR="003F7EF9">
        <w:t>а</w:t>
      </w:r>
      <w:r>
        <w:t xml:space="preserve"> и выполнить настройку в конструкторе наследника или в специальном методе:</w:t>
      </w:r>
    </w:p>
    <w:p w:rsidR="00A36068" w:rsidRPr="006C41A4" w:rsidRDefault="00A36068" w:rsidP="006C41A4">
      <w:pPr>
        <w:pStyle w:val="a4"/>
        <w:rPr>
          <w:rStyle w:val="af4"/>
        </w:rPr>
      </w:pPr>
      <w:r w:rsidRPr="006C41A4">
        <w:rPr>
          <w:rStyle w:val="af4"/>
        </w:rPr>
        <w:t>// наследник класса Window, описывающий пользовательское окно</w:t>
      </w:r>
    </w:p>
    <w:p w:rsidR="00A36068" w:rsidRPr="00A36068" w:rsidRDefault="00A36068" w:rsidP="006C41A4">
      <w:pPr>
        <w:pStyle w:val="a4"/>
      </w:pPr>
      <w:proofErr w:type="gramStart"/>
      <w:r w:rsidRPr="006C41A4">
        <w:rPr>
          <w:rStyle w:val="af6"/>
        </w:rPr>
        <w:t>public</w:t>
      </w:r>
      <w:proofErr w:type="gramEnd"/>
      <w:r w:rsidRPr="006C41A4">
        <w:rPr>
          <w:rStyle w:val="af6"/>
        </w:rPr>
        <w:t xml:space="preserve"> class</w:t>
      </w:r>
      <w:r w:rsidRPr="00A36068">
        <w:t xml:space="preserve"> </w:t>
      </w:r>
      <w:r w:rsidRPr="006C41A4">
        <w:rPr>
          <w:rStyle w:val="af5"/>
        </w:rPr>
        <w:t>MainWindow</w:t>
      </w:r>
      <w:r w:rsidRPr="00A36068">
        <w:t xml:space="preserve"> : </w:t>
      </w:r>
      <w:r w:rsidRPr="006C41A4">
        <w:rPr>
          <w:rStyle w:val="af5"/>
        </w:rPr>
        <w:t>Window</w:t>
      </w:r>
    </w:p>
    <w:p w:rsidR="00A36068" w:rsidRPr="00A36068" w:rsidRDefault="00A36068" w:rsidP="006C41A4">
      <w:pPr>
        <w:pStyle w:val="a4"/>
      </w:pPr>
      <w:r w:rsidRPr="00A36068">
        <w:t>{</w:t>
      </w:r>
    </w:p>
    <w:p w:rsidR="00A36068" w:rsidRPr="00A36068" w:rsidRDefault="00A36068" w:rsidP="006C41A4">
      <w:pPr>
        <w:pStyle w:val="a4"/>
      </w:pPr>
      <w:r w:rsidRPr="00A36068">
        <w:t xml:space="preserve">    </w:t>
      </w:r>
      <w:proofErr w:type="gramStart"/>
      <w:r w:rsidRPr="006C41A4">
        <w:rPr>
          <w:rStyle w:val="af6"/>
        </w:rPr>
        <w:t>public</w:t>
      </w:r>
      <w:proofErr w:type="gramEnd"/>
      <w:r w:rsidRPr="00A36068">
        <w:t xml:space="preserve"> MainWindow()</w:t>
      </w:r>
    </w:p>
    <w:p w:rsidR="00A36068" w:rsidRPr="00A36068" w:rsidRDefault="00A36068" w:rsidP="006C41A4">
      <w:pPr>
        <w:pStyle w:val="a4"/>
      </w:pPr>
      <w:r w:rsidRPr="00A36068">
        <w:t xml:space="preserve">    {</w:t>
      </w:r>
    </w:p>
    <w:p w:rsidR="00A36068" w:rsidRPr="00A36068" w:rsidRDefault="00A36068" w:rsidP="006C41A4">
      <w:pPr>
        <w:pStyle w:val="a4"/>
      </w:pPr>
      <w:r w:rsidRPr="00A36068">
        <w:t xml:space="preserve">        Title = </w:t>
      </w:r>
      <w:r w:rsidRPr="006C41A4">
        <w:rPr>
          <w:rStyle w:val="af7"/>
        </w:rPr>
        <w:t>"WPF Program"</w:t>
      </w:r>
      <w:r w:rsidRPr="00A36068">
        <w:t>;</w:t>
      </w:r>
    </w:p>
    <w:p w:rsidR="00A36068" w:rsidRPr="00A36068" w:rsidRDefault="00A36068" w:rsidP="006C41A4">
      <w:pPr>
        <w:pStyle w:val="a4"/>
      </w:pPr>
      <w:r w:rsidRPr="00A36068">
        <w:t xml:space="preserve">        Content = </w:t>
      </w:r>
      <w:r w:rsidRPr="006C41A4">
        <w:rPr>
          <w:rStyle w:val="af7"/>
        </w:rPr>
        <w:t>"Hello, world"</w:t>
      </w:r>
      <w:r w:rsidRPr="00A36068">
        <w:t>;</w:t>
      </w:r>
    </w:p>
    <w:p w:rsidR="00A36068" w:rsidRPr="008B71FD" w:rsidRDefault="00A36068" w:rsidP="006C41A4">
      <w:pPr>
        <w:pStyle w:val="a4"/>
        <w:rPr>
          <w:lang w:val="ru-RU"/>
        </w:rPr>
      </w:pPr>
      <w:r w:rsidRPr="00A36068">
        <w:t xml:space="preserve">    </w:t>
      </w:r>
      <w:r w:rsidRPr="008B71FD">
        <w:rPr>
          <w:lang w:val="ru-RU"/>
        </w:rPr>
        <w:t>}</w:t>
      </w:r>
    </w:p>
    <w:p w:rsidR="00A36068" w:rsidRPr="008B71FD" w:rsidRDefault="00A36068" w:rsidP="006C41A4">
      <w:pPr>
        <w:pStyle w:val="a4"/>
        <w:rPr>
          <w:lang w:val="ru-RU"/>
        </w:rPr>
      </w:pPr>
      <w:r w:rsidRPr="008B71FD">
        <w:rPr>
          <w:lang w:val="ru-RU"/>
        </w:rPr>
        <w:t>}</w:t>
      </w:r>
    </w:p>
    <w:p w:rsidR="00A36068" w:rsidRDefault="00A36068" w:rsidP="00A36068">
      <w:r>
        <w:t xml:space="preserve">В Visual Studio приложениям WPF соответствует отдельный шаблон проекта. Этот шаблон ориентирован на использование XAML, поэтому в случае однооконного приложения </w:t>
      </w:r>
      <w:r w:rsidR="006C41A4">
        <w:t>будет</w:t>
      </w:r>
      <w:r>
        <w:t xml:space="preserve"> созда</w:t>
      </w:r>
      <w:r w:rsidR="006C41A4">
        <w:t>н</w:t>
      </w:r>
      <w:r>
        <w:t xml:space="preserve"> следующий набор файлов:</w:t>
      </w:r>
    </w:p>
    <w:p w:rsidR="00A36068" w:rsidRDefault="006C41A4" w:rsidP="00A36068">
      <w:r w:rsidRPr="006C41A4">
        <w:t xml:space="preserve">– </w:t>
      </w:r>
      <w:r w:rsidR="00A36068">
        <w:t xml:space="preserve">файл </w:t>
      </w:r>
      <w:r w:rsidR="00A36068" w:rsidRPr="006C41A4">
        <w:rPr>
          <w:rStyle w:val="a9"/>
        </w:rPr>
        <w:t>MainWindow.xaml.cs</w:t>
      </w:r>
      <w:r w:rsidR="00A36068">
        <w:t xml:space="preserve"> на языке C# и </w:t>
      </w:r>
      <w:r w:rsidR="00A36068" w:rsidRPr="006C41A4">
        <w:rPr>
          <w:rStyle w:val="a9"/>
        </w:rPr>
        <w:t>MainWindow.xaml</w:t>
      </w:r>
      <w:r w:rsidR="00A36068">
        <w:t xml:space="preserve"> на языке XAML описывают класс </w:t>
      </w:r>
      <w:r w:rsidR="00A36068" w:rsidRPr="006C41A4">
        <w:rPr>
          <w:rStyle w:val="af5"/>
        </w:rPr>
        <w:t>MainWindow</w:t>
      </w:r>
      <w:r w:rsidR="00A36068">
        <w:t xml:space="preserve">, являющийся наследником класса </w:t>
      </w:r>
      <w:r w:rsidR="00A36068" w:rsidRPr="006C41A4">
        <w:rPr>
          <w:rStyle w:val="af5"/>
        </w:rPr>
        <w:t>Window</w:t>
      </w:r>
      <w:r w:rsidR="00A36068">
        <w:t>;</w:t>
      </w:r>
    </w:p>
    <w:p w:rsidR="00A36068" w:rsidRDefault="006C41A4" w:rsidP="00A36068">
      <w:r w:rsidRPr="006C41A4">
        <w:t xml:space="preserve">– </w:t>
      </w:r>
      <w:r w:rsidR="00A36068">
        <w:t xml:space="preserve">файлы </w:t>
      </w:r>
      <w:r w:rsidR="00A36068" w:rsidRPr="002002DA">
        <w:rPr>
          <w:rStyle w:val="a9"/>
        </w:rPr>
        <w:t>App.xaml.cs</w:t>
      </w:r>
      <w:r w:rsidR="00A36068">
        <w:t xml:space="preserve"> и </w:t>
      </w:r>
      <w:r w:rsidR="00A36068" w:rsidRPr="002002DA">
        <w:rPr>
          <w:rStyle w:val="a9"/>
        </w:rPr>
        <w:t>App.xaml</w:t>
      </w:r>
      <w:r w:rsidR="00A36068">
        <w:t xml:space="preserve"> описывают класс </w:t>
      </w:r>
      <w:r w:rsidR="00A36068" w:rsidRPr="002002DA">
        <w:rPr>
          <w:rStyle w:val="af5"/>
        </w:rPr>
        <w:t>App</w:t>
      </w:r>
      <w:r w:rsidR="00A36068">
        <w:t xml:space="preserve">, наследник класса </w:t>
      </w:r>
      <w:r w:rsidR="00A36068" w:rsidRPr="002002DA">
        <w:rPr>
          <w:rStyle w:val="af5"/>
        </w:rPr>
        <w:t>Application</w:t>
      </w:r>
      <w:r w:rsidR="00A36068">
        <w:t>.</w:t>
      </w:r>
    </w:p>
    <w:p w:rsidR="00A36068" w:rsidRDefault="00A36068" w:rsidP="00A36068">
      <w:r>
        <w:t xml:space="preserve">Ниже приведён файл </w:t>
      </w:r>
      <w:r w:rsidRPr="002002DA">
        <w:rPr>
          <w:rStyle w:val="a9"/>
        </w:rPr>
        <w:t>MainWindow.xaml</w:t>
      </w:r>
      <w:r>
        <w:t xml:space="preserve"> для простейшего окна:</w:t>
      </w:r>
    </w:p>
    <w:p w:rsidR="00A36068" w:rsidRPr="002002DA" w:rsidRDefault="00A36068" w:rsidP="002002DA">
      <w:pPr>
        <w:pStyle w:val="a4"/>
        <w:rPr>
          <w:rStyle w:val="af6"/>
        </w:rPr>
      </w:pPr>
      <w:r w:rsidRPr="002002DA">
        <w:rPr>
          <w:rStyle w:val="af6"/>
        </w:rPr>
        <w:t>&lt;</w:t>
      </w:r>
      <w:r w:rsidRPr="002002DA">
        <w:rPr>
          <w:rStyle w:val="af7"/>
        </w:rPr>
        <w:t>Window</w:t>
      </w:r>
      <w:r w:rsidRPr="002002DA">
        <w:rPr>
          <w:rStyle w:val="af6"/>
        </w:rPr>
        <w:t xml:space="preserve"> </w:t>
      </w:r>
      <w:r w:rsidRPr="002002DA">
        <w:rPr>
          <w:rStyle w:val="XML"/>
        </w:rPr>
        <w:t>x</w:t>
      </w:r>
      <w:proofErr w:type="gramStart"/>
      <w:r w:rsidRPr="002002DA">
        <w:rPr>
          <w:rStyle w:val="XML"/>
        </w:rPr>
        <w:t>:Class</w:t>
      </w:r>
      <w:proofErr w:type="gramEnd"/>
      <w:r w:rsidRPr="002002DA">
        <w:rPr>
          <w:rStyle w:val="af6"/>
        </w:rPr>
        <w:t>="WpfApplication.MainWindow"</w:t>
      </w:r>
    </w:p>
    <w:p w:rsidR="00A36068" w:rsidRPr="002002DA" w:rsidRDefault="00A36068" w:rsidP="002002DA">
      <w:pPr>
        <w:pStyle w:val="a4"/>
        <w:rPr>
          <w:rStyle w:val="af6"/>
        </w:rPr>
      </w:pPr>
      <w:r w:rsidRPr="002002DA">
        <w:rPr>
          <w:rStyle w:val="af6"/>
        </w:rPr>
        <w:t xml:space="preserve">  </w:t>
      </w:r>
      <w:r w:rsidRPr="002002DA">
        <w:rPr>
          <w:rStyle w:val="XML"/>
        </w:rPr>
        <w:t>xmlns</w:t>
      </w:r>
      <w:r w:rsidRPr="002002DA">
        <w:rPr>
          <w:rStyle w:val="af6"/>
        </w:rPr>
        <w:t>="http://schemas.microsoft.com/winfx/2006/xaml/presentation"</w:t>
      </w:r>
    </w:p>
    <w:p w:rsidR="00A36068" w:rsidRPr="002002DA" w:rsidRDefault="00A36068" w:rsidP="002002DA">
      <w:pPr>
        <w:pStyle w:val="a4"/>
        <w:rPr>
          <w:rStyle w:val="af6"/>
        </w:rPr>
      </w:pPr>
      <w:r w:rsidRPr="002002DA">
        <w:rPr>
          <w:rStyle w:val="af6"/>
        </w:rPr>
        <w:t xml:space="preserve">  </w:t>
      </w:r>
      <w:r w:rsidRPr="002002DA">
        <w:rPr>
          <w:rStyle w:val="XML"/>
        </w:rPr>
        <w:t>xmlns:x</w:t>
      </w:r>
      <w:r w:rsidRPr="002002DA">
        <w:rPr>
          <w:rStyle w:val="af6"/>
        </w:rPr>
        <w:t>="http://schemas.microsoft.com/winfx/2006/xaml"</w:t>
      </w:r>
    </w:p>
    <w:p w:rsidR="00A36068" w:rsidRPr="008B71FD" w:rsidRDefault="00A36068" w:rsidP="002002DA">
      <w:pPr>
        <w:pStyle w:val="a4"/>
        <w:rPr>
          <w:rStyle w:val="af6"/>
        </w:rPr>
      </w:pPr>
      <w:r w:rsidRPr="002002DA">
        <w:rPr>
          <w:rStyle w:val="af6"/>
        </w:rPr>
        <w:t xml:space="preserve">  </w:t>
      </w:r>
      <w:r w:rsidRPr="002002DA">
        <w:rPr>
          <w:rStyle w:val="XML"/>
        </w:rPr>
        <w:t>Title</w:t>
      </w:r>
      <w:r w:rsidRPr="002002DA">
        <w:rPr>
          <w:rStyle w:val="af6"/>
        </w:rPr>
        <w:t xml:space="preserve">="WPF Program" </w:t>
      </w:r>
      <w:r w:rsidRPr="002002DA">
        <w:rPr>
          <w:rStyle w:val="XML"/>
        </w:rPr>
        <w:t>Height</w:t>
      </w:r>
      <w:r w:rsidRPr="002002DA">
        <w:rPr>
          <w:rStyle w:val="af6"/>
        </w:rPr>
        <w:t>="2</w:t>
      </w:r>
      <w:r w:rsidR="002002DA" w:rsidRPr="002002DA">
        <w:rPr>
          <w:rStyle w:val="af6"/>
        </w:rPr>
        <w:t>5</w:t>
      </w:r>
      <w:r w:rsidRPr="002002DA">
        <w:rPr>
          <w:rStyle w:val="af6"/>
        </w:rPr>
        <w:t xml:space="preserve">0" </w:t>
      </w:r>
      <w:r w:rsidRPr="002002DA">
        <w:rPr>
          <w:rStyle w:val="XML"/>
        </w:rPr>
        <w:t>Width</w:t>
      </w:r>
      <w:r w:rsidRPr="002002DA">
        <w:rPr>
          <w:rStyle w:val="af6"/>
        </w:rPr>
        <w:t>="400"&gt;</w:t>
      </w:r>
    </w:p>
    <w:p w:rsidR="002002DA" w:rsidRPr="008B71FD" w:rsidRDefault="002002DA" w:rsidP="002002DA">
      <w:pPr>
        <w:pStyle w:val="a4"/>
        <w:rPr>
          <w:rStyle w:val="af6"/>
        </w:rPr>
      </w:pPr>
    </w:p>
    <w:p w:rsidR="002002DA" w:rsidRPr="002002DA" w:rsidRDefault="002002DA" w:rsidP="002002DA">
      <w:pPr>
        <w:pStyle w:val="a4"/>
        <w:rPr>
          <w:rStyle w:val="af4"/>
          <w:lang w:val="en-US"/>
        </w:rPr>
      </w:pPr>
      <w:r w:rsidRPr="008B71FD">
        <w:rPr>
          <w:rStyle w:val="af6"/>
        </w:rPr>
        <w:t xml:space="preserve">  </w:t>
      </w:r>
      <w:proofErr w:type="gramStart"/>
      <w:r w:rsidRPr="008B71FD">
        <w:rPr>
          <w:rStyle w:val="af4"/>
          <w:lang w:val="en-US"/>
        </w:rPr>
        <w:t>&lt;!--</w:t>
      </w:r>
      <w:proofErr w:type="gramEnd"/>
      <w:r w:rsidRPr="008B71FD">
        <w:rPr>
          <w:rStyle w:val="af4"/>
          <w:lang w:val="en-US"/>
        </w:rPr>
        <w:t xml:space="preserve"> </w:t>
      </w:r>
      <w:r w:rsidRPr="002002DA">
        <w:rPr>
          <w:rStyle w:val="af4"/>
        </w:rPr>
        <w:t>содержимое</w:t>
      </w:r>
      <w:r w:rsidRPr="008B71FD">
        <w:rPr>
          <w:rStyle w:val="af4"/>
          <w:lang w:val="en-US"/>
        </w:rPr>
        <w:t xml:space="preserve"> </w:t>
      </w:r>
      <w:r w:rsidRPr="002002DA">
        <w:rPr>
          <w:rStyle w:val="af4"/>
        </w:rPr>
        <w:t>окна</w:t>
      </w:r>
      <w:r w:rsidRPr="008B71FD">
        <w:rPr>
          <w:rStyle w:val="af4"/>
          <w:lang w:val="en-US"/>
        </w:rPr>
        <w:t xml:space="preserve"> --&gt;</w:t>
      </w:r>
    </w:p>
    <w:p w:rsidR="00A36068" w:rsidRPr="00C61D5D" w:rsidRDefault="00A36068" w:rsidP="002002DA">
      <w:pPr>
        <w:pStyle w:val="a4"/>
        <w:rPr>
          <w:rStyle w:val="a9"/>
        </w:rPr>
      </w:pPr>
      <w:r w:rsidRPr="002002DA">
        <w:rPr>
          <w:rStyle w:val="af6"/>
        </w:rPr>
        <w:t xml:space="preserve">  </w:t>
      </w:r>
      <w:r w:rsidRPr="008B71FD">
        <w:rPr>
          <w:rStyle w:val="a9"/>
          <w:lang w:val="en-US"/>
        </w:rPr>
        <w:t>Hello</w:t>
      </w:r>
      <w:r w:rsidRPr="00C61D5D">
        <w:rPr>
          <w:rStyle w:val="a9"/>
        </w:rPr>
        <w:t xml:space="preserve">, </w:t>
      </w:r>
      <w:r w:rsidRPr="008B71FD">
        <w:rPr>
          <w:rStyle w:val="a9"/>
          <w:lang w:val="en-US"/>
        </w:rPr>
        <w:t>world</w:t>
      </w:r>
    </w:p>
    <w:p w:rsidR="00A36068" w:rsidRPr="00C61D5D" w:rsidRDefault="00A36068" w:rsidP="002002DA">
      <w:pPr>
        <w:pStyle w:val="a4"/>
        <w:rPr>
          <w:rStyle w:val="af6"/>
          <w:lang w:val="ru-RU"/>
        </w:rPr>
      </w:pPr>
      <w:r w:rsidRPr="00C61D5D">
        <w:rPr>
          <w:rStyle w:val="af6"/>
          <w:lang w:val="ru-RU"/>
        </w:rPr>
        <w:t>&lt;/</w:t>
      </w:r>
      <w:r w:rsidRPr="002002DA">
        <w:rPr>
          <w:rStyle w:val="af7"/>
        </w:rPr>
        <w:t>Window</w:t>
      </w:r>
      <w:r w:rsidRPr="00C61D5D">
        <w:rPr>
          <w:rStyle w:val="af6"/>
          <w:lang w:val="ru-RU"/>
        </w:rPr>
        <w:t>&gt;</w:t>
      </w:r>
    </w:p>
    <w:p w:rsidR="00A36068" w:rsidRDefault="00A36068" w:rsidP="00A36068">
      <w:r>
        <w:t xml:space="preserve">Visual Studio выполняет компиляцию проекта, созданного по шаблону WPF, в два этапа. Вначале для каждого файла XAML генерируется два файла, сохраняемых в подкаталогах </w:t>
      </w:r>
      <w:r w:rsidRPr="002002DA">
        <w:rPr>
          <w:rStyle w:val="a9"/>
        </w:rPr>
        <w:t>obj\Debug</w:t>
      </w:r>
      <w:r>
        <w:t xml:space="preserve"> или </w:t>
      </w:r>
      <w:r w:rsidRPr="002002DA">
        <w:rPr>
          <w:rStyle w:val="a9"/>
        </w:rPr>
        <w:t>obj\Release</w:t>
      </w:r>
      <w:r>
        <w:t xml:space="preserve"> (в зависимости от цели компиляции):</w:t>
      </w:r>
    </w:p>
    <w:p w:rsidR="00A36068" w:rsidRDefault="002002DA" w:rsidP="00A36068">
      <w:r w:rsidRPr="002002DA">
        <w:t xml:space="preserve">1. </w:t>
      </w:r>
      <w:r w:rsidR="00A36068">
        <w:t xml:space="preserve">файл с расширением </w:t>
      </w:r>
      <w:r w:rsidR="00A36068" w:rsidRPr="002002DA">
        <w:rPr>
          <w:rStyle w:val="a9"/>
        </w:rPr>
        <w:t>*.baml</w:t>
      </w:r>
      <w:r w:rsidR="00A36068">
        <w:t xml:space="preserve"> </w:t>
      </w:r>
      <w:r>
        <w:t>(BAML-файл)</w:t>
      </w:r>
      <w:r w:rsidRPr="002002DA">
        <w:t xml:space="preserve"> </w:t>
      </w:r>
      <w:r w:rsidR="00A36068">
        <w:t>– двоичное представление XAML-файла, внедряемое в сборку в виде ресурса;</w:t>
      </w:r>
    </w:p>
    <w:p w:rsidR="00A36068" w:rsidRDefault="002002DA" w:rsidP="00A36068">
      <w:r w:rsidRPr="002002DA">
        <w:t xml:space="preserve">2. </w:t>
      </w:r>
      <w:r w:rsidR="00A36068">
        <w:t xml:space="preserve">файл с расширением </w:t>
      </w:r>
      <w:r w:rsidR="00A36068" w:rsidRPr="002002DA">
        <w:rPr>
          <w:rStyle w:val="a9"/>
        </w:rPr>
        <w:t>*.g.cs</w:t>
      </w:r>
      <w:r w:rsidR="00A36068">
        <w:t xml:space="preserve"> – разделяемый класс, который соответствует XAML-описанию. Этот класс содержит поля для всех именованных элементов XAML и реализацию метода </w:t>
      </w:r>
      <w:r w:rsidR="00A36068" w:rsidRPr="002002DA">
        <w:rPr>
          <w:rStyle w:val="a9"/>
        </w:rPr>
        <w:t>InitializeComponent()</w:t>
      </w:r>
      <w:r w:rsidR="00A36068">
        <w:t>, загружающего BAML-данные из ресурсов сборки. Кроме этого, класс содержит метод, подключающий все обработчики событий.</w:t>
      </w:r>
    </w:p>
    <w:p w:rsidR="00A36068" w:rsidRDefault="00A36068" w:rsidP="00A36068">
      <w:r>
        <w:t>На втором этапе сгенерированные файлы компилируются вместе с исходными файлами C# в единую сборку (рис. 2).</w:t>
      </w:r>
    </w:p>
    <w:p w:rsidR="00A36068" w:rsidRDefault="00D71DE6" w:rsidP="002002DA">
      <w:pPr>
        <w:pStyle w:val="af"/>
      </w:pPr>
      <w:r>
        <w:rPr>
          <w:noProof/>
        </w:rPr>
        <w:lastRenderedPageBreak/>
        <w:drawing>
          <wp:inline distT="0" distB="0" distL="0" distR="0">
            <wp:extent cx="5572800" cy="26820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ompilationVS.emz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2002DA">
      <w:pPr>
        <w:pStyle w:val="af"/>
      </w:pPr>
      <w:r>
        <w:t>Рис. 2. Компиляция приложения</w:t>
      </w:r>
      <w:r w:rsidR="002002DA">
        <w:t xml:space="preserve"> WPF</w:t>
      </w:r>
      <w:r>
        <w:t xml:space="preserve"> в Visual Studio.</w:t>
      </w:r>
    </w:p>
    <w:p w:rsidR="00A36068" w:rsidRDefault="00A36068" w:rsidP="00775300">
      <w:pPr>
        <w:pStyle w:val="1"/>
      </w:pPr>
      <w:bookmarkStart w:id="4" w:name="_Toc350627634"/>
      <w:r>
        <w:t>3. XAML</w:t>
      </w:r>
      <w:bookmarkEnd w:id="4"/>
    </w:p>
    <w:p w:rsidR="00A36068" w:rsidRDefault="00A36068" w:rsidP="00A36068">
      <w:r w:rsidRPr="00775300">
        <w:rPr>
          <w:rStyle w:val="a8"/>
        </w:rPr>
        <w:t>Расширяемый язык разметки приложений</w:t>
      </w:r>
      <w:r>
        <w:t xml:space="preserve"> (eXtensible Application Markup Language, XAML</w:t>
      </w:r>
      <w:r w:rsidR="00775300">
        <w:rPr>
          <w:rStyle w:val="ae"/>
        </w:rPr>
        <w:footnoteReference w:id="1"/>
      </w:r>
      <w:r>
        <w:t xml:space="preserve">) – это язык для представления дерева объектов .NET, основанный на XML. Данные XAML превращаются в дерево объектов при помощи </w:t>
      </w:r>
      <w:r w:rsidRPr="00775300">
        <w:rPr>
          <w:rStyle w:val="a8"/>
        </w:rPr>
        <w:t>анализатора XAML</w:t>
      </w:r>
      <w:r>
        <w:t xml:space="preserve"> (XAML parser). Основное назначение XAML – описание пользовательских интерфейсов в приложениях WPF. Однако XAML используется и в других технологиях, в частности, в Silverlight.</w:t>
      </w:r>
    </w:p>
    <w:p w:rsidR="00A36068" w:rsidRDefault="00A36068" w:rsidP="00A36068">
      <w:r>
        <w:t xml:space="preserve">Рассмотрим основные правила XAML. Документ XAML записан в формате XML. Это означает, что имена элементов XAML чувствительны к регистру, нужна правильная вложенность элементов, а некоторые символы требуют особого обозначения (например, </w:t>
      </w:r>
      <w:r w:rsidRPr="00775300">
        <w:rPr>
          <w:rStyle w:val="a9"/>
        </w:rPr>
        <w:t>&amp;amp;</w:t>
      </w:r>
      <w:r>
        <w:t xml:space="preserve"> – это символ </w:t>
      </w:r>
      <w:r w:rsidRPr="00775300">
        <w:rPr>
          <w:rStyle w:val="a9"/>
        </w:rPr>
        <w:t>&amp;</w:t>
      </w:r>
      <w:r>
        <w:t>). Кроме этого, XAML по умолчанию игнорирует лишние пробельные символы</w:t>
      </w:r>
      <w:r w:rsidR="00AD22F8">
        <w:t xml:space="preserve"> (однако э</w:t>
      </w:r>
      <w:r>
        <w:t>то поведение изменяется установкой</w:t>
      </w:r>
      <w:r w:rsidR="00775300" w:rsidRPr="00775300">
        <w:t xml:space="preserve"> </w:t>
      </w:r>
      <w:r w:rsidR="00775300">
        <w:t xml:space="preserve">у элемента атрибута </w:t>
      </w:r>
      <w:proofErr w:type="gramStart"/>
      <w:r w:rsidRPr="00AD22F8">
        <w:rPr>
          <w:rStyle w:val="XML"/>
        </w:rPr>
        <w:t>xml</w:t>
      </w:r>
      <w:r w:rsidRPr="008B71FD">
        <w:rPr>
          <w:rStyle w:val="XML"/>
          <w:lang w:val="ru-RU"/>
        </w:rPr>
        <w:t>:</w:t>
      </w:r>
      <w:r w:rsidRPr="00AD22F8">
        <w:rPr>
          <w:rStyle w:val="XML"/>
        </w:rPr>
        <w:t>space</w:t>
      </w:r>
      <w:proofErr w:type="gramEnd"/>
      <w:r w:rsidRPr="008B71FD">
        <w:rPr>
          <w:rStyle w:val="af6"/>
          <w:lang w:val="ru-RU"/>
        </w:rPr>
        <w:t>="</w:t>
      </w:r>
      <w:r w:rsidRPr="00AD22F8">
        <w:rPr>
          <w:rStyle w:val="af6"/>
        </w:rPr>
        <w:t>preserve</w:t>
      </w:r>
      <w:r w:rsidRPr="008B71FD">
        <w:rPr>
          <w:rStyle w:val="af6"/>
          <w:lang w:val="ru-RU"/>
        </w:rPr>
        <w:t>"</w:t>
      </w:r>
      <w:r w:rsidR="00AD22F8">
        <w:t>)</w:t>
      </w:r>
      <w:r>
        <w:t>.</w:t>
      </w:r>
    </w:p>
    <w:p w:rsidR="00A36068" w:rsidRDefault="00A36068" w:rsidP="00A36068">
      <w:r w:rsidRPr="00AD22F8">
        <w:rPr>
          <w:rStyle w:val="a8"/>
        </w:rPr>
        <w:t>Объектные элементы XAML</w:t>
      </w:r>
      <w:r>
        <w:t xml:space="preserve"> описывают объект некоторого типа платформы .NET и задают значения открытых свойств и полей объекта. Имя элемента указывает на тип объекта. Ниже приведено описание XAML для объекта класса </w:t>
      </w:r>
      <w:r w:rsidRPr="00AD22F8">
        <w:rPr>
          <w:rStyle w:val="af5"/>
        </w:rPr>
        <w:t>Button</w:t>
      </w:r>
      <w:r>
        <w:t xml:space="preserve"> (кнопка), а также эквивалентный код на языке C#:</w:t>
      </w:r>
    </w:p>
    <w:p w:rsidR="00A36068" w:rsidRPr="00AD22F8" w:rsidRDefault="00A36068" w:rsidP="00AD22F8">
      <w:pPr>
        <w:pStyle w:val="a4"/>
        <w:rPr>
          <w:rStyle w:val="af4"/>
        </w:rPr>
      </w:pPr>
      <w:proofErr w:type="gramStart"/>
      <w:r w:rsidRPr="00AD22F8">
        <w:rPr>
          <w:rStyle w:val="af4"/>
        </w:rPr>
        <w:t>&lt;!--</w:t>
      </w:r>
      <w:proofErr w:type="gramEnd"/>
      <w:r w:rsidRPr="00AD22F8">
        <w:rPr>
          <w:rStyle w:val="af4"/>
        </w:rPr>
        <w:t xml:space="preserve"> определение объекта в XAML --&gt;</w:t>
      </w:r>
    </w:p>
    <w:p w:rsidR="00A36068" w:rsidRPr="00C61D5D" w:rsidRDefault="00A36068" w:rsidP="00AD22F8">
      <w:pPr>
        <w:pStyle w:val="a4"/>
        <w:rPr>
          <w:rStyle w:val="af6"/>
        </w:rPr>
      </w:pPr>
      <w:r w:rsidRPr="00C61D5D">
        <w:rPr>
          <w:rStyle w:val="af6"/>
        </w:rPr>
        <w:t>&lt;</w:t>
      </w:r>
      <w:r w:rsidRPr="00AD22F8">
        <w:rPr>
          <w:rStyle w:val="af7"/>
        </w:rPr>
        <w:t>Button</w:t>
      </w:r>
      <w:r w:rsidRPr="00C61D5D">
        <w:rPr>
          <w:rStyle w:val="af6"/>
        </w:rPr>
        <w:t xml:space="preserve"> </w:t>
      </w:r>
      <w:r w:rsidRPr="00AD22F8">
        <w:rPr>
          <w:rStyle w:val="XML"/>
        </w:rPr>
        <w:t>Width</w:t>
      </w:r>
      <w:r w:rsidRPr="00C61D5D">
        <w:rPr>
          <w:rStyle w:val="af6"/>
        </w:rPr>
        <w:t>="100"&gt;</w:t>
      </w:r>
    </w:p>
    <w:p w:rsidR="00A36068" w:rsidRPr="008B71FD" w:rsidRDefault="00A36068" w:rsidP="00AD22F8">
      <w:pPr>
        <w:pStyle w:val="a4"/>
        <w:rPr>
          <w:rStyle w:val="a9"/>
          <w:lang w:val="en-US"/>
        </w:rPr>
      </w:pPr>
      <w:r w:rsidRPr="00C61D5D">
        <w:rPr>
          <w:rStyle w:val="a9"/>
          <w:lang w:val="en-US"/>
        </w:rPr>
        <w:t xml:space="preserve">  </w:t>
      </w:r>
      <w:r w:rsidRPr="008B71FD">
        <w:rPr>
          <w:rStyle w:val="a9"/>
          <w:lang w:val="en-US"/>
        </w:rPr>
        <w:t>I am a Button</w:t>
      </w:r>
    </w:p>
    <w:p w:rsidR="00A36068" w:rsidRPr="00C61D5D" w:rsidRDefault="00A36068" w:rsidP="00AD22F8">
      <w:pPr>
        <w:pStyle w:val="a4"/>
        <w:rPr>
          <w:rStyle w:val="af6"/>
          <w:lang w:val="ru-RU"/>
        </w:rPr>
      </w:pPr>
      <w:r w:rsidRPr="00C61D5D">
        <w:rPr>
          <w:rStyle w:val="af6"/>
          <w:lang w:val="ru-RU"/>
        </w:rPr>
        <w:t>&lt;/</w:t>
      </w:r>
      <w:r w:rsidRPr="00AD22F8">
        <w:rPr>
          <w:rStyle w:val="af7"/>
        </w:rPr>
        <w:t>Button</w:t>
      </w:r>
      <w:r w:rsidRPr="00C61D5D">
        <w:rPr>
          <w:rStyle w:val="af6"/>
          <w:lang w:val="ru-RU"/>
        </w:rPr>
        <w:t>&gt;</w:t>
      </w:r>
    </w:p>
    <w:p w:rsidR="00A36068" w:rsidRPr="00C61D5D" w:rsidRDefault="00A36068" w:rsidP="00AD22F8">
      <w:pPr>
        <w:pStyle w:val="a4"/>
        <w:rPr>
          <w:lang w:val="ru-RU"/>
        </w:rPr>
      </w:pPr>
    </w:p>
    <w:p w:rsidR="00A36068" w:rsidRPr="00AD22F8" w:rsidRDefault="00A36068" w:rsidP="00AD22F8">
      <w:pPr>
        <w:pStyle w:val="a4"/>
        <w:rPr>
          <w:rStyle w:val="af4"/>
        </w:rPr>
      </w:pPr>
      <w:r w:rsidRPr="00AD22F8">
        <w:rPr>
          <w:rStyle w:val="af4"/>
        </w:rPr>
        <w:t>// определение объекта в коде</w:t>
      </w:r>
    </w:p>
    <w:p w:rsidR="00A36068" w:rsidRPr="008B71FD" w:rsidRDefault="00A36068" w:rsidP="00AD22F8">
      <w:pPr>
        <w:pStyle w:val="a4"/>
        <w:rPr>
          <w:lang w:val="ru-RU"/>
        </w:rPr>
      </w:pPr>
      <w:r w:rsidRPr="00AD22F8">
        <w:rPr>
          <w:rStyle w:val="af5"/>
        </w:rPr>
        <w:t>Button</w:t>
      </w:r>
      <w:r w:rsidRPr="008B71FD">
        <w:rPr>
          <w:lang w:val="ru-RU"/>
        </w:rPr>
        <w:t xml:space="preserve"> </w:t>
      </w:r>
      <w:r>
        <w:t>b</w:t>
      </w:r>
      <w:r w:rsidRPr="008B71FD">
        <w:rPr>
          <w:lang w:val="ru-RU"/>
        </w:rPr>
        <w:t xml:space="preserve"> = </w:t>
      </w:r>
      <w:r w:rsidRPr="00AD22F8">
        <w:rPr>
          <w:rStyle w:val="af6"/>
        </w:rPr>
        <w:t>new</w:t>
      </w:r>
      <w:r w:rsidRPr="008B71FD">
        <w:rPr>
          <w:lang w:val="ru-RU"/>
        </w:rPr>
        <w:t xml:space="preserve"> </w:t>
      </w:r>
      <w:r w:rsidRPr="00AD22F8">
        <w:rPr>
          <w:rStyle w:val="af5"/>
        </w:rPr>
        <w:t>Button</w:t>
      </w:r>
      <w:r w:rsidRPr="008B71FD">
        <w:rPr>
          <w:lang w:val="ru-RU"/>
        </w:rPr>
        <w:t>();</w:t>
      </w:r>
    </w:p>
    <w:p w:rsidR="00A36068" w:rsidRPr="00A36068" w:rsidRDefault="00A36068" w:rsidP="00AD22F8">
      <w:pPr>
        <w:pStyle w:val="a4"/>
      </w:pPr>
      <w:r w:rsidRPr="00A36068">
        <w:t>b.Width = 100;</w:t>
      </w:r>
    </w:p>
    <w:p w:rsidR="00A36068" w:rsidRPr="00A36068" w:rsidRDefault="00A36068" w:rsidP="00AD22F8">
      <w:pPr>
        <w:pStyle w:val="a4"/>
      </w:pPr>
      <w:r w:rsidRPr="00A36068">
        <w:t xml:space="preserve">b.Content = </w:t>
      </w:r>
      <w:r w:rsidRPr="00AD22F8">
        <w:rPr>
          <w:rStyle w:val="af7"/>
        </w:rPr>
        <w:t>"I am a Button"</w:t>
      </w:r>
      <w:r w:rsidRPr="00A36068">
        <w:t>;</w:t>
      </w:r>
    </w:p>
    <w:p w:rsidR="00A36068" w:rsidRDefault="00A36068" w:rsidP="00A36068">
      <w:r>
        <w:lastRenderedPageBreak/>
        <w:t>Типы .NET обычно вложены в пространства имён. В XAML пространству имён .NET ставится в соответствие пространство имён XML. Для этого используется следующий синтаксис:</w:t>
      </w:r>
    </w:p>
    <w:p w:rsidR="00A36068" w:rsidRPr="008B71FD" w:rsidRDefault="00A36068" w:rsidP="00AD22F8">
      <w:pPr>
        <w:pStyle w:val="a4"/>
        <w:rPr>
          <w:rStyle w:val="af6"/>
          <w:lang w:val="ru-RU"/>
        </w:rPr>
      </w:pPr>
      <w:proofErr w:type="gramStart"/>
      <w:r w:rsidRPr="00AD22F8">
        <w:rPr>
          <w:rStyle w:val="XML"/>
        </w:rPr>
        <w:t>xmlns</w:t>
      </w:r>
      <w:r w:rsidRPr="008B71FD">
        <w:rPr>
          <w:rStyle w:val="XML"/>
          <w:lang w:val="ru-RU"/>
        </w:rPr>
        <w:t>:</w:t>
      </w:r>
      <w:proofErr w:type="gramEnd"/>
      <w:r w:rsidRPr="008B71FD">
        <w:rPr>
          <w:rStyle w:val="XML"/>
          <w:lang w:val="ru-RU"/>
        </w:rPr>
        <w:t>префикс</w:t>
      </w:r>
      <w:r w:rsidRPr="008B71FD">
        <w:rPr>
          <w:rStyle w:val="af6"/>
          <w:lang w:val="ru-RU"/>
        </w:rPr>
        <w:t>="</w:t>
      </w:r>
      <w:r w:rsidRPr="00AD22F8">
        <w:rPr>
          <w:rStyle w:val="af6"/>
        </w:rPr>
        <w:t>clr</w:t>
      </w:r>
      <w:r w:rsidRPr="008B71FD">
        <w:rPr>
          <w:rStyle w:val="af6"/>
          <w:lang w:val="ru-RU"/>
        </w:rPr>
        <w:t>-</w:t>
      </w:r>
      <w:r w:rsidRPr="00AD22F8">
        <w:rPr>
          <w:rStyle w:val="af6"/>
        </w:rPr>
        <w:t>namespace</w:t>
      </w:r>
      <w:r w:rsidRPr="008B71FD">
        <w:rPr>
          <w:rStyle w:val="af6"/>
          <w:lang w:val="ru-RU"/>
        </w:rPr>
        <w:t>:пространство-имён"</w:t>
      </w:r>
    </w:p>
    <w:p w:rsidR="00A36068" w:rsidRDefault="00A36068" w:rsidP="00A36068">
      <w:r>
        <w:t>При необходимости указывается сборка, содержащая пространство имён:</w:t>
      </w:r>
    </w:p>
    <w:p w:rsidR="00A36068" w:rsidRPr="008B71FD" w:rsidRDefault="00A36068" w:rsidP="00AD22F8">
      <w:pPr>
        <w:pStyle w:val="a4"/>
        <w:rPr>
          <w:rStyle w:val="af6"/>
          <w:lang w:val="ru-RU"/>
        </w:rPr>
      </w:pPr>
      <w:proofErr w:type="gramStart"/>
      <w:r w:rsidRPr="00AD22F8">
        <w:rPr>
          <w:rStyle w:val="XML"/>
        </w:rPr>
        <w:t>xmlns</w:t>
      </w:r>
      <w:r w:rsidRPr="008B71FD">
        <w:rPr>
          <w:rStyle w:val="XML"/>
          <w:lang w:val="ru-RU"/>
        </w:rPr>
        <w:t>:</w:t>
      </w:r>
      <w:proofErr w:type="gramEnd"/>
      <w:r w:rsidRPr="008B71FD">
        <w:rPr>
          <w:rStyle w:val="XML"/>
          <w:lang w:val="ru-RU"/>
        </w:rPr>
        <w:t>префикс</w:t>
      </w:r>
      <w:r w:rsidRPr="008B71FD">
        <w:rPr>
          <w:rStyle w:val="af6"/>
          <w:lang w:val="ru-RU"/>
        </w:rPr>
        <w:t>="</w:t>
      </w:r>
      <w:r w:rsidRPr="00AD22F8">
        <w:rPr>
          <w:rStyle w:val="af6"/>
        </w:rPr>
        <w:t>clr</w:t>
      </w:r>
      <w:r w:rsidRPr="008B71FD">
        <w:rPr>
          <w:rStyle w:val="af6"/>
          <w:lang w:val="ru-RU"/>
        </w:rPr>
        <w:t>-</w:t>
      </w:r>
      <w:r w:rsidRPr="00AD22F8">
        <w:rPr>
          <w:rStyle w:val="af6"/>
        </w:rPr>
        <w:t>namespace</w:t>
      </w:r>
      <w:r w:rsidRPr="008B71FD">
        <w:rPr>
          <w:rStyle w:val="af6"/>
          <w:lang w:val="ru-RU"/>
        </w:rPr>
        <w:t>:пространство-имён;</w:t>
      </w:r>
      <w:r w:rsidRPr="00AD22F8">
        <w:rPr>
          <w:rStyle w:val="af6"/>
        </w:rPr>
        <w:t>assembly</w:t>
      </w:r>
      <w:r w:rsidRPr="008B71FD">
        <w:rPr>
          <w:rStyle w:val="af6"/>
          <w:lang w:val="ru-RU"/>
        </w:rPr>
        <w:t>=имя-сборки"</w:t>
      </w:r>
    </w:p>
    <w:p w:rsidR="00A36068" w:rsidRDefault="00A36068" w:rsidP="00A36068">
      <w:r>
        <w:t>Для нужд WPF зарезервировано два пространства имён XML:</w:t>
      </w:r>
    </w:p>
    <w:p w:rsidR="00A36068" w:rsidRDefault="00A36068" w:rsidP="00A36068">
      <w:r>
        <w:t xml:space="preserve">1. </w:t>
      </w:r>
      <w:r w:rsidRPr="00AD22F8">
        <w:rPr>
          <w:rStyle w:val="a9"/>
        </w:rPr>
        <w:t>http://schemas.microsoft.com/winfx/2006/xaml/presentation</w:t>
      </w:r>
      <w:r>
        <w:t xml:space="preserve"> – обычно является пространством имён по умолчанию (указывается без префикса) и соответствует набору пространств имён .NET с типами WPF (эти пространства имён имеют вид </w:t>
      </w:r>
      <w:r w:rsidRPr="00AD22F8">
        <w:rPr>
          <w:rStyle w:val="a9"/>
        </w:rPr>
        <w:t>System.Windows.*</w:t>
      </w:r>
      <w:r>
        <w:t>).</w:t>
      </w:r>
    </w:p>
    <w:p w:rsidR="00A36068" w:rsidRDefault="00A36068" w:rsidP="00A36068">
      <w:r>
        <w:t xml:space="preserve">2. </w:t>
      </w:r>
      <w:r w:rsidRPr="00AD22F8">
        <w:rPr>
          <w:rStyle w:val="a9"/>
        </w:rPr>
        <w:t>http://schemas.microsoft.com/winfx/2006/xaml</w:t>
      </w:r>
      <w:r>
        <w:t xml:space="preserve"> – отвечает пространству имён </w:t>
      </w:r>
      <w:r w:rsidRPr="00AD22F8">
        <w:rPr>
          <w:rStyle w:val="a9"/>
        </w:rPr>
        <w:t>System.Windows.Markup</w:t>
      </w:r>
      <w:r>
        <w:t xml:space="preserve">, а также позволяет выделить директивы (указания) для анализатора XAML. Пространству имён анализатора XAML по традиции ставят в соответствие префикс </w:t>
      </w:r>
      <w:r w:rsidRPr="00AD22F8">
        <w:rPr>
          <w:rStyle w:val="a9"/>
        </w:rPr>
        <w:t>x</w:t>
      </w:r>
      <w:r>
        <w:t>.</w:t>
      </w:r>
    </w:p>
    <w:p w:rsidR="00A36068" w:rsidRPr="00CA62FE" w:rsidRDefault="00A36068" w:rsidP="00CA62FE">
      <w:pPr>
        <w:pStyle w:val="a4"/>
        <w:rPr>
          <w:rStyle w:val="af4"/>
        </w:rPr>
      </w:pPr>
      <w:proofErr w:type="gramStart"/>
      <w:r w:rsidRPr="00CA62FE">
        <w:rPr>
          <w:rStyle w:val="af4"/>
        </w:rPr>
        <w:t>&lt;!--</w:t>
      </w:r>
      <w:proofErr w:type="gramEnd"/>
      <w:r w:rsidRPr="00CA62FE">
        <w:rPr>
          <w:rStyle w:val="af4"/>
        </w:rPr>
        <w:t xml:space="preserve"> </w:t>
      </w:r>
      <w:r w:rsidR="00AD22F8" w:rsidRPr="00CA62FE">
        <w:rPr>
          <w:rStyle w:val="af4"/>
        </w:rPr>
        <w:t>у корневого элемента</w:t>
      </w:r>
      <w:r w:rsidR="00CA62FE" w:rsidRPr="00CA62FE">
        <w:rPr>
          <w:rStyle w:val="af4"/>
        </w:rPr>
        <w:t xml:space="preserve"> Window</w:t>
      </w:r>
      <w:r w:rsidR="00AD22F8" w:rsidRPr="00CA62FE">
        <w:rPr>
          <w:rStyle w:val="af4"/>
        </w:rPr>
        <w:t xml:space="preserve"> </w:t>
      </w:r>
      <w:r w:rsidRPr="00CA62FE">
        <w:rPr>
          <w:rStyle w:val="af4"/>
        </w:rPr>
        <w:t>заданы три пространства имён --&gt;</w:t>
      </w:r>
    </w:p>
    <w:p w:rsidR="00A36068" w:rsidRPr="00CA62FE" w:rsidRDefault="00A36068" w:rsidP="00CA62FE">
      <w:pPr>
        <w:pStyle w:val="a4"/>
        <w:rPr>
          <w:rStyle w:val="af6"/>
        </w:rPr>
      </w:pPr>
      <w:r w:rsidRPr="00CA62FE">
        <w:rPr>
          <w:rStyle w:val="af6"/>
        </w:rPr>
        <w:t>&lt;</w:t>
      </w:r>
      <w:r w:rsidRPr="00CA62FE">
        <w:rPr>
          <w:rStyle w:val="af7"/>
        </w:rPr>
        <w:t>Window</w:t>
      </w:r>
    </w:p>
    <w:p w:rsidR="00A36068" w:rsidRPr="00CA62FE" w:rsidRDefault="00A36068" w:rsidP="00CA62FE">
      <w:pPr>
        <w:pStyle w:val="a4"/>
        <w:rPr>
          <w:rStyle w:val="af6"/>
        </w:rPr>
      </w:pPr>
      <w:r w:rsidRPr="00CA62FE">
        <w:rPr>
          <w:rStyle w:val="af6"/>
        </w:rPr>
        <w:t xml:space="preserve">  </w:t>
      </w:r>
      <w:r w:rsidRPr="00CA62FE">
        <w:rPr>
          <w:rStyle w:val="XML"/>
        </w:rPr>
        <w:t>xmlns</w:t>
      </w:r>
      <w:r w:rsidRPr="00CA62FE">
        <w:rPr>
          <w:rStyle w:val="af6"/>
        </w:rPr>
        <w:t>="http://schemas.microsoft.com/winfx/2006/xaml/presentation"</w:t>
      </w:r>
    </w:p>
    <w:p w:rsidR="00A36068" w:rsidRPr="00CA62FE" w:rsidRDefault="00A36068" w:rsidP="00CA62FE">
      <w:pPr>
        <w:pStyle w:val="a4"/>
        <w:rPr>
          <w:rStyle w:val="af6"/>
        </w:rPr>
      </w:pPr>
      <w:r w:rsidRPr="00CA62FE">
        <w:rPr>
          <w:rStyle w:val="af6"/>
        </w:rPr>
        <w:t xml:space="preserve">  </w:t>
      </w:r>
      <w:r w:rsidRPr="00CA62FE">
        <w:rPr>
          <w:rStyle w:val="XML"/>
        </w:rPr>
        <w:t>xmlns:x</w:t>
      </w:r>
      <w:r w:rsidRPr="00CA62FE">
        <w:rPr>
          <w:rStyle w:val="af6"/>
        </w:rPr>
        <w:t>="http://schemas.microsoft.com/winfx/2006/xaml"</w:t>
      </w:r>
    </w:p>
    <w:p w:rsidR="00A36068" w:rsidRPr="00CA62FE" w:rsidRDefault="00A36068" w:rsidP="00CA62FE">
      <w:pPr>
        <w:pStyle w:val="a4"/>
        <w:rPr>
          <w:rStyle w:val="af6"/>
        </w:rPr>
      </w:pPr>
      <w:r w:rsidRPr="00CA62FE">
        <w:rPr>
          <w:rStyle w:val="af6"/>
        </w:rPr>
        <w:t xml:space="preserve">  </w:t>
      </w:r>
      <w:proofErr w:type="gramStart"/>
      <w:r w:rsidRPr="00CA62FE">
        <w:rPr>
          <w:rStyle w:val="XML"/>
        </w:rPr>
        <w:t>xmlns:</w:t>
      </w:r>
      <w:proofErr w:type="gramEnd"/>
      <w:r w:rsidRPr="00CA62FE">
        <w:rPr>
          <w:rStyle w:val="XML"/>
        </w:rPr>
        <w:t>sys</w:t>
      </w:r>
      <w:r w:rsidRPr="00CA62FE">
        <w:rPr>
          <w:rStyle w:val="af6"/>
        </w:rPr>
        <w:t>="clr-namespace:System;assembly=mscorlib"&gt;</w:t>
      </w:r>
    </w:p>
    <w:p w:rsidR="00A36068" w:rsidRDefault="00A36068" w:rsidP="00A36068">
      <w:r>
        <w:t xml:space="preserve">Для установки значений свойств объекта в XAML можно использовать атрибуты XML, элементы свойств и содержимое элемента. При использовании </w:t>
      </w:r>
      <w:r w:rsidRPr="00CA62FE">
        <w:rPr>
          <w:rStyle w:val="a8"/>
        </w:rPr>
        <w:t>атрибутов</w:t>
      </w:r>
      <w:r>
        <w:t xml:space="preserve"> указывается имя свойства и значение свойства в виде строки:</w:t>
      </w:r>
    </w:p>
    <w:p w:rsidR="00A36068" w:rsidRPr="00CA62FE" w:rsidRDefault="00A36068" w:rsidP="00CA62FE">
      <w:pPr>
        <w:pStyle w:val="a4"/>
        <w:rPr>
          <w:rStyle w:val="af4"/>
        </w:rPr>
      </w:pPr>
      <w:proofErr w:type="gramStart"/>
      <w:r w:rsidRPr="00CA62FE">
        <w:rPr>
          <w:rStyle w:val="af4"/>
        </w:rPr>
        <w:t>&lt;!--</w:t>
      </w:r>
      <w:proofErr w:type="gramEnd"/>
      <w:r w:rsidRPr="00CA62FE">
        <w:rPr>
          <w:rStyle w:val="af4"/>
        </w:rPr>
        <w:t xml:space="preserve"> задаём у кнопки красный фон --&gt;</w:t>
      </w:r>
    </w:p>
    <w:p w:rsidR="00A36068" w:rsidRPr="007B6B0E" w:rsidRDefault="00A36068" w:rsidP="00CA62FE">
      <w:pPr>
        <w:pStyle w:val="a4"/>
        <w:rPr>
          <w:rStyle w:val="af6"/>
          <w:lang w:val="ru-RU"/>
        </w:rPr>
      </w:pPr>
      <w:r w:rsidRPr="007B6B0E">
        <w:rPr>
          <w:rStyle w:val="af6"/>
          <w:lang w:val="ru-RU"/>
        </w:rPr>
        <w:t>&lt;</w:t>
      </w:r>
      <w:r w:rsidRPr="00CA62FE">
        <w:rPr>
          <w:rStyle w:val="af7"/>
        </w:rPr>
        <w:t>Button</w:t>
      </w:r>
      <w:r w:rsidRPr="007B6B0E">
        <w:rPr>
          <w:rStyle w:val="af6"/>
          <w:lang w:val="ru-RU"/>
        </w:rPr>
        <w:t xml:space="preserve"> </w:t>
      </w:r>
      <w:r w:rsidRPr="00CA62FE">
        <w:rPr>
          <w:rStyle w:val="XML"/>
        </w:rPr>
        <w:t>Background</w:t>
      </w:r>
      <w:r w:rsidRPr="007B6B0E">
        <w:rPr>
          <w:rStyle w:val="af6"/>
          <w:lang w:val="ru-RU"/>
        </w:rPr>
        <w:t>="</w:t>
      </w:r>
      <w:r w:rsidRPr="00CA62FE">
        <w:rPr>
          <w:rStyle w:val="af6"/>
        </w:rPr>
        <w:t>Red</w:t>
      </w:r>
      <w:r w:rsidRPr="007B6B0E">
        <w:rPr>
          <w:rStyle w:val="af6"/>
          <w:lang w:val="ru-RU"/>
        </w:rPr>
        <w:t>" /&gt;</w:t>
      </w:r>
    </w:p>
    <w:p w:rsidR="00A36068" w:rsidRDefault="00A36068" w:rsidP="00A36068">
      <w:r>
        <w:t xml:space="preserve">Анализатор XAML применяет для преобразования строки в значение свойства специальные </w:t>
      </w:r>
      <w:r w:rsidRPr="007B6B0E">
        <w:rPr>
          <w:rStyle w:val="a8"/>
        </w:rPr>
        <w:t>конвертеры типов</w:t>
      </w:r>
      <w:r>
        <w:t xml:space="preserve"> </w:t>
      </w:r>
      <w:r w:rsidR="007B6B0E">
        <w:t>(к</w:t>
      </w:r>
      <w:r w:rsidR="007B6B0E" w:rsidRPr="007B6B0E">
        <w:t>онвертеры не используются для строк, чисел и элементов перечислений</w:t>
      </w:r>
      <w:r w:rsidR="007B6B0E">
        <w:t>)</w:t>
      </w:r>
      <w:r>
        <w:t>. Приведённый выше фрагмент XAML эквивалентен следующему коду на C#:</w:t>
      </w:r>
    </w:p>
    <w:p w:rsidR="007B6B0E" w:rsidRPr="007B6B0E" w:rsidRDefault="007B6B0E" w:rsidP="007B6B0E">
      <w:pPr>
        <w:pStyle w:val="a4"/>
        <w:rPr>
          <w:rStyle w:val="af4"/>
        </w:rPr>
      </w:pPr>
      <w:r w:rsidRPr="007B6B0E">
        <w:rPr>
          <w:rStyle w:val="af4"/>
        </w:rPr>
        <w:t>// TypeConverter и TypeDescriptor определены в System.ComponentModel</w:t>
      </w:r>
    </w:p>
    <w:p w:rsidR="00A36068" w:rsidRPr="007B6B0E" w:rsidRDefault="00A36068" w:rsidP="007B6B0E">
      <w:pPr>
        <w:pStyle w:val="a4"/>
      </w:pPr>
      <w:proofErr w:type="gramStart"/>
      <w:r w:rsidRPr="007B6B0E">
        <w:rPr>
          <w:rStyle w:val="af6"/>
        </w:rPr>
        <w:t>var</w:t>
      </w:r>
      <w:proofErr w:type="gramEnd"/>
      <w:r w:rsidRPr="007B6B0E">
        <w:t xml:space="preserve"> </w:t>
      </w:r>
      <w:r w:rsidRPr="00D716E9">
        <w:t>b</w:t>
      </w:r>
      <w:r w:rsidRPr="007B6B0E">
        <w:t xml:space="preserve"> = </w:t>
      </w:r>
      <w:r w:rsidRPr="007B6B0E">
        <w:rPr>
          <w:rStyle w:val="af6"/>
        </w:rPr>
        <w:t>new</w:t>
      </w:r>
      <w:r w:rsidRPr="007B6B0E">
        <w:t xml:space="preserve"> </w:t>
      </w:r>
      <w:r w:rsidRPr="007B6B0E">
        <w:rPr>
          <w:rStyle w:val="af5"/>
        </w:rPr>
        <w:t>Button</w:t>
      </w:r>
      <w:r w:rsidRPr="007B6B0E">
        <w:t>();</w:t>
      </w:r>
    </w:p>
    <w:p w:rsidR="00A36068" w:rsidRPr="00A36068" w:rsidRDefault="00A36068" w:rsidP="007B6B0E">
      <w:pPr>
        <w:pStyle w:val="a4"/>
      </w:pPr>
      <w:r w:rsidRPr="007B6B0E">
        <w:rPr>
          <w:rStyle w:val="af5"/>
        </w:rPr>
        <w:t>TypeConverter</w:t>
      </w:r>
      <w:r w:rsidRPr="00A36068">
        <w:t xml:space="preserve"> convert = </w:t>
      </w:r>
      <w:r w:rsidRPr="007B6B0E">
        <w:rPr>
          <w:rStyle w:val="af5"/>
        </w:rPr>
        <w:t>TypeDescriptor</w:t>
      </w:r>
      <w:r w:rsidRPr="00A36068">
        <w:t>.GetConverter(</w:t>
      </w:r>
      <w:r w:rsidRPr="007B6B0E">
        <w:rPr>
          <w:rStyle w:val="af6"/>
        </w:rPr>
        <w:t>typeof</w:t>
      </w:r>
      <w:r w:rsidRPr="00A36068">
        <w:t xml:space="preserve"> (</w:t>
      </w:r>
      <w:r w:rsidRPr="007B6B0E">
        <w:rPr>
          <w:rStyle w:val="af5"/>
        </w:rPr>
        <w:t>Brush</w:t>
      </w:r>
      <w:r w:rsidRPr="00A36068">
        <w:t>));</w:t>
      </w:r>
    </w:p>
    <w:p w:rsidR="00A36068" w:rsidRPr="00A36068" w:rsidRDefault="00A36068" w:rsidP="007B6B0E">
      <w:pPr>
        <w:pStyle w:val="a4"/>
      </w:pPr>
      <w:r w:rsidRPr="00A36068">
        <w:t>b.Background = (</w:t>
      </w:r>
      <w:r w:rsidRPr="007B6B0E">
        <w:rPr>
          <w:rStyle w:val="af5"/>
        </w:rPr>
        <w:t>Brush</w:t>
      </w:r>
      <w:r w:rsidRPr="00A36068">
        <w:t>) convert.ConvertFromInvariantString(</w:t>
      </w:r>
      <w:r w:rsidRPr="007B6B0E">
        <w:rPr>
          <w:rStyle w:val="af7"/>
        </w:rPr>
        <w:t>"Red"</w:t>
      </w:r>
      <w:r w:rsidRPr="00A36068">
        <w:t>);</w:t>
      </w:r>
    </w:p>
    <w:p w:rsidR="00A36068" w:rsidRDefault="00A36068" w:rsidP="00A36068">
      <w:r>
        <w:t xml:space="preserve">Платформа .NET содержит более ста стандартных конвертеров. При необходимости можно разработать собственный конвертер, используя базовый класс </w:t>
      </w:r>
      <w:r w:rsidRPr="007B6B0E">
        <w:rPr>
          <w:rStyle w:val="af5"/>
        </w:rPr>
        <w:t>TypeConverter</w:t>
      </w:r>
      <w:r>
        <w:t>.</w:t>
      </w:r>
    </w:p>
    <w:p w:rsidR="00A36068" w:rsidRDefault="00A36068" w:rsidP="00A36068">
      <w:r w:rsidRPr="007B6B0E">
        <w:rPr>
          <w:rStyle w:val="a8"/>
        </w:rPr>
        <w:lastRenderedPageBreak/>
        <w:t>Элемент свойства</w:t>
      </w:r>
      <w:r>
        <w:t xml:space="preserve"> вложен в объектный элемент и имеет вид </w:t>
      </w:r>
      <w:r w:rsidRPr="008B71FD">
        <w:rPr>
          <w:rStyle w:val="af6"/>
          <w:lang w:val="ru-RU"/>
        </w:rPr>
        <w:t>&lt;</w:t>
      </w:r>
      <w:r w:rsidRPr="008B71FD">
        <w:rPr>
          <w:rStyle w:val="af7"/>
          <w:lang w:val="ru-RU"/>
        </w:rPr>
        <w:t>имя-типа.имя-свойства</w:t>
      </w:r>
      <w:r w:rsidRPr="008B71FD">
        <w:rPr>
          <w:rStyle w:val="af6"/>
          <w:lang w:val="ru-RU"/>
        </w:rPr>
        <w:t>&gt;</w:t>
      </w:r>
      <w:r>
        <w:t>. Содержимое элемента свойства рассматривается как значение свойства (при необходимости применяются конвертеры). Обычно элементы свойств используются для значений</w:t>
      </w:r>
      <w:r w:rsidR="007B6B0E">
        <w:t>, являющихся</w:t>
      </w:r>
      <w:r>
        <w:t xml:space="preserve"> объект</w:t>
      </w:r>
      <w:r w:rsidR="007B6B0E">
        <w:t>ами</w:t>
      </w:r>
      <w:r>
        <w:t>.</w:t>
      </w:r>
    </w:p>
    <w:p w:rsidR="00A36068" w:rsidRPr="008B71FD" w:rsidRDefault="00A36068" w:rsidP="007B6B0E">
      <w:pPr>
        <w:pStyle w:val="a4"/>
        <w:rPr>
          <w:rStyle w:val="af6"/>
          <w:lang w:val="ru-RU"/>
        </w:rPr>
      </w:pPr>
      <w:r w:rsidRPr="008B71FD">
        <w:rPr>
          <w:rStyle w:val="af6"/>
          <w:lang w:val="ru-RU"/>
        </w:rPr>
        <w:t>&lt;</w:t>
      </w:r>
      <w:r w:rsidRPr="007B6B0E">
        <w:rPr>
          <w:rStyle w:val="af7"/>
        </w:rPr>
        <w:t>Button</w:t>
      </w:r>
      <w:r w:rsidRPr="008B71FD">
        <w:rPr>
          <w:rStyle w:val="af6"/>
          <w:lang w:val="ru-RU"/>
        </w:rPr>
        <w:t>&gt;</w:t>
      </w:r>
    </w:p>
    <w:p w:rsidR="00A36068" w:rsidRPr="008B71FD" w:rsidRDefault="00A36068" w:rsidP="007B6B0E">
      <w:pPr>
        <w:pStyle w:val="a4"/>
        <w:rPr>
          <w:rStyle w:val="af6"/>
          <w:lang w:val="ru-RU"/>
        </w:rPr>
      </w:pPr>
      <w:r w:rsidRPr="008B71FD">
        <w:rPr>
          <w:rStyle w:val="af6"/>
          <w:lang w:val="ru-RU"/>
        </w:rPr>
        <w:t xml:space="preserve">  &lt;</w:t>
      </w:r>
      <w:r w:rsidRPr="007B6B0E">
        <w:rPr>
          <w:rStyle w:val="af7"/>
        </w:rPr>
        <w:t>Button</w:t>
      </w:r>
      <w:r w:rsidRPr="008B71FD">
        <w:rPr>
          <w:rStyle w:val="af7"/>
          <w:lang w:val="ru-RU"/>
        </w:rPr>
        <w:t>.</w:t>
      </w:r>
      <w:r w:rsidRPr="007B6B0E">
        <w:rPr>
          <w:rStyle w:val="af7"/>
        </w:rPr>
        <w:t>Width</w:t>
      </w:r>
      <w:r w:rsidRPr="008B71FD">
        <w:rPr>
          <w:rStyle w:val="af6"/>
          <w:lang w:val="ru-RU"/>
        </w:rPr>
        <w:t>&gt;</w:t>
      </w:r>
      <w:r w:rsidRPr="007B6B0E">
        <w:rPr>
          <w:rStyle w:val="a9"/>
        </w:rPr>
        <w:t>100</w:t>
      </w:r>
      <w:r w:rsidRPr="008B71FD">
        <w:rPr>
          <w:rStyle w:val="af6"/>
          <w:lang w:val="ru-RU"/>
        </w:rPr>
        <w:t>&lt;/</w:t>
      </w:r>
      <w:r w:rsidRPr="007B6B0E">
        <w:rPr>
          <w:rStyle w:val="af7"/>
        </w:rPr>
        <w:t>Button</w:t>
      </w:r>
      <w:r w:rsidRPr="008B71FD">
        <w:rPr>
          <w:rStyle w:val="af7"/>
          <w:lang w:val="ru-RU"/>
        </w:rPr>
        <w:t>.</w:t>
      </w:r>
      <w:r w:rsidRPr="007B6B0E">
        <w:rPr>
          <w:rStyle w:val="af7"/>
        </w:rPr>
        <w:t>Width</w:t>
      </w:r>
      <w:r w:rsidRPr="008B71FD">
        <w:rPr>
          <w:rStyle w:val="af6"/>
          <w:lang w:val="ru-RU"/>
        </w:rPr>
        <w:t>&gt;</w:t>
      </w:r>
    </w:p>
    <w:p w:rsidR="00A36068" w:rsidRPr="007B6B0E" w:rsidRDefault="00A36068" w:rsidP="007B6B0E">
      <w:pPr>
        <w:pStyle w:val="a4"/>
        <w:rPr>
          <w:rStyle w:val="af6"/>
        </w:rPr>
      </w:pPr>
      <w:r w:rsidRPr="008B71FD">
        <w:rPr>
          <w:rStyle w:val="af6"/>
          <w:lang w:val="ru-RU"/>
        </w:rPr>
        <w:t xml:space="preserve">  </w:t>
      </w:r>
      <w:r w:rsidRPr="007B6B0E">
        <w:rPr>
          <w:rStyle w:val="af6"/>
        </w:rPr>
        <w:t>&lt;</w:t>
      </w:r>
      <w:r w:rsidRPr="007B6B0E">
        <w:rPr>
          <w:rStyle w:val="af7"/>
        </w:rPr>
        <w:t>Button.Background</w:t>
      </w:r>
      <w:r w:rsidRPr="007B6B0E">
        <w:rPr>
          <w:rStyle w:val="af6"/>
        </w:rPr>
        <w:t>&gt;</w:t>
      </w:r>
      <w:r w:rsidRPr="008B71FD">
        <w:rPr>
          <w:rStyle w:val="a9"/>
          <w:lang w:val="en-US"/>
        </w:rPr>
        <w:t>Red</w:t>
      </w:r>
      <w:r w:rsidRPr="007B6B0E">
        <w:rPr>
          <w:rStyle w:val="af6"/>
        </w:rPr>
        <w:t>&lt;/</w:t>
      </w:r>
      <w:r w:rsidRPr="007B6B0E">
        <w:rPr>
          <w:rStyle w:val="af7"/>
        </w:rPr>
        <w:t>Button.Background</w:t>
      </w:r>
      <w:r w:rsidRPr="007B6B0E">
        <w:rPr>
          <w:rStyle w:val="af6"/>
        </w:rPr>
        <w:t>&gt;</w:t>
      </w:r>
    </w:p>
    <w:p w:rsidR="00A36068" w:rsidRPr="008B71FD" w:rsidRDefault="00A36068" w:rsidP="007B6B0E">
      <w:pPr>
        <w:pStyle w:val="a4"/>
        <w:rPr>
          <w:rStyle w:val="af6"/>
          <w:lang w:val="ru-RU"/>
        </w:rPr>
      </w:pPr>
      <w:r w:rsidRPr="008B71FD">
        <w:rPr>
          <w:rStyle w:val="af6"/>
          <w:lang w:val="ru-RU"/>
        </w:rPr>
        <w:t>&lt;/</w:t>
      </w:r>
      <w:r w:rsidRPr="007B6B0E">
        <w:rPr>
          <w:rStyle w:val="af7"/>
        </w:rPr>
        <w:t>Button</w:t>
      </w:r>
      <w:r w:rsidRPr="008B71FD">
        <w:rPr>
          <w:rStyle w:val="af6"/>
          <w:lang w:val="ru-RU"/>
        </w:rPr>
        <w:t>&gt;</w:t>
      </w:r>
    </w:p>
    <w:p w:rsidR="00A36068" w:rsidRDefault="00A36068" w:rsidP="00A36068">
      <w:r>
        <w:t xml:space="preserve">Тип, соответствующий объектному элементу, может быть помечен атрибутом </w:t>
      </w:r>
      <w:r w:rsidRPr="007B6B0E">
        <w:rPr>
          <w:rStyle w:val="a9"/>
        </w:rPr>
        <w:t>[</w:t>
      </w:r>
      <w:r w:rsidRPr="007B6B0E">
        <w:rPr>
          <w:rStyle w:val="af5"/>
        </w:rPr>
        <w:t>ContentProperty</w:t>
      </w:r>
      <w:r w:rsidRPr="007B6B0E">
        <w:rPr>
          <w:rStyle w:val="a9"/>
        </w:rPr>
        <w:t>]</w:t>
      </w:r>
      <w:r>
        <w:t xml:space="preserve"> с указанием имени </w:t>
      </w:r>
      <w:r w:rsidRPr="007B6B0E">
        <w:rPr>
          <w:rStyle w:val="a8"/>
        </w:rPr>
        <w:t>свойства содержимого</w:t>
      </w:r>
      <w:r>
        <w:t xml:space="preserve">. В этом случае анализатор XAML рассматривает содержимое объектного элемента (за исключением элементов свойств) как значение для свойства содержимого. Например, в классе </w:t>
      </w:r>
      <w:r w:rsidRPr="007B6B0E">
        <w:rPr>
          <w:rStyle w:val="af5"/>
        </w:rPr>
        <w:t>ContentControl</w:t>
      </w:r>
      <w:r>
        <w:t xml:space="preserve"> (он является базовым для класса </w:t>
      </w:r>
      <w:r w:rsidRPr="007B6B0E">
        <w:rPr>
          <w:rStyle w:val="af5"/>
        </w:rPr>
        <w:t>Button</w:t>
      </w:r>
      <w:r>
        <w:t xml:space="preserve">) свойством содержимого является </w:t>
      </w:r>
      <w:r w:rsidRPr="007B6B0E">
        <w:rPr>
          <w:rStyle w:val="a9"/>
        </w:rPr>
        <w:t>Content</w:t>
      </w:r>
      <w:r>
        <w:t>:</w:t>
      </w:r>
    </w:p>
    <w:p w:rsidR="00A36068" w:rsidRPr="00A36068" w:rsidRDefault="00A36068" w:rsidP="007B6B0E">
      <w:pPr>
        <w:pStyle w:val="a4"/>
      </w:pPr>
      <w:r w:rsidRPr="00A36068">
        <w:t>[System.Windows.Markup.</w:t>
      </w:r>
      <w:r w:rsidRPr="007B6B0E">
        <w:rPr>
          <w:rStyle w:val="af5"/>
        </w:rPr>
        <w:t>ContentProperty</w:t>
      </w:r>
      <w:r w:rsidRPr="00A36068">
        <w:t>(</w:t>
      </w:r>
      <w:r w:rsidRPr="007B6B0E">
        <w:rPr>
          <w:rStyle w:val="af7"/>
        </w:rPr>
        <w:t>"Content"</w:t>
      </w:r>
      <w:r w:rsidRPr="00A36068">
        <w:t>)]</w:t>
      </w:r>
    </w:p>
    <w:p w:rsidR="00A36068" w:rsidRPr="00A36068" w:rsidRDefault="00A36068" w:rsidP="007B6B0E">
      <w:pPr>
        <w:pStyle w:val="a4"/>
      </w:pPr>
      <w:proofErr w:type="gramStart"/>
      <w:r w:rsidRPr="007B6B0E">
        <w:rPr>
          <w:rStyle w:val="af6"/>
        </w:rPr>
        <w:t>public</w:t>
      </w:r>
      <w:proofErr w:type="gramEnd"/>
      <w:r w:rsidRPr="007B6B0E">
        <w:rPr>
          <w:rStyle w:val="af6"/>
        </w:rPr>
        <w:t xml:space="preserve"> class</w:t>
      </w:r>
      <w:r w:rsidRPr="00A36068">
        <w:t xml:space="preserve"> </w:t>
      </w:r>
      <w:r w:rsidRPr="007B6B0E">
        <w:rPr>
          <w:rStyle w:val="af5"/>
        </w:rPr>
        <w:t>ContentControl</w:t>
      </w:r>
    </w:p>
    <w:p w:rsidR="00A36068" w:rsidRPr="00A36068" w:rsidRDefault="00A36068" w:rsidP="007B6B0E">
      <w:pPr>
        <w:pStyle w:val="a4"/>
      </w:pPr>
      <w:r w:rsidRPr="00A36068">
        <w:t>{</w:t>
      </w:r>
    </w:p>
    <w:p w:rsidR="00A36068" w:rsidRPr="00A36068" w:rsidRDefault="00A36068" w:rsidP="007B6B0E">
      <w:pPr>
        <w:pStyle w:val="a4"/>
      </w:pPr>
      <w:r w:rsidRPr="00A36068">
        <w:t xml:space="preserve">    </w:t>
      </w:r>
      <w:proofErr w:type="gramStart"/>
      <w:r w:rsidRPr="007B6B0E">
        <w:rPr>
          <w:rStyle w:val="af6"/>
        </w:rPr>
        <w:t>public</w:t>
      </w:r>
      <w:proofErr w:type="gramEnd"/>
      <w:r w:rsidRPr="007B6B0E">
        <w:rPr>
          <w:rStyle w:val="af6"/>
        </w:rPr>
        <w:t xml:space="preserve"> object</w:t>
      </w:r>
      <w:r w:rsidRPr="00A36068">
        <w:t xml:space="preserve"> Content { </w:t>
      </w:r>
      <w:r w:rsidRPr="007B6B0E">
        <w:rPr>
          <w:rStyle w:val="af6"/>
        </w:rPr>
        <w:t>get</w:t>
      </w:r>
      <w:r w:rsidRPr="00A36068">
        <w:t xml:space="preserve">; </w:t>
      </w:r>
      <w:r w:rsidRPr="007B6B0E">
        <w:rPr>
          <w:rStyle w:val="af6"/>
        </w:rPr>
        <w:t>set</w:t>
      </w:r>
      <w:r w:rsidRPr="00A36068">
        <w:t>; }</w:t>
      </w:r>
    </w:p>
    <w:p w:rsidR="00A36068" w:rsidRPr="007B6B0E" w:rsidRDefault="00A36068" w:rsidP="007B6B0E">
      <w:pPr>
        <w:pStyle w:val="a4"/>
        <w:rPr>
          <w:rStyle w:val="af4"/>
        </w:rPr>
      </w:pPr>
      <w:r w:rsidRPr="00EC4A9D">
        <w:t xml:space="preserve">    </w:t>
      </w:r>
      <w:r w:rsidRPr="007B6B0E">
        <w:rPr>
          <w:rStyle w:val="af4"/>
        </w:rPr>
        <w:t>// другие элементы класса ContentControl не показаны</w:t>
      </w:r>
    </w:p>
    <w:p w:rsidR="00A36068" w:rsidRPr="008B71FD" w:rsidRDefault="00A36068" w:rsidP="007B6B0E">
      <w:pPr>
        <w:pStyle w:val="a4"/>
        <w:rPr>
          <w:lang w:val="ru-RU"/>
        </w:rPr>
      </w:pPr>
      <w:r w:rsidRPr="008B71FD">
        <w:rPr>
          <w:lang w:val="ru-RU"/>
        </w:rPr>
        <w:t>}</w:t>
      </w:r>
    </w:p>
    <w:p w:rsidR="00A36068" w:rsidRDefault="00A36068" w:rsidP="00A36068">
      <w:r>
        <w:t>Это означает, что следующие два фрагмента XAML эквиваленты:</w:t>
      </w:r>
    </w:p>
    <w:p w:rsidR="00A36068" w:rsidRPr="00F31BED" w:rsidRDefault="00A36068" w:rsidP="007B6B0E">
      <w:pPr>
        <w:pStyle w:val="a4"/>
        <w:rPr>
          <w:rStyle w:val="af6"/>
        </w:rPr>
      </w:pPr>
      <w:r w:rsidRPr="00F31BED">
        <w:rPr>
          <w:rStyle w:val="af6"/>
        </w:rPr>
        <w:t>&lt;</w:t>
      </w:r>
      <w:r w:rsidRPr="000513B2">
        <w:rPr>
          <w:rStyle w:val="af7"/>
        </w:rPr>
        <w:t>Button</w:t>
      </w:r>
      <w:r w:rsidRPr="00F31BED">
        <w:rPr>
          <w:rStyle w:val="af6"/>
        </w:rPr>
        <w:t xml:space="preserve"> </w:t>
      </w:r>
      <w:r w:rsidRPr="000513B2">
        <w:rPr>
          <w:rStyle w:val="XML"/>
        </w:rPr>
        <w:t>Content</w:t>
      </w:r>
      <w:r w:rsidRPr="00F31BED">
        <w:rPr>
          <w:rStyle w:val="af6"/>
        </w:rPr>
        <w:t>="</w:t>
      </w:r>
      <w:r w:rsidRPr="000513B2">
        <w:rPr>
          <w:rStyle w:val="af6"/>
        </w:rPr>
        <w:t>Click</w:t>
      </w:r>
      <w:r w:rsidRPr="00F31BED">
        <w:rPr>
          <w:rStyle w:val="af6"/>
        </w:rPr>
        <w:t xml:space="preserve"> </w:t>
      </w:r>
      <w:r w:rsidRPr="000513B2">
        <w:rPr>
          <w:rStyle w:val="af6"/>
        </w:rPr>
        <w:t>me</w:t>
      </w:r>
      <w:r w:rsidRPr="00F31BED">
        <w:rPr>
          <w:rStyle w:val="af6"/>
        </w:rPr>
        <w:t>!" /&gt;</w:t>
      </w:r>
    </w:p>
    <w:p w:rsidR="00A36068" w:rsidRPr="00F31BED" w:rsidRDefault="00A36068" w:rsidP="007B6B0E">
      <w:pPr>
        <w:pStyle w:val="a4"/>
      </w:pPr>
    </w:p>
    <w:p w:rsidR="00A36068" w:rsidRPr="00F31BED" w:rsidRDefault="00A36068" w:rsidP="007B6B0E">
      <w:pPr>
        <w:pStyle w:val="a4"/>
        <w:rPr>
          <w:rStyle w:val="af6"/>
        </w:rPr>
      </w:pPr>
      <w:r w:rsidRPr="00F31BED">
        <w:rPr>
          <w:rStyle w:val="af6"/>
        </w:rPr>
        <w:t>&lt;</w:t>
      </w:r>
      <w:r w:rsidRPr="000513B2">
        <w:rPr>
          <w:rStyle w:val="af7"/>
        </w:rPr>
        <w:t>Button</w:t>
      </w:r>
      <w:r w:rsidRPr="00F31BED">
        <w:rPr>
          <w:rStyle w:val="af6"/>
        </w:rPr>
        <w:t>&gt;</w:t>
      </w:r>
      <w:r w:rsidRPr="006E24B5">
        <w:rPr>
          <w:rStyle w:val="a9"/>
          <w:lang w:val="en-US"/>
        </w:rPr>
        <w:t>Click</w:t>
      </w:r>
      <w:r w:rsidRPr="00F31BED">
        <w:rPr>
          <w:rStyle w:val="a9"/>
          <w:lang w:val="en-US"/>
        </w:rPr>
        <w:t xml:space="preserve"> </w:t>
      </w:r>
      <w:r w:rsidRPr="006E24B5">
        <w:rPr>
          <w:rStyle w:val="a9"/>
          <w:lang w:val="en-US"/>
        </w:rPr>
        <w:t>me</w:t>
      </w:r>
      <w:proofErr w:type="gramStart"/>
      <w:r w:rsidRPr="00F31BED">
        <w:rPr>
          <w:rStyle w:val="a9"/>
          <w:lang w:val="en-US"/>
        </w:rPr>
        <w:t>!</w:t>
      </w:r>
      <w:r w:rsidRPr="00F31BED">
        <w:rPr>
          <w:rStyle w:val="af6"/>
        </w:rPr>
        <w:t>&lt;</w:t>
      </w:r>
      <w:proofErr w:type="gramEnd"/>
      <w:r w:rsidRPr="00F31BED">
        <w:rPr>
          <w:rStyle w:val="af6"/>
        </w:rPr>
        <w:t>/</w:t>
      </w:r>
      <w:r w:rsidRPr="000513B2">
        <w:rPr>
          <w:rStyle w:val="af7"/>
        </w:rPr>
        <w:t>Button</w:t>
      </w:r>
      <w:r w:rsidRPr="00F31BED">
        <w:rPr>
          <w:rStyle w:val="af6"/>
        </w:rPr>
        <w:t>&gt;</w:t>
      </w:r>
    </w:p>
    <w:p w:rsidR="00A36068" w:rsidRDefault="00A36068" w:rsidP="00A36068">
      <w:r>
        <w:t xml:space="preserve">Если тип реализует интерфейсы </w:t>
      </w:r>
      <w:r w:rsidRPr="000513B2">
        <w:rPr>
          <w:rStyle w:val="af5"/>
        </w:rPr>
        <w:t>IList</w:t>
      </w:r>
      <w:r>
        <w:t xml:space="preserve"> или </w:t>
      </w:r>
      <w:r w:rsidRPr="000513B2">
        <w:rPr>
          <w:rStyle w:val="af5"/>
        </w:rPr>
        <w:t>IDictionary</w:t>
      </w:r>
      <w:r>
        <w:t xml:space="preserve">, при описании объекта этого типа в XAML дочерние элементы автоматически добавляются в соответствующую коллекцию. Например, свойство </w:t>
      </w:r>
      <w:r w:rsidRPr="000513B2">
        <w:rPr>
          <w:rStyle w:val="a9"/>
        </w:rPr>
        <w:t>Items</w:t>
      </w:r>
      <w:r>
        <w:t xml:space="preserve"> класса </w:t>
      </w:r>
      <w:r w:rsidRPr="000513B2">
        <w:rPr>
          <w:rStyle w:val="af5"/>
        </w:rPr>
        <w:t>ListBox</w:t>
      </w:r>
      <w:r>
        <w:t xml:space="preserve"> имеет тип </w:t>
      </w:r>
      <w:r w:rsidRPr="000513B2">
        <w:rPr>
          <w:rStyle w:val="af5"/>
        </w:rPr>
        <w:t>ItemCollection</w:t>
      </w:r>
      <w:r>
        <w:t xml:space="preserve">, а этот </w:t>
      </w:r>
      <w:r w:rsidR="000513B2">
        <w:t>класс</w:t>
      </w:r>
      <w:r>
        <w:t xml:space="preserve"> реализует</w:t>
      </w:r>
      <w:r w:rsidR="000513B2">
        <w:t xml:space="preserve"> интерфейс</w:t>
      </w:r>
      <w:r>
        <w:t xml:space="preserve"> </w:t>
      </w:r>
      <w:r w:rsidRPr="000513B2">
        <w:rPr>
          <w:rStyle w:val="af5"/>
        </w:rPr>
        <w:t>IList</w:t>
      </w:r>
      <w:r>
        <w:t>: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>&lt;</w:t>
      </w:r>
      <w:r w:rsidRPr="000513B2">
        <w:rPr>
          <w:rStyle w:val="af7"/>
        </w:rPr>
        <w:t>ListBox</w:t>
      </w:r>
      <w:r w:rsidRPr="000513B2">
        <w:rPr>
          <w:rStyle w:val="af6"/>
        </w:rPr>
        <w:t>&gt;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 xml:space="preserve">  &lt;</w:t>
      </w:r>
      <w:r w:rsidRPr="000513B2">
        <w:rPr>
          <w:rStyle w:val="af7"/>
        </w:rPr>
        <w:t>ListBox.Items</w:t>
      </w:r>
      <w:r w:rsidRPr="000513B2">
        <w:rPr>
          <w:rStyle w:val="af6"/>
        </w:rPr>
        <w:t>&gt;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 xml:space="preserve">    &lt;</w:t>
      </w:r>
      <w:r w:rsidRPr="000513B2">
        <w:rPr>
          <w:rStyle w:val="af7"/>
        </w:rPr>
        <w:t>ListBoxItem</w:t>
      </w:r>
      <w:r w:rsidRPr="000513B2">
        <w:rPr>
          <w:rStyle w:val="af6"/>
        </w:rPr>
        <w:t xml:space="preserve"> </w:t>
      </w:r>
      <w:r w:rsidRPr="000513B2">
        <w:rPr>
          <w:rStyle w:val="XML"/>
        </w:rPr>
        <w:t>Content</w:t>
      </w:r>
      <w:r w:rsidRPr="000513B2">
        <w:rPr>
          <w:rStyle w:val="af6"/>
        </w:rPr>
        <w:t>="Item 1" /&gt;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 xml:space="preserve">    &lt;</w:t>
      </w:r>
      <w:r w:rsidRPr="000513B2">
        <w:rPr>
          <w:rStyle w:val="af7"/>
        </w:rPr>
        <w:t>ListBoxItem</w:t>
      </w:r>
      <w:r w:rsidRPr="000513B2">
        <w:rPr>
          <w:rStyle w:val="af6"/>
        </w:rPr>
        <w:t xml:space="preserve"> </w:t>
      </w:r>
      <w:r w:rsidRPr="000513B2">
        <w:rPr>
          <w:rStyle w:val="XML"/>
        </w:rPr>
        <w:t>Content</w:t>
      </w:r>
      <w:r w:rsidRPr="000513B2">
        <w:rPr>
          <w:rStyle w:val="af6"/>
        </w:rPr>
        <w:t>="Item 2" /&gt;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 xml:space="preserve">  &lt;/</w:t>
      </w:r>
      <w:r w:rsidRPr="000513B2">
        <w:rPr>
          <w:rStyle w:val="af7"/>
        </w:rPr>
        <w:t>ListBox.Items</w:t>
      </w:r>
      <w:r w:rsidRPr="000513B2">
        <w:rPr>
          <w:rStyle w:val="af6"/>
        </w:rPr>
        <w:t>&gt;</w:t>
      </w:r>
    </w:p>
    <w:p w:rsidR="00A36068" w:rsidRPr="008B71FD" w:rsidRDefault="00A36068" w:rsidP="000513B2">
      <w:pPr>
        <w:pStyle w:val="a4"/>
        <w:rPr>
          <w:rStyle w:val="af6"/>
          <w:lang w:val="ru-RU"/>
        </w:rPr>
      </w:pPr>
      <w:r w:rsidRPr="008B71FD">
        <w:rPr>
          <w:rStyle w:val="af6"/>
          <w:lang w:val="ru-RU"/>
        </w:rPr>
        <w:t>&lt;/</w:t>
      </w:r>
      <w:r w:rsidRPr="000513B2">
        <w:rPr>
          <w:rStyle w:val="af7"/>
        </w:rPr>
        <w:t>ListBox</w:t>
      </w:r>
      <w:r w:rsidRPr="008B71FD">
        <w:rPr>
          <w:rStyle w:val="af6"/>
          <w:lang w:val="ru-RU"/>
        </w:rPr>
        <w:t>&gt;</w:t>
      </w:r>
    </w:p>
    <w:p w:rsidR="00A36068" w:rsidRDefault="00A36068" w:rsidP="00A36068">
      <w:r>
        <w:t xml:space="preserve">Кроме этого, </w:t>
      </w:r>
      <w:r w:rsidRPr="000513B2">
        <w:rPr>
          <w:rStyle w:val="a9"/>
        </w:rPr>
        <w:t>Items</w:t>
      </w:r>
      <w:r>
        <w:t xml:space="preserve"> – это свойство содержимого для </w:t>
      </w:r>
      <w:r w:rsidRPr="000513B2">
        <w:rPr>
          <w:rStyle w:val="af5"/>
        </w:rPr>
        <w:t>ListBox</w:t>
      </w:r>
      <w:r>
        <w:t xml:space="preserve">, а значит, </w:t>
      </w:r>
      <w:r w:rsidR="000513B2">
        <w:t xml:space="preserve">приведённое </w:t>
      </w:r>
      <w:r>
        <w:t>XAML-описание можно упростить: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>&lt;</w:t>
      </w:r>
      <w:r w:rsidRPr="000513B2">
        <w:rPr>
          <w:rStyle w:val="af7"/>
        </w:rPr>
        <w:t>ListBox</w:t>
      </w:r>
      <w:r w:rsidRPr="000513B2">
        <w:rPr>
          <w:rStyle w:val="af6"/>
        </w:rPr>
        <w:t>&gt;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 xml:space="preserve">  &lt;</w:t>
      </w:r>
      <w:r w:rsidRPr="000513B2">
        <w:rPr>
          <w:rStyle w:val="af7"/>
        </w:rPr>
        <w:t>ListBoxItem</w:t>
      </w:r>
      <w:r w:rsidRPr="000513B2">
        <w:rPr>
          <w:rStyle w:val="af6"/>
        </w:rPr>
        <w:t xml:space="preserve"> </w:t>
      </w:r>
      <w:r w:rsidRPr="000513B2">
        <w:rPr>
          <w:rStyle w:val="XML"/>
        </w:rPr>
        <w:t>Content</w:t>
      </w:r>
      <w:r w:rsidRPr="000513B2">
        <w:rPr>
          <w:rStyle w:val="af6"/>
        </w:rPr>
        <w:t>="Item 1" /&gt;</w:t>
      </w:r>
    </w:p>
    <w:p w:rsidR="00A36068" w:rsidRPr="000513B2" w:rsidRDefault="00A36068" w:rsidP="000513B2">
      <w:pPr>
        <w:pStyle w:val="a4"/>
        <w:rPr>
          <w:rStyle w:val="af6"/>
        </w:rPr>
      </w:pPr>
      <w:r w:rsidRPr="000513B2">
        <w:rPr>
          <w:rStyle w:val="af6"/>
        </w:rPr>
        <w:t xml:space="preserve">  &lt;</w:t>
      </w:r>
      <w:r w:rsidRPr="000513B2">
        <w:rPr>
          <w:rStyle w:val="af7"/>
        </w:rPr>
        <w:t>ListBoxItem</w:t>
      </w:r>
      <w:r w:rsidRPr="000513B2">
        <w:rPr>
          <w:rStyle w:val="af6"/>
        </w:rPr>
        <w:t xml:space="preserve"> </w:t>
      </w:r>
      <w:r w:rsidRPr="000513B2">
        <w:rPr>
          <w:rStyle w:val="XML"/>
        </w:rPr>
        <w:t>Content</w:t>
      </w:r>
      <w:r w:rsidRPr="000513B2">
        <w:rPr>
          <w:rStyle w:val="af6"/>
        </w:rPr>
        <w:t>="Item 2" /&gt;</w:t>
      </w:r>
    </w:p>
    <w:p w:rsidR="00A36068" w:rsidRPr="008B71FD" w:rsidRDefault="00A36068" w:rsidP="000513B2">
      <w:pPr>
        <w:pStyle w:val="a4"/>
        <w:rPr>
          <w:lang w:val="ru-RU"/>
        </w:rPr>
      </w:pPr>
      <w:r w:rsidRPr="008B71FD">
        <w:rPr>
          <w:rStyle w:val="af6"/>
          <w:lang w:val="ru-RU"/>
        </w:rPr>
        <w:t>&lt;/</w:t>
      </w:r>
      <w:r w:rsidRPr="000513B2">
        <w:rPr>
          <w:rStyle w:val="af7"/>
        </w:rPr>
        <w:t>ListBox</w:t>
      </w:r>
      <w:r w:rsidRPr="008B71FD">
        <w:rPr>
          <w:rStyle w:val="af6"/>
          <w:lang w:val="ru-RU"/>
        </w:rPr>
        <w:t>&gt;</w:t>
      </w:r>
    </w:p>
    <w:p w:rsidR="00A36068" w:rsidRDefault="00A36068" w:rsidP="00A36068">
      <w:r>
        <w:lastRenderedPageBreak/>
        <w:t xml:space="preserve">Во всех предыдущих примерах использовалось конкретное указание значения свойства. Механизм </w:t>
      </w:r>
      <w:r w:rsidRPr="000513B2">
        <w:rPr>
          <w:rStyle w:val="a8"/>
        </w:rPr>
        <w:t>расширений разметки</w:t>
      </w:r>
      <w:r>
        <w:t xml:space="preserve"> (</w:t>
      </w:r>
      <w:r w:rsidRPr="00D71DE6">
        <w:rPr>
          <w:lang w:val="en-US"/>
        </w:rPr>
        <w:t>markup</w:t>
      </w:r>
      <w:r w:rsidRPr="00EC4A9D">
        <w:t xml:space="preserve"> </w:t>
      </w:r>
      <w:r w:rsidRPr="00D71DE6">
        <w:rPr>
          <w:lang w:val="en-US"/>
        </w:rPr>
        <w:t>extensions</w:t>
      </w:r>
      <w:r>
        <w:t xml:space="preserve">) позволяет вычислять значение свойства при преобразовании XAML в дерево объектов. Технически, любое расширение разметки – это класс, унаследованный от </w:t>
      </w:r>
      <w:r w:rsidRPr="000513B2">
        <w:rPr>
          <w:rStyle w:val="a9"/>
        </w:rPr>
        <w:t>System.Windows.Markup.</w:t>
      </w:r>
      <w:r w:rsidRPr="000513B2">
        <w:rPr>
          <w:rStyle w:val="af5"/>
        </w:rPr>
        <w:t>MarkupExtension</w:t>
      </w:r>
      <w:r>
        <w:t xml:space="preserve"> и перекрывающий функцию </w:t>
      </w:r>
      <w:r w:rsidRPr="000513B2">
        <w:rPr>
          <w:rStyle w:val="a9"/>
        </w:rPr>
        <w:t>ProvideValue()</w:t>
      </w:r>
      <w:r>
        <w:t xml:space="preserve">. Встретив расширение разметки, анализатор XAML генерирует код, который создаёт объект расширения разметки и вызывает </w:t>
      </w:r>
      <w:r w:rsidRPr="000513B2">
        <w:rPr>
          <w:rStyle w:val="a9"/>
        </w:rPr>
        <w:t>ProvideValue()</w:t>
      </w:r>
      <w:r>
        <w:t xml:space="preserve"> для получения значения. Приведём пример расширения разметки:</w:t>
      </w:r>
    </w:p>
    <w:p w:rsidR="00A36068" w:rsidRPr="00C61D5D" w:rsidRDefault="00A36068" w:rsidP="000513B2">
      <w:pPr>
        <w:pStyle w:val="a4"/>
        <w:rPr>
          <w:lang w:val="ru-RU"/>
        </w:rPr>
      </w:pPr>
      <w:proofErr w:type="gramStart"/>
      <w:r w:rsidRPr="000513B2">
        <w:rPr>
          <w:rStyle w:val="af6"/>
        </w:rPr>
        <w:t>using</w:t>
      </w:r>
      <w:proofErr w:type="gramEnd"/>
      <w:r w:rsidRPr="00C61D5D">
        <w:rPr>
          <w:lang w:val="ru-RU"/>
        </w:rPr>
        <w:t xml:space="preserve"> </w:t>
      </w:r>
      <w:r>
        <w:t>System</w:t>
      </w:r>
      <w:r w:rsidRPr="00C61D5D">
        <w:rPr>
          <w:lang w:val="ru-RU"/>
        </w:rPr>
        <w:t>;</w:t>
      </w:r>
    </w:p>
    <w:p w:rsidR="00A36068" w:rsidRPr="00C61D5D" w:rsidRDefault="00A36068" w:rsidP="000513B2">
      <w:pPr>
        <w:pStyle w:val="a4"/>
        <w:rPr>
          <w:lang w:val="ru-RU"/>
        </w:rPr>
      </w:pPr>
      <w:proofErr w:type="gramStart"/>
      <w:r w:rsidRPr="000513B2">
        <w:rPr>
          <w:rStyle w:val="af6"/>
        </w:rPr>
        <w:t>using</w:t>
      </w:r>
      <w:proofErr w:type="gramEnd"/>
      <w:r w:rsidRPr="00C61D5D">
        <w:rPr>
          <w:lang w:val="ru-RU"/>
        </w:rPr>
        <w:t xml:space="preserve"> </w:t>
      </w:r>
      <w:r>
        <w:t>System</w:t>
      </w:r>
      <w:r w:rsidRPr="00C61D5D">
        <w:rPr>
          <w:lang w:val="ru-RU"/>
        </w:rPr>
        <w:t>.</w:t>
      </w:r>
      <w:r>
        <w:t>Windows</w:t>
      </w:r>
      <w:r w:rsidRPr="00C61D5D">
        <w:rPr>
          <w:lang w:val="ru-RU"/>
        </w:rPr>
        <w:t>.</w:t>
      </w:r>
      <w:r>
        <w:t>Markup</w:t>
      </w:r>
      <w:r w:rsidRPr="00C61D5D">
        <w:rPr>
          <w:lang w:val="ru-RU"/>
        </w:rPr>
        <w:t>;</w:t>
      </w:r>
    </w:p>
    <w:p w:rsidR="00A36068" w:rsidRPr="00C61D5D" w:rsidRDefault="00A36068" w:rsidP="000513B2">
      <w:pPr>
        <w:pStyle w:val="a4"/>
        <w:rPr>
          <w:lang w:val="ru-RU"/>
        </w:rPr>
      </w:pPr>
    </w:p>
    <w:p w:rsidR="00A36068" w:rsidRPr="00A36068" w:rsidRDefault="00A36068" w:rsidP="000513B2">
      <w:pPr>
        <w:pStyle w:val="a4"/>
      </w:pPr>
      <w:bookmarkStart w:id="5" w:name="OLE_LINK1"/>
      <w:bookmarkStart w:id="6" w:name="OLE_LINK2"/>
      <w:proofErr w:type="gramStart"/>
      <w:r w:rsidRPr="000513B2">
        <w:rPr>
          <w:rStyle w:val="af6"/>
        </w:rPr>
        <w:t>namespace</w:t>
      </w:r>
      <w:proofErr w:type="gramEnd"/>
      <w:r w:rsidRPr="00A36068">
        <w:t xml:space="preserve"> MarkupExtensions</w:t>
      </w:r>
    </w:p>
    <w:p w:rsidR="00A36068" w:rsidRPr="00A36068" w:rsidRDefault="00A36068" w:rsidP="000513B2">
      <w:pPr>
        <w:pStyle w:val="a4"/>
      </w:pPr>
      <w:r w:rsidRPr="00A36068">
        <w:t>{</w:t>
      </w:r>
    </w:p>
    <w:p w:rsidR="00A36068" w:rsidRPr="00A36068" w:rsidRDefault="00A36068" w:rsidP="000513B2">
      <w:pPr>
        <w:pStyle w:val="a4"/>
      </w:pPr>
      <w:r w:rsidRPr="00A36068">
        <w:t xml:space="preserve">    </w:t>
      </w:r>
      <w:proofErr w:type="gramStart"/>
      <w:r w:rsidRPr="000513B2">
        <w:rPr>
          <w:rStyle w:val="af6"/>
        </w:rPr>
        <w:t>public</w:t>
      </w:r>
      <w:proofErr w:type="gramEnd"/>
      <w:r w:rsidRPr="000513B2">
        <w:rPr>
          <w:rStyle w:val="af6"/>
        </w:rPr>
        <w:t xml:space="preserve"> class</w:t>
      </w:r>
      <w:r w:rsidRPr="00A36068">
        <w:t xml:space="preserve"> </w:t>
      </w:r>
      <w:r w:rsidRPr="000513B2">
        <w:rPr>
          <w:rStyle w:val="af5"/>
        </w:rPr>
        <w:t>ShowTimeExtension</w:t>
      </w:r>
      <w:r w:rsidRPr="00A36068">
        <w:t xml:space="preserve"> : </w:t>
      </w:r>
      <w:r w:rsidRPr="000513B2">
        <w:rPr>
          <w:rStyle w:val="af5"/>
        </w:rPr>
        <w:t>MarkupExtension</w:t>
      </w:r>
    </w:p>
    <w:p w:rsidR="00A36068" w:rsidRPr="00A36068" w:rsidRDefault="00A36068" w:rsidP="000513B2">
      <w:pPr>
        <w:pStyle w:val="a4"/>
      </w:pPr>
      <w:r w:rsidRPr="00A36068">
        <w:t xml:space="preserve">    {</w:t>
      </w:r>
    </w:p>
    <w:p w:rsidR="00A36068" w:rsidRPr="00A36068" w:rsidRDefault="00A36068" w:rsidP="000513B2">
      <w:pPr>
        <w:pStyle w:val="a4"/>
      </w:pPr>
      <w:r w:rsidRPr="00A36068">
        <w:t xml:space="preserve">        </w:t>
      </w:r>
      <w:proofErr w:type="gramStart"/>
      <w:r w:rsidRPr="000513B2">
        <w:rPr>
          <w:rStyle w:val="af6"/>
        </w:rPr>
        <w:t>public</w:t>
      </w:r>
      <w:proofErr w:type="gramEnd"/>
      <w:r w:rsidRPr="000513B2">
        <w:rPr>
          <w:rStyle w:val="af6"/>
        </w:rPr>
        <w:t xml:space="preserve"> string</w:t>
      </w:r>
      <w:r w:rsidRPr="00A36068">
        <w:t xml:space="preserve"> Header { </w:t>
      </w:r>
      <w:r w:rsidRPr="000513B2">
        <w:rPr>
          <w:rStyle w:val="af6"/>
        </w:rPr>
        <w:t>get</w:t>
      </w:r>
      <w:r w:rsidRPr="00A36068">
        <w:t xml:space="preserve">; </w:t>
      </w:r>
      <w:r w:rsidRPr="000513B2">
        <w:rPr>
          <w:rStyle w:val="af6"/>
        </w:rPr>
        <w:t>set</w:t>
      </w:r>
      <w:r w:rsidRPr="00A36068">
        <w:t>; }</w:t>
      </w:r>
    </w:p>
    <w:p w:rsidR="00A36068" w:rsidRPr="00A36068" w:rsidRDefault="00A36068" w:rsidP="000513B2">
      <w:pPr>
        <w:pStyle w:val="a4"/>
      </w:pPr>
    </w:p>
    <w:p w:rsidR="00A36068" w:rsidRPr="00A36068" w:rsidRDefault="00A36068" w:rsidP="000513B2">
      <w:pPr>
        <w:pStyle w:val="a4"/>
      </w:pPr>
      <w:r w:rsidRPr="00A36068">
        <w:t xml:space="preserve">        </w:t>
      </w:r>
      <w:proofErr w:type="gramStart"/>
      <w:r w:rsidRPr="000513B2">
        <w:rPr>
          <w:rStyle w:val="af6"/>
        </w:rPr>
        <w:t>public</w:t>
      </w:r>
      <w:proofErr w:type="gramEnd"/>
      <w:r w:rsidRPr="00A36068">
        <w:t xml:space="preserve"> ShowTimeExtension() { }</w:t>
      </w:r>
    </w:p>
    <w:p w:rsidR="00A36068" w:rsidRPr="00A36068" w:rsidRDefault="00A36068" w:rsidP="000513B2">
      <w:pPr>
        <w:pStyle w:val="a4"/>
      </w:pPr>
    </w:p>
    <w:p w:rsidR="00A36068" w:rsidRPr="00A36068" w:rsidRDefault="00A36068" w:rsidP="000513B2">
      <w:pPr>
        <w:pStyle w:val="a4"/>
      </w:pPr>
      <w:r w:rsidRPr="00A36068">
        <w:t xml:space="preserve">        </w:t>
      </w:r>
      <w:proofErr w:type="gramStart"/>
      <w:r w:rsidRPr="000513B2">
        <w:rPr>
          <w:rStyle w:val="af6"/>
        </w:rPr>
        <w:t>public</w:t>
      </w:r>
      <w:proofErr w:type="gramEnd"/>
      <w:r w:rsidRPr="000513B2">
        <w:rPr>
          <w:rStyle w:val="af6"/>
        </w:rPr>
        <w:t xml:space="preserve"> override object</w:t>
      </w:r>
      <w:r w:rsidRPr="00A36068">
        <w:t xml:space="preserve"> ProvideValue(</w:t>
      </w:r>
      <w:r w:rsidRPr="000513B2">
        <w:rPr>
          <w:rStyle w:val="af5"/>
        </w:rPr>
        <w:t>IServiceProvider</w:t>
      </w:r>
      <w:r w:rsidRPr="00A36068">
        <w:t xml:space="preserve"> </w:t>
      </w:r>
      <w:r w:rsidR="000513B2">
        <w:t>s</w:t>
      </w:r>
      <w:r w:rsidRPr="00A36068">
        <w:t>p)</w:t>
      </w:r>
    </w:p>
    <w:p w:rsidR="00A36068" w:rsidRPr="00A36068" w:rsidRDefault="00A36068" w:rsidP="000513B2">
      <w:pPr>
        <w:pStyle w:val="a4"/>
      </w:pPr>
      <w:r w:rsidRPr="00A36068">
        <w:t xml:space="preserve">        {</w:t>
      </w:r>
    </w:p>
    <w:p w:rsidR="00A36068" w:rsidRDefault="00A36068" w:rsidP="000513B2">
      <w:pPr>
        <w:pStyle w:val="a4"/>
      </w:pPr>
      <w:r w:rsidRPr="00A36068">
        <w:t xml:space="preserve">            </w:t>
      </w:r>
      <w:proofErr w:type="gramStart"/>
      <w:r w:rsidRPr="000513B2">
        <w:rPr>
          <w:rStyle w:val="af6"/>
        </w:rPr>
        <w:t>return</w:t>
      </w:r>
      <w:proofErr w:type="gramEnd"/>
      <w:r w:rsidRPr="00A36068">
        <w:t xml:space="preserve"> </w:t>
      </w:r>
      <w:r w:rsidRPr="000513B2">
        <w:rPr>
          <w:rStyle w:val="af6"/>
        </w:rPr>
        <w:t>string</w:t>
      </w:r>
      <w:r w:rsidRPr="00A36068">
        <w:t>.Format(</w:t>
      </w:r>
      <w:r w:rsidRPr="000513B2">
        <w:rPr>
          <w:rStyle w:val="af7"/>
        </w:rPr>
        <w:t>"{0}: {1}"</w:t>
      </w:r>
      <w:r w:rsidRPr="00A36068">
        <w:t>, Header,</w:t>
      </w:r>
      <w:r w:rsidR="000513B2" w:rsidRPr="000513B2">
        <w:t xml:space="preserve"> </w:t>
      </w:r>
      <w:r w:rsidRPr="000513B2">
        <w:rPr>
          <w:rStyle w:val="af5"/>
        </w:rPr>
        <w:t>DateTime</w:t>
      </w:r>
      <w:r>
        <w:t>.Now);</w:t>
      </w:r>
    </w:p>
    <w:p w:rsidR="00A36068" w:rsidRPr="008B71FD" w:rsidRDefault="00A36068" w:rsidP="000513B2">
      <w:pPr>
        <w:pStyle w:val="a4"/>
        <w:rPr>
          <w:lang w:val="ru-RU"/>
        </w:rPr>
      </w:pPr>
      <w:r>
        <w:t xml:space="preserve">        </w:t>
      </w:r>
      <w:r w:rsidRPr="008B71FD">
        <w:rPr>
          <w:lang w:val="ru-RU"/>
        </w:rPr>
        <w:t>}</w:t>
      </w:r>
    </w:p>
    <w:p w:rsidR="00A36068" w:rsidRPr="008B71FD" w:rsidRDefault="00A36068" w:rsidP="000513B2">
      <w:pPr>
        <w:pStyle w:val="a4"/>
        <w:rPr>
          <w:lang w:val="ru-RU"/>
        </w:rPr>
      </w:pPr>
      <w:r w:rsidRPr="008B71FD">
        <w:rPr>
          <w:lang w:val="ru-RU"/>
        </w:rPr>
        <w:t xml:space="preserve">    }</w:t>
      </w:r>
    </w:p>
    <w:p w:rsidR="00A36068" w:rsidRPr="008B71FD" w:rsidRDefault="00A36068" w:rsidP="000513B2">
      <w:pPr>
        <w:pStyle w:val="a4"/>
        <w:rPr>
          <w:lang w:val="ru-RU"/>
        </w:rPr>
      </w:pPr>
      <w:r w:rsidRPr="008B71FD">
        <w:rPr>
          <w:lang w:val="ru-RU"/>
        </w:rPr>
        <w:t>}</w:t>
      </w:r>
    </w:p>
    <w:bookmarkEnd w:id="5"/>
    <w:bookmarkEnd w:id="6"/>
    <w:p w:rsidR="00A36068" w:rsidRDefault="00A36068" w:rsidP="00A36068">
      <w:r>
        <w:t>Если расширение разметки используется в XAML как значение атрибута, то оно записывается в фигурных скобках</w:t>
      </w:r>
      <w:r w:rsidR="00E7035B">
        <w:t xml:space="preserve"> (е</w:t>
      </w:r>
      <w:r>
        <w:t xml:space="preserve">сли имя расширения имеет суффикс </w:t>
      </w:r>
      <w:r w:rsidRPr="00E7035B">
        <w:rPr>
          <w:rStyle w:val="aff0"/>
        </w:rPr>
        <w:t>Extension</w:t>
      </w:r>
      <w:r>
        <w:t>, этот суффикс можно не указывать</w:t>
      </w:r>
      <w:r w:rsidR="00E7035B">
        <w:t>)</w:t>
      </w:r>
      <w:r>
        <w:t xml:space="preserve">. В фигурных скобках также перечисляются </w:t>
      </w:r>
      <w:r w:rsidR="00DC5334">
        <w:t xml:space="preserve">через запятую </w:t>
      </w:r>
      <w:r>
        <w:t xml:space="preserve">аргументы конструктора расширения и пары для настройки свойств расширения в виде </w:t>
      </w:r>
      <w:r w:rsidRPr="00E7035B">
        <w:rPr>
          <w:rStyle w:val="aff0"/>
        </w:rPr>
        <w:t>свойство</w:t>
      </w:r>
      <w:r w:rsidRPr="00E7035B">
        <w:rPr>
          <w:rStyle w:val="a9"/>
        </w:rPr>
        <w:t>=</w:t>
      </w:r>
      <w:r w:rsidRPr="00E7035B">
        <w:rPr>
          <w:rStyle w:val="aff0"/>
        </w:rPr>
        <w:t>значение</w:t>
      </w:r>
      <w:r>
        <w:t>.</w:t>
      </w:r>
    </w:p>
    <w:p w:rsidR="00A36068" w:rsidRPr="00E7035B" w:rsidRDefault="00A36068" w:rsidP="000513B2">
      <w:pPr>
        <w:pStyle w:val="a4"/>
        <w:rPr>
          <w:rStyle w:val="af6"/>
        </w:rPr>
      </w:pPr>
      <w:r w:rsidRPr="00E7035B">
        <w:rPr>
          <w:rStyle w:val="af6"/>
        </w:rPr>
        <w:t>&lt;</w:t>
      </w:r>
      <w:r w:rsidRPr="00E7035B">
        <w:rPr>
          <w:rStyle w:val="af7"/>
        </w:rPr>
        <w:t>Window</w:t>
      </w:r>
      <w:r w:rsidRPr="00E7035B">
        <w:rPr>
          <w:rStyle w:val="af6"/>
        </w:rPr>
        <w:t xml:space="preserve"> </w:t>
      </w:r>
      <w:r w:rsidRPr="00E7035B">
        <w:rPr>
          <w:rStyle w:val="XML"/>
        </w:rPr>
        <w:t>xmlns:x</w:t>
      </w:r>
      <w:r w:rsidRPr="00E7035B">
        <w:rPr>
          <w:rStyle w:val="af6"/>
        </w:rPr>
        <w:t>="http://schemas.microsoft.com/winfx/2006/xaml"</w:t>
      </w:r>
    </w:p>
    <w:p w:rsidR="00A36068" w:rsidRPr="00E7035B" w:rsidRDefault="00A36068" w:rsidP="000513B2">
      <w:pPr>
        <w:pStyle w:val="a4"/>
        <w:rPr>
          <w:rStyle w:val="af6"/>
        </w:rPr>
      </w:pPr>
      <w:r w:rsidRPr="00E7035B">
        <w:rPr>
          <w:rStyle w:val="af6"/>
        </w:rPr>
        <w:t xml:space="preserve">  </w:t>
      </w:r>
      <w:r w:rsidRPr="00E7035B">
        <w:rPr>
          <w:rStyle w:val="XML"/>
        </w:rPr>
        <w:t>xmlns</w:t>
      </w:r>
      <w:r w:rsidRPr="00E7035B">
        <w:rPr>
          <w:rStyle w:val="af6"/>
        </w:rPr>
        <w:t>="http://schemas.microsoft.com/winfx/2006/xaml/presentation"</w:t>
      </w:r>
    </w:p>
    <w:p w:rsidR="00A36068" w:rsidRPr="00E7035B" w:rsidRDefault="00A36068" w:rsidP="000513B2">
      <w:pPr>
        <w:pStyle w:val="a4"/>
        <w:rPr>
          <w:rStyle w:val="af6"/>
        </w:rPr>
      </w:pPr>
      <w:r w:rsidRPr="00E7035B">
        <w:rPr>
          <w:rStyle w:val="af6"/>
        </w:rPr>
        <w:t xml:space="preserve">  </w:t>
      </w:r>
      <w:proofErr w:type="gramStart"/>
      <w:r w:rsidRPr="00E7035B">
        <w:rPr>
          <w:rStyle w:val="XML"/>
        </w:rPr>
        <w:t>xmlns:</w:t>
      </w:r>
      <w:proofErr w:type="gramEnd"/>
      <w:r w:rsidRPr="00E7035B">
        <w:rPr>
          <w:rStyle w:val="XML"/>
        </w:rPr>
        <w:t>local</w:t>
      </w:r>
      <w:r w:rsidRPr="00E7035B">
        <w:rPr>
          <w:rStyle w:val="af6"/>
        </w:rPr>
        <w:t>="clr-namespace:MarkupExtensions"&gt;</w:t>
      </w:r>
    </w:p>
    <w:p w:rsidR="00A36068" w:rsidRPr="00E7035B" w:rsidRDefault="00A36068" w:rsidP="000513B2">
      <w:pPr>
        <w:pStyle w:val="a4"/>
        <w:rPr>
          <w:rStyle w:val="af6"/>
        </w:rPr>
      </w:pPr>
      <w:bookmarkStart w:id="7" w:name="OLE_LINK3"/>
      <w:bookmarkStart w:id="8" w:name="OLE_LINK4"/>
      <w:r w:rsidRPr="00E7035B">
        <w:rPr>
          <w:rStyle w:val="af6"/>
        </w:rPr>
        <w:t xml:space="preserve">  &lt;</w:t>
      </w:r>
      <w:r w:rsidRPr="00E7035B">
        <w:rPr>
          <w:rStyle w:val="af7"/>
        </w:rPr>
        <w:t>StackPanel</w:t>
      </w:r>
      <w:r w:rsidRPr="00E7035B">
        <w:rPr>
          <w:rStyle w:val="af6"/>
        </w:rPr>
        <w:t>&gt;</w:t>
      </w:r>
    </w:p>
    <w:p w:rsidR="00A36068" w:rsidRPr="00E7035B" w:rsidRDefault="00A36068" w:rsidP="000513B2">
      <w:pPr>
        <w:pStyle w:val="a4"/>
        <w:rPr>
          <w:rStyle w:val="af6"/>
        </w:rPr>
      </w:pPr>
      <w:r w:rsidRPr="00E7035B">
        <w:rPr>
          <w:rStyle w:val="af6"/>
        </w:rPr>
        <w:t xml:space="preserve">    &lt;</w:t>
      </w:r>
      <w:r w:rsidRPr="00E7035B">
        <w:rPr>
          <w:rStyle w:val="af7"/>
        </w:rPr>
        <w:t>Button</w:t>
      </w:r>
      <w:r w:rsidRPr="00E7035B">
        <w:rPr>
          <w:rStyle w:val="af6"/>
        </w:rPr>
        <w:t xml:space="preserve"> </w:t>
      </w:r>
      <w:r w:rsidRPr="00E7035B">
        <w:rPr>
          <w:rStyle w:val="XML"/>
        </w:rPr>
        <w:t>Content</w:t>
      </w:r>
      <w:r w:rsidRPr="00E7035B">
        <w:rPr>
          <w:rStyle w:val="af6"/>
        </w:rPr>
        <w:t>="{</w:t>
      </w:r>
      <w:r w:rsidRPr="00E7035B">
        <w:rPr>
          <w:rStyle w:val="af7"/>
        </w:rPr>
        <w:t>local</w:t>
      </w:r>
      <w:proofErr w:type="gramStart"/>
      <w:r w:rsidRPr="00E7035B">
        <w:rPr>
          <w:rStyle w:val="af7"/>
        </w:rPr>
        <w:t>:ShowTime</w:t>
      </w:r>
      <w:proofErr w:type="gramEnd"/>
      <w:r w:rsidRPr="00E7035B">
        <w:rPr>
          <w:rStyle w:val="af6"/>
        </w:rPr>
        <w:t>}" /&gt;</w:t>
      </w:r>
    </w:p>
    <w:p w:rsidR="00A36068" w:rsidRPr="00E7035B" w:rsidRDefault="00A36068" w:rsidP="000513B2">
      <w:pPr>
        <w:pStyle w:val="a4"/>
        <w:rPr>
          <w:rStyle w:val="af6"/>
        </w:rPr>
      </w:pPr>
      <w:r w:rsidRPr="00E7035B">
        <w:rPr>
          <w:rStyle w:val="af6"/>
        </w:rPr>
        <w:t xml:space="preserve">    &lt;</w:t>
      </w:r>
      <w:r w:rsidRPr="00E7035B">
        <w:rPr>
          <w:rStyle w:val="af7"/>
        </w:rPr>
        <w:t>Button</w:t>
      </w:r>
      <w:r w:rsidRPr="00E7035B">
        <w:rPr>
          <w:rStyle w:val="af6"/>
        </w:rPr>
        <w:t xml:space="preserve"> </w:t>
      </w:r>
      <w:r w:rsidRPr="00E7035B">
        <w:rPr>
          <w:rStyle w:val="XML"/>
        </w:rPr>
        <w:t>Content</w:t>
      </w:r>
      <w:r w:rsidRPr="00E7035B">
        <w:rPr>
          <w:rStyle w:val="af6"/>
        </w:rPr>
        <w:t>="{</w:t>
      </w:r>
      <w:r w:rsidRPr="00E7035B">
        <w:rPr>
          <w:rStyle w:val="af7"/>
        </w:rPr>
        <w:t>local</w:t>
      </w:r>
      <w:proofErr w:type="gramStart"/>
      <w:r w:rsidRPr="00E7035B">
        <w:rPr>
          <w:rStyle w:val="af7"/>
        </w:rPr>
        <w:t>:ShowTime</w:t>
      </w:r>
      <w:proofErr w:type="gramEnd"/>
      <w:r w:rsidRPr="00E7035B">
        <w:rPr>
          <w:rStyle w:val="af6"/>
        </w:rPr>
        <w:t xml:space="preserve"> </w:t>
      </w:r>
      <w:r w:rsidRPr="00E7035B">
        <w:rPr>
          <w:rStyle w:val="XML"/>
        </w:rPr>
        <w:t>Header</w:t>
      </w:r>
      <w:r w:rsidRPr="00E7035B">
        <w:rPr>
          <w:rStyle w:val="af6"/>
        </w:rPr>
        <w:t>=Time}" /&gt;</w:t>
      </w:r>
    </w:p>
    <w:p w:rsidR="00A36068" w:rsidRPr="008B71FD" w:rsidRDefault="00A36068" w:rsidP="000513B2">
      <w:pPr>
        <w:pStyle w:val="a4"/>
        <w:rPr>
          <w:rStyle w:val="af6"/>
          <w:lang w:val="ru-RU"/>
        </w:rPr>
      </w:pPr>
      <w:r w:rsidRPr="00E7035B">
        <w:rPr>
          <w:rStyle w:val="af6"/>
        </w:rPr>
        <w:t xml:space="preserve">  </w:t>
      </w:r>
      <w:r w:rsidRPr="008B71FD">
        <w:rPr>
          <w:rStyle w:val="af6"/>
          <w:lang w:val="ru-RU"/>
        </w:rPr>
        <w:t>&lt;/</w:t>
      </w:r>
      <w:r w:rsidRPr="00E7035B">
        <w:rPr>
          <w:rStyle w:val="af7"/>
        </w:rPr>
        <w:t>StackPanel</w:t>
      </w:r>
      <w:r w:rsidRPr="008B71FD">
        <w:rPr>
          <w:rStyle w:val="af6"/>
          <w:lang w:val="ru-RU"/>
        </w:rPr>
        <w:t>&gt;</w:t>
      </w:r>
    </w:p>
    <w:bookmarkEnd w:id="7"/>
    <w:bookmarkEnd w:id="8"/>
    <w:p w:rsidR="00A36068" w:rsidRPr="008B71FD" w:rsidRDefault="00A36068" w:rsidP="000513B2">
      <w:pPr>
        <w:pStyle w:val="a4"/>
        <w:rPr>
          <w:lang w:val="ru-RU"/>
        </w:rPr>
      </w:pPr>
      <w:r w:rsidRPr="008B71FD">
        <w:rPr>
          <w:rStyle w:val="af6"/>
          <w:lang w:val="ru-RU"/>
        </w:rPr>
        <w:t>&lt;/</w:t>
      </w:r>
      <w:r w:rsidRPr="00E7035B">
        <w:rPr>
          <w:rStyle w:val="af7"/>
        </w:rPr>
        <w:t>Window</w:t>
      </w:r>
      <w:r w:rsidRPr="008B71FD">
        <w:rPr>
          <w:rStyle w:val="af6"/>
          <w:lang w:val="ru-RU"/>
        </w:rPr>
        <w:t>&gt;</w:t>
      </w:r>
    </w:p>
    <w:p w:rsidR="00A36068" w:rsidRDefault="00A36068" w:rsidP="00A36068">
      <w:r>
        <w:t>Расширения разметки могут применяться как значения элементов свойств:</w:t>
      </w:r>
    </w:p>
    <w:p w:rsidR="00A36068" w:rsidRPr="00513B38" w:rsidRDefault="00A36068" w:rsidP="000513B2">
      <w:pPr>
        <w:pStyle w:val="a4"/>
        <w:rPr>
          <w:rStyle w:val="af6"/>
        </w:rPr>
      </w:pPr>
      <w:r w:rsidRPr="00513B38">
        <w:rPr>
          <w:rStyle w:val="af6"/>
        </w:rPr>
        <w:t>&lt;</w:t>
      </w:r>
      <w:r w:rsidRPr="00513B38">
        <w:rPr>
          <w:rStyle w:val="af7"/>
        </w:rPr>
        <w:t>Button</w:t>
      </w:r>
      <w:r w:rsidRPr="00513B38">
        <w:rPr>
          <w:rStyle w:val="af6"/>
        </w:rPr>
        <w:t>&gt;</w:t>
      </w:r>
    </w:p>
    <w:p w:rsidR="00A36068" w:rsidRPr="00513B38" w:rsidRDefault="00A36068" w:rsidP="000513B2">
      <w:pPr>
        <w:pStyle w:val="a4"/>
        <w:rPr>
          <w:rStyle w:val="af6"/>
        </w:rPr>
      </w:pPr>
      <w:r w:rsidRPr="00513B38">
        <w:rPr>
          <w:rStyle w:val="af6"/>
        </w:rPr>
        <w:t xml:space="preserve">  &lt;</w:t>
      </w:r>
      <w:r w:rsidRPr="00513B38">
        <w:rPr>
          <w:rStyle w:val="af7"/>
        </w:rPr>
        <w:t>Button.Content</w:t>
      </w:r>
      <w:r w:rsidRPr="00513B38">
        <w:rPr>
          <w:rStyle w:val="af6"/>
        </w:rPr>
        <w:t>&gt;</w:t>
      </w:r>
    </w:p>
    <w:p w:rsidR="00A36068" w:rsidRPr="00513B38" w:rsidRDefault="00A36068" w:rsidP="000513B2">
      <w:pPr>
        <w:pStyle w:val="a4"/>
        <w:rPr>
          <w:rStyle w:val="af6"/>
        </w:rPr>
      </w:pPr>
      <w:r w:rsidRPr="00513B38">
        <w:rPr>
          <w:rStyle w:val="af6"/>
        </w:rPr>
        <w:t xml:space="preserve">    &lt;</w:t>
      </w:r>
      <w:r w:rsidRPr="00513B38">
        <w:rPr>
          <w:rStyle w:val="af7"/>
        </w:rPr>
        <w:t>local</w:t>
      </w:r>
      <w:proofErr w:type="gramStart"/>
      <w:r w:rsidRPr="00513B38">
        <w:rPr>
          <w:rStyle w:val="af7"/>
        </w:rPr>
        <w:t>:ShowTime</w:t>
      </w:r>
      <w:proofErr w:type="gramEnd"/>
      <w:r w:rsidRPr="00513B38">
        <w:rPr>
          <w:rStyle w:val="af6"/>
        </w:rPr>
        <w:t xml:space="preserve"> </w:t>
      </w:r>
      <w:r w:rsidRPr="00513B38">
        <w:rPr>
          <w:rStyle w:val="XML"/>
        </w:rPr>
        <w:t>Header</w:t>
      </w:r>
      <w:r w:rsidRPr="00513B38">
        <w:rPr>
          <w:rStyle w:val="af6"/>
        </w:rPr>
        <w:t>="Time" /&gt;</w:t>
      </w:r>
    </w:p>
    <w:p w:rsidR="00A36068" w:rsidRPr="00513B38" w:rsidRDefault="00A36068" w:rsidP="000513B2">
      <w:pPr>
        <w:pStyle w:val="a4"/>
        <w:rPr>
          <w:rStyle w:val="af6"/>
        </w:rPr>
      </w:pPr>
      <w:r w:rsidRPr="00513B38">
        <w:rPr>
          <w:rStyle w:val="af6"/>
        </w:rPr>
        <w:t xml:space="preserve">  &lt;/</w:t>
      </w:r>
      <w:r w:rsidRPr="00513B38">
        <w:rPr>
          <w:rStyle w:val="af7"/>
        </w:rPr>
        <w:t>Button.Content</w:t>
      </w:r>
      <w:r w:rsidRPr="00513B38">
        <w:rPr>
          <w:rStyle w:val="af6"/>
        </w:rPr>
        <w:t>&gt;</w:t>
      </w:r>
    </w:p>
    <w:p w:rsidR="00A36068" w:rsidRPr="00DB3945" w:rsidRDefault="00A36068" w:rsidP="000513B2">
      <w:pPr>
        <w:pStyle w:val="a4"/>
        <w:rPr>
          <w:rStyle w:val="af6"/>
        </w:rPr>
      </w:pPr>
      <w:r w:rsidRPr="00DB3945">
        <w:rPr>
          <w:rStyle w:val="af6"/>
        </w:rPr>
        <w:t>&lt;/</w:t>
      </w:r>
      <w:r w:rsidRPr="00513B38">
        <w:rPr>
          <w:rStyle w:val="af7"/>
        </w:rPr>
        <w:t>Button</w:t>
      </w:r>
      <w:r w:rsidRPr="00DB3945">
        <w:rPr>
          <w:rStyle w:val="af6"/>
        </w:rPr>
        <w:t>&gt;</w:t>
      </w:r>
    </w:p>
    <w:p w:rsidR="00A36068" w:rsidRDefault="00A36068" w:rsidP="00A36068">
      <w:r>
        <w:lastRenderedPageBreak/>
        <w:t>В</w:t>
      </w:r>
      <w:r w:rsidRPr="00DB3945">
        <w:rPr>
          <w:lang w:val="en-US"/>
        </w:rPr>
        <w:t xml:space="preserve"> </w:t>
      </w:r>
      <w:r>
        <w:t>табл</w:t>
      </w:r>
      <w:r w:rsidRPr="00DB3945">
        <w:rPr>
          <w:lang w:val="en-US"/>
        </w:rPr>
        <w:t xml:space="preserve">. </w:t>
      </w:r>
      <w:r>
        <w:t xml:space="preserve">1 представлены стандартные расширения разметки, доступные после подключения пространства имён </w:t>
      </w:r>
      <w:r w:rsidRPr="00513B38">
        <w:rPr>
          <w:rStyle w:val="a9"/>
        </w:rPr>
        <w:t>System.Windows.Markup</w:t>
      </w:r>
      <w:r>
        <w:t>.</w:t>
      </w:r>
    </w:p>
    <w:p w:rsidR="00A36068" w:rsidRDefault="00A36068" w:rsidP="00513B38">
      <w:pPr>
        <w:pStyle w:val="af8"/>
      </w:pPr>
      <w:r>
        <w:t>Таблица 1</w:t>
      </w:r>
    </w:p>
    <w:p w:rsidR="00A36068" w:rsidRDefault="00A36068" w:rsidP="00513B38">
      <w:pPr>
        <w:pStyle w:val="af9"/>
      </w:pPr>
      <w:r>
        <w:t xml:space="preserve">Расширения разметки из </w:t>
      </w:r>
      <w:r w:rsidRPr="00513B38">
        <w:rPr>
          <w:rStyle w:val="a9"/>
        </w:rPr>
        <w:t>System.Windows.Markup</w:t>
      </w:r>
    </w:p>
    <w:tbl>
      <w:tblPr>
        <w:tblStyle w:val="afa"/>
        <w:tblW w:w="5000" w:type="pct"/>
        <w:jc w:val="center"/>
        <w:tblLook w:val="04A0" w:firstRow="1" w:lastRow="0" w:firstColumn="1" w:lastColumn="0" w:noHBand="0" w:noVBand="1"/>
      </w:tblPr>
      <w:tblGrid>
        <w:gridCol w:w="1583"/>
        <w:gridCol w:w="8045"/>
      </w:tblGrid>
      <w:tr w:rsidR="00513B38" w:rsidRPr="00513B38" w:rsidTr="00AA790C">
        <w:trPr>
          <w:jc w:val="center"/>
        </w:trPr>
        <w:tc>
          <w:tcPr>
            <w:tcW w:w="822" w:type="pct"/>
          </w:tcPr>
          <w:p w:rsidR="00513B38" w:rsidRPr="00513B38" w:rsidRDefault="00513B38" w:rsidP="00513B38">
            <w:pPr>
              <w:pStyle w:val="aff7"/>
            </w:pPr>
            <w:r w:rsidRPr="00513B38">
              <w:t>Имя</w:t>
            </w:r>
          </w:p>
        </w:tc>
        <w:tc>
          <w:tcPr>
            <w:tcW w:w="4178" w:type="pct"/>
          </w:tcPr>
          <w:p w:rsidR="00513B38" w:rsidRPr="00513B38" w:rsidRDefault="00513B38" w:rsidP="00513B38">
            <w:pPr>
              <w:pStyle w:val="aff7"/>
            </w:pPr>
            <w:r w:rsidRPr="00513B38">
              <w:t>Описание, пример использования</w:t>
            </w:r>
          </w:p>
        </w:tc>
      </w:tr>
      <w:tr w:rsidR="00513B38" w:rsidRPr="009C3FE3" w:rsidTr="00AA790C">
        <w:trPr>
          <w:jc w:val="center"/>
        </w:trPr>
        <w:tc>
          <w:tcPr>
            <w:tcW w:w="822" w:type="pct"/>
            <w:vAlign w:val="center"/>
          </w:tcPr>
          <w:p w:rsidR="00513B38" w:rsidRPr="00513B38" w:rsidRDefault="00513B38" w:rsidP="009C3FE3">
            <w:pPr>
              <w:pStyle w:val="aff8"/>
            </w:pPr>
            <w:r w:rsidRPr="009C3FE3">
              <w:rPr>
                <w:rStyle w:val="aff9"/>
              </w:rPr>
              <w:t>x:Array</w:t>
            </w:r>
          </w:p>
        </w:tc>
        <w:tc>
          <w:tcPr>
            <w:tcW w:w="4178" w:type="pct"/>
          </w:tcPr>
          <w:p w:rsidR="00513B38" w:rsidRDefault="00513B38" w:rsidP="006E24B5">
            <w:pPr>
              <w:pStyle w:val="aff8"/>
            </w:pPr>
            <w:r w:rsidRPr="00513B38">
              <w:t>Представляет массив. Дочерние элементы становятся элементами массива</w:t>
            </w:r>
          </w:p>
          <w:p w:rsidR="009C3FE3" w:rsidRPr="009C3FE3" w:rsidRDefault="009C3FE3" w:rsidP="006E24B5">
            <w:pPr>
              <w:pStyle w:val="aff8"/>
              <w:rPr>
                <w:rStyle w:val="afd"/>
              </w:rPr>
            </w:pPr>
            <w:r w:rsidRPr="009C3FE3">
              <w:rPr>
                <w:rStyle w:val="afd"/>
              </w:rPr>
              <w:t>&lt;</w:t>
            </w:r>
            <w:r w:rsidRPr="009C3FE3">
              <w:rPr>
                <w:rStyle w:val="aff9"/>
              </w:rPr>
              <w:t>x:Array</w:t>
            </w:r>
            <w:r w:rsidRPr="009C3FE3">
              <w:rPr>
                <w:rStyle w:val="afd"/>
              </w:rPr>
              <w:t xml:space="preserve"> </w:t>
            </w:r>
            <w:r w:rsidRPr="009C3FE3">
              <w:rPr>
                <w:rStyle w:val="XML0"/>
              </w:rPr>
              <w:t>Type</w:t>
            </w:r>
            <w:r w:rsidRPr="009C3FE3">
              <w:rPr>
                <w:rStyle w:val="afd"/>
              </w:rPr>
              <w:t>="{</w:t>
            </w:r>
            <w:r w:rsidRPr="009C3FE3">
              <w:rPr>
                <w:rStyle w:val="aff9"/>
              </w:rPr>
              <w:t>x:Type</w:t>
            </w:r>
            <w:r w:rsidRPr="009C3FE3">
              <w:rPr>
                <w:rStyle w:val="afd"/>
              </w:rPr>
              <w:t xml:space="preserve"> Button}"&gt;</w:t>
            </w:r>
          </w:p>
          <w:p w:rsidR="009C3FE3" w:rsidRPr="009C3FE3" w:rsidRDefault="009C3FE3" w:rsidP="006E24B5">
            <w:pPr>
              <w:pStyle w:val="aff8"/>
              <w:rPr>
                <w:rStyle w:val="afd"/>
              </w:rPr>
            </w:pPr>
            <w:r w:rsidRPr="009C3FE3">
              <w:rPr>
                <w:rStyle w:val="afd"/>
              </w:rPr>
              <w:t xml:space="preserve">  &lt;</w:t>
            </w:r>
            <w:r w:rsidRPr="009C3FE3">
              <w:rPr>
                <w:rStyle w:val="aff9"/>
              </w:rPr>
              <w:t>Button</w:t>
            </w:r>
            <w:r w:rsidRPr="009C3FE3">
              <w:rPr>
                <w:rStyle w:val="afd"/>
              </w:rPr>
              <w:t xml:space="preserve"> /&gt;</w:t>
            </w:r>
          </w:p>
          <w:p w:rsidR="009C3FE3" w:rsidRPr="009C3FE3" w:rsidRDefault="009C3FE3" w:rsidP="006E24B5">
            <w:pPr>
              <w:pStyle w:val="aff8"/>
              <w:rPr>
                <w:rStyle w:val="afd"/>
              </w:rPr>
            </w:pPr>
            <w:r w:rsidRPr="009C3FE3">
              <w:rPr>
                <w:rStyle w:val="afd"/>
              </w:rPr>
              <w:t xml:space="preserve">  &lt;</w:t>
            </w:r>
            <w:r w:rsidRPr="009C3FE3">
              <w:rPr>
                <w:rStyle w:val="aff9"/>
              </w:rPr>
              <w:t>Button</w:t>
            </w:r>
            <w:r w:rsidRPr="009C3FE3">
              <w:rPr>
                <w:rStyle w:val="afd"/>
              </w:rPr>
              <w:t xml:space="preserve"> /&gt;</w:t>
            </w:r>
          </w:p>
          <w:p w:rsidR="009C3FE3" w:rsidRPr="009C3FE3" w:rsidRDefault="009C3FE3" w:rsidP="006E24B5">
            <w:pPr>
              <w:pStyle w:val="aff8"/>
            </w:pPr>
            <w:r w:rsidRPr="009C3FE3">
              <w:rPr>
                <w:rStyle w:val="afd"/>
              </w:rPr>
              <w:t>&lt;/</w:t>
            </w:r>
            <w:r w:rsidRPr="009C3FE3">
              <w:rPr>
                <w:rStyle w:val="aff9"/>
              </w:rPr>
              <w:t>x:Array</w:t>
            </w:r>
            <w:r w:rsidRPr="009C3FE3">
              <w:rPr>
                <w:rStyle w:val="afd"/>
              </w:rPr>
              <w:t>&gt;</w:t>
            </w:r>
          </w:p>
        </w:tc>
      </w:tr>
      <w:tr w:rsidR="00513B38" w:rsidRPr="00513B38" w:rsidTr="00AA790C">
        <w:trPr>
          <w:jc w:val="center"/>
        </w:trPr>
        <w:tc>
          <w:tcPr>
            <w:tcW w:w="822" w:type="pct"/>
            <w:vAlign w:val="center"/>
          </w:tcPr>
          <w:p w:rsidR="00513B38" w:rsidRPr="00513B38" w:rsidRDefault="00513B38" w:rsidP="009C3FE3">
            <w:pPr>
              <w:pStyle w:val="aff8"/>
            </w:pPr>
            <w:r w:rsidRPr="009C3FE3">
              <w:rPr>
                <w:rStyle w:val="aff9"/>
              </w:rPr>
              <w:t>x:Null</w:t>
            </w:r>
          </w:p>
        </w:tc>
        <w:tc>
          <w:tcPr>
            <w:tcW w:w="4178" w:type="pct"/>
          </w:tcPr>
          <w:p w:rsidR="009C3FE3" w:rsidRDefault="00513B38" w:rsidP="009C3FE3">
            <w:pPr>
              <w:pStyle w:val="aff8"/>
            </w:pPr>
            <w:r w:rsidRPr="00513B38">
              <w:t xml:space="preserve">Представляет значение </w:t>
            </w:r>
            <w:r w:rsidRPr="009C3FE3">
              <w:rPr>
                <w:rStyle w:val="afd"/>
              </w:rPr>
              <w:t>null</w:t>
            </w:r>
          </w:p>
          <w:p w:rsidR="009C3FE3" w:rsidRPr="009C3FE3" w:rsidRDefault="009C3FE3" w:rsidP="009C3FE3">
            <w:pPr>
              <w:pStyle w:val="aff8"/>
              <w:rPr>
                <w:rStyle w:val="afd"/>
                <w:lang w:val="ru-RU"/>
              </w:rPr>
            </w:pPr>
            <w:r w:rsidRPr="009C3FE3">
              <w:rPr>
                <w:rStyle w:val="XML0"/>
              </w:rPr>
              <w:t>Style</w:t>
            </w:r>
            <w:r w:rsidRPr="008B71FD">
              <w:rPr>
                <w:rStyle w:val="afd"/>
                <w:lang w:val="ru-RU"/>
              </w:rPr>
              <w:t>="{</w:t>
            </w:r>
            <w:r w:rsidRPr="009C3FE3">
              <w:rPr>
                <w:rStyle w:val="aff9"/>
              </w:rPr>
              <w:t>x</w:t>
            </w:r>
            <w:r w:rsidRPr="008B71FD">
              <w:rPr>
                <w:rStyle w:val="aff9"/>
                <w:lang w:val="ru-RU"/>
              </w:rPr>
              <w:t>:</w:t>
            </w:r>
            <w:r w:rsidRPr="009C3FE3">
              <w:rPr>
                <w:rStyle w:val="aff9"/>
              </w:rPr>
              <w:t>Null</w:t>
            </w:r>
            <w:r w:rsidRPr="008B71FD">
              <w:rPr>
                <w:rStyle w:val="afd"/>
                <w:lang w:val="ru-RU"/>
              </w:rPr>
              <w:t>}"</w:t>
            </w:r>
          </w:p>
        </w:tc>
      </w:tr>
      <w:tr w:rsidR="00513B38" w:rsidRPr="00857D65" w:rsidTr="00AA790C">
        <w:trPr>
          <w:jc w:val="center"/>
        </w:trPr>
        <w:tc>
          <w:tcPr>
            <w:tcW w:w="822" w:type="pct"/>
            <w:vAlign w:val="center"/>
          </w:tcPr>
          <w:p w:rsidR="00513B38" w:rsidRPr="00513B38" w:rsidRDefault="00513B38" w:rsidP="009C3FE3">
            <w:pPr>
              <w:pStyle w:val="aff8"/>
            </w:pPr>
            <w:r w:rsidRPr="009C3FE3">
              <w:rPr>
                <w:rStyle w:val="aff9"/>
              </w:rPr>
              <w:t>x:Reference</w:t>
            </w:r>
          </w:p>
        </w:tc>
        <w:tc>
          <w:tcPr>
            <w:tcW w:w="4178" w:type="pct"/>
          </w:tcPr>
          <w:p w:rsidR="00513B38" w:rsidRDefault="00513B38" w:rsidP="006E24B5">
            <w:pPr>
              <w:pStyle w:val="aff8"/>
            </w:pPr>
            <w:r w:rsidRPr="00513B38">
              <w:t>Используется для ссылки на ранее объявленный элемент</w:t>
            </w:r>
          </w:p>
          <w:p w:rsidR="009C3FE3" w:rsidRPr="009C3FE3" w:rsidRDefault="009C3FE3" w:rsidP="006E24B5">
            <w:pPr>
              <w:pStyle w:val="aff8"/>
              <w:rPr>
                <w:rStyle w:val="afd"/>
              </w:rPr>
            </w:pPr>
            <w:r w:rsidRPr="009C3FE3">
              <w:rPr>
                <w:rStyle w:val="afd"/>
              </w:rPr>
              <w:t>&lt;</w:t>
            </w:r>
            <w:r w:rsidRPr="009C3FE3">
              <w:rPr>
                <w:rStyle w:val="aff9"/>
              </w:rPr>
              <w:t>TextBox</w:t>
            </w:r>
            <w:r w:rsidRPr="009C3FE3">
              <w:rPr>
                <w:rStyle w:val="afd"/>
              </w:rPr>
              <w:t xml:space="preserve"> </w:t>
            </w:r>
            <w:r w:rsidRPr="009C3FE3">
              <w:rPr>
                <w:rStyle w:val="XML0"/>
              </w:rPr>
              <w:t>Name</w:t>
            </w:r>
            <w:r w:rsidRPr="009C3FE3">
              <w:rPr>
                <w:rStyle w:val="afd"/>
              </w:rPr>
              <w:t>="customer" /&gt;</w:t>
            </w:r>
          </w:p>
          <w:p w:rsidR="009C3FE3" w:rsidRPr="009C3FE3" w:rsidRDefault="009C3FE3" w:rsidP="006E24B5">
            <w:pPr>
              <w:pStyle w:val="aff8"/>
              <w:rPr>
                <w:lang w:val="en-US"/>
              </w:rPr>
            </w:pPr>
            <w:r w:rsidRPr="009C3FE3">
              <w:rPr>
                <w:rStyle w:val="afd"/>
              </w:rPr>
              <w:t>&lt;</w:t>
            </w:r>
            <w:r w:rsidRPr="009C3FE3">
              <w:rPr>
                <w:rStyle w:val="aff9"/>
              </w:rPr>
              <w:t>Label</w:t>
            </w:r>
            <w:r w:rsidRPr="009C3FE3">
              <w:rPr>
                <w:rStyle w:val="afd"/>
              </w:rPr>
              <w:t xml:space="preserve"> </w:t>
            </w:r>
            <w:r w:rsidRPr="009C3FE3">
              <w:rPr>
                <w:rStyle w:val="XML0"/>
              </w:rPr>
              <w:t>Target</w:t>
            </w:r>
            <w:r w:rsidRPr="009C3FE3">
              <w:rPr>
                <w:rStyle w:val="afd"/>
              </w:rPr>
              <w:t>="{</w:t>
            </w:r>
            <w:r w:rsidRPr="009C3FE3">
              <w:rPr>
                <w:rStyle w:val="aff9"/>
              </w:rPr>
              <w:t>x:Reference</w:t>
            </w:r>
            <w:r w:rsidRPr="009C3FE3">
              <w:rPr>
                <w:rStyle w:val="afd"/>
              </w:rPr>
              <w:t xml:space="preserve"> customer}" /&gt;</w:t>
            </w:r>
          </w:p>
        </w:tc>
      </w:tr>
      <w:tr w:rsidR="00513B38" w:rsidRPr="00857D65" w:rsidTr="00AA790C">
        <w:trPr>
          <w:jc w:val="center"/>
        </w:trPr>
        <w:tc>
          <w:tcPr>
            <w:tcW w:w="822" w:type="pct"/>
            <w:vAlign w:val="center"/>
          </w:tcPr>
          <w:p w:rsidR="00513B38" w:rsidRPr="00513B38" w:rsidRDefault="00513B38" w:rsidP="009C3FE3">
            <w:pPr>
              <w:pStyle w:val="aff8"/>
            </w:pPr>
            <w:r w:rsidRPr="009C3FE3">
              <w:rPr>
                <w:rStyle w:val="aff9"/>
              </w:rPr>
              <w:t>x:Static</w:t>
            </w:r>
          </w:p>
        </w:tc>
        <w:tc>
          <w:tcPr>
            <w:tcW w:w="4178" w:type="pct"/>
          </w:tcPr>
          <w:p w:rsidR="00513B38" w:rsidRDefault="00513B38" w:rsidP="006E24B5">
            <w:pPr>
              <w:pStyle w:val="aff8"/>
            </w:pPr>
            <w:r w:rsidRPr="00513B38">
              <w:t>Представляет статическое свойство, поле или константу</w:t>
            </w:r>
          </w:p>
          <w:p w:rsidR="009C3FE3" w:rsidRPr="009C3FE3" w:rsidRDefault="009C3FE3" w:rsidP="006E24B5">
            <w:pPr>
              <w:pStyle w:val="aff8"/>
              <w:rPr>
                <w:rStyle w:val="afd"/>
              </w:rPr>
            </w:pPr>
            <w:r w:rsidRPr="009C3FE3">
              <w:rPr>
                <w:rStyle w:val="XML0"/>
              </w:rPr>
              <w:t>Height</w:t>
            </w:r>
            <w:r w:rsidRPr="009C3FE3">
              <w:rPr>
                <w:rStyle w:val="afd"/>
              </w:rPr>
              <w:t>="{</w:t>
            </w:r>
            <w:r w:rsidRPr="009C3FE3">
              <w:rPr>
                <w:rStyle w:val="aff9"/>
              </w:rPr>
              <w:t>x:Static</w:t>
            </w:r>
            <w:r w:rsidRPr="009C3FE3">
              <w:rPr>
                <w:rStyle w:val="afd"/>
              </w:rPr>
              <w:t xml:space="preserve"> </w:t>
            </w:r>
            <w:r w:rsidRPr="009C3FE3">
              <w:rPr>
                <w:rStyle w:val="XML0"/>
              </w:rPr>
              <w:t>SystemParameters</w:t>
            </w:r>
            <w:r w:rsidRPr="009C3FE3">
              <w:rPr>
                <w:rStyle w:val="afd"/>
              </w:rPr>
              <w:t>.IconHeight}"</w:t>
            </w:r>
          </w:p>
        </w:tc>
      </w:tr>
      <w:tr w:rsidR="00513B38" w:rsidRPr="00513B38" w:rsidTr="00AA790C">
        <w:trPr>
          <w:jc w:val="center"/>
        </w:trPr>
        <w:tc>
          <w:tcPr>
            <w:tcW w:w="822" w:type="pct"/>
            <w:vAlign w:val="center"/>
          </w:tcPr>
          <w:p w:rsidR="00513B38" w:rsidRPr="00513B38" w:rsidRDefault="00513B38" w:rsidP="009C3FE3">
            <w:pPr>
              <w:pStyle w:val="aff8"/>
            </w:pPr>
            <w:r w:rsidRPr="009C3FE3">
              <w:rPr>
                <w:rStyle w:val="aff9"/>
              </w:rPr>
              <w:t>x:Type</w:t>
            </w:r>
          </w:p>
        </w:tc>
        <w:tc>
          <w:tcPr>
            <w:tcW w:w="4178" w:type="pct"/>
          </w:tcPr>
          <w:p w:rsidR="00513B38" w:rsidRPr="00513B38" w:rsidRDefault="00513B38" w:rsidP="006E24B5">
            <w:pPr>
              <w:pStyle w:val="aff8"/>
            </w:pPr>
            <w:r w:rsidRPr="00513B38">
              <w:t xml:space="preserve">Аналог применения оператора </w:t>
            </w:r>
            <w:r w:rsidRPr="009C3FE3">
              <w:rPr>
                <w:rStyle w:val="afd"/>
              </w:rPr>
              <w:t>typeof</w:t>
            </w:r>
            <w:r w:rsidRPr="00513B38">
              <w:t xml:space="preserve"> из языка C#</w:t>
            </w:r>
          </w:p>
        </w:tc>
      </w:tr>
    </w:tbl>
    <w:p w:rsidR="00A36068" w:rsidRDefault="00A36068" w:rsidP="00A36068">
      <w:r>
        <w:t xml:space="preserve">Рассмотрим некоторые директивы анализатора XAML, применяемые в WPF. Анализатор генерирует код, выполняющий по документу XAML создание и настройку объектов. Действия с объектами (в частности, обработчики событий) обычно описываются в отдельном классе. Чтобы связать этот класс с документом XAML используется директива-атрибут </w:t>
      </w:r>
      <w:r w:rsidRPr="00211E0F">
        <w:rPr>
          <w:rStyle w:val="a9"/>
        </w:rPr>
        <w:t>x:Class</w:t>
      </w:r>
      <w:r>
        <w:t>. Этот атрибут применяется только к корневому элементу и содержит имя класса, являющегося наследником класса корневого элемента:</w:t>
      </w:r>
    </w:p>
    <w:p w:rsidR="00211E0F" w:rsidRPr="00211E0F" w:rsidRDefault="00211E0F" w:rsidP="00211E0F">
      <w:pPr>
        <w:pStyle w:val="a4"/>
        <w:rPr>
          <w:rStyle w:val="af4"/>
        </w:rPr>
      </w:pPr>
      <w:proofErr w:type="gramStart"/>
      <w:r w:rsidRPr="00211E0F">
        <w:rPr>
          <w:rStyle w:val="af4"/>
        </w:rPr>
        <w:t>&lt;!--</w:t>
      </w:r>
      <w:proofErr w:type="gramEnd"/>
      <w:r w:rsidRPr="00211E0F">
        <w:rPr>
          <w:rStyle w:val="af4"/>
        </w:rPr>
        <w:t xml:space="preserve"> у корневого элемента Window задан атрибут x:Class --&gt;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>&lt;</w:t>
      </w:r>
      <w:r w:rsidRPr="00211E0F">
        <w:rPr>
          <w:rStyle w:val="af7"/>
        </w:rPr>
        <w:t>Window</w:t>
      </w:r>
      <w:r w:rsidRPr="00211E0F">
        <w:rPr>
          <w:rStyle w:val="af6"/>
        </w:rPr>
        <w:t xml:space="preserve"> </w:t>
      </w:r>
      <w:r w:rsidRPr="00211E0F">
        <w:rPr>
          <w:rStyle w:val="XML"/>
        </w:rPr>
        <w:t>x</w:t>
      </w:r>
      <w:proofErr w:type="gramStart"/>
      <w:r w:rsidRPr="00211E0F">
        <w:rPr>
          <w:rStyle w:val="XML"/>
        </w:rPr>
        <w:t>:Class</w:t>
      </w:r>
      <w:proofErr w:type="gramEnd"/>
      <w:r w:rsidRPr="00211E0F">
        <w:rPr>
          <w:rStyle w:val="af6"/>
        </w:rPr>
        <w:t>="WpfApplication.MainWindow"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 xml:space="preserve">  </w:t>
      </w:r>
      <w:r w:rsidRPr="00211E0F">
        <w:rPr>
          <w:rStyle w:val="XML"/>
        </w:rPr>
        <w:t>xmlns</w:t>
      </w:r>
      <w:r w:rsidRPr="00211E0F">
        <w:rPr>
          <w:rStyle w:val="af6"/>
        </w:rPr>
        <w:t>="http://schemas.microsoft.com/winfx/2006/xaml/presentation"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 xml:space="preserve">  </w:t>
      </w:r>
      <w:r w:rsidRPr="00211E0F">
        <w:rPr>
          <w:rStyle w:val="XML"/>
        </w:rPr>
        <w:t>xmlns:x</w:t>
      </w:r>
      <w:r w:rsidRPr="00211E0F">
        <w:rPr>
          <w:rStyle w:val="af6"/>
        </w:rPr>
        <w:t>="http://schemas.microsoft.com/winfx/2006/xaml"&gt;</w:t>
      </w:r>
    </w:p>
    <w:p w:rsidR="00A36068" w:rsidRDefault="00A36068" w:rsidP="00A36068">
      <w:r>
        <w:t xml:space="preserve">Чтобы сослаться на объект в коде, этот объект должен иметь имя. Для указания имени объекта используется директива-атрибут </w:t>
      </w:r>
      <w:r w:rsidRPr="00211E0F">
        <w:rPr>
          <w:rStyle w:val="a9"/>
        </w:rPr>
        <w:t>x:Name</w:t>
      </w:r>
      <w:r>
        <w:t>: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>&lt;</w:t>
      </w:r>
      <w:r w:rsidRPr="00211E0F">
        <w:rPr>
          <w:rStyle w:val="af7"/>
        </w:rPr>
        <w:t>Button</w:t>
      </w:r>
      <w:r w:rsidRPr="00211E0F">
        <w:rPr>
          <w:rStyle w:val="af6"/>
        </w:rPr>
        <w:t xml:space="preserve"> </w:t>
      </w:r>
      <w:r w:rsidRPr="00211E0F">
        <w:rPr>
          <w:rStyle w:val="XML"/>
        </w:rPr>
        <w:t>x</w:t>
      </w:r>
      <w:proofErr w:type="gramStart"/>
      <w:r w:rsidRPr="00211E0F">
        <w:rPr>
          <w:rStyle w:val="XML"/>
        </w:rPr>
        <w:t>:Name</w:t>
      </w:r>
      <w:proofErr w:type="gramEnd"/>
      <w:r w:rsidRPr="00211E0F">
        <w:rPr>
          <w:rStyle w:val="af6"/>
        </w:rPr>
        <w:t xml:space="preserve">="btn" </w:t>
      </w:r>
      <w:r w:rsidRPr="00211E0F">
        <w:rPr>
          <w:rStyle w:val="XML"/>
        </w:rPr>
        <w:t>Content</w:t>
      </w:r>
      <w:r w:rsidRPr="00211E0F">
        <w:rPr>
          <w:rStyle w:val="af6"/>
        </w:rPr>
        <w:t>="Click me!" /&gt;</w:t>
      </w:r>
    </w:p>
    <w:p w:rsidR="00A36068" w:rsidRDefault="00A36068" w:rsidP="00A36068">
      <w:r>
        <w:t xml:space="preserve">Заметим, что многие элементы управления WPF имеют свойство </w:t>
      </w:r>
      <w:r w:rsidRPr="00211E0F">
        <w:rPr>
          <w:rStyle w:val="a9"/>
        </w:rPr>
        <w:t>Name</w:t>
      </w:r>
      <w:r>
        <w:t xml:space="preserve">. Анализатор XAML использует соглашение, по которому задание свойства </w:t>
      </w:r>
      <w:r w:rsidRPr="00211E0F">
        <w:rPr>
          <w:rStyle w:val="a9"/>
        </w:rPr>
        <w:t>Name</w:t>
      </w:r>
      <w:r>
        <w:t xml:space="preserve"> эквивалентно указанию директивы-атрибута </w:t>
      </w:r>
      <w:r w:rsidRPr="00211E0F">
        <w:rPr>
          <w:rStyle w:val="a9"/>
        </w:rPr>
        <w:t>x:Name</w:t>
      </w:r>
      <w:r>
        <w:t>.</w:t>
      </w:r>
    </w:p>
    <w:p w:rsidR="00A36068" w:rsidRDefault="00A36068" w:rsidP="00A36068">
      <w:r>
        <w:t xml:space="preserve">Существует возможность встроить фрагмент кода в XAML-файл. Для этого используется директива-элемент </w:t>
      </w:r>
      <w:r w:rsidRPr="00211E0F">
        <w:rPr>
          <w:rStyle w:val="a9"/>
        </w:rPr>
        <w:t>x:Code</w:t>
      </w:r>
      <w:r>
        <w:t xml:space="preserve">. Такой элемент должен быть непосредственно вложен в корневой элемент, у которого имеется атрибут </w:t>
      </w:r>
      <w:r w:rsidRPr="00211E0F">
        <w:rPr>
          <w:rStyle w:val="a9"/>
        </w:rPr>
        <w:t>x:Class</w:t>
      </w:r>
      <w:r>
        <w:t>.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>&lt;</w:t>
      </w:r>
      <w:r w:rsidRPr="00211E0F">
        <w:rPr>
          <w:rStyle w:val="af7"/>
        </w:rPr>
        <w:t>Window</w:t>
      </w:r>
      <w:r w:rsidRPr="00211E0F">
        <w:rPr>
          <w:rStyle w:val="af6"/>
        </w:rPr>
        <w:t xml:space="preserve"> </w:t>
      </w:r>
      <w:r w:rsidRPr="00211E0F">
        <w:rPr>
          <w:rStyle w:val="XML"/>
        </w:rPr>
        <w:t>x</w:t>
      </w:r>
      <w:proofErr w:type="gramStart"/>
      <w:r w:rsidRPr="00211E0F">
        <w:rPr>
          <w:rStyle w:val="XML"/>
        </w:rPr>
        <w:t>:Class</w:t>
      </w:r>
      <w:proofErr w:type="gramEnd"/>
      <w:r w:rsidRPr="00211E0F">
        <w:rPr>
          <w:rStyle w:val="af6"/>
        </w:rPr>
        <w:t>="WpfApplication.MainWindow"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 xml:space="preserve">  </w:t>
      </w:r>
      <w:r w:rsidRPr="00211E0F">
        <w:rPr>
          <w:rStyle w:val="XML"/>
        </w:rPr>
        <w:t>xmlns</w:t>
      </w:r>
      <w:r w:rsidRPr="00211E0F">
        <w:rPr>
          <w:rStyle w:val="af6"/>
        </w:rPr>
        <w:t>="http://schemas.microsoft.com/winfx/2006/xaml/presentation"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 xml:space="preserve">  </w:t>
      </w:r>
      <w:r w:rsidRPr="00211E0F">
        <w:rPr>
          <w:rStyle w:val="XML"/>
        </w:rPr>
        <w:t>xmlns:x</w:t>
      </w:r>
      <w:r w:rsidRPr="00211E0F">
        <w:rPr>
          <w:rStyle w:val="af6"/>
        </w:rPr>
        <w:t>="http://schemas.microsoft.com/winfx/2006/xaml"&gt;</w:t>
      </w:r>
    </w:p>
    <w:p w:rsidR="00211E0F" w:rsidRDefault="00211E0F" w:rsidP="00211E0F">
      <w:pPr>
        <w:pStyle w:val="a4"/>
        <w:rPr>
          <w:rStyle w:val="af6"/>
        </w:rPr>
      </w:pPr>
    </w:p>
    <w:p w:rsidR="00A36068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t xml:space="preserve">  &lt;</w:t>
      </w:r>
      <w:r w:rsidRPr="00211E0F">
        <w:rPr>
          <w:rStyle w:val="af7"/>
        </w:rPr>
        <w:t>Button</w:t>
      </w:r>
      <w:r w:rsidRPr="00211E0F">
        <w:rPr>
          <w:rStyle w:val="af6"/>
        </w:rPr>
        <w:t xml:space="preserve"> </w:t>
      </w:r>
      <w:r w:rsidRPr="00211E0F">
        <w:rPr>
          <w:rStyle w:val="XML"/>
        </w:rPr>
        <w:t>x</w:t>
      </w:r>
      <w:proofErr w:type="gramStart"/>
      <w:r w:rsidRPr="00211E0F">
        <w:rPr>
          <w:rStyle w:val="XML"/>
        </w:rPr>
        <w:t>:Name</w:t>
      </w:r>
      <w:proofErr w:type="gramEnd"/>
      <w:r w:rsidRPr="00211E0F">
        <w:rPr>
          <w:rStyle w:val="af6"/>
        </w:rPr>
        <w:t xml:space="preserve">="btn" </w:t>
      </w:r>
      <w:r w:rsidRPr="00211E0F">
        <w:rPr>
          <w:rStyle w:val="XML"/>
        </w:rPr>
        <w:t>Click</w:t>
      </w:r>
      <w:r w:rsidRPr="00211E0F">
        <w:rPr>
          <w:rStyle w:val="af6"/>
        </w:rPr>
        <w:t xml:space="preserve">="btn_click" </w:t>
      </w:r>
      <w:r w:rsidRPr="00211E0F">
        <w:rPr>
          <w:rStyle w:val="XML"/>
        </w:rPr>
        <w:t>Content</w:t>
      </w:r>
      <w:r w:rsidRPr="00211E0F">
        <w:rPr>
          <w:rStyle w:val="af6"/>
        </w:rPr>
        <w:t>="Click me!" /&gt;</w:t>
      </w:r>
    </w:p>
    <w:p w:rsidR="00A36068" w:rsidRPr="00211E0F" w:rsidRDefault="00A36068" w:rsidP="00211E0F">
      <w:pPr>
        <w:pStyle w:val="a4"/>
        <w:rPr>
          <w:rStyle w:val="af6"/>
        </w:rPr>
      </w:pPr>
      <w:r w:rsidRPr="00211E0F">
        <w:rPr>
          <w:rStyle w:val="af6"/>
        </w:rPr>
        <w:lastRenderedPageBreak/>
        <w:t xml:space="preserve">  &lt;</w:t>
      </w:r>
      <w:proofErr w:type="gramStart"/>
      <w:r w:rsidRPr="00211E0F">
        <w:rPr>
          <w:rStyle w:val="af7"/>
        </w:rPr>
        <w:t>x:</w:t>
      </w:r>
      <w:proofErr w:type="gramEnd"/>
      <w:r w:rsidRPr="00211E0F">
        <w:rPr>
          <w:rStyle w:val="af7"/>
        </w:rPr>
        <w:t>Code</w:t>
      </w:r>
      <w:r w:rsidRPr="00211E0F">
        <w:rPr>
          <w:rStyle w:val="af6"/>
        </w:rPr>
        <w:t>&gt;</w:t>
      </w:r>
    </w:p>
    <w:p w:rsidR="00A36068" w:rsidRPr="008B71FD" w:rsidRDefault="00A36068" w:rsidP="00211E0F">
      <w:pPr>
        <w:pStyle w:val="a4"/>
        <w:rPr>
          <w:rStyle w:val="afc"/>
          <w:lang w:val="en-US"/>
        </w:rPr>
      </w:pPr>
      <w:r w:rsidRPr="008B71FD">
        <w:rPr>
          <w:rStyle w:val="afc"/>
          <w:lang w:val="en-US"/>
        </w:rPr>
        <w:t xml:space="preserve">    </w:t>
      </w:r>
      <w:proofErr w:type="gramStart"/>
      <w:r w:rsidRPr="008B71FD">
        <w:rPr>
          <w:rStyle w:val="afc"/>
          <w:lang w:val="en-US"/>
        </w:rPr>
        <w:t>&lt;![</w:t>
      </w:r>
      <w:proofErr w:type="gramEnd"/>
      <w:r w:rsidRPr="008B71FD">
        <w:rPr>
          <w:rStyle w:val="afc"/>
          <w:lang w:val="en-US"/>
        </w:rPr>
        <w:t>CDATA[</w:t>
      </w:r>
    </w:p>
    <w:p w:rsidR="00A36068" w:rsidRPr="008B71FD" w:rsidRDefault="00A36068" w:rsidP="00211E0F">
      <w:pPr>
        <w:pStyle w:val="a4"/>
        <w:rPr>
          <w:rStyle w:val="afc"/>
          <w:lang w:val="en-US"/>
        </w:rPr>
      </w:pPr>
      <w:r w:rsidRPr="008B71FD">
        <w:rPr>
          <w:rStyle w:val="afc"/>
          <w:lang w:val="en-US"/>
        </w:rPr>
        <w:t xml:space="preserve">      </w:t>
      </w:r>
      <w:proofErr w:type="gramStart"/>
      <w:r w:rsidRPr="008B71FD">
        <w:rPr>
          <w:rStyle w:val="afc"/>
          <w:lang w:val="en-US"/>
        </w:rPr>
        <w:t>void</w:t>
      </w:r>
      <w:proofErr w:type="gramEnd"/>
      <w:r w:rsidRPr="008B71FD">
        <w:rPr>
          <w:rStyle w:val="afc"/>
          <w:lang w:val="en-US"/>
        </w:rPr>
        <w:t xml:space="preserve"> btn_click(object sender, RoutedEventArgs e)</w:t>
      </w:r>
    </w:p>
    <w:p w:rsidR="00A36068" w:rsidRPr="008B71FD" w:rsidRDefault="00A36068" w:rsidP="00211E0F">
      <w:pPr>
        <w:pStyle w:val="a4"/>
        <w:rPr>
          <w:rStyle w:val="afc"/>
          <w:lang w:val="en-US"/>
        </w:rPr>
      </w:pPr>
      <w:r w:rsidRPr="008B71FD">
        <w:rPr>
          <w:rStyle w:val="afc"/>
          <w:lang w:val="en-US"/>
        </w:rPr>
        <w:t xml:space="preserve">      {</w:t>
      </w:r>
    </w:p>
    <w:p w:rsidR="00A36068" w:rsidRPr="008B71FD" w:rsidRDefault="00A36068" w:rsidP="00211E0F">
      <w:pPr>
        <w:pStyle w:val="a4"/>
        <w:rPr>
          <w:rStyle w:val="afc"/>
          <w:lang w:val="en-US"/>
        </w:rPr>
      </w:pPr>
      <w:r w:rsidRPr="008B71FD">
        <w:rPr>
          <w:rStyle w:val="afc"/>
          <w:lang w:val="en-US"/>
        </w:rPr>
        <w:t xml:space="preserve">          btn.Content = "Inline Code Works!</w:t>
      </w:r>
      <w:proofErr w:type="gramStart"/>
      <w:r w:rsidRPr="008B71FD">
        <w:rPr>
          <w:rStyle w:val="afc"/>
          <w:lang w:val="en-US"/>
        </w:rPr>
        <w:t>";</w:t>
      </w:r>
      <w:proofErr w:type="gramEnd"/>
    </w:p>
    <w:p w:rsidR="00A36068" w:rsidRPr="00211E0F" w:rsidRDefault="00A36068" w:rsidP="00211E0F">
      <w:pPr>
        <w:pStyle w:val="a4"/>
        <w:rPr>
          <w:rStyle w:val="afc"/>
        </w:rPr>
      </w:pPr>
      <w:r w:rsidRPr="008B71FD">
        <w:rPr>
          <w:rStyle w:val="afc"/>
          <w:lang w:val="en-US"/>
        </w:rPr>
        <w:t xml:space="preserve">      </w:t>
      </w:r>
      <w:r w:rsidRPr="00211E0F">
        <w:rPr>
          <w:rStyle w:val="afc"/>
        </w:rPr>
        <w:t>}</w:t>
      </w:r>
    </w:p>
    <w:p w:rsidR="00A36068" w:rsidRPr="00211E0F" w:rsidRDefault="00A36068" w:rsidP="00211E0F">
      <w:pPr>
        <w:pStyle w:val="a4"/>
        <w:rPr>
          <w:rStyle w:val="afc"/>
        </w:rPr>
      </w:pPr>
      <w:r w:rsidRPr="00211E0F">
        <w:rPr>
          <w:rStyle w:val="afc"/>
        </w:rPr>
        <w:t xml:space="preserve">    ]]&gt;</w:t>
      </w:r>
    </w:p>
    <w:p w:rsidR="00A36068" w:rsidRPr="00B906BF" w:rsidRDefault="00A36068" w:rsidP="00211E0F">
      <w:pPr>
        <w:pStyle w:val="a4"/>
        <w:rPr>
          <w:rStyle w:val="af6"/>
          <w:lang w:val="ru-RU"/>
        </w:rPr>
      </w:pPr>
      <w:r w:rsidRPr="00B906BF">
        <w:rPr>
          <w:rStyle w:val="af6"/>
          <w:lang w:val="ru-RU"/>
        </w:rPr>
        <w:t xml:space="preserve">  &lt;/</w:t>
      </w:r>
      <w:proofErr w:type="gramStart"/>
      <w:r w:rsidRPr="00211E0F">
        <w:rPr>
          <w:rStyle w:val="af7"/>
        </w:rPr>
        <w:t>x</w:t>
      </w:r>
      <w:r w:rsidRPr="00B906BF">
        <w:rPr>
          <w:rStyle w:val="af7"/>
          <w:lang w:val="ru-RU"/>
        </w:rPr>
        <w:t>:</w:t>
      </w:r>
      <w:r w:rsidRPr="00211E0F">
        <w:rPr>
          <w:rStyle w:val="af7"/>
        </w:rPr>
        <w:t>Code</w:t>
      </w:r>
      <w:proofErr w:type="gramEnd"/>
      <w:r w:rsidRPr="00B906BF">
        <w:rPr>
          <w:rStyle w:val="af6"/>
          <w:lang w:val="ru-RU"/>
        </w:rPr>
        <w:t>&gt;</w:t>
      </w:r>
    </w:p>
    <w:p w:rsidR="00A36068" w:rsidRPr="00B906BF" w:rsidRDefault="00A36068" w:rsidP="00211E0F">
      <w:pPr>
        <w:pStyle w:val="a4"/>
        <w:rPr>
          <w:rStyle w:val="af6"/>
          <w:lang w:val="ru-RU"/>
        </w:rPr>
      </w:pPr>
      <w:r w:rsidRPr="00B906BF">
        <w:rPr>
          <w:rStyle w:val="af6"/>
          <w:lang w:val="ru-RU"/>
        </w:rPr>
        <w:t>&lt;/</w:t>
      </w:r>
      <w:r w:rsidRPr="00211E0F">
        <w:rPr>
          <w:rStyle w:val="af7"/>
        </w:rPr>
        <w:t>Window</w:t>
      </w:r>
      <w:r w:rsidRPr="00B906BF">
        <w:rPr>
          <w:rStyle w:val="af6"/>
          <w:lang w:val="ru-RU"/>
        </w:rPr>
        <w:t>&gt;</w:t>
      </w:r>
    </w:p>
    <w:p w:rsidR="00A36068" w:rsidRDefault="00A36068" w:rsidP="00A36068">
      <w:r>
        <w:t xml:space="preserve">Директива-атрибут </w:t>
      </w:r>
      <w:r w:rsidRPr="00B906BF">
        <w:rPr>
          <w:rStyle w:val="a9"/>
        </w:rPr>
        <w:t>x:Key</w:t>
      </w:r>
      <w:r>
        <w:t xml:space="preserve"> применя</w:t>
      </w:r>
      <w:r w:rsidR="00EF0DBD">
        <w:t>е</w:t>
      </w:r>
      <w:r>
        <w:t>тся при описании дочерних элементов объекта-словаря</w:t>
      </w:r>
      <w:r w:rsidR="00B906BF" w:rsidRPr="00B906BF">
        <w:t>,</w:t>
      </w:r>
      <w:r>
        <w:t xml:space="preserve"> и позволяет указать ключ словаря для элемента:</w:t>
      </w:r>
    </w:p>
    <w:p w:rsidR="00A36068" w:rsidRPr="006613F5" w:rsidRDefault="00A36068" w:rsidP="00211E0F">
      <w:pPr>
        <w:pStyle w:val="a4"/>
        <w:rPr>
          <w:rStyle w:val="af6"/>
        </w:rPr>
      </w:pPr>
      <w:r w:rsidRPr="006613F5">
        <w:rPr>
          <w:rStyle w:val="af6"/>
        </w:rPr>
        <w:t>&lt;</w:t>
      </w:r>
      <w:r w:rsidRPr="00B906BF">
        <w:rPr>
          <w:rStyle w:val="af7"/>
        </w:rPr>
        <w:t>Window</w:t>
      </w:r>
      <w:r w:rsidRPr="006613F5">
        <w:rPr>
          <w:rStyle w:val="af7"/>
        </w:rPr>
        <w:t>.</w:t>
      </w:r>
      <w:r w:rsidRPr="00B906BF">
        <w:rPr>
          <w:rStyle w:val="af7"/>
        </w:rPr>
        <w:t>Resources</w:t>
      </w:r>
      <w:r w:rsidRPr="006613F5">
        <w:rPr>
          <w:rStyle w:val="af6"/>
        </w:rPr>
        <w:t>&gt;</w:t>
      </w:r>
    </w:p>
    <w:p w:rsidR="00A36068" w:rsidRPr="00B906BF" w:rsidRDefault="00A36068" w:rsidP="00211E0F">
      <w:pPr>
        <w:pStyle w:val="a4"/>
        <w:rPr>
          <w:rStyle w:val="af6"/>
        </w:rPr>
      </w:pPr>
      <w:r w:rsidRPr="00B906BF">
        <w:rPr>
          <w:rStyle w:val="af6"/>
        </w:rPr>
        <w:t xml:space="preserve">  &lt;</w:t>
      </w:r>
      <w:r w:rsidRPr="00B906BF">
        <w:rPr>
          <w:rStyle w:val="af7"/>
        </w:rPr>
        <w:t>SolidColorBrush</w:t>
      </w:r>
      <w:r w:rsidRPr="00B906BF">
        <w:rPr>
          <w:rStyle w:val="af6"/>
        </w:rPr>
        <w:t xml:space="preserve"> </w:t>
      </w:r>
      <w:r w:rsidRPr="00B906BF">
        <w:rPr>
          <w:rStyle w:val="XML"/>
        </w:rPr>
        <w:t>x</w:t>
      </w:r>
      <w:proofErr w:type="gramStart"/>
      <w:r w:rsidRPr="00B906BF">
        <w:rPr>
          <w:rStyle w:val="XML"/>
        </w:rPr>
        <w:t>:Key</w:t>
      </w:r>
      <w:proofErr w:type="gramEnd"/>
      <w:r w:rsidRPr="00B906BF">
        <w:rPr>
          <w:rStyle w:val="af6"/>
        </w:rPr>
        <w:t xml:space="preserve">="borderBrush" </w:t>
      </w:r>
      <w:r w:rsidRPr="00B906BF">
        <w:rPr>
          <w:rStyle w:val="XML"/>
        </w:rPr>
        <w:t>Color</w:t>
      </w:r>
      <w:r w:rsidRPr="00B906BF">
        <w:rPr>
          <w:rStyle w:val="af6"/>
        </w:rPr>
        <w:t>="Red" /&gt;</w:t>
      </w:r>
    </w:p>
    <w:p w:rsidR="00A36068" w:rsidRPr="00B906BF" w:rsidRDefault="00A36068" w:rsidP="00211E0F">
      <w:pPr>
        <w:pStyle w:val="a4"/>
        <w:rPr>
          <w:rStyle w:val="af6"/>
        </w:rPr>
      </w:pPr>
      <w:r w:rsidRPr="00B906BF">
        <w:rPr>
          <w:rStyle w:val="af6"/>
        </w:rPr>
        <w:t xml:space="preserve">  &lt;</w:t>
      </w:r>
      <w:r w:rsidRPr="00B906BF">
        <w:rPr>
          <w:rStyle w:val="af7"/>
        </w:rPr>
        <w:t>SolidColorBrush</w:t>
      </w:r>
      <w:r w:rsidRPr="00B906BF">
        <w:rPr>
          <w:rStyle w:val="af6"/>
        </w:rPr>
        <w:t xml:space="preserve"> </w:t>
      </w:r>
      <w:r w:rsidRPr="00B906BF">
        <w:rPr>
          <w:rStyle w:val="XML"/>
        </w:rPr>
        <w:t>x</w:t>
      </w:r>
      <w:proofErr w:type="gramStart"/>
      <w:r w:rsidRPr="00B906BF">
        <w:rPr>
          <w:rStyle w:val="XML"/>
        </w:rPr>
        <w:t>:Key</w:t>
      </w:r>
      <w:proofErr w:type="gramEnd"/>
      <w:r w:rsidRPr="00B906BF">
        <w:rPr>
          <w:rStyle w:val="af6"/>
        </w:rPr>
        <w:t xml:space="preserve">="textBrush" </w:t>
      </w:r>
      <w:r w:rsidRPr="00B906BF">
        <w:rPr>
          <w:rStyle w:val="XML"/>
        </w:rPr>
        <w:t>Color</w:t>
      </w:r>
      <w:r w:rsidRPr="00B906BF">
        <w:rPr>
          <w:rStyle w:val="af6"/>
        </w:rPr>
        <w:t>="Black" /&gt;</w:t>
      </w:r>
    </w:p>
    <w:p w:rsidR="00A36068" w:rsidRPr="008B71FD" w:rsidRDefault="00A36068" w:rsidP="00211E0F">
      <w:pPr>
        <w:pStyle w:val="a4"/>
        <w:rPr>
          <w:rStyle w:val="af6"/>
          <w:lang w:val="ru-RU"/>
        </w:rPr>
      </w:pPr>
      <w:r w:rsidRPr="008B71FD">
        <w:rPr>
          <w:rStyle w:val="af6"/>
          <w:lang w:val="ru-RU"/>
        </w:rPr>
        <w:t>&lt;/</w:t>
      </w:r>
      <w:r w:rsidRPr="00B906BF">
        <w:rPr>
          <w:rStyle w:val="af7"/>
        </w:rPr>
        <w:t>Window</w:t>
      </w:r>
      <w:r w:rsidRPr="008B71FD">
        <w:rPr>
          <w:rStyle w:val="af7"/>
          <w:lang w:val="ru-RU"/>
        </w:rPr>
        <w:t>.</w:t>
      </w:r>
      <w:r w:rsidRPr="00B906BF">
        <w:rPr>
          <w:rStyle w:val="af7"/>
        </w:rPr>
        <w:t>Resources</w:t>
      </w:r>
      <w:r w:rsidRPr="008B71FD">
        <w:rPr>
          <w:rStyle w:val="af6"/>
          <w:lang w:val="ru-RU"/>
        </w:rPr>
        <w:t>&gt;</w:t>
      </w:r>
    </w:p>
    <w:p w:rsidR="00A36068" w:rsidRDefault="00A36068" w:rsidP="00A36068">
      <w:r>
        <w:t xml:space="preserve">В .NET Framework 4.0 была представлена новая версия XAML, известная как </w:t>
      </w:r>
      <w:r w:rsidRPr="00B906BF">
        <w:rPr>
          <w:rStyle w:val="a8"/>
        </w:rPr>
        <w:t>XAML 2009</w:t>
      </w:r>
      <w:r>
        <w:t>. XAML 2009 пока не используется при описании интерфейсов WPF-приложений, поэтому только упомянём его основные особенности:</w:t>
      </w:r>
    </w:p>
    <w:p w:rsidR="00A36068" w:rsidRDefault="00A36068" w:rsidP="00A36068">
      <w:r>
        <w:t>– полная поддержка универсальных типов (generics);</w:t>
      </w:r>
    </w:p>
    <w:p w:rsidR="00A36068" w:rsidRDefault="00A36068" w:rsidP="00A36068">
      <w:r>
        <w:t>– работа с базовыми типами .NET (числа, строки) без подключения дополнительных пространств имён;</w:t>
      </w:r>
    </w:p>
    <w:p w:rsidR="00A36068" w:rsidRDefault="00A36068" w:rsidP="00A36068">
      <w:r>
        <w:t>– создание объектов, используя вызов конструктора с параметрами;</w:t>
      </w:r>
    </w:p>
    <w:p w:rsidR="00A36068" w:rsidRDefault="00A36068" w:rsidP="00A36068">
      <w:r>
        <w:t>– создание объектов путём вызова заданного фабричного метода;</w:t>
      </w:r>
    </w:p>
    <w:p w:rsidR="00A36068" w:rsidRDefault="00A36068" w:rsidP="00A36068">
      <w:r>
        <w:t>– расширенное управление обработчиками событий.</w:t>
      </w:r>
    </w:p>
    <w:p w:rsidR="00A36068" w:rsidRDefault="00A36068" w:rsidP="00A36068">
      <w:r>
        <w:t xml:space="preserve">Платформа .NET включает классы, образующие программный интерфейс для работы с XAML. Большинство классов принадлежит пространству имён </w:t>
      </w:r>
      <w:r w:rsidRPr="00B906BF">
        <w:rPr>
          <w:rStyle w:val="a9"/>
        </w:rPr>
        <w:t>System.Xaml</w:t>
      </w:r>
      <w:r>
        <w:t xml:space="preserve"> и находится в одноимённой сборке. Статический класс </w:t>
      </w:r>
      <w:r w:rsidRPr="00B906BF">
        <w:rPr>
          <w:rStyle w:val="af5"/>
        </w:rPr>
        <w:t>XamlServices</w:t>
      </w:r>
      <w:r>
        <w:t xml:space="preserve"> содержит методы для сериализации объектов в формате XAML. Классы </w:t>
      </w:r>
      <w:r w:rsidRPr="00B906BF">
        <w:rPr>
          <w:rStyle w:val="af5"/>
        </w:rPr>
        <w:t>XamlReader</w:t>
      </w:r>
      <w:r>
        <w:t xml:space="preserve">, </w:t>
      </w:r>
      <w:r w:rsidRPr="00B906BF">
        <w:rPr>
          <w:rStyle w:val="af5"/>
        </w:rPr>
        <w:t>XamlWriter</w:t>
      </w:r>
      <w:r>
        <w:t xml:space="preserve"> и их наследники дают доступ к структуре XAML-данных. Класс </w:t>
      </w:r>
      <w:r w:rsidRPr="00B906BF">
        <w:rPr>
          <w:rStyle w:val="a9"/>
        </w:rPr>
        <w:t>System.Windows.Markup.</w:t>
      </w:r>
      <w:r w:rsidRPr="00B906BF">
        <w:rPr>
          <w:rStyle w:val="af5"/>
        </w:rPr>
        <w:t>XamlReader</w:t>
      </w:r>
      <w:r>
        <w:t xml:space="preserve"> осуществляет загрузку XAML и порождает соответствующее дерево объектов.</w:t>
      </w:r>
    </w:p>
    <w:p w:rsidR="00A36068" w:rsidRPr="00A36068" w:rsidRDefault="00A36068" w:rsidP="00211E0F">
      <w:pPr>
        <w:pStyle w:val="a4"/>
      </w:pPr>
      <w:proofErr w:type="gramStart"/>
      <w:r w:rsidRPr="00B906BF">
        <w:rPr>
          <w:rStyle w:val="af6"/>
        </w:rPr>
        <w:t>public</w:t>
      </w:r>
      <w:proofErr w:type="gramEnd"/>
      <w:r w:rsidRPr="00B906BF">
        <w:rPr>
          <w:rStyle w:val="af6"/>
        </w:rPr>
        <w:t xml:space="preserve"> class</w:t>
      </w:r>
      <w:r w:rsidRPr="00A36068">
        <w:t xml:space="preserve"> </w:t>
      </w:r>
      <w:r w:rsidRPr="00B906BF">
        <w:rPr>
          <w:rStyle w:val="af5"/>
        </w:rPr>
        <w:t>Book</w:t>
      </w:r>
    </w:p>
    <w:p w:rsidR="00A36068" w:rsidRPr="00A36068" w:rsidRDefault="00A36068" w:rsidP="00211E0F">
      <w:pPr>
        <w:pStyle w:val="a4"/>
      </w:pPr>
      <w:r w:rsidRPr="00A36068">
        <w:t>{</w:t>
      </w:r>
    </w:p>
    <w:p w:rsidR="00A36068" w:rsidRPr="00A36068" w:rsidRDefault="00A36068" w:rsidP="00211E0F">
      <w:pPr>
        <w:pStyle w:val="a4"/>
      </w:pPr>
      <w:r w:rsidRPr="00A36068">
        <w:t xml:space="preserve">    </w:t>
      </w:r>
      <w:proofErr w:type="gramStart"/>
      <w:r w:rsidRPr="00B906BF">
        <w:rPr>
          <w:rStyle w:val="af6"/>
        </w:rPr>
        <w:t>public</w:t>
      </w:r>
      <w:proofErr w:type="gramEnd"/>
      <w:r w:rsidRPr="00B906BF">
        <w:rPr>
          <w:rStyle w:val="af6"/>
        </w:rPr>
        <w:t xml:space="preserve"> string</w:t>
      </w:r>
      <w:r w:rsidRPr="00A36068">
        <w:t xml:space="preserve"> Name { </w:t>
      </w:r>
      <w:r w:rsidRPr="00B906BF">
        <w:rPr>
          <w:rStyle w:val="af6"/>
        </w:rPr>
        <w:t>get</w:t>
      </w:r>
      <w:r w:rsidRPr="00A36068">
        <w:t xml:space="preserve">; </w:t>
      </w:r>
      <w:r w:rsidRPr="00B906BF">
        <w:rPr>
          <w:rStyle w:val="af6"/>
        </w:rPr>
        <w:t>set</w:t>
      </w:r>
      <w:r w:rsidRPr="00A36068">
        <w:t>; }</w:t>
      </w:r>
    </w:p>
    <w:p w:rsidR="00A36068" w:rsidRPr="00A36068" w:rsidRDefault="00A36068" w:rsidP="00211E0F">
      <w:pPr>
        <w:pStyle w:val="a4"/>
      </w:pPr>
      <w:r w:rsidRPr="00A36068">
        <w:t xml:space="preserve">    </w:t>
      </w:r>
      <w:proofErr w:type="gramStart"/>
      <w:r w:rsidRPr="00B906BF">
        <w:rPr>
          <w:rStyle w:val="af6"/>
        </w:rPr>
        <w:t>public</w:t>
      </w:r>
      <w:proofErr w:type="gramEnd"/>
      <w:r w:rsidRPr="00B906BF">
        <w:rPr>
          <w:rStyle w:val="af6"/>
        </w:rPr>
        <w:t xml:space="preserve"> int</w:t>
      </w:r>
      <w:r w:rsidRPr="00A36068">
        <w:t xml:space="preserve"> ISBN { </w:t>
      </w:r>
      <w:r w:rsidRPr="00B906BF">
        <w:rPr>
          <w:rStyle w:val="af6"/>
        </w:rPr>
        <w:t>get</w:t>
      </w:r>
      <w:r w:rsidRPr="00A36068">
        <w:t xml:space="preserve">; </w:t>
      </w:r>
      <w:r w:rsidRPr="00B906BF">
        <w:rPr>
          <w:rStyle w:val="af6"/>
        </w:rPr>
        <w:t>set</w:t>
      </w:r>
      <w:r w:rsidRPr="00A36068">
        <w:t>; }</w:t>
      </w:r>
    </w:p>
    <w:p w:rsidR="00A36068" w:rsidRPr="008B71FD" w:rsidRDefault="00A36068" w:rsidP="00211E0F">
      <w:pPr>
        <w:pStyle w:val="a4"/>
        <w:rPr>
          <w:lang w:val="ru-RU"/>
        </w:rPr>
      </w:pPr>
      <w:r w:rsidRPr="008B71FD">
        <w:rPr>
          <w:lang w:val="ru-RU"/>
        </w:rPr>
        <w:t>}</w:t>
      </w:r>
    </w:p>
    <w:p w:rsidR="00A36068" w:rsidRPr="008B71FD" w:rsidRDefault="00A36068" w:rsidP="00211E0F">
      <w:pPr>
        <w:pStyle w:val="a4"/>
        <w:rPr>
          <w:lang w:val="ru-RU"/>
        </w:rPr>
      </w:pPr>
    </w:p>
    <w:p w:rsidR="00A36068" w:rsidRPr="00B906BF" w:rsidRDefault="00A36068" w:rsidP="00211E0F">
      <w:pPr>
        <w:pStyle w:val="a4"/>
        <w:rPr>
          <w:rStyle w:val="af4"/>
        </w:rPr>
      </w:pPr>
      <w:r w:rsidRPr="00B906BF">
        <w:rPr>
          <w:rStyle w:val="af4"/>
        </w:rPr>
        <w:t>// сериализация объекта класса Book в XAML-формате</w:t>
      </w:r>
    </w:p>
    <w:p w:rsidR="00A36068" w:rsidRPr="00A36068" w:rsidRDefault="00A36068" w:rsidP="00211E0F">
      <w:pPr>
        <w:pStyle w:val="a4"/>
      </w:pPr>
      <w:proofErr w:type="gramStart"/>
      <w:r w:rsidRPr="00B906BF">
        <w:rPr>
          <w:rStyle w:val="af6"/>
        </w:rPr>
        <w:t>var</w:t>
      </w:r>
      <w:proofErr w:type="gramEnd"/>
      <w:r w:rsidRPr="00A36068">
        <w:t xml:space="preserve"> book = </w:t>
      </w:r>
      <w:r w:rsidRPr="00B906BF">
        <w:rPr>
          <w:rStyle w:val="af6"/>
        </w:rPr>
        <w:t>new</w:t>
      </w:r>
      <w:r w:rsidRPr="00A36068">
        <w:t xml:space="preserve"> </w:t>
      </w:r>
      <w:r w:rsidRPr="00B906BF">
        <w:rPr>
          <w:rStyle w:val="af5"/>
        </w:rPr>
        <w:t>Book</w:t>
      </w:r>
      <w:r w:rsidRPr="00A36068">
        <w:t xml:space="preserve"> {Name = </w:t>
      </w:r>
      <w:r w:rsidRPr="00B906BF">
        <w:rPr>
          <w:rStyle w:val="af7"/>
        </w:rPr>
        <w:t>"First"</w:t>
      </w:r>
      <w:r w:rsidRPr="00A36068">
        <w:t>, ISBN = 123};</w:t>
      </w:r>
    </w:p>
    <w:p w:rsidR="00A36068" w:rsidRPr="00A36068" w:rsidRDefault="00A36068" w:rsidP="00211E0F">
      <w:pPr>
        <w:pStyle w:val="a4"/>
      </w:pPr>
      <w:r w:rsidRPr="00CC539D">
        <w:rPr>
          <w:rStyle w:val="af5"/>
        </w:rPr>
        <w:t>XamlServices</w:t>
      </w:r>
      <w:r w:rsidRPr="00A36068">
        <w:t>.Save(</w:t>
      </w:r>
      <w:r w:rsidRPr="00CC539D">
        <w:rPr>
          <w:rStyle w:val="af7"/>
        </w:rPr>
        <w:t>"book.xaml"</w:t>
      </w:r>
      <w:r w:rsidRPr="00A36068">
        <w:t>, book);</w:t>
      </w:r>
    </w:p>
    <w:p w:rsidR="00A36068" w:rsidRPr="00A36068" w:rsidRDefault="00A36068" w:rsidP="00211E0F">
      <w:pPr>
        <w:pStyle w:val="a4"/>
      </w:pPr>
    </w:p>
    <w:p w:rsidR="00A36068" w:rsidRPr="00CC539D" w:rsidRDefault="00A36068" w:rsidP="00211E0F">
      <w:pPr>
        <w:pStyle w:val="a4"/>
        <w:rPr>
          <w:rStyle w:val="af4"/>
        </w:rPr>
      </w:pPr>
      <w:r w:rsidRPr="00CC539D">
        <w:rPr>
          <w:rStyle w:val="af4"/>
        </w:rPr>
        <w:t>// создание WPF-окна на основе XAML-описания</w:t>
      </w:r>
    </w:p>
    <w:p w:rsidR="00A36068" w:rsidRPr="00A36068" w:rsidRDefault="00A36068" w:rsidP="00211E0F">
      <w:pPr>
        <w:pStyle w:val="a4"/>
      </w:pPr>
      <w:r w:rsidRPr="00CC539D">
        <w:rPr>
          <w:rStyle w:val="af5"/>
        </w:rPr>
        <w:t>Window</w:t>
      </w:r>
      <w:r w:rsidRPr="00A36068">
        <w:t xml:space="preserve"> window = </w:t>
      </w:r>
      <w:r w:rsidRPr="00CC539D">
        <w:rPr>
          <w:rStyle w:val="af6"/>
        </w:rPr>
        <w:t>null</w:t>
      </w:r>
      <w:r w:rsidRPr="00A36068">
        <w:t>;</w:t>
      </w:r>
    </w:p>
    <w:p w:rsidR="00A36068" w:rsidRPr="00A36068" w:rsidRDefault="00A36068" w:rsidP="00211E0F">
      <w:pPr>
        <w:pStyle w:val="a4"/>
      </w:pPr>
      <w:proofErr w:type="gramStart"/>
      <w:r w:rsidRPr="00CC539D">
        <w:rPr>
          <w:rStyle w:val="af6"/>
        </w:rPr>
        <w:t>using</w:t>
      </w:r>
      <w:proofErr w:type="gramEnd"/>
      <w:r w:rsidRPr="00A36068">
        <w:t xml:space="preserve"> (</w:t>
      </w:r>
      <w:r w:rsidRPr="00CC539D">
        <w:rPr>
          <w:rStyle w:val="af5"/>
        </w:rPr>
        <w:t>Stream</w:t>
      </w:r>
      <w:r w:rsidRPr="00A36068">
        <w:t xml:space="preserve"> s = </w:t>
      </w:r>
      <w:r w:rsidRPr="00CC539D">
        <w:rPr>
          <w:rStyle w:val="af5"/>
        </w:rPr>
        <w:t>File</w:t>
      </w:r>
      <w:r w:rsidRPr="00A36068">
        <w:t>.OpenRead(</w:t>
      </w:r>
      <w:r w:rsidRPr="00CC539D">
        <w:rPr>
          <w:rStyle w:val="af7"/>
        </w:rPr>
        <w:t>"MyWindow.xaml"</w:t>
      </w:r>
      <w:r w:rsidRPr="00A36068">
        <w:t>))</w:t>
      </w:r>
    </w:p>
    <w:p w:rsidR="00A36068" w:rsidRPr="008B71FD" w:rsidRDefault="00A36068" w:rsidP="00211E0F">
      <w:pPr>
        <w:pStyle w:val="a4"/>
        <w:rPr>
          <w:lang w:val="ru-RU"/>
        </w:rPr>
      </w:pPr>
      <w:r w:rsidRPr="008B71FD">
        <w:rPr>
          <w:lang w:val="ru-RU"/>
        </w:rPr>
        <w:lastRenderedPageBreak/>
        <w:t>{</w:t>
      </w:r>
    </w:p>
    <w:p w:rsidR="00A36068" w:rsidRPr="00CC539D" w:rsidRDefault="00A36068" w:rsidP="00211E0F">
      <w:pPr>
        <w:pStyle w:val="a4"/>
        <w:rPr>
          <w:rStyle w:val="af4"/>
        </w:rPr>
      </w:pPr>
      <w:r w:rsidRPr="008B71FD">
        <w:rPr>
          <w:lang w:val="ru-RU"/>
        </w:rPr>
        <w:t xml:space="preserve">    </w:t>
      </w:r>
      <w:r w:rsidRPr="00CC539D">
        <w:rPr>
          <w:rStyle w:val="af4"/>
        </w:rPr>
        <w:t>// предполагается, что тип корневого элемента известен</w:t>
      </w:r>
    </w:p>
    <w:p w:rsidR="00A36068" w:rsidRPr="00A36068" w:rsidRDefault="00A36068" w:rsidP="00211E0F">
      <w:pPr>
        <w:pStyle w:val="a4"/>
      </w:pPr>
      <w:r w:rsidRPr="008B71FD">
        <w:rPr>
          <w:lang w:val="ru-RU"/>
        </w:rPr>
        <w:t xml:space="preserve">    </w:t>
      </w:r>
      <w:r w:rsidRPr="00A36068">
        <w:t>window = (</w:t>
      </w:r>
      <w:r w:rsidRPr="00CC539D">
        <w:rPr>
          <w:rStyle w:val="af5"/>
        </w:rPr>
        <w:t>Window</w:t>
      </w:r>
      <w:r w:rsidRPr="00A36068">
        <w:t>) System.Windows.Markup.</w:t>
      </w:r>
      <w:r w:rsidRPr="00CC539D">
        <w:rPr>
          <w:rStyle w:val="af5"/>
        </w:rPr>
        <w:t>XamlReader</w:t>
      </w:r>
      <w:r w:rsidRPr="00A36068">
        <w:t>.Load(s);</w:t>
      </w:r>
    </w:p>
    <w:p w:rsidR="00A36068" w:rsidRPr="008B71FD" w:rsidRDefault="00A36068" w:rsidP="00211E0F">
      <w:pPr>
        <w:pStyle w:val="a4"/>
        <w:rPr>
          <w:lang w:val="ru-RU"/>
        </w:rPr>
      </w:pPr>
      <w:r w:rsidRPr="008B71FD">
        <w:rPr>
          <w:lang w:val="ru-RU"/>
        </w:rPr>
        <w:t>}</w:t>
      </w:r>
    </w:p>
    <w:p w:rsidR="00A36068" w:rsidRDefault="00A36068" w:rsidP="009C3FE3">
      <w:pPr>
        <w:pStyle w:val="1"/>
      </w:pPr>
      <w:bookmarkStart w:id="9" w:name="_Toc350627635"/>
      <w:r>
        <w:t xml:space="preserve">4. </w:t>
      </w:r>
      <w:r w:rsidR="009C3FE3">
        <w:t>Базовые концепции</w:t>
      </w:r>
      <w:r>
        <w:t xml:space="preserve"> WPF</w:t>
      </w:r>
      <w:bookmarkEnd w:id="9"/>
    </w:p>
    <w:p w:rsidR="00A36068" w:rsidRDefault="009C3FE3" w:rsidP="009C3FE3">
      <w:pPr>
        <w:pStyle w:val="2"/>
      </w:pPr>
      <w:r w:rsidRPr="009C3FE3">
        <w:t xml:space="preserve">4.1. </w:t>
      </w:r>
      <w:r w:rsidR="00A36068">
        <w:t>Иерархия классов</w:t>
      </w:r>
    </w:p>
    <w:p w:rsidR="006E24B5" w:rsidRDefault="006E24B5" w:rsidP="006E24B5">
      <w:r>
        <w:t xml:space="preserve">Типы, связанные с технологией WPF, сгруппированы в несколько сборок. Сборка </w:t>
      </w:r>
      <w:r w:rsidRPr="006E24B5">
        <w:rPr>
          <w:rStyle w:val="a9"/>
        </w:rPr>
        <w:t>PresentationFramework.dll</w:t>
      </w:r>
      <w:r>
        <w:t xml:space="preserve"> содержит классы верхнего уровня – окна, панели, элементы управления. В этой сборке находятся типы для реализации высокоуровневых программных абстракций, например, стилей. Сборка </w:t>
      </w:r>
      <w:r w:rsidRPr="006E24B5">
        <w:rPr>
          <w:rStyle w:val="a9"/>
        </w:rPr>
        <w:t>PresentationCore.dll</w:t>
      </w:r>
      <w:r>
        <w:t xml:space="preserve"> содержит базовые классы, от которых унаследованы все фигуры и элементы управления. В </w:t>
      </w:r>
      <w:r w:rsidRPr="006E24B5">
        <w:rPr>
          <w:rStyle w:val="a9"/>
        </w:rPr>
        <w:t>WindowsBase.dll</w:t>
      </w:r>
      <w:r>
        <w:t xml:space="preserve"> описаны ещё более базовые ингредиенты, которые потенциально могут использоваться вне WPF. Кроме этого, частью WPF является библиотека </w:t>
      </w:r>
      <w:r w:rsidRPr="006E24B5">
        <w:rPr>
          <w:rStyle w:val="a9"/>
        </w:rPr>
        <w:t>milcore.dll</w:t>
      </w:r>
      <w:r>
        <w:t xml:space="preserve">, написанная на неуправляемом коде. Функции библиотеки </w:t>
      </w:r>
      <w:r w:rsidRPr="006E24B5">
        <w:rPr>
          <w:rStyle w:val="a9"/>
        </w:rPr>
        <w:t>milcore.dll</w:t>
      </w:r>
      <w:r>
        <w:t xml:space="preserve"> транслируют визуальные элементы в примитивы Direct3D.</w:t>
      </w:r>
    </w:p>
    <w:p w:rsidR="00A36068" w:rsidRDefault="00A36068" w:rsidP="00A36068">
      <w:r>
        <w:t xml:space="preserve">Рассмотрим </w:t>
      </w:r>
      <w:r w:rsidR="006E24B5">
        <w:t>основу</w:t>
      </w:r>
      <w:r>
        <w:t xml:space="preserve"> иерархии классов WPF (рис. 3).</w:t>
      </w:r>
    </w:p>
    <w:p w:rsidR="00A36068" w:rsidRDefault="00D71DE6" w:rsidP="00CC539D">
      <w:pPr>
        <w:pStyle w:val="af"/>
      </w:pPr>
      <w:r>
        <w:rPr>
          <w:noProof/>
        </w:rPr>
        <w:drawing>
          <wp:inline distT="0" distB="0" distL="0" distR="0">
            <wp:extent cx="4618800" cy="3326400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WPF Classes.emz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33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CC539D">
      <w:pPr>
        <w:pStyle w:val="af"/>
      </w:pPr>
      <w:r>
        <w:t>Рис. 3. Фундаментальные классы WPF.</w:t>
      </w:r>
    </w:p>
    <w:p w:rsidR="00A36068" w:rsidRDefault="00A36068" w:rsidP="00A36068">
      <w:r>
        <w:t xml:space="preserve">1. </w:t>
      </w:r>
      <w:r w:rsidRPr="006E24B5">
        <w:rPr>
          <w:rStyle w:val="a9"/>
        </w:rPr>
        <w:t>System.Threading.</w:t>
      </w:r>
      <w:r w:rsidRPr="006E24B5">
        <w:rPr>
          <w:rStyle w:val="af5"/>
        </w:rPr>
        <w:t>DispatcherObject</w:t>
      </w:r>
      <w:r>
        <w:t xml:space="preserve">. Приложения WPF используют </w:t>
      </w:r>
      <w:r w:rsidRPr="006E24B5">
        <w:rPr>
          <w:rStyle w:val="a8"/>
        </w:rPr>
        <w:t>однопоточную модель</w:t>
      </w:r>
      <w:r>
        <w:t xml:space="preserve"> (single-thread affinity, STA) – весь пользовательский интерфейс принадлежит единственному потоку. Чтобы содействовать работе модели STA, каждое приложение WPF управляется диспетчером, координирующим обработку сообщений. Будучи унаследованным от </w:t>
      </w:r>
      <w:r w:rsidRPr="006E24B5">
        <w:rPr>
          <w:rStyle w:val="af5"/>
        </w:rPr>
        <w:t>DispatcherObject</w:t>
      </w:r>
      <w:r>
        <w:t>, объект может удостовериться, выполняется ли его код в правильном потоке, и обратиться к диспетчеру, чтобы направить код в поток интерфейса.</w:t>
      </w:r>
    </w:p>
    <w:p w:rsidR="00A36068" w:rsidRDefault="00A36068" w:rsidP="00A36068">
      <w:r>
        <w:lastRenderedPageBreak/>
        <w:t xml:space="preserve">2. </w:t>
      </w:r>
      <w:r w:rsidRPr="006E24B5">
        <w:rPr>
          <w:rStyle w:val="a9"/>
        </w:rPr>
        <w:t>System.Windows.</w:t>
      </w:r>
      <w:r w:rsidRPr="006E24B5">
        <w:rPr>
          <w:rStyle w:val="af5"/>
        </w:rPr>
        <w:t>DependencyObject</w:t>
      </w:r>
      <w:r>
        <w:t xml:space="preserve">. WPF поддерживает мощную модель </w:t>
      </w:r>
      <w:r w:rsidRPr="006E24B5">
        <w:rPr>
          <w:rStyle w:val="a8"/>
        </w:rPr>
        <w:t>свойств зависимостей</w:t>
      </w:r>
      <w:r>
        <w:t xml:space="preserve"> (dependency property), которая положена в основу таких средств, как уведомления об изменениях, наследуемые значения по умолчанию и экономное хранение информации свойств. Наследуясь от </w:t>
      </w:r>
      <w:r w:rsidRPr="006E24B5">
        <w:rPr>
          <w:rStyle w:val="af5"/>
        </w:rPr>
        <w:t>DependencyObject</w:t>
      </w:r>
      <w:r>
        <w:t>, классы WPF получают поддержку свойств зависимости.</w:t>
      </w:r>
    </w:p>
    <w:p w:rsidR="00A36068" w:rsidRDefault="00A36068" w:rsidP="00A36068">
      <w:r>
        <w:t xml:space="preserve">3. </w:t>
      </w:r>
      <w:r w:rsidRPr="006E24B5">
        <w:rPr>
          <w:rStyle w:val="a9"/>
        </w:rPr>
        <w:t>System.Windows.Media.</w:t>
      </w:r>
      <w:r w:rsidRPr="006E24B5">
        <w:rPr>
          <w:rStyle w:val="af5"/>
        </w:rPr>
        <w:t>Visual</w:t>
      </w:r>
      <w:r>
        <w:t xml:space="preserve">. Любой класс, унаследованный от </w:t>
      </w:r>
      <w:r w:rsidRPr="006E24B5">
        <w:rPr>
          <w:rStyle w:val="af5"/>
        </w:rPr>
        <w:t>Visual</w:t>
      </w:r>
      <w:r>
        <w:t xml:space="preserve">, обладает способностью отображаться в окне. Класс </w:t>
      </w:r>
      <w:r w:rsidRPr="006E24B5">
        <w:rPr>
          <w:rStyle w:val="af5"/>
        </w:rPr>
        <w:t>Visual</w:t>
      </w:r>
      <w:r>
        <w:t xml:space="preserve"> инкапсулирует инструкции рисования, включая отсечения, прозрачность и настройки трансформации фигур. Этот класс также обеспечивает связь между управляемыми библиотеками WPF и библиотекой </w:t>
      </w:r>
      <w:r w:rsidRPr="006E24B5">
        <w:rPr>
          <w:rStyle w:val="a9"/>
        </w:rPr>
        <w:t>milcore.dll</w:t>
      </w:r>
      <w:r>
        <w:t>.</w:t>
      </w:r>
    </w:p>
    <w:p w:rsidR="00A36068" w:rsidRDefault="00A36068" w:rsidP="00A36068">
      <w:r>
        <w:t xml:space="preserve">4. </w:t>
      </w:r>
      <w:r w:rsidRPr="006E24B5">
        <w:rPr>
          <w:rStyle w:val="a9"/>
        </w:rPr>
        <w:t>System.Windows.</w:t>
      </w:r>
      <w:r w:rsidRPr="006E24B5">
        <w:rPr>
          <w:rStyle w:val="af5"/>
        </w:rPr>
        <w:t>UIElement</w:t>
      </w:r>
      <w:r>
        <w:t xml:space="preserve">. Этот класс добавляет поддержку таких сущностей WPF, как </w:t>
      </w:r>
      <w:r w:rsidRPr="006E24B5">
        <w:rPr>
          <w:rStyle w:val="a8"/>
        </w:rPr>
        <w:t>компоновка</w:t>
      </w:r>
      <w:r>
        <w:t xml:space="preserve">, </w:t>
      </w:r>
      <w:r w:rsidRPr="006E24B5">
        <w:rPr>
          <w:rStyle w:val="a8"/>
        </w:rPr>
        <w:t>ввод</w:t>
      </w:r>
      <w:r>
        <w:t xml:space="preserve">, </w:t>
      </w:r>
      <w:r w:rsidRPr="006E24B5">
        <w:rPr>
          <w:rStyle w:val="a8"/>
        </w:rPr>
        <w:t>фокус</w:t>
      </w:r>
      <w:r>
        <w:t xml:space="preserve"> и </w:t>
      </w:r>
      <w:r w:rsidRPr="006E24B5">
        <w:rPr>
          <w:rStyle w:val="a8"/>
        </w:rPr>
        <w:t>события</w:t>
      </w:r>
      <w:r>
        <w:t xml:space="preserve"> (layout, input, focus, events – LIFE). В </w:t>
      </w:r>
      <w:r w:rsidRPr="006E24B5">
        <w:rPr>
          <w:rStyle w:val="af5"/>
        </w:rPr>
        <w:t>UIElement</w:t>
      </w:r>
      <w:r>
        <w:t xml:space="preserve"> определён двухэтапный процесс измерения и организации компоновки. Этот класс вводит поддержку расширенной системы передачи событий, именуемой </w:t>
      </w:r>
      <w:r w:rsidRPr="006E24B5">
        <w:rPr>
          <w:rStyle w:val="a8"/>
        </w:rPr>
        <w:t>маршрутизируемыми событиями</w:t>
      </w:r>
      <w:r>
        <w:t xml:space="preserve"> (routed events).</w:t>
      </w:r>
    </w:p>
    <w:p w:rsidR="00A36068" w:rsidRDefault="00A36068" w:rsidP="00A36068">
      <w:r>
        <w:t xml:space="preserve">5. </w:t>
      </w:r>
      <w:r w:rsidRPr="006E24B5">
        <w:rPr>
          <w:rStyle w:val="a9"/>
        </w:rPr>
        <w:t>System.Windows.</w:t>
      </w:r>
      <w:r w:rsidRPr="006E24B5">
        <w:rPr>
          <w:rStyle w:val="af5"/>
        </w:rPr>
        <w:t>FrameworkElement</w:t>
      </w:r>
      <w:r>
        <w:t xml:space="preserve">. Класс </w:t>
      </w:r>
      <w:r w:rsidRPr="006E24B5">
        <w:rPr>
          <w:rStyle w:val="af5"/>
        </w:rPr>
        <w:t>FrameworkElement</w:t>
      </w:r>
      <w:r>
        <w:t xml:space="preserve"> добавляет поддержку привязки данных, анимации, стилей и ресурсов. Этот класс также реализует некоторые абстрактные концепции из </w:t>
      </w:r>
      <w:r w:rsidRPr="006E24B5">
        <w:rPr>
          <w:rStyle w:val="af5"/>
        </w:rPr>
        <w:t>UIElement</w:t>
      </w:r>
      <w:r>
        <w:t>.</w:t>
      </w:r>
    </w:p>
    <w:p w:rsidR="00A36068" w:rsidRDefault="00A36068" w:rsidP="00A36068">
      <w:r>
        <w:t xml:space="preserve">6. </w:t>
      </w:r>
      <w:r w:rsidRPr="006E24B5">
        <w:rPr>
          <w:rStyle w:val="a9"/>
        </w:rPr>
        <w:t>System.Windows.Controls.</w:t>
      </w:r>
      <w:r w:rsidRPr="006E24B5">
        <w:rPr>
          <w:rStyle w:val="af5"/>
        </w:rPr>
        <w:t>Control</w:t>
      </w:r>
      <w:r>
        <w:t xml:space="preserve">. </w:t>
      </w:r>
      <w:r w:rsidRPr="006E24B5">
        <w:rPr>
          <w:rStyle w:val="a8"/>
        </w:rPr>
        <w:t>Элемент управления</w:t>
      </w:r>
      <w:r>
        <w:t xml:space="preserve"> (control) – это класс, который может взаимодействовать с пользователем. Примерами элементов управления являются </w:t>
      </w:r>
      <w:r w:rsidRPr="006E24B5">
        <w:rPr>
          <w:rStyle w:val="af5"/>
        </w:rPr>
        <w:t>TextBox</w:t>
      </w:r>
      <w:r>
        <w:t xml:space="preserve"> (поле для ввода текста) и </w:t>
      </w:r>
      <w:r w:rsidRPr="006E24B5">
        <w:rPr>
          <w:rStyle w:val="af5"/>
        </w:rPr>
        <w:t>Button</w:t>
      </w:r>
      <w:r>
        <w:t xml:space="preserve"> (кнопка). Класс </w:t>
      </w:r>
      <w:r w:rsidRPr="006E24B5">
        <w:rPr>
          <w:rStyle w:val="af5"/>
        </w:rPr>
        <w:t>Control</w:t>
      </w:r>
      <w:r>
        <w:t xml:space="preserve"> добавляет к </w:t>
      </w:r>
      <w:r w:rsidRPr="006E24B5">
        <w:rPr>
          <w:rStyle w:val="af5"/>
        </w:rPr>
        <w:t>FrameworkElement</w:t>
      </w:r>
      <w:r>
        <w:t xml:space="preserve"> свойства для установки шрифта, а также цветов переднего плана и фона. Но наиболее интересная деталь, которую он предоставляет – это поддержка </w:t>
      </w:r>
      <w:r w:rsidRPr="006E24B5">
        <w:rPr>
          <w:rStyle w:val="a8"/>
        </w:rPr>
        <w:t>шаблонов</w:t>
      </w:r>
      <w:r>
        <w:t>, которые позволяют заменять стандартный внешний вид элемента управления вашим собственным.</w:t>
      </w:r>
    </w:p>
    <w:p w:rsidR="00A36068" w:rsidRDefault="00A36068" w:rsidP="00A36068">
      <w:r>
        <w:t xml:space="preserve">7. </w:t>
      </w:r>
      <w:r w:rsidRPr="006E24B5">
        <w:rPr>
          <w:rStyle w:val="a9"/>
        </w:rPr>
        <w:t>System.Windows.Controls.</w:t>
      </w:r>
      <w:r w:rsidRPr="006E24B5">
        <w:rPr>
          <w:rStyle w:val="af5"/>
        </w:rPr>
        <w:t>ContentControl</w:t>
      </w:r>
      <w:r>
        <w:t xml:space="preserve">. Это базовый класс для всех элементов управления, которые имеют отдельный фрагмент содержимого. Этот фрагмент </w:t>
      </w:r>
      <w:proofErr w:type="gramStart"/>
      <w:r>
        <w:t>может быть</w:t>
      </w:r>
      <w:proofErr w:type="gramEnd"/>
      <w:r>
        <w:t xml:space="preserve"> чем угодно – от обычной строки до панели компоновки, содержащей комбинацию фигур и других элементов управления.</w:t>
      </w:r>
    </w:p>
    <w:p w:rsidR="00A36068" w:rsidRDefault="00A36068" w:rsidP="00A36068">
      <w:r>
        <w:t xml:space="preserve">8. </w:t>
      </w:r>
      <w:r w:rsidRPr="006E24B5">
        <w:rPr>
          <w:rStyle w:val="a9"/>
        </w:rPr>
        <w:t>System.Windows.Controls.</w:t>
      </w:r>
      <w:r w:rsidRPr="006E24B5">
        <w:rPr>
          <w:rStyle w:val="af5"/>
        </w:rPr>
        <w:t>ItemsControl</w:t>
      </w:r>
      <w:r>
        <w:t xml:space="preserve">. Родительский класс для всех элементов управления, которые отображают коллекцию каких-то единиц информации (например, </w:t>
      </w:r>
      <w:r w:rsidRPr="006E24B5">
        <w:rPr>
          <w:rStyle w:val="af5"/>
        </w:rPr>
        <w:t>ListBox</w:t>
      </w:r>
      <w:r>
        <w:t xml:space="preserve"> и </w:t>
      </w:r>
      <w:r w:rsidRPr="006E24B5">
        <w:rPr>
          <w:rStyle w:val="af5"/>
        </w:rPr>
        <w:t>TreeView</w:t>
      </w:r>
      <w:r>
        <w:t xml:space="preserve">). Списковый элемент управления гибок – используя встроенные средства класса </w:t>
      </w:r>
      <w:r w:rsidRPr="006E24B5">
        <w:rPr>
          <w:rStyle w:val="af5"/>
        </w:rPr>
        <w:t>ItemsControl</w:t>
      </w:r>
      <w:r>
        <w:t xml:space="preserve">, можно трансформировать обычный </w:t>
      </w:r>
      <w:r w:rsidRPr="006E24B5">
        <w:rPr>
          <w:rStyle w:val="af5"/>
        </w:rPr>
        <w:t>ListBox</w:t>
      </w:r>
      <w:r>
        <w:t xml:space="preserve"> в список переключателей, список флажков, ряд картинок или комбинацию разных элементов по своему выбору.</w:t>
      </w:r>
    </w:p>
    <w:p w:rsidR="00A36068" w:rsidRDefault="00A36068" w:rsidP="00A36068">
      <w:r>
        <w:t xml:space="preserve">9. </w:t>
      </w:r>
      <w:r w:rsidRPr="006E24B5">
        <w:rPr>
          <w:rStyle w:val="a9"/>
        </w:rPr>
        <w:t>System.Windows.Shapes.</w:t>
      </w:r>
      <w:r w:rsidRPr="006E24B5">
        <w:rPr>
          <w:rStyle w:val="af5"/>
        </w:rPr>
        <w:t>Shape</w:t>
      </w:r>
      <w:r>
        <w:t xml:space="preserve">. От этого класса наследуются базовые фигуры графики, такие как </w:t>
      </w:r>
      <w:r w:rsidRPr="006E24B5">
        <w:rPr>
          <w:rStyle w:val="af5"/>
        </w:rPr>
        <w:t>Rectangle</w:t>
      </w:r>
      <w:r>
        <w:t xml:space="preserve">, </w:t>
      </w:r>
      <w:r w:rsidRPr="006E24B5">
        <w:rPr>
          <w:rStyle w:val="af5"/>
        </w:rPr>
        <w:t>Polygon</w:t>
      </w:r>
      <w:r>
        <w:t xml:space="preserve">, </w:t>
      </w:r>
      <w:r w:rsidRPr="006E24B5">
        <w:rPr>
          <w:rStyle w:val="af5"/>
        </w:rPr>
        <w:t>Ellipse</w:t>
      </w:r>
      <w:r>
        <w:t xml:space="preserve">, </w:t>
      </w:r>
      <w:r w:rsidRPr="006E24B5">
        <w:rPr>
          <w:rStyle w:val="af5"/>
        </w:rPr>
        <w:t>Line</w:t>
      </w:r>
      <w:r>
        <w:t xml:space="preserve"> и </w:t>
      </w:r>
      <w:r w:rsidRPr="006E24B5">
        <w:rPr>
          <w:rStyle w:val="af5"/>
        </w:rPr>
        <w:t>Path</w:t>
      </w:r>
      <w:r>
        <w:t>. Эти фигуры могут быть использованы наряду с более традиционными визуальными элементами вроде кнопок и текстовых полей.</w:t>
      </w:r>
    </w:p>
    <w:p w:rsidR="00A36068" w:rsidRDefault="00A36068" w:rsidP="00A36068">
      <w:r>
        <w:t xml:space="preserve">10. </w:t>
      </w:r>
      <w:r w:rsidRPr="006E24B5">
        <w:rPr>
          <w:rStyle w:val="a9"/>
        </w:rPr>
        <w:t>System.Windows.Controls.</w:t>
      </w:r>
      <w:r w:rsidRPr="006E24B5">
        <w:rPr>
          <w:rStyle w:val="af5"/>
        </w:rPr>
        <w:t>Panel</w:t>
      </w:r>
      <w:r>
        <w:t xml:space="preserve">. Это базовый класс для всех контейнеров компоновки – элементов, которые содержат в себе один или более дочерних элементов и упорядочивают их в соответствии с определёнными правилами </w:t>
      </w:r>
      <w:r w:rsidR="006E24B5">
        <w:t>размещения</w:t>
      </w:r>
      <w:r>
        <w:t>.</w:t>
      </w:r>
    </w:p>
    <w:p w:rsidR="00A36068" w:rsidRDefault="008B71FD" w:rsidP="008B71FD">
      <w:pPr>
        <w:pStyle w:val="2"/>
      </w:pPr>
      <w:r w:rsidRPr="008B71FD">
        <w:lastRenderedPageBreak/>
        <w:t xml:space="preserve">4.2. </w:t>
      </w:r>
      <w:r w:rsidR="00A36068">
        <w:t>Свойства зависимостей и присоединённые свойства</w:t>
      </w:r>
    </w:p>
    <w:p w:rsidR="00A36068" w:rsidRDefault="00A36068" w:rsidP="00A36068">
      <w:r w:rsidRPr="006E24B5">
        <w:rPr>
          <w:rStyle w:val="a8"/>
        </w:rPr>
        <w:t>Свойства зависимостей</w:t>
      </w:r>
      <w:r>
        <w:t xml:space="preserve"> (dependency properties) – новая модель свойств, используемая в WPF для реализации следующих механизмов:</w:t>
      </w:r>
    </w:p>
    <w:p w:rsidR="00A36068" w:rsidRDefault="006E24B5" w:rsidP="00A36068">
      <w:r>
        <w:t xml:space="preserve">– </w:t>
      </w:r>
      <w:r w:rsidR="00A36068">
        <w:t>уведомление об изменении значения свойства;</w:t>
      </w:r>
    </w:p>
    <w:p w:rsidR="00A36068" w:rsidRDefault="006E24B5" w:rsidP="00A36068">
      <w:r>
        <w:t xml:space="preserve">– </w:t>
      </w:r>
      <w:r w:rsidR="00A36068">
        <w:t>сброс свойства к значению по умолчанию;</w:t>
      </w:r>
    </w:p>
    <w:p w:rsidR="00A36068" w:rsidRDefault="006E24B5" w:rsidP="00A36068">
      <w:r>
        <w:t xml:space="preserve">– </w:t>
      </w:r>
      <w:r w:rsidR="00A36068">
        <w:t>наследование значения свойства дочерними объектами;</w:t>
      </w:r>
    </w:p>
    <w:p w:rsidR="00A36068" w:rsidRDefault="006E24B5" w:rsidP="00A36068">
      <w:r>
        <w:t xml:space="preserve">– </w:t>
      </w:r>
      <w:r w:rsidR="00A36068">
        <w:t>эффективная модель хранения данных свойства;</w:t>
      </w:r>
    </w:p>
    <w:p w:rsidR="00A36068" w:rsidRDefault="006E24B5" w:rsidP="00A36068">
      <w:r>
        <w:t xml:space="preserve">– </w:t>
      </w:r>
      <w:r w:rsidR="00A36068">
        <w:t>привязка свойства к данным произвольного объекта.</w:t>
      </w:r>
    </w:p>
    <w:p w:rsidR="00A36068" w:rsidRDefault="00A36068" w:rsidP="00A36068">
      <w:r>
        <w:t>При вычислении значения любого свойства зависимостей WPF использует алгоритм, состоящий из следующих пяти шагов.</w:t>
      </w:r>
    </w:p>
    <w:p w:rsidR="00A36068" w:rsidRDefault="00A36068" w:rsidP="00A36068">
      <w:r w:rsidRPr="00E6651D">
        <w:rPr>
          <w:rStyle w:val="aff2"/>
        </w:rPr>
        <w:t>Шаг 1. Определение базового значения.</w:t>
      </w:r>
      <w:r>
        <w:t xml:space="preserve"> Этот шаг подразумевает использование следующих источников, указанных в порядке убывания приоритета:</w:t>
      </w:r>
    </w:p>
    <w:p w:rsidR="00A36068" w:rsidRDefault="00A36068" w:rsidP="00A36068">
      <w:r>
        <w:t>– локально указанное (в разметке или коде) значение</w:t>
      </w:r>
      <w:r w:rsidR="00E6651D">
        <w:t>;</w:t>
      </w:r>
    </w:p>
    <w:p w:rsidR="00A36068" w:rsidRDefault="00A36068" w:rsidP="00A36068">
      <w:r>
        <w:t>– значени</w:t>
      </w:r>
      <w:r w:rsidR="00E6651D">
        <w:t>е, полученное от триггера стиля;</w:t>
      </w:r>
    </w:p>
    <w:p w:rsidR="00A36068" w:rsidRDefault="00A36068" w:rsidP="00A36068">
      <w:r>
        <w:t>– значение, полученное от триггера шаблона</w:t>
      </w:r>
      <w:r w:rsidR="00E6651D">
        <w:t>;</w:t>
      </w:r>
    </w:p>
    <w:p w:rsidR="00A36068" w:rsidRDefault="00A36068" w:rsidP="00A36068">
      <w:r>
        <w:t>– значение, заданное в стиле</w:t>
      </w:r>
      <w:r w:rsidR="00E6651D">
        <w:t>;</w:t>
      </w:r>
    </w:p>
    <w:p w:rsidR="00A36068" w:rsidRDefault="00A36068" w:rsidP="00A36068">
      <w:r>
        <w:t>– значение, полученное от триггера общего стиля</w:t>
      </w:r>
      <w:r w:rsidR="00E6651D">
        <w:t>;</w:t>
      </w:r>
    </w:p>
    <w:p w:rsidR="00A36068" w:rsidRDefault="00A36068" w:rsidP="00A36068">
      <w:r>
        <w:t>– значение, заданное в общем стиле</w:t>
      </w:r>
      <w:r w:rsidR="00E6651D">
        <w:t>;</w:t>
      </w:r>
    </w:p>
    <w:p w:rsidR="00A36068" w:rsidRDefault="00A36068" w:rsidP="00A36068">
      <w:r>
        <w:t>– значение, унаследованное от родительского элемента</w:t>
      </w:r>
      <w:r w:rsidR="00E6651D">
        <w:t>;</w:t>
      </w:r>
    </w:p>
    <w:p w:rsidR="00A36068" w:rsidRDefault="00A36068" w:rsidP="00A36068">
      <w:r>
        <w:t>– значение по умолчанию.</w:t>
      </w:r>
    </w:p>
    <w:p w:rsidR="00A36068" w:rsidRDefault="00A36068" w:rsidP="00A36068">
      <w:r w:rsidRPr="00E6651D">
        <w:rPr>
          <w:rStyle w:val="aff2"/>
        </w:rPr>
        <w:t>Шаг 2. Вычисление значения.</w:t>
      </w:r>
      <w:r>
        <w:t xml:space="preserve"> Если базовое значение является выражением привязки данных или ресурсов, производится вычисление выражения.</w:t>
      </w:r>
    </w:p>
    <w:p w:rsidR="00A36068" w:rsidRDefault="00A36068" w:rsidP="00A36068">
      <w:r w:rsidRPr="00E6651D">
        <w:rPr>
          <w:rStyle w:val="aff2"/>
        </w:rPr>
        <w:t>Шаг 3. Применение анимации.</w:t>
      </w:r>
      <w:r>
        <w:t xml:space="preserve"> Если со свойством связана анимация, значение вычисляется по алгоритму этой анимации.</w:t>
      </w:r>
    </w:p>
    <w:p w:rsidR="00A36068" w:rsidRDefault="00A36068" w:rsidP="00A36068">
      <w:r w:rsidRPr="00E6651D">
        <w:rPr>
          <w:rStyle w:val="aff2"/>
        </w:rPr>
        <w:t xml:space="preserve">Шаг 4. Выполнение функции </w:t>
      </w:r>
      <w:r w:rsidRPr="00E6651D">
        <w:rPr>
          <w:rStyle w:val="a9"/>
        </w:rPr>
        <w:t>CoerceValueCallback</w:t>
      </w:r>
      <w:r w:rsidRPr="00E6651D">
        <w:rPr>
          <w:rStyle w:val="aff2"/>
        </w:rPr>
        <w:t>.</w:t>
      </w:r>
      <w:r>
        <w:t xml:space="preserve"> Эта функция может быть определена при регистрации свойства зависимостей. Её назначение – корректировка значения свойства на основании пользовательского алгоритма.</w:t>
      </w:r>
    </w:p>
    <w:p w:rsidR="00A36068" w:rsidRDefault="00A36068" w:rsidP="00A36068">
      <w:r w:rsidRPr="00E6651D">
        <w:rPr>
          <w:rStyle w:val="aff2"/>
        </w:rPr>
        <w:t>Шаг 5. Проверка значения.</w:t>
      </w:r>
      <w:r>
        <w:t xml:space="preserve"> Если при регистрации свойства была задана функция </w:t>
      </w:r>
      <w:r w:rsidRPr="00E6651D">
        <w:rPr>
          <w:rStyle w:val="a9"/>
        </w:rPr>
        <w:t>ValidateValueCallback</w:t>
      </w:r>
      <w:r>
        <w:t>, она вызывается для проверки значения. В случае провала проверки генерируется исключение.</w:t>
      </w:r>
    </w:p>
    <w:p w:rsidR="00A36068" w:rsidRDefault="00A36068" w:rsidP="00A36068">
      <w:r>
        <w:t>Рассмотрим схему описания свойства зависимостей в пользовательском типе. Эта схема включает три этапа:</w:t>
      </w:r>
    </w:p>
    <w:p w:rsidR="00A36068" w:rsidRDefault="00E6651D" w:rsidP="00A36068">
      <w:r>
        <w:t xml:space="preserve">1. </w:t>
      </w:r>
      <w:r w:rsidR="00A36068">
        <w:t>Создание объекта, характеризующего метаданные свойства зависимостей. Этот этап является необязательным – для метаданных могут использоваться значения по умолчанию.</w:t>
      </w:r>
    </w:p>
    <w:p w:rsidR="00A36068" w:rsidRDefault="00E6651D" w:rsidP="00A36068">
      <w:r>
        <w:t xml:space="preserve">2. </w:t>
      </w:r>
      <w:r w:rsidR="00A36068">
        <w:t>Регистрация свойства зависимостей.</w:t>
      </w:r>
    </w:p>
    <w:p w:rsidR="00A36068" w:rsidRDefault="00E6651D" w:rsidP="00A36068">
      <w:r>
        <w:t xml:space="preserve">3. </w:t>
      </w:r>
      <w:r w:rsidR="00A36068">
        <w:t>Создание экземплярной оболочки для свойства зависимостей. Это также необязательный этап.</w:t>
      </w:r>
    </w:p>
    <w:p w:rsidR="00A36068" w:rsidRDefault="00A36068" w:rsidP="00A36068">
      <w:r>
        <w:t xml:space="preserve">Объект метаданных свойства зависимостей – это экземпляр класса </w:t>
      </w:r>
      <w:r w:rsidRPr="00E6651D">
        <w:rPr>
          <w:rStyle w:val="af5"/>
        </w:rPr>
        <w:t>PropertyMetadata</w:t>
      </w:r>
      <w:r>
        <w:t xml:space="preserve"> или его наследников. В табл. 2 представлены некоторые элементы такого наследника – класса </w:t>
      </w:r>
      <w:r w:rsidRPr="00E6651D">
        <w:rPr>
          <w:rStyle w:val="af5"/>
        </w:rPr>
        <w:t>FrameworkPropertyMetadata</w:t>
      </w:r>
      <w:r>
        <w:t>.</w:t>
      </w:r>
    </w:p>
    <w:p w:rsidR="0017174F" w:rsidRDefault="0017174F" w:rsidP="00A36068"/>
    <w:p w:rsidR="00A36068" w:rsidRDefault="00A36068" w:rsidP="00E6651D">
      <w:pPr>
        <w:pStyle w:val="af8"/>
      </w:pPr>
      <w:r>
        <w:lastRenderedPageBreak/>
        <w:t>Таблица 2</w:t>
      </w:r>
    </w:p>
    <w:p w:rsidR="00A36068" w:rsidRDefault="00A36068" w:rsidP="00E6651D">
      <w:pPr>
        <w:pStyle w:val="af9"/>
      </w:pPr>
      <w:r>
        <w:t xml:space="preserve">Элементы метаданных, доступные в </w:t>
      </w:r>
      <w:r w:rsidRPr="00E6651D">
        <w:rPr>
          <w:rStyle w:val="af5"/>
        </w:rPr>
        <w:t>FrameworkPropertyMetadata</w:t>
      </w:r>
    </w:p>
    <w:tbl>
      <w:tblPr>
        <w:tblStyle w:val="afa"/>
        <w:tblW w:w="5000" w:type="pct"/>
        <w:jc w:val="center"/>
        <w:tblLook w:val="04A0" w:firstRow="1" w:lastRow="0" w:firstColumn="1" w:lastColumn="0" w:noHBand="0" w:noVBand="1"/>
      </w:tblPr>
      <w:tblGrid>
        <w:gridCol w:w="3225"/>
        <w:gridCol w:w="6403"/>
      </w:tblGrid>
      <w:tr w:rsidR="00E6651D" w:rsidRPr="00E6651D" w:rsidTr="00AA790C">
        <w:trPr>
          <w:jc w:val="center"/>
        </w:trPr>
        <w:tc>
          <w:tcPr>
            <w:tcW w:w="1675" w:type="pct"/>
          </w:tcPr>
          <w:p w:rsidR="00E6651D" w:rsidRPr="00E6651D" w:rsidRDefault="00E6651D" w:rsidP="00E6651D">
            <w:pPr>
              <w:pStyle w:val="aff7"/>
            </w:pPr>
            <w:r w:rsidRPr="00E6651D">
              <w:t>Имя</w:t>
            </w:r>
          </w:p>
        </w:tc>
        <w:tc>
          <w:tcPr>
            <w:tcW w:w="3325" w:type="pct"/>
          </w:tcPr>
          <w:p w:rsidR="00E6651D" w:rsidRPr="00E6651D" w:rsidRDefault="00E6651D" w:rsidP="00E6651D">
            <w:pPr>
              <w:pStyle w:val="aff7"/>
            </w:pPr>
            <w:r w:rsidRPr="00E6651D">
              <w:t>Описание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5112D3" w:rsidRDefault="00E6651D" w:rsidP="00E6651D">
            <w:pPr>
              <w:pStyle w:val="aff8"/>
            </w:pPr>
            <w:r w:rsidRPr="00E6651D">
              <w:rPr>
                <w:rStyle w:val="aff"/>
              </w:rPr>
              <w:t>AffectsArrange</w:t>
            </w:r>
            <w:r w:rsidRPr="00E6651D">
              <w:t>,</w:t>
            </w:r>
          </w:p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AffectsMeasure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 xml:space="preserve">Если эти </w:t>
            </w:r>
            <w:r>
              <w:t>свойства</w:t>
            </w:r>
            <w:r w:rsidRPr="00E6651D">
              <w:t xml:space="preserve"> установлены в </w:t>
            </w:r>
            <w:r w:rsidRPr="00E6651D">
              <w:rPr>
                <w:rStyle w:val="afd"/>
              </w:rPr>
              <w:t>true</w:t>
            </w:r>
            <w:r w:rsidRPr="00E6651D">
              <w:t>, свойство зависимостей влияет на расположение соседних элементов при компоновке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AffectsRender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 xml:space="preserve">Если установлено в </w:t>
            </w:r>
            <w:r w:rsidRPr="00E6651D">
              <w:rPr>
                <w:rStyle w:val="afd"/>
              </w:rPr>
              <w:t>true</w:t>
            </w:r>
            <w:r w:rsidRPr="00E6651D">
              <w:t>, свойство зависимостей может повлиять на способ рендеринга элемента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BindsTwoWayByDefault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 xml:space="preserve">Если установлено в </w:t>
            </w:r>
            <w:r w:rsidRPr="00E6651D">
              <w:rPr>
                <w:rStyle w:val="afd"/>
              </w:rPr>
              <w:t>true</w:t>
            </w:r>
            <w:r w:rsidRPr="00E6651D">
              <w:t>, свойство зависимостей использует по умолчанию двухстороннюю привязку данных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Inherits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>Задаёт возможность наследования значения для свойства зависимостей дочерними элементами в дереве элементов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IsAnimationProhibited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 xml:space="preserve">Если установлено в </w:t>
            </w:r>
            <w:r w:rsidRPr="00E6651D">
              <w:rPr>
                <w:rStyle w:val="afd"/>
              </w:rPr>
              <w:t>true</w:t>
            </w:r>
            <w:r w:rsidRPr="00E6651D">
              <w:t>, свойство зависимостей не может использоваться в анимации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IsNotDataBindable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 xml:space="preserve">Если установлено в </w:t>
            </w:r>
            <w:r w:rsidRPr="00E6651D">
              <w:rPr>
                <w:rStyle w:val="afd"/>
              </w:rPr>
              <w:t>true</w:t>
            </w:r>
            <w:r w:rsidRPr="00E6651D">
              <w:t>, свойство зависимостей не может быть задано в выражении привязки данных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DefaultValue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>Значение по умолчанию для свойства зависимостей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CoerceValueCallback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>Обеспечивает обратный вызов, при котором производится попытка исправить значение свойства перед его проверкой</w:t>
            </w:r>
          </w:p>
        </w:tc>
      </w:tr>
      <w:tr w:rsidR="00E6651D" w:rsidRPr="00E6651D" w:rsidTr="00AA790C">
        <w:trPr>
          <w:jc w:val="center"/>
        </w:trPr>
        <w:tc>
          <w:tcPr>
            <w:tcW w:w="167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rPr>
                <w:rStyle w:val="aff"/>
              </w:rPr>
              <w:t>PropertyChangedCallback</w:t>
            </w:r>
          </w:p>
        </w:tc>
        <w:tc>
          <w:tcPr>
            <w:tcW w:w="3325" w:type="pct"/>
            <w:vAlign w:val="center"/>
          </w:tcPr>
          <w:p w:rsidR="00E6651D" w:rsidRPr="00E6651D" w:rsidRDefault="00E6651D" w:rsidP="00E6651D">
            <w:pPr>
              <w:pStyle w:val="aff8"/>
            </w:pPr>
            <w:r w:rsidRPr="00E6651D">
              <w:t>Функция обратного вызова, который производится в случае изменения значения свойства</w:t>
            </w:r>
          </w:p>
        </w:tc>
      </w:tr>
    </w:tbl>
    <w:p w:rsidR="00A36068" w:rsidRDefault="00A36068" w:rsidP="00A36068">
      <w:r>
        <w:t xml:space="preserve">Любое свойство зависимостей должно быть зарегистрировано перед использованием. Для регистрации свойства необходимо </w:t>
      </w:r>
      <w:r w:rsidR="00E6651D">
        <w:t>создать</w:t>
      </w:r>
      <w:r>
        <w:t xml:space="preserve"> статическое поле с типом </w:t>
      </w:r>
      <w:r w:rsidRPr="00E6651D">
        <w:rPr>
          <w:rStyle w:val="af5"/>
        </w:rPr>
        <w:t>DependencyProperty</w:t>
      </w:r>
      <w:r>
        <w:t xml:space="preserve">, которое инициализируется при объявлении или в статическом конструкторе. Экземпляр </w:t>
      </w:r>
      <w:r w:rsidRPr="00E6651D">
        <w:rPr>
          <w:rStyle w:val="af5"/>
        </w:rPr>
        <w:t>DependencyProperty</w:t>
      </w:r>
      <w:r>
        <w:t xml:space="preserve"> возвращается статическим методом </w:t>
      </w:r>
      <w:r w:rsidRPr="00E6651D">
        <w:rPr>
          <w:rStyle w:val="af5"/>
        </w:rPr>
        <w:t>DependencyProperty</w:t>
      </w:r>
      <w:r w:rsidRPr="00E6651D">
        <w:rPr>
          <w:rStyle w:val="a9"/>
        </w:rPr>
        <w:t>.Register()</w:t>
      </w:r>
      <w:r>
        <w:t xml:space="preserve">. Простейшая перегрузка метода </w:t>
      </w:r>
      <w:r w:rsidRPr="00E6651D">
        <w:rPr>
          <w:rStyle w:val="a9"/>
        </w:rPr>
        <w:t>Register()</w:t>
      </w:r>
      <w:r>
        <w:t xml:space="preserve"> требует задания имени и типа свойства зависимостей, а также типа владельца свойства. Кроме этого, может быть указан объект метаданных свойства зависимостей и функция обратного вызова </w:t>
      </w:r>
      <w:r w:rsidRPr="00E6651D">
        <w:rPr>
          <w:rStyle w:val="a9"/>
        </w:rPr>
        <w:t>ValidateValueCallback</w:t>
      </w:r>
      <w:r>
        <w:t>.</w:t>
      </w:r>
    </w:p>
    <w:p w:rsidR="00A36068" w:rsidRDefault="00A36068" w:rsidP="00A36068">
      <w:r>
        <w:t xml:space="preserve">Ниже приведён фрагмент кода, демонстрирующий регистрацию свойства зависимостей в некотором классе. Обратите внимание на используемое соглашение об именах – суффикс </w:t>
      </w:r>
      <w:r w:rsidRPr="00E6651D">
        <w:rPr>
          <w:rStyle w:val="aff0"/>
        </w:rPr>
        <w:t>Property</w:t>
      </w:r>
      <w:r>
        <w:t xml:space="preserve"> в имени поля для свойства зависимостей.</w:t>
      </w:r>
    </w:p>
    <w:p w:rsidR="005112D3" w:rsidRPr="005112D3" w:rsidRDefault="005112D3" w:rsidP="005112D3">
      <w:pPr>
        <w:pStyle w:val="a4"/>
      </w:pPr>
      <w:proofErr w:type="gramStart"/>
      <w:r w:rsidRPr="00865A1A">
        <w:rPr>
          <w:rStyle w:val="af6"/>
        </w:rPr>
        <w:t>public</w:t>
      </w:r>
      <w:proofErr w:type="gramEnd"/>
      <w:r w:rsidRPr="00865A1A">
        <w:rPr>
          <w:rStyle w:val="af6"/>
        </w:rPr>
        <w:t xml:space="preserve"> class</w:t>
      </w:r>
      <w:r w:rsidRPr="005112D3">
        <w:t xml:space="preserve"> </w:t>
      </w:r>
      <w:r w:rsidRPr="00865A1A">
        <w:rPr>
          <w:rStyle w:val="af5"/>
        </w:rPr>
        <w:t>User</w:t>
      </w:r>
      <w:r w:rsidRPr="005112D3">
        <w:t xml:space="preserve"> : </w:t>
      </w:r>
      <w:r w:rsidRPr="00865A1A">
        <w:rPr>
          <w:rStyle w:val="af5"/>
        </w:rPr>
        <w:t>DependencyObject</w:t>
      </w:r>
    </w:p>
    <w:p w:rsidR="005112D3" w:rsidRPr="005112D3" w:rsidRDefault="005112D3" w:rsidP="005112D3">
      <w:pPr>
        <w:pStyle w:val="a4"/>
      </w:pPr>
      <w:r w:rsidRPr="005112D3">
        <w:t>{</w:t>
      </w:r>
    </w:p>
    <w:p w:rsidR="005112D3" w:rsidRPr="005112D3" w:rsidRDefault="005112D3" w:rsidP="005112D3">
      <w:pPr>
        <w:pStyle w:val="a4"/>
      </w:pPr>
      <w:r w:rsidRPr="005112D3">
        <w:t xml:space="preserve">    </w:t>
      </w:r>
      <w:proofErr w:type="gramStart"/>
      <w:r w:rsidRPr="00865A1A">
        <w:rPr>
          <w:rStyle w:val="af6"/>
        </w:rPr>
        <w:t>public</w:t>
      </w:r>
      <w:proofErr w:type="gramEnd"/>
      <w:r w:rsidRPr="00865A1A">
        <w:rPr>
          <w:rStyle w:val="af6"/>
        </w:rPr>
        <w:t xml:space="preserve"> static readonly</w:t>
      </w:r>
      <w:r w:rsidRPr="005112D3">
        <w:t xml:space="preserve"> </w:t>
      </w:r>
      <w:r w:rsidRPr="00865A1A">
        <w:rPr>
          <w:rStyle w:val="af5"/>
        </w:rPr>
        <w:t>DependencyProperty</w:t>
      </w:r>
      <w:r w:rsidRPr="005112D3">
        <w:t xml:space="preserve"> NameProperty;</w:t>
      </w:r>
    </w:p>
    <w:p w:rsidR="005112D3" w:rsidRPr="005112D3" w:rsidRDefault="005112D3" w:rsidP="005112D3">
      <w:pPr>
        <w:pStyle w:val="a4"/>
      </w:pPr>
    </w:p>
    <w:p w:rsidR="005112D3" w:rsidRPr="005112D3" w:rsidRDefault="005112D3" w:rsidP="005112D3">
      <w:pPr>
        <w:pStyle w:val="a4"/>
      </w:pPr>
      <w:r w:rsidRPr="005112D3">
        <w:t xml:space="preserve">    </w:t>
      </w:r>
      <w:proofErr w:type="gramStart"/>
      <w:r w:rsidRPr="00865A1A">
        <w:rPr>
          <w:rStyle w:val="af6"/>
        </w:rPr>
        <w:t>static</w:t>
      </w:r>
      <w:proofErr w:type="gramEnd"/>
      <w:r w:rsidRPr="005112D3">
        <w:t xml:space="preserve"> User()</w:t>
      </w:r>
    </w:p>
    <w:p w:rsidR="005112D3" w:rsidRPr="005112D3" w:rsidRDefault="005112D3" w:rsidP="005112D3">
      <w:pPr>
        <w:pStyle w:val="a4"/>
      </w:pPr>
      <w:r w:rsidRPr="005112D3">
        <w:t xml:space="preserve">    {</w:t>
      </w:r>
    </w:p>
    <w:p w:rsidR="005112D3" w:rsidRPr="005112D3" w:rsidRDefault="005112D3" w:rsidP="005112D3">
      <w:pPr>
        <w:pStyle w:val="a4"/>
      </w:pPr>
      <w:r w:rsidRPr="005112D3">
        <w:t xml:space="preserve">        NameProperty = </w:t>
      </w:r>
      <w:r w:rsidRPr="00865A1A">
        <w:rPr>
          <w:rStyle w:val="af5"/>
        </w:rPr>
        <w:t>DependencyProperty</w:t>
      </w:r>
      <w:r w:rsidRPr="005112D3">
        <w:t>.Register(</w:t>
      </w:r>
    </w:p>
    <w:p w:rsidR="005112D3" w:rsidRPr="005112D3" w:rsidRDefault="005112D3" w:rsidP="005112D3">
      <w:pPr>
        <w:pStyle w:val="a4"/>
      </w:pPr>
      <w:r w:rsidRPr="005112D3">
        <w:t xml:space="preserve">            name: </w:t>
      </w:r>
      <w:r w:rsidRPr="00865A1A">
        <w:rPr>
          <w:rStyle w:val="af7"/>
        </w:rPr>
        <w:t>"Name"</w:t>
      </w:r>
      <w:r w:rsidRPr="005112D3">
        <w:t>,</w:t>
      </w:r>
    </w:p>
    <w:p w:rsidR="005112D3" w:rsidRPr="005112D3" w:rsidRDefault="005112D3" w:rsidP="005112D3">
      <w:pPr>
        <w:pStyle w:val="a4"/>
      </w:pPr>
      <w:r w:rsidRPr="005112D3">
        <w:t xml:space="preserve">            propertyType: </w:t>
      </w:r>
      <w:r w:rsidRPr="00865A1A">
        <w:rPr>
          <w:rStyle w:val="af6"/>
        </w:rPr>
        <w:t>typeof</w:t>
      </w:r>
      <w:r w:rsidRPr="005112D3">
        <w:t xml:space="preserve"> (</w:t>
      </w:r>
      <w:r w:rsidRPr="00865A1A">
        <w:rPr>
          <w:rStyle w:val="af6"/>
        </w:rPr>
        <w:t>string</w:t>
      </w:r>
      <w:r w:rsidRPr="005112D3">
        <w:t>),</w:t>
      </w:r>
    </w:p>
    <w:p w:rsidR="005112D3" w:rsidRDefault="005112D3" w:rsidP="005112D3">
      <w:pPr>
        <w:pStyle w:val="a4"/>
        <w:rPr>
          <w:lang w:val="ru-RU"/>
        </w:rPr>
      </w:pPr>
      <w:r w:rsidRPr="005112D3">
        <w:t xml:space="preserve">            ownerType</w:t>
      </w:r>
      <w:r w:rsidRPr="009078E2">
        <w:rPr>
          <w:lang w:val="ru-RU"/>
        </w:rPr>
        <w:t xml:space="preserve">: </w:t>
      </w:r>
      <w:r w:rsidRPr="00865A1A">
        <w:rPr>
          <w:rStyle w:val="af6"/>
        </w:rPr>
        <w:t>typeof</w:t>
      </w:r>
      <w:r w:rsidRPr="009078E2">
        <w:rPr>
          <w:lang w:val="ru-RU"/>
        </w:rPr>
        <w:t xml:space="preserve"> (</w:t>
      </w:r>
      <w:r w:rsidRPr="00865A1A">
        <w:rPr>
          <w:rStyle w:val="af5"/>
        </w:rPr>
        <w:t>User</w:t>
      </w:r>
      <w:r w:rsidRPr="009078E2">
        <w:rPr>
          <w:lang w:val="ru-RU"/>
        </w:rPr>
        <w:t>),</w:t>
      </w:r>
    </w:p>
    <w:p w:rsidR="00865A1A" w:rsidRPr="00865A1A" w:rsidRDefault="00865A1A" w:rsidP="005112D3">
      <w:pPr>
        <w:pStyle w:val="a4"/>
        <w:rPr>
          <w:rStyle w:val="af4"/>
        </w:rPr>
      </w:pPr>
      <w:r>
        <w:rPr>
          <w:lang w:val="ru-RU"/>
        </w:rPr>
        <w:t xml:space="preserve">            </w:t>
      </w:r>
      <w:r w:rsidRPr="00865A1A">
        <w:rPr>
          <w:rStyle w:val="af4"/>
        </w:rPr>
        <w:t xml:space="preserve">// метаданные содержат значение </w:t>
      </w:r>
      <w:r>
        <w:rPr>
          <w:rStyle w:val="af4"/>
        </w:rPr>
        <w:t xml:space="preserve">свойства </w:t>
      </w:r>
      <w:r w:rsidRPr="00865A1A">
        <w:rPr>
          <w:rStyle w:val="af4"/>
        </w:rPr>
        <w:t>по умолчанию</w:t>
      </w:r>
    </w:p>
    <w:p w:rsidR="005112D3" w:rsidRPr="009078E2" w:rsidRDefault="005112D3" w:rsidP="005112D3">
      <w:pPr>
        <w:pStyle w:val="a4"/>
      </w:pPr>
      <w:r w:rsidRPr="00865A1A">
        <w:rPr>
          <w:lang w:val="ru-RU"/>
        </w:rPr>
        <w:t xml:space="preserve">            </w:t>
      </w:r>
      <w:r w:rsidRPr="005112D3">
        <w:t>typeMetadata</w:t>
      </w:r>
      <w:r w:rsidRPr="009078E2">
        <w:t xml:space="preserve">: </w:t>
      </w:r>
      <w:r w:rsidRPr="00865A1A">
        <w:rPr>
          <w:rStyle w:val="af6"/>
        </w:rPr>
        <w:t>new</w:t>
      </w:r>
      <w:r w:rsidRPr="009078E2">
        <w:t xml:space="preserve"> </w:t>
      </w:r>
      <w:r w:rsidRPr="00865A1A">
        <w:rPr>
          <w:rStyle w:val="af5"/>
        </w:rPr>
        <w:t>PropertyMetadata</w:t>
      </w:r>
      <w:r w:rsidRPr="009078E2">
        <w:t>(</w:t>
      </w:r>
      <w:r w:rsidRPr="009078E2">
        <w:rPr>
          <w:rStyle w:val="af7"/>
        </w:rPr>
        <w:t>"</w:t>
      </w:r>
      <w:r w:rsidRPr="00865A1A">
        <w:rPr>
          <w:rStyle w:val="af7"/>
        </w:rPr>
        <w:t>Empty</w:t>
      </w:r>
      <w:r w:rsidRPr="009078E2">
        <w:rPr>
          <w:rStyle w:val="af7"/>
        </w:rPr>
        <w:t>"</w:t>
      </w:r>
      <w:r w:rsidRPr="009078E2">
        <w:t>),</w:t>
      </w:r>
    </w:p>
    <w:p w:rsidR="005112D3" w:rsidRPr="005112D3" w:rsidRDefault="005112D3" w:rsidP="005112D3">
      <w:pPr>
        <w:pStyle w:val="a4"/>
      </w:pPr>
      <w:r w:rsidRPr="009078E2">
        <w:t xml:space="preserve">            </w:t>
      </w:r>
      <w:r w:rsidRPr="005112D3">
        <w:t>validateValueCallback: IsNameValid);</w:t>
      </w:r>
    </w:p>
    <w:p w:rsidR="005112D3" w:rsidRPr="005112D3" w:rsidRDefault="005112D3" w:rsidP="005112D3">
      <w:pPr>
        <w:pStyle w:val="a4"/>
      </w:pPr>
      <w:r w:rsidRPr="005112D3">
        <w:t xml:space="preserve">    }</w:t>
      </w:r>
    </w:p>
    <w:p w:rsidR="005112D3" w:rsidRPr="005112D3" w:rsidRDefault="005112D3" w:rsidP="005112D3">
      <w:pPr>
        <w:pStyle w:val="a4"/>
      </w:pPr>
    </w:p>
    <w:p w:rsidR="005112D3" w:rsidRPr="005112D3" w:rsidRDefault="005112D3" w:rsidP="005112D3">
      <w:pPr>
        <w:pStyle w:val="a4"/>
      </w:pPr>
      <w:r w:rsidRPr="005112D3">
        <w:lastRenderedPageBreak/>
        <w:t xml:space="preserve">    </w:t>
      </w:r>
      <w:proofErr w:type="gramStart"/>
      <w:r w:rsidRPr="00865A1A">
        <w:rPr>
          <w:rStyle w:val="af6"/>
        </w:rPr>
        <w:t>private</w:t>
      </w:r>
      <w:proofErr w:type="gramEnd"/>
      <w:r w:rsidRPr="00865A1A">
        <w:rPr>
          <w:rStyle w:val="af6"/>
        </w:rPr>
        <w:t xml:space="preserve"> static bool</w:t>
      </w:r>
      <w:r w:rsidRPr="005112D3">
        <w:t xml:space="preserve"> IsNameValid(</w:t>
      </w:r>
      <w:r w:rsidRPr="00865A1A">
        <w:rPr>
          <w:rStyle w:val="af6"/>
        </w:rPr>
        <w:t>object</w:t>
      </w:r>
      <w:r w:rsidRPr="005112D3">
        <w:t xml:space="preserve"> name)</w:t>
      </w:r>
    </w:p>
    <w:p w:rsidR="005112D3" w:rsidRPr="005112D3" w:rsidRDefault="005112D3" w:rsidP="005112D3">
      <w:pPr>
        <w:pStyle w:val="a4"/>
      </w:pPr>
      <w:r w:rsidRPr="005112D3">
        <w:t xml:space="preserve">    {</w:t>
      </w:r>
    </w:p>
    <w:p w:rsidR="005112D3" w:rsidRPr="005112D3" w:rsidRDefault="005112D3" w:rsidP="005112D3">
      <w:pPr>
        <w:pStyle w:val="a4"/>
      </w:pPr>
      <w:r w:rsidRPr="005112D3">
        <w:t xml:space="preserve">        </w:t>
      </w:r>
      <w:proofErr w:type="gramStart"/>
      <w:r w:rsidRPr="00865A1A">
        <w:rPr>
          <w:rStyle w:val="af6"/>
        </w:rPr>
        <w:t>return</w:t>
      </w:r>
      <w:r w:rsidRPr="005112D3">
        <w:t xml:space="preserve"> !</w:t>
      </w:r>
      <w:proofErr w:type="gramEnd"/>
      <w:r w:rsidRPr="00865A1A">
        <w:rPr>
          <w:rStyle w:val="af6"/>
        </w:rPr>
        <w:t>string</w:t>
      </w:r>
      <w:r w:rsidRPr="005112D3">
        <w:t xml:space="preserve">.IsNullOrEmpty(name </w:t>
      </w:r>
      <w:r w:rsidRPr="00865A1A">
        <w:rPr>
          <w:rStyle w:val="af6"/>
        </w:rPr>
        <w:t>as string</w:t>
      </w:r>
      <w:r w:rsidRPr="005112D3">
        <w:t>);</w:t>
      </w:r>
    </w:p>
    <w:p w:rsidR="005112D3" w:rsidRPr="009078E2" w:rsidRDefault="005112D3" w:rsidP="005112D3">
      <w:pPr>
        <w:pStyle w:val="a4"/>
        <w:rPr>
          <w:lang w:val="ru-RU"/>
        </w:rPr>
      </w:pPr>
      <w:r w:rsidRPr="005112D3">
        <w:t xml:space="preserve">    </w:t>
      </w:r>
      <w:r w:rsidRPr="009078E2">
        <w:rPr>
          <w:lang w:val="ru-RU"/>
        </w:rPr>
        <w:t>}</w:t>
      </w:r>
    </w:p>
    <w:p w:rsidR="005112D3" w:rsidRPr="009078E2" w:rsidRDefault="005112D3" w:rsidP="005112D3">
      <w:pPr>
        <w:pStyle w:val="a4"/>
        <w:rPr>
          <w:lang w:val="ru-RU"/>
        </w:rPr>
      </w:pPr>
      <w:r w:rsidRPr="009078E2">
        <w:rPr>
          <w:lang w:val="ru-RU"/>
        </w:rPr>
        <w:t>}</w:t>
      </w:r>
    </w:p>
    <w:p w:rsidR="00A36068" w:rsidRPr="005112D3" w:rsidRDefault="00A36068" w:rsidP="005112D3">
      <w:r w:rsidRPr="005112D3">
        <w:t xml:space="preserve">Для удобства использования свойства зависимостей можно создать экземплярную оболочку свойства. Аксессор и мутатор оболочки должны использовать методы класса </w:t>
      </w:r>
      <w:r w:rsidRPr="00865A1A">
        <w:rPr>
          <w:rStyle w:val="af5"/>
        </w:rPr>
        <w:t>DependencyObject</w:t>
      </w:r>
      <w:r w:rsidRPr="005112D3">
        <w:t xml:space="preserve"> </w:t>
      </w:r>
      <w:r w:rsidRPr="00865A1A">
        <w:rPr>
          <w:rStyle w:val="a9"/>
        </w:rPr>
        <w:t>GetValue()</w:t>
      </w:r>
      <w:r w:rsidRPr="005112D3">
        <w:t xml:space="preserve"> и </w:t>
      </w:r>
      <w:r w:rsidRPr="00865A1A">
        <w:rPr>
          <w:rStyle w:val="a9"/>
        </w:rPr>
        <w:t>SetValue()</w:t>
      </w:r>
      <w:r w:rsidRPr="005112D3">
        <w:t xml:space="preserve"> для чтения и установки значения свойства зависимостей. Дополнительную работу в аксессоре и мутаторе выполнять не рекомендуется, так как некоторые классы WPF могут обращаться к свойству зависимостей, минуя экземплярную оболочку.</w:t>
      </w:r>
    </w:p>
    <w:p w:rsidR="00A36068" w:rsidRPr="00A36068" w:rsidRDefault="00A36068" w:rsidP="00CC00BC">
      <w:pPr>
        <w:pStyle w:val="a4"/>
      </w:pPr>
      <w:proofErr w:type="gramStart"/>
      <w:r w:rsidRPr="00CC00BC">
        <w:rPr>
          <w:rStyle w:val="af6"/>
        </w:rPr>
        <w:t>public</w:t>
      </w:r>
      <w:proofErr w:type="gramEnd"/>
      <w:r w:rsidRPr="00CC00BC">
        <w:rPr>
          <w:rStyle w:val="af6"/>
        </w:rPr>
        <w:t xml:space="preserve"> class</w:t>
      </w:r>
      <w:r w:rsidRPr="00A36068">
        <w:t xml:space="preserve"> </w:t>
      </w:r>
      <w:r w:rsidR="005955C4">
        <w:rPr>
          <w:rStyle w:val="af5"/>
        </w:rPr>
        <w:t>User</w:t>
      </w:r>
      <w:r w:rsidRPr="00A36068">
        <w:t xml:space="preserve"> : </w:t>
      </w:r>
      <w:r w:rsidRPr="00CC00BC">
        <w:rPr>
          <w:rStyle w:val="af5"/>
        </w:rPr>
        <w:t>DependencyObject</w:t>
      </w:r>
    </w:p>
    <w:p w:rsidR="00A36068" w:rsidRPr="00A36068" w:rsidRDefault="00A36068" w:rsidP="00CC00BC">
      <w:pPr>
        <w:pStyle w:val="a4"/>
      </w:pPr>
      <w:r w:rsidRPr="00A36068">
        <w:t>{</w:t>
      </w:r>
    </w:p>
    <w:p w:rsidR="00A36068" w:rsidRPr="0033579B" w:rsidRDefault="00A36068" w:rsidP="00CC00BC">
      <w:pPr>
        <w:pStyle w:val="a4"/>
        <w:rPr>
          <w:rStyle w:val="af4"/>
          <w:lang w:val="en-US"/>
        </w:rPr>
      </w:pPr>
      <w:r w:rsidRPr="00A36068">
        <w:t xml:space="preserve">    </w:t>
      </w:r>
      <w:r w:rsidRPr="0033579B">
        <w:rPr>
          <w:rStyle w:val="af4"/>
          <w:lang w:val="en-US"/>
        </w:rPr>
        <w:t xml:space="preserve">// </w:t>
      </w:r>
      <w:r w:rsidRPr="00CC00BC">
        <w:rPr>
          <w:rStyle w:val="af4"/>
        </w:rPr>
        <w:t>продолжение</w:t>
      </w:r>
      <w:r w:rsidRPr="0033579B">
        <w:rPr>
          <w:rStyle w:val="af4"/>
          <w:lang w:val="en-US"/>
        </w:rPr>
        <w:t xml:space="preserve"> </w:t>
      </w:r>
      <w:r w:rsidRPr="00CC00BC">
        <w:rPr>
          <w:rStyle w:val="af4"/>
        </w:rPr>
        <w:t>кода</w:t>
      </w:r>
      <w:r w:rsidRPr="0033579B">
        <w:rPr>
          <w:rStyle w:val="af4"/>
          <w:lang w:val="en-US"/>
        </w:rPr>
        <w:t xml:space="preserve"> </w:t>
      </w:r>
      <w:r w:rsidRPr="00CC00BC">
        <w:rPr>
          <w:rStyle w:val="af4"/>
        </w:rPr>
        <w:t>класса</w:t>
      </w:r>
      <w:r w:rsidR="00056C50" w:rsidRPr="0033579B">
        <w:rPr>
          <w:rStyle w:val="af4"/>
          <w:lang w:val="en-US"/>
        </w:rPr>
        <w:t xml:space="preserve"> User</w:t>
      </w:r>
    </w:p>
    <w:p w:rsidR="00A36068" w:rsidRPr="00A36068" w:rsidRDefault="00A36068" w:rsidP="00CC00BC">
      <w:pPr>
        <w:pStyle w:val="a4"/>
      </w:pPr>
    </w:p>
    <w:p w:rsidR="00A36068" w:rsidRPr="00A36068" w:rsidRDefault="00A36068" w:rsidP="00CC00BC">
      <w:pPr>
        <w:pStyle w:val="a4"/>
      </w:pPr>
      <w:bookmarkStart w:id="10" w:name="OLE_LINK7"/>
      <w:r w:rsidRPr="00A36068">
        <w:t xml:space="preserve">    </w:t>
      </w:r>
      <w:proofErr w:type="gramStart"/>
      <w:r w:rsidRPr="00CC00BC">
        <w:rPr>
          <w:rStyle w:val="af6"/>
        </w:rPr>
        <w:t>public</w:t>
      </w:r>
      <w:proofErr w:type="gramEnd"/>
      <w:r w:rsidRPr="00CC00BC">
        <w:rPr>
          <w:rStyle w:val="af6"/>
        </w:rPr>
        <w:t xml:space="preserve"> string</w:t>
      </w:r>
      <w:r w:rsidRPr="00A36068">
        <w:t xml:space="preserve"> </w:t>
      </w:r>
      <w:r w:rsidR="005955C4">
        <w:t>Name</w:t>
      </w:r>
    </w:p>
    <w:p w:rsidR="00A36068" w:rsidRPr="00A36068" w:rsidRDefault="00A36068" w:rsidP="00CC00BC">
      <w:pPr>
        <w:pStyle w:val="a4"/>
      </w:pPr>
      <w:r w:rsidRPr="00A36068">
        <w:t xml:space="preserve">    {</w:t>
      </w:r>
    </w:p>
    <w:p w:rsidR="00A36068" w:rsidRPr="00A36068" w:rsidRDefault="00A36068" w:rsidP="00CC00BC">
      <w:pPr>
        <w:pStyle w:val="a4"/>
      </w:pPr>
      <w:r w:rsidRPr="00A36068">
        <w:t xml:space="preserve">        </w:t>
      </w:r>
      <w:proofErr w:type="gramStart"/>
      <w:r w:rsidRPr="00CC00BC">
        <w:rPr>
          <w:rStyle w:val="af6"/>
        </w:rPr>
        <w:t>get</w:t>
      </w:r>
      <w:proofErr w:type="gramEnd"/>
      <w:r w:rsidRPr="00A36068">
        <w:t xml:space="preserve"> { </w:t>
      </w:r>
      <w:r w:rsidRPr="00CC00BC">
        <w:rPr>
          <w:rStyle w:val="af6"/>
        </w:rPr>
        <w:t>return</w:t>
      </w:r>
      <w:r w:rsidRPr="00A36068">
        <w:t xml:space="preserve"> (</w:t>
      </w:r>
      <w:r w:rsidRPr="00CC00BC">
        <w:rPr>
          <w:rStyle w:val="af6"/>
        </w:rPr>
        <w:t>string</w:t>
      </w:r>
      <w:r w:rsidRPr="00A36068">
        <w:t>) GetValue(</w:t>
      </w:r>
      <w:r w:rsidR="005955C4">
        <w:t>Name</w:t>
      </w:r>
      <w:r w:rsidRPr="00A36068">
        <w:t>Property); }</w:t>
      </w:r>
    </w:p>
    <w:p w:rsidR="00A36068" w:rsidRPr="00A36068" w:rsidRDefault="00A36068" w:rsidP="00CC00BC">
      <w:pPr>
        <w:pStyle w:val="a4"/>
      </w:pPr>
      <w:r w:rsidRPr="00A36068">
        <w:t xml:space="preserve">        </w:t>
      </w:r>
      <w:proofErr w:type="gramStart"/>
      <w:r w:rsidRPr="00CC00BC">
        <w:rPr>
          <w:rStyle w:val="af6"/>
        </w:rPr>
        <w:t>set</w:t>
      </w:r>
      <w:proofErr w:type="gramEnd"/>
      <w:r w:rsidRPr="00A36068">
        <w:t xml:space="preserve"> { SetValue(</w:t>
      </w:r>
      <w:r w:rsidR="005955C4">
        <w:t>Name</w:t>
      </w:r>
      <w:r w:rsidR="005955C4" w:rsidRPr="00A36068">
        <w:t>Property</w:t>
      </w:r>
      <w:r w:rsidRPr="00A36068">
        <w:t xml:space="preserve">, </w:t>
      </w:r>
      <w:r w:rsidRPr="00CC00BC">
        <w:rPr>
          <w:rStyle w:val="af6"/>
        </w:rPr>
        <w:t>value</w:t>
      </w:r>
      <w:r w:rsidRPr="00A36068">
        <w:t>); }</w:t>
      </w:r>
    </w:p>
    <w:p w:rsidR="00A36068" w:rsidRPr="00A36068" w:rsidRDefault="00A36068" w:rsidP="00CC00BC">
      <w:pPr>
        <w:pStyle w:val="a4"/>
      </w:pPr>
      <w:r w:rsidRPr="00A36068">
        <w:t xml:space="preserve">    }</w:t>
      </w:r>
    </w:p>
    <w:bookmarkEnd w:id="10"/>
    <w:p w:rsidR="00A36068" w:rsidRPr="00A36068" w:rsidRDefault="00A36068" w:rsidP="00CC00BC">
      <w:pPr>
        <w:pStyle w:val="a4"/>
      </w:pPr>
      <w:r w:rsidRPr="00A36068">
        <w:t>}</w:t>
      </w:r>
    </w:p>
    <w:p w:rsidR="00A36068" w:rsidRDefault="00A36068" w:rsidP="00A36068">
      <w:r>
        <w:t>В</w:t>
      </w:r>
      <w:r w:rsidRPr="00A36068">
        <w:rPr>
          <w:lang w:val="en-US"/>
        </w:rPr>
        <w:t xml:space="preserve"> </w:t>
      </w:r>
      <w:r>
        <w:t>классе</w:t>
      </w:r>
      <w:r w:rsidRPr="00A36068">
        <w:rPr>
          <w:lang w:val="en-US"/>
        </w:rPr>
        <w:t xml:space="preserve"> </w:t>
      </w:r>
      <w:r w:rsidRPr="00C42652">
        <w:rPr>
          <w:rStyle w:val="af5"/>
        </w:rPr>
        <w:t>DependencyObject</w:t>
      </w:r>
      <w:r w:rsidRPr="00A36068">
        <w:rPr>
          <w:lang w:val="en-US"/>
        </w:rPr>
        <w:t xml:space="preserve"> </w:t>
      </w:r>
      <w:r>
        <w:t>определён</w:t>
      </w:r>
      <w:r w:rsidRPr="00A36068">
        <w:rPr>
          <w:lang w:val="en-US"/>
        </w:rPr>
        <w:t xml:space="preserve"> </w:t>
      </w:r>
      <w:r>
        <w:t>метод</w:t>
      </w:r>
      <w:r w:rsidRPr="00A36068">
        <w:rPr>
          <w:lang w:val="en-US"/>
        </w:rPr>
        <w:t xml:space="preserve"> </w:t>
      </w:r>
      <w:r w:rsidRPr="0033579B">
        <w:rPr>
          <w:rStyle w:val="a9"/>
          <w:lang w:val="en-US"/>
        </w:rPr>
        <w:t>ClearValue()</w:t>
      </w:r>
      <w:r w:rsidRPr="00A36068">
        <w:rPr>
          <w:lang w:val="en-US"/>
        </w:rPr>
        <w:t xml:space="preserve">, </w:t>
      </w:r>
      <w:r>
        <w:t>сбрасывающий</w:t>
      </w:r>
      <w:r w:rsidRPr="00A36068">
        <w:rPr>
          <w:lang w:val="en-US"/>
        </w:rPr>
        <w:t xml:space="preserve"> </w:t>
      </w:r>
      <w:r>
        <w:t>свойство</w:t>
      </w:r>
      <w:r w:rsidRPr="00A36068">
        <w:rPr>
          <w:lang w:val="en-US"/>
        </w:rPr>
        <w:t xml:space="preserve"> </w:t>
      </w:r>
      <w:r>
        <w:t>зависимостей</w:t>
      </w:r>
      <w:r w:rsidRPr="00A36068">
        <w:rPr>
          <w:lang w:val="en-US"/>
        </w:rPr>
        <w:t xml:space="preserve"> </w:t>
      </w:r>
      <w:r>
        <w:t>в</w:t>
      </w:r>
      <w:r w:rsidRPr="00A36068">
        <w:rPr>
          <w:lang w:val="en-US"/>
        </w:rPr>
        <w:t xml:space="preserve"> </w:t>
      </w:r>
      <w:r>
        <w:t>значение</w:t>
      </w:r>
      <w:r w:rsidRPr="00A36068">
        <w:rPr>
          <w:lang w:val="en-US"/>
        </w:rPr>
        <w:t xml:space="preserve"> </w:t>
      </w:r>
      <w:r>
        <w:t>по</w:t>
      </w:r>
      <w:r w:rsidRPr="00A36068">
        <w:rPr>
          <w:lang w:val="en-US"/>
        </w:rPr>
        <w:t xml:space="preserve"> </w:t>
      </w:r>
      <w:r>
        <w:t>умолчанию</w:t>
      </w:r>
      <w:r w:rsidRPr="00A36068">
        <w:rPr>
          <w:lang w:val="en-US"/>
        </w:rPr>
        <w:t xml:space="preserve">. </w:t>
      </w:r>
      <w:r>
        <w:t xml:space="preserve">Класс </w:t>
      </w:r>
      <w:r w:rsidRPr="00C42652">
        <w:rPr>
          <w:rStyle w:val="af5"/>
        </w:rPr>
        <w:t>DependencyProperty</w:t>
      </w:r>
      <w:r>
        <w:t xml:space="preserve"> имеет </w:t>
      </w:r>
      <w:r w:rsidR="005112D3">
        <w:t>свойств</w:t>
      </w:r>
      <w:r w:rsidR="00865A1A">
        <w:t>а</w:t>
      </w:r>
      <w:r w:rsidR="005112D3">
        <w:t xml:space="preserve"> для чтения, описывающи</w:t>
      </w:r>
      <w:r w:rsidR="00865A1A">
        <w:t>е</w:t>
      </w:r>
      <w:r w:rsidR="005112D3">
        <w:t xml:space="preserve"> свойство зависимостей, и набор методов для регистрации свойств зависимостей и управления их метаданными</w:t>
      </w:r>
      <w:r>
        <w:t>.</w:t>
      </w:r>
    </w:p>
    <w:p w:rsidR="00A36068" w:rsidRDefault="00A36068" w:rsidP="00A36068">
      <w:r w:rsidRPr="00C42652">
        <w:rPr>
          <w:rStyle w:val="a8"/>
        </w:rPr>
        <w:t>Присоединённое свойство</w:t>
      </w:r>
      <w:r>
        <w:t xml:space="preserve"> (attached property) определяется в одном типе, а применяется в объектах других типов. Характерный пример присоединённых свойств дают контейнеры компоновки. Например, контейнер </w:t>
      </w:r>
      <w:r w:rsidRPr="00C42652">
        <w:rPr>
          <w:rStyle w:val="af5"/>
        </w:rPr>
        <w:t>Canvas</w:t>
      </w:r>
      <w:r>
        <w:t xml:space="preserve"> определяет присоединённые свойства </w:t>
      </w:r>
      <w:r w:rsidRPr="00C42652">
        <w:rPr>
          <w:rStyle w:val="a9"/>
        </w:rPr>
        <w:t>Left</w:t>
      </w:r>
      <w:r>
        <w:t xml:space="preserve">, </w:t>
      </w:r>
      <w:r w:rsidRPr="00C42652">
        <w:rPr>
          <w:rStyle w:val="a9"/>
        </w:rPr>
        <w:t>Right</w:t>
      </w:r>
      <w:r>
        <w:t xml:space="preserve">, </w:t>
      </w:r>
      <w:r w:rsidRPr="00C42652">
        <w:rPr>
          <w:rStyle w:val="a9"/>
        </w:rPr>
        <w:t>Тор</w:t>
      </w:r>
      <w:r>
        <w:t xml:space="preserve"> и </w:t>
      </w:r>
      <w:r w:rsidRPr="00C42652">
        <w:rPr>
          <w:rStyle w:val="a9"/>
        </w:rPr>
        <w:t>Bottom</w:t>
      </w:r>
      <w:r>
        <w:t xml:space="preserve"> для задания позиции элемента. Ниже приведён фрагмент XAML, описывающий абсолютно позиционированную кнопку (обратите внимание на синтаксис использования присоединённых свойств):</w:t>
      </w:r>
    </w:p>
    <w:p w:rsidR="00A36068" w:rsidRPr="00C42652" w:rsidRDefault="00A36068" w:rsidP="00C42652">
      <w:pPr>
        <w:pStyle w:val="a4"/>
        <w:rPr>
          <w:rStyle w:val="af6"/>
        </w:rPr>
      </w:pPr>
      <w:r w:rsidRPr="00C42652">
        <w:rPr>
          <w:rStyle w:val="af6"/>
        </w:rPr>
        <w:t>&lt;</w:t>
      </w:r>
      <w:r w:rsidRPr="00C42652">
        <w:rPr>
          <w:rStyle w:val="af7"/>
        </w:rPr>
        <w:t>Canvas</w:t>
      </w:r>
      <w:r w:rsidRPr="00C42652">
        <w:rPr>
          <w:rStyle w:val="af6"/>
        </w:rPr>
        <w:t>&gt;</w:t>
      </w:r>
    </w:p>
    <w:p w:rsidR="00A36068" w:rsidRPr="00C42652" w:rsidRDefault="00A36068" w:rsidP="00C42652">
      <w:pPr>
        <w:pStyle w:val="a4"/>
        <w:rPr>
          <w:rStyle w:val="af6"/>
        </w:rPr>
      </w:pPr>
      <w:r w:rsidRPr="00C42652">
        <w:rPr>
          <w:rStyle w:val="af6"/>
        </w:rPr>
        <w:t xml:space="preserve">  &lt;</w:t>
      </w:r>
      <w:r w:rsidRPr="00C42652">
        <w:rPr>
          <w:rStyle w:val="af7"/>
        </w:rPr>
        <w:t>Button</w:t>
      </w:r>
      <w:r w:rsidRPr="00C42652">
        <w:rPr>
          <w:rStyle w:val="af6"/>
        </w:rPr>
        <w:t xml:space="preserve"> </w:t>
      </w:r>
      <w:r w:rsidRPr="00C42652">
        <w:rPr>
          <w:rStyle w:val="XML"/>
        </w:rPr>
        <w:t>Canvas.Left</w:t>
      </w:r>
      <w:r w:rsidRPr="00C42652">
        <w:rPr>
          <w:rStyle w:val="af6"/>
        </w:rPr>
        <w:t xml:space="preserve">="30" </w:t>
      </w:r>
      <w:r w:rsidRPr="00C42652">
        <w:rPr>
          <w:rStyle w:val="XML"/>
        </w:rPr>
        <w:t>Canvas.Top</w:t>
      </w:r>
      <w:r w:rsidRPr="00C42652">
        <w:rPr>
          <w:rStyle w:val="af6"/>
        </w:rPr>
        <w:t>="40" /&gt;</w:t>
      </w:r>
    </w:p>
    <w:p w:rsidR="00A36068" w:rsidRPr="0033579B" w:rsidRDefault="00A36068" w:rsidP="00C42652">
      <w:pPr>
        <w:pStyle w:val="a4"/>
        <w:rPr>
          <w:rStyle w:val="af6"/>
          <w:lang w:val="ru-RU"/>
        </w:rPr>
      </w:pPr>
      <w:r w:rsidRPr="0033579B">
        <w:rPr>
          <w:rStyle w:val="af6"/>
          <w:lang w:val="ru-RU"/>
        </w:rPr>
        <w:t>&lt;/</w:t>
      </w:r>
      <w:r w:rsidRPr="00C42652">
        <w:rPr>
          <w:rStyle w:val="af7"/>
        </w:rPr>
        <w:t>Canvas</w:t>
      </w:r>
      <w:r w:rsidRPr="0033579B">
        <w:rPr>
          <w:rStyle w:val="af6"/>
          <w:lang w:val="ru-RU"/>
        </w:rPr>
        <w:t>&gt;</w:t>
      </w:r>
    </w:p>
    <w:p w:rsidR="00A36068" w:rsidRDefault="00A36068" w:rsidP="00A36068">
      <w:r>
        <w:t xml:space="preserve">Технически, присоединённые свойства – особый вид свойств зависимостей. Для регистрации присоединённого свойства следует использовать метод </w:t>
      </w:r>
      <w:r w:rsidRPr="00EA47F7">
        <w:rPr>
          <w:rStyle w:val="af5"/>
        </w:rPr>
        <w:t>DependencyProperty</w:t>
      </w:r>
      <w:r w:rsidRPr="00EA47F7">
        <w:rPr>
          <w:rStyle w:val="a9"/>
        </w:rPr>
        <w:t>.RegisterAttached()</w:t>
      </w:r>
      <w:r>
        <w:t xml:space="preserve">. Экземплярная оболочка для присоединённого свойства не создаётся. Вместо этого нужно описать статические методы доступа и установки значения свойства. Имена методов должны включать префиксы </w:t>
      </w:r>
      <w:r w:rsidRPr="00EA47F7">
        <w:rPr>
          <w:rStyle w:val="aff0"/>
        </w:rPr>
        <w:t>Set</w:t>
      </w:r>
      <w:r>
        <w:t xml:space="preserve"> и </w:t>
      </w:r>
      <w:r w:rsidRPr="00EA47F7">
        <w:rPr>
          <w:rStyle w:val="aff0"/>
        </w:rPr>
        <w:t>Get</w:t>
      </w:r>
      <w:r>
        <w:t xml:space="preserve"> (это условие важно для анализатора XAML).</w:t>
      </w:r>
    </w:p>
    <w:p w:rsidR="00A36068" w:rsidRPr="0033579B" w:rsidRDefault="00A36068" w:rsidP="00EA47F7">
      <w:pPr>
        <w:pStyle w:val="a4"/>
        <w:rPr>
          <w:lang w:val="ru-RU"/>
        </w:rPr>
      </w:pPr>
      <w:bookmarkStart w:id="11" w:name="OLE_LINK8"/>
      <w:bookmarkStart w:id="12" w:name="OLE_LINK9"/>
      <w:proofErr w:type="gramStart"/>
      <w:r w:rsidRPr="00EA47F7">
        <w:rPr>
          <w:rStyle w:val="af6"/>
        </w:rPr>
        <w:lastRenderedPageBreak/>
        <w:t>public</w:t>
      </w:r>
      <w:proofErr w:type="gramEnd"/>
      <w:r w:rsidRPr="0033579B">
        <w:rPr>
          <w:rStyle w:val="af6"/>
          <w:lang w:val="ru-RU"/>
        </w:rPr>
        <w:t xml:space="preserve"> </w:t>
      </w:r>
      <w:r w:rsidRPr="00EA47F7">
        <w:rPr>
          <w:rStyle w:val="af6"/>
        </w:rPr>
        <w:t>class</w:t>
      </w:r>
      <w:r w:rsidRPr="0033579B">
        <w:rPr>
          <w:lang w:val="ru-RU"/>
        </w:rPr>
        <w:t xml:space="preserve"> </w:t>
      </w:r>
      <w:r w:rsidR="00056C50">
        <w:rPr>
          <w:rStyle w:val="af5"/>
        </w:rPr>
        <w:t>User</w:t>
      </w:r>
      <w:r w:rsidRPr="0033579B">
        <w:rPr>
          <w:lang w:val="ru-RU"/>
        </w:rPr>
        <w:t xml:space="preserve"> : </w:t>
      </w:r>
      <w:r w:rsidRPr="00EA47F7">
        <w:rPr>
          <w:rStyle w:val="af5"/>
        </w:rPr>
        <w:t>DependencyObject</w:t>
      </w:r>
    </w:p>
    <w:p w:rsidR="00A36068" w:rsidRPr="0033579B" w:rsidRDefault="00A36068" w:rsidP="00EA47F7">
      <w:pPr>
        <w:pStyle w:val="a4"/>
        <w:rPr>
          <w:lang w:val="ru-RU"/>
        </w:rPr>
      </w:pPr>
      <w:r w:rsidRPr="0033579B">
        <w:rPr>
          <w:lang w:val="ru-RU"/>
        </w:rPr>
        <w:t>{</w:t>
      </w:r>
    </w:p>
    <w:p w:rsidR="00056C50" w:rsidRPr="0033579B" w:rsidRDefault="00056C50" w:rsidP="00056C50">
      <w:pPr>
        <w:pStyle w:val="a4"/>
        <w:rPr>
          <w:rStyle w:val="af4"/>
        </w:rPr>
      </w:pPr>
      <w:r w:rsidRPr="0033579B">
        <w:rPr>
          <w:rStyle w:val="af4"/>
        </w:rPr>
        <w:t xml:space="preserve">    // </w:t>
      </w:r>
      <w:r>
        <w:rPr>
          <w:rStyle w:val="af4"/>
        </w:rPr>
        <w:t>опишем</w:t>
      </w:r>
      <w:r w:rsidRPr="0033579B">
        <w:rPr>
          <w:rStyle w:val="af4"/>
        </w:rPr>
        <w:t xml:space="preserve"> </w:t>
      </w:r>
      <w:r>
        <w:rPr>
          <w:rStyle w:val="af4"/>
          <w:lang w:val="en-US"/>
        </w:rPr>
        <w:t>Name</w:t>
      </w:r>
      <w:r w:rsidRPr="0033579B">
        <w:rPr>
          <w:rStyle w:val="af4"/>
        </w:rPr>
        <w:t xml:space="preserve"> </w:t>
      </w:r>
      <w:r>
        <w:rPr>
          <w:rStyle w:val="af4"/>
        </w:rPr>
        <w:t>как</w:t>
      </w:r>
      <w:r w:rsidRPr="0033579B">
        <w:rPr>
          <w:rStyle w:val="af4"/>
        </w:rPr>
        <w:t xml:space="preserve"> </w:t>
      </w:r>
      <w:r w:rsidRPr="00EA47F7">
        <w:rPr>
          <w:rStyle w:val="af4"/>
        </w:rPr>
        <w:t>присоединённ</w:t>
      </w:r>
      <w:r>
        <w:rPr>
          <w:rStyle w:val="af4"/>
        </w:rPr>
        <w:t>ое</w:t>
      </w:r>
      <w:r w:rsidRPr="0033579B">
        <w:rPr>
          <w:rStyle w:val="af4"/>
        </w:rPr>
        <w:t xml:space="preserve"> </w:t>
      </w:r>
      <w:r w:rsidRPr="00EA47F7">
        <w:rPr>
          <w:rStyle w:val="af4"/>
        </w:rPr>
        <w:t>свойство</w:t>
      </w:r>
    </w:p>
    <w:p w:rsidR="00A36068" w:rsidRPr="00A36068" w:rsidRDefault="00A36068" w:rsidP="00EA47F7">
      <w:pPr>
        <w:pStyle w:val="a4"/>
      </w:pPr>
      <w:r w:rsidRPr="0033579B">
        <w:rPr>
          <w:lang w:val="ru-RU"/>
        </w:rPr>
        <w:t xml:space="preserve">    </w:t>
      </w:r>
      <w:proofErr w:type="gramStart"/>
      <w:r w:rsidRPr="00EA47F7">
        <w:rPr>
          <w:rStyle w:val="af6"/>
        </w:rPr>
        <w:t>public</w:t>
      </w:r>
      <w:proofErr w:type="gramEnd"/>
      <w:r w:rsidRPr="00EA47F7">
        <w:rPr>
          <w:rStyle w:val="af6"/>
        </w:rPr>
        <w:t xml:space="preserve"> static</w:t>
      </w:r>
      <w:r w:rsidRPr="00A36068">
        <w:t xml:space="preserve"> </w:t>
      </w:r>
      <w:r w:rsidRPr="00EA47F7">
        <w:rPr>
          <w:rStyle w:val="af5"/>
        </w:rPr>
        <w:t>DependencyProperty</w:t>
      </w:r>
      <w:r w:rsidRPr="00A36068">
        <w:t xml:space="preserve"> </w:t>
      </w:r>
      <w:r w:rsidR="00056C50">
        <w:t>Name</w:t>
      </w:r>
      <w:r w:rsidRPr="00A36068">
        <w:t>Property =</w:t>
      </w:r>
    </w:p>
    <w:p w:rsidR="00A36068" w:rsidRPr="00A36068" w:rsidRDefault="00056C50" w:rsidP="00EA47F7">
      <w:pPr>
        <w:pStyle w:val="a4"/>
      </w:pPr>
      <w:r>
        <w:t xml:space="preserve">  </w:t>
      </w:r>
      <w:r w:rsidR="00EA47F7" w:rsidRPr="00EA47F7">
        <w:t xml:space="preserve">       </w:t>
      </w:r>
      <w:r w:rsidR="00A36068" w:rsidRPr="00A36068">
        <w:t xml:space="preserve">     </w:t>
      </w:r>
      <w:r w:rsidR="00654415" w:rsidRPr="00654415">
        <w:t xml:space="preserve">  </w:t>
      </w:r>
      <w:r w:rsidR="00A36068" w:rsidRPr="00A36068">
        <w:t xml:space="preserve">  </w:t>
      </w:r>
      <w:r w:rsidR="00A36068" w:rsidRPr="00EA47F7">
        <w:rPr>
          <w:rStyle w:val="af5"/>
        </w:rPr>
        <w:t>DependencyProperty</w:t>
      </w:r>
      <w:r w:rsidR="00A36068" w:rsidRPr="00A36068">
        <w:t>.RegisterAttached(</w:t>
      </w:r>
      <w:r w:rsidR="00A36068" w:rsidRPr="00EA47F7">
        <w:rPr>
          <w:rStyle w:val="af7"/>
        </w:rPr>
        <w:t>"</w:t>
      </w:r>
      <w:r>
        <w:rPr>
          <w:rStyle w:val="af7"/>
        </w:rPr>
        <w:t>Name</w:t>
      </w:r>
      <w:r w:rsidR="00A36068" w:rsidRPr="00EA47F7">
        <w:rPr>
          <w:rStyle w:val="af7"/>
        </w:rPr>
        <w:t>"</w:t>
      </w:r>
      <w:r w:rsidR="00A36068" w:rsidRPr="00A36068">
        <w:t>,</w:t>
      </w:r>
    </w:p>
    <w:p w:rsidR="00EA47F7" w:rsidRPr="00EA47F7" w:rsidRDefault="00EA47F7" w:rsidP="00EA47F7">
      <w:pPr>
        <w:pStyle w:val="a4"/>
      </w:pPr>
      <w:r w:rsidRPr="00EA47F7">
        <w:t xml:space="preserve">                </w:t>
      </w:r>
      <w:r w:rsidR="00654415" w:rsidRPr="00654415">
        <w:t xml:space="preserve"> </w:t>
      </w:r>
      <w:r w:rsidRPr="00EA47F7">
        <w:t xml:space="preserve">                         </w:t>
      </w:r>
      <w:r w:rsidR="00056C50">
        <w:t xml:space="preserve">          </w:t>
      </w:r>
      <w:proofErr w:type="gramStart"/>
      <w:r w:rsidR="00A36068" w:rsidRPr="00EA47F7">
        <w:rPr>
          <w:rStyle w:val="af6"/>
        </w:rPr>
        <w:t>typeof</w:t>
      </w:r>
      <w:proofErr w:type="gramEnd"/>
      <w:r w:rsidR="00056C50">
        <w:rPr>
          <w:rStyle w:val="af6"/>
        </w:rPr>
        <w:t xml:space="preserve"> </w:t>
      </w:r>
      <w:r w:rsidR="00A36068" w:rsidRPr="00A36068">
        <w:t>(</w:t>
      </w:r>
      <w:r w:rsidR="00A36068" w:rsidRPr="00EA47F7">
        <w:rPr>
          <w:rStyle w:val="af6"/>
        </w:rPr>
        <w:t>string</w:t>
      </w:r>
      <w:r w:rsidR="00A36068" w:rsidRPr="00A36068">
        <w:t>),</w:t>
      </w:r>
    </w:p>
    <w:p w:rsidR="00A36068" w:rsidRPr="00A36068" w:rsidRDefault="00EA47F7" w:rsidP="00EA47F7">
      <w:pPr>
        <w:pStyle w:val="a4"/>
      </w:pPr>
      <w:r w:rsidRPr="00EA47F7">
        <w:t xml:space="preserve">                                           </w:t>
      </w:r>
      <w:r w:rsidR="00056C50">
        <w:t xml:space="preserve">         </w:t>
      </w:r>
      <w:proofErr w:type="gramStart"/>
      <w:r w:rsidR="00A36068" w:rsidRPr="00EA47F7">
        <w:rPr>
          <w:rStyle w:val="af6"/>
        </w:rPr>
        <w:t>typeof</w:t>
      </w:r>
      <w:proofErr w:type="gramEnd"/>
      <w:r w:rsidR="00056C50">
        <w:rPr>
          <w:rStyle w:val="af6"/>
        </w:rPr>
        <w:t xml:space="preserve"> </w:t>
      </w:r>
      <w:r w:rsidR="00A36068" w:rsidRPr="00A36068">
        <w:t>(</w:t>
      </w:r>
      <w:r w:rsidR="00056C50">
        <w:rPr>
          <w:rStyle w:val="af5"/>
        </w:rPr>
        <w:t>User</w:t>
      </w:r>
      <w:r w:rsidR="00A36068" w:rsidRPr="00A36068">
        <w:t>));</w:t>
      </w:r>
    </w:p>
    <w:p w:rsidR="00A36068" w:rsidRPr="00A36068" w:rsidRDefault="00A36068" w:rsidP="00EA47F7">
      <w:pPr>
        <w:pStyle w:val="a4"/>
      </w:pPr>
    </w:p>
    <w:p w:rsidR="00056C50" w:rsidRDefault="00A36068" w:rsidP="00056C50">
      <w:pPr>
        <w:pStyle w:val="a4"/>
      </w:pPr>
      <w:r w:rsidRPr="00A36068">
        <w:t xml:space="preserve">    </w:t>
      </w:r>
      <w:proofErr w:type="gramStart"/>
      <w:r w:rsidRPr="00EA47F7">
        <w:rPr>
          <w:rStyle w:val="af6"/>
        </w:rPr>
        <w:t>public</w:t>
      </w:r>
      <w:proofErr w:type="gramEnd"/>
      <w:r w:rsidRPr="00EA47F7">
        <w:rPr>
          <w:rStyle w:val="af6"/>
        </w:rPr>
        <w:t xml:space="preserve"> static void</w:t>
      </w:r>
      <w:r w:rsidRPr="00A36068">
        <w:t xml:space="preserve"> Set</w:t>
      </w:r>
      <w:r w:rsidR="00056C50">
        <w:t>Name</w:t>
      </w:r>
      <w:r w:rsidRPr="00A36068">
        <w:t>(</w:t>
      </w:r>
      <w:r w:rsidRPr="00EA47F7">
        <w:rPr>
          <w:rStyle w:val="af5"/>
        </w:rPr>
        <w:t>DependencyObject</w:t>
      </w:r>
      <w:r w:rsidRPr="00A36068">
        <w:t xml:space="preserve"> element,</w:t>
      </w:r>
    </w:p>
    <w:p w:rsidR="00A36068" w:rsidRPr="00A36068" w:rsidRDefault="00056C50" w:rsidP="00056C50">
      <w:pPr>
        <w:pStyle w:val="a4"/>
      </w:pPr>
      <w:r>
        <w:t xml:space="preserve">                               </w:t>
      </w:r>
      <w:proofErr w:type="gramStart"/>
      <w:r w:rsidR="00A36068" w:rsidRPr="00EA47F7">
        <w:rPr>
          <w:rStyle w:val="af6"/>
        </w:rPr>
        <w:t>object</w:t>
      </w:r>
      <w:proofErr w:type="gramEnd"/>
      <w:r w:rsidR="00A36068" w:rsidRPr="00A36068">
        <w:t xml:space="preserve"> value)</w:t>
      </w:r>
    </w:p>
    <w:p w:rsidR="00A36068" w:rsidRPr="00A36068" w:rsidRDefault="00A36068" w:rsidP="00EA47F7">
      <w:pPr>
        <w:pStyle w:val="a4"/>
      </w:pPr>
      <w:r w:rsidRPr="00A36068">
        <w:t xml:space="preserve">    {</w:t>
      </w:r>
    </w:p>
    <w:p w:rsidR="00A36068" w:rsidRPr="00A36068" w:rsidRDefault="00A36068" w:rsidP="00EA47F7">
      <w:pPr>
        <w:pStyle w:val="a4"/>
      </w:pPr>
      <w:r w:rsidRPr="00A36068">
        <w:t xml:space="preserve">        element.SetValue(</w:t>
      </w:r>
      <w:r w:rsidR="00056C50">
        <w:t>Name</w:t>
      </w:r>
      <w:r w:rsidR="00056C50" w:rsidRPr="00A36068">
        <w:t>Property</w:t>
      </w:r>
      <w:r w:rsidRPr="00A36068">
        <w:t>, value);</w:t>
      </w:r>
    </w:p>
    <w:p w:rsidR="00A36068" w:rsidRPr="00A36068" w:rsidRDefault="00A36068" w:rsidP="00EA47F7">
      <w:pPr>
        <w:pStyle w:val="a4"/>
      </w:pPr>
      <w:r w:rsidRPr="00A36068">
        <w:t xml:space="preserve">    }</w:t>
      </w:r>
    </w:p>
    <w:p w:rsidR="00A36068" w:rsidRPr="00A36068" w:rsidRDefault="00A36068" w:rsidP="00EA47F7">
      <w:pPr>
        <w:pStyle w:val="a4"/>
      </w:pPr>
    </w:p>
    <w:p w:rsidR="00A36068" w:rsidRPr="00A36068" w:rsidRDefault="00A36068" w:rsidP="00EA47F7">
      <w:pPr>
        <w:pStyle w:val="a4"/>
      </w:pPr>
      <w:r w:rsidRPr="00A36068">
        <w:t xml:space="preserve">    </w:t>
      </w:r>
      <w:proofErr w:type="gramStart"/>
      <w:r w:rsidRPr="00EA47F7">
        <w:rPr>
          <w:rStyle w:val="af6"/>
        </w:rPr>
        <w:t>public</w:t>
      </w:r>
      <w:proofErr w:type="gramEnd"/>
      <w:r w:rsidRPr="00EA47F7">
        <w:rPr>
          <w:rStyle w:val="af6"/>
        </w:rPr>
        <w:t xml:space="preserve"> static string</w:t>
      </w:r>
      <w:r w:rsidRPr="00A36068">
        <w:t xml:space="preserve"> Get</w:t>
      </w:r>
      <w:r w:rsidR="00056C50">
        <w:t>Name</w:t>
      </w:r>
      <w:r w:rsidRPr="00A36068">
        <w:t>(</w:t>
      </w:r>
      <w:r w:rsidRPr="00056C50">
        <w:rPr>
          <w:rStyle w:val="af5"/>
        </w:rPr>
        <w:t>DependencyObject</w:t>
      </w:r>
      <w:r w:rsidRPr="00A36068">
        <w:t xml:space="preserve"> element)</w:t>
      </w:r>
    </w:p>
    <w:p w:rsidR="00A36068" w:rsidRPr="00A36068" w:rsidRDefault="00A36068" w:rsidP="00EA47F7">
      <w:pPr>
        <w:pStyle w:val="a4"/>
      </w:pPr>
      <w:r w:rsidRPr="00A36068">
        <w:t xml:space="preserve">    {</w:t>
      </w:r>
    </w:p>
    <w:p w:rsidR="00A36068" w:rsidRPr="00A36068" w:rsidRDefault="00A36068" w:rsidP="00EA47F7">
      <w:pPr>
        <w:pStyle w:val="a4"/>
      </w:pPr>
      <w:r w:rsidRPr="00A36068">
        <w:t xml:space="preserve">        </w:t>
      </w:r>
      <w:proofErr w:type="gramStart"/>
      <w:r w:rsidRPr="00EA47F7">
        <w:rPr>
          <w:rStyle w:val="af6"/>
        </w:rPr>
        <w:t>return</w:t>
      </w:r>
      <w:proofErr w:type="gramEnd"/>
      <w:r w:rsidRPr="00A36068">
        <w:t xml:space="preserve"> (</w:t>
      </w:r>
      <w:r w:rsidRPr="00056C50">
        <w:rPr>
          <w:rStyle w:val="af6"/>
        </w:rPr>
        <w:t>string</w:t>
      </w:r>
      <w:r w:rsidRPr="00A36068">
        <w:t>) element.GetValue(</w:t>
      </w:r>
      <w:r w:rsidR="00056C50">
        <w:t>Name</w:t>
      </w:r>
      <w:r w:rsidR="00056C50" w:rsidRPr="00A36068">
        <w:t>Property</w:t>
      </w:r>
      <w:r w:rsidRPr="00A36068">
        <w:t>);</w:t>
      </w:r>
    </w:p>
    <w:p w:rsidR="00A36068" w:rsidRPr="0033579B" w:rsidRDefault="00A36068" w:rsidP="00EA47F7">
      <w:pPr>
        <w:pStyle w:val="a4"/>
        <w:rPr>
          <w:lang w:val="ru-RU"/>
        </w:rPr>
      </w:pPr>
      <w:r w:rsidRPr="00A36068">
        <w:t xml:space="preserve">    </w:t>
      </w:r>
      <w:r w:rsidRPr="0033579B">
        <w:rPr>
          <w:lang w:val="ru-RU"/>
        </w:rPr>
        <w:t>}</w:t>
      </w:r>
    </w:p>
    <w:p w:rsidR="00A36068" w:rsidRPr="0033579B" w:rsidRDefault="00A36068" w:rsidP="00EA47F7">
      <w:pPr>
        <w:pStyle w:val="a4"/>
        <w:rPr>
          <w:lang w:val="ru-RU"/>
        </w:rPr>
      </w:pPr>
      <w:r w:rsidRPr="0033579B">
        <w:rPr>
          <w:lang w:val="ru-RU"/>
        </w:rPr>
        <w:t>}</w:t>
      </w:r>
    </w:p>
    <w:bookmarkEnd w:id="11"/>
    <w:bookmarkEnd w:id="12"/>
    <w:p w:rsidR="00A36068" w:rsidRPr="0033579B" w:rsidRDefault="00A36068" w:rsidP="00EA47F7">
      <w:pPr>
        <w:pStyle w:val="a4"/>
        <w:rPr>
          <w:lang w:val="ru-RU"/>
        </w:rPr>
      </w:pPr>
    </w:p>
    <w:p w:rsidR="00A36068" w:rsidRPr="00056C50" w:rsidRDefault="00A36068" w:rsidP="00EA47F7">
      <w:pPr>
        <w:pStyle w:val="a4"/>
        <w:rPr>
          <w:rStyle w:val="af4"/>
        </w:rPr>
      </w:pPr>
      <w:r w:rsidRPr="00056C50">
        <w:rPr>
          <w:rStyle w:val="af4"/>
        </w:rPr>
        <w:t xml:space="preserve">// код </w:t>
      </w:r>
      <w:r w:rsidR="00056C50">
        <w:rPr>
          <w:rStyle w:val="af4"/>
        </w:rPr>
        <w:t xml:space="preserve">ниже </w:t>
      </w:r>
      <w:r w:rsidRPr="00056C50">
        <w:rPr>
          <w:rStyle w:val="af4"/>
        </w:rPr>
        <w:t>эквивалентен следующему фрагменту XAML</w:t>
      </w:r>
    </w:p>
    <w:p w:rsidR="00A36068" w:rsidRPr="0033579B" w:rsidRDefault="00A36068" w:rsidP="00EA47F7">
      <w:pPr>
        <w:pStyle w:val="a4"/>
        <w:rPr>
          <w:rStyle w:val="af4"/>
          <w:lang w:val="en-US"/>
        </w:rPr>
      </w:pPr>
      <w:r w:rsidRPr="0033579B">
        <w:rPr>
          <w:rStyle w:val="af4"/>
          <w:lang w:val="en-US"/>
        </w:rPr>
        <w:t xml:space="preserve">// &lt;Button </w:t>
      </w:r>
      <w:r w:rsidR="00056C50">
        <w:rPr>
          <w:rStyle w:val="af4"/>
          <w:lang w:val="en-US"/>
        </w:rPr>
        <w:t>User</w:t>
      </w:r>
      <w:r w:rsidRPr="0033579B">
        <w:rPr>
          <w:rStyle w:val="af4"/>
          <w:lang w:val="en-US"/>
        </w:rPr>
        <w:t>.</w:t>
      </w:r>
      <w:r w:rsidR="00056C50">
        <w:rPr>
          <w:rStyle w:val="af4"/>
          <w:lang w:val="en-US"/>
        </w:rPr>
        <w:t>Name</w:t>
      </w:r>
      <w:r w:rsidRPr="0033579B">
        <w:rPr>
          <w:rStyle w:val="af4"/>
          <w:lang w:val="en-US"/>
        </w:rPr>
        <w:t>="</w:t>
      </w:r>
      <w:r w:rsidR="00056C50">
        <w:rPr>
          <w:rStyle w:val="af4"/>
          <w:lang w:val="en-US"/>
        </w:rPr>
        <w:t>Alex</w:t>
      </w:r>
      <w:r w:rsidRPr="0033579B">
        <w:rPr>
          <w:rStyle w:val="af4"/>
          <w:lang w:val="en-US"/>
        </w:rPr>
        <w:t>" /&gt;</w:t>
      </w:r>
    </w:p>
    <w:p w:rsidR="00A36068" w:rsidRPr="00A36068" w:rsidRDefault="00A36068" w:rsidP="00EA47F7">
      <w:pPr>
        <w:pStyle w:val="a4"/>
      </w:pPr>
      <w:proofErr w:type="gramStart"/>
      <w:r w:rsidRPr="00056C50">
        <w:rPr>
          <w:rStyle w:val="af6"/>
        </w:rPr>
        <w:t>var</w:t>
      </w:r>
      <w:proofErr w:type="gramEnd"/>
      <w:r w:rsidRPr="00A36068">
        <w:t xml:space="preserve"> b = </w:t>
      </w:r>
      <w:r w:rsidRPr="00056C50">
        <w:rPr>
          <w:rStyle w:val="af6"/>
        </w:rPr>
        <w:t>new</w:t>
      </w:r>
      <w:r w:rsidRPr="00A36068">
        <w:t xml:space="preserve"> </w:t>
      </w:r>
      <w:r w:rsidRPr="00056C50">
        <w:rPr>
          <w:rStyle w:val="af5"/>
        </w:rPr>
        <w:t>Button</w:t>
      </w:r>
      <w:r w:rsidRPr="00A36068">
        <w:t>();</w:t>
      </w:r>
    </w:p>
    <w:p w:rsidR="00A36068" w:rsidRPr="00A36068" w:rsidRDefault="00056C50" w:rsidP="00EA47F7">
      <w:pPr>
        <w:pStyle w:val="a4"/>
      </w:pPr>
      <w:r w:rsidRPr="00056C50">
        <w:rPr>
          <w:rStyle w:val="af5"/>
        </w:rPr>
        <w:t>User</w:t>
      </w:r>
      <w:r w:rsidR="00A36068" w:rsidRPr="00A36068">
        <w:t>.Set</w:t>
      </w:r>
      <w:r>
        <w:t>Name</w:t>
      </w:r>
      <w:r w:rsidR="00A36068" w:rsidRPr="00A36068">
        <w:t xml:space="preserve">(b, </w:t>
      </w:r>
      <w:r w:rsidR="00A36068" w:rsidRPr="00056C50">
        <w:rPr>
          <w:rStyle w:val="af7"/>
        </w:rPr>
        <w:t>"</w:t>
      </w:r>
      <w:r w:rsidRPr="00056C50">
        <w:rPr>
          <w:rStyle w:val="af7"/>
        </w:rPr>
        <w:t>Alex</w:t>
      </w:r>
      <w:r w:rsidR="00A36068" w:rsidRPr="00056C50">
        <w:rPr>
          <w:rStyle w:val="af7"/>
        </w:rPr>
        <w:t>"</w:t>
      </w:r>
      <w:r w:rsidR="00A36068" w:rsidRPr="00A36068">
        <w:t>);</w:t>
      </w:r>
    </w:p>
    <w:p w:rsidR="00A36068" w:rsidRPr="00C61D5D" w:rsidRDefault="008B71FD" w:rsidP="008B71FD">
      <w:pPr>
        <w:pStyle w:val="2"/>
        <w:rPr>
          <w:lang w:val="en-US"/>
        </w:rPr>
      </w:pPr>
      <w:r w:rsidRPr="00C61D5D">
        <w:rPr>
          <w:lang w:val="en-US"/>
        </w:rPr>
        <w:t xml:space="preserve">4.3. </w:t>
      </w:r>
      <w:r w:rsidR="00A36068">
        <w:t>Маршрутизируемые</w:t>
      </w:r>
      <w:r w:rsidR="00A36068" w:rsidRPr="00C61D5D">
        <w:rPr>
          <w:lang w:val="en-US"/>
        </w:rPr>
        <w:t xml:space="preserve"> </w:t>
      </w:r>
      <w:r w:rsidR="00A36068">
        <w:t>события</w:t>
      </w:r>
    </w:p>
    <w:p w:rsidR="00A36068" w:rsidRDefault="00A36068" w:rsidP="00A36068">
      <w:r w:rsidRPr="00056C50">
        <w:rPr>
          <w:rStyle w:val="a8"/>
        </w:rPr>
        <w:t>Маршрутизируемые события</w:t>
      </w:r>
      <w:r>
        <w:t xml:space="preserve"> (routed events) – модель событий WPF, созданная для использования в дереве визуальных элементов. При генерации маршрутизируемого события информация о нём может быть передана как родительским, так и дочерним элементам источника событий.</w:t>
      </w:r>
    </w:p>
    <w:p w:rsidR="00A36068" w:rsidRDefault="00A36068" w:rsidP="00A36068">
      <w:r>
        <w:t xml:space="preserve">Реализация и использование маршрутизируемых событий имеет много общего со свойствами зависимостей. Рассмотрим в качестве примера реализацию события </w:t>
      </w:r>
      <w:r w:rsidRPr="00056C50">
        <w:rPr>
          <w:rStyle w:val="a9"/>
        </w:rPr>
        <w:t>Click</w:t>
      </w:r>
      <w:r>
        <w:t xml:space="preserve"> в стандартном элементе управления </w:t>
      </w:r>
      <w:r w:rsidRPr="00056C50">
        <w:rPr>
          <w:rStyle w:val="af5"/>
        </w:rPr>
        <w:t>Button</w:t>
      </w:r>
      <w:r>
        <w:t>:</w:t>
      </w:r>
    </w:p>
    <w:p w:rsidR="00A36068" w:rsidRPr="0033579B" w:rsidRDefault="00A36068" w:rsidP="00056C50">
      <w:pPr>
        <w:pStyle w:val="a4"/>
        <w:rPr>
          <w:lang w:val="ru-RU"/>
        </w:rPr>
      </w:pPr>
      <w:proofErr w:type="gramStart"/>
      <w:r w:rsidRPr="00056C50">
        <w:rPr>
          <w:rStyle w:val="af6"/>
        </w:rPr>
        <w:t>public</w:t>
      </w:r>
      <w:proofErr w:type="gramEnd"/>
      <w:r w:rsidRPr="0033579B">
        <w:rPr>
          <w:rStyle w:val="af6"/>
          <w:lang w:val="ru-RU"/>
        </w:rPr>
        <w:t xml:space="preserve"> </w:t>
      </w:r>
      <w:r w:rsidRPr="00056C50">
        <w:rPr>
          <w:rStyle w:val="af6"/>
        </w:rPr>
        <w:t>class</w:t>
      </w:r>
      <w:r w:rsidRPr="0033579B">
        <w:rPr>
          <w:lang w:val="ru-RU"/>
        </w:rPr>
        <w:t xml:space="preserve"> </w:t>
      </w:r>
      <w:r w:rsidRPr="00056C50">
        <w:rPr>
          <w:rStyle w:val="af5"/>
        </w:rPr>
        <w:t>Button</w:t>
      </w:r>
      <w:r w:rsidRPr="0033579B">
        <w:rPr>
          <w:lang w:val="ru-RU"/>
        </w:rPr>
        <w:t xml:space="preserve"> : </w:t>
      </w:r>
      <w:r w:rsidRPr="00056C50">
        <w:rPr>
          <w:rStyle w:val="af5"/>
        </w:rPr>
        <w:t>ButtonBase</w:t>
      </w:r>
    </w:p>
    <w:p w:rsidR="00A36068" w:rsidRPr="0033579B" w:rsidRDefault="00A36068" w:rsidP="00056C50">
      <w:pPr>
        <w:pStyle w:val="a4"/>
        <w:rPr>
          <w:lang w:val="ru-RU"/>
        </w:rPr>
      </w:pPr>
      <w:r w:rsidRPr="0033579B">
        <w:rPr>
          <w:lang w:val="ru-RU"/>
        </w:rPr>
        <w:t>{</w:t>
      </w:r>
    </w:p>
    <w:p w:rsidR="00A36068" w:rsidRPr="00056C50" w:rsidRDefault="00A36068" w:rsidP="00056C50">
      <w:pPr>
        <w:pStyle w:val="a4"/>
        <w:rPr>
          <w:rStyle w:val="af4"/>
        </w:rPr>
      </w:pPr>
      <w:r w:rsidRPr="0033579B">
        <w:rPr>
          <w:lang w:val="ru-RU"/>
        </w:rPr>
        <w:t xml:space="preserve">    </w:t>
      </w:r>
      <w:r w:rsidRPr="00056C50">
        <w:rPr>
          <w:rStyle w:val="af4"/>
        </w:rPr>
        <w:t>// статическое поле для маршрутизируемого события</w:t>
      </w:r>
    </w:p>
    <w:p w:rsidR="00A36068" w:rsidRPr="00A36068" w:rsidRDefault="00A36068" w:rsidP="00056C50">
      <w:pPr>
        <w:pStyle w:val="a4"/>
      </w:pPr>
      <w:r w:rsidRPr="0033579B">
        <w:rPr>
          <w:lang w:val="ru-RU"/>
        </w:rPr>
        <w:t xml:space="preserve">    </w:t>
      </w:r>
      <w:proofErr w:type="gramStart"/>
      <w:r w:rsidRPr="00056C50">
        <w:rPr>
          <w:rStyle w:val="af6"/>
        </w:rPr>
        <w:t>public</w:t>
      </w:r>
      <w:proofErr w:type="gramEnd"/>
      <w:r w:rsidRPr="00056C50">
        <w:rPr>
          <w:rStyle w:val="af6"/>
        </w:rPr>
        <w:t xml:space="preserve"> static</w:t>
      </w:r>
      <w:r w:rsidRPr="00A36068">
        <w:t xml:space="preserve"> </w:t>
      </w:r>
      <w:r w:rsidRPr="00056C50">
        <w:rPr>
          <w:rStyle w:val="af5"/>
        </w:rPr>
        <w:t>RoutedEvent</w:t>
      </w:r>
      <w:r w:rsidRPr="00A36068">
        <w:t xml:space="preserve"> ClickEvent =</w:t>
      </w:r>
    </w:p>
    <w:p w:rsidR="00A36068" w:rsidRPr="00A36068" w:rsidRDefault="00A36068" w:rsidP="00056C50">
      <w:pPr>
        <w:pStyle w:val="a4"/>
      </w:pPr>
      <w:r w:rsidRPr="00A36068">
        <w:t xml:space="preserve">       </w:t>
      </w:r>
      <w:r w:rsidRPr="00056C50">
        <w:rPr>
          <w:rStyle w:val="af5"/>
        </w:rPr>
        <w:t>EventManager</w:t>
      </w:r>
      <w:r w:rsidRPr="00A36068">
        <w:t>.RegisterRoutedEvent(</w:t>
      </w:r>
      <w:r w:rsidRPr="00056C50">
        <w:rPr>
          <w:rStyle w:val="af7"/>
        </w:rPr>
        <w:t>"Click"</w:t>
      </w:r>
      <w:r w:rsidRPr="00A36068">
        <w:t>,</w:t>
      </w:r>
    </w:p>
    <w:p w:rsidR="00A36068" w:rsidRPr="00A36068" w:rsidRDefault="00A36068" w:rsidP="00056C50">
      <w:pPr>
        <w:pStyle w:val="a4"/>
      </w:pPr>
      <w:r w:rsidRPr="00A36068">
        <w:t xml:space="preserve">                                        </w:t>
      </w:r>
      <w:r w:rsidRPr="00056C50">
        <w:rPr>
          <w:rStyle w:val="af5"/>
        </w:rPr>
        <w:t>RoutingStrategy</w:t>
      </w:r>
      <w:r w:rsidRPr="00A36068">
        <w:t>.Bubble,</w:t>
      </w:r>
    </w:p>
    <w:p w:rsidR="00A36068" w:rsidRPr="00A36068" w:rsidRDefault="00A36068" w:rsidP="00056C50">
      <w:pPr>
        <w:pStyle w:val="a4"/>
      </w:pPr>
      <w:r w:rsidRPr="00A36068">
        <w:t xml:space="preserve">                                   </w:t>
      </w:r>
      <w:r w:rsidR="00E629B7" w:rsidRPr="0033579B">
        <w:t xml:space="preserve"> </w:t>
      </w:r>
      <w:r w:rsidRPr="00A36068">
        <w:t xml:space="preserve">    </w:t>
      </w:r>
      <w:proofErr w:type="gramStart"/>
      <w:r w:rsidRPr="00056C50">
        <w:rPr>
          <w:rStyle w:val="af6"/>
        </w:rPr>
        <w:t>typeof</w:t>
      </w:r>
      <w:proofErr w:type="gramEnd"/>
      <w:r w:rsidRPr="00A36068">
        <w:t xml:space="preserve"> (</w:t>
      </w:r>
      <w:r w:rsidRPr="00E629B7">
        <w:rPr>
          <w:rStyle w:val="af5"/>
        </w:rPr>
        <w:t>RoutedEventHandler</w:t>
      </w:r>
      <w:r w:rsidRPr="00A36068">
        <w:t>),</w:t>
      </w:r>
    </w:p>
    <w:p w:rsidR="00A36068" w:rsidRPr="00A36068" w:rsidRDefault="00A36068" w:rsidP="00056C50">
      <w:pPr>
        <w:pStyle w:val="a4"/>
      </w:pPr>
      <w:r w:rsidRPr="00A36068">
        <w:t xml:space="preserve">                                        </w:t>
      </w:r>
      <w:proofErr w:type="gramStart"/>
      <w:r w:rsidRPr="00056C50">
        <w:rPr>
          <w:rStyle w:val="af6"/>
        </w:rPr>
        <w:t>typeof</w:t>
      </w:r>
      <w:proofErr w:type="gramEnd"/>
      <w:r w:rsidRPr="00A36068">
        <w:t xml:space="preserve"> (</w:t>
      </w:r>
      <w:r w:rsidRPr="00E629B7">
        <w:rPr>
          <w:rStyle w:val="af5"/>
        </w:rPr>
        <w:t>Button</w:t>
      </w:r>
      <w:r w:rsidRPr="00A36068">
        <w:t>));</w:t>
      </w:r>
    </w:p>
    <w:p w:rsidR="00A36068" w:rsidRPr="00A36068" w:rsidRDefault="00A36068" w:rsidP="00056C50">
      <w:pPr>
        <w:pStyle w:val="a4"/>
      </w:pPr>
    </w:p>
    <w:p w:rsidR="00A36068" w:rsidRPr="0033579B" w:rsidRDefault="00A36068" w:rsidP="00056C50">
      <w:pPr>
        <w:pStyle w:val="a4"/>
        <w:rPr>
          <w:rStyle w:val="af4"/>
          <w:lang w:val="en-US"/>
        </w:rPr>
      </w:pPr>
      <w:r w:rsidRPr="00A36068">
        <w:t xml:space="preserve">    </w:t>
      </w:r>
      <w:r w:rsidRPr="0033579B">
        <w:rPr>
          <w:rStyle w:val="af4"/>
          <w:lang w:val="en-US"/>
        </w:rPr>
        <w:t xml:space="preserve">// </w:t>
      </w:r>
      <w:r w:rsidRPr="00E629B7">
        <w:rPr>
          <w:rStyle w:val="af4"/>
        </w:rPr>
        <w:t>экземплярная</w:t>
      </w:r>
      <w:r w:rsidRPr="0033579B">
        <w:rPr>
          <w:rStyle w:val="af4"/>
          <w:lang w:val="en-US"/>
        </w:rPr>
        <w:t xml:space="preserve"> </w:t>
      </w:r>
      <w:r w:rsidRPr="00E629B7">
        <w:rPr>
          <w:rStyle w:val="af4"/>
        </w:rPr>
        <w:t>оболочка</w:t>
      </w:r>
      <w:r w:rsidRPr="0033579B">
        <w:rPr>
          <w:rStyle w:val="af4"/>
          <w:lang w:val="en-US"/>
        </w:rPr>
        <w:t xml:space="preserve"> </w:t>
      </w:r>
      <w:r w:rsidRPr="00E629B7">
        <w:rPr>
          <w:rStyle w:val="af4"/>
        </w:rPr>
        <w:t>события</w:t>
      </w:r>
    </w:p>
    <w:p w:rsidR="00A36068" w:rsidRPr="00A36068" w:rsidRDefault="00A36068" w:rsidP="00056C50">
      <w:pPr>
        <w:pStyle w:val="a4"/>
      </w:pPr>
      <w:r w:rsidRPr="00A36068">
        <w:t xml:space="preserve">    </w:t>
      </w:r>
      <w:proofErr w:type="gramStart"/>
      <w:r w:rsidRPr="00E629B7">
        <w:rPr>
          <w:rStyle w:val="af6"/>
        </w:rPr>
        <w:t>public</w:t>
      </w:r>
      <w:proofErr w:type="gramEnd"/>
      <w:r w:rsidRPr="00E629B7">
        <w:rPr>
          <w:rStyle w:val="af6"/>
        </w:rPr>
        <w:t xml:space="preserve"> event</w:t>
      </w:r>
      <w:r w:rsidRPr="00A36068">
        <w:t xml:space="preserve"> </w:t>
      </w:r>
      <w:r w:rsidRPr="00E629B7">
        <w:rPr>
          <w:rStyle w:val="af5"/>
        </w:rPr>
        <w:t>RoutedEventHandler</w:t>
      </w:r>
      <w:r w:rsidRPr="00A36068">
        <w:t xml:space="preserve"> Click</w:t>
      </w:r>
    </w:p>
    <w:p w:rsidR="00A36068" w:rsidRPr="00A36068" w:rsidRDefault="00A36068" w:rsidP="00056C50">
      <w:pPr>
        <w:pStyle w:val="a4"/>
      </w:pPr>
      <w:r w:rsidRPr="00A36068">
        <w:t xml:space="preserve">    {</w:t>
      </w:r>
    </w:p>
    <w:p w:rsidR="00A36068" w:rsidRPr="00A36068" w:rsidRDefault="00A36068" w:rsidP="00056C50">
      <w:pPr>
        <w:pStyle w:val="a4"/>
      </w:pPr>
      <w:r w:rsidRPr="00A36068">
        <w:t xml:space="preserve">        </w:t>
      </w:r>
      <w:proofErr w:type="gramStart"/>
      <w:r w:rsidRPr="00E629B7">
        <w:rPr>
          <w:rStyle w:val="af6"/>
        </w:rPr>
        <w:t>add</w:t>
      </w:r>
      <w:proofErr w:type="gramEnd"/>
      <w:r w:rsidRPr="00A36068">
        <w:t xml:space="preserve"> { AddHandler(ClickEvent, </w:t>
      </w:r>
      <w:r w:rsidRPr="00E629B7">
        <w:rPr>
          <w:rStyle w:val="af6"/>
        </w:rPr>
        <w:t>value</w:t>
      </w:r>
      <w:r w:rsidRPr="00A36068">
        <w:t>); }</w:t>
      </w:r>
    </w:p>
    <w:p w:rsidR="00A36068" w:rsidRPr="00A36068" w:rsidRDefault="00A36068" w:rsidP="00056C50">
      <w:pPr>
        <w:pStyle w:val="a4"/>
      </w:pPr>
      <w:r w:rsidRPr="00A36068">
        <w:t xml:space="preserve">        </w:t>
      </w:r>
      <w:proofErr w:type="gramStart"/>
      <w:r w:rsidRPr="00E629B7">
        <w:rPr>
          <w:rStyle w:val="af6"/>
        </w:rPr>
        <w:t>remove</w:t>
      </w:r>
      <w:proofErr w:type="gramEnd"/>
      <w:r w:rsidRPr="00A36068">
        <w:t xml:space="preserve"> { RemoveHandler(ClickEvent, </w:t>
      </w:r>
      <w:r w:rsidRPr="00E629B7">
        <w:rPr>
          <w:rStyle w:val="af6"/>
        </w:rPr>
        <w:t>value</w:t>
      </w:r>
      <w:r w:rsidRPr="00A36068">
        <w:t>); }</w:t>
      </w:r>
    </w:p>
    <w:p w:rsidR="00A36068" w:rsidRPr="00A36068" w:rsidRDefault="00A36068" w:rsidP="00056C50">
      <w:pPr>
        <w:pStyle w:val="a4"/>
      </w:pPr>
      <w:r w:rsidRPr="00A36068">
        <w:t xml:space="preserve">    }</w:t>
      </w:r>
    </w:p>
    <w:p w:rsidR="00A36068" w:rsidRPr="00A36068" w:rsidRDefault="00A36068" w:rsidP="00056C50">
      <w:pPr>
        <w:pStyle w:val="a4"/>
      </w:pPr>
    </w:p>
    <w:p w:rsidR="00A36068" w:rsidRPr="006613F5" w:rsidRDefault="00A36068" w:rsidP="00056C50">
      <w:pPr>
        <w:pStyle w:val="a4"/>
        <w:rPr>
          <w:rStyle w:val="af4"/>
          <w:lang w:val="en-US"/>
        </w:rPr>
      </w:pPr>
      <w:r w:rsidRPr="00A36068">
        <w:t xml:space="preserve">    </w:t>
      </w:r>
      <w:r w:rsidRPr="006613F5">
        <w:rPr>
          <w:rStyle w:val="af4"/>
          <w:lang w:val="en-US"/>
        </w:rPr>
        <w:t xml:space="preserve">// </w:t>
      </w:r>
      <w:r w:rsidRPr="00E629B7">
        <w:rPr>
          <w:rStyle w:val="af4"/>
        </w:rPr>
        <w:t>внутренний</w:t>
      </w:r>
      <w:r w:rsidRPr="006613F5">
        <w:rPr>
          <w:rStyle w:val="af4"/>
          <w:lang w:val="en-US"/>
        </w:rPr>
        <w:t xml:space="preserve"> </w:t>
      </w:r>
      <w:r w:rsidRPr="00E629B7">
        <w:rPr>
          <w:rStyle w:val="af4"/>
        </w:rPr>
        <w:t>метод</w:t>
      </w:r>
      <w:r w:rsidRPr="006613F5">
        <w:rPr>
          <w:rStyle w:val="af4"/>
          <w:lang w:val="en-US"/>
        </w:rPr>
        <w:t xml:space="preserve"> </w:t>
      </w:r>
      <w:r w:rsidRPr="00E629B7">
        <w:rPr>
          <w:rStyle w:val="af4"/>
        </w:rPr>
        <w:t>для</w:t>
      </w:r>
      <w:r w:rsidRPr="006613F5">
        <w:rPr>
          <w:rStyle w:val="af4"/>
          <w:lang w:val="en-US"/>
        </w:rPr>
        <w:t xml:space="preserve"> </w:t>
      </w:r>
      <w:r w:rsidRPr="00E629B7">
        <w:rPr>
          <w:rStyle w:val="af4"/>
        </w:rPr>
        <w:t>генерации</w:t>
      </w:r>
      <w:r w:rsidRPr="006613F5">
        <w:rPr>
          <w:rStyle w:val="af4"/>
          <w:lang w:val="en-US"/>
        </w:rPr>
        <w:t xml:space="preserve"> </w:t>
      </w:r>
      <w:r w:rsidRPr="00E629B7">
        <w:rPr>
          <w:rStyle w:val="af4"/>
        </w:rPr>
        <w:t>события</w:t>
      </w:r>
    </w:p>
    <w:p w:rsidR="00A36068" w:rsidRPr="00A36068" w:rsidRDefault="00A36068" w:rsidP="00056C50">
      <w:pPr>
        <w:pStyle w:val="a4"/>
      </w:pPr>
      <w:r w:rsidRPr="00A36068">
        <w:t xml:space="preserve">    </w:t>
      </w:r>
      <w:proofErr w:type="gramStart"/>
      <w:r w:rsidRPr="00E629B7">
        <w:rPr>
          <w:rStyle w:val="af6"/>
        </w:rPr>
        <w:t>protected</w:t>
      </w:r>
      <w:proofErr w:type="gramEnd"/>
      <w:r w:rsidRPr="00E629B7">
        <w:rPr>
          <w:rStyle w:val="af6"/>
        </w:rPr>
        <w:t xml:space="preserve"> override void</w:t>
      </w:r>
      <w:r w:rsidRPr="00A36068">
        <w:t xml:space="preserve"> OnClick(</w:t>
      </w:r>
      <w:r w:rsidRPr="00E629B7">
        <w:rPr>
          <w:rStyle w:val="af5"/>
        </w:rPr>
        <w:t>EventArgs</w:t>
      </w:r>
      <w:r w:rsidRPr="00A36068">
        <w:t xml:space="preserve"> e)</w:t>
      </w:r>
    </w:p>
    <w:p w:rsidR="00A36068" w:rsidRPr="00A36068" w:rsidRDefault="00A36068" w:rsidP="00056C50">
      <w:pPr>
        <w:pStyle w:val="a4"/>
      </w:pPr>
      <w:r w:rsidRPr="00A36068">
        <w:t xml:space="preserve">    {</w:t>
      </w:r>
    </w:p>
    <w:p w:rsidR="00A36068" w:rsidRPr="00A36068" w:rsidRDefault="00A36068" w:rsidP="00056C50">
      <w:pPr>
        <w:pStyle w:val="a4"/>
      </w:pPr>
      <w:r w:rsidRPr="00A36068">
        <w:t xml:space="preserve">        RaiseEvent(</w:t>
      </w:r>
      <w:r w:rsidRPr="00E629B7">
        <w:rPr>
          <w:rStyle w:val="af6"/>
        </w:rPr>
        <w:t>new</w:t>
      </w:r>
      <w:r w:rsidRPr="00A36068">
        <w:t xml:space="preserve"> </w:t>
      </w:r>
      <w:r w:rsidRPr="00E629B7">
        <w:rPr>
          <w:rStyle w:val="af5"/>
        </w:rPr>
        <w:t>RoutedEventArgs</w:t>
      </w:r>
      <w:r w:rsidRPr="00A36068">
        <w:t xml:space="preserve">(ClickEvent, </w:t>
      </w:r>
      <w:r w:rsidRPr="00E629B7">
        <w:rPr>
          <w:rStyle w:val="af6"/>
        </w:rPr>
        <w:t>this</w:t>
      </w:r>
      <w:r w:rsidRPr="00A36068">
        <w:t>));</w:t>
      </w:r>
    </w:p>
    <w:p w:rsidR="00A36068" w:rsidRPr="00A36068" w:rsidRDefault="00A36068" w:rsidP="00056C50">
      <w:pPr>
        <w:pStyle w:val="a4"/>
      </w:pPr>
      <w:r w:rsidRPr="00A36068">
        <w:t xml:space="preserve">    }</w:t>
      </w:r>
    </w:p>
    <w:p w:rsidR="00A36068" w:rsidRPr="00A36068" w:rsidRDefault="00A36068" w:rsidP="00056C50">
      <w:pPr>
        <w:pStyle w:val="a4"/>
      </w:pPr>
      <w:r w:rsidRPr="00A36068">
        <w:t>}</w:t>
      </w:r>
    </w:p>
    <w:p w:rsidR="00A36068" w:rsidRDefault="00A36068" w:rsidP="00A36068">
      <w:r>
        <w:t>Методы</w:t>
      </w:r>
      <w:r w:rsidRPr="00A36068">
        <w:rPr>
          <w:lang w:val="en-US"/>
        </w:rPr>
        <w:t xml:space="preserve"> </w:t>
      </w:r>
      <w:r w:rsidRPr="0033579B">
        <w:rPr>
          <w:rStyle w:val="a9"/>
          <w:lang w:val="en-US"/>
        </w:rPr>
        <w:t>AddHandler()</w:t>
      </w:r>
      <w:r w:rsidRPr="00A36068">
        <w:rPr>
          <w:lang w:val="en-US"/>
        </w:rPr>
        <w:t xml:space="preserve">, </w:t>
      </w:r>
      <w:r w:rsidRPr="0033579B">
        <w:rPr>
          <w:rStyle w:val="a9"/>
          <w:lang w:val="en-US"/>
        </w:rPr>
        <w:t>RemoveHandler()</w:t>
      </w:r>
      <w:r w:rsidRPr="00A36068">
        <w:rPr>
          <w:lang w:val="en-US"/>
        </w:rPr>
        <w:t xml:space="preserve"> </w:t>
      </w:r>
      <w:r>
        <w:t>и</w:t>
      </w:r>
      <w:r w:rsidRPr="00A36068">
        <w:rPr>
          <w:lang w:val="en-US"/>
        </w:rPr>
        <w:t xml:space="preserve"> </w:t>
      </w:r>
      <w:r w:rsidRPr="0033579B">
        <w:rPr>
          <w:rStyle w:val="a9"/>
          <w:lang w:val="en-US"/>
        </w:rPr>
        <w:t>RaiseEvent()</w:t>
      </w:r>
      <w:r w:rsidRPr="00A36068">
        <w:rPr>
          <w:lang w:val="en-US"/>
        </w:rPr>
        <w:t xml:space="preserve"> – </w:t>
      </w:r>
      <w:r>
        <w:t>это</w:t>
      </w:r>
      <w:r w:rsidRPr="00A36068">
        <w:rPr>
          <w:lang w:val="en-US"/>
        </w:rPr>
        <w:t xml:space="preserve"> </w:t>
      </w:r>
      <w:r>
        <w:t>методы</w:t>
      </w:r>
      <w:r w:rsidRPr="00A36068">
        <w:rPr>
          <w:lang w:val="en-US"/>
        </w:rPr>
        <w:t xml:space="preserve"> </w:t>
      </w:r>
      <w:r>
        <w:t>класса</w:t>
      </w:r>
      <w:r w:rsidRPr="00A36068">
        <w:rPr>
          <w:lang w:val="en-US"/>
        </w:rPr>
        <w:t xml:space="preserve"> </w:t>
      </w:r>
      <w:r w:rsidRPr="00E629B7">
        <w:rPr>
          <w:rStyle w:val="af5"/>
        </w:rPr>
        <w:t>UIElement</w:t>
      </w:r>
      <w:r w:rsidRPr="00A36068">
        <w:rPr>
          <w:lang w:val="en-US"/>
        </w:rPr>
        <w:t xml:space="preserve">. </w:t>
      </w:r>
      <w:r>
        <w:t xml:space="preserve">Листинг показывает, что при регистрации маршрутизируемого события используется метод </w:t>
      </w:r>
      <w:r w:rsidRPr="00E629B7">
        <w:rPr>
          <w:rStyle w:val="af5"/>
        </w:rPr>
        <w:t>EventManager</w:t>
      </w:r>
      <w:r w:rsidRPr="00E629B7">
        <w:rPr>
          <w:rStyle w:val="a9"/>
        </w:rPr>
        <w:t>.RegisterRoutedEvent()</w:t>
      </w:r>
      <w:r>
        <w:t xml:space="preserve">. Одним из аргументов метода является элемент перечисления </w:t>
      </w:r>
      <w:r w:rsidRPr="00E629B7">
        <w:rPr>
          <w:rStyle w:val="af5"/>
        </w:rPr>
        <w:t>RoutingStrategy</w:t>
      </w:r>
      <w:r>
        <w:t>, описывающего стратегию маршрутизации события:</w:t>
      </w:r>
    </w:p>
    <w:p w:rsidR="00A36068" w:rsidRDefault="00A36068" w:rsidP="00A36068">
      <w:r w:rsidRPr="00E629B7">
        <w:rPr>
          <w:rStyle w:val="a9"/>
        </w:rPr>
        <w:t>Tunnel</w:t>
      </w:r>
      <w:r>
        <w:t xml:space="preserve"> – событие генерируется в корневом элементе, затем в каждом дочернем элементе, пока не достиг</w:t>
      </w:r>
      <w:r w:rsidR="002E584D">
        <w:t>ает</w:t>
      </w:r>
      <w:r>
        <w:t xml:space="preserve"> элемент</w:t>
      </w:r>
      <w:r w:rsidR="002E584D">
        <w:t>а</w:t>
      </w:r>
      <w:r>
        <w:t>-источник</w:t>
      </w:r>
      <w:r w:rsidR="002E584D">
        <w:t>а</w:t>
      </w:r>
      <w:r>
        <w:t>.</w:t>
      </w:r>
    </w:p>
    <w:p w:rsidR="00A36068" w:rsidRDefault="00A36068" w:rsidP="00A36068">
      <w:r w:rsidRPr="00E629B7">
        <w:rPr>
          <w:rStyle w:val="a9"/>
        </w:rPr>
        <w:t>Bubble</w:t>
      </w:r>
      <w:r>
        <w:t xml:space="preserve"> – событие генерируется в элементе источнике, затем в каждом родительском элементе, вплоть до корня дерева элементов.</w:t>
      </w:r>
    </w:p>
    <w:p w:rsidR="00A36068" w:rsidRDefault="00A36068" w:rsidP="00A36068">
      <w:r w:rsidRPr="00E629B7">
        <w:rPr>
          <w:rStyle w:val="a9"/>
        </w:rPr>
        <w:t>Direct</w:t>
      </w:r>
      <w:r>
        <w:t xml:space="preserve"> – событие генерируется только в элементе-источнике.</w:t>
      </w:r>
    </w:p>
    <w:p w:rsidR="00A36068" w:rsidRDefault="00A36068" w:rsidP="00A36068">
      <w:r>
        <w:t xml:space="preserve">Обработчики маршрутизируемых событий принимают аргумент </w:t>
      </w:r>
      <w:r w:rsidRPr="00E629B7">
        <w:rPr>
          <w:rStyle w:val="af5"/>
        </w:rPr>
        <w:t>RoutedEventArgs</w:t>
      </w:r>
      <w:r>
        <w:t xml:space="preserve">. Этот класс содержит </w:t>
      </w:r>
      <w:r w:rsidR="00E629B7">
        <w:t xml:space="preserve">следующие </w:t>
      </w:r>
      <w:r>
        <w:t xml:space="preserve">свойства: </w:t>
      </w:r>
      <w:r>
        <w:tab/>
      </w:r>
      <w:r w:rsidRPr="00E629B7">
        <w:rPr>
          <w:rStyle w:val="a9"/>
        </w:rPr>
        <w:t>Source</w:t>
      </w:r>
      <w:r>
        <w:t xml:space="preserve"> – источник события в логическом дереве элементов;</w:t>
      </w:r>
      <w:r w:rsidR="00E629B7">
        <w:t xml:space="preserve"> </w:t>
      </w:r>
      <w:r w:rsidRPr="00E629B7">
        <w:rPr>
          <w:rStyle w:val="a9"/>
        </w:rPr>
        <w:t>Handled</w:t>
      </w:r>
      <w:r>
        <w:t xml:space="preserve"> – </w:t>
      </w:r>
      <w:r w:rsidR="00E629B7">
        <w:t xml:space="preserve">при установке в </w:t>
      </w:r>
      <w:r w:rsidRPr="00E629B7">
        <w:rPr>
          <w:rStyle w:val="af6"/>
        </w:rPr>
        <w:t>true</w:t>
      </w:r>
      <w:r>
        <w:t xml:space="preserve"> маршрутизаци</w:t>
      </w:r>
      <w:r w:rsidR="00DB3945">
        <w:t>я</w:t>
      </w:r>
      <w:r>
        <w:t xml:space="preserve"> события в дереве</w:t>
      </w:r>
      <w:r w:rsidR="00E629B7">
        <w:t xml:space="preserve"> прекращается</w:t>
      </w:r>
      <w:r>
        <w:t>;</w:t>
      </w:r>
      <w:r w:rsidR="00E629B7">
        <w:t xml:space="preserve"> </w:t>
      </w:r>
      <w:r w:rsidRPr="00E629B7">
        <w:rPr>
          <w:rStyle w:val="a9"/>
        </w:rPr>
        <w:t>RoutedEvent</w:t>
      </w:r>
      <w:r>
        <w:t xml:space="preserve"> – объект, описывающий маршрутизируемое событие.</w:t>
      </w:r>
    </w:p>
    <w:p w:rsidR="00A36068" w:rsidRDefault="00A36068" w:rsidP="00A36068">
      <w:r>
        <w:t xml:space="preserve">Класс </w:t>
      </w:r>
      <w:r w:rsidRPr="00E629B7">
        <w:rPr>
          <w:rStyle w:val="af5"/>
        </w:rPr>
        <w:t>UIElement</w:t>
      </w:r>
      <w:r>
        <w:t xml:space="preserve"> определяет множество маршрутизируемых событий, связанных с клавиатурой, мышью, стилусом. Большинство событий используют </w:t>
      </w:r>
      <w:r w:rsidRPr="00E629B7">
        <w:rPr>
          <w:rStyle w:val="a9"/>
        </w:rPr>
        <w:t>Bubble</w:t>
      </w:r>
      <w:r>
        <w:t xml:space="preserve">-стратегию. Многие </w:t>
      </w:r>
      <w:r w:rsidRPr="00E629B7">
        <w:rPr>
          <w:rStyle w:val="a9"/>
        </w:rPr>
        <w:t>Bubble</w:t>
      </w:r>
      <w:r>
        <w:t xml:space="preserve">-события имеют сопряжённое </w:t>
      </w:r>
      <w:r w:rsidRPr="00E629B7">
        <w:rPr>
          <w:rStyle w:val="a9"/>
        </w:rPr>
        <w:t>Tunnel</w:t>
      </w:r>
      <w:r>
        <w:t xml:space="preserve">-событие, которое генерируется перед </w:t>
      </w:r>
      <w:r w:rsidRPr="00E629B7">
        <w:rPr>
          <w:rStyle w:val="a9"/>
        </w:rPr>
        <w:t>Bubble</w:t>
      </w:r>
      <w:r>
        <w:t>-событием (</w:t>
      </w:r>
      <w:r w:rsidRPr="00E629B7">
        <w:rPr>
          <w:rStyle w:val="a9"/>
        </w:rPr>
        <w:t>Tunnel</w:t>
      </w:r>
      <w:r>
        <w:t xml:space="preserve">-событие отличает префикс </w:t>
      </w:r>
      <w:r w:rsidRPr="00E629B7">
        <w:rPr>
          <w:rStyle w:val="aff0"/>
        </w:rPr>
        <w:t>Preview</w:t>
      </w:r>
      <w:r>
        <w:t xml:space="preserve"> в названии).</w:t>
      </w:r>
    </w:p>
    <w:p w:rsidR="00A36068" w:rsidRDefault="008B71FD" w:rsidP="008B71FD">
      <w:pPr>
        <w:pStyle w:val="2"/>
      </w:pPr>
      <w:r w:rsidRPr="008B71FD">
        <w:t xml:space="preserve">4.4. </w:t>
      </w:r>
      <w:r w:rsidR="00A36068">
        <w:t>Многопоточность в WPF</w:t>
      </w:r>
    </w:p>
    <w:p w:rsidR="00A36068" w:rsidRDefault="00A36068" w:rsidP="00A36068">
      <w:r>
        <w:t xml:space="preserve">Элементы WPF, отображаемые в одном окне, обладают </w:t>
      </w:r>
      <w:r w:rsidRPr="00E629B7">
        <w:rPr>
          <w:rStyle w:val="a8"/>
        </w:rPr>
        <w:t>потоковым родством</w:t>
      </w:r>
      <w:r>
        <w:t xml:space="preserve"> (thread affinity). Это означает, что поток, который </w:t>
      </w:r>
      <w:r w:rsidR="00E629B7">
        <w:t xml:space="preserve">их </w:t>
      </w:r>
      <w:r>
        <w:t>создал, владеет ими, а другие потоки не могут взаимодействовать с этими элементами напрямую.</w:t>
      </w:r>
      <w:r w:rsidR="00E629B7">
        <w:t xml:space="preserve"> </w:t>
      </w:r>
      <w:r>
        <w:t xml:space="preserve">С набором элементов, обладающих потоковым родством, связан диспетчер, который принимает методы и ставит их на выполнение в очередь потока элементов. Чтобы элемент мог обладать потоковым родством и иметь доступ к диспетчеру, он должен наследоваться от класса </w:t>
      </w:r>
      <w:r w:rsidRPr="00E629B7">
        <w:rPr>
          <w:rStyle w:val="af5"/>
        </w:rPr>
        <w:t>DispatcherObject</w:t>
      </w:r>
      <w:r>
        <w:t>. Этот класс имеет всего три члена:</w:t>
      </w:r>
    </w:p>
    <w:p w:rsidR="00A36068" w:rsidRDefault="00A36068" w:rsidP="00A36068">
      <w:r w:rsidRPr="00E629B7">
        <w:rPr>
          <w:rStyle w:val="a9"/>
        </w:rPr>
        <w:t>Dispatcher</w:t>
      </w:r>
      <w:r>
        <w:t xml:space="preserve"> – свойство, возвращающее диспетчер потока;</w:t>
      </w:r>
    </w:p>
    <w:p w:rsidR="00A36068" w:rsidRDefault="00A36068" w:rsidP="00A36068">
      <w:r w:rsidRPr="00E629B7">
        <w:rPr>
          <w:rStyle w:val="a9"/>
        </w:rPr>
        <w:t>CheckAccess()</w:t>
      </w:r>
      <w:r>
        <w:t xml:space="preserve"> – метод возвращает </w:t>
      </w:r>
      <w:r w:rsidRPr="00E629B7">
        <w:rPr>
          <w:rStyle w:val="af6"/>
        </w:rPr>
        <w:t>true</w:t>
      </w:r>
      <w:r>
        <w:t xml:space="preserve">, если код </w:t>
      </w:r>
      <w:r w:rsidR="00E629B7">
        <w:t>выполняется</w:t>
      </w:r>
      <w:r>
        <w:t xml:space="preserve"> в потоке элемента;</w:t>
      </w:r>
    </w:p>
    <w:p w:rsidR="00A36068" w:rsidRDefault="00A36068" w:rsidP="00A36068">
      <w:r w:rsidRPr="00E629B7">
        <w:rPr>
          <w:rStyle w:val="a9"/>
        </w:rPr>
        <w:t>VerifyAccess()</w:t>
      </w:r>
      <w:r>
        <w:t xml:space="preserve"> – если вызывающий код находится не в потоке элемента, данный метод генерирует исключение </w:t>
      </w:r>
      <w:r w:rsidRPr="005E00E0">
        <w:rPr>
          <w:rStyle w:val="af5"/>
        </w:rPr>
        <w:t>InvalidOperationException</w:t>
      </w:r>
      <w:r>
        <w:t>.</w:t>
      </w:r>
    </w:p>
    <w:p w:rsidR="00A36068" w:rsidRDefault="00A36068" w:rsidP="00A36068">
      <w:r>
        <w:lastRenderedPageBreak/>
        <w:t xml:space="preserve">Диспетчер – это экземпляр класса </w:t>
      </w:r>
      <w:r w:rsidRPr="005E00E0">
        <w:rPr>
          <w:rStyle w:val="a9"/>
        </w:rPr>
        <w:t>System.Windows.Threading.</w:t>
      </w:r>
      <w:r w:rsidRPr="005E00E0">
        <w:rPr>
          <w:rStyle w:val="af5"/>
        </w:rPr>
        <w:t>Dispatcher</w:t>
      </w:r>
      <w:r>
        <w:t xml:space="preserve">. Метод диспетчера </w:t>
      </w:r>
      <w:r w:rsidRPr="005E00E0">
        <w:rPr>
          <w:rStyle w:val="a9"/>
        </w:rPr>
        <w:t>BeginInvoke()</w:t>
      </w:r>
      <w:r>
        <w:t xml:space="preserve"> используется для того, чтобы спланировать код в качестве задачи для диспетчера:</w:t>
      </w:r>
    </w:p>
    <w:p w:rsidR="00A36068" w:rsidRPr="005E00E0" w:rsidRDefault="00A36068" w:rsidP="005E00E0">
      <w:pPr>
        <w:pStyle w:val="a4"/>
        <w:rPr>
          <w:rStyle w:val="af4"/>
        </w:rPr>
      </w:pPr>
      <w:bookmarkStart w:id="13" w:name="OLE_LINK10"/>
      <w:bookmarkStart w:id="14" w:name="OLE_LINK11"/>
      <w:r w:rsidRPr="005E00E0">
        <w:rPr>
          <w:rStyle w:val="af4"/>
        </w:rPr>
        <w:t>// предположим, что это обработчик нажатия некоторой кнопки</w:t>
      </w:r>
    </w:p>
    <w:p w:rsidR="00A36068" w:rsidRPr="00A36068" w:rsidRDefault="00A36068" w:rsidP="005E00E0">
      <w:pPr>
        <w:pStyle w:val="a4"/>
      </w:pPr>
      <w:proofErr w:type="gramStart"/>
      <w:r w:rsidRPr="005E00E0">
        <w:rPr>
          <w:rStyle w:val="af6"/>
        </w:rPr>
        <w:t>private</w:t>
      </w:r>
      <w:proofErr w:type="gramEnd"/>
      <w:r w:rsidRPr="005E00E0">
        <w:rPr>
          <w:rStyle w:val="af6"/>
        </w:rPr>
        <w:t xml:space="preserve"> void</w:t>
      </w:r>
      <w:r w:rsidRPr="00A36068">
        <w:t xml:space="preserve"> btn_Click(</w:t>
      </w:r>
      <w:r w:rsidRPr="005E00E0">
        <w:rPr>
          <w:rStyle w:val="af6"/>
        </w:rPr>
        <w:t>object</w:t>
      </w:r>
      <w:r w:rsidRPr="00A36068">
        <w:t xml:space="preserve"> sender, </w:t>
      </w:r>
      <w:r w:rsidRPr="005E00E0">
        <w:rPr>
          <w:rStyle w:val="af5"/>
        </w:rPr>
        <w:t>RoutedEventArgs</w:t>
      </w:r>
      <w:r w:rsidRPr="00A36068">
        <w:t xml:space="preserve"> e)</w:t>
      </w:r>
    </w:p>
    <w:p w:rsidR="00A36068" w:rsidRPr="005E00E0" w:rsidRDefault="00A36068" w:rsidP="005E00E0">
      <w:pPr>
        <w:pStyle w:val="a4"/>
        <w:rPr>
          <w:lang w:val="ru-RU"/>
        </w:rPr>
      </w:pPr>
      <w:r w:rsidRPr="005E00E0">
        <w:rPr>
          <w:lang w:val="ru-RU"/>
        </w:rPr>
        <w:t>{</w:t>
      </w:r>
    </w:p>
    <w:p w:rsidR="005E00E0" w:rsidRPr="005E00E0" w:rsidRDefault="005E00E0" w:rsidP="005E00E0">
      <w:pPr>
        <w:pStyle w:val="a4"/>
        <w:rPr>
          <w:rStyle w:val="af4"/>
        </w:rPr>
      </w:pPr>
      <w:r>
        <w:rPr>
          <w:lang w:val="ru-RU"/>
        </w:rPr>
        <w:t xml:space="preserve">    </w:t>
      </w:r>
      <w:r w:rsidRPr="005E00E0">
        <w:rPr>
          <w:rStyle w:val="af4"/>
        </w:rPr>
        <w:t>// запускаем новый метод в отдельном потоке</w:t>
      </w:r>
    </w:p>
    <w:p w:rsidR="00A36068" w:rsidRPr="00A36068" w:rsidRDefault="00A36068" w:rsidP="005E00E0">
      <w:pPr>
        <w:pStyle w:val="a4"/>
      </w:pPr>
      <w:r w:rsidRPr="005E00E0">
        <w:rPr>
          <w:lang w:val="ru-RU"/>
        </w:rPr>
        <w:t xml:space="preserve">    </w:t>
      </w:r>
      <w:proofErr w:type="gramStart"/>
      <w:r w:rsidRPr="005E00E0">
        <w:rPr>
          <w:rStyle w:val="af6"/>
        </w:rPr>
        <w:t>new</w:t>
      </w:r>
      <w:proofErr w:type="gramEnd"/>
      <w:r w:rsidRPr="00A36068">
        <w:t xml:space="preserve"> </w:t>
      </w:r>
      <w:r w:rsidRPr="005E00E0">
        <w:rPr>
          <w:rStyle w:val="af5"/>
        </w:rPr>
        <w:t>Thread</w:t>
      </w:r>
      <w:r w:rsidRPr="00A36068">
        <w:t>(UpdateTextRight).Start();</w:t>
      </w:r>
    </w:p>
    <w:p w:rsidR="00A36068" w:rsidRPr="00A36068" w:rsidRDefault="00A36068" w:rsidP="005E00E0">
      <w:pPr>
        <w:pStyle w:val="a4"/>
      </w:pPr>
      <w:r w:rsidRPr="00A36068">
        <w:t>}</w:t>
      </w:r>
    </w:p>
    <w:p w:rsidR="00A36068" w:rsidRPr="00A36068" w:rsidRDefault="00A36068" w:rsidP="005E00E0">
      <w:pPr>
        <w:pStyle w:val="a4"/>
      </w:pPr>
    </w:p>
    <w:p w:rsidR="00A36068" w:rsidRPr="00A36068" w:rsidRDefault="00A36068" w:rsidP="005E00E0">
      <w:pPr>
        <w:pStyle w:val="a4"/>
      </w:pPr>
      <w:proofErr w:type="gramStart"/>
      <w:r w:rsidRPr="005E00E0">
        <w:rPr>
          <w:rStyle w:val="af6"/>
        </w:rPr>
        <w:t>private</w:t>
      </w:r>
      <w:proofErr w:type="gramEnd"/>
      <w:r w:rsidRPr="005E00E0">
        <w:rPr>
          <w:rStyle w:val="af6"/>
        </w:rPr>
        <w:t xml:space="preserve"> void</w:t>
      </w:r>
      <w:r w:rsidRPr="00A36068">
        <w:t xml:space="preserve"> UpdateTextRight()</w:t>
      </w:r>
    </w:p>
    <w:p w:rsidR="00A36068" w:rsidRPr="00DB3945" w:rsidRDefault="00A36068" w:rsidP="005E00E0">
      <w:pPr>
        <w:pStyle w:val="a4"/>
        <w:rPr>
          <w:lang w:val="ru-RU"/>
        </w:rPr>
      </w:pPr>
      <w:r w:rsidRPr="00DB3945">
        <w:rPr>
          <w:lang w:val="ru-RU"/>
        </w:rPr>
        <w:t>{</w:t>
      </w:r>
    </w:p>
    <w:p w:rsidR="00A36068" w:rsidRPr="005E00E0" w:rsidRDefault="00A36068" w:rsidP="005E00E0">
      <w:pPr>
        <w:pStyle w:val="a4"/>
        <w:rPr>
          <w:rStyle w:val="af4"/>
        </w:rPr>
      </w:pPr>
      <w:r w:rsidRPr="00DB3945">
        <w:rPr>
          <w:rStyle w:val="af4"/>
        </w:rPr>
        <w:t xml:space="preserve">    </w:t>
      </w:r>
      <w:r w:rsidRPr="005E00E0">
        <w:rPr>
          <w:rStyle w:val="af4"/>
        </w:rPr>
        <w:t>// обновим интерфейс</w:t>
      </w:r>
      <w:r w:rsidR="009143FC">
        <w:rPr>
          <w:rStyle w:val="af4"/>
        </w:rPr>
        <w:t xml:space="preserve"> - </w:t>
      </w:r>
      <w:r w:rsidR="009143FC" w:rsidRPr="005E00E0">
        <w:rPr>
          <w:rStyle w:val="af4"/>
        </w:rPr>
        <w:t xml:space="preserve">у диспетчера окна вызываем </w:t>
      </w:r>
      <w:proofErr w:type="gramStart"/>
      <w:r w:rsidR="009143FC" w:rsidRPr="005E00E0">
        <w:rPr>
          <w:rStyle w:val="af4"/>
        </w:rPr>
        <w:t>BeginInvoke(</w:t>
      </w:r>
      <w:proofErr w:type="gramEnd"/>
      <w:r w:rsidR="009143FC" w:rsidRPr="005E00E0">
        <w:rPr>
          <w:rStyle w:val="af4"/>
        </w:rPr>
        <w:t>)</w:t>
      </w:r>
    </w:p>
    <w:p w:rsidR="00A36068" w:rsidRPr="00A36068" w:rsidRDefault="00A36068" w:rsidP="005E00E0">
      <w:pPr>
        <w:pStyle w:val="a4"/>
      </w:pPr>
      <w:r w:rsidRPr="0033579B">
        <w:rPr>
          <w:lang w:val="ru-RU"/>
        </w:rPr>
        <w:t xml:space="preserve">    </w:t>
      </w:r>
      <w:r w:rsidRPr="00A36068">
        <w:t>Dispatcher.BeginInvoke(</w:t>
      </w:r>
      <w:bookmarkStart w:id="15" w:name="OLE_LINK12"/>
      <w:r w:rsidRPr="00A36068">
        <w:t>(</w:t>
      </w:r>
      <w:r w:rsidRPr="005E00E0">
        <w:rPr>
          <w:rStyle w:val="af5"/>
        </w:rPr>
        <w:t>Action</w:t>
      </w:r>
      <w:r w:rsidRPr="00A36068">
        <w:t xml:space="preserve">)(() =&gt; txt.Text = </w:t>
      </w:r>
      <w:r w:rsidRPr="005E00E0">
        <w:rPr>
          <w:rStyle w:val="af7"/>
        </w:rPr>
        <w:t>"New text"</w:t>
      </w:r>
      <w:r w:rsidRPr="00A36068">
        <w:t>)</w:t>
      </w:r>
      <w:bookmarkEnd w:id="15"/>
      <w:r w:rsidRPr="00A36068">
        <w:t>);</w:t>
      </w:r>
    </w:p>
    <w:p w:rsidR="00A36068" w:rsidRPr="0033579B" w:rsidRDefault="00A36068" w:rsidP="005E00E0">
      <w:pPr>
        <w:pStyle w:val="a4"/>
        <w:rPr>
          <w:lang w:val="ru-RU"/>
        </w:rPr>
      </w:pPr>
      <w:r w:rsidRPr="0033579B">
        <w:rPr>
          <w:lang w:val="ru-RU"/>
        </w:rPr>
        <w:t>}</w:t>
      </w:r>
    </w:p>
    <w:bookmarkEnd w:id="13"/>
    <w:bookmarkEnd w:id="14"/>
    <w:p w:rsidR="00A36068" w:rsidRDefault="00A36068" w:rsidP="00A36068">
      <w:r>
        <w:t xml:space="preserve">Для организации в приложении WPF асинхронного выполнения можно использовать объект класса </w:t>
      </w:r>
      <w:r w:rsidRPr="009143FC">
        <w:rPr>
          <w:rStyle w:val="a9"/>
        </w:rPr>
        <w:t>System.ComponentModel.</w:t>
      </w:r>
      <w:r w:rsidRPr="009143FC">
        <w:rPr>
          <w:rStyle w:val="af5"/>
        </w:rPr>
        <w:t>BackgroundWorker</w:t>
      </w:r>
      <w:r>
        <w:t xml:space="preserve">. </w:t>
      </w:r>
      <w:r w:rsidR="009143FC">
        <w:t>О</w:t>
      </w:r>
      <w:r>
        <w:t>сновные элементы этого класса:</w:t>
      </w:r>
    </w:p>
    <w:p w:rsidR="00A36068" w:rsidRDefault="00A36068" w:rsidP="00A36068">
      <w:r w:rsidRPr="009143FC">
        <w:rPr>
          <w:rStyle w:val="a9"/>
        </w:rPr>
        <w:t>RunWorkerAsync()</w:t>
      </w:r>
      <w:r>
        <w:t xml:space="preserve"> –</w:t>
      </w:r>
      <w:r w:rsidR="009143FC">
        <w:t xml:space="preserve"> </w:t>
      </w:r>
      <w:r>
        <w:t xml:space="preserve">метод </w:t>
      </w:r>
      <w:r w:rsidR="009143FC">
        <w:t>стартует</w:t>
      </w:r>
      <w:r>
        <w:t xml:space="preserve"> асинхронн</w:t>
      </w:r>
      <w:r w:rsidR="009143FC">
        <w:t>ую</w:t>
      </w:r>
      <w:r>
        <w:t xml:space="preserve"> операци</w:t>
      </w:r>
      <w:r w:rsidR="009143FC">
        <w:t>ю</w:t>
      </w:r>
      <w:r>
        <w:t xml:space="preserve">. Имеется перегруженная версия, принимающая </w:t>
      </w:r>
      <w:r w:rsidR="009143FC">
        <w:t>аргумент</w:t>
      </w:r>
      <w:r>
        <w:t xml:space="preserve"> асинхронной операции.</w:t>
      </w:r>
    </w:p>
    <w:p w:rsidR="00A36068" w:rsidRDefault="00A36068" w:rsidP="00A36068">
      <w:r w:rsidRPr="009143FC">
        <w:rPr>
          <w:rStyle w:val="a9"/>
        </w:rPr>
        <w:t>CancelAsync()</w:t>
      </w:r>
      <w:r>
        <w:t xml:space="preserve"> –</w:t>
      </w:r>
      <w:r w:rsidR="009143FC">
        <w:t xml:space="preserve"> </w:t>
      </w:r>
      <w:r>
        <w:t>запрос на отмену асинхронной операции.</w:t>
      </w:r>
    </w:p>
    <w:p w:rsidR="00A36068" w:rsidRDefault="00A36068" w:rsidP="00A36068">
      <w:r w:rsidRPr="009143FC">
        <w:rPr>
          <w:rStyle w:val="a9"/>
        </w:rPr>
        <w:t>DoWork</w:t>
      </w:r>
      <w:r>
        <w:t xml:space="preserve"> –</w:t>
      </w:r>
      <w:r w:rsidR="009143FC">
        <w:t xml:space="preserve"> </w:t>
      </w:r>
      <w:r>
        <w:t xml:space="preserve">обработчик </w:t>
      </w:r>
      <w:r w:rsidR="009143FC">
        <w:t xml:space="preserve">этого события будет </w:t>
      </w:r>
      <w:r>
        <w:t>асинхронн</w:t>
      </w:r>
      <w:r w:rsidR="009143FC">
        <w:t>ой</w:t>
      </w:r>
      <w:r>
        <w:t xml:space="preserve"> операци</w:t>
      </w:r>
      <w:r w:rsidR="009143FC">
        <w:t>ей</w:t>
      </w:r>
      <w:r>
        <w:t>.</w:t>
      </w:r>
    </w:p>
    <w:p w:rsidR="00A36068" w:rsidRDefault="00A36068" w:rsidP="00A36068">
      <w:r w:rsidRPr="009143FC">
        <w:rPr>
          <w:rStyle w:val="a9"/>
        </w:rPr>
        <w:t>RunWorkerCompleted</w:t>
      </w:r>
      <w:r>
        <w:t xml:space="preserve"> – это событие генерируется, если асинхронная операция завершилась, была отменена или прекращена из-за исключения.</w:t>
      </w:r>
    </w:p>
    <w:p w:rsidR="00A36068" w:rsidRDefault="00A36068" w:rsidP="00A36068">
      <w:r w:rsidRPr="009143FC">
        <w:rPr>
          <w:rStyle w:val="a9"/>
        </w:rPr>
        <w:t>IsBusy</w:t>
      </w:r>
      <w:r>
        <w:t xml:space="preserve"> – булево свойство; позволяет узнать, выполняется ли операция.</w:t>
      </w:r>
    </w:p>
    <w:p w:rsidR="00A36068" w:rsidRDefault="00A36068" w:rsidP="00CC539D">
      <w:pPr>
        <w:pStyle w:val="1"/>
      </w:pPr>
      <w:bookmarkStart w:id="16" w:name="_Toc350627636"/>
      <w:r>
        <w:t xml:space="preserve">5. </w:t>
      </w:r>
      <w:r w:rsidR="00CC539D">
        <w:t>Варианты организации приложений</w:t>
      </w:r>
      <w:r>
        <w:t xml:space="preserve"> WPF</w:t>
      </w:r>
      <w:bookmarkEnd w:id="16"/>
    </w:p>
    <w:p w:rsidR="00A36068" w:rsidRDefault="00A36068" w:rsidP="00A36068">
      <w:r>
        <w:t>Приложения WPF допускают несколько способов организации. Самый распространённый вариант – приложение в виде набора окон. Альтернативой являются приложения на основе страниц.</w:t>
      </w:r>
    </w:p>
    <w:p w:rsidR="00A36068" w:rsidRDefault="008B71FD" w:rsidP="008B71FD">
      <w:pPr>
        <w:pStyle w:val="2"/>
      </w:pPr>
      <w:r w:rsidRPr="006E24B5">
        <w:t xml:space="preserve">5.1. </w:t>
      </w:r>
      <w:r w:rsidR="00A36068">
        <w:t>Класс Window</w:t>
      </w:r>
    </w:p>
    <w:p w:rsidR="00A36068" w:rsidRDefault="00A36068" w:rsidP="00A36068">
      <w:r>
        <w:t xml:space="preserve">Технология WPF использует для отображения стандартные окна операционной системы. Окно представлено классом </w:t>
      </w:r>
      <w:r w:rsidRPr="005A3627">
        <w:rPr>
          <w:rStyle w:val="a9"/>
        </w:rPr>
        <w:t>System.Windows.</w:t>
      </w:r>
      <w:r w:rsidRPr="005A3627">
        <w:rPr>
          <w:rStyle w:val="af5"/>
        </w:rPr>
        <w:t>Window</w:t>
      </w:r>
      <w:r>
        <w:t xml:space="preserve">. Это элемент управления со свойством содержимого </w:t>
      </w:r>
      <w:r w:rsidRPr="005A3627">
        <w:rPr>
          <w:rStyle w:val="a9"/>
        </w:rPr>
        <w:t>Content</w:t>
      </w:r>
      <w:r>
        <w:t>. Обычно содержимым окна является контейнер компоновки.</w:t>
      </w:r>
    </w:p>
    <w:p w:rsidR="00A36068" w:rsidRDefault="00A36068" w:rsidP="00A36068">
      <w:r>
        <w:t xml:space="preserve">Рассмотрим основные свойства класса </w:t>
      </w:r>
      <w:r w:rsidRPr="005A3627">
        <w:rPr>
          <w:rStyle w:val="af5"/>
        </w:rPr>
        <w:t>Window</w:t>
      </w:r>
      <w:r>
        <w:t xml:space="preserve">. Внешний вид окна контролируют свойства </w:t>
      </w:r>
      <w:r w:rsidRPr="005A3627">
        <w:rPr>
          <w:rStyle w:val="a9"/>
        </w:rPr>
        <w:t>Icon</w:t>
      </w:r>
      <w:r>
        <w:t xml:space="preserve">, </w:t>
      </w:r>
      <w:r w:rsidRPr="005A3627">
        <w:rPr>
          <w:rStyle w:val="a9"/>
        </w:rPr>
        <w:t>Title</w:t>
      </w:r>
      <w:r>
        <w:t xml:space="preserve"> (заголовок окна) и </w:t>
      </w:r>
      <w:r w:rsidRPr="005A3627">
        <w:rPr>
          <w:rStyle w:val="a9"/>
        </w:rPr>
        <w:t>WindowStyle</w:t>
      </w:r>
      <w:r>
        <w:t xml:space="preserve"> (стиль рамки). Начальная позиция окна управляется свойствами </w:t>
      </w:r>
      <w:r w:rsidRPr="005A3627">
        <w:rPr>
          <w:rStyle w:val="a9"/>
        </w:rPr>
        <w:t>Left</w:t>
      </w:r>
      <w:r>
        <w:t xml:space="preserve"> и </w:t>
      </w:r>
      <w:r w:rsidRPr="005A3627">
        <w:rPr>
          <w:rStyle w:val="a9"/>
        </w:rPr>
        <w:t>Top</w:t>
      </w:r>
      <w:r>
        <w:t xml:space="preserve"> (координаты левого верхнего угла окна) или свойством </w:t>
      </w:r>
      <w:r w:rsidRPr="005A3627">
        <w:rPr>
          <w:rStyle w:val="a9"/>
        </w:rPr>
        <w:t>WindowStartupLocation</w:t>
      </w:r>
      <w:r>
        <w:t xml:space="preserve">, принимающим значения из одноимённого перечисления: </w:t>
      </w:r>
      <w:r w:rsidRPr="005A3627">
        <w:rPr>
          <w:rStyle w:val="a9"/>
        </w:rPr>
        <w:t>CenterScreen</w:t>
      </w:r>
      <w:r>
        <w:t xml:space="preserve">, </w:t>
      </w:r>
      <w:r w:rsidRPr="005A3627">
        <w:rPr>
          <w:rStyle w:val="a9"/>
        </w:rPr>
        <w:t>CenterOwner</w:t>
      </w:r>
      <w:r>
        <w:t xml:space="preserve">, </w:t>
      </w:r>
      <w:r w:rsidRPr="005A3627">
        <w:rPr>
          <w:rStyle w:val="a9"/>
        </w:rPr>
        <w:t>Manual</w:t>
      </w:r>
      <w:r>
        <w:t xml:space="preserve">. Чтобы окно отображалось поверх всех окон, нужно установить свойство </w:t>
      </w:r>
      <w:r w:rsidRPr="005A3627">
        <w:rPr>
          <w:rStyle w:val="a9"/>
        </w:rPr>
        <w:t>Topmost</w:t>
      </w:r>
      <w:r>
        <w:t xml:space="preserve">. Свойство </w:t>
      </w:r>
      <w:r w:rsidRPr="005A3627">
        <w:rPr>
          <w:rStyle w:val="a9"/>
        </w:rPr>
        <w:t>ShowInTaskbar</w:t>
      </w:r>
      <w:r>
        <w:t xml:space="preserve"> управляет показом иконки окна на панели задач, а свойство </w:t>
      </w:r>
      <w:r w:rsidRPr="005A3627">
        <w:rPr>
          <w:rStyle w:val="a9"/>
        </w:rPr>
        <w:lastRenderedPageBreak/>
        <w:t>TaskbarItemInfo</w:t>
      </w:r>
      <w:r>
        <w:t xml:space="preserve"> типа </w:t>
      </w:r>
      <w:r w:rsidRPr="005A3627">
        <w:rPr>
          <w:rStyle w:val="a9"/>
        </w:rPr>
        <w:t>System.Windows.Shell.</w:t>
      </w:r>
      <w:r w:rsidRPr="005A3627">
        <w:rPr>
          <w:rStyle w:val="af5"/>
        </w:rPr>
        <w:t>TaskbarItemInfo</w:t>
      </w:r>
      <w:r>
        <w:t xml:space="preserve"> даёт возможность настроить варианты отображения этой иконки.</w:t>
      </w:r>
    </w:p>
    <w:p w:rsidR="00A36068" w:rsidRDefault="00A36068" w:rsidP="00A36068">
      <w:r>
        <w:t xml:space="preserve">Приведём пример </w:t>
      </w:r>
      <w:r w:rsidR="005A3627">
        <w:t xml:space="preserve">описания </w:t>
      </w:r>
      <w:r>
        <w:t>окна</w:t>
      </w:r>
      <w:r w:rsidR="005A3627">
        <w:t xml:space="preserve"> – оно </w:t>
      </w:r>
      <w:r>
        <w:t xml:space="preserve">будет использоваться при </w:t>
      </w:r>
      <w:r w:rsidR="005A3627">
        <w:t>рассмотрении</w:t>
      </w:r>
      <w:r>
        <w:t xml:space="preserve"> контейнеров компоновки:</w:t>
      </w:r>
    </w:p>
    <w:p w:rsidR="00A36068" w:rsidRPr="005A3627" w:rsidRDefault="00A36068" w:rsidP="005A3627">
      <w:pPr>
        <w:pStyle w:val="a4"/>
        <w:rPr>
          <w:rStyle w:val="af6"/>
        </w:rPr>
      </w:pPr>
      <w:bookmarkStart w:id="17" w:name="OLE_LINK13"/>
      <w:bookmarkStart w:id="18" w:name="OLE_LINK14"/>
      <w:bookmarkStart w:id="19" w:name="OLE_LINK23"/>
      <w:r w:rsidRPr="005A3627">
        <w:rPr>
          <w:rStyle w:val="af6"/>
        </w:rPr>
        <w:t>&lt;</w:t>
      </w:r>
      <w:r w:rsidRPr="005A3627">
        <w:rPr>
          <w:rStyle w:val="af7"/>
        </w:rPr>
        <w:t>Window</w:t>
      </w:r>
      <w:r w:rsidRPr="005A3627">
        <w:rPr>
          <w:rStyle w:val="af6"/>
        </w:rPr>
        <w:t xml:space="preserve"> </w:t>
      </w:r>
      <w:r w:rsidRPr="005A3627">
        <w:rPr>
          <w:rStyle w:val="XML"/>
        </w:rPr>
        <w:t>x</w:t>
      </w:r>
      <w:proofErr w:type="gramStart"/>
      <w:r w:rsidRPr="005A3627">
        <w:rPr>
          <w:rStyle w:val="XML"/>
        </w:rPr>
        <w:t>:Class</w:t>
      </w:r>
      <w:proofErr w:type="gramEnd"/>
      <w:r w:rsidRPr="005A3627">
        <w:rPr>
          <w:rStyle w:val="af6"/>
        </w:rPr>
        <w:t>="WpfLayout.MainWindow"</w:t>
      </w:r>
    </w:p>
    <w:p w:rsidR="00A36068" w:rsidRPr="005A3627" w:rsidRDefault="00A36068" w:rsidP="005A3627">
      <w:pPr>
        <w:pStyle w:val="a4"/>
        <w:rPr>
          <w:rStyle w:val="af6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xmlns</w:t>
      </w:r>
      <w:r w:rsidRPr="005A3627">
        <w:rPr>
          <w:rStyle w:val="af6"/>
        </w:rPr>
        <w:t>="http://schemas.microsoft.com/winfx/2006/xaml/presentation"</w:t>
      </w:r>
    </w:p>
    <w:p w:rsidR="00A36068" w:rsidRPr="005A3627" w:rsidRDefault="00A36068" w:rsidP="005A3627">
      <w:pPr>
        <w:pStyle w:val="a4"/>
        <w:rPr>
          <w:rStyle w:val="af6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xmlns:x</w:t>
      </w:r>
      <w:r w:rsidRPr="005A3627">
        <w:rPr>
          <w:rStyle w:val="af6"/>
        </w:rPr>
        <w:t>="http://schemas.microsoft.com/winfx/2006/xaml"</w:t>
      </w:r>
    </w:p>
    <w:p w:rsidR="00A36068" w:rsidRPr="005A3627" w:rsidRDefault="00A36068" w:rsidP="005A3627">
      <w:pPr>
        <w:pStyle w:val="a4"/>
        <w:rPr>
          <w:rStyle w:val="af6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Height</w:t>
      </w:r>
      <w:r w:rsidRPr="005A3627">
        <w:rPr>
          <w:rStyle w:val="af6"/>
        </w:rPr>
        <w:t>="2</w:t>
      </w:r>
      <w:r w:rsidR="002E584D">
        <w:rPr>
          <w:rStyle w:val="af6"/>
        </w:rPr>
        <w:t>2</w:t>
      </w:r>
      <w:r w:rsidRPr="005A3627">
        <w:rPr>
          <w:rStyle w:val="af6"/>
        </w:rPr>
        <w:t xml:space="preserve">0" </w:t>
      </w:r>
      <w:r w:rsidRPr="002E584D">
        <w:rPr>
          <w:rStyle w:val="XML"/>
        </w:rPr>
        <w:t>Width</w:t>
      </w:r>
      <w:r w:rsidRPr="005A3627">
        <w:rPr>
          <w:rStyle w:val="af6"/>
        </w:rPr>
        <w:t>="400"</w:t>
      </w:r>
    </w:p>
    <w:p w:rsidR="00A36068" w:rsidRPr="005A3627" w:rsidRDefault="00A36068" w:rsidP="005A3627">
      <w:pPr>
        <w:pStyle w:val="a4"/>
        <w:rPr>
          <w:rStyle w:val="af6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Icon</w:t>
      </w:r>
      <w:r w:rsidRPr="005A3627">
        <w:rPr>
          <w:rStyle w:val="af6"/>
        </w:rPr>
        <w:t>="/WpfLayout;component/layout-icon.png"</w:t>
      </w:r>
    </w:p>
    <w:p w:rsidR="00A36068" w:rsidRPr="005A3627" w:rsidRDefault="00A36068" w:rsidP="005A3627">
      <w:pPr>
        <w:pStyle w:val="a4"/>
        <w:rPr>
          <w:rStyle w:val="af6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Title</w:t>
      </w:r>
      <w:r w:rsidRPr="005A3627">
        <w:rPr>
          <w:rStyle w:val="af6"/>
        </w:rPr>
        <w:t>="W</w:t>
      </w:r>
      <w:r w:rsidR="002E584D">
        <w:rPr>
          <w:rStyle w:val="af6"/>
        </w:rPr>
        <w:t>PF</w:t>
      </w:r>
      <w:r w:rsidRPr="005A3627">
        <w:rPr>
          <w:rStyle w:val="af6"/>
        </w:rPr>
        <w:t xml:space="preserve"> Layout Examples"</w:t>
      </w:r>
    </w:p>
    <w:p w:rsidR="00A36068" w:rsidRPr="005A3627" w:rsidRDefault="00A36068" w:rsidP="005A3627">
      <w:pPr>
        <w:pStyle w:val="a4"/>
        <w:rPr>
          <w:rStyle w:val="af6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WindowStartupLocation</w:t>
      </w:r>
      <w:r w:rsidRPr="005A3627">
        <w:rPr>
          <w:rStyle w:val="af6"/>
        </w:rPr>
        <w:t>="CenterScreen"</w:t>
      </w:r>
    </w:p>
    <w:p w:rsidR="00A36068" w:rsidRPr="0033579B" w:rsidRDefault="00A36068" w:rsidP="005A3627">
      <w:pPr>
        <w:pStyle w:val="a4"/>
        <w:rPr>
          <w:rStyle w:val="af6"/>
          <w:lang w:val="ru-RU"/>
        </w:rPr>
      </w:pPr>
      <w:r w:rsidRPr="005A3627">
        <w:rPr>
          <w:rStyle w:val="af6"/>
        </w:rPr>
        <w:t xml:space="preserve">  </w:t>
      </w:r>
      <w:r w:rsidRPr="002E584D">
        <w:rPr>
          <w:rStyle w:val="XML"/>
        </w:rPr>
        <w:t>Topmost</w:t>
      </w:r>
      <w:r w:rsidRPr="0033579B">
        <w:rPr>
          <w:rStyle w:val="af6"/>
          <w:lang w:val="ru-RU"/>
        </w:rPr>
        <w:t>="</w:t>
      </w:r>
      <w:r w:rsidRPr="005A3627">
        <w:rPr>
          <w:rStyle w:val="af6"/>
        </w:rPr>
        <w:t>True</w:t>
      </w:r>
      <w:r w:rsidRPr="0033579B">
        <w:rPr>
          <w:rStyle w:val="af6"/>
          <w:lang w:val="ru-RU"/>
        </w:rPr>
        <w:t>"&gt;</w:t>
      </w:r>
    </w:p>
    <w:p w:rsidR="005A3627" w:rsidRPr="0033579B" w:rsidRDefault="005A3627" w:rsidP="005A3627">
      <w:pPr>
        <w:pStyle w:val="a4"/>
        <w:rPr>
          <w:rStyle w:val="af6"/>
          <w:lang w:val="ru-RU"/>
        </w:rPr>
      </w:pPr>
    </w:p>
    <w:p w:rsidR="005A3627" w:rsidRPr="002E584D" w:rsidRDefault="005A3627" w:rsidP="005A3627">
      <w:pPr>
        <w:pStyle w:val="a4"/>
        <w:rPr>
          <w:rStyle w:val="af4"/>
        </w:rPr>
      </w:pPr>
      <w:r w:rsidRPr="0033579B">
        <w:rPr>
          <w:rStyle w:val="af6"/>
          <w:lang w:val="ru-RU"/>
        </w:rPr>
        <w:t xml:space="preserve">  </w:t>
      </w:r>
      <w:proofErr w:type="gramStart"/>
      <w:r w:rsidRPr="002E584D">
        <w:rPr>
          <w:rStyle w:val="af4"/>
        </w:rPr>
        <w:t>&lt;!--</w:t>
      </w:r>
      <w:proofErr w:type="gramEnd"/>
      <w:r w:rsidRPr="002E584D">
        <w:rPr>
          <w:rStyle w:val="af4"/>
        </w:rPr>
        <w:t xml:space="preserve"> здесь будем размещать содержимое окна --&gt;</w:t>
      </w:r>
    </w:p>
    <w:p w:rsidR="00A36068" w:rsidRPr="005A3627" w:rsidRDefault="00A36068" w:rsidP="005A3627">
      <w:pPr>
        <w:pStyle w:val="a4"/>
        <w:rPr>
          <w:rStyle w:val="af6"/>
          <w:lang w:val="ru-RU"/>
        </w:rPr>
      </w:pPr>
      <w:r w:rsidRPr="005A3627">
        <w:rPr>
          <w:rStyle w:val="af6"/>
          <w:lang w:val="ru-RU"/>
        </w:rPr>
        <w:t>&lt;/</w:t>
      </w:r>
      <w:r w:rsidRPr="002E584D">
        <w:rPr>
          <w:rStyle w:val="af7"/>
        </w:rPr>
        <w:t>Window</w:t>
      </w:r>
      <w:r w:rsidRPr="005A3627">
        <w:rPr>
          <w:rStyle w:val="af6"/>
          <w:lang w:val="ru-RU"/>
        </w:rPr>
        <w:t>&gt;</w:t>
      </w:r>
    </w:p>
    <w:bookmarkEnd w:id="17"/>
    <w:bookmarkEnd w:id="18"/>
    <w:bookmarkEnd w:id="19"/>
    <w:p w:rsidR="00A36068" w:rsidRDefault="00A36068" w:rsidP="00A36068">
      <w:r>
        <w:t xml:space="preserve">Чтобы показать окно, используя код, нужно создать экземпляр окна и вызвать у </w:t>
      </w:r>
      <w:r w:rsidR="002E584D">
        <w:t>него</w:t>
      </w:r>
      <w:r>
        <w:t xml:space="preserve"> метод </w:t>
      </w:r>
      <w:r w:rsidRPr="002E584D">
        <w:rPr>
          <w:rStyle w:val="a9"/>
        </w:rPr>
        <w:t>Show()</w:t>
      </w:r>
      <w:r>
        <w:t xml:space="preserve"> или </w:t>
      </w:r>
      <w:r w:rsidRPr="002E584D">
        <w:rPr>
          <w:rStyle w:val="a9"/>
        </w:rPr>
        <w:t>ShowDialog()</w:t>
      </w:r>
      <w:r>
        <w:t xml:space="preserve">. Первый метод отображает немодальное окно. Второй метод обычно применяется для модальных диалоговых окон – он ожидает закрытия окна и возвращает то значение, которое было установлено свойству окна </w:t>
      </w:r>
      <w:r w:rsidRPr="002E584D">
        <w:rPr>
          <w:rStyle w:val="a9"/>
        </w:rPr>
        <w:t>DialogResult</w:t>
      </w:r>
      <w:r>
        <w:t xml:space="preserve">. Метод </w:t>
      </w:r>
      <w:r w:rsidRPr="002E584D">
        <w:rPr>
          <w:rStyle w:val="a9"/>
        </w:rPr>
        <w:t>Hide()</w:t>
      </w:r>
      <w:r>
        <w:t xml:space="preserve"> прячет окно, а метод </w:t>
      </w:r>
      <w:r w:rsidRPr="002E584D">
        <w:rPr>
          <w:rStyle w:val="a9"/>
        </w:rPr>
        <w:t>Close()</w:t>
      </w:r>
      <w:r>
        <w:t xml:space="preserve"> закрывает окно.</w:t>
      </w:r>
    </w:p>
    <w:p w:rsidR="00A36068" w:rsidRPr="0033579B" w:rsidRDefault="00A36068" w:rsidP="002E584D">
      <w:pPr>
        <w:pStyle w:val="a4"/>
        <w:rPr>
          <w:lang w:val="ru-RU"/>
        </w:rPr>
      </w:pPr>
      <w:r w:rsidRPr="002E584D">
        <w:rPr>
          <w:rStyle w:val="af5"/>
        </w:rPr>
        <w:t>MyDialogWindow</w:t>
      </w:r>
      <w:r w:rsidRPr="0033579B">
        <w:rPr>
          <w:lang w:val="ru-RU"/>
        </w:rPr>
        <w:t xml:space="preserve"> </w:t>
      </w:r>
      <w:r>
        <w:t>dialog</w:t>
      </w:r>
      <w:r w:rsidRPr="0033579B">
        <w:rPr>
          <w:lang w:val="ru-RU"/>
        </w:rPr>
        <w:t xml:space="preserve"> = </w:t>
      </w:r>
      <w:r w:rsidRPr="002E584D">
        <w:rPr>
          <w:rStyle w:val="af6"/>
        </w:rPr>
        <w:t>new</w:t>
      </w:r>
      <w:r w:rsidRPr="0033579B">
        <w:rPr>
          <w:lang w:val="ru-RU"/>
        </w:rPr>
        <w:t xml:space="preserve"> </w:t>
      </w:r>
      <w:r w:rsidRPr="002E584D">
        <w:rPr>
          <w:rStyle w:val="af5"/>
        </w:rPr>
        <w:t>MyDialogWindow</w:t>
      </w:r>
      <w:r w:rsidRPr="0033579B">
        <w:rPr>
          <w:lang w:val="ru-RU"/>
        </w:rPr>
        <w:t>();</w:t>
      </w:r>
    </w:p>
    <w:p w:rsidR="002E584D" w:rsidRDefault="002E584D" w:rsidP="002E584D">
      <w:pPr>
        <w:pStyle w:val="a4"/>
        <w:rPr>
          <w:lang w:val="ru-RU"/>
        </w:rPr>
      </w:pPr>
    </w:p>
    <w:p w:rsidR="00A36068" w:rsidRPr="002E584D" w:rsidRDefault="00A36068" w:rsidP="002E584D">
      <w:pPr>
        <w:pStyle w:val="a4"/>
        <w:rPr>
          <w:rStyle w:val="af4"/>
        </w:rPr>
      </w:pPr>
      <w:r w:rsidRPr="002E584D">
        <w:rPr>
          <w:rStyle w:val="af4"/>
        </w:rPr>
        <w:t>// отображаем диалог и ждём, пока его не закроют</w:t>
      </w:r>
    </w:p>
    <w:p w:rsidR="00A36068" w:rsidRPr="0033579B" w:rsidRDefault="00A36068" w:rsidP="002E584D">
      <w:pPr>
        <w:pStyle w:val="a4"/>
        <w:rPr>
          <w:lang w:val="ru-RU"/>
        </w:rPr>
      </w:pPr>
      <w:proofErr w:type="gramStart"/>
      <w:r w:rsidRPr="002E584D">
        <w:rPr>
          <w:rStyle w:val="af6"/>
        </w:rPr>
        <w:t>if</w:t>
      </w:r>
      <w:proofErr w:type="gramEnd"/>
      <w:r w:rsidRPr="0033579B">
        <w:rPr>
          <w:lang w:val="ru-RU"/>
        </w:rPr>
        <w:t xml:space="preserve"> (</w:t>
      </w:r>
      <w:r>
        <w:t>dialog</w:t>
      </w:r>
      <w:r w:rsidRPr="0033579B">
        <w:rPr>
          <w:lang w:val="ru-RU"/>
        </w:rPr>
        <w:t>.</w:t>
      </w:r>
      <w:r>
        <w:t>ShowDialog</w:t>
      </w:r>
      <w:r w:rsidRPr="0033579B">
        <w:rPr>
          <w:lang w:val="ru-RU"/>
        </w:rPr>
        <w:t xml:space="preserve">() == </w:t>
      </w:r>
      <w:r w:rsidRPr="002E584D">
        <w:rPr>
          <w:rStyle w:val="af6"/>
        </w:rPr>
        <w:t>true</w:t>
      </w:r>
      <w:r w:rsidRPr="0033579B">
        <w:rPr>
          <w:lang w:val="ru-RU"/>
        </w:rPr>
        <w:t>)</w:t>
      </w:r>
    </w:p>
    <w:p w:rsidR="00A36068" w:rsidRPr="0033579B" w:rsidRDefault="00A36068" w:rsidP="002E584D">
      <w:pPr>
        <w:pStyle w:val="a4"/>
        <w:rPr>
          <w:lang w:val="ru-RU"/>
        </w:rPr>
      </w:pPr>
      <w:r w:rsidRPr="0033579B">
        <w:rPr>
          <w:lang w:val="ru-RU"/>
        </w:rPr>
        <w:t>{</w:t>
      </w:r>
    </w:p>
    <w:p w:rsidR="00A36068" w:rsidRPr="002E584D" w:rsidRDefault="00A36068" w:rsidP="002E584D">
      <w:pPr>
        <w:pStyle w:val="a4"/>
        <w:rPr>
          <w:rStyle w:val="af4"/>
        </w:rPr>
      </w:pPr>
      <w:r w:rsidRPr="0033579B">
        <w:rPr>
          <w:lang w:val="ru-RU"/>
        </w:rPr>
        <w:t xml:space="preserve">    </w:t>
      </w:r>
      <w:r w:rsidRPr="002E584D">
        <w:rPr>
          <w:rStyle w:val="af4"/>
        </w:rPr>
        <w:t>// диалог закрыли, нажав на OK</w:t>
      </w:r>
    </w:p>
    <w:p w:rsidR="00A36068" w:rsidRPr="0033579B" w:rsidRDefault="00A36068" w:rsidP="002E584D">
      <w:pPr>
        <w:pStyle w:val="a4"/>
        <w:rPr>
          <w:lang w:val="ru-RU"/>
        </w:rPr>
      </w:pPr>
      <w:r w:rsidRPr="0033579B">
        <w:rPr>
          <w:lang w:val="ru-RU"/>
        </w:rPr>
        <w:t>}</w:t>
      </w:r>
    </w:p>
    <w:p w:rsidR="00A36068" w:rsidRDefault="00A36068" w:rsidP="00A36068">
      <w:r>
        <w:t xml:space="preserve">Класс </w:t>
      </w:r>
      <w:r w:rsidRPr="002E584D">
        <w:rPr>
          <w:rStyle w:val="af5"/>
        </w:rPr>
        <w:t>Window</w:t>
      </w:r>
      <w:r>
        <w:t xml:space="preserve"> поддерживает отношение владения. Если отношение установлено, дочернее окно минимизируется или закрывается, когда соответствующие операции выполняет его владелец. Чтобы установить отношение, задайте у дочернего окна свойство </w:t>
      </w:r>
      <w:r w:rsidRPr="002E584D">
        <w:rPr>
          <w:rStyle w:val="a9"/>
        </w:rPr>
        <w:t>Owner</w:t>
      </w:r>
      <w:r>
        <w:t xml:space="preserve">. Коллекция окна </w:t>
      </w:r>
      <w:r w:rsidRPr="002E584D">
        <w:rPr>
          <w:rStyle w:val="a9"/>
        </w:rPr>
        <w:t>OwnedWindows</w:t>
      </w:r>
      <w:r>
        <w:t xml:space="preserve"> содержит все дочерние окна (если они есть).</w:t>
      </w:r>
    </w:p>
    <w:p w:rsidR="00A36068" w:rsidRDefault="00A36068" w:rsidP="00A36068">
      <w:r>
        <w:t xml:space="preserve">Опишем некоторые события, связанные с окном. Заметим, что класс </w:t>
      </w:r>
      <w:r w:rsidRPr="003C1FC2">
        <w:rPr>
          <w:rStyle w:val="af5"/>
        </w:rPr>
        <w:t>FrameworkElement</w:t>
      </w:r>
      <w:r>
        <w:t xml:space="preserve">, который является базовым для класса </w:t>
      </w:r>
      <w:r w:rsidRPr="003C1FC2">
        <w:rPr>
          <w:rStyle w:val="af5"/>
        </w:rPr>
        <w:t>Window</w:t>
      </w:r>
      <w:r>
        <w:t>, определяет события времени существования, генерируемые при инициализации (</w:t>
      </w:r>
      <w:r w:rsidRPr="003C1FC2">
        <w:rPr>
          <w:rStyle w:val="a9"/>
        </w:rPr>
        <w:t>Initialized</w:t>
      </w:r>
      <w:r>
        <w:t>), загрузке (</w:t>
      </w:r>
      <w:r w:rsidRPr="003C1FC2">
        <w:rPr>
          <w:rStyle w:val="a9"/>
        </w:rPr>
        <w:t>Loaded</w:t>
      </w:r>
      <w:r>
        <w:t>) или выгрузке (</w:t>
      </w:r>
      <w:r w:rsidRPr="003C1FC2">
        <w:rPr>
          <w:rStyle w:val="a9"/>
        </w:rPr>
        <w:t>Unloaded</w:t>
      </w:r>
      <w:r>
        <w:t xml:space="preserve">) элемента. Событие </w:t>
      </w:r>
      <w:r w:rsidRPr="003C1FC2">
        <w:rPr>
          <w:rStyle w:val="a9"/>
        </w:rPr>
        <w:t>Initialized</w:t>
      </w:r>
      <w:r>
        <w:t xml:space="preserve"> генерируется после создания элемента и определения его свойств в соответствии с разметкой XAML. Это событие генерируется сначала вложенными элементами, затем их родителями. Событие </w:t>
      </w:r>
      <w:r w:rsidRPr="003C1FC2">
        <w:rPr>
          <w:rStyle w:val="a9"/>
        </w:rPr>
        <w:t>Loaded</w:t>
      </w:r>
      <w:r>
        <w:t xml:space="preserve"> возникает после того, как вс</w:t>
      </w:r>
      <w:r w:rsidR="003C1FC2">
        <w:t>ё</w:t>
      </w:r>
      <w:r>
        <w:t xml:space="preserve"> окно было инициализировано, и были применены стили и привязка данных. Событие </w:t>
      </w:r>
      <w:r w:rsidRPr="003C1FC2">
        <w:rPr>
          <w:rStyle w:val="a9"/>
        </w:rPr>
        <w:t>Loaded</w:t>
      </w:r>
      <w:r>
        <w:t xml:space="preserve"> сначала генерирует вмещающее окно, после чего его генерируют остальные вложенные элементы.</w:t>
      </w:r>
    </w:p>
    <w:p w:rsidR="00A36068" w:rsidRDefault="00A36068" w:rsidP="00A36068">
      <w:r>
        <w:lastRenderedPageBreak/>
        <w:t xml:space="preserve">При изменении статуса активности окна генерируются события </w:t>
      </w:r>
      <w:r w:rsidRPr="003C1FC2">
        <w:rPr>
          <w:rStyle w:val="a9"/>
        </w:rPr>
        <w:t>Activated</w:t>
      </w:r>
      <w:r>
        <w:t xml:space="preserve"> и </w:t>
      </w:r>
      <w:r w:rsidRPr="003C1FC2">
        <w:rPr>
          <w:rStyle w:val="a9"/>
        </w:rPr>
        <w:t>Deactivated</w:t>
      </w:r>
      <w:r>
        <w:t xml:space="preserve">. Событие </w:t>
      </w:r>
      <w:r w:rsidRPr="003C1FC2">
        <w:rPr>
          <w:rStyle w:val="a9"/>
        </w:rPr>
        <w:t>Closing</w:t>
      </w:r>
      <w:r>
        <w:t xml:space="preserve"> генерируется при попытке закрытия окна и даёт возможность отклонить эту операцию. Если закрытие окна все же происходит, генерируется событие </w:t>
      </w:r>
      <w:r w:rsidRPr="003C1FC2">
        <w:rPr>
          <w:rStyle w:val="a9"/>
        </w:rPr>
        <w:t>Closed</w:t>
      </w:r>
      <w:r>
        <w:t>.</w:t>
      </w:r>
    </w:p>
    <w:p w:rsidR="00A36068" w:rsidRDefault="00A36068" w:rsidP="00A36068">
      <w:r>
        <w:t>Ниже приведён листинг, демонстрирующий работу с некоторыми событиями окна. Обратите внимание – вместо назначения обработчиков событий используется перекрытие виртуальных методов, вызывающих события.</w:t>
      </w:r>
    </w:p>
    <w:p w:rsidR="00A36068" w:rsidRPr="00A36068" w:rsidRDefault="00A36068" w:rsidP="002E584D">
      <w:pPr>
        <w:pStyle w:val="a4"/>
      </w:pPr>
      <w:proofErr w:type="gramStart"/>
      <w:r w:rsidRPr="003C1FC2">
        <w:rPr>
          <w:rStyle w:val="af6"/>
        </w:rPr>
        <w:t>public</w:t>
      </w:r>
      <w:proofErr w:type="gramEnd"/>
      <w:r w:rsidRPr="003C1FC2">
        <w:rPr>
          <w:rStyle w:val="af6"/>
        </w:rPr>
        <w:t xml:space="preserve"> partial class</w:t>
      </w:r>
      <w:r w:rsidRPr="00A36068">
        <w:t xml:space="preserve"> </w:t>
      </w:r>
      <w:r w:rsidRPr="003C1FC2">
        <w:rPr>
          <w:rStyle w:val="af5"/>
        </w:rPr>
        <w:t>MainWindow</w:t>
      </w:r>
      <w:r w:rsidRPr="00A36068">
        <w:t xml:space="preserve"> : </w:t>
      </w:r>
      <w:r w:rsidRPr="003C1FC2">
        <w:rPr>
          <w:rStyle w:val="af5"/>
        </w:rPr>
        <w:t>Window</w:t>
      </w:r>
    </w:p>
    <w:p w:rsidR="00A36068" w:rsidRPr="00A36068" w:rsidRDefault="00A36068" w:rsidP="002E584D">
      <w:pPr>
        <w:pStyle w:val="a4"/>
      </w:pPr>
      <w:r w:rsidRPr="00A36068">
        <w:t>{</w:t>
      </w:r>
    </w:p>
    <w:p w:rsidR="00A36068" w:rsidRPr="00A36068" w:rsidRDefault="00A36068" w:rsidP="002E584D">
      <w:pPr>
        <w:pStyle w:val="a4"/>
      </w:pPr>
      <w:r w:rsidRPr="00A36068">
        <w:t xml:space="preserve">    </w:t>
      </w:r>
      <w:proofErr w:type="gramStart"/>
      <w:r w:rsidRPr="003C1FC2">
        <w:rPr>
          <w:rStyle w:val="af6"/>
        </w:rPr>
        <w:t>public</w:t>
      </w:r>
      <w:proofErr w:type="gramEnd"/>
      <w:r w:rsidRPr="00A36068">
        <w:t xml:space="preserve"> MainWindow()</w:t>
      </w:r>
    </w:p>
    <w:p w:rsidR="00A36068" w:rsidRPr="00A36068" w:rsidRDefault="00A36068" w:rsidP="002E584D">
      <w:pPr>
        <w:pStyle w:val="a4"/>
      </w:pPr>
      <w:r w:rsidRPr="00A36068">
        <w:t xml:space="preserve">    {</w:t>
      </w:r>
    </w:p>
    <w:p w:rsidR="00A36068" w:rsidRPr="00A36068" w:rsidRDefault="00A36068" w:rsidP="002E584D">
      <w:pPr>
        <w:pStyle w:val="a4"/>
      </w:pPr>
      <w:r w:rsidRPr="00A36068">
        <w:t xml:space="preserve">        InitializeComponent();</w:t>
      </w:r>
    </w:p>
    <w:p w:rsidR="00A36068" w:rsidRPr="00A36068" w:rsidRDefault="00A36068" w:rsidP="002E584D">
      <w:pPr>
        <w:pStyle w:val="a4"/>
      </w:pPr>
      <w:r w:rsidRPr="00A36068">
        <w:t xml:space="preserve">    }</w:t>
      </w:r>
    </w:p>
    <w:p w:rsidR="00A36068" w:rsidRPr="00A36068" w:rsidRDefault="00A36068" w:rsidP="002E584D">
      <w:pPr>
        <w:pStyle w:val="a4"/>
      </w:pPr>
    </w:p>
    <w:p w:rsidR="00A36068" w:rsidRPr="00A36068" w:rsidRDefault="00A36068" w:rsidP="002E584D">
      <w:pPr>
        <w:pStyle w:val="a4"/>
      </w:pPr>
      <w:r w:rsidRPr="00A36068">
        <w:t xml:space="preserve">    </w:t>
      </w:r>
      <w:proofErr w:type="gramStart"/>
      <w:r w:rsidRPr="003C1FC2">
        <w:rPr>
          <w:rStyle w:val="af6"/>
        </w:rPr>
        <w:t>protected</w:t>
      </w:r>
      <w:proofErr w:type="gramEnd"/>
      <w:r w:rsidRPr="003C1FC2">
        <w:rPr>
          <w:rStyle w:val="af6"/>
        </w:rPr>
        <w:t xml:space="preserve"> override void</w:t>
      </w:r>
      <w:r w:rsidRPr="00A36068">
        <w:t xml:space="preserve"> OnClosing(</w:t>
      </w:r>
      <w:r w:rsidRPr="003C1FC2">
        <w:rPr>
          <w:rStyle w:val="af5"/>
        </w:rPr>
        <w:t>CancelEventArgs</w:t>
      </w:r>
      <w:r w:rsidRPr="00A36068">
        <w:t xml:space="preserve"> e)</w:t>
      </w:r>
    </w:p>
    <w:p w:rsidR="00A36068" w:rsidRPr="00A36068" w:rsidRDefault="00A36068" w:rsidP="002E584D">
      <w:pPr>
        <w:pStyle w:val="a4"/>
      </w:pPr>
      <w:r w:rsidRPr="00A36068">
        <w:t xml:space="preserve">    {</w:t>
      </w:r>
    </w:p>
    <w:p w:rsidR="00A36068" w:rsidRPr="00A36068" w:rsidRDefault="00A36068" w:rsidP="002E584D">
      <w:pPr>
        <w:pStyle w:val="a4"/>
      </w:pPr>
      <w:r w:rsidRPr="00A36068">
        <w:t xml:space="preserve">        </w:t>
      </w:r>
      <w:proofErr w:type="gramStart"/>
      <w:r w:rsidRPr="003C1FC2">
        <w:rPr>
          <w:rStyle w:val="af6"/>
        </w:rPr>
        <w:t>base</w:t>
      </w:r>
      <w:r w:rsidRPr="00A36068">
        <w:t>.OnClosing(</w:t>
      </w:r>
      <w:proofErr w:type="gramEnd"/>
      <w:r w:rsidRPr="00A36068">
        <w:t>e);</w:t>
      </w:r>
    </w:p>
    <w:p w:rsidR="00A36068" w:rsidRPr="00A36068" w:rsidRDefault="00A36068" w:rsidP="002E584D">
      <w:pPr>
        <w:pStyle w:val="a4"/>
      </w:pPr>
      <w:r w:rsidRPr="00A36068">
        <w:t xml:space="preserve">        </w:t>
      </w:r>
      <w:proofErr w:type="gramStart"/>
      <w:r w:rsidRPr="003C1FC2">
        <w:rPr>
          <w:rStyle w:val="af6"/>
        </w:rPr>
        <w:t>if</w:t>
      </w:r>
      <w:proofErr w:type="gramEnd"/>
      <w:r w:rsidRPr="00A36068">
        <w:t xml:space="preserve"> (</w:t>
      </w:r>
      <w:r w:rsidRPr="003C1FC2">
        <w:rPr>
          <w:rStyle w:val="af5"/>
        </w:rPr>
        <w:t>MessageBox</w:t>
      </w:r>
      <w:r w:rsidRPr="00A36068">
        <w:t>.Show(</w:t>
      </w:r>
      <w:r w:rsidRPr="003C1FC2">
        <w:rPr>
          <w:rStyle w:val="af7"/>
        </w:rPr>
        <w:t>"Do you want to exit?"</w:t>
      </w:r>
      <w:r w:rsidRPr="00A36068">
        <w:t xml:space="preserve">, </w:t>
      </w:r>
      <w:r w:rsidRPr="003C1FC2">
        <w:rPr>
          <w:rStyle w:val="af7"/>
        </w:rPr>
        <w:t>"Exit"</w:t>
      </w:r>
      <w:r w:rsidRPr="00A36068">
        <w:t>,</w:t>
      </w:r>
    </w:p>
    <w:p w:rsidR="00A36068" w:rsidRPr="00A36068" w:rsidRDefault="00A36068" w:rsidP="002E584D">
      <w:pPr>
        <w:pStyle w:val="a4"/>
      </w:pPr>
      <w:r w:rsidRPr="00A36068">
        <w:t xml:space="preserve">                   </w:t>
      </w:r>
      <w:r w:rsidRPr="003C1FC2">
        <w:rPr>
          <w:rStyle w:val="af5"/>
        </w:rPr>
        <w:t>MessageBoxButton</w:t>
      </w:r>
      <w:r w:rsidRPr="00A36068">
        <w:t>.YesNo,</w:t>
      </w:r>
    </w:p>
    <w:p w:rsidR="00A36068" w:rsidRPr="00A36068" w:rsidRDefault="00A36068" w:rsidP="002E584D">
      <w:pPr>
        <w:pStyle w:val="a4"/>
      </w:pPr>
      <w:r w:rsidRPr="00A36068">
        <w:t xml:space="preserve">                 </w:t>
      </w:r>
      <w:r w:rsidR="003C1FC2" w:rsidRPr="0033579B">
        <w:t xml:space="preserve"> </w:t>
      </w:r>
      <w:r w:rsidRPr="00A36068">
        <w:t xml:space="preserve"> </w:t>
      </w:r>
      <w:r w:rsidRPr="003C1FC2">
        <w:rPr>
          <w:rStyle w:val="af5"/>
        </w:rPr>
        <w:t>MessageBoxImage</w:t>
      </w:r>
      <w:r w:rsidRPr="00A36068">
        <w:t xml:space="preserve">.Question) == </w:t>
      </w:r>
      <w:r w:rsidRPr="003C1FC2">
        <w:rPr>
          <w:rStyle w:val="af5"/>
        </w:rPr>
        <w:t>MessageBoxResult</w:t>
      </w:r>
      <w:r w:rsidRPr="00A36068">
        <w:t>.No)</w:t>
      </w:r>
    </w:p>
    <w:p w:rsidR="00A36068" w:rsidRPr="00A36068" w:rsidRDefault="00A36068" w:rsidP="002E584D">
      <w:pPr>
        <w:pStyle w:val="a4"/>
      </w:pPr>
      <w:r w:rsidRPr="00A36068">
        <w:t xml:space="preserve">        {</w:t>
      </w:r>
    </w:p>
    <w:p w:rsidR="00A36068" w:rsidRPr="00A36068" w:rsidRDefault="00A36068" w:rsidP="002E584D">
      <w:pPr>
        <w:pStyle w:val="a4"/>
      </w:pPr>
      <w:r w:rsidRPr="00A36068">
        <w:t xml:space="preserve">            e.Cancel = </w:t>
      </w:r>
      <w:r w:rsidRPr="003C1FC2">
        <w:rPr>
          <w:rStyle w:val="af6"/>
        </w:rPr>
        <w:t>true</w:t>
      </w:r>
      <w:r w:rsidRPr="00A36068">
        <w:t>;</w:t>
      </w:r>
    </w:p>
    <w:p w:rsidR="00A36068" w:rsidRPr="00A36068" w:rsidRDefault="00A36068" w:rsidP="002E584D">
      <w:pPr>
        <w:pStyle w:val="a4"/>
      </w:pPr>
      <w:r w:rsidRPr="00A36068">
        <w:t xml:space="preserve">        }</w:t>
      </w:r>
    </w:p>
    <w:p w:rsidR="00A36068" w:rsidRPr="00A36068" w:rsidRDefault="00A36068" w:rsidP="002E584D">
      <w:pPr>
        <w:pStyle w:val="a4"/>
      </w:pPr>
      <w:r w:rsidRPr="00A36068">
        <w:t xml:space="preserve">    }</w:t>
      </w:r>
    </w:p>
    <w:p w:rsidR="00A36068" w:rsidRPr="00A36068" w:rsidRDefault="00A36068" w:rsidP="002E584D">
      <w:pPr>
        <w:pStyle w:val="a4"/>
      </w:pPr>
    </w:p>
    <w:p w:rsidR="00A36068" w:rsidRPr="00A36068" w:rsidRDefault="00A36068" w:rsidP="002E584D">
      <w:pPr>
        <w:pStyle w:val="a4"/>
      </w:pPr>
      <w:r w:rsidRPr="00A36068">
        <w:t xml:space="preserve">    </w:t>
      </w:r>
      <w:proofErr w:type="gramStart"/>
      <w:r w:rsidRPr="003C1FC2">
        <w:rPr>
          <w:rStyle w:val="af6"/>
        </w:rPr>
        <w:t>protected</w:t>
      </w:r>
      <w:proofErr w:type="gramEnd"/>
      <w:r w:rsidRPr="003C1FC2">
        <w:rPr>
          <w:rStyle w:val="af6"/>
        </w:rPr>
        <w:t xml:space="preserve"> override void</w:t>
      </w:r>
      <w:r w:rsidRPr="00A36068">
        <w:t xml:space="preserve"> OnClosed(</w:t>
      </w:r>
      <w:r w:rsidRPr="003C1FC2">
        <w:rPr>
          <w:rStyle w:val="af5"/>
        </w:rPr>
        <w:t>EventArgs</w:t>
      </w:r>
      <w:r w:rsidRPr="00A36068">
        <w:t xml:space="preserve"> e)</w:t>
      </w:r>
    </w:p>
    <w:p w:rsidR="00A36068" w:rsidRPr="0033579B" w:rsidRDefault="00A36068" w:rsidP="002E584D">
      <w:pPr>
        <w:pStyle w:val="a4"/>
        <w:rPr>
          <w:lang w:val="ru-RU"/>
        </w:rPr>
      </w:pPr>
      <w:r w:rsidRPr="00A36068">
        <w:t xml:space="preserve">    </w:t>
      </w:r>
      <w:r w:rsidRPr="0033579B">
        <w:rPr>
          <w:lang w:val="ru-RU"/>
        </w:rPr>
        <w:t>{</w:t>
      </w:r>
    </w:p>
    <w:p w:rsidR="00A36068" w:rsidRPr="0033579B" w:rsidRDefault="00A36068" w:rsidP="002E584D">
      <w:pPr>
        <w:pStyle w:val="a4"/>
        <w:rPr>
          <w:lang w:val="ru-RU"/>
        </w:rPr>
      </w:pPr>
      <w:r w:rsidRPr="0033579B">
        <w:rPr>
          <w:lang w:val="ru-RU"/>
        </w:rPr>
        <w:t xml:space="preserve">         </w:t>
      </w:r>
      <w:proofErr w:type="gramStart"/>
      <w:r w:rsidRPr="003C1FC2">
        <w:rPr>
          <w:rStyle w:val="af6"/>
        </w:rPr>
        <w:t>base</w:t>
      </w:r>
      <w:r w:rsidRPr="0033579B">
        <w:rPr>
          <w:lang w:val="ru-RU"/>
        </w:rPr>
        <w:t>.</w:t>
      </w:r>
      <w:r>
        <w:t>OnClosed</w:t>
      </w:r>
      <w:r w:rsidRPr="0033579B">
        <w:rPr>
          <w:lang w:val="ru-RU"/>
        </w:rPr>
        <w:t>(</w:t>
      </w:r>
      <w:proofErr w:type="gramEnd"/>
      <w:r>
        <w:t>e</w:t>
      </w:r>
      <w:r w:rsidRPr="0033579B">
        <w:rPr>
          <w:lang w:val="ru-RU"/>
        </w:rPr>
        <w:t>);</w:t>
      </w:r>
    </w:p>
    <w:p w:rsidR="00A36068" w:rsidRPr="003C1FC2" w:rsidRDefault="00A36068" w:rsidP="002E584D">
      <w:pPr>
        <w:pStyle w:val="a4"/>
        <w:rPr>
          <w:rStyle w:val="af4"/>
        </w:rPr>
      </w:pPr>
      <w:r w:rsidRPr="0033579B">
        <w:rPr>
          <w:lang w:val="ru-RU"/>
        </w:rPr>
        <w:t xml:space="preserve">         </w:t>
      </w:r>
      <w:r w:rsidRPr="003C1FC2">
        <w:rPr>
          <w:rStyle w:val="af4"/>
        </w:rPr>
        <w:t>// здесь можно сохранить состояние окна</w:t>
      </w:r>
    </w:p>
    <w:p w:rsidR="00A36068" w:rsidRPr="00A36068" w:rsidRDefault="00A36068" w:rsidP="002E584D">
      <w:pPr>
        <w:pStyle w:val="a4"/>
      </w:pPr>
      <w:r w:rsidRPr="0033579B">
        <w:rPr>
          <w:lang w:val="ru-RU"/>
        </w:rPr>
        <w:t xml:space="preserve">    </w:t>
      </w:r>
      <w:r w:rsidRPr="00A36068">
        <w:t>}</w:t>
      </w:r>
    </w:p>
    <w:p w:rsidR="00A36068" w:rsidRPr="00A36068" w:rsidRDefault="00A36068" w:rsidP="002E584D">
      <w:pPr>
        <w:pStyle w:val="a4"/>
      </w:pPr>
    </w:p>
    <w:p w:rsidR="00A36068" w:rsidRPr="00A36068" w:rsidRDefault="00A36068" w:rsidP="002E584D">
      <w:pPr>
        <w:pStyle w:val="a4"/>
      </w:pPr>
      <w:r w:rsidRPr="00A36068">
        <w:t xml:space="preserve">    </w:t>
      </w:r>
      <w:proofErr w:type="gramStart"/>
      <w:r w:rsidRPr="003C1FC2">
        <w:rPr>
          <w:rStyle w:val="af6"/>
        </w:rPr>
        <w:t>protected</w:t>
      </w:r>
      <w:proofErr w:type="gramEnd"/>
      <w:r w:rsidRPr="003C1FC2">
        <w:rPr>
          <w:rStyle w:val="af6"/>
        </w:rPr>
        <w:t xml:space="preserve"> override void</w:t>
      </w:r>
      <w:r w:rsidRPr="00A36068">
        <w:t xml:space="preserve"> OnInitialized(</w:t>
      </w:r>
      <w:r w:rsidRPr="003C1FC2">
        <w:rPr>
          <w:rStyle w:val="af5"/>
        </w:rPr>
        <w:t>EventArgs</w:t>
      </w:r>
      <w:r w:rsidRPr="00A36068">
        <w:t xml:space="preserve"> e)</w:t>
      </w:r>
    </w:p>
    <w:p w:rsidR="00A36068" w:rsidRPr="0033579B" w:rsidRDefault="00A36068" w:rsidP="002E584D">
      <w:pPr>
        <w:pStyle w:val="a4"/>
        <w:rPr>
          <w:lang w:val="ru-RU"/>
        </w:rPr>
      </w:pPr>
      <w:r w:rsidRPr="00A36068">
        <w:t xml:space="preserve">    </w:t>
      </w:r>
      <w:r w:rsidRPr="0033579B">
        <w:rPr>
          <w:lang w:val="ru-RU"/>
        </w:rPr>
        <w:t>{</w:t>
      </w:r>
    </w:p>
    <w:p w:rsidR="00A36068" w:rsidRPr="0033579B" w:rsidRDefault="00A36068" w:rsidP="002E584D">
      <w:pPr>
        <w:pStyle w:val="a4"/>
        <w:rPr>
          <w:lang w:val="ru-RU"/>
        </w:rPr>
      </w:pPr>
      <w:r w:rsidRPr="0033579B">
        <w:rPr>
          <w:lang w:val="ru-RU"/>
        </w:rPr>
        <w:t xml:space="preserve">         </w:t>
      </w:r>
      <w:proofErr w:type="gramStart"/>
      <w:r w:rsidRPr="003C1FC2">
        <w:rPr>
          <w:rStyle w:val="af6"/>
        </w:rPr>
        <w:t>base</w:t>
      </w:r>
      <w:r w:rsidRPr="0033579B">
        <w:rPr>
          <w:lang w:val="ru-RU"/>
        </w:rPr>
        <w:t>.</w:t>
      </w:r>
      <w:r>
        <w:t>OnInitialized</w:t>
      </w:r>
      <w:r w:rsidRPr="0033579B">
        <w:rPr>
          <w:lang w:val="ru-RU"/>
        </w:rPr>
        <w:t>(</w:t>
      </w:r>
      <w:proofErr w:type="gramEnd"/>
      <w:r>
        <w:t>e</w:t>
      </w:r>
      <w:r w:rsidRPr="0033579B">
        <w:rPr>
          <w:lang w:val="ru-RU"/>
        </w:rPr>
        <w:t>);</w:t>
      </w:r>
    </w:p>
    <w:p w:rsidR="00A36068" w:rsidRPr="003C1FC2" w:rsidRDefault="00A36068" w:rsidP="002E584D">
      <w:pPr>
        <w:pStyle w:val="a4"/>
        <w:rPr>
          <w:rStyle w:val="af4"/>
        </w:rPr>
      </w:pPr>
      <w:r w:rsidRPr="0033579B">
        <w:rPr>
          <w:lang w:val="ru-RU"/>
        </w:rPr>
        <w:t xml:space="preserve">         </w:t>
      </w:r>
      <w:r w:rsidRPr="003C1FC2">
        <w:rPr>
          <w:rStyle w:val="af4"/>
        </w:rPr>
        <w:t>// здесь можно восстановить состояние окна</w:t>
      </w:r>
    </w:p>
    <w:p w:rsidR="00A36068" w:rsidRPr="0033579B" w:rsidRDefault="00A36068" w:rsidP="002E584D">
      <w:pPr>
        <w:pStyle w:val="a4"/>
        <w:rPr>
          <w:lang w:val="ru-RU"/>
        </w:rPr>
      </w:pPr>
      <w:r w:rsidRPr="0033579B">
        <w:rPr>
          <w:lang w:val="ru-RU"/>
        </w:rPr>
        <w:t xml:space="preserve">    }</w:t>
      </w:r>
    </w:p>
    <w:p w:rsidR="00A36068" w:rsidRPr="0033579B" w:rsidRDefault="00A36068" w:rsidP="002E584D">
      <w:pPr>
        <w:pStyle w:val="a4"/>
        <w:rPr>
          <w:lang w:val="ru-RU"/>
        </w:rPr>
      </w:pPr>
      <w:r w:rsidRPr="0033579B">
        <w:rPr>
          <w:lang w:val="ru-RU"/>
        </w:rPr>
        <w:t>}</w:t>
      </w:r>
    </w:p>
    <w:p w:rsidR="00A36068" w:rsidRDefault="008B71FD" w:rsidP="008B71FD">
      <w:pPr>
        <w:pStyle w:val="2"/>
      </w:pPr>
      <w:r w:rsidRPr="006E24B5">
        <w:t xml:space="preserve">5.2. </w:t>
      </w:r>
      <w:r w:rsidR="00A36068">
        <w:t>Класс Application</w:t>
      </w:r>
    </w:p>
    <w:p w:rsidR="00A36068" w:rsidRDefault="00A36068" w:rsidP="00A36068">
      <w:r>
        <w:t xml:space="preserve">Класс </w:t>
      </w:r>
      <w:r w:rsidRPr="003C1FC2">
        <w:rPr>
          <w:rStyle w:val="a9"/>
        </w:rPr>
        <w:t>System.Windows.</w:t>
      </w:r>
      <w:r w:rsidRPr="003C1FC2">
        <w:rPr>
          <w:rStyle w:val="af5"/>
        </w:rPr>
        <w:t>Application</w:t>
      </w:r>
      <w:r>
        <w:t xml:space="preserve"> помогает организовать точку входа для оконного приложения WPF. Этот класс содержит метод </w:t>
      </w:r>
      <w:r w:rsidRPr="003C1FC2">
        <w:rPr>
          <w:rStyle w:val="a9"/>
        </w:rPr>
        <w:t>Run()</w:t>
      </w:r>
      <w:r>
        <w:t>, поддерживающий цикл обработки сообщений системы для указанного окна до тех пор, пока окно не будет закрыто:</w:t>
      </w:r>
    </w:p>
    <w:p w:rsidR="00A36068" w:rsidRPr="00A36068" w:rsidRDefault="00A36068" w:rsidP="002E584D">
      <w:pPr>
        <w:pStyle w:val="a4"/>
      </w:pPr>
      <w:r w:rsidRPr="003C1FC2">
        <w:rPr>
          <w:rStyle w:val="af5"/>
        </w:rPr>
        <w:t>Window</w:t>
      </w:r>
      <w:r w:rsidRPr="00A36068">
        <w:t xml:space="preserve"> myWindow = </w:t>
      </w:r>
      <w:r w:rsidRPr="003C1FC2">
        <w:rPr>
          <w:rStyle w:val="af6"/>
        </w:rPr>
        <w:t>new</w:t>
      </w:r>
      <w:r w:rsidRPr="00A36068">
        <w:t xml:space="preserve"> </w:t>
      </w:r>
      <w:r w:rsidRPr="003C1FC2">
        <w:rPr>
          <w:rStyle w:val="af5"/>
        </w:rPr>
        <w:t>Window</w:t>
      </w:r>
      <w:r w:rsidRPr="00A36068">
        <w:t>();</w:t>
      </w:r>
    </w:p>
    <w:p w:rsidR="00A36068" w:rsidRPr="00A36068" w:rsidRDefault="00A36068" w:rsidP="002E584D">
      <w:pPr>
        <w:pStyle w:val="a4"/>
      </w:pPr>
      <w:r w:rsidRPr="003C1FC2">
        <w:rPr>
          <w:rStyle w:val="af5"/>
        </w:rPr>
        <w:t>Application</w:t>
      </w:r>
      <w:r w:rsidRPr="00A36068">
        <w:t xml:space="preserve"> myApp = </w:t>
      </w:r>
      <w:r w:rsidRPr="003C1FC2">
        <w:rPr>
          <w:rStyle w:val="af6"/>
        </w:rPr>
        <w:t>new</w:t>
      </w:r>
      <w:r w:rsidRPr="00A36068">
        <w:t xml:space="preserve"> </w:t>
      </w:r>
      <w:r w:rsidRPr="003C1FC2">
        <w:rPr>
          <w:rStyle w:val="af5"/>
        </w:rPr>
        <w:t>Application</w:t>
      </w:r>
      <w:r w:rsidRPr="00A36068">
        <w:t>();</w:t>
      </w:r>
    </w:p>
    <w:p w:rsidR="00A36068" w:rsidRPr="0033579B" w:rsidRDefault="00A36068" w:rsidP="002E584D">
      <w:pPr>
        <w:pStyle w:val="a4"/>
        <w:rPr>
          <w:lang w:val="ru-RU"/>
        </w:rPr>
      </w:pPr>
      <w:r>
        <w:t>myApp</w:t>
      </w:r>
      <w:r w:rsidRPr="0033579B">
        <w:rPr>
          <w:lang w:val="ru-RU"/>
        </w:rPr>
        <w:t>.</w:t>
      </w:r>
      <w:r>
        <w:t>Run</w:t>
      </w:r>
      <w:r w:rsidRPr="0033579B">
        <w:rPr>
          <w:lang w:val="ru-RU"/>
        </w:rPr>
        <w:t>(</w:t>
      </w:r>
      <w:r>
        <w:t>myWindow</w:t>
      </w:r>
      <w:r w:rsidRPr="0033579B">
        <w:rPr>
          <w:lang w:val="ru-RU"/>
        </w:rPr>
        <w:t>);</w:t>
      </w:r>
    </w:p>
    <w:p w:rsidR="00A36068" w:rsidRDefault="00A36068" w:rsidP="00A36068">
      <w:r>
        <w:lastRenderedPageBreak/>
        <w:t xml:space="preserve">Свойство </w:t>
      </w:r>
      <w:r w:rsidRPr="003C1FC2">
        <w:rPr>
          <w:rStyle w:val="a9"/>
        </w:rPr>
        <w:t>StartupUri</w:t>
      </w:r>
      <w:r>
        <w:t xml:space="preserve"> класса </w:t>
      </w:r>
      <w:r w:rsidRPr="003C1FC2">
        <w:rPr>
          <w:rStyle w:val="af5"/>
        </w:rPr>
        <w:t>Application</w:t>
      </w:r>
      <w:r>
        <w:t xml:space="preserve"> служит для указания главного окна приложения. Если главное окно задано, метод </w:t>
      </w:r>
      <w:r w:rsidRPr="003C1FC2">
        <w:rPr>
          <w:rStyle w:val="a9"/>
        </w:rPr>
        <w:t>Run()</w:t>
      </w:r>
      <w:r>
        <w:t xml:space="preserve"> можно вызывать без аргументов:</w:t>
      </w:r>
    </w:p>
    <w:p w:rsidR="00A36068" w:rsidRPr="00A36068" w:rsidRDefault="00A36068" w:rsidP="003C1FC2">
      <w:pPr>
        <w:pStyle w:val="a4"/>
      </w:pPr>
      <w:r w:rsidRPr="003C1FC2">
        <w:rPr>
          <w:rStyle w:val="af5"/>
        </w:rPr>
        <w:t>Application</w:t>
      </w:r>
      <w:r w:rsidRPr="00A36068">
        <w:t xml:space="preserve"> app = </w:t>
      </w:r>
      <w:r w:rsidRPr="003C1FC2">
        <w:rPr>
          <w:rStyle w:val="af6"/>
        </w:rPr>
        <w:t>new</w:t>
      </w:r>
      <w:r w:rsidRPr="00A36068">
        <w:t xml:space="preserve"> </w:t>
      </w:r>
      <w:r w:rsidRPr="003C1FC2">
        <w:rPr>
          <w:rStyle w:val="af5"/>
        </w:rPr>
        <w:t>Application</w:t>
      </w:r>
      <w:r w:rsidRPr="00A36068">
        <w:t>();</w:t>
      </w:r>
    </w:p>
    <w:p w:rsidR="00A36068" w:rsidRPr="00A36068" w:rsidRDefault="00A36068" w:rsidP="003C1FC2">
      <w:pPr>
        <w:pStyle w:val="a4"/>
      </w:pPr>
      <w:r w:rsidRPr="00A36068">
        <w:t xml:space="preserve">app.StartupUri = </w:t>
      </w:r>
      <w:r w:rsidRPr="003C1FC2">
        <w:rPr>
          <w:rStyle w:val="af6"/>
        </w:rPr>
        <w:t>new</w:t>
      </w:r>
      <w:r w:rsidRPr="00A36068">
        <w:t xml:space="preserve"> </w:t>
      </w:r>
      <w:r w:rsidRPr="003C1FC2">
        <w:rPr>
          <w:rStyle w:val="af5"/>
        </w:rPr>
        <w:t>Uri</w:t>
      </w:r>
      <w:r w:rsidRPr="00A36068">
        <w:t>(</w:t>
      </w:r>
      <w:r w:rsidRPr="003C1FC2">
        <w:rPr>
          <w:rStyle w:val="af7"/>
        </w:rPr>
        <w:t>"MainWindow.xaml"</w:t>
      </w:r>
      <w:r w:rsidRPr="00A36068">
        <w:t xml:space="preserve">, </w:t>
      </w:r>
      <w:r w:rsidRPr="003C1FC2">
        <w:rPr>
          <w:rStyle w:val="af5"/>
        </w:rPr>
        <w:t>UriKind</w:t>
      </w:r>
      <w:r w:rsidRPr="00A36068">
        <w:t>.Relative);</w:t>
      </w:r>
    </w:p>
    <w:p w:rsidR="00A36068" w:rsidRPr="0033579B" w:rsidRDefault="00A36068" w:rsidP="003C1FC2">
      <w:pPr>
        <w:pStyle w:val="a4"/>
        <w:rPr>
          <w:lang w:val="ru-RU"/>
        </w:rPr>
      </w:pPr>
      <w:r>
        <w:t>app</w:t>
      </w:r>
      <w:r w:rsidRPr="0033579B">
        <w:rPr>
          <w:lang w:val="ru-RU"/>
        </w:rPr>
        <w:t>.</w:t>
      </w:r>
      <w:r>
        <w:t>Run</w:t>
      </w:r>
      <w:r w:rsidRPr="0033579B">
        <w:rPr>
          <w:lang w:val="ru-RU"/>
        </w:rPr>
        <w:t>();</w:t>
      </w:r>
    </w:p>
    <w:p w:rsidR="00A36068" w:rsidRDefault="00A36068" w:rsidP="00A36068">
      <w:r>
        <w:t xml:space="preserve">При разработке в Visual Studio для каждого оконного приложения WPF создаётся класс, наследуемый от </w:t>
      </w:r>
      <w:r w:rsidRPr="003C1FC2">
        <w:rPr>
          <w:rStyle w:val="af5"/>
        </w:rPr>
        <w:t>Application</w:t>
      </w:r>
      <w:r>
        <w:t xml:space="preserve">, который разделён на XAML-разметку и часть с кодом. Именно в разметке XAML задаётся </w:t>
      </w:r>
      <w:r w:rsidRPr="003C1FC2">
        <w:rPr>
          <w:rStyle w:val="a9"/>
        </w:rPr>
        <w:t>StartupUri</w:t>
      </w:r>
      <w:r>
        <w:t>:</w:t>
      </w:r>
    </w:p>
    <w:p w:rsidR="00A36068" w:rsidRPr="00C61D5D" w:rsidRDefault="00A36068" w:rsidP="003C1FC2">
      <w:pPr>
        <w:pStyle w:val="a4"/>
        <w:rPr>
          <w:rStyle w:val="af6"/>
          <w:lang w:val="ru-RU"/>
        </w:rPr>
      </w:pPr>
      <w:r w:rsidRPr="00C61D5D">
        <w:rPr>
          <w:rStyle w:val="af6"/>
          <w:lang w:val="ru-RU"/>
        </w:rPr>
        <w:t>&lt;</w:t>
      </w:r>
      <w:r w:rsidRPr="003C1FC2">
        <w:rPr>
          <w:rStyle w:val="af7"/>
        </w:rPr>
        <w:t>Application</w:t>
      </w:r>
      <w:r w:rsidRPr="00C61D5D">
        <w:rPr>
          <w:rStyle w:val="af6"/>
          <w:lang w:val="ru-RU"/>
        </w:rPr>
        <w:t xml:space="preserve"> </w:t>
      </w:r>
      <w:proofErr w:type="gramStart"/>
      <w:r w:rsidRPr="003C1FC2">
        <w:rPr>
          <w:rStyle w:val="XML"/>
        </w:rPr>
        <w:t>x</w:t>
      </w:r>
      <w:r w:rsidRPr="00C61D5D">
        <w:rPr>
          <w:rStyle w:val="XML"/>
          <w:lang w:val="ru-RU"/>
        </w:rPr>
        <w:t>:</w:t>
      </w:r>
      <w:r w:rsidRPr="003C1FC2">
        <w:rPr>
          <w:rStyle w:val="XML"/>
        </w:rPr>
        <w:t>Class</w:t>
      </w:r>
      <w:proofErr w:type="gramEnd"/>
      <w:r w:rsidRPr="00C61D5D">
        <w:rPr>
          <w:rStyle w:val="af6"/>
          <w:lang w:val="ru-RU"/>
        </w:rPr>
        <w:t>="</w:t>
      </w:r>
      <w:r w:rsidRPr="003C1FC2">
        <w:rPr>
          <w:rStyle w:val="af6"/>
        </w:rPr>
        <w:t>WpfLayout</w:t>
      </w:r>
      <w:r w:rsidRPr="00C61D5D">
        <w:rPr>
          <w:rStyle w:val="af6"/>
          <w:lang w:val="ru-RU"/>
        </w:rPr>
        <w:t>.</w:t>
      </w:r>
      <w:r w:rsidRPr="003C1FC2">
        <w:rPr>
          <w:rStyle w:val="af6"/>
        </w:rPr>
        <w:t>App</w:t>
      </w:r>
      <w:r w:rsidRPr="00C61D5D">
        <w:rPr>
          <w:rStyle w:val="af6"/>
          <w:lang w:val="ru-RU"/>
        </w:rPr>
        <w:t>"</w:t>
      </w:r>
    </w:p>
    <w:p w:rsidR="00A36068" w:rsidRPr="00DB3945" w:rsidRDefault="00A36068" w:rsidP="003C1FC2">
      <w:pPr>
        <w:pStyle w:val="a4"/>
        <w:rPr>
          <w:rStyle w:val="af6"/>
          <w:lang w:val="ru-RU"/>
        </w:rPr>
      </w:pPr>
      <w:r w:rsidRPr="00C61D5D">
        <w:rPr>
          <w:rStyle w:val="af6"/>
          <w:lang w:val="ru-RU"/>
        </w:rPr>
        <w:t xml:space="preserve">  </w:t>
      </w:r>
      <w:r w:rsidRPr="003C1FC2">
        <w:rPr>
          <w:rStyle w:val="XML"/>
        </w:rPr>
        <w:t>xmlns</w:t>
      </w:r>
      <w:r w:rsidRPr="00DB3945">
        <w:rPr>
          <w:rStyle w:val="af6"/>
          <w:lang w:val="ru-RU"/>
        </w:rPr>
        <w:t>="</w:t>
      </w:r>
      <w:r w:rsidRPr="003C1FC2">
        <w:rPr>
          <w:rStyle w:val="af6"/>
        </w:rPr>
        <w:t>http</w:t>
      </w:r>
      <w:r w:rsidRPr="00DB3945">
        <w:rPr>
          <w:rStyle w:val="af6"/>
          <w:lang w:val="ru-RU"/>
        </w:rPr>
        <w:t>://</w:t>
      </w:r>
      <w:r w:rsidRPr="003C1FC2">
        <w:rPr>
          <w:rStyle w:val="af6"/>
        </w:rPr>
        <w:t>schemas</w:t>
      </w:r>
      <w:r w:rsidRPr="00DB3945">
        <w:rPr>
          <w:rStyle w:val="af6"/>
          <w:lang w:val="ru-RU"/>
        </w:rPr>
        <w:t>.</w:t>
      </w:r>
      <w:r w:rsidRPr="003C1FC2">
        <w:rPr>
          <w:rStyle w:val="af6"/>
        </w:rPr>
        <w:t>microsoft</w:t>
      </w:r>
      <w:r w:rsidRPr="00DB3945">
        <w:rPr>
          <w:rStyle w:val="af6"/>
          <w:lang w:val="ru-RU"/>
        </w:rPr>
        <w:t>.</w:t>
      </w:r>
      <w:r w:rsidRPr="003C1FC2">
        <w:rPr>
          <w:rStyle w:val="af6"/>
        </w:rPr>
        <w:t>com</w:t>
      </w:r>
      <w:r w:rsidRPr="00DB3945">
        <w:rPr>
          <w:rStyle w:val="af6"/>
          <w:lang w:val="ru-RU"/>
        </w:rPr>
        <w:t>/</w:t>
      </w:r>
      <w:r w:rsidRPr="003C1FC2">
        <w:rPr>
          <w:rStyle w:val="af6"/>
        </w:rPr>
        <w:t>winfx</w:t>
      </w:r>
      <w:r w:rsidRPr="00DB3945">
        <w:rPr>
          <w:rStyle w:val="af6"/>
          <w:lang w:val="ru-RU"/>
        </w:rPr>
        <w:t>/2006/</w:t>
      </w:r>
      <w:r w:rsidRPr="003C1FC2">
        <w:rPr>
          <w:rStyle w:val="af6"/>
        </w:rPr>
        <w:t>xaml</w:t>
      </w:r>
      <w:r w:rsidRPr="00DB3945">
        <w:rPr>
          <w:rStyle w:val="af6"/>
          <w:lang w:val="ru-RU"/>
        </w:rPr>
        <w:t>/</w:t>
      </w:r>
      <w:r w:rsidRPr="003C1FC2">
        <w:rPr>
          <w:rStyle w:val="af6"/>
        </w:rPr>
        <w:t>presentation</w:t>
      </w:r>
      <w:r w:rsidRPr="00DB3945">
        <w:rPr>
          <w:rStyle w:val="af6"/>
          <w:lang w:val="ru-RU"/>
        </w:rPr>
        <w:t>"</w:t>
      </w:r>
    </w:p>
    <w:p w:rsidR="00A36068" w:rsidRPr="00DB3945" w:rsidRDefault="00A36068" w:rsidP="003C1FC2">
      <w:pPr>
        <w:pStyle w:val="a4"/>
        <w:rPr>
          <w:rStyle w:val="af6"/>
          <w:lang w:val="ru-RU"/>
        </w:rPr>
      </w:pPr>
      <w:r w:rsidRPr="00DB3945">
        <w:rPr>
          <w:rStyle w:val="af6"/>
          <w:lang w:val="ru-RU"/>
        </w:rPr>
        <w:t xml:space="preserve">  </w:t>
      </w:r>
      <w:r w:rsidRPr="003C1FC2">
        <w:rPr>
          <w:rStyle w:val="XML"/>
        </w:rPr>
        <w:t>xmlns</w:t>
      </w:r>
      <w:r w:rsidRPr="00DB3945">
        <w:rPr>
          <w:rStyle w:val="XML"/>
          <w:lang w:val="ru-RU"/>
        </w:rPr>
        <w:t>:</w:t>
      </w:r>
      <w:r w:rsidRPr="003C1FC2">
        <w:rPr>
          <w:rStyle w:val="XML"/>
        </w:rPr>
        <w:t>x</w:t>
      </w:r>
      <w:r w:rsidRPr="00DB3945">
        <w:rPr>
          <w:rStyle w:val="af6"/>
          <w:lang w:val="ru-RU"/>
        </w:rPr>
        <w:t>="</w:t>
      </w:r>
      <w:r w:rsidRPr="003C1FC2">
        <w:rPr>
          <w:rStyle w:val="af6"/>
        </w:rPr>
        <w:t>http</w:t>
      </w:r>
      <w:r w:rsidRPr="00DB3945">
        <w:rPr>
          <w:rStyle w:val="af6"/>
          <w:lang w:val="ru-RU"/>
        </w:rPr>
        <w:t>://</w:t>
      </w:r>
      <w:r w:rsidRPr="003C1FC2">
        <w:rPr>
          <w:rStyle w:val="af6"/>
        </w:rPr>
        <w:t>schemas</w:t>
      </w:r>
      <w:r w:rsidRPr="00DB3945">
        <w:rPr>
          <w:rStyle w:val="af6"/>
          <w:lang w:val="ru-RU"/>
        </w:rPr>
        <w:t>.</w:t>
      </w:r>
      <w:r w:rsidRPr="003C1FC2">
        <w:rPr>
          <w:rStyle w:val="af6"/>
        </w:rPr>
        <w:t>microsoft</w:t>
      </w:r>
      <w:r w:rsidRPr="00DB3945">
        <w:rPr>
          <w:rStyle w:val="af6"/>
          <w:lang w:val="ru-RU"/>
        </w:rPr>
        <w:t>.</w:t>
      </w:r>
      <w:r w:rsidRPr="003C1FC2">
        <w:rPr>
          <w:rStyle w:val="af6"/>
        </w:rPr>
        <w:t>com</w:t>
      </w:r>
      <w:r w:rsidRPr="00DB3945">
        <w:rPr>
          <w:rStyle w:val="af6"/>
          <w:lang w:val="ru-RU"/>
        </w:rPr>
        <w:t>/</w:t>
      </w:r>
      <w:r w:rsidRPr="003C1FC2">
        <w:rPr>
          <w:rStyle w:val="af6"/>
        </w:rPr>
        <w:t>winfx</w:t>
      </w:r>
      <w:r w:rsidRPr="00DB3945">
        <w:rPr>
          <w:rStyle w:val="af6"/>
          <w:lang w:val="ru-RU"/>
        </w:rPr>
        <w:t>/2006/</w:t>
      </w:r>
      <w:r w:rsidRPr="003C1FC2">
        <w:rPr>
          <w:rStyle w:val="af6"/>
        </w:rPr>
        <w:t>xaml</w:t>
      </w:r>
      <w:r w:rsidRPr="00DB3945">
        <w:rPr>
          <w:rStyle w:val="af6"/>
          <w:lang w:val="ru-RU"/>
        </w:rPr>
        <w:t>"</w:t>
      </w:r>
    </w:p>
    <w:p w:rsidR="00A36068" w:rsidRPr="00DB3945" w:rsidRDefault="00A36068" w:rsidP="003C1FC2">
      <w:pPr>
        <w:pStyle w:val="a4"/>
        <w:rPr>
          <w:rStyle w:val="af6"/>
          <w:lang w:val="ru-RU"/>
        </w:rPr>
      </w:pPr>
      <w:r w:rsidRPr="00DB3945">
        <w:rPr>
          <w:rStyle w:val="af6"/>
          <w:lang w:val="ru-RU"/>
        </w:rPr>
        <w:t xml:space="preserve">  </w:t>
      </w:r>
      <w:r w:rsidRPr="003C1FC2">
        <w:rPr>
          <w:rStyle w:val="XML"/>
        </w:rPr>
        <w:t>StartupUri</w:t>
      </w:r>
      <w:r w:rsidRPr="00DB3945">
        <w:rPr>
          <w:rStyle w:val="af6"/>
          <w:lang w:val="ru-RU"/>
        </w:rPr>
        <w:t>="</w:t>
      </w:r>
      <w:r w:rsidRPr="003C1FC2">
        <w:rPr>
          <w:rStyle w:val="af6"/>
        </w:rPr>
        <w:t>MainWindow</w:t>
      </w:r>
      <w:r w:rsidRPr="00DB3945">
        <w:rPr>
          <w:rStyle w:val="af6"/>
          <w:lang w:val="ru-RU"/>
        </w:rPr>
        <w:t>.</w:t>
      </w:r>
      <w:r w:rsidRPr="003C1FC2">
        <w:rPr>
          <w:rStyle w:val="af6"/>
        </w:rPr>
        <w:t>xaml</w:t>
      </w:r>
      <w:r w:rsidRPr="00DB3945">
        <w:rPr>
          <w:rStyle w:val="af6"/>
          <w:lang w:val="ru-RU"/>
        </w:rPr>
        <w:t>"&gt;</w:t>
      </w:r>
    </w:p>
    <w:p w:rsidR="00A36068" w:rsidRPr="00DB3945" w:rsidRDefault="00A36068" w:rsidP="003C1FC2">
      <w:pPr>
        <w:pStyle w:val="a4"/>
        <w:rPr>
          <w:rStyle w:val="af6"/>
          <w:lang w:val="ru-RU"/>
        </w:rPr>
      </w:pPr>
      <w:r w:rsidRPr="00DB3945">
        <w:rPr>
          <w:rStyle w:val="af6"/>
          <w:lang w:val="ru-RU"/>
        </w:rPr>
        <w:t>&lt;/</w:t>
      </w:r>
      <w:r w:rsidRPr="003C1FC2">
        <w:rPr>
          <w:rStyle w:val="af7"/>
        </w:rPr>
        <w:t>Application</w:t>
      </w:r>
      <w:r w:rsidRPr="00DB3945">
        <w:rPr>
          <w:rStyle w:val="af6"/>
          <w:lang w:val="ru-RU"/>
        </w:rPr>
        <w:t>&gt;</w:t>
      </w:r>
    </w:p>
    <w:p w:rsidR="00A36068" w:rsidRDefault="00A36068" w:rsidP="00A36068">
      <w:r>
        <w:t>Класс</w:t>
      </w:r>
      <w:r w:rsidRPr="00DB3945">
        <w:t xml:space="preserve"> </w:t>
      </w:r>
      <w:r w:rsidRPr="003C1FC2">
        <w:rPr>
          <w:rStyle w:val="af5"/>
        </w:rPr>
        <w:t>Application</w:t>
      </w:r>
      <w:r w:rsidRPr="00DB3945">
        <w:t xml:space="preserve"> </w:t>
      </w:r>
      <w:r>
        <w:t>содержит</w:t>
      </w:r>
      <w:r w:rsidRPr="00DB3945">
        <w:t xml:space="preserve"> </w:t>
      </w:r>
      <w:r>
        <w:t>несколько</w:t>
      </w:r>
      <w:r w:rsidRPr="00DB3945">
        <w:t xml:space="preserve"> </w:t>
      </w:r>
      <w:r>
        <w:t>полезных</w:t>
      </w:r>
      <w:r w:rsidRPr="00DB3945">
        <w:t xml:space="preserve"> </w:t>
      </w:r>
      <w:r>
        <w:t>свойств</w:t>
      </w:r>
      <w:r w:rsidRPr="00DB3945">
        <w:t xml:space="preserve">. </w:t>
      </w:r>
      <w:r>
        <w:t xml:space="preserve">При помощи статического свойства </w:t>
      </w:r>
      <w:r w:rsidRPr="003C1FC2">
        <w:rPr>
          <w:rStyle w:val="af5"/>
        </w:rPr>
        <w:t>Application</w:t>
      </w:r>
      <w:r w:rsidRPr="003C1FC2">
        <w:rPr>
          <w:rStyle w:val="a9"/>
        </w:rPr>
        <w:t>.Current</w:t>
      </w:r>
      <w:r>
        <w:t xml:space="preserve"> можно получить ссылку на объект, представляющий текущее приложение. Коллекция </w:t>
      </w:r>
      <w:r w:rsidRPr="003C1FC2">
        <w:rPr>
          <w:rStyle w:val="a9"/>
        </w:rPr>
        <w:t>Windows</w:t>
      </w:r>
      <w:r>
        <w:t xml:space="preserve"> содержит все открытые окна приложения. Стартовое окно хранится в свойстве </w:t>
      </w:r>
      <w:r w:rsidRPr="003C1FC2">
        <w:rPr>
          <w:rStyle w:val="a9"/>
        </w:rPr>
        <w:t>MainWindow</w:t>
      </w:r>
      <w:r>
        <w:t xml:space="preserve"> (оно доступно для чтения и записи). Свойство </w:t>
      </w:r>
      <w:r w:rsidRPr="003C1FC2">
        <w:rPr>
          <w:rStyle w:val="a9"/>
        </w:rPr>
        <w:t>ShutdownMode</w:t>
      </w:r>
      <w:r>
        <w:t xml:space="preserve"> принимает значения из одноимённого перечисления и задаёт условие закрытия приложения. Словарь </w:t>
      </w:r>
      <w:r w:rsidRPr="003C1FC2">
        <w:rPr>
          <w:rStyle w:val="a9"/>
        </w:rPr>
        <w:t>Properties</w:t>
      </w:r>
      <w:r>
        <w:t xml:space="preserve"> позволяет хранить произвольную информацию с ключами любого типа и может использоваться для данных, разделяемых между окнами.</w:t>
      </w:r>
    </w:p>
    <w:p w:rsidR="00A36068" w:rsidRDefault="00A36068" w:rsidP="00A36068">
      <w:r>
        <w:t xml:space="preserve">События класса </w:t>
      </w:r>
      <w:r w:rsidRPr="003C1FC2">
        <w:rPr>
          <w:rStyle w:val="af5"/>
        </w:rPr>
        <w:t>Application</w:t>
      </w:r>
      <w:r>
        <w:t xml:space="preserve"> включают </w:t>
      </w:r>
      <w:r w:rsidRPr="003C1FC2">
        <w:rPr>
          <w:rStyle w:val="a9"/>
        </w:rPr>
        <w:t>Startup</w:t>
      </w:r>
      <w:r>
        <w:t xml:space="preserve"> и </w:t>
      </w:r>
      <w:r w:rsidRPr="003C1FC2">
        <w:rPr>
          <w:rStyle w:val="a9"/>
        </w:rPr>
        <w:t>Exit</w:t>
      </w:r>
      <w:r>
        <w:t xml:space="preserve">, </w:t>
      </w:r>
      <w:r w:rsidRPr="003C1FC2">
        <w:rPr>
          <w:rStyle w:val="a9"/>
        </w:rPr>
        <w:t>Activated</w:t>
      </w:r>
      <w:r>
        <w:t xml:space="preserve"> и </w:t>
      </w:r>
      <w:r w:rsidRPr="003C1FC2">
        <w:rPr>
          <w:rStyle w:val="a9"/>
        </w:rPr>
        <w:t>Deactivated</w:t>
      </w:r>
      <w:r>
        <w:t xml:space="preserve">, а также событие </w:t>
      </w:r>
      <w:r w:rsidRPr="003C1FC2">
        <w:rPr>
          <w:rStyle w:val="a9"/>
        </w:rPr>
        <w:t>SessionEnding</w:t>
      </w:r>
      <w:r>
        <w:t>, генерируемое при выключении компьютера или окончании сессии Windows. События обычно обрабатываются путём перекрытия виртуальных методов, вызывающих их генерацию.</w:t>
      </w:r>
    </w:p>
    <w:p w:rsidR="00A36068" w:rsidRDefault="008B71FD" w:rsidP="008B71FD">
      <w:pPr>
        <w:pStyle w:val="2"/>
      </w:pPr>
      <w:r w:rsidRPr="0033579B">
        <w:t xml:space="preserve">5.3. </w:t>
      </w:r>
      <w:r w:rsidR="00A36068">
        <w:t>Приложения на основе страниц</w:t>
      </w:r>
    </w:p>
    <w:p w:rsidR="00A36068" w:rsidRDefault="00A36068" w:rsidP="00A36068">
      <w:r>
        <w:t xml:space="preserve">В WPF можно создавать приложения в виде набора страниц с возможностью навигации между страницами. Отдельная страница представлена объектом класса </w:t>
      </w:r>
      <w:r w:rsidRPr="003C1FC2">
        <w:rPr>
          <w:rStyle w:val="a9"/>
        </w:rPr>
        <w:t>System.Windows.Controls.</w:t>
      </w:r>
      <w:r w:rsidRPr="003C1FC2">
        <w:rPr>
          <w:rStyle w:val="af5"/>
        </w:rPr>
        <w:t>Page</w:t>
      </w:r>
      <w:r>
        <w:t xml:space="preserve">. Любая страница обслуживается навигационным контейнером, в качестве которого могут выступать объекты классов </w:t>
      </w:r>
      <w:r w:rsidRPr="00876FF1">
        <w:rPr>
          <w:rStyle w:val="af5"/>
        </w:rPr>
        <w:t>NavigationWindow</w:t>
      </w:r>
      <w:r>
        <w:t xml:space="preserve"> или </w:t>
      </w:r>
      <w:r w:rsidRPr="00876FF1">
        <w:rPr>
          <w:rStyle w:val="af5"/>
        </w:rPr>
        <w:t>Frame</w:t>
      </w:r>
      <w:r>
        <w:t>.</w:t>
      </w:r>
    </w:p>
    <w:p w:rsidR="00876FF1" w:rsidRDefault="00876FF1" w:rsidP="00876FF1">
      <w:r>
        <w:t xml:space="preserve">Рассмотрим следующий пример. Создадим в Visual Studio WPF-приложение и добавим к проекту страницу </w:t>
      </w:r>
      <w:r w:rsidRPr="00876FF1">
        <w:rPr>
          <w:rStyle w:val="a9"/>
        </w:rPr>
        <w:t>MainPage.xaml</w:t>
      </w:r>
      <w:r>
        <w:t>:</w:t>
      </w:r>
    </w:p>
    <w:p w:rsidR="00876FF1" w:rsidRPr="00876FF1" w:rsidRDefault="00876FF1" w:rsidP="00876FF1">
      <w:pPr>
        <w:pStyle w:val="a4"/>
        <w:rPr>
          <w:rStyle w:val="af6"/>
        </w:rPr>
      </w:pPr>
      <w:bookmarkStart w:id="20" w:name="OLE_LINK15"/>
      <w:r w:rsidRPr="00876FF1">
        <w:rPr>
          <w:rStyle w:val="af6"/>
        </w:rPr>
        <w:t>&lt;</w:t>
      </w:r>
      <w:r w:rsidRPr="00876FF1">
        <w:rPr>
          <w:rStyle w:val="af7"/>
        </w:rPr>
        <w:t>Page</w:t>
      </w:r>
      <w:r w:rsidRPr="00876FF1">
        <w:rPr>
          <w:rStyle w:val="af6"/>
        </w:rPr>
        <w:t xml:space="preserve"> </w:t>
      </w:r>
      <w:r w:rsidRPr="00876FF1">
        <w:rPr>
          <w:rStyle w:val="XML"/>
        </w:rPr>
        <w:t>x</w:t>
      </w:r>
      <w:proofErr w:type="gramStart"/>
      <w:r w:rsidRPr="00876FF1">
        <w:rPr>
          <w:rStyle w:val="XML"/>
        </w:rPr>
        <w:t>:Class</w:t>
      </w:r>
      <w:proofErr w:type="gramEnd"/>
      <w:r w:rsidRPr="00876FF1">
        <w:rPr>
          <w:rStyle w:val="af6"/>
        </w:rPr>
        <w:t>="WpfApplication.MainPage"</w:t>
      </w:r>
    </w:p>
    <w:p w:rsidR="00876FF1" w:rsidRPr="00876FF1" w:rsidRDefault="00876FF1" w:rsidP="00876FF1">
      <w:pPr>
        <w:pStyle w:val="a4"/>
        <w:rPr>
          <w:rStyle w:val="af6"/>
        </w:rPr>
      </w:pPr>
      <w:r w:rsidRPr="00876FF1">
        <w:rPr>
          <w:rStyle w:val="af6"/>
        </w:rPr>
        <w:t xml:space="preserve">  </w:t>
      </w:r>
      <w:r w:rsidRPr="00876FF1">
        <w:rPr>
          <w:rStyle w:val="XML"/>
        </w:rPr>
        <w:t>xmlns</w:t>
      </w:r>
      <w:r w:rsidRPr="00876FF1">
        <w:rPr>
          <w:rStyle w:val="af6"/>
        </w:rPr>
        <w:t>="http://schemas.microsoft.com/winfx/2006/xaml/presentation"</w:t>
      </w:r>
    </w:p>
    <w:p w:rsidR="00876FF1" w:rsidRPr="00876FF1" w:rsidRDefault="00876FF1" w:rsidP="00876FF1">
      <w:pPr>
        <w:pStyle w:val="a4"/>
        <w:rPr>
          <w:rStyle w:val="af6"/>
        </w:rPr>
      </w:pPr>
      <w:r w:rsidRPr="00876FF1">
        <w:rPr>
          <w:rStyle w:val="af6"/>
        </w:rPr>
        <w:t xml:space="preserve">  </w:t>
      </w:r>
      <w:r w:rsidRPr="00876FF1">
        <w:rPr>
          <w:rStyle w:val="XML"/>
        </w:rPr>
        <w:t>xmlns:x</w:t>
      </w:r>
      <w:r w:rsidRPr="00876FF1">
        <w:rPr>
          <w:rStyle w:val="af6"/>
        </w:rPr>
        <w:t>="http://schemas.microsoft.com/winfx/2006/xaml"</w:t>
      </w:r>
    </w:p>
    <w:p w:rsidR="00876FF1" w:rsidRPr="00876FF1" w:rsidRDefault="00876FF1" w:rsidP="00876FF1">
      <w:pPr>
        <w:pStyle w:val="a4"/>
        <w:rPr>
          <w:rStyle w:val="af6"/>
        </w:rPr>
      </w:pPr>
      <w:r w:rsidRPr="00876FF1">
        <w:rPr>
          <w:rStyle w:val="af6"/>
        </w:rPr>
        <w:t xml:space="preserve">  </w:t>
      </w:r>
      <w:r w:rsidRPr="00876FF1">
        <w:rPr>
          <w:rStyle w:val="XML"/>
        </w:rPr>
        <w:t>WindowHeight</w:t>
      </w:r>
      <w:r w:rsidRPr="00876FF1">
        <w:rPr>
          <w:rStyle w:val="af6"/>
        </w:rPr>
        <w:t xml:space="preserve">="220" </w:t>
      </w:r>
      <w:r w:rsidRPr="00876FF1">
        <w:rPr>
          <w:rStyle w:val="XML"/>
        </w:rPr>
        <w:t>WindowWidth</w:t>
      </w:r>
      <w:r w:rsidRPr="00876FF1">
        <w:rPr>
          <w:rStyle w:val="af6"/>
        </w:rPr>
        <w:t>="400"</w:t>
      </w:r>
    </w:p>
    <w:p w:rsidR="00876FF1" w:rsidRPr="00876FF1" w:rsidRDefault="00876FF1" w:rsidP="00876FF1">
      <w:pPr>
        <w:pStyle w:val="a4"/>
        <w:rPr>
          <w:rStyle w:val="af6"/>
        </w:rPr>
      </w:pPr>
      <w:r w:rsidRPr="00876FF1">
        <w:rPr>
          <w:rStyle w:val="af6"/>
        </w:rPr>
        <w:t xml:space="preserve">  </w:t>
      </w:r>
      <w:r w:rsidRPr="00876FF1">
        <w:rPr>
          <w:rStyle w:val="XML"/>
        </w:rPr>
        <w:t>WindowTitle</w:t>
      </w:r>
      <w:r w:rsidRPr="00876FF1">
        <w:rPr>
          <w:rStyle w:val="af6"/>
        </w:rPr>
        <w:t>="Page Application"&gt;</w:t>
      </w:r>
    </w:p>
    <w:p w:rsidR="00876FF1" w:rsidRPr="00A36068" w:rsidRDefault="00876FF1" w:rsidP="00876FF1">
      <w:pPr>
        <w:pStyle w:val="a4"/>
      </w:pPr>
      <w:r w:rsidRPr="00A36068">
        <w:t xml:space="preserve">  This is a simple page.</w:t>
      </w:r>
    </w:p>
    <w:p w:rsidR="00876FF1" w:rsidRPr="0033579B" w:rsidRDefault="00876FF1" w:rsidP="00876FF1">
      <w:pPr>
        <w:pStyle w:val="a4"/>
        <w:rPr>
          <w:lang w:val="ru-RU"/>
        </w:rPr>
      </w:pPr>
      <w:r w:rsidRPr="0033579B">
        <w:rPr>
          <w:lang w:val="ru-RU"/>
        </w:rPr>
        <w:t>&lt;/</w:t>
      </w:r>
      <w:r w:rsidRPr="00876FF1">
        <w:rPr>
          <w:rStyle w:val="af7"/>
        </w:rPr>
        <w:t>Page</w:t>
      </w:r>
      <w:r w:rsidRPr="0033579B">
        <w:rPr>
          <w:lang w:val="ru-RU"/>
        </w:rPr>
        <w:t>&gt;</w:t>
      </w:r>
    </w:p>
    <w:bookmarkEnd w:id="20"/>
    <w:p w:rsidR="00876FF1" w:rsidRDefault="00876FF1" w:rsidP="00876FF1">
      <w:r>
        <w:lastRenderedPageBreak/>
        <w:t xml:space="preserve">В файле </w:t>
      </w:r>
      <w:r w:rsidRPr="00876FF1">
        <w:rPr>
          <w:rStyle w:val="a9"/>
        </w:rPr>
        <w:t>Арр.xaml</w:t>
      </w:r>
      <w:r>
        <w:t xml:space="preserve"> установим </w:t>
      </w:r>
      <w:r w:rsidRPr="00876FF1">
        <w:rPr>
          <w:rStyle w:val="a9"/>
        </w:rPr>
        <w:t>StartupUri="MainPage.xaml"</w:t>
      </w:r>
      <w:r>
        <w:t xml:space="preserve">, чтобы выполнение приложения началось со страницы </w:t>
      </w:r>
      <w:r w:rsidRPr="00876FF1">
        <w:rPr>
          <w:rStyle w:val="a9"/>
        </w:rPr>
        <w:t>MainPage.xaml</w:t>
      </w:r>
      <w:r>
        <w:t xml:space="preserve">. Так как в качестве </w:t>
      </w:r>
      <w:r w:rsidRPr="00876FF1">
        <w:rPr>
          <w:rStyle w:val="a9"/>
        </w:rPr>
        <w:t>StartupUri</w:t>
      </w:r>
      <w:r>
        <w:t xml:space="preserve"> указана страница, а не окно, при запуске приложения автоматически будет создан новый объект </w:t>
      </w:r>
      <w:r w:rsidRPr="00876FF1">
        <w:rPr>
          <w:rStyle w:val="af5"/>
        </w:rPr>
        <w:t>NavigationWindow</w:t>
      </w:r>
      <w:r>
        <w:t xml:space="preserve"> для выполнения роли навигационного контейнера. Класс </w:t>
      </w:r>
      <w:r w:rsidRPr="00876FF1">
        <w:rPr>
          <w:rStyle w:val="af5"/>
        </w:rPr>
        <w:t>NavigationWindow</w:t>
      </w:r>
      <w:r>
        <w:t xml:space="preserve"> наследуется от </w:t>
      </w:r>
      <w:r w:rsidRPr="00876FF1">
        <w:rPr>
          <w:rStyle w:val="af5"/>
        </w:rPr>
        <w:t>Window</w:t>
      </w:r>
      <w:r>
        <w:t xml:space="preserve"> и выглядит как обычное окно, за исключением кнопок навигации, которые отображаются сверху (показ этих кнопок можно отключить).</w:t>
      </w:r>
    </w:p>
    <w:p w:rsidR="00876FF1" w:rsidRDefault="00876FF1" w:rsidP="00876FF1">
      <w:pPr>
        <w:pStyle w:val="af"/>
      </w:pPr>
      <w:r>
        <w:rPr>
          <w:noProof/>
        </w:rPr>
        <w:drawing>
          <wp:inline distT="0" distB="0" distL="0" distR="0" wp14:anchorId="1822F7A5" wp14:editId="10833250">
            <wp:extent cx="38100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Appl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F1" w:rsidRDefault="00876FF1" w:rsidP="00876FF1">
      <w:pPr>
        <w:pStyle w:val="af"/>
      </w:pPr>
      <w:r>
        <w:t xml:space="preserve">Рис. 4. Страница в контейнере </w:t>
      </w:r>
      <w:r w:rsidRPr="00876FF1">
        <w:rPr>
          <w:rStyle w:val="af5"/>
        </w:rPr>
        <w:t>NavigationWindow</w:t>
      </w:r>
      <w:r>
        <w:t>.</w:t>
      </w:r>
    </w:p>
    <w:p w:rsidR="00A36068" w:rsidRDefault="00A36068" w:rsidP="00A36068">
      <w:r>
        <w:t xml:space="preserve">Класс </w:t>
      </w:r>
      <w:r w:rsidRPr="00876FF1">
        <w:rPr>
          <w:rStyle w:val="af5"/>
        </w:rPr>
        <w:t>Page</w:t>
      </w:r>
      <w:r>
        <w:t xml:space="preserve"> похож на упрощённую версию класса </w:t>
      </w:r>
      <w:r w:rsidRPr="00876FF1">
        <w:rPr>
          <w:rStyle w:val="af5"/>
        </w:rPr>
        <w:t>Window</w:t>
      </w:r>
      <w:r>
        <w:t xml:space="preserve">. Основные свойства класса </w:t>
      </w:r>
      <w:r w:rsidRPr="00876FF1">
        <w:rPr>
          <w:rStyle w:val="af5"/>
        </w:rPr>
        <w:t>Page</w:t>
      </w:r>
      <w:r>
        <w:t xml:space="preserve"> перечислены в табл. 3.</w:t>
      </w:r>
    </w:p>
    <w:p w:rsidR="00A36068" w:rsidRDefault="00A36068" w:rsidP="00876FF1">
      <w:pPr>
        <w:pStyle w:val="af8"/>
      </w:pPr>
      <w:r>
        <w:t>Таблица 3</w:t>
      </w:r>
    </w:p>
    <w:p w:rsidR="00A36068" w:rsidRDefault="00A36068" w:rsidP="00876FF1">
      <w:pPr>
        <w:pStyle w:val="af9"/>
      </w:pPr>
      <w:r>
        <w:t xml:space="preserve">Основные свойства класса </w:t>
      </w:r>
      <w:r w:rsidRPr="00876FF1">
        <w:rPr>
          <w:rStyle w:val="af5"/>
        </w:rPr>
        <w:t>Page</w:t>
      </w:r>
    </w:p>
    <w:tbl>
      <w:tblPr>
        <w:tblStyle w:val="afa"/>
        <w:tblW w:w="5000" w:type="pct"/>
        <w:jc w:val="center"/>
        <w:tblLook w:val="04A0" w:firstRow="1" w:lastRow="0" w:firstColumn="1" w:lastColumn="0" w:noHBand="0" w:noVBand="1"/>
      </w:tblPr>
      <w:tblGrid>
        <w:gridCol w:w="2963"/>
        <w:gridCol w:w="6665"/>
      </w:tblGrid>
      <w:tr w:rsidR="00A3614E" w:rsidRPr="00A3614E" w:rsidTr="00AA790C">
        <w:trPr>
          <w:jc w:val="center"/>
        </w:trPr>
        <w:tc>
          <w:tcPr>
            <w:tcW w:w="0" w:type="auto"/>
          </w:tcPr>
          <w:p w:rsidR="00A3614E" w:rsidRPr="00A3614E" w:rsidRDefault="00A3614E" w:rsidP="00A3614E">
            <w:pPr>
              <w:pStyle w:val="aff7"/>
            </w:pPr>
            <w:r w:rsidRPr="00A3614E">
              <w:t>Имя</w:t>
            </w:r>
          </w:p>
        </w:tc>
        <w:tc>
          <w:tcPr>
            <w:tcW w:w="0" w:type="auto"/>
          </w:tcPr>
          <w:p w:rsidR="00A3614E" w:rsidRPr="00A3614E" w:rsidRDefault="00A3614E" w:rsidP="00A3614E">
            <w:pPr>
              <w:pStyle w:val="aff7"/>
            </w:pPr>
            <w:r w:rsidRPr="00A3614E">
              <w:t>Описание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Background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 xml:space="preserve">Фон страницы, который задаётся с помощью объекта </w:t>
            </w:r>
            <w:r w:rsidRPr="00A3614E">
              <w:rPr>
                <w:rStyle w:val="afe"/>
              </w:rPr>
              <w:t>Brush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Content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>Элемент, который отображается на странице. Обычно в роли такого элемента выступает контейнер компоновки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Foreground</w:t>
            </w:r>
            <w:r w:rsidRPr="00A3614E">
              <w:t>,</w:t>
            </w:r>
            <w:r>
              <w:t xml:space="preserve"> </w:t>
            </w:r>
            <w:r w:rsidRPr="00A3614E">
              <w:rPr>
                <w:rStyle w:val="aff"/>
              </w:rPr>
              <w:t>FontFamily</w:t>
            </w:r>
            <w:r w:rsidRPr="00A3614E">
              <w:t>,</w:t>
            </w:r>
            <w:r>
              <w:t xml:space="preserve"> </w:t>
            </w:r>
            <w:r w:rsidRPr="00A3614E">
              <w:rPr>
                <w:rStyle w:val="aff"/>
              </w:rPr>
              <w:t>FontSize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>Цвет, вид и размер текста внутри страницы. Значения этих свойств наследуются элементами внутри страницы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WindowWidth</w:t>
            </w:r>
            <w:r w:rsidRPr="00A3614E">
              <w:t xml:space="preserve">, </w:t>
            </w:r>
            <w:r w:rsidRPr="00A3614E">
              <w:rPr>
                <w:rStyle w:val="aff"/>
              </w:rPr>
              <w:t>WindowHeight</w:t>
            </w:r>
            <w:r w:rsidRPr="00A3614E">
              <w:t>,</w:t>
            </w:r>
            <w:r>
              <w:t xml:space="preserve"> </w:t>
            </w:r>
            <w:r w:rsidRPr="00A3614E">
              <w:rPr>
                <w:rStyle w:val="aff"/>
              </w:rPr>
              <w:t>WindowTitle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 xml:space="preserve">Свойства определяют внешний вид окна </w:t>
            </w:r>
            <w:r w:rsidRPr="00A3614E">
              <w:rPr>
                <w:rStyle w:val="afe"/>
              </w:rPr>
              <w:t>NavigationWindow</w:t>
            </w:r>
            <w:r w:rsidRPr="00A3614E">
              <w:t>, в которое упаковывается страница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NavigationService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 xml:space="preserve">Возвращает ссылку на объект </w:t>
            </w:r>
            <w:r w:rsidRPr="00A3614E">
              <w:rPr>
                <w:rStyle w:val="afe"/>
              </w:rPr>
              <w:t>NavigationService</w:t>
            </w:r>
            <w:r w:rsidRPr="00A3614E">
              <w:t>, который можно использовать для программной навигации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KeepAlive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>Определяет, должен ли сохраняться объект страницы после перехода пользователя на другую страницу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ShowsNavigationUI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>Определяет, должны ли в обслуживающем страницу контейнере отображаться навигационные элементы управления</w:t>
            </w:r>
          </w:p>
        </w:tc>
      </w:tr>
      <w:tr w:rsidR="00A3614E" w:rsidRPr="00A3614E" w:rsidTr="00AA790C">
        <w:trPr>
          <w:jc w:val="center"/>
        </w:trPr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rPr>
                <w:rStyle w:val="aff"/>
              </w:rPr>
              <w:t>Title</w:t>
            </w:r>
          </w:p>
        </w:tc>
        <w:tc>
          <w:tcPr>
            <w:tcW w:w="0" w:type="auto"/>
            <w:vAlign w:val="center"/>
          </w:tcPr>
          <w:p w:rsidR="00A3614E" w:rsidRPr="00A3614E" w:rsidRDefault="00A3614E" w:rsidP="00A3614E">
            <w:pPr>
              <w:pStyle w:val="aff8"/>
            </w:pPr>
            <w:r w:rsidRPr="00A3614E">
              <w:t>Устанавливает имя, которое должно применяться для страницы в хронологии навигации</w:t>
            </w:r>
          </w:p>
        </w:tc>
      </w:tr>
    </w:tbl>
    <w:p w:rsidR="00A36068" w:rsidRDefault="00A36068" w:rsidP="00A36068">
      <w:r>
        <w:t xml:space="preserve">Отметим, что в классе </w:t>
      </w:r>
      <w:r w:rsidRPr="00A3614E">
        <w:rPr>
          <w:rStyle w:val="af5"/>
        </w:rPr>
        <w:t>Page</w:t>
      </w:r>
      <w:r>
        <w:t xml:space="preserve"> нет эквивалентов для методов </w:t>
      </w:r>
      <w:r w:rsidRPr="00A3614E">
        <w:rPr>
          <w:rStyle w:val="a9"/>
        </w:rPr>
        <w:t>Hide()</w:t>
      </w:r>
      <w:r>
        <w:t xml:space="preserve"> и </w:t>
      </w:r>
      <w:r w:rsidRPr="00A3614E">
        <w:rPr>
          <w:rStyle w:val="a9"/>
        </w:rPr>
        <w:t>Show()</w:t>
      </w:r>
      <w:r>
        <w:t xml:space="preserve">, доступных в классе </w:t>
      </w:r>
      <w:r w:rsidRPr="00A3614E">
        <w:rPr>
          <w:rStyle w:val="af5"/>
        </w:rPr>
        <w:t>Window</w:t>
      </w:r>
      <w:r>
        <w:t>. Если потребуется показать другую страницу, придётся воспользоваться одним из видов навигации</w:t>
      </w:r>
      <w:r w:rsidR="00A3614E" w:rsidRPr="00A3614E">
        <w:t xml:space="preserve">. </w:t>
      </w:r>
      <w:r>
        <w:t xml:space="preserve">Навигационные контейнеры и класс </w:t>
      </w:r>
      <w:r w:rsidRPr="00A3614E">
        <w:rPr>
          <w:rStyle w:val="af5"/>
        </w:rPr>
        <w:t>NavigationService</w:t>
      </w:r>
      <w:r>
        <w:t xml:space="preserve"> поддерживают метод </w:t>
      </w:r>
      <w:r w:rsidRPr="00A3614E">
        <w:rPr>
          <w:rStyle w:val="a9"/>
        </w:rPr>
        <w:t>Navigate()</w:t>
      </w:r>
      <w:r>
        <w:t xml:space="preserve">, который удобно использовать для программной навигации. Метод </w:t>
      </w:r>
      <w:r w:rsidRPr="00A3614E">
        <w:rPr>
          <w:rStyle w:val="a9"/>
        </w:rPr>
        <w:t>Navigate()</w:t>
      </w:r>
      <w:r>
        <w:t xml:space="preserve"> принимает в качестве </w:t>
      </w:r>
      <w:r w:rsidR="00EC4A9D">
        <w:lastRenderedPageBreak/>
        <w:t xml:space="preserve">аргумента </w:t>
      </w:r>
      <w:r>
        <w:t>или объект страницы, или адрес страницы (обычно это имя XAML-файла):</w:t>
      </w:r>
    </w:p>
    <w:p w:rsidR="00A36068" w:rsidRPr="00A3614E" w:rsidRDefault="00A36068" w:rsidP="00A3614E">
      <w:pPr>
        <w:pStyle w:val="a4"/>
        <w:rPr>
          <w:rStyle w:val="af4"/>
        </w:rPr>
      </w:pPr>
      <w:r w:rsidRPr="00A3614E">
        <w:rPr>
          <w:rStyle w:val="af4"/>
        </w:rPr>
        <w:t>// предполагается, что код расположен в методе страницы</w:t>
      </w:r>
    </w:p>
    <w:p w:rsidR="00A36068" w:rsidRPr="00A3614E" w:rsidRDefault="00A36068" w:rsidP="00A3614E">
      <w:pPr>
        <w:pStyle w:val="a4"/>
        <w:rPr>
          <w:rStyle w:val="af4"/>
        </w:rPr>
      </w:pPr>
      <w:r w:rsidRPr="00A3614E">
        <w:rPr>
          <w:rStyle w:val="af4"/>
        </w:rPr>
        <w:t>// навигация по объекту страницы</w:t>
      </w:r>
    </w:p>
    <w:p w:rsidR="00A36068" w:rsidRPr="0033579B" w:rsidRDefault="00A36068" w:rsidP="00A3614E">
      <w:pPr>
        <w:pStyle w:val="a4"/>
        <w:rPr>
          <w:lang w:val="ru-RU"/>
        </w:rPr>
      </w:pPr>
      <w:r w:rsidRPr="00A3614E">
        <w:rPr>
          <w:rStyle w:val="af5"/>
        </w:rPr>
        <w:t>PhotoPage</w:t>
      </w:r>
      <w:r w:rsidRPr="0033579B">
        <w:rPr>
          <w:lang w:val="ru-RU"/>
        </w:rPr>
        <w:t xml:space="preserve"> </w:t>
      </w:r>
      <w:r>
        <w:t>nextPage</w:t>
      </w:r>
      <w:r w:rsidRPr="0033579B">
        <w:rPr>
          <w:lang w:val="ru-RU"/>
        </w:rPr>
        <w:t xml:space="preserve"> = </w:t>
      </w:r>
      <w:r w:rsidRPr="00A3614E">
        <w:rPr>
          <w:rStyle w:val="af6"/>
        </w:rPr>
        <w:t>new</w:t>
      </w:r>
      <w:r w:rsidRPr="0033579B">
        <w:rPr>
          <w:lang w:val="ru-RU"/>
        </w:rPr>
        <w:t xml:space="preserve"> </w:t>
      </w:r>
      <w:r w:rsidRPr="00A3614E">
        <w:rPr>
          <w:rStyle w:val="af5"/>
        </w:rPr>
        <w:t>PhotoPage</w:t>
      </w:r>
      <w:r w:rsidRPr="0033579B">
        <w:rPr>
          <w:lang w:val="ru-RU"/>
        </w:rPr>
        <w:t>();</w:t>
      </w:r>
    </w:p>
    <w:p w:rsidR="00A36068" w:rsidRPr="00A36068" w:rsidRDefault="00A36068" w:rsidP="00A3614E">
      <w:pPr>
        <w:pStyle w:val="a4"/>
      </w:pPr>
      <w:proofErr w:type="gramStart"/>
      <w:r w:rsidRPr="00A3614E">
        <w:rPr>
          <w:rStyle w:val="af6"/>
        </w:rPr>
        <w:t>this</w:t>
      </w:r>
      <w:r w:rsidRPr="00A36068">
        <w:t>.NavigationService.Navigate(</w:t>
      </w:r>
      <w:proofErr w:type="gramEnd"/>
      <w:r w:rsidRPr="00A36068">
        <w:t>nextPage);</w:t>
      </w:r>
    </w:p>
    <w:p w:rsidR="00A36068" w:rsidRPr="00A36068" w:rsidRDefault="00A36068" w:rsidP="00A3614E">
      <w:pPr>
        <w:pStyle w:val="a4"/>
      </w:pPr>
    </w:p>
    <w:p w:rsidR="00A36068" w:rsidRPr="0033579B" w:rsidRDefault="00A36068" w:rsidP="00A3614E">
      <w:pPr>
        <w:pStyle w:val="a4"/>
        <w:rPr>
          <w:rStyle w:val="af4"/>
          <w:lang w:val="en-US"/>
        </w:rPr>
      </w:pPr>
      <w:r w:rsidRPr="0033579B">
        <w:rPr>
          <w:rStyle w:val="af4"/>
          <w:lang w:val="en-US"/>
        </w:rPr>
        <w:t xml:space="preserve">// </w:t>
      </w:r>
      <w:r w:rsidRPr="00A3614E">
        <w:rPr>
          <w:rStyle w:val="af4"/>
        </w:rPr>
        <w:t>или</w:t>
      </w:r>
      <w:r w:rsidRPr="0033579B">
        <w:rPr>
          <w:rStyle w:val="af4"/>
          <w:lang w:val="en-US"/>
        </w:rPr>
        <w:t xml:space="preserve"> </w:t>
      </w:r>
      <w:r w:rsidRPr="00A3614E">
        <w:rPr>
          <w:rStyle w:val="af4"/>
        </w:rPr>
        <w:t>навигация</w:t>
      </w:r>
      <w:r w:rsidRPr="0033579B">
        <w:rPr>
          <w:rStyle w:val="af4"/>
          <w:lang w:val="en-US"/>
        </w:rPr>
        <w:t xml:space="preserve"> </w:t>
      </w:r>
      <w:r w:rsidRPr="00A3614E">
        <w:rPr>
          <w:rStyle w:val="af4"/>
        </w:rPr>
        <w:t>по</w:t>
      </w:r>
      <w:r w:rsidRPr="0033579B">
        <w:rPr>
          <w:rStyle w:val="af4"/>
          <w:lang w:val="en-US"/>
        </w:rPr>
        <w:t xml:space="preserve"> URI</w:t>
      </w:r>
    </w:p>
    <w:p w:rsidR="00A36068" w:rsidRPr="00A36068" w:rsidRDefault="00A36068" w:rsidP="00A3614E">
      <w:pPr>
        <w:pStyle w:val="a4"/>
      </w:pPr>
      <w:proofErr w:type="gramStart"/>
      <w:r w:rsidRPr="00A3614E">
        <w:rPr>
          <w:rStyle w:val="af6"/>
        </w:rPr>
        <w:t>var</w:t>
      </w:r>
      <w:proofErr w:type="gramEnd"/>
      <w:r w:rsidRPr="00A36068">
        <w:t xml:space="preserve"> nextPageUri = </w:t>
      </w:r>
      <w:r w:rsidRPr="00A3614E">
        <w:rPr>
          <w:rStyle w:val="af6"/>
        </w:rPr>
        <w:t>new</w:t>
      </w:r>
      <w:r w:rsidRPr="00A36068">
        <w:t xml:space="preserve"> </w:t>
      </w:r>
      <w:r w:rsidRPr="00A3614E">
        <w:rPr>
          <w:rStyle w:val="af5"/>
        </w:rPr>
        <w:t>Uri</w:t>
      </w:r>
      <w:r w:rsidRPr="00A36068">
        <w:t>(</w:t>
      </w:r>
      <w:r w:rsidRPr="00A3614E">
        <w:rPr>
          <w:rStyle w:val="af7"/>
        </w:rPr>
        <w:t>"PhotoPage.xaml"</w:t>
      </w:r>
      <w:r w:rsidRPr="00A36068">
        <w:t xml:space="preserve">, </w:t>
      </w:r>
      <w:r w:rsidRPr="00A3614E">
        <w:rPr>
          <w:rStyle w:val="af5"/>
        </w:rPr>
        <w:t>UriKind</w:t>
      </w:r>
      <w:r w:rsidRPr="00A36068">
        <w:t>.Relative);</w:t>
      </w:r>
    </w:p>
    <w:p w:rsidR="00A36068" w:rsidRPr="00A36068" w:rsidRDefault="00A36068" w:rsidP="00A3614E">
      <w:pPr>
        <w:pStyle w:val="a4"/>
      </w:pPr>
      <w:proofErr w:type="gramStart"/>
      <w:r w:rsidRPr="00A3614E">
        <w:rPr>
          <w:rStyle w:val="af6"/>
        </w:rPr>
        <w:t>this</w:t>
      </w:r>
      <w:r w:rsidRPr="00A36068">
        <w:t>.NavigationService.Navigate(</w:t>
      </w:r>
      <w:proofErr w:type="gramEnd"/>
      <w:r w:rsidRPr="00A36068">
        <w:t>nextPageUri);</w:t>
      </w:r>
    </w:p>
    <w:p w:rsidR="00A36068" w:rsidRDefault="00A36068" w:rsidP="00A36068">
      <w:r>
        <w:t>Гиперссылки</w:t>
      </w:r>
      <w:r w:rsidRPr="00A36068">
        <w:rPr>
          <w:lang w:val="en-US"/>
        </w:rPr>
        <w:t xml:space="preserve"> – </w:t>
      </w:r>
      <w:r>
        <w:t>это</w:t>
      </w:r>
      <w:r w:rsidRPr="00A36068">
        <w:rPr>
          <w:lang w:val="en-US"/>
        </w:rPr>
        <w:t xml:space="preserve"> </w:t>
      </w:r>
      <w:r>
        <w:t>простой</w:t>
      </w:r>
      <w:r w:rsidRPr="00A36068">
        <w:rPr>
          <w:lang w:val="en-US"/>
        </w:rPr>
        <w:t xml:space="preserve"> </w:t>
      </w:r>
      <w:r>
        <w:t>способ</w:t>
      </w:r>
      <w:r w:rsidRPr="00A36068">
        <w:rPr>
          <w:lang w:val="en-US"/>
        </w:rPr>
        <w:t xml:space="preserve"> </w:t>
      </w:r>
      <w:r>
        <w:t>декларативной</w:t>
      </w:r>
      <w:r w:rsidRPr="00A36068">
        <w:rPr>
          <w:lang w:val="en-US"/>
        </w:rPr>
        <w:t xml:space="preserve"> </w:t>
      </w:r>
      <w:r>
        <w:t>навигации</w:t>
      </w:r>
      <w:r w:rsidRPr="00A36068">
        <w:rPr>
          <w:lang w:val="en-US"/>
        </w:rPr>
        <w:t xml:space="preserve">. </w:t>
      </w:r>
      <w:r>
        <w:t xml:space="preserve">В WPF гиперссылка представлена объектом класса </w:t>
      </w:r>
      <w:r w:rsidRPr="00A15693">
        <w:rPr>
          <w:rStyle w:val="af5"/>
        </w:rPr>
        <w:t>Hyperlink</w:t>
      </w:r>
      <w:r>
        <w:t xml:space="preserve">, который внедряется в текстовый поток. Щелчки на ссылке можно обрабатывать при помощи события </w:t>
      </w:r>
      <w:r w:rsidRPr="00A15693">
        <w:rPr>
          <w:rStyle w:val="a9"/>
        </w:rPr>
        <w:t>Click</w:t>
      </w:r>
      <w:r>
        <w:t xml:space="preserve">, или установить страницу перехода в свойстве </w:t>
      </w:r>
      <w:r w:rsidRPr="00A15693">
        <w:rPr>
          <w:rStyle w:val="a9"/>
        </w:rPr>
        <w:t>NavigateUri</w:t>
      </w:r>
      <w:r>
        <w:t xml:space="preserve"> (только если </w:t>
      </w:r>
      <w:r w:rsidRPr="00A15693">
        <w:rPr>
          <w:rStyle w:val="af5"/>
        </w:rPr>
        <w:t>Hyperlink</w:t>
      </w:r>
      <w:r>
        <w:t xml:space="preserve"> размещается на странице). При этом </w:t>
      </w:r>
      <w:r w:rsidRPr="00A15693">
        <w:rPr>
          <w:rStyle w:val="a9"/>
        </w:rPr>
        <w:t>NavigateUri</w:t>
      </w:r>
      <w:r>
        <w:t xml:space="preserve"> может указывать не только на объект </w:t>
      </w:r>
      <w:r w:rsidRPr="00A15693">
        <w:rPr>
          <w:rStyle w:val="af5"/>
        </w:rPr>
        <w:t>Page</w:t>
      </w:r>
      <w:r>
        <w:t>, но и на веб-содержимое.</w:t>
      </w:r>
    </w:p>
    <w:p w:rsidR="00A36068" w:rsidRPr="00A15693" w:rsidRDefault="00A36068" w:rsidP="00A3614E">
      <w:pPr>
        <w:pStyle w:val="a4"/>
        <w:rPr>
          <w:rStyle w:val="af6"/>
        </w:rPr>
      </w:pPr>
      <w:r w:rsidRPr="00A15693">
        <w:rPr>
          <w:rStyle w:val="af6"/>
        </w:rPr>
        <w:t>&lt;</w:t>
      </w:r>
      <w:r w:rsidRPr="00A15693">
        <w:rPr>
          <w:rStyle w:val="af7"/>
        </w:rPr>
        <w:t>TextBlock</w:t>
      </w:r>
      <w:r w:rsidRPr="00A15693">
        <w:rPr>
          <w:rStyle w:val="af6"/>
        </w:rPr>
        <w:t>&gt;</w:t>
      </w:r>
    </w:p>
    <w:p w:rsidR="00A36068" w:rsidRPr="00A15693" w:rsidRDefault="00A36068" w:rsidP="00A3614E">
      <w:pPr>
        <w:pStyle w:val="a4"/>
        <w:rPr>
          <w:rStyle w:val="af6"/>
        </w:rPr>
      </w:pPr>
      <w:r w:rsidRPr="0033579B">
        <w:rPr>
          <w:rStyle w:val="a9"/>
          <w:lang w:val="en-US"/>
        </w:rPr>
        <w:t xml:space="preserve">  Click </w:t>
      </w:r>
      <w:r w:rsidRPr="00A15693">
        <w:rPr>
          <w:rStyle w:val="af6"/>
        </w:rPr>
        <w:t>&lt;</w:t>
      </w:r>
      <w:r w:rsidRPr="00A15693">
        <w:rPr>
          <w:rStyle w:val="af7"/>
        </w:rPr>
        <w:t>Hyperlink</w:t>
      </w:r>
      <w:r w:rsidRPr="00A15693">
        <w:rPr>
          <w:rStyle w:val="af6"/>
        </w:rPr>
        <w:t xml:space="preserve"> </w:t>
      </w:r>
      <w:r w:rsidRPr="00A15693">
        <w:rPr>
          <w:rStyle w:val="XML"/>
        </w:rPr>
        <w:t>NavigateUri</w:t>
      </w:r>
      <w:r w:rsidRPr="00A15693">
        <w:rPr>
          <w:rStyle w:val="af6"/>
        </w:rPr>
        <w:t>="PhotoPage.xaml"&gt;</w:t>
      </w:r>
      <w:r w:rsidRPr="0033579B">
        <w:rPr>
          <w:rStyle w:val="a9"/>
          <w:lang w:val="en-US"/>
        </w:rPr>
        <w:t>here</w:t>
      </w:r>
      <w:r w:rsidRPr="00A15693">
        <w:rPr>
          <w:rStyle w:val="af6"/>
        </w:rPr>
        <w:t>&lt;/</w:t>
      </w:r>
      <w:r w:rsidRPr="00A15693">
        <w:rPr>
          <w:rStyle w:val="af7"/>
        </w:rPr>
        <w:t>Hyperlink</w:t>
      </w:r>
      <w:r w:rsidRPr="00A15693">
        <w:rPr>
          <w:rStyle w:val="af6"/>
        </w:rPr>
        <w:t>&gt;</w:t>
      </w:r>
    </w:p>
    <w:p w:rsidR="00A36068" w:rsidRPr="006613F5" w:rsidRDefault="00A36068" w:rsidP="00A3614E">
      <w:pPr>
        <w:pStyle w:val="a4"/>
        <w:rPr>
          <w:rStyle w:val="af6"/>
          <w:lang w:val="ru-RU"/>
        </w:rPr>
      </w:pPr>
      <w:r w:rsidRPr="006613F5">
        <w:rPr>
          <w:rStyle w:val="af6"/>
          <w:lang w:val="ru-RU"/>
        </w:rPr>
        <w:t>&lt;/</w:t>
      </w:r>
      <w:r w:rsidRPr="00A15693">
        <w:rPr>
          <w:rStyle w:val="af7"/>
        </w:rPr>
        <w:t>TextBlock</w:t>
      </w:r>
      <w:r w:rsidRPr="006613F5">
        <w:rPr>
          <w:rStyle w:val="af6"/>
          <w:lang w:val="ru-RU"/>
        </w:rPr>
        <w:t>&gt;</w:t>
      </w:r>
    </w:p>
    <w:p w:rsidR="00A36068" w:rsidRDefault="00A15693" w:rsidP="00A36068">
      <w:r w:rsidRPr="00A15693">
        <w:rPr>
          <w:rStyle w:val="af5"/>
        </w:rPr>
        <w:t>NavigationWindow</w:t>
      </w:r>
      <w:r>
        <w:t xml:space="preserve"> поддерживает журнал показанных страниц и содержит </w:t>
      </w:r>
      <w:r w:rsidR="00A36068">
        <w:t xml:space="preserve">две кнопки «назад» и «вперёд». Методы навигационного контейнера </w:t>
      </w:r>
      <w:r w:rsidR="00A36068" w:rsidRPr="00A15693">
        <w:rPr>
          <w:rStyle w:val="a9"/>
        </w:rPr>
        <w:t>GoBack()</w:t>
      </w:r>
      <w:r w:rsidR="00A36068">
        <w:t xml:space="preserve"> и </w:t>
      </w:r>
      <w:r w:rsidR="00A36068" w:rsidRPr="00A15693">
        <w:rPr>
          <w:rStyle w:val="a9"/>
        </w:rPr>
        <w:t>GoForward()</w:t>
      </w:r>
      <w:r w:rsidR="00A36068">
        <w:t xml:space="preserve"> позволяют перемещаться по журналу страниц, используя код.</w:t>
      </w:r>
    </w:p>
    <w:p w:rsidR="00A36068" w:rsidRDefault="00A36068" w:rsidP="00A36068">
      <w:r>
        <w:t xml:space="preserve">Как было сказано выше, в качестве навигационного контейнера можно использовать элемент управления </w:t>
      </w:r>
      <w:r w:rsidRPr="00A15693">
        <w:rPr>
          <w:rStyle w:val="af5"/>
        </w:rPr>
        <w:t>Frame</w:t>
      </w:r>
      <w:r>
        <w:t xml:space="preserve">. Он включает свойство </w:t>
      </w:r>
      <w:r w:rsidRPr="00A15693">
        <w:rPr>
          <w:rStyle w:val="a9"/>
        </w:rPr>
        <w:t>Source</w:t>
      </w:r>
      <w:r>
        <w:t xml:space="preserve">, которое указывает на подлежащую отображению страницу. Так как </w:t>
      </w:r>
      <w:r w:rsidRPr="00A15693">
        <w:rPr>
          <w:rStyle w:val="af5"/>
        </w:rPr>
        <w:t>Frame</w:t>
      </w:r>
      <w:r>
        <w:t xml:space="preserve"> – обычный элемент управления, он может размещаться в заданном месте окна </w:t>
      </w:r>
      <w:r w:rsidRPr="00A15693">
        <w:rPr>
          <w:rStyle w:val="af5"/>
        </w:rPr>
        <w:t>Window</w:t>
      </w:r>
      <w:r>
        <w:t xml:space="preserve"> или страницы </w:t>
      </w:r>
      <w:r w:rsidRPr="00A15693">
        <w:rPr>
          <w:rStyle w:val="af5"/>
        </w:rPr>
        <w:t>Page</w:t>
      </w:r>
      <w:r>
        <w:t>. В последнем случае образуются вложенные фреймы.</w:t>
      </w:r>
    </w:p>
    <w:p w:rsidR="00A36068" w:rsidRDefault="008B71FD" w:rsidP="008B71FD">
      <w:pPr>
        <w:pStyle w:val="2"/>
      </w:pPr>
      <w:r w:rsidRPr="006E24B5">
        <w:t xml:space="preserve">5.4. </w:t>
      </w:r>
      <w:r w:rsidR="00A36068">
        <w:t>Приложения XBAP</w:t>
      </w:r>
    </w:p>
    <w:p w:rsidR="00A36068" w:rsidRDefault="00A36068" w:rsidP="00A36068">
      <w:r w:rsidRPr="00E66978">
        <w:rPr>
          <w:rStyle w:val="a8"/>
        </w:rPr>
        <w:t>Приложения ХВАР</w:t>
      </w:r>
      <w:r>
        <w:t xml:space="preserve"> (XAML Browser Application) </w:t>
      </w:r>
      <w:r w:rsidR="00E66978">
        <w:t>–</w:t>
      </w:r>
      <w:r>
        <w:t xml:space="preserve"> это приложения, которые выполняются внутри браузера. Приложения ХВАР являются полноценными приложениями WPF, но имеют несколько особенностей:</w:t>
      </w:r>
    </w:p>
    <w:p w:rsidR="00A36068" w:rsidRDefault="00E66978" w:rsidP="00A36068">
      <w:r>
        <w:t xml:space="preserve">1. </w:t>
      </w:r>
      <w:r w:rsidR="00A36068">
        <w:t>Приложение ХВАР отображает</w:t>
      </w:r>
      <w:r>
        <w:t>ся</w:t>
      </w:r>
      <w:r w:rsidR="00A36068">
        <w:t xml:space="preserve"> в окне браузера, но запускается в виде отдельного процесса, управляемого CLR. Следовательно, на компьютере клиента должен быть установлен .NET Framework версии 3.0 или выше.</w:t>
      </w:r>
    </w:p>
    <w:p w:rsidR="00A36068" w:rsidRDefault="00E66978" w:rsidP="00A36068">
      <w:r>
        <w:t xml:space="preserve">2. </w:t>
      </w:r>
      <w:r w:rsidR="00A36068">
        <w:t>Приложению ХВАР предоставляются те же разрешения, что и приложению .NET, которое запускается из интернета или локальной интрасети. Это означает, что по умолчанию приложение ХВАР не может записывать файлы, взаимодействовать с ресурсами компьютера, подключаться к базам данных или отображать полнофункциональные окна.</w:t>
      </w:r>
    </w:p>
    <w:p w:rsidR="00A36068" w:rsidRDefault="00E66978" w:rsidP="00A36068">
      <w:r>
        <w:t>3. Приложени</w:t>
      </w:r>
      <w:r w:rsidR="00B73460">
        <w:t>я</w:t>
      </w:r>
      <w:r>
        <w:t xml:space="preserve"> ХВАР</w:t>
      </w:r>
      <w:r w:rsidR="00A36068">
        <w:t xml:space="preserve"> не инсталлируются. При запуске приложения загружаются с сервера или локального диска и помещаются в кэш браузера.</w:t>
      </w:r>
    </w:p>
    <w:p w:rsidR="00A36068" w:rsidRDefault="00A36068" w:rsidP="00A36068">
      <w:r>
        <w:lastRenderedPageBreak/>
        <w:t xml:space="preserve">Visual Studio предлагает для приложения ХВАР шаблон </w:t>
      </w:r>
      <w:r w:rsidRPr="00E66978">
        <w:rPr>
          <w:rStyle w:val="a8"/>
        </w:rPr>
        <w:t>WPF Browser Application</w:t>
      </w:r>
      <w:r>
        <w:t xml:space="preserve">. Создав проект по этому шаблону, можно приступать к разработке страниц точно так же, как и при использовании </w:t>
      </w:r>
      <w:r w:rsidRPr="00E66978">
        <w:rPr>
          <w:rStyle w:val="af5"/>
        </w:rPr>
        <w:t>NavigationWindow</w:t>
      </w:r>
      <w:r>
        <w:t xml:space="preserve">. Для развёртывания готового приложения XBAP на </w:t>
      </w:r>
      <w:r w:rsidR="00E66978">
        <w:t>веб-</w:t>
      </w:r>
      <w:r>
        <w:t>сервер нужно скопировать в виртуальный каталог следующие файлы:</w:t>
      </w:r>
    </w:p>
    <w:p w:rsidR="00A36068" w:rsidRDefault="00A36068" w:rsidP="00A36068">
      <w:r w:rsidRPr="00E66978">
        <w:rPr>
          <w:rStyle w:val="aff0"/>
        </w:rPr>
        <w:t>Имя-Приложения</w:t>
      </w:r>
      <w:r w:rsidRPr="00E66978">
        <w:rPr>
          <w:rStyle w:val="a9"/>
        </w:rPr>
        <w:t>.ехе</w:t>
      </w:r>
      <w:r>
        <w:t xml:space="preserve"> </w:t>
      </w:r>
      <w:r w:rsidR="00E66978">
        <w:t>–</w:t>
      </w:r>
      <w:r>
        <w:t xml:space="preserve"> файл содержит скомпилированный IL-код.</w:t>
      </w:r>
    </w:p>
    <w:p w:rsidR="00A36068" w:rsidRDefault="00A36068" w:rsidP="00A36068">
      <w:r w:rsidRPr="00E66978">
        <w:rPr>
          <w:rStyle w:val="aff0"/>
        </w:rPr>
        <w:t>Имя-Приложения</w:t>
      </w:r>
      <w:r w:rsidRPr="00E66978">
        <w:rPr>
          <w:rStyle w:val="a9"/>
        </w:rPr>
        <w:t>.ехе.manifest</w:t>
      </w:r>
      <w:r>
        <w:t xml:space="preserve"> </w:t>
      </w:r>
      <w:r w:rsidR="00E66978">
        <w:t>–</w:t>
      </w:r>
      <w:r>
        <w:t xml:space="preserve"> XML-документ с перечнем требований данного приложения (например, версий .NET-сборок).</w:t>
      </w:r>
    </w:p>
    <w:p w:rsidR="00A36068" w:rsidRDefault="00A36068" w:rsidP="00A36068">
      <w:r w:rsidRPr="00E66978">
        <w:rPr>
          <w:rStyle w:val="aff0"/>
        </w:rPr>
        <w:t>Имя-Приложения</w:t>
      </w:r>
      <w:r w:rsidRPr="00E66978">
        <w:rPr>
          <w:rStyle w:val="a9"/>
        </w:rPr>
        <w:t>.xbap</w:t>
      </w:r>
      <w:r>
        <w:t xml:space="preserve">. </w:t>
      </w:r>
      <w:r w:rsidR="00E66978">
        <w:t xml:space="preserve">– </w:t>
      </w:r>
      <w:r>
        <w:t>точк</w:t>
      </w:r>
      <w:r w:rsidR="00E66978">
        <w:t>а</w:t>
      </w:r>
      <w:r>
        <w:t xml:space="preserve"> входа в приложение</w:t>
      </w:r>
      <w:r w:rsidR="00E66978">
        <w:t>;</w:t>
      </w:r>
      <w:r>
        <w:t xml:space="preserve"> это</w:t>
      </w:r>
      <w:r w:rsidR="000E17E7">
        <w:t>т</w:t>
      </w:r>
      <w:r>
        <w:t xml:space="preserve"> файл пользователь должен запросить в браузере, чтобы установить данное приложение ХВАР.</w:t>
      </w:r>
    </w:p>
    <w:p w:rsidR="00A36068" w:rsidRDefault="00A36068" w:rsidP="00A36068">
      <w:r>
        <w:t xml:space="preserve">Самое сложное при создании приложения ХВАР </w:t>
      </w:r>
      <w:r w:rsidR="00E66978">
        <w:t>–</w:t>
      </w:r>
      <w:r>
        <w:t xml:space="preserve"> оставаться в рамках ограниченной модели безопасности. Один из простых способов узнать, разрешено ли выполнение того или иного действия </w:t>
      </w:r>
      <w:r w:rsidR="00E66978">
        <w:t>–</w:t>
      </w:r>
      <w:r>
        <w:t xml:space="preserve"> написать какой-то тестовый код и испробовать его. Также все необходимые детали можно найти в документации по WPF.</w:t>
      </w:r>
    </w:p>
    <w:p w:rsidR="00A36068" w:rsidRDefault="008B71FD" w:rsidP="008B71FD">
      <w:pPr>
        <w:pStyle w:val="2"/>
      </w:pPr>
      <w:r w:rsidRPr="008B71FD">
        <w:t xml:space="preserve">5.5. </w:t>
      </w:r>
      <w:r w:rsidR="00A36068">
        <w:t>Работа с панелью задач Windows 7</w:t>
      </w:r>
    </w:p>
    <w:p w:rsidR="00A36068" w:rsidRDefault="00A36068" w:rsidP="00A36068">
      <w:r>
        <w:t xml:space="preserve">Опишем некоторые возможности по работе с панелью задач Windows 7, доступные в приложениях WPF. </w:t>
      </w:r>
      <w:r w:rsidRPr="00E66978">
        <w:rPr>
          <w:rStyle w:val="a8"/>
        </w:rPr>
        <w:t>Список переходов</w:t>
      </w:r>
      <w:r>
        <w:t xml:space="preserve"> (jump list) – это мини-меню, которое открывается при щелчке правой кнопкой мыши на иконке приложения в панели задач. Для работы со списком переходов в приложении WPF применяются классы </w:t>
      </w:r>
      <w:r w:rsidRPr="00E66978">
        <w:rPr>
          <w:rStyle w:val="af5"/>
        </w:rPr>
        <w:t>JumpList</w:t>
      </w:r>
      <w:r>
        <w:t xml:space="preserve"> (список переходов), </w:t>
      </w:r>
      <w:r w:rsidRPr="00E66978">
        <w:rPr>
          <w:rStyle w:val="af5"/>
        </w:rPr>
        <w:t>JumpPath</w:t>
      </w:r>
      <w:r>
        <w:t xml:space="preserve"> (путь к документу в списке переходов) и </w:t>
      </w:r>
      <w:r w:rsidRPr="00E66978">
        <w:rPr>
          <w:rStyle w:val="af5"/>
        </w:rPr>
        <w:t>JumpTask</w:t>
      </w:r>
      <w:r>
        <w:t xml:space="preserve"> (команда в списке) из пространства имён </w:t>
      </w:r>
      <w:r w:rsidRPr="00E66978">
        <w:rPr>
          <w:rStyle w:val="a9"/>
        </w:rPr>
        <w:t>System.Windows.Shell</w:t>
      </w:r>
      <w:r>
        <w:t>:</w:t>
      </w:r>
    </w:p>
    <w:p w:rsidR="00A36068" w:rsidRPr="00E66978" w:rsidRDefault="00A36068" w:rsidP="00A3614E">
      <w:pPr>
        <w:pStyle w:val="a4"/>
        <w:rPr>
          <w:rStyle w:val="af4"/>
        </w:rPr>
      </w:pPr>
      <w:r w:rsidRPr="00E66978">
        <w:rPr>
          <w:rStyle w:val="af4"/>
        </w:rPr>
        <w:t>// этот код размещён в конструкторе главного окна</w:t>
      </w:r>
    </w:p>
    <w:p w:rsidR="00A36068" w:rsidRPr="00E66978" w:rsidRDefault="00A36068" w:rsidP="00A3614E">
      <w:pPr>
        <w:pStyle w:val="a4"/>
        <w:rPr>
          <w:rStyle w:val="af4"/>
        </w:rPr>
      </w:pPr>
      <w:r w:rsidRPr="00E66978">
        <w:rPr>
          <w:rStyle w:val="af4"/>
        </w:rPr>
        <w:t>// создаём и настраиваем команду для списка переходов</w:t>
      </w:r>
    </w:p>
    <w:p w:rsidR="00A36068" w:rsidRPr="00A36068" w:rsidRDefault="00A36068" w:rsidP="00A3614E">
      <w:pPr>
        <w:pStyle w:val="a4"/>
      </w:pPr>
      <w:proofErr w:type="gramStart"/>
      <w:r w:rsidRPr="00E66978">
        <w:rPr>
          <w:rStyle w:val="af6"/>
        </w:rPr>
        <w:t>var</w:t>
      </w:r>
      <w:proofErr w:type="gramEnd"/>
      <w:r w:rsidRPr="00A36068">
        <w:t xml:space="preserve"> jumpTask = </w:t>
      </w:r>
      <w:r w:rsidRPr="00E66978">
        <w:rPr>
          <w:rStyle w:val="af6"/>
        </w:rPr>
        <w:t>new</w:t>
      </w:r>
      <w:r w:rsidRPr="00A36068">
        <w:t xml:space="preserve"> </w:t>
      </w:r>
      <w:r w:rsidRPr="00E66978">
        <w:rPr>
          <w:rStyle w:val="af5"/>
        </w:rPr>
        <w:t>JumpTask</w:t>
      </w:r>
      <w:r w:rsidRPr="00A36068">
        <w:t>();</w:t>
      </w:r>
    </w:p>
    <w:p w:rsidR="00A36068" w:rsidRPr="00A36068" w:rsidRDefault="00A36068" w:rsidP="00A3614E">
      <w:pPr>
        <w:pStyle w:val="a4"/>
      </w:pPr>
      <w:r w:rsidRPr="00A36068">
        <w:t xml:space="preserve">jumpTask.Title = </w:t>
      </w:r>
      <w:r w:rsidRPr="00E66978">
        <w:rPr>
          <w:rStyle w:val="af7"/>
        </w:rPr>
        <w:t>"Notepad"</w:t>
      </w:r>
      <w:r w:rsidRPr="00A36068">
        <w:t>;</w:t>
      </w:r>
    </w:p>
    <w:p w:rsidR="00A36068" w:rsidRPr="00A36068" w:rsidRDefault="00A36068" w:rsidP="00A3614E">
      <w:pPr>
        <w:pStyle w:val="a4"/>
      </w:pPr>
      <w:r w:rsidRPr="00A36068">
        <w:t xml:space="preserve">jumpTask.Description = </w:t>
      </w:r>
      <w:r w:rsidRPr="00E66978">
        <w:rPr>
          <w:rStyle w:val="af7"/>
        </w:rPr>
        <w:t>"Open Notepad"</w:t>
      </w:r>
      <w:r w:rsidRPr="00A36068">
        <w:t>;</w:t>
      </w:r>
    </w:p>
    <w:p w:rsidR="00A36068" w:rsidRPr="00A36068" w:rsidRDefault="00A36068" w:rsidP="00A3614E">
      <w:pPr>
        <w:pStyle w:val="a4"/>
      </w:pPr>
      <w:r w:rsidRPr="00A36068">
        <w:t xml:space="preserve">jumpTask.ApplicationPath = </w:t>
      </w:r>
      <w:r w:rsidRPr="00F51462">
        <w:rPr>
          <w:rStyle w:val="af7"/>
        </w:rPr>
        <w:t>@"%WINDIR%\system32\notepad.exe"</w:t>
      </w:r>
      <w:r w:rsidRPr="00A36068">
        <w:t>;</w:t>
      </w:r>
    </w:p>
    <w:p w:rsidR="00A36068" w:rsidRPr="00A36068" w:rsidRDefault="00A36068" w:rsidP="00A3614E">
      <w:pPr>
        <w:pStyle w:val="a4"/>
      </w:pPr>
      <w:r w:rsidRPr="00A36068">
        <w:t xml:space="preserve">jumpTask.IconResourcePath = </w:t>
      </w:r>
      <w:r w:rsidRPr="00F51462">
        <w:rPr>
          <w:rStyle w:val="af7"/>
        </w:rPr>
        <w:t>@"%WINDIR%\system32\notepad.exe"</w:t>
      </w:r>
      <w:r w:rsidRPr="00A36068">
        <w:t>;</w:t>
      </w:r>
    </w:p>
    <w:p w:rsidR="00A36068" w:rsidRPr="00A36068" w:rsidRDefault="00A36068" w:rsidP="00A3614E">
      <w:pPr>
        <w:pStyle w:val="a4"/>
      </w:pPr>
    </w:p>
    <w:p w:rsidR="00A36068" w:rsidRPr="00F51462" w:rsidRDefault="00A36068" w:rsidP="00A3614E">
      <w:pPr>
        <w:pStyle w:val="a4"/>
        <w:rPr>
          <w:rStyle w:val="af4"/>
        </w:rPr>
      </w:pPr>
      <w:r w:rsidRPr="00F51462">
        <w:rPr>
          <w:rStyle w:val="af4"/>
        </w:rPr>
        <w:t>// создаём сам список</w:t>
      </w:r>
      <w:r w:rsidR="00F51462" w:rsidRPr="00F51462">
        <w:rPr>
          <w:rStyle w:val="af4"/>
        </w:rPr>
        <w:t xml:space="preserve"> переходов</w:t>
      </w:r>
      <w:r w:rsidRPr="00F51462">
        <w:rPr>
          <w:rStyle w:val="af4"/>
        </w:rPr>
        <w:t xml:space="preserve">, добавляем </w:t>
      </w:r>
      <w:r w:rsidR="00F51462" w:rsidRPr="00F51462">
        <w:rPr>
          <w:rStyle w:val="af4"/>
        </w:rPr>
        <w:t xml:space="preserve">в него </w:t>
      </w:r>
      <w:r w:rsidRPr="00F51462">
        <w:rPr>
          <w:rStyle w:val="af4"/>
        </w:rPr>
        <w:t>команду</w:t>
      </w:r>
    </w:p>
    <w:p w:rsidR="00A36068" w:rsidRDefault="00A36068" w:rsidP="00A3614E">
      <w:pPr>
        <w:pStyle w:val="a4"/>
      </w:pPr>
      <w:proofErr w:type="gramStart"/>
      <w:r w:rsidRPr="00F51462">
        <w:rPr>
          <w:rStyle w:val="af6"/>
        </w:rPr>
        <w:t>var</w:t>
      </w:r>
      <w:proofErr w:type="gramEnd"/>
      <w:r>
        <w:t xml:space="preserve"> jumpList = </w:t>
      </w:r>
      <w:r w:rsidRPr="00F51462">
        <w:rPr>
          <w:rStyle w:val="af6"/>
        </w:rPr>
        <w:t>new</w:t>
      </w:r>
      <w:r>
        <w:t xml:space="preserve"> </w:t>
      </w:r>
      <w:r w:rsidRPr="00F51462">
        <w:rPr>
          <w:rStyle w:val="af5"/>
        </w:rPr>
        <w:t>JumpList</w:t>
      </w:r>
      <w:r>
        <w:t>();</w:t>
      </w:r>
    </w:p>
    <w:p w:rsidR="00A36068" w:rsidRDefault="00A36068" w:rsidP="00A3614E">
      <w:pPr>
        <w:pStyle w:val="a4"/>
      </w:pPr>
      <w:r>
        <w:t>jumpList.JumpItems.Add(jumpTask);</w:t>
      </w:r>
    </w:p>
    <w:p w:rsidR="00A36068" w:rsidRDefault="00A36068" w:rsidP="00A3614E">
      <w:pPr>
        <w:pStyle w:val="a4"/>
      </w:pPr>
    </w:p>
    <w:p w:rsidR="00A36068" w:rsidRPr="0033579B" w:rsidRDefault="00A36068" w:rsidP="00A3614E">
      <w:pPr>
        <w:pStyle w:val="a4"/>
        <w:rPr>
          <w:rStyle w:val="af4"/>
          <w:lang w:val="en-US"/>
        </w:rPr>
      </w:pPr>
      <w:r w:rsidRPr="0033579B">
        <w:rPr>
          <w:rStyle w:val="af4"/>
          <w:lang w:val="en-US"/>
        </w:rPr>
        <w:t xml:space="preserve">// </w:t>
      </w:r>
      <w:r w:rsidRPr="00F51462">
        <w:rPr>
          <w:rStyle w:val="af4"/>
        </w:rPr>
        <w:t>связываем</w:t>
      </w:r>
      <w:r w:rsidRPr="0033579B">
        <w:rPr>
          <w:rStyle w:val="af4"/>
          <w:lang w:val="en-US"/>
        </w:rPr>
        <w:t xml:space="preserve"> </w:t>
      </w:r>
      <w:r w:rsidRPr="00F51462">
        <w:rPr>
          <w:rStyle w:val="af4"/>
        </w:rPr>
        <w:t>список</w:t>
      </w:r>
      <w:r w:rsidRPr="0033579B">
        <w:rPr>
          <w:rStyle w:val="af4"/>
          <w:lang w:val="en-US"/>
        </w:rPr>
        <w:t xml:space="preserve"> </w:t>
      </w:r>
      <w:r w:rsidRPr="00F51462">
        <w:rPr>
          <w:rStyle w:val="af4"/>
        </w:rPr>
        <w:t>с</w:t>
      </w:r>
      <w:r w:rsidRPr="0033579B">
        <w:rPr>
          <w:rStyle w:val="af4"/>
          <w:lang w:val="en-US"/>
        </w:rPr>
        <w:t xml:space="preserve"> </w:t>
      </w:r>
      <w:r w:rsidRPr="00F51462">
        <w:rPr>
          <w:rStyle w:val="af4"/>
        </w:rPr>
        <w:t>текущим</w:t>
      </w:r>
      <w:r w:rsidRPr="0033579B">
        <w:rPr>
          <w:rStyle w:val="af4"/>
          <w:lang w:val="en-US"/>
        </w:rPr>
        <w:t xml:space="preserve"> </w:t>
      </w:r>
      <w:r w:rsidRPr="00F51462">
        <w:rPr>
          <w:rStyle w:val="af4"/>
        </w:rPr>
        <w:t>приложением</w:t>
      </w:r>
    </w:p>
    <w:p w:rsidR="00A36068" w:rsidRPr="00A36068" w:rsidRDefault="00A36068" w:rsidP="00A3614E">
      <w:pPr>
        <w:pStyle w:val="a4"/>
      </w:pPr>
      <w:r w:rsidRPr="00F51462">
        <w:rPr>
          <w:rStyle w:val="af5"/>
        </w:rPr>
        <w:t>JumpList</w:t>
      </w:r>
      <w:r w:rsidRPr="00A36068">
        <w:t>.SetJumpList(</w:t>
      </w:r>
      <w:r w:rsidRPr="00F51462">
        <w:rPr>
          <w:rStyle w:val="af5"/>
        </w:rPr>
        <w:t>Application</w:t>
      </w:r>
      <w:r w:rsidRPr="00A36068">
        <w:t>.Current, jumpList);</w:t>
      </w:r>
    </w:p>
    <w:p w:rsidR="00A36068" w:rsidRDefault="00A36068" w:rsidP="00A36068">
      <w:r>
        <w:t xml:space="preserve">Класс </w:t>
      </w:r>
      <w:r w:rsidRPr="00F51462">
        <w:rPr>
          <w:rStyle w:val="af5"/>
        </w:rPr>
        <w:t>JumpTask</w:t>
      </w:r>
      <w:r>
        <w:t xml:space="preserve"> описывает команду, выполнение которой влечёт запуск заданного приложения. Класс имеет следующие свойства:</w:t>
      </w:r>
    </w:p>
    <w:p w:rsidR="00A36068" w:rsidRDefault="00A36068" w:rsidP="00A36068">
      <w:r w:rsidRPr="00F51462">
        <w:rPr>
          <w:rStyle w:val="a9"/>
        </w:rPr>
        <w:t>CustomCategory</w:t>
      </w:r>
      <w:r>
        <w:t xml:space="preserve"> – категория, к которой относится команда.</w:t>
      </w:r>
    </w:p>
    <w:p w:rsidR="00A36068" w:rsidRDefault="00A36068" w:rsidP="00A36068">
      <w:r w:rsidRPr="00F51462">
        <w:rPr>
          <w:rStyle w:val="a9"/>
        </w:rPr>
        <w:t>Title</w:t>
      </w:r>
      <w:r>
        <w:t xml:space="preserve"> – название команды;</w:t>
      </w:r>
    </w:p>
    <w:p w:rsidR="00A36068" w:rsidRDefault="00A36068" w:rsidP="00A36068">
      <w:r w:rsidRPr="00F51462">
        <w:rPr>
          <w:rStyle w:val="a9"/>
        </w:rPr>
        <w:t>Description</w:t>
      </w:r>
      <w:r>
        <w:t xml:space="preserve"> – всплывающая подсказка;</w:t>
      </w:r>
    </w:p>
    <w:p w:rsidR="00A36068" w:rsidRDefault="00A36068" w:rsidP="00A36068">
      <w:r w:rsidRPr="00F51462">
        <w:rPr>
          <w:rStyle w:val="a9"/>
        </w:rPr>
        <w:t>IconResourcePath</w:t>
      </w:r>
      <w:r>
        <w:t xml:space="preserve"> и </w:t>
      </w:r>
      <w:r w:rsidRPr="00F51462">
        <w:rPr>
          <w:rStyle w:val="a9"/>
        </w:rPr>
        <w:t>IconResourceIndex</w:t>
      </w:r>
      <w:r>
        <w:t xml:space="preserve"> –</w:t>
      </w:r>
      <w:r w:rsidR="00F51462">
        <w:t xml:space="preserve"> </w:t>
      </w:r>
      <w:r>
        <w:t>файл с иконкой и индекс иконки в файле для отображения в списке переходов;</w:t>
      </w:r>
    </w:p>
    <w:p w:rsidR="00A36068" w:rsidRDefault="00A36068" w:rsidP="00A36068">
      <w:r w:rsidRPr="00F51462">
        <w:rPr>
          <w:rStyle w:val="a9"/>
        </w:rPr>
        <w:lastRenderedPageBreak/>
        <w:t>ApplicationPath</w:t>
      </w:r>
      <w:r>
        <w:t xml:space="preserve"> – путь к исполняемому файлу нужного приложения;</w:t>
      </w:r>
    </w:p>
    <w:p w:rsidR="00A36068" w:rsidRDefault="00A36068" w:rsidP="00A36068">
      <w:r w:rsidRPr="00F51462">
        <w:rPr>
          <w:rStyle w:val="a9"/>
        </w:rPr>
        <w:t>WorkingDirectorу</w:t>
      </w:r>
      <w:r>
        <w:t xml:space="preserve"> – рабочий каталог для приложения;</w:t>
      </w:r>
    </w:p>
    <w:p w:rsidR="00A36068" w:rsidRDefault="00A36068" w:rsidP="00A36068">
      <w:r w:rsidRPr="00F51462">
        <w:rPr>
          <w:rStyle w:val="a9"/>
        </w:rPr>
        <w:t>Arguments</w:t>
      </w:r>
      <w:r>
        <w:t xml:space="preserve"> – </w:t>
      </w:r>
      <w:r w:rsidR="00EC4A9D">
        <w:t>аргументы</w:t>
      </w:r>
      <w:r>
        <w:t xml:space="preserve"> командной строки для приложения.</w:t>
      </w:r>
    </w:p>
    <w:p w:rsidR="00A36068" w:rsidRDefault="00A36068" w:rsidP="00A36068">
      <w:r>
        <w:t xml:space="preserve">У класса </w:t>
      </w:r>
      <w:r w:rsidRPr="00F51462">
        <w:rPr>
          <w:rStyle w:val="af5"/>
        </w:rPr>
        <w:t>JumpPath</w:t>
      </w:r>
      <w:r>
        <w:t xml:space="preserve"> для настройки доступны два свойства. Строка </w:t>
      </w:r>
      <w:r w:rsidRPr="00F51462">
        <w:rPr>
          <w:rStyle w:val="a9"/>
        </w:rPr>
        <w:t>CustomCategory</w:t>
      </w:r>
      <w:r>
        <w:t xml:space="preserve"> указывает категорию, к которой относится </w:t>
      </w:r>
      <w:r w:rsidRPr="00F51462">
        <w:rPr>
          <w:rStyle w:val="af5"/>
        </w:rPr>
        <w:t>JumpPath</w:t>
      </w:r>
      <w:r>
        <w:t xml:space="preserve">. Свойство </w:t>
      </w:r>
      <w:r w:rsidRPr="00F51462">
        <w:rPr>
          <w:rStyle w:val="a9"/>
        </w:rPr>
        <w:t>Path</w:t>
      </w:r>
      <w:r>
        <w:t xml:space="preserve"> задаёт полный путь к файлу документа. При этом файл должен существовать, а его тип должен соответствовать типу файлов, за обработку которых отвечает данное приложение.</w:t>
      </w:r>
    </w:p>
    <w:p w:rsidR="00A36068" w:rsidRDefault="00A36068" w:rsidP="00A36068">
      <w:r>
        <w:t xml:space="preserve">Для задания списка переходов в XAML используется присоединённое свойство </w:t>
      </w:r>
      <w:r w:rsidRPr="00F51462">
        <w:rPr>
          <w:rStyle w:val="af5"/>
        </w:rPr>
        <w:t>JumpList</w:t>
      </w:r>
      <w:r w:rsidRPr="00F51462">
        <w:rPr>
          <w:rStyle w:val="a9"/>
        </w:rPr>
        <w:t>.JumpList</w:t>
      </w:r>
      <w:r>
        <w:t>: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>&lt;</w:t>
      </w:r>
      <w:r w:rsidRPr="00F51462">
        <w:rPr>
          <w:rStyle w:val="af7"/>
        </w:rPr>
        <w:t>Application</w:t>
      </w:r>
      <w:r w:rsidRPr="00F51462">
        <w:rPr>
          <w:rStyle w:val="af6"/>
        </w:rPr>
        <w:t xml:space="preserve"> </w:t>
      </w:r>
      <w:r w:rsidRPr="00F51462">
        <w:rPr>
          <w:rStyle w:val="XML"/>
        </w:rPr>
        <w:t>x</w:t>
      </w:r>
      <w:proofErr w:type="gramStart"/>
      <w:r w:rsidRPr="00F51462">
        <w:rPr>
          <w:rStyle w:val="XML"/>
        </w:rPr>
        <w:t>:Class</w:t>
      </w:r>
      <w:proofErr w:type="gramEnd"/>
      <w:r w:rsidRPr="00F51462">
        <w:rPr>
          <w:rStyle w:val="af6"/>
        </w:rPr>
        <w:t>="WpfLayout.App"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</w:t>
      </w:r>
      <w:r w:rsidRPr="00F51462">
        <w:rPr>
          <w:rStyle w:val="XML"/>
        </w:rPr>
        <w:t>xmlns</w:t>
      </w:r>
      <w:r w:rsidRPr="00F51462">
        <w:rPr>
          <w:rStyle w:val="af6"/>
        </w:rPr>
        <w:t>="http://schemas.microsoft.com/winfx/2006/xaml/presentation"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</w:t>
      </w:r>
      <w:r w:rsidRPr="00F51462">
        <w:rPr>
          <w:rStyle w:val="XML"/>
        </w:rPr>
        <w:t>xmlns:x</w:t>
      </w:r>
      <w:r w:rsidRPr="00F51462">
        <w:rPr>
          <w:rStyle w:val="af6"/>
        </w:rPr>
        <w:t>="http://schemas.microsoft.com/winfx/2006/xaml"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</w:t>
      </w:r>
      <w:r w:rsidRPr="00F51462">
        <w:rPr>
          <w:rStyle w:val="XML"/>
        </w:rPr>
        <w:t>StartupUri</w:t>
      </w:r>
      <w:r w:rsidRPr="00F51462">
        <w:rPr>
          <w:rStyle w:val="af6"/>
        </w:rPr>
        <w:t>="MainWindow.xaml"&gt;</w:t>
      </w:r>
    </w:p>
    <w:p w:rsidR="00A36068" w:rsidRPr="00F51462" w:rsidRDefault="00A36068" w:rsidP="00A3614E">
      <w:pPr>
        <w:pStyle w:val="a4"/>
        <w:rPr>
          <w:rStyle w:val="af6"/>
        </w:rPr>
      </w:pP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&lt;</w:t>
      </w:r>
      <w:r w:rsidRPr="00F51462">
        <w:rPr>
          <w:rStyle w:val="af7"/>
        </w:rPr>
        <w:t>JumpList.JumpList</w:t>
      </w:r>
      <w:r w:rsidRPr="00F51462">
        <w:rPr>
          <w:rStyle w:val="af6"/>
        </w:rPr>
        <w:t>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  &lt;</w:t>
      </w:r>
      <w:r w:rsidRPr="00F51462">
        <w:rPr>
          <w:rStyle w:val="af7"/>
        </w:rPr>
        <w:t>JumpList</w:t>
      </w:r>
      <w:r w:rsidRPr="00F51462">
        <w:rPr>
          <w:rStyle w:val="af6"/>
        </w:rPr>
        <w:t>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    &lt;</w:t>
      </w:r>
      <w:r w:rsidRPr="00F51462">
        <w:rPr>
          <w:rStyle w:val="af7"/>
        </w:rPr>
        <w:t>JumpTask</w:t>
      </w:r>
      <w:r w:rsidRPr="00F51462">
        <w:rPr>
          <w:rStyle w:val="af6"/>
        </w:rPr>
        <w:t xml:space="preserve"> </w:t>
      </w:r>
      <w:r w:rsidRPr="00F51462">
        <w:rPr>
          <w:rStyle w:val="XML"/>
        </w:rPr>
        <w:t>Title</w:t>
      </w:r>
      <w:r w:rsidRPr="00F51462">
        <w:rPr>
          <w:rStyle w:val="af6"/>
        </w:rPr>
        <w:t>="Notepad"</w:t>
      </w:r>
      <w:r w:rsidR="00F51462" w:rsidRPr="00F51462">
        <w:rPr>
          <w:rStyle w:val="af6"/>
        </w:rPr>
        <w:t xml:space="preserve"> </w:t>
      </w:r>
      <w:r w:rsidR="00F51462" w:rsidRPr="00F51462">
        <w:rPr>
          <w:rStyle w:val="XML"/>
        </w:rPr>
        <w:t>Description</w:t>
      </w:r>
      <w:r w:rsidR="00F51462" w:rsidRPr="00F51462">
        <w:rPr>
          <w:rStyle w:val="af6"/>
        </w:rPr>
        <w:t>="Open Notepad"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              </w:t>
      </w:r>
      <w:r w:rsidRPr="00F51462">
        <w:rPr>
          <w:rStyle w:val="XML"/>
        </w:rPr>
        <w:t>ApplicationPath</w:t>
      </w:r>
      <w:r w:rsidRPr="00F51462">
        <w:rPr>
          <w:rStyle w:val="af6"/>
        </w:rPr>
        <w:t>="%WINDIR%\system32\notepad.exe"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              </w:t>
      </w:r>
      <w:r w:rsidRPr="00F51462">
        <w:rPr>
          <w:rStyle w:val="XML"/>
        </w:rPr>
        <w:t>IconResourcePath</w:t>
      </w:r>
      <w:r w:rsidRPr="00F51462">
        <w:rPr>
          <w:rStyle w:val="af6"/>
        </w:rPr>
        <w:t>="%WINDIR%\system32\notepad.exe" /&gt;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    &lt;</w:t>
      </w:r>
      <w:r w:rsidRPr="00F51462">
        <w:rPr>
          <w:rStyle w:val="af7"/>
        </w:rPr>
        <w:t>JumpPath</w:t>
      </w:r>
      <w:r w:rsidRPr="00F51462">
        <w:rPr>
          <w:rStyle w:val="af6"/>
        </w:rPr>
        <w:t xml:space="preserve"> </w:t>
      </w:r>
      <w:r w:rsidRPr="00F51462">
        <w:rPr>
          <w:rStyle w:val="XML"/>
        </w:rPr>
        <w:t>Path</w:t>
      </w:r>
      <w:r w:rsidRPr="00F51462">
        <w:rPr>
          <w:rStyle w:val="af6"/>
        </w:rPr>
        <w:t>="C:\Pictures\Cat.jpg" /&gt;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  &lt;/</w:t>
      </w:r>
      <w:r w:rsidRPr="00F51462">
        <w:rPr>
          <w:rStyle w:val="af7"/>
        </w:rPr>
        <w:t>JumpList</w:t>
      </w:r>
      <w:r w:rsidRPr="00F51462">
        <w:rPr>
          <w:rStyle w:val="af6"/>
        </w:rPr>
        <w:t>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&lt;/</w:t>
      </w:r>
      <w:r w:rsidRPr="00F51462">
        <w:rPr>
          <w:rStyle w:val="af7"/>
        </w:rPr>
        <w:t>JumpList.JumpList</w:t>
      </w:r>
      <w:r w:rsidRPr="00F51462">
        <w:rPr>
          <w:rStyle w:val="af6"/>
        </w:rPr>
        <w:t>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>&lt;/</w:t>
      </w:r>
      <w:r w:rsidRPr="00F51462">
        <w:rPr>
          <w:rStyle w:val="af7"/>
        </w:rPr>
        <w:t>Application</w:t>
      </w:r>
      <w:r w:rsidRPr="00F51462">
        <w:rPr>
          <w:rStyle w:val="af6"/>
        </w:rPr>
        <w:t>&gt;</w:t>
      </w:r>
    </w:p>
    <w:p w:rsidR="00A36068" w:rsidRDefault="00A36068" w:rsidP="00A36068">
      <w:r>
        <w:t>Класс</w:t>
      </w:r>
      <w:r w:rsidRPr="00A36068">
        <w:rPr>
          <w:lang w:val="en-US"/>
        </w:rPr>
        <w:t xml:space="preserve"> </w:t>
      </w:r>
      <w:r w:rsidRPr="00F51462">
        <w:rPr>
          <w:rStyle w:val="af5"/>
        </w:rPr>
        <w:t>Window</w:t>
      </w:r>
      <w:r w:rsidRPr="00A36068">
        <w:rPr>
          <w:lang w:val="en-US"/>
        </w:rPr>
        <w:t xml:space="preserve"> </w:t>
      </w:r>
      <w:r>
        <w:t>имеет</w:t>
      </w:r>
      <w:r w:rsidRPr="00A36068">
        <w:rPr>
          <w:lang w:val="en-US"/>
        </w:rPr>
        <w:t xml:space="preserve"> </w:t>
      </w:r>
      <w:r>
        <w:t>свойство</w:t>
      </w:r>
      <w:r w:rsidRPr="00A36068">
        <w:rPr>
          <w:lang w:val="en-US"/>
        </w:rPr>
        <w:t xml:space="preserve"> </w:t>
      </w:r>
      <w:r w:rsidRPr="0033579B">
        <w:rPr>
          <w:rStyle w:val="a9"/>
          <w:lang w:val="en-US"/>
        </w:rPr>
        <w:t>TaskbarItemInfo</w:t>
      </w:r>
      <w:r w:rsidRPr="00A36068">
        <w:rPr>
          <w:lang w:val="en-US"/>
        </w:rPr>
        <w:t xml:space="preserve">, </w:t>
      </w:r>
      <w:r>
        <w:t>которое</w:t>
      </w:r>
      <w:r w:rsidRPr="00A36068">
        <w:rPr>
          <w:lang w:val="en-US"/>
        </w:rPr>
        <w:t xml:space="preserve"> </w:t>
      </w:r>
      <w:r>
        <w:t>даёт</w:t>
      </w:r>
      <w:r w:rsidRPr="00A36068">
        <w:rPr>
          <w:lang w:val="en-US"/>
        </w:rPr>
        <w:t xml:space="preserve"> </w:t>
      </w:r>
      <w:r>
        <w:t>доступ</w:t>
      </w:r>
      <w:r w:rsidRPr="00A36068">
        <w:rPr>
          <w:lang w:val="en-US"/>
        </w:rPr>
        <w:t xml:space="preserve"> </w:t>
      </w:r>
      <w:r>
        <w:t>к</w:t>
      </w:r>
      <w:r w:rsidRPr="00A36068">
        <w:rPr>
          <w:lang w:val="en-US"/>
        </w:rPr>
        <w:t xml:space="preserve"> </w:t>
      </w:r>
      <w:r>
        <w:t>иконке</w:t>
      </w:r>
      <w:r w:rsidRPr="00A36068">
        <w:rPr>
          <w:lang w:val="en-US"/>
        </w:rPr>
        <w:t xml:space="preserve"> </w:t>
      </w:r>
      <w:r>
        <w:t>окна</w:t>
      </w:r>
      <w:r w:rsidRPr="00A36068">
        <w:rPr>
          <w:lang w:val="en-US"/>
        </w:rPr>
        <w:t xml:space="preserve"> </w:t>
      </w:r>
      <w:r>
        <w:t>на</w:t>
      </w:r>
      <w:r w:rsidRPr="00A36068">
        <w:rPr>
          <w:lang w:val="en-US"/>
        </w:rPr>
        <w:t xml:space="preserve"> </w:t>
      </w:r>
      <w:r>
        <w:t>панели</w:t>
      </w:r>
      <w:r w:rsidRPr="00A36068">
        <w:rPr>
          <w:lang w:val="en-US"/>
        </w:rPr>
        <w:t xml:space="preserve"> </w:t>
      </w:r>
      <w:r>
        <w:t>задач</w:t>
      </w:r>
      <w:r w:rsidRPr="00A36068">
        <w:rPr>
          <w:lang w:val="en-US"/>
        </w:rPr>
        <w:t xml:space="preserve">. </w:t>
      </w:r>
      <w:r>
        <w:t xml:space="preserve">В следующем примере показан один из вариантов использования </w:t>
      </w:r>
      <w:r w:rsidRPr="00F51462">
        <w:rPr>
          <w:rStyle w:val="a9"/>
        </w:rPr>
        <w:t>TaskbarItemInfo</w:t>
      </w:r>
      <w:r>
        <w:t xml:space="preserve"> – на иконке отображается индикатор прогресса: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>&lt;</w:t>
      </w:r>
      <w:r w:rsidRPr="00F51462">
        <w:rPr>
          <w:rStyle w:val="af7"/>
        </w:rPr>
        <w:t>Window.TaskbarItemInfo</w:t>
      </w:r>
      <w:r w:rsidRPr="00F51462">
        <w:rPr>
          <w:rStyle w:val="af6"/>
        </w:rPr>
        <w:t>&gt;</w:t>
      </w:r>
    </w:p>
    <w:p w:rsidR="00A36068" w:rsidRPr="00F51462" w:rsidRDefault="00A36068" w:rsidP="00A3614E">
      <w:pPr>
        <w:pStyle w:val="a4"/>
        <w:rPr>
          <w:rStyle w:val="af6"/>
        </w:rPr>
      </w:pPr>
      <w:r w:rsidRPr="00F51462">
        <w:rPr>
          <w:rStyle w:val="af6"/>
        </w:rPr>
        <w:t xml:space="preserve">  &lt;</w:t>
      </w:r>
      <w:r w:rsidRPr="00F51462">
        <w:rPr>
          <w:rStyle w:val="af7"/>
        </w:rPr>
        <w:t>TaskbarItemInfo</w:t>
      </w:r>
      <w:r w:rsidRPr="00F51462">
        <w:rPr>
          <w:rStyle w:val="af6"/>
        </w:rPr>
        <w:t xml:space="preserve"> </w:t>
      </w:r>
      <w:r w:rsidRPr="00F51462">
        <w:rPr>
          <w:rStyle w:val="XML"/>
        </w:rPr>
        <w:t>ProgressValue</w:t>
      </w:r>
      <w:r w:rsidRPr="00F51462">
        <w:rPr>
          <w:rStyle w:val="af6"/>
        </w:rPr>
        <w:t xml:space="preserve">="0.3" </w:t>
      </w:r>
      <w:r w:rsidRPr="00F51462">
        <w:rPr>
          <w:rStyle w:val="XML"/>
        </w:rPr>
        <w:t>ProgressState</w:t>
      </w:r>
      <w:r w:rsidRPr="00F51462">
        <w:rPr>
          <w:rStyle w:val="af6"/>
        </w:rPr>
        <w:t>="Paused" /&gt;</w:t>
      </w:r>
    </w:p>
    <w:p w:rsidR="00A36068" w:rsidRPr="0033579B" w:rsidRDefault="00A36068" w:rsidP="00A3614E">
      <w:pPr>
        <w:pStyle w:val="a4"/>
        <w:rPr>
          <w:rStyle w:val="af6"/>
          <w:lang w:val="ru-RU"/>
        </w:rPr>
      </w:pPr>
      <w:r w:rsidRPr="0033579B">
        <w:rPr>
          <w:rStyle w:val="af6"/>
          <w:lang w:val="ru-RU"/>
        </w:rPr>
        <w:t>&lt;/</w:t>
      </w:r>
      <w:r w:rsidRPr="00F51462">
        <w:rPr>
          <w:rStyle w:val="af7"/>
        </w:rPr>
        <w:t>Window</w:t>
      </w:r>
      <w:r w:rsidRPr="0033579B">
        <w:rPr>
          <w:rStyle w:val="af7"/>
          <w:lang w:val="ru-RU"/>
        </w:rPr>
        <w:t>.</w:t>
      </w:r>
      <w:r w:rsidRPr="00F51462">
        <w:rPr>
          <w:rStyle w:val="af7"/>
        </w:rPr>
        <w:t>TaskbarItemInfo</w:t>
      </w:r>
      <w:r w:rsidRPr="0033579B">
        <w:rPr>
          <w:rStyle w:val="af6"/>
          <w:lang w:val="ru-RU"/>
        </w:rPr>
        <w:t>&gt;</w:t>
      </w:r>
    </w:p>
    <w:p w:rsidR="00A36068" w:rsidRDefault="00A36068" w:rsidP="008B71FD">
      <w:pPr>
        <w:pStyle w:val="1"/>
      </w:pPr>
      <w:bookmarkStart w:id="21" w:name="_Toc350627637"/>
      <w:r>
        <w:t xml:space="preserve">6. </w:t>
      </w:r>
      <w:r w:rsidR="008B71FD">
        <w:t>Компоновка</w:t>
      </w:r>
      <w:bookmarkEnd w:id="21"/>
    </w:p>
    <w:p w:rsidR="00A36068" w:rsidRDefault="00A36068" w:rsidP="00A36068">
      <w:r>
        <w:t xml:space="preserve">В WPF </w:t>
      </w:r>
      <w:r w:rsidRPr="00F51462">
        <w:rPr>
          <w:rStyle w:val="a8"/>
        </w:rPr>
        <w:t>компоновка</w:t>
      </w:r>
      <w:r>
        <w:t xml:space="preserve"> (layout) – это процесс размещения визуальных элементов на поверхности родительского элемента. Компоновка состоит из двух фаз:</w:t>
      </w:r>
    </w:p>
    <w:p w:rsidR="00A36068" w:rsidRDefault="00F51462" w:rsidP="00A36068">
      <w:r>
        <w:t xml:space="preserve">1. </w:t>
      </w:r>
      <w:r w:rsidR="00A36068" w:rsidRPr="00F51462">
        <w:rPr>
          <w:rStyle w:val="a8"/>
        </w:rPr>
        <w:t>Фаза измерения</w:t>
      </w:r>
      <w:r w:rsidR="00A36068">
        <w:t xml:space="preserve"> (measure). В этой фазе родительский контейнер запрашивает желаемый размер у каждого дочернего элемента, которые, в свою очередь, выполняют фазу измерения рекурсивно.</w:t>
      </w:r>
    </w:p>
    <w:p w:rsidR="00A36068" w:rsidRDefault="00F51462" w:rsidP="00A36068">
      <w:r>
        <w:t xml:space="preserve">2. </w:t>
      </w:r>
      <w:r w:rsidR="00A36068" w:rsidRPr="00F51462">
        <w:rPr>
          <w:rStyle w:val="a8"/>
        </w:rPr>
        <w:t>Фаза расстановки</w:t>
      </w:r>
      <w:r w:rsidR="00A36068">
        <w:t xml:space="preserve"> (arrange). Родительский контейнер сообщает дочерним элементам их истинные размеры и позицию, в зависимости от выбранного способа компоновки.</w:t>
      </w:r>
    </w:p>
    <w:p w:rsidR="00A36068" w:rsidRDefault="00F51462" w:rsidP="00F51462">
      <w:pPr>
        <w:pStyle w:val="2"/>
      </w:pPr>
      <w:r>
        <w:t xml:space="preserve">6.1. </w:t>
      </w:r>
      <w:r w:rsidR="00A36068">
        <w:t>Размер и выравнивание</w:t>
      </w:r>
    </w:p>
    <w:p w:rsidR="00A36068" w:rsidRDefault="00A36068" w:rsidP="00A36068">
      <w:r>
        <w:t xml:space="preserve">Рассмотрим некоторые свойства элементов WPF, связанные с процессом компоновки. Свойство </w:t>
      </w:r>
      <w:r w:rsidRPr="0033579B">
        <w:rPr>
          <w:rStyle w:val="a9"/>
        </w:rPr>
        <w:t>Visibility</w:t>
      </w:r>
      <w:r>
        <w:t xml:space="preserve">, определённое в классе </w:t>
      </w:r>
      <w:r w:rsidRPr="0033579B">
        <w:rPr>
          <w:rStyle w:val="af5"/>
        </w:rPr>
        <w:t>UIElement</w:t>
      </w:r>
      <w:r>
        <w:t xml:space="preserve">, управляет </w:t>
      </w:r>
      <w:r>
        <w:lastRenderedPageBreak/>
        <w:t xml:space="preserve">видимостью элемента. Это свойство принимает значение из перечисления </w:t>
      </w:r>
      <w:r w:rsidRPr="0033579B">
        <w:rPr>
          <w:rStyle w:val="a9"/>
        </w:rPr>
        <w:t>System.Windows.</w:t>
      </w:r>
      <w:r w:rsidRPr="0033579B">
        <w:rPr>
          <w:rStyle w:val="af5"/>
        </w:rPr>
        <w:t>Visibility</w:t>
      </w:r>
      <w:r>
        <w:t>:</w:t>
      </w:r>
      <w:r w:rsidR="0033579B" w:rsidRPr="0033579B">
        <w:t xml:space="preserve"> </w:t>
      </w:r>
      <w:r w:rsidRPr="0033579B">
        <w:rPr>
          <w:rStyle w:val="a9"/>
        </w:rPr>
        <w:t>Visible</w:t>
      </w:r>
      <w:r>
        <w:t xml:space="preserve"> – элемент виден на визуальной поверхности</w:t>
      </w:r>
      <w:r w:rsidR="0033579B">
        <w:t xml:space="preserve">; </w:t>
      </w:r>
      <w:r w:rsidRPr="0033579B">
        <w:rPr>
          <w:rStyle w:val="a9"/>
        </w:rPr>
        <w:t>Collapsed</w:t>
      </w:r>
      <w:r>
        <w:t xml:space="preserve"> – элемент не виден на визуальной поверхности и не участвует в процессе компоновки</w:t>
      </w:r>
      <w:r w:rsidR="0033579B">
        <w:t xml:space="preserve">; </w:t>
      </w:r>
      <w:r w:rsidRPr="0033579B">
        <w:rPr>
          <w:rStyle w:val="a9"/>
        </w:rPr>
        <w:t>Hidden</w:t>
      </w:r>
      <w:r>
        <w:t xml:space="preserve"> – элемент не виден на визуальной поверхности, но участвует в процессе компоновки («занимает место»).</w:t>
      </w:r>
    </w:p>
    <w:p w:rsidR="00A36068" w:rsidRDefault="00A36068" w:rsidP="00A36068">
      <w:r>
        <w:t xml:space="preserve">В классе </w:t>
      </w:r>
      <w:r w:rsidRPr="0033579B">
        <w:rPr>
          <w:rStyle w:val="af5"/>
        </w:rPr>
        <w:t>FrameworkElement</w:t>
      </w:r>
      <w:r>
        <w:t xml:space="preserve"> определён набор свойств, ответственных за размер, отступы и выравнивание отдельного элемента (табл. 4).</w:t>
      </w:r>
    </w:p>
    <w:p w:rsidR="00A36068" w:rsidRDefault="00A36068" w:rsidP="0033579B">
      <w:pPr>
        <w:pStyle w:val="af8"/>
      </w:pPr>
      <w:r>
        <w:t>Таблица 4</w:t>
      </w:r>
    </w:p>
    <w:p w:rsidR="00A36068" w:rsidRDefault="00A36068" w:rsidP="0033579B">
      <w:pPr>
        <w:pStyle w:val="af9"/>
      </w:pPr>
      <w:r>
        <w:t>Свойства размера, отступа</w:t>
      </w:r>
      <w:r w:rsidR="0033579B">
        <w:t xml:space="preserve"> и</w:t>
      </w:r>
      <w:r>
        <w:t xml:space="preserve"> выравнивания</w:t>
      </w:r>
    </w:p>
    <w:tbl>
      <w:tblPr>
        <w:tblStyle w:val="afa"/>
        <w:tblW w:w="9637" w:type="dxa"/>
        <w:jc w:val="center"/>
        <w:tblLook w:val="04A0" w:firstRow="1" w:lastRow="0" w:firstColumn="1" w:lastColumn="0" w:noHBand="0" w:noVBand="1"/>
      </w:tblPr>
      <w:tblGrid>
        <w:gridCol w:w="2552"/>
        <w:gridCol w:w="7085"/>
      </w:tblGrid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Pr="0033579B" w:rsidRDefault="0033579B" w:rsidP="0033579B">
            <w:pPr>
              <w:pStyle w:val="aff7"/>
            </w:pPr>
            <w:r w:rsidRPr="0033579B">
              <w:t>Имя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7"/>
            </w:pPr>
            <w:r w:rsidRPr="0033579B">
              <w:t>Описание</w:t>
            </w:r>
          </w:p>
        </w:tc>
      </w:tr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HorizontalAlignment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t xml:space="preserve">Определяет позиционирование дочернего элемента внутри контейнера компоновки, если доступно пространство по горизонтали. </w:t>
            </w:r>
            <w:r>
              <w:t xml:space="preserve">Принимает </w:t>
            </w:r>
            <w:r w:rsidRPr="0033579B">
              <w:t xml:space="preserve">значения </w:t>
            </w:r>
            <w:r>
              <w:t xml:space="preserve">из одноимённого перечисления: </w:t>
            </w:r>
            <w:r w:rsidRPr="0033579B">
              <w:rPr>
                <w:rStyle w:val="aff"/>
              </w:rPr>
              <w:t>Center</w:t>
            </w:r>
            <w:r w:rsidRPr="0033579B">
              <w:t xml:space="preserve">, </w:t>
            </w:r>
            <w:r w:rsidRPr="0033579B">
              <w:rPr>
                <w:rStyle w:val="aff"/>
              </w:rPr>
              <w:t>Left</w:t>
            </w:r>
            <w:r w:rsidRPr="0033579B">
              <w:t xml:space="preserve">, </w:t>
            </w:r>
            <w:r w:rsidRPr="0033579B">
              <w:rPr>
                <w:rStyle w:val="aff"/>
              </w:rPr>
              <w:t>Right</w:t>
            </w:r>
            <w:r w:rsidRPr="0033579B">
              <w:t xml:space="preserve">, </w:t>
            </w:r>
            <w:r w:rsidRPr="0033579B">
              <w:rPr>
                <w:rStyle w:val="aff"/>
              </w:rPr>
              <w:t>Stretch</w:t>
            </w:r>
          </w:p>
        </w:tc>
      </w:tr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VerticalAlignment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t xml:space="preserve">Определяет позиционирование дочернего элемента внутри контейнера компоновки, когда доступно дополнительное пространство по вертикали. </w:t>
            </w:r>
            <w:r>
              <w:t xml:space="preserve">Принимает </w:t>
            </w:r>
            <w:r w:rsidRPr="0033579B">
              <w:t xml:space="preserve">значения </w:t>
            </w:r>
            <w:r>
              <w:t xml:space="preserve">из одноимённого перечисления: </w:t>
            </w:r>
            <w:r w:rsidRPr="0033579B">
              <w:rPr>
                <w:rStyle w:val="aff"/>
                <w:noProof/>
                <w:lang w:val="ru-RU"/>
              </w:rPr>
              <w:t>Center</w:t>
            </w:r>
            <w:r w:rsidRPr="0033579B">
              <w:t xml:space="preserve">, </w:t>
            </w:r>
            <w:r w:rsidRPr="0033579B">
              <w:rPr>
                <w:rStyle w:val="aff"/>
                <w:noProof/>
                <w:lang w:val="ru-RU"/>
              </w:rPr>
              <w:t>Top</w:t>
            </w:r>
            <w:r w:rsidRPr="0033579B">
              <w:t xml:space="preserve">, </w:t>
            </w:r>
            <w:r w:rsidRPr="0033579B">
              <w:rPr>
                <w:rStyle w:val="aff"/>
                <w:noProof/>
                <w:lang w:val="ru-RU"/>
              </w:rPr>
              <w:t>Bottom</w:t>
            </w:r>
            <w:r w:rsidRPr="0033579B">
              <w:t xml:space="preserve"> или </w:t>
            </w:r>
            <w:r w:rsidRPr="0033579B">
              <w:rPr>
                <w:rStyle w:val="aff"/>
                <w:noProof/>
                <w:lang w:val="ru-RU"/>
              </w:rPr>
              <w:t>Stretch</w:t>
            </w:r>
          </w:p>
        </w:tc>
      </w:tr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Margin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t xml:space="preserve">Добавляет пространство вокруг элемента. </w:t>
            </w:r>
            <w:r>
              <w:t>Э</w:t>
            </w:r>
            <w:r w:rsidRPr="0033579B">
              <w:t xml:space="preserve">то экземпляр структуры </w:t>
            </w:r>
            <w:r w:rsidRPr="0033579B">
              <w:rPr>
                <w:rStyle w:val="aff"/>
              </w:rPr>
              <w:t>System</w:t>
            </w:r>
            <w:r w:rsidRPr="00740584">
              <w:rPr>
                <w:rStyle w:val="aff"/>
                <w:lang w:val="ru-RU"/>
              </w:rPr>
              <w:t>.</w:t>
            </w:r>
            <w:r w:rsidRPr="0033579B">
              <w:rPr>
                <w:rStyle w:val="aff"/>
              </w:rPr>
              <w:t>Windows</w:t>
            </w:r>
            <w:r w:rsidRPr="00740584">
              <w:rPr>
                <w:rStyle w:val="aff"/>
                <w:lang w:val="ru-RU"/>
              </w:rPr>
              <w:t>.</w:t>
            </w:r>
            <w:r w:rsidRPr="0033579B">
              <w:rPr>
                <w:rStyle w:val="afe"/>
              </w:rPr>
              <w:t>Thickness</w:t>
            </w:r>
            <w:r w:rsidRPr="0033579B">
              <w:t xml:space="preserve"> с отдельными компонентами для верхней, нижней, левой и правой стороны</w:t>
            </w:r>
          </w:p>
        </w:tc>
      </w:tr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MinWidth</w:t>
            </w:r>
            <w:r w:rsidRPr="0033579B">
              <w:t xml:space="preserve"> и </w:t>
            </w:r>
          </w:p>
          <w:p w:rsidR="0033579B" w:rsidRP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MinHeight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t>Устанавливает минимальные размеры элемента. Если элемент слишком велик, он будет усечён</w:t>
            </w:r>
          </w:p>
        </w:tc>
      </w:tr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MaxWidth</w:t>
            </w:r>
            <w:r w:rsidRPr="0033579B">
              <w:t xml:space="preserve"> и </w:t>
            </w:r>
            <w:r w:rsidRPr="0033579B">
              <w:rPr>
                <w:rStyle w:val="aff"/>
              </w:rPr>
              <w:t>MaxHeight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t xml:space="preserve">Устанавливает максимальные размеры элемента. Если контейнер имеет свободное пространство, элемент не будет увеличен сверх указанных пределов, даже если свойства </w:t>
            </w:r>
            <w:r w:rsidRPr="0033579B">
              <w:rPr>
                <w:rStyle w:val="aff"/>
              </w:rPr>
              <w:t>HorizontalAlignment</w:t>
            </w:r>
            <w:r w:rsidRPr="0033579B">
              <w:t xml:space="preserve"> и </w:t>
            </w:r>
            <w:r w:rsidRPr="0033579B">
              <w:rPr>
                <w:rStyle w:val="aff"/>
              </w:rPr>
              <w:t>VerticalAlignment</w:t>
            </w:r>
            <w:r w:rsidRPr="0033579B">
              <w:t xml:space="preserve"> установлены в </w:t>
            </w:r>
            <w:r w:rsidRPr="0033579B">
              <w:rPr>
                <w:rStyle w:val="aff"/>
              </w:rPr>
              <w:t>Stretch</w:t>
            </w:r>
          </w:p>
        </w:tc>
      </w:tr>
      <w:tr w:rsidR="0033579B" w:rsidRPr="0033579B" w:rsidTr="00AA790C">
        <w:trPr>
          <w:jc w:val="center"/>
        </w:trPr>
        <w:tc>
          <w:tcPr>
            <w:tcW w:w="1324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rPr>
                <w:rStyle w:val="aff"/>
              </w:rPr>
              <w:t>Width</w:t>
            </w:r>
            <w:r w:rsidRPr="0033579B">
              <w:t xml:space="preserve"> и </w:t>
            </w:r>
            <w:r w:rsidRPr="0033579B">
              <w:rPr>
                <w:rStyle w:val="aff"/>
              </w:rPr>
              <w:t>Height</w:t>
            </w:r>
          </w:p>
        </w:tc>
        <w:tc>
          <w:tcPr>
            <w:tcW w:w="3676" w:type="pct"/>
            <w:vAlign w:val="center"/>
          </w:tcPr>
          <w:p w:rsidR="0033579B" w:rsidRPr="0033579B" w:rsidRDefault="0033579B" w:rsidP="0033579B">
            <w:pPr>
              <w:pStyle w:val="aff8"/>
            </w:pPr>
            <w:r w:rsidRPr="0033579B">
              <w:t xml:space="preserve">Явно устанавливают размеры элемента. Эта установка переопределяет значение </w:t>
            </w:r>
            <w:r w:rsidRPr="0033579B">
              <w:rPr>
                <w:rStyle w:val="aff"/>
              </w:rPr>
              <w:t>Stretch</w:t>
            </w:r>
            <w:r w:rsidRPr="0033579B">
              <w:t xml:space="preserve"> для свойств </w:t>
            </w:r>
            <w:r w:rsidRPr="0033579B">
              <w:rPr>
                <w:rStyle w:val="aff"/>
              </w:rPr>
              <w:t>HorizontalAlignment</w:t>
            </w:r>
            <w:r w:rsidRPr="0033579B">
              <w:t xml:space="preserve"> и </w:t>
            </w:r>
            <w:r w:rsidRPr="0033579B">
              <w:rPr>
                <w:rStyle w:val="aff"/>
              </w:rPr>
              <w:t>VerticalAlignment</w:t>
            </w:r>
            <w:r w:rsidRPr="0033579B">
              <w:t xml:space="preserve">. Однако размер не будет установлен, если выходит за пределы, заданные в </w:t>
            </w:r>
            <w:r w:rsidRPr="0033579B">
              <w:rPr>
                <w:rStyle w:val="aff"/>
              </w:rPr>
              <w:t>MinWidth</w:t>
            </w:r>
            <w:r w:rsidRPr="0033579B">
              <w:t xml:space="preserve"> и </w:t>
            </w:r>
            <w:r w:rsidRPr="0033579B">
              <w:rPr>
                <w:rStyle w:val="aff"/>
              </w:rPr>
              <w:t>MinHeight</w:t>
            </w:r>
          </w:p>
        </w:tc>
      </w:tr>
    </w:tbl>
    <w:p w:rsidR="00A36068" w:rsidRDefault="00A36068" w:rsidP="00A36068">
      <w:r>
        <w:t xml:space="preserve">При установке размеров в XAML можно указать единицу измерения: </w:t>
      </w:r>
      <w:r w:rsidRPr="0033579B">
        <w:rPr>
          <w:rStyle w:val="a9"/>
        </w:rPr>
        <w:t>px</w:t>
      </w:r>
      <w:r>
        <w:t xml:space="preserve"> (по умолчанию) – размер в единицах WPF (1/96 дюйма); </w:t>
      </w:r>
      <w:r w:rsidRPr="0033579B">
        <w:rPr>
          <w:rStyle w:val="a9"/>
        </w:rPr>
        <w:t>in</w:t>
      </w:r>
      <w:r>
        <w:t xml:space="preserve"> – размер в дюймах; </w:t>
      </w:r>
      <w:r w:rsidRPr="0033579B">
        <w:rPr>
          <w:rStyle w:val="a9"/>
        </w:rPr>
        <w:t>cm</w:t>
      </w:r>
      <w:r>
        <w:t xml:space="preserve"> – размер в сантиметрах; </w:t>
      </w:r>
      <w:r w:rsidRPr="0033579B">
        <w:rPr>
          <w:rStyle w:val="a9"/>
        </w:rPr>
        <w:t>pt</w:t>
      </w:r>
      <w:r>
        <w:t xml:space="preserve"> – размер в пунктах (1/72 дюйма</w:t>
      </w:r>
      <w:r w:rsidR="0033579B">
        <w:t>)</w:t>
      </w:r>
      <w:r>
        <w:t>.</w:t>
      </w:r>
    </w:p>
    <w:p w:rsidR="00A36068" w:rsidRPr="0033579B" w:rsidRDefault="00A36068" w:rsidP="0033579B">
      <w:pPr>
        <w:pStyle w:val="a4"/>
        <w:rPr>
          <w:rStyle w:val="af6"/>
        </w:rPr>
      </w:pPr>
      <w:r w:rsidRPr="0033579B">
        <w:rPr>
          <w:rStyle w:val="af6"/>
        </w:rPr>
        <w:t>&lt;</w:t>
      </w:r>
      <w:r w:rsidRPr="0033579B">
        <w:rPr>
          <w:rStyle w:val="af7"/>
        </w:rPr>
        <w:t>Button</w:t>
      </w:r>
      <w:r w:rsidRPr="0033579B">
        <w:rPr>
          <w:rStyle w:val="af6"/>
        </w:rPr>
        <w:t xml:space="preserve"> </w:t>
      </w:r>
      <w:r w:rsidRPr="0033579B">
        <w:rPr>
          <w:rStyle w:val="XML"/>
        </w:rPr>
        <w:t>Width</w:t>
      </w:r>
      <w:r w:rsidRPr="0033579B">
        <w:rPr>
          <w:rStyle w:val="af6"/>
        </w:rPr>
        <w:t xml:space="preserve">="100px" </w:t>
      </w:r>
      <w:r w:rsidRPr="0033579B">
        <w:rPr>
          <w:rStyle w:val="XML"/>
        </w:rPr>
        <w:t>Height</w:t>
      </w:r>
      <w:r w:rsidRPr="0033579B">
        <w:rPr>
          <w:rStyle w:val="af6"/>
        </w:rPr>
        <w:t>="0.5in" /&gt;</w:t>
      </w:r>
    </w:p>
    <w:p w:rsidR="00A36068" w:rsidRPr="0033579B" w:rsidRDefault="00A36068" w:rsidP="0033579B">
      <w:pPr>
        <w:pStyle w:val="a4"/>
        <w:rPr>
          <w:rStyle w:val="af6"/>
        </w:rPr>
      </w:pPr>
      <w:r w:rsidRPr="0033579B">
        <w:rPr>
          <w:rStyle w:val="af6"/>
        </w:rPr>
        <w:t>&lt;</w:t>
      </w:r>
      <w:r w:rsidRPr="0033579B">
        <w:rPr>
          <w:rStyle w:val="af7"/>
        </w:rPr>
        <w:t>Button</w:t>
      </w:r>
      <w:r w:rsidRPr="0033579B">
        <w:rPr>
          <w:rStyle w:val="af6"/>
        </w:rPr>
        <w:t xml:space="preserve"> </w:t>
      </w:r>
      <w:r w:rsidRPr="0033579B">
        <w:rPr>
          <w:rStyle w:val="XML"/>
        </w:rPr>
        <w:t>Width</w:t>
      </w:r>
      <w:r w:rsidRPr="0033579B">
        <w:rPr>
          <w:rStyle w:val="af6"/>
        </w:rPr>
        <w:t xml:space="preserve">="80pt" </w:t>
      </w:r>
      <w:r w:rsidRPr="0033579B">
        <w:rPr>
          <w:rStyle w:val="XML"/>
        </w:rPr>
        <w:t>Height</w:t>
      </w:r>
      <w:r w:rsidRPr="0033579B">
        <w:rPr>
          <w:rStyle w:val="af6"/>
        </w:rPr>
        <w:t>="2cm" /&gt;</w:t>
      </w:r>
    </w:p>
    <w:p w:rsidR="00A36068" w:rsidRDefault="00A36068" w:rsidP="00A36068">
      <w:r>
        <w:t xml:space="preserve">В </w:t>
      </w:r>
      <w:r w:rsidRPr="003366CF">
        <w:rPr>
          <w:rStyle w:val="af5"/>
        </w:rPr>
        <w:t>FrameworkElement</w:t>
      </w:r>
      <w:r>
        <w:t xml:space="preserve"> свойства </w:t>
      </w:r>
      <w:r w:rsidRPr="003366CF">
        <w:rPr>
          <w:rStyle w:val="a9"/>
        </w:rPr>
        <w:t>Width</w:t>
      </w:r>
      <w:r>
        <w:t xml:space="preserve"> и </w:t>
      </w:r>
      <w:r w:rsidRPr="003366CF">
        <w:rPr>
          <w:rStyle w:val="a9"/>
        </w:rPr>
        <w:t>Height</w:t>
      </w:r>
      <w:r>
        <w:t xml:space="preserve"> установлены по умолчанию в значение </w:t>
      </w:r>
      <w:r w:rsidR="003366CF" w:rsidRPr="003366CF">
        <w:rPr>
          <w:rStyle w:val="af6"/>
        </w:rPr>
        <w:t>d</w:t>
      </w:r>
      <w:r w:rsidRPr="003366CF">
        <w:rPr>
          <w:rStyle w:val="af6"/>
        </w:rPr>
        <w:t>ouble</w:t>
      </w:r>
      <w:r w:rsidRPr="003366CF">
        <w:rPr>
          <w:rStyle w:val="a9"/>
        </w:rPr>
        <w:t>.NaN</w:t>
      </w:r>
      <w:r>
        <w:t xml:space="preserve">. Это означает, что элемент будет иметь такие размеры, которые нужны для отображения его содержимого. В разметке XAML значению </w:t>
      </w:r>
      <w:r w:rsidR="003366CF" w:rsidRPr="003366CF">
        <w:rPr>
          <w:rStyle w:val="af6"/>
        </w:rPr>
        <w:t>double</w:t>
      </w:r>
      <w:r w:rsidR="003366CF" w:rsidRPr="003366CF">
        <w:rPr>
          <w:rStyle w:val="a9"/>
        </w:rPr>
        <w:t>.NaN</w:t>
      </w:r>
      <w:r>
        <w:t xml:space="preserve"> для свойств размера соответствует строка </w:t>
      </w:r>
      <w:r w:rsidRPr="003366CF">
        <w:rPr>
          <w:rStyle w:val="af7"/>
          <w:lang w:val="ru-RU"/>
        </w:rPr>
        <w:t>"</w:t>
      </w:r>
      <w:r w:rsidRPr="003366CF">
        <w:rPr>
          <w:rStyle w:val="af7"/>
        </w:rPr>
        <w:t>NaN</w:t>
      </w:r>
      <w:r w:rsidRPr="003366CF">
        <w:rPr>
          <w:rStyle w:val="af7"/>
          <w:lang w:val="ru-RU"/>
        </w:rPr>
        <w:t>"</w:t>
      </w:r>
      <w:r>
        <w:t xml:space="preserve"> или (более предпочтительно) строка </w:t>
      </w:r>
      <w:r w:rsidRPr="00740584">
        <w:rPr>
          <w:rStyle w:val="af7"/>
          <w:lang w:val="ru-RU"/>
        </w:rPr>
        <w:t>"</w:t>
      </w:r>
      <w:r w:rsidRPr="003366CF">
        <w:rPr>
          <w:rStyle w:val="af7"/>
        </w:rPr>
        <w:t>Auto</w:t>
      </w:r>
      <w:r w:rsidRPr="00740584">
        <w:rPr>
          <w:rStyle w:val="af7"/>
          <w:lang w:val="ru-RU"/>
        </w:rPr>
        <w:t>"</w:t>
      </w:r>
      <w:r>
        <w:t xml:space="preserve">. Также в классе </w:t>
      </w:r>
      <w:r w:rsidRPr="003366CF">
        <w:rPr>
          <w:rStyle w:val="af5"/>
        </w:rPr>
        <w:t>FrameworkElement</w:t>
      </w:r>
      <w:r>
        <w:t xml:space="preserve"> определены свойства только для чтения </w:t>
      </w:r>
      <w:r w:rsidRPr="003366CF">
        <w:rPr>
          <w:rStyle w:val="a9"/>
        </w:rPr>
        <w:t>ActualWidth</w:t>
      </w:r>
      <w:r>
        <w:t xml:space="preserve"> и </w:t>
      </w:r>
      <w:r w:rsidRPr="003366CF">
        <w:rPr>
          <w:rStyle w:val="a9"/>
        </w:rPr>
        <w:t>ActualHeight</w:t>
      </w:r>
      <w:r>
        <w:t>, содержащие действительные отображаемые размеры элемента после фазы расстановки.</w:t>
      </w:r>
    </w:p>
    <w:p w:rsidR="00A36068" w:rsidRDefault="00A36068" w:rsidP="00A36068">
      <w:r>
        <w:lastRenderedPageBreak/>
        <w:t xml:space="preserve">Следующий пример демонстрирует компоновку с элементами, у которых установлены некоторые свойства размера и позиционирования. Обратите внимание на различные способы </w:t>
      </w:r>
      <w:r w:rsidR="003366CF">
        <w:t>указания</w:t>
      </w:r>
      <w:r>
        <w:t xml:space="preserve"> свойства </w:t>
      </w:r>
      <w:r w:rsidRPr="003366CF">
        <w:rPr>
          <w:rStyle w:val="a9"/>
        </w:rPr>
        <w:t>Margin</w:t>
      </w:r>
      <w:r>
        <w:t>:</w:t>
      </w:r>
    </w:p>
    <w:p w:rsidR="00A36068" w:rsidRDefault="003366CF" w:rsidP="00A36068">
      <w:r>
        <w:t>– о</w:t>
      </w:r>
      <w:r w:rsidR="00A36068">
        <w:t>дно значение</w:t>
      </w:r>
      <w:r>
        <w:t>:</w:t>
      </w:r>
      <w:r w:rsidR="00A36068">
        <w:t xml:space="preserve"> одинаковые отступы для всех четырёх сторон;</w:t>
      </w:r>
    </w:p>
    <w:p w:rsidR="00A36068" w:rsidRDefault="003366CF" w:rsidP="00A36068">
      <w:r>
        <w:t>– д</w:t>
      </w:r>
      <w:r w:rsidR="00A36068">
        <w:t>ва значения</w:t>
      </w:r>
      <w:r>
        <w:t>:</w:t>
      </w:r>
      <w:r w:rsidR="00A36068">
        <w:t xml:space="preserve"> отступы для левой/правой и верхней/нижней сторон;</w:t>
      </w:r>
    </w:p>
    <w:p w:rsidR="00A36068" w:rsidRDefault="003366CF" w:rsidP="00A36068">
      <w:r>
        <w:t>– ч</w:t>
      </w:r>
      <w:r w:rsidR="00A36068">
        <w:t>етыре числа</w:t>
      </w:r>
      <w:r>
        <w:t>:</w:t>
      </w:r>
      <w:r w:rsidR="00A36068">
        <w:t xml:space="preserve"> отступы для левой, верхней, правой и нижней стороны.</w:t>
      </w:r>
    </w:p>
    <w:p w:rsidR="00A36068" w:rsidRPr="003366CF" w:rsidRDefault="00A36068" w:rsidP="003366CF">
      <w:pPr>
        <w:pStyle w:val="a4"/>
        <w:rPr>
          <w:rStyle w:val="af6"/>
        </w:rPr>
      </w:pPr>
      <w:bookmarkStart w:id="22" w:name="OLE_LINK16"/>
      <w:bookmarkStart w:id="23" w:name="OLE_LINK17"/>
      <w:r w:rsidRPr="003366CF">
        <w:rPr>
          <w:rStyle w:val="af6"/>
        </w:rPr>
        <w:t>&lt;</w:t>
      </w:r>
      <w:r w:rsidRPr="003366CF">
        <w:rPr>
          <w:rStyle w:val="af7"/>
        </w:rPr>
        <w:t>StackPanel</w:t>
      </w:r>
      <w:r w:rsidRPr="003366CF">
        <w:rPr>
          <w:rStyle w:val="af6"/>
        </w:rPr>
        <w:t>&gt;</w:t>
      </w:r>
    </w:p>
    <w:p w:rsidR="00A36068" w:rsidRPr="003366CF" w:rsidRDefault="00A36068" w:rsidP="003366CF">
      <w:pPr>
        <w:pStyle w:val="a4"/>
        <w:rPr>
          <w:rStyle w:val="af6"/>
        </w:rPr>
      </w:pPr>
      <w:r w:rsidRPr="003366CF">
        <w:rPr>
          <w:rStyle w:val="af6"/>
        </w:rPr>
        <w:t xml:space="preserve">  &lt;</w:t>
      </w:r>
      <w:r w:rsidRPr="003366CF">
        <w:rPr>
          <w:rStyle w:val="af7"/>
        </w:rPr>
        <w:t>Button</w:t>
      </w:r>
      <w:r w:rsidRPr="003366CF">
        <w:rPr>
          <w:rStyle w:val="af6"/>
        </w:rPr>
        <w:t xml:space="preserve"> </w:t>
      </w:r>
      <w:r w:rsidRPr="003366CF">
        <w:rPr>
          <w:rStyle w:val="XML"/>
        </w:rPr>
        <w:t>HorizontalAlignment</w:t>
      </w:r>
      <w:r w:rsidRPr="003366CF">
        <w:rPr>
          <w:rStyle w:val="af6"/>
        </w:rPr>
        <w:t xml:space="preserve">="Left" </w:t>
      </w:r>
      <w:r w:rsidRPr="003366CF">
        <w:rPr>
          <w:rStyle w:val="XML"/>
        </w:rPr>
        <w:t>Content</w:t>
      </w:r>
      <w:r w:rsidRPr="003366CF">
        <w:rPr>
          <w:rStyle w:val="af6"/>
        </w:rPr>
        <w:t>="Button 1" /&gt;</w:t>
      </w:r>
    </w:p>
    <w:p w:rsidR="00A36068" w:rsidRPr="003366CF" w:rsidRDefault="00A36068" w:rsidP="003366CF">
      <w:pPr>
        <w:pStyle w:val="a4"/>
        <w:rPr>
          <w:rStyle w:val="af6"/>
        </w:rPr>
      </w:pPr>
      <w:r w:rsidRPr="003366CF">
        <w:rPr>
          <w:rStyle w:val="af6"/>
        </w:rPr>
        <w:t xml:space="preserve">  &lt;</w:t>
      </w:r>
      <w:r w:rsidRPr="003366CF">
        <w:rPr>
          <w:rStyle w:val="af7"/>
        </w:rPr>
        <w:t>Button</w:t>
      </w:r>
      <w:r w:rsidRPr="003366CF">
        <w:rPr>
          <w:rStyle w:val="af6"/>
        </w:rPr>
        <w:t xml:space="preserve"> </w:t>
      </w:r>
      <w:r w:rsidRPr="003366CF">
        <w:rPr>
          <w:rStyle w:val="XML"/>
        </w:rPr>
        <w:t>HorizontalAlignment</w:t>
      </w:r>
      <w:r w:rsidRPr="003366CF">
        <w:rPr>
          <w:rStyle w:val="af6"/>
        </w:rPr>
        <w:t xml:space="preserve">="Right" </w:t>
      </w:r>
      <w:r w:rsidRPr="003366CF">
        <w:rPr>
          <w:rStyle w:val="XML"/>
        </w:rPr>
        <w:t>Content</w:t>
      </w:r>
      <w:r w:rsidRPr="003366CF">
        <w:rPr>
          <w:rStyle w:val="af6"/>
        </w:rPr>
        <w:t>="Button 2" /&gt;</w:t>
      </w:r>
    </w:p>
    <w:p w:rsidR="00A36068" w:rsidRPr="003366CF" w:rsidRDefault="00A36068" w:rsidP="003366CF">
      <w:pPr>
        <w:pStyle w:val="a4"/>
        <w:rPr>
          <w:rStyle w:val="af6"/>
        </w:rPr>
      </w:pPr>
      <w:r w:rsidRPr="003366CF">
        <w:rPr>
          <w:rStyle w:val="af6"/>
        </w:rPr>
        <w:t xml:space="preserve">  &lt;</w:t>
      </w:r>
      <w:r w:rsidRPr="003366CF">
        <w:rPr>
          <w:rStyle w:val="af7"/>
        </w:rPr>
        <w:t>Button</w:t>
      </w:r>
      <w:r w:rsidRPr="003366CF">
        <w:rPr>
          <w:rStyle w:val="af6"/>
        </w:rPr>
        <w:t xml:space="preserve"> </w:t>
      </w:r>
      <w:r w:rsidRPr="003366CF">
        <w:rPr>
          <w:rStyle w:val="XML"/>
        </w:rPr>
        <w:t>Margin</w:t>
      </w:r>
      <w:r w:rsidRPr="003366CF">
        <w:rPr>
          <w:rStyle w:val="af6"/>
        </w:rPr>
        <w:t xml:space="preserve">="20" </w:t>
      </w:r>
      <w:r w:rsidRPr="003366CF">
        <w:rPr>
          <w:rStyle w:val="XML"/>
        </w:rPr>
        <w:t>Content</w:t>
      </w:r>
      <w:r w:rsidRPr="003366CF">
        <w:rPr>
          <w:rStyle w:val="af6"/>
        </w:rPr>
        <w:t>="Button 3" /&gt;</w:t>
      </w:r>
    </w:p>
    <w:p w:rsidR="00A36068" w:rsidRPr="003366CF" w:rsidRDefault="00A36068" w:rsidP="003366CF">
      <w:pPr>
        <w:pStyle w:val="a4"/>
        <w:rPr>
          <w:rStyle w:val="af6"/>
        </w:rPr>
      </w:pPr>
      <w:r w:rsidRPr="003366CF">
        <w:rPr>
          <w:rStyle w:val="af6"/>
        </w:rPr>
        <w:t xml:space="preserve">  &lt;</w:t>
      </w:r>
      <w:r w:rsidRPr="003366CF">
        <w:rPr>
          <w:rStyle w:val="af7"/>
        </w:rPr>
        <w:t>Button</w:t>
      </w:r>
      <w:r w:rsidRPr="003366CF">
        <w:rPr>
          <w:rStyle w:val="af6"/>
        </w:rPr>
        <w:t xml:space="preserve"> </w:t>
      </w:r>
      <w:r w:rsidRPr="003366CF">
        <w:rPr>
          <w:rStyle w:val="XML"/>
        </w:rPr>
        <w:t>Margin</w:t>
      </w:r>
      <w:r w:rsidRPr="003366CF">
        <w:rPr>
          <w:rStyle w:val="af6"/>
        </w:rPr>
        <w:t>="5</w:t>
      </w:r>
      <w:proofErr w:type="gramStart"/>
      <w:r w:rsidRPr="003366CF">
        <w:rPr>
          <w:rStyle w:val="af6"/>
        </w:rPr>
        <w:t>,10,</w:t>
      </w:r>
      <w:r w:rsidR="003366CF" w:rsidRPr="003366CF">
        <w:rPr>
          <w:rStyle w:val="af6"/>
        </w:rPr>
        <w:t>10</w:t>
      </w:r>
      <w:r w:rsidRPr="003366CF">
        <w:rPr>
          <w:rStyle w:val="af6"/>
        </w:rPr>
        <w:t>0,</w:t>
      </w:r>
      <w:r w:rsidR="003366CF" w:rsidRPr="003366CF">
        <w:rPr>
          <w:rStyle w:val="af6"/>
        </w:rPr>
        <w:t>1</w:t>
      </w:r>
      <w:r w:rsidRPr="003366CF">
        <w:rPr>
          <w:rStyle w:val="af6"/>
        </w:rPr>
        <w:t>0</w:t>
      </w:r>
      <w:proofErr w:type="gramEnd"/>
      <w:r w:rsidRPr="003366CF">
        <w:rPr>
          <w:rStyle w:val="af6"/>
        </w:rPr>
        <w:t xml:space="preserve">" </w:t>
      </w:r>
      <w:r w:rsidRPr="003366CF">
        <w:rPr>
          <w:rStyle w:val="XML"/>
        </w:rPr>
        <w:t>Content</w:t>
      </w:r>
      <w:r w:rsidRPr="003366CF">
        <w:rPr>
          <w:rStyle w:val="af6"/>
        </w:rPr>
        <w:t>="Button 4" /&gt;</w:t>
      </w:r>
    </w:p>
    <w:p w:rsidR="00A36068" w:rsidRPr="003366CF" w:rsidRDefault="00A36068" w:rsidP="003366CF">
      <w:pPr>
        <w:pStyle w:val="a4"/>
        <w:rPr>
          <w:rStyle w:val="af6"/>
        </w:rPr>
      </w:pPr>
      <w:r w:rsidRPr="003366CF">
        <w:rPr>
          <w:rStyle w:val="af6"/>
        </w:rPr>
        <w:t xml:space="preserve">  &lt;</w:t>
      </w:r>
      <w:r w:rsidRPr="003366CF">
        <w:rPr>
          <w:rStyle w:val="af7"/>
        </w:rPr>
        <w:t>Button</w:t>
      </w:r>
      <w:r w:rsidRPr="003366CF">
        <w:rPr>
          <w:rStyle w:val="af6"/>
        </w:rPr>
        <w:t xml:space="preserve"> </w:t>
      </w:r>
      <w:r w:rsidRPr="003366CF">
        <w:rPr>
          <w:rStyle w:val="XML"/>
        </w:rPr>
        <w:t>Margin</w:t>
      </w:r>
      <w:r w:rsidRPr="003366CF">
        <w:rPr>
          <w:rStyle w:val="af6"/>
        </w:rPr>
        <w:t>="5</w:t>
      </w:r>
      <w:proofErr w:type="gramStart"/>
      <w:r w:rsidRPr="003366CF">
        <w:rPr>
          <w:rStyle w:val="af6"/>
        </w:rPr>
        <w:t>,10</w:t>
      </w:r>
      <w:proofErr w:type="gramEnd"/>
      <w:r w:rsidRPr="003366CF">
        <w:rPr>
          <w:rStyle w:val="af6"/>
        </w:rPr>
        <w:t xml:space="preserve">" </w:t>
      </w:r>
      <w:r w:rsidRPr="003366CF">
        <w:rPr>
          <w:rStyle w:val="XML"/>
        </w:rPr>
        <w:t>MaxWidth</w:t>
      </w:r>
      <w:r w:rsidRPr="003366CF">
        <w:rPr>
          <w:rStyle w:val="af6"/>
        </w:rPr>
        <w:t>="</w:t>
      </w:r>
      <w:r w:rsidR="003366CF" w:rsidRPr="003366CF">
        <w:rPr>
          <w:rStyle w:val="af6"/>
        </w:rPr>
        <w:t>10</w:t>
      </w:r>
      <w:r w:rsidRPr="003366CF">
        <w:rPr>
          <w:rStyle w:val="af6"/>
        </w:rPr>
        <w:t xml:space="preserve">0" </w:t>
      </w:r>
      <w:r w:rsidRPr="003366CF">
        <w:rPr>
          <w:rStyle w:val="XML"/>
        </w:rPr>
        <w:t>Content</w:t>
      </w:r>
      <w:r w:rsidRPr="003366CF">
        <w:rPr>
          <w:rStyle w:val="af6"/>
        </w:rPr>
        <w:t>="Button 5" /&gt;</w:t>
      </w:r>
    </w:p>
    <w:p w:rsidR="00A36068" w:rsidRPr="003366CF" w:rsidRDefault="00A36068" w:rsidP="003366CF">
      <w:pPr>
        <w:pStyle w:val="a4"/>
        <w:rPr>
          <w:rStyle w:val="af6"/>
        </w:rPr>
      </w:pPr>
      <w:r w:rsidRPr="003366CF">
        <w:rPr>
          <w:rStyle w:val="af6"/>
        </w:rPr>
        <w:t>&lt;/</w:t>
      </w:r>
      <w:r w:rsidRPr="003366CF">
        <w:rPr>
          <w:rStyle w:val="af7"/>
        </w:rPr>
        <w:t>StackPanel</w:t>
      </w:r>
      <w:r w:rsidRPr="003366CF">
        <w:rPr>
          <w:rStyle w:val="af6"/>
        </w:rPr>
        <w:t>&gt;</w:t>
      </w:r>
    </w:p>
    <w:bookmarkEnd w:id="22"/>
    <w:bookmarkEnd w:id="23"/>
    <w:p w:rsidR="00A36068" w:rsidRDefault="00654415" w:rsidP="003366CF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izeAndAlign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3366CF">
      <w:pPr>
        <w:pStyle w:val="af"/>
      </w:pPr>
      <w:r>
        <w:t>Рис. 5. Использование свойств размера и позиционирования.</w:t>
      </w:r>
    </w:p>
    <w:p w:rsidR="00A36068" w:rsidRDefault="00A36068" w:rsidP="00A36068">
      <w:r>
        <w:t xml:space="preserve">В элементах управления, унаследованных от класса </w:t>
      </w:r>
      <w:r w:rsidRPr="003366CF">
        <w:rPr>
          <w:rStyle w:val="af5"/>
        </w:rPr>
        <w:t>Control</w:t>
      </w:r>
      <w:r>
        <w:t xml:space="preserve">, определены свойства отступа и выравнивания для дочернего содержимого. За выравнивание отвечают свойства </w:t>
      </w:r>
      <w:r w:rsidRPr="00C4410C">
        <w:rPr>
          <w:rStyle w:val="a9"/>
        </w:rPr>
        <w:t>HorizontalContentAlignment</w:t>
      </w:r>
      <w:r>
        <w:t xml:space="preserve"> и </w:t>
      </w:r>
      <w:r w:rsidRPr="00C4410C">
        <w:rPr>
          <w:rStyle w:val="a9"/>
        </w:rPr>
        <w:t>VerticalContentAlignment</w:t>
      </w:r>
      <w:r>
        <w:t xml:space="preserve">. Они поддерживают те же значения, что и свойства </w:t>
      </w:r>
      <w:r w:rsidRPr="00C4410C">
        <w:rPr>
          <w:rStyle w:val="a9"/>
        </w:rPr>
        <w:t>HorizontalAlignment</w:t>
      </w:r>
      <w:r>
        <w:t xml:space="preserve"> и </w:t>
      </w:r>
      <w:r w:rsidRPr="00C4410C">
        <w:rPr>
          <w:rStyle w:val="a9"/>
        </w:rPr>
        <w:t>VerticalAlignment</w:t>
      </w:r>
      <w:r>
        <w:t xml:space="preserve">. Свойство </w:t>
      </w:r>
      <w:r w:rsidRPr="00C4410C">
        <w:rPr>
          <w:rStyle w:val="a9"/>
        </w:rPr>
        <w:t>Padding</w:t>
      </w:r>
      <w:r>
        <w:t xml:space="preserve"> позволяет вставить пустое пространство между краями элемента управления и краями содержимого. Его тип и способ задания аналогичны свойству </w:t>
      </w:r>
      <w:r w:rsidRPr="00C4410C">
        <w:rPr>
          <w:rStyle w:val="a9"/>
        </w:rPr>
        <w:t>Margin</w:t>
      </w:r>
      <w:r>
        <w:t>.</w:t>
      </w:r>
    </w:p>
    <w:p w:rsidR="00A36068" w:rsidRDefault="00C4410C" w:rsidP="00C4410C">
      <w:pPr>
        <w:pStyle w:val="2"/>
      </w:pPr>
      <w:r>
        <w:t xml:space="preserve">6.2. </w:t>
      </w:r>
      <w:r w:rsidR="00A36068">
        <w:t>Встроенные контейнеры компоновки</w:t>
      </w:r>
    </w:p>
    <w:p w:rsidR="00A36068" w:rsidRDefault="00A36068" w:rsidP="00C4410C">
      <w:r w:rsidRPr="00C4410C">
        <w:rPr>
          <w:rStyle w:val="a8"/>
        </w:rPr>
        <w:t>Контейнер компоновки</w:t>
      </w:r>
      <w:r>
        <w:t xml:space="preserve"> – это класс, реализующий определённую логику компоновки дочерних элементов. </w:t>
      </w:r>
      <w:r w:rsidR="00C4410C">
        <w:t xml:space="preserve">Технология </w:t>
      </w:r>
      <w:r>
        <w:t>WPF предлагает ряд стандартных контейнеров</w:t>
      </w:r>
      <w:r w:rsidR="009E0BD3">
        <w:t xml:space="preserve"> компоновки</w:t>
      </w:r>
      <w:r w:rsidR="00C4410C">
        <w:t>:</w:t>
      </w:r>
    </w:p>
    <w:p w:rsidR="00A36068" w:rsidRDefault="00C4410C" w:rsidP="00A36068">
      <w:r>
        <w:t xml:space="preserve">1. </w:t>
      </w:r>
      <w:r w:rsidR="00A36068" w:rsidRPr="00C4410C">
        <w:rPr>
          <w:rStyle w:val="af5"/>
        </w:rPr>
        <w:t>Canvas</w:t>
      </w:r>
      <w:r>
        <w:t xml:space="preserve">. </w:t>
      </w:r>
      <w:r w:rsidR="00A36068">
        <w:t>Позволяет элементам позиционироваться по фиксированным координатам</w:t>
      </w:r>
      <w:r>
        <w:t>.</w:t>
      </w:r>
    </w:p>
    <w:p w:rsidR="00A36068" w:rsidRDefault="00C4410C" w:rsidP="00A36068">
      <w:r>
        <w:t xml:space="preserve">2. </w:t>
      </w:r>
      <w:r w:rsidR="00A36068" w:rsidRPr="00C4410C">
        <w:rPr>
          <w:rStyle w:val="af5"/>
        </w:rPr>
        <w:t>StackPanel</w:t>
      </w:r>
      <w:r>
        <w:t xml:space="preserve">. </w:t>
      </w:r>
      <w:r w:rsidR="00A36068">
        <w:t xml:space="preserve">Размещает элементы в горизонтальный или вертикальный стек. </w:t>
      </w:r>
      <w:r>
        <w:t>К</w:t>
      </w:r>
      <w:r w:rsidR="00A36068">
        <w:t>онтейнер обычно используется в небольших секциях сложного окна</w:t>
      </w:r>
      <w:r>
        <w:t>.</w:t>
      </w:r>
    </w:p>
    <w:p w:rsidR="00A36068" w:rsidRDefault="00C4410C" w:rsidP="00A36068">
      <w:r>
        <w:lastRenderedPageBreak/>
        <w:t xml:space="preserve">3. </w:t>
      </w:r>
      <w:r w:rsidR="00A36068" w:rsidRPr="00C4410C">
        <w:rPr>
          <w:rStyle w:val="af5"/>
        </w:rPr>
        <w:t>WrapPanel</w:t>
      </w:r>
      <w:r>
        <w:t xml:space="preserve">. </w:t>
      </w:r>
      <w:r w:rsidR="00A36068">
        <w:t xml:space="preserve">Размещает элементы в сериях строк с переносом. Например, в горизонтальной ориентации </w:t>
      </w:r>
      <w:r w:rsidR="00A36068" w:rsidRPr="00C4410C">
        <w:rPr>
          <w:rStyle w:val="af5"/>
        </w:rPr>
        <w:t>WrapPanel</w:t>
      </w:r>
      <w:r w:rsidR="00A36068">
        <w:t xml:space="preserve"> располагает элементы в строке слева направо, затем переходит к следующей строке</w:t>
      </w:r>
      <w:r>
        <w:t>.</w:t>
      </w:r>
    </w:p>
    <w:p w:rsidR="00A36068" w:rsidRDefault="00C4410C" w:rsidP="00A36068">
      <w:r>
        <w:t xml:space="preserve">4. </w:t>
      </w:r>
      <w:r w:rsidR="00A36068" w:rsidRPr="00C4410C">
        <w:rPr>
          <w:rStyle w:val="af5"/>
        </w:rPr>
        <w:t>DockPanel</w:t>
      </w:r>
      <w:r>
        <w:t xml:space="preserve">. </w:t>
      </w:r>
      <w:r w:rsidR="00A36068">
        <w:t>Выравнивает элементы по краю контейнера</w:t>
      </w:r>
      <w:r>
        <w:t>.</w:t>
      </w:r>
    </w:p>
    <w:p w:rsidR="00A36068" w:rsidRDefault="00C4410C" w:rsidP="00A36068">
      <w:r>
        <w:t xml:space="preserve">5. </w:t>
      </w:r>
      <w:r w:rsidR="00A36068" w:rsidRPr="00C4410C">
        <w:rPr>
          <w:rStyle w:val="af5"/>
        </w:rPr>
        <w:t>Grid</w:t>
      </w:r>
      <w:r>
        <w:t xml:space="preserve">. </w:t>
      </w:r>
      <w:r w:rsidR="00A36068">
        <w:t>Встраивает элементы в строки и колонки невидимой таблицы</w:t>
      </w:r>
      <w:r>
        <w:t>.</w:t>
      </w:r>
    </w:p>
    <w:p w:rsidR="00A36068" w:rsidRDefault="00A36068" w:rsidP="00A36068">
      <w:r>
        <w:t xml:space="preserve">Все контейнеры компоновки являются панелями, которые унаследованы от абстрактного класса </w:t>
      </w:r>
      <w:r w:rsidRPr="00C4410C">
        <w:rPr>
          <w:rStyle w:val="a9"/>
        </w:rPr>
        <w:t>System.Windows.Controls.</w:t>
      </w:r>
      <w:r w:rsidRPr="00C4410C">
        <w:rPr>
          <w:rStyle w:val="af5"/>
        </w:rPr>
        <w:t>Panel</w:t>
      </w:r>
      <w:r>
        <w:t>. Этот класс содержит несколько полезных свойств:</w:t>
      </w:r>
    </w:p>
    <w:p w:rsidR="00A36068" w:rsidRDefault="00A36068" w:rsidP="00A36068">
      <w:r w:rsidRPr="00C4410C">
        <w:rPr>
          <w:rStyle w:val="a9"/>
        </w:rPr>
        <w:t>Background</w:t>
      </w:r>
      <w:r>
        <w:t xml:space="preserve"> – кисть, используемая для рисования фона панели. Кисть нужно задать, если панель должна принимать события мыши (как вариант, это может быть прозрачная кисть).</w:t>
      </w:r>
    </w:p>
    <w:p w:rsidR="00A36068" w:rsidRDefault="00A36068" w:rsidP="00A36068">
      <w:r w:rsidRPr="00C4410C">
        <w:rPr>
          <w:rStyle w:val="a9"/>
        </w:rPr>
        <w:t>Children</w:t>
      </w:r>
      <w:r>
        <w:t xml:space="preserve"> – коллекция элементов, находящихся в панели. Это первый уровень вложенности – другими словами, это элементы, которые сами могут содержать дочерние элементы.</w:t>
      </w:r>
    </w:p>
    <w:p w:rsidR="00A36068" w:rsidRDefault="00A36068" w:rsidP="00A36068">
      <w:r w:rsidRPr="00C4410C">
        <w:rPr>
          <w:rStyle w:val="a9"/>
        </w:rPr>
        <w:t>IsItemsHost</w:t>
      </w:r>
      <w:r>
        <w:t xml:space="preserve"> – булево значение</w:t>
      </w:r>
      <w:r w:rsidR="00CF3BE4">
        <w:t xml:space="preserve">. Устанавливается в </w:t>
      </w:r>
      <w:r w:rsidRPr="00C4410C">
        <w:rPr>
          <w:rStyle w:val="af6"/>
        </w:rPr>
        <w:t>true</w:t>
      </w:r>
      <w:r>
        <w:t xml:space="preserve">, если панель используется </w:t>
      </w:r>
      <w:r w:rsidR="00CF3BE4">
        <w:t>для показа элементов в шаблоне спискового элемента управления</w:t>
      </w:r>
      <w:r>
        <w:t>.</w:t>
      </w:r>
    </w:p>
    <w:p w:rsidR="00A36068" w:rsidRDefault="00A36068" w:rsidP="00A36068">
      <w:r w:rsidRPr="00C4410C">
        <w:rPr>
          <w:rStyle w:val="a9"/>
        </w:rPr>
        <w:t>ZIndex</w:t>
      </w:r>
      <w:r>
        <w:t xml:space="preserve"> – присоедин</w:t>
      </w:r>
      <w:r w:rsidR="00C4410C">
        <w:t>ённое</w:t>
      </w:r>
      <w:r>
        <w:t xml:space="preserve"> свойство класса </w:t>
      </w:r>
      <w:r w:rsidRPr="009E0BD3">
        <w:rPr>
          <w:rStyle w:val="af5"/>
        </w:rPr>
        <w:t>Panel</w:t>
      </w:r>
      <w:r>
        <w:t xml:space="preserve"> для задания высоты визуального слоя элемента. Элементы с большим </w:t>
      </w:r>
      <w:r w:rsidR="009E0BD3">
        <w:t xml:space="preserve">значением </w:t>
      </w:r>
      <w:r w:rsidRPr="009E0BD3">
        <w:rPr>
          <w:rStyle w:val="a9"/>
        </w:rPr>
        <w:t>ZIndex</w:t>
      </w:r>
      <w:r>
        <w:t xml:space="preserve"> выводятся поверх элементов с меньшим значением.</w:t>
      </w:r>
    </w:p>
    <w:p w:rsidR="00A36068" w:rsidRDefault="00A36068" w:rsidP="00A36068">
      <w:r w:rsidRPr="009E0BD3">
        <w:rPr>
          <w:rStyle w:val="af5"/>
        </w:rPr>
        <w:t>Canvas</w:t>
      </w:r>
      <w:r>
        <w:t xml:space="preserve"> – контейнер компоновки, реализующий позиционирование элементов путём указания фиксированных координат. Для задания позиции элемента следует использовать присоединённые свойства </w:t>
      </w:r>
      <w:r w:rsidRPr="009E0BD3">
        <w:rPr>
          <w:rStyle w:val="af5"/>
        </w:rPr>
        <w:t>Canvas</w:t>
      </w:r>
      <w:r w:rsidRPr="009E0BD3">
        <w:rPr>
          <w:rStyle w:val="a9"/>
        </w:rPr>
        <w:t>.Left</w:t>
      </w:r>
      <w:r>
        <w:t xml:space="preserve">, </w:t>
      </w:r>
      <w:r w:rsidRPr="009E0BD3">
        <w:rPr>
          <w:rStyle w:val="af5"/>
        </w:rPr>
        <w:t>Canvas</w:t>
      </w:r>
      <w:r w:rsidRPr="009E0BD3">
        <w:rPr>
          <w:rStyle w:val="a9"/>
        </w:rPr>
        <w:t>.Right</w:t>
      </w:r>
      <w:r>
        <w:t xml:space="preserve">, </w:t>
      </w:r>
      <w:r w:rsidRPr="009E0BD3">
        <w:rPr>
          <w:rStyle w:val="af5"/>
        </w:rPr>
        <w:t>Canvas</w:t>
      </w:r>
      <w:r w:rsidRPr="009E0BD3">
        <w:rPr>
          <w:rStyle w:val="a9"/>
        </w:rPr>
        <w:t>.Top</w:t>
      </w:r>
      <w:r>
        <w:t xml:space="preserve">, </w:t>
      </w:r>
      <w:r w:rsidRPr="009E0BD3">
        <w:rPr>
          <w:rStyle w:val="af5"/>
        </w:rPr>
        <w:t>Canvas</w:t>
      </w:r>
      <w:r w:rsidRPr="009E0BD3">
        <w:rPr>
          <w:rStyle w:val="a9"/>
        </w:rPr>
        <w:t>.B</w:t>
      </w:r>
      <w:r w:rsidR="00EF0DBD">
        <w:rPr>
          <w:rStyle w:val="a9"/>
          <w:lang w:val="en-US"/>
        </w:rPr>
        <w:t>o</w:t>
      </w:r>
      <w:r w:rsidRPr="009E0BD3">
        <w:rPr>
          <w:rStyle w:val="a9"/>
        </w:rPr>
        <w:t>ttom</w:t>
      </w:r>
      <w:r>
        <w:t xml:space="preserve">. Эти свойства определяют расстояние от соответствующей стороны </w:t>
      </w:r>
      <w:r w:rsidRPr="009E0BD3">
        <w:rPr>
          <w:rStyle w:val="af5"/>
        </w:rPr>
        <w:t>Canvas</w:t>
      </w:r>
      <w:r>
        <w:t xml:space="preserve"> до ближайшей грани элемента</w:t>
      </w:r>
      <w:r w:rsidR="009E0BD3">
        <w:rPr>
          <w:rStyle w:val="ae"/>
        </w:rPr>
        <w:footnoteReference w:id="2"/>
      </w:r>
      <w:r>
        <w:t xml:space="preserve">. Использование контейнера </w:t>
      </w:r>
      <w:r w:rsidRPr="009E0BD3">
        <w:rPr>
          <w:rStyle w:val="af5"/>
        </w:rPr>
        <w:t>Canvas</w:t>
      </w:r>
      <w:r>
        <w:t xml:space="preserve"> демонстрируется в следующем примере:</w:t>
      </w:r>
    </w:p>
    <w:p w:rsidR="00A36068" w:rsidRPr="00740584" w:rsidRDefault="00A36068" w:rsidP="009E0BD3">
      <w:pPr>
        <w:pStyle w:val="a4"/>
        <w:rPr>
          <w:rStyle w:val="af6"/>
          <w:lang w:val="ru-RU"/>
        </w:rPr>
      </w:pPr>
      <w:bookmarkStart w:id="24" w:name="OLE_LINK18"/>
      <w:bookmarkStart w:id="25" w:name="OLE_LINK19"/>
      <w:r w:rsidRPr="00740584">
        <w:rPr>
          <w:rStyle w:val="af6"/>
          <w:lang w:val="ru-RU"/>
        </w:rPr>
        <w:t>&lt;</w:t>
      </w:r>
      <w:r w:rsidRPr="009E0BD3">
        <w:rPr>
          <w:rStyle w:val="af7"/>
        </w:rPr>
        <w:t>Canvas</w:t>
      </w:r>
      <w:r w:rsidRPr="00740584">
        <w:rPr>
          <w:rStyle w:val="af6"/>
          <w:lang w:val="ru-RU"/>
        </w:rPr>
        <w:t>&gt;</w:t>
      </w:r>
    </w:p>
    <w:p w:rsidR="00A36068" w:rsidRDefault="00A36068" w:rsidP="009E0BD3">
      <w:pPr>
        <w:pStyle w:val="a4"/>
        <w:rPr>
          <w:rStyle w:val="af6"/>
          <w:lang w:val="ru-RU"/>
        </w:rPr>
      </w:pPr>
      <w:r w:rsidRPr="00740584">
        <w:rPr>
          <w:rStyle w:val="af6"/>
          <w:lang w:val="ru-RU"/>
        </w:rPr>
        <w:t xml:space="preserve">  &lt;</w:t>
      </w:r>
      <w:r w:rsidRPr="009E0BD3">
        <w:rPr>
          <w:rStyle w:val="af7"/>
        </w:rPr>
        <w:t>Button</w:t>
      </w:r>
      <w:r w:rsidRPr="00740584">
        <w:rPr>
          <w:rStyle w:val="af6"/>
          <w:lang w:val="ru-RU"/>
        </w:rPr>
        <w:t xml:space="preserve"> </w:t>
      </w:r>
      <w:r w:rsidRPr="009E0BD3">
        <w:rPr>
          <w:rStyle w:val="XML"/>
        </w:rPr>
        <w:t>Background</w:t>
      </w:r>
      <w:r w:rsidRPr="00740584">
        <w:rPr>
          <w:rStyle w:val="af6"/>
          <w:lang w:val="ru-RU"/>
        </w:rPr>
        <w:t>="</w:t>
      </w:r>
      <w:r w:rsidRPr="009E0BD3">
        <w:rPr>
          <w:rStyle w:val="af6"/>
        </w:rPr>
        <w:t>Red</w:t>
      </w:r>
      <w:r w:rsidRPr="00740584">
        <w:rPr>
          <w:rStyle w:val="af6"/>
          <w:lang w:val="ru-RU"/>
        </w:rPr>
        <w:t xml:space="preserve">" </w:t>
      </w:r>
      <w:r w:rsidRPr="009E0BD3">
        <w:rPr>
          <w:rStyle w:val="XML"/>
        </w:rPr>
        <w:t>Content</w:t>
      </w:r>
      <w:r w:rsidRPr="00740584">
        <w:rPr>
          <w:rStyle w:val="af6"/>
          <w:lang w:val="ru-RU"/>
        </w:rPr>
        <w:t>="</w:t>
      </w:r>
      <w:r w:rsidRPr="009E0BD3">
        <w:rPr>
          <w:rStyle w:val="af6"/>
        </w:rPr>
        <w:t>Left</w:t>
      </w:r>
      <w:r w:rsidRPr="00740584">
        <w:rPr>
          <w:rStyle w:val="af6"/>
          <w:lang w:val="ru-RU"/>
        </w:rPr>
        <w:t xml:space="preserve">=0, </w:t>
      </w:r>
      <w:r w:rsidRPr="009E0BD3">
        <w:rPr>
          <w:rStyle w:val="af6"/>
        </w:rPr>
        <w:t>Top</w:t>
      </w:r>
      <w:r w:rsidRPr="00740584">
        <w:rPr>
          <w:rStyle w:val="af6"/>
          <w:lang w:val="ru-RU"/>
        </w:rPr>
        <w:t>=0" /&gt;</w:t>
      </w:r>
    </w:p>
    <w:p w:rsidR="00A36068" w:rsidRPr="009E0BD3" w:rsidRDefault="00A36068" w:rsidP="009E0BD3">
      <w:pPr>
        <w:pStyle w:val="a4"/>
        <w:rPr>
          <w:rStyle w:val="af6"/>
        </w:rPr>
      </w:pPr>
      <w:r w:rsidRPr="00740584">
        <w:rPr>
          <w:rStyle w:val="af6"/>
          <w:lang w:val="ru-RU"/>
        </w:rPr>
        <w:t xml:space="preserve">  </w:t>
      </w:r>
      <w:r w:rsidRPr="009E0BD3">
        <w:rPr>
          <w:rStyle w:val="af6"/>
        </w:rPr>
        <w:t>&lt;</w:t>
      </w:r>
      <w:r w:rsidRPr="009E0BD3">
        <w:rPr>
          <w:rStyle w:val="af7"/>
        </w:rPr>
        <w:t>Button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Canvas.Left</w:t>
      </w:r>
      <w:r w:rsidRPr="009E0BD3">
        <w:rPr>
          <w:rStyle w:val="af6"/>
        </w:rPr>
        <w:t xml:space="preserve">="20" </w:t>
      </w:r>
      <w:r w:rsidRPr="009E0BD3">
        <w:rPr>
          <w:rStyle w:val="XML"/>
        </w:rPr>
        <w:t>Canvas.Top</w:t>
      </w:r>
      <w:r w:rsidRPr="009E0BD3">
        <w:rPr>
          <w:rStyle w:val="af6"/>
        </w:rPr>
        <w:t xml:space="preserve">="20" </w:t>
      </w:r>
      <w:r w:rsidRPr="009E0BD3">
        <w:rPr>
          <w:rStyle w:val="XML"/>
        </w:rPr>
        <w:t>Background</w:t>
      </w:r>
      <w:r w:rsidRPr="009E0BD3">
        <w:rPr>
          <w:rStyle w:val="af6"/>
        </w:rPr>
        <w:t>="Orange"</w:t>
      </w:r>
    </w:p>
    <w:p w:rsidR="00A36068" w:rsidRPr="00740584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 </w:t>
      </w:r>
      <w:r w:rsidRPr="009E0BD3">
        <w:rPr>
          <w:rStyle w:val="af7"/>
        </w:rPr>
        <w:t xml:space="preserve">      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Content</w:t>
      </w:r>
      <w:r w:rsidRPr="009E0BD3">
        <w:rPr>
          <w:rStyle w:val="af6"/>
        </w:rPr>
        <w:t>="Left=20, Top=20" /&gt;</w:t>
      </w:r>
    </w:p>
    <w:p w:rsidR="00A36068" w:rsidRPr="009E0BD3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&lt;</w:t>
      </w:r>
      <w:r w:rsidRPr="009E0BD3">
        <w:rPr>
          <w:rStyle w:val="af7"/>
        </w:rPr>
        <w:t>Button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Canvas.Right</w:t>
      </w:r>
      <w:r w:rsidRPr="009E0BD3">
        <w:rPr>
          <w:rStyle w:val="af6"/>
        </w:rPr>
        <w:t xml:space="preserve">="20" </w:t>
      </w:r>
      <w:r w:rsidRPr="009E0BD3">
        <w:rPr>
          <w:rStyle w:val="XML"/>
        </w:rPr>
        <w:t>Canvas.Bottom</w:t>
      </w:r>
      <w:r w:rsidRPr="009E0BD3">
        <w:rPr>
          <w:rStyle w:val="af6"/>
        </w:rPr>
        <w:t xml:space="preserve">="20" </w:t>
      </w:r>
      <w:r w:rsidRPr="009E0BD3">
        <w:rPr>
          <w:rStyle w:val="XML"/>
        </w:rPr>
        <w:t>Background</w:t>
      </w:r>
      <w:r w:rsidRPr="009E0BD3">
        <w:rPr>
          <w:rStyle w:val="af6"/>
        </w:rPr>
        <w:t>="Yellow"</w:t>
      </w:r>
    </w:p>
    <w:p w:rsidR="00A36068" w:rsidRPr="00740584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 </w:t>
      </w:r>
      <w:r w:rsidRPr="009E0BD3">
        <w:rPr>
          <w:rStyle w:val="af7"/>
        </w:rPr>
        <w:t xml:space="preserve">      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Content</w:t>
      </w:r>
      <w:r w:rsidRPr="009E0BD3">
        <w:rPr>
          <w:rStyle w:val="af6"/>
        </w:rPr>
        <w:t>="Right=20, Bottom=20" /&gt;</w:t>
      </w:r>
    </w:p>
    <w:p w:rsidR="00A36068" w:rsidRPr="009E0BD3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&lt;</w:t>
      </w:r>
      <w:r w:rsidRPr="009E0BD3">
        <w:rPr>
          <w:rStyle w:val="af7"/>
        </w:rPr>
        <w:t>Button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Canvas.Right</w:t>
      </w:r>
      <w:r w:rsidRPr="009E0BD3">
        <w:rPr>
          <w:rStyle w:val="af6"/>
        </w:rPr>
        <w:t xml:space="preserve">="0" </w:t>
      </w:r>
      <w:r w:rsidRPr="009E0BD3">
        <w:rPr>
          <w:rStyle w:val="XML"/>
        </w:rPr>
        <w:t>Canvas.Bottom</w:t>
      </w:r>
      <w:r w:rsidRPr="009E0BD3">
        <w:rPr>
          <w:rStyle w:val="af6"/>
        </w:rPr>
        <w:t xml:space="preserve">="0" </w:t>
      </w:r>
      <w:r w:rsidRPr="009E0BD3">
        <w:rPr>
          <w:rStyle w:val="XML"/>
        </w:rPr>
        <w:t>Background</w:t>
      </w:r>
      <w:r w:rsidRPr="009E0BD3">
        <w:rPr>
          <w:rStyle w:val="af6"/>
        </w:rPr>
        <w:t>="Lime"</w:t>
      </w:r>
    </w:p>
    <w:p w:rsidR="00A36068" w:rsidRPr="00740584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 </w:t>
      </w:r>
      <w:r w:rsidRPr="009E0BD3">
        <w:rPr>
          <w:rStyle w:val="af7"/>
        </w:rPr>
        <w:t xml:space="preserve">      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Content</w:t>
      </w:r>
      <w:r w:rsidRPr="009E0BD3">
        <w:rPr>
          <w:rStyle w:val="af6"/>
        </w:rPr>
        <w:t>="Right=0, Bottom=0" /&gt;</w:t>
      </w:r>
    </w:p>
    <w:p w:rsidR="00A36068" w:rsidRPr="009E0BD3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&lt;</w:t>
      </w:r>
      <w:r w:rsidRPr="009E0BD3">
        <w:rPr>
          <w:rStyle w:val="af7"/>
        </w:rPr>
        <w:t>Button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Canvas.Right</w:t>
      </w:r>
      <w:r w:rsidRPr="009E0BD3">
        <w:rPr>
          <w:rStyle w:val="af6"/>
        </w:rPr>
        <w:t xml:space="preserve">="0" </w:t>
      </w:r>
      <w:r w:rsidRPr="009E0BD3">
        <w:rPr>
          <w:rStyle w:val="XML"/>
        </w:rPr>
        <w:t>Canvas.Top</w:t>
      </w:r>
      <w:r w:rsidRPr="009E0BD3">
        <w:rPr>
          <w:rStyle w:val="af6"/>
        </w:rPr>
        <w:t xml:space="preserve">="0" </w:t>
      </w:r>
      <w:r w:rsidRPr="009E0BD3">
        <w:rPr>
          <w:rStyle w:val="XML"/>
        </w:rPr>
        <w:t>Background</w:t>
      </w:r>
      <w:r w:rsidRPr="009E0BD3">
        <w:rPr>
          <w:rStyle w:val="af6"/>
        </w:rPr>
        <w:t>="Aqua"</w:t>
      </w:r>
    </w:p>
    <w:p w:rsidR="00A36068" w:rsidRPr="00740584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 </w:t>
      </w:r>
      <w:r w:rsidRPr="009E0BD3">
        <w:rPr>
          <w:rStyle w:val="af7"/>
        </w:rPr>
        <w:t xml:space="preserve">      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Content</w:t>
      </w:r>
      <w:r w:rsidRPr="009E0BD3">
        <w:rPr>
          <w:rStyle w:val="af6"/>
        </w:rPr>
        <w:t>="Right=0, Top=0" /&gt;</w:t>
      </w:r>
    </w:p>
    <w:p w:rsidR="00A36068" w:rsidRPr="009E0BD3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&lt;</w:t>
      </w:r>
      <w:r w:rsidRPr="009E0BD3">
        <w:rPr>
          <w:rStyle w:val="af7"/>
        </w:rPr>
        <w:t>Button</w:t>
      </w:r>
      <w:r w:rsidRPr="009E0BD3">
        <w:rPr>
          <w:rStyle w:val="af6"/>
        </w:rPr>
        <w:t xml:space="preserve"> </w:t>
      </w:r>
      <w:r w:rsidRPr="009E0BD3">
        <w:rPr>
          <w:rStyle w:val="XML"/>
        </w:rPr>
        <w:t>Canvas.Left</w:t>
      </w:r>
      <w:r w:rsidRPr="009E0BD3">
        <w:rPr>
          <w:rStyle w:val="af6"/>
        </w:rPr>
        <w:t xml:space="preserve">="0" </w:t>
      </w:r>
      <w:r w:rsidRPr="009E0BD3">
        <w:rPr>
          <w:rStyle w:val="XML"/>
        </w:rPr>
        <w:t>Canvas.Bottom</w:t>
      </w:r>
      <w:r w:rsidRPr="009E0BD3">
        <w:rPr>
          <w:rStyle w:val="af6"/>
        </w:rPr>
        <w:t xml:space="preserve">="0" </w:t>
      </w:r>
      <w:r w:rsidRPr="009E0BD3">
        <w:rPr>
          <w:rStyle w:val="XML"/>
        </w:rPr>
        <w:t>Background</w:t>
      </w:r>
      <w:r w:rsidRPr="009E0BD3">
        <w:rPr>
          <w:rStyle w:val="af6"/>
        </w:rPr>
        <w:t>="Magenta"</w:t>
      </w:r>
    </w:p>
    <w:p w:rsidR="00A36068" w:rsidRPr="009E0BD3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 xml:space="preserve">          </w:t>
      </w:r>
      <w:r w:rsidRPr="009E0BD3">
        <w:rPr>
          <w:rStyle w:val="XML"/>
        </w:rPr>
        <w:t>Content</w:t>
      </w:r>
      <w:r w:rsidRPr="009E0BD3">
        <w:rPr>
          <w:rStyle w:val="af6"/>
        </w:rPr>
        <w:t>="Left=0, Bottom=0" /&gt;</w:t>
      </w:r>
    </w:p>
    <w:p w:rsidR="00A36068" w:rsidRPr="009E0BD3" w:rsidRDefault="00A36068" w:rsidP="009E0BD3">
      <w:pPr>
        <w:pStyle w:val="a4"/>
        <w:rPr>
          <w:rStyle w:val="af6"/>
        </w:rPr>
      </w:pPr>
      <w:r w:rsidRPr="009E0BD3">
        <w:rPr>
          <w:rStyle w:val="af6"/>
        </w:rPr>
        <w:t>&lt;/</w:t>
      </w:r>
      <w:r w:rsidRPr="009E0BD3">
        <w:rPr>
          <w:rStyle w:val="af7"/>
        </w:rPr>
        <w:t>Canvas</w:t>
      </w:r>
      <w:r w:rsidRPr="009E0BD3">
        <w:rPr>
          <w:rStyle w:val="af6"/>
        </w:rPr>
        <w:t>&gt;</w:t>
      </w:r>
    </w:p>
    <w:bookmarkEnd w:id="24"/>
    <w:bookmarkEnd w:id="25"/>
    <w:p w:rsidR="00A36068" w:rsidRPr="00A36068" w:rsidRDefault="00654415" w:rsidP="009E0BD3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nv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9E0BD3">
      <w:pPr>
        <w:pStyle w:val="af"/>
      </w:pPr>
      <w:r>
        <w:t>Рис</w:t>
      </w:r>
      <w:r w:rsidRPr="00740584">
        <w:t xml:space="preserve">. 6. </w:t>
      </w:r>
      <w:r>
        <w:t xml:space="preserve">Кнопки в контейнере </w:t>
      </w:r>
      <w:r w:rsidRPr="009E0BD3">
        <w:rPr>
          <w:rStyle w:val="af5"/>
        </w:rPr>
        <w:t>Canvas</w:t>
      </w:r>
      <w:r>
        <w:t>.</w:t>
      </w:r>
    </w:p>
    <w:p w:rsidR="00A36068" w:rsidRDefault="00A36068" w:rsidP="00A36068">
      <w:r w:rsidRPr="00DF1E59">
        <w:rPr>
          <w:rStyle w:val="af5"/>
        </w:rPr>
        <w:t>StackPanel</w:t>
      </w:r>
      <w:r>
        <w:t xml:space="preserve"> – популярный контейнер компоновки, который размещает дочерние элементы последовательно, по мере их объявления в контейнере. Свойство </w:t>
      </w:r>
      <w:r w:rsidRPr="00DF1E59">
        <w:rPr>
          <w:rStyle w:val="a9"/>
        </w:rPr>
        <w:t>Orientation</w:t>
      </w:r>
      <w:r>
        <w:t xml:space="preserve"> управляет направлением размещения дочерних элементов и принимает значения из одноимённого перечисления: </w:t>
      </w:r>
      <w:r w:rsidRPr="00DF1E59">
        <w:rPr>
          <w:rStyle w:val="a9"/>
        </w:rPr>
        <w:t>Vertical</w:t>
      </w:r>
      <w:r>
        <w:t xml:space="preserve"> (по умолчанию) или </w:t>
      </w:r>
      <w:r w:rsidRPr="00DF1E59">
        <w:rPr>
          <w:rStyle w:val="a9"/>
        </w:rPr>
        <w:t>Horizontal</w:t>
      </w:r>
      <w:r>
        <w:t>.</w:t>
      </w:r>
    </w:p>
    <w:p w:rsidR="00A36068" w:rsidRPr="00DF1E59" w:rsidRDefault="00A36068" w:rsidP="00DF1E59">
      <w:pPr>
        <w:pStyle w:val="a4"/>
        <w:rPr>
          <w:rStyle w:val="af6"/>
        </w:rPr>
      </w:pPr>
      <w:bookmarkStart w:id="26" w:name="OLE_LINK20"/>
      <w:bookmarkStart w:id="27" w:name="OLE_LINK21"/>
      <w:r w:rsidRPr="00DF1E59">
        <w:rPr>
          <w:rStyle w:val="af6"/>
        </w:rPr>
        <w:t>&lt;</w:t>
      </w:r>
      <w:r w:rsidRPr="00DF1E59">
        <w:rPr>
          <w:rStyle w:val="af7"/>
        </w:rPr>
        <w:t>StackPanel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Orientation</w:t>
      </w:r>
      <w:r w:rsidRPr="00DF1E59">
        <w:rPr>
          <w:rStyle w:val="af6"/>
        </w:rPr>
        <w:t>="Horizontal"&gt;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 xml:space="preserve">  &lt;</w:t>
      </w:r>
      <w:r w:rsidRPr="00DF1E59">
        <w:rPr>
          <w:rStyle w:val="af7"/>
        </w:rPr>
        <w:t>Button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Background</w:t>
      </w:r>
      <w:r w:rsidRPr="00DF1E59">
        <w:rPr>
          <w:rStyle w:val="af6"/>
        </w:rPr>
        <w:t xml:space="preserve">="Red" </w:t>
      </w:r>
      <w:r w:rsidRPr="00DF1E59">
        <w:rPr>
          <w:rStyle w:val="XML"/>
        </w:rPr>
        <w:t>Content</w:t>
      </w:r>
      <w:r w:rsidRPr="00DF1E59">
        <w:rPr>
          <w:rStyle w:val="af6"/>
        </w:rPr>
        <w:t>="One" /&gt;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 xml:space="preserve">  &lt;</w:t>
      </w:r>
      <w:r w:rsidRPr="00DF1E59">
        <w:rPr>
          <w:rStyle w:val="af7"/>
        </w:rPr>
        <w:t>Button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Background</w:t>
      </w:r>
      <w:r w:rsidRPr="00DF1E59">
        <w:rPr>
          <w:rStyle w:val="af6"/>
        </w:rPr>
        <w:t xml:space="preserve">="Orange" </w:t>
      </w:r>
      <w:r w:rsidRPr="00DF1E59">
        <w:rPr>
          <w:rStyle w:val="XML"/>
        </w:rPr>
        <w:t>Content</w:t>
      </w:r>
      <w:r w:rsidRPr="00DF1E59">
        <w:rPr>
          <w:rStyle w:val="af6"/>
        </w:rPr>
        <w:t>="Two" /&gt;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 xml:space="preserve">  &lt;</w:t>
      </w:r>
      <w:r w:rsidRPr="00DF1E59">
        <w:rPr>
          <w:rStyle w:val="af7"/>
        </w:rPr>
        <w:t>Button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Background</w:t>
      </w:r>
      <w:r w:rsidRPr="00DF1E59">
        <w:rPr>
          <w:rStyle w:val="af6"/>
        </w:rPr>
        <w:t xml:space="preserve">="Yellow" </w:t>
      </w:r>
      <w:r w:rsidRPr="00DF1E59">
        <w:rPr>
          <w:rStyle w:val="XML"/>
        </w:rPr>
        <w:t>Content</w:t>
      </w:r>
      <w:r w:rsidRPr="00DF1E59">
        <w:rPr>
          <w:rStyle w:val="af6"/>
        </w:rPr>
        <w:t>="Three" /&gt;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 xml:space="preserve">  &lt;</w:t>
      </w:r>
      <w:r w:rsidRPr="00DF1E59">
        <w:rPr>
          <w:rStyle w:val="af7"/>
        </w:rPr>
        <w:t>Button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Background</w:t>
      </w:r>
      <w:r w:rsidRPr="00DF1E59">
        <w:rPr>
          <w:rStyle w:val="af6"/>
        </w:rPr>
        <w:t xml:space="preserve">="Lime" </w:t>
      </w:r>
      <w:r w:rsidRPr="00DF1E59">
        <w:rPr>
          <w:rStyle w:val="XML"/>
        </w:rPr>
        <w:t>Content</w:t>
      </w:r>
      <w:r w:rsidRPr="00DF1E59">
        <w:rPr>
          <w:rStyle w:val="af6"/>
        </w:rPr>
        <w:t>="Four" /&gt;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 xml:space="preserve">  &lt;</w:t>
      </w:r>
      <w:r w:rsidRPr="00DF1E59">
        <w:rPr>
          <w:rStyle w:val="af7"/>
        </w:rPr>
        <w:t>Button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Background</w:t>
      </w:r>
      <w:r w:rsidRPr="00DF1E59">
        <w:rPr>
          <w:rStyle w:val="af6"/>
        </w:rPr>
        <w:t xml:space="preserve">="Aqua" </w:t>
      </w:r>
      <w:r w:rsidRPr="00DF1E59">
        <w:rPr>
          <w:rStyle w:val="XML"/>
        </w:rPr>
        <w:t>Content</w:t>
      </w:r>
      <w:r w:rsidRPr="00DF1E59">
        <w:rPr>
          <w:rStyle w:val="af6"/>
        </w:rPr>
        <w:t>="Five" /&gt;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 xml:space="preserve">  &lt;</w:t>
      </w:r>
      <w:r w:rsidRPr="00DF1E59">
        <w:rPr>
          <w:rStyle w:val="af7"/>
        </w:rPr>
        <w:t>Button</w:t>
      </w:r>
      <w:r w:rsidRPr="00DF1E59">
        <w:rPr>
          <w:rStyle w:val="af6"/>
        </w:rPr>
        <w:t xml:space="preserve"> </w:t>
      </w:r>
      <w:r w:rsidRPr="00DF1E59">
        <w:rPr>
          <w:rStyle w:val="XML"/>
        </w:rPr>
        <w:t>Background</w:t>
      </w:r>
      <w:r w:rsidRPr="00DF1E59">
        <w:rPr>
          <w:rStyle w:val="af6"/>
        </w:rPr>
        <w:t xml:space="preserve">="Magenta" </w:t>
      </w:r>
      <w:r w:rsidRPr="00DF1E59">
        <w:rPr>
          <w:rStyle w:val="XML"/>
        </w:rPr>
        <w:t>Content</w:t>
      </w:r>
      <w:r w:rsidRPr="00DF1E59">
        <w:rPr>
          <w:rStyle w:val="af6"/>
        </w:rPr>
        <w:t>="Six" /&gt;</w:t>
      </w:r>
    </w:p>
    <w:p w:rsidR="00A36068" w:rsidRPr="00DF1E59" w:rsidRDefault="00A36068" w:rsidP="00DF1E59">
      <w:pPr>
        <w:pStyle w:val="a4"/>
        <w:rPr>
          <w:rStyle w:val="af6"/>
        </w:rPr>
      </w:pPr>
      <w:r w:rsidRPr="00DF1E59">
        <w:rPr>
          <w:rStyle w:val="af6"/>
        </w:rPr>
        <w:t>&lt;/</w:t>
      </w:r>
      <w:r w:rsidRPr="00DF1E59">
        <w:rPr>
          <w:rStyle w:val="af7"/>
        </w:rPr>
        <w:t>StackPanel</w:t>
      </w:r>
      <w:r w:rsidRPr="00DF1E59">
        <w:rPr>
          <w:rStyle w:val="af6"/>
        </w:rPr>
        <w:t>&gt;</w:t>
      </w:r>
    </w:p>
    <w:bookmarkEnd w:id="26"/>
    <w:bookmarkEnd w:id="27"/>
    <w:p w:rsidR="00A36068" w:rsidRDefault="00654415" w:rsidP="00DF1E59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tackpan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DF1E59">
      <w:pPr>
        <w:pStyle w:val="af"/>
      </w:pPr>
      <w:r>
        <w:t xml:space="preserve">Рис. 7. </w:t>
      </w:r>
      <w:r w:rsidRPr="00DF1E59">
        <w:rPr>
          <w:rStyle w:val="af5"/>
        </w:rPr>
        <w:t>StackPanel</w:t>
      </w:r>
      <w:r>
        <w:t xml:space="preserve"> с горизонтальной ориентацией.</w:t>
      </w:r>
    </w:p>
    <w:p w:rsidR="00A36068" w:rsidRDefault="00A36068" w:rsidP="00A36068">
      <w:r w:rsidRPr="0013506D">
        <w:rPr>
          <w:rStyle w:val="af5"/>
        </w:rPr>
        <w:t>WrapPanel</w:t>
      </w:r>
      <w:r w:rsidRPr="00740584">
        <w:rPr>
          <w:rStyle w:val="af5"/>
          <w:lang w:val="ru-RU"/>
        </w:rPr>
        <w:t xml:space="preserve"> </w:t>
      </w:r>
      <w:r>
        <w:t xml:space="preserve">– это контейнер компоновки, который во многом аналогичен </w:t>
      </w:r>
      <w:r w:rsidRPr="0013506D">
        <w:rPr>
          <w:rStyle w:val="af5"/>
        </w:rPr>
        <w:t>StackPanel</w:t>
      </w:r>
      <w:r>
        <w:t xml:space="preserve">. Однако </w:t>
      </w:r>
      <w:r w:rsidRPr="0013506D">
        <w:rPr>
          <w:rStyle w:val="af5"/>
        </w:rPr>
        <w:t>WrapPanel</w:t>
      </w:r>
      <w:r>
        <w:t xml:space="preserve"> использует автоматический перенос элементов, для которых не хватает вертикального (горизонтального) пространства, в новый столбец (строку). </w:t>
      </w:r>
      <w:r w:rsidRPr="0013506D">
        <w:rPr>
          <w:rStyle w:val="af5"/>
        </w:rPr>
        <w:t>WrapPanel</w:t>
      </w:r>
      <w:r>
        <w:t xml:space="preserve"> поддерживает несколько свойств настройки:</w:t>
      </w:r>
    </w:p>
    <w:p w:rsidR="00A36068" w:rsidRDefault="00A36068" w:rsidP="00A36068">
      <w:r w:rsidRPr="0013506D">
        <w:rPr>
          <w:rStyle w:val="a9"/>
        </w:rPr>
        <w:t>Orientation</w:t>
      </w:r>
      <w:r>
        <w:t xml:space="preserve"> – свойство аналогично одноименному свойству у </w:t>
      </w:r>
      <w:r w:rsidRPr="0013506D">
        <w:rPr>
          <w:rStyle w:val="af5"/>
        </w:rPr>
        <w:t>StackPanel</w:t>
      </w:r>
      <w:r>
        <w:t xml:space="preserve">, но по умолчанию использует значение </w:t>
      </w:r>
      <w:r w:rsidRPr="0013506D">
        <w:rPr>
          <w:rStyle w:val="a9"/>
        </w:rPr>
        <w:t>Horizontal</w:t>
      </w:r>
      <w:r>
        <w:t>.</w:t>
      </w:r>
    </w:p>
    <w:p w:rsidR="00A36068" w:rsidRDefault="00A36068" w:rsidP="00A36068">
      <w:r w:rsidRPr="0013506D">
        <w:rPr>
          <w:rStyle w:val="a9"/>
        </w:rPr>
        <w:lastRenderedPageBreak/>
        <w:t>ItemHeight</w:t>
      </w:r>
      <w:r>
        <w:t xml:space="preserve"> – единая мера высоты для всех дочерних элементов. В рамках заданной единой высоты каждый дочерний элемент располагается в соответствие со своим свойством </w:t>
      </w:r>
      <w:r w:rsidRPr="0013506D">
        <w:rPr>
          <w:rStyle w:val="a9"/>
        </w:rPr>
        <w:t>VerticalAlignment</w:t>
      </w:r>
      <w:r>
        <w:t xml:space="preserve"> или усекается.</w:t>
      </w:r>
    </w:p>
    <w:p w:rsidR="00A36068" w:rsidRDefault="00A36068" w:rsidP="00A36068">
      <w:r w:rsidRPr="0013506D">
        <w:rPr>
          <w:rStyle w:val="a9"/>
        </w:rPr>
        <w:t>ItemWidth</w:t>
      </w:r>
      <w:r>
        <w:t xml:space="preserve"> – единая мера ширины для всех дочерних элементов. В рамках заданной единой ширины каждый дочерний элемент располагается в соответствие со своим свойством </w:t>
      </w:r>
      <w:r w:rsidRPr="0013506D">
        <w:rPr>
          <w:rStyle w:val="a9"/>
        </w:rPr>
        <w:t>HorizontalAlignment</w:t>
      </w:r>
      <w:r>
        <w:t xml:space="preserve"> или усекается.</w:t>
      </w:r>
    </w:p>
    <w:p w:rsidR="00A36068" w:rsidRDefault="00A36068" w:rsidP="00A36068">
      <w:r>
        <w:t xml:space="preserve">По умолчанию, свойства </w:t>
      </w:r>
      <w:r w:rsidRPr="0013506D">
        <w:rPr>
          <w:rStyle w:val="a9"/>
        </w:rPr>
        <w:t>ItemHeight</w:t>
      </w:r>
      <w:r>
        <w:t xml:space="preserve"> и </w:t>
      </w:r>
      <w:r w:rsidRPr="0013506D">
        <w:rPr>
          <w:rStyle w:val="a9"/>
        </w:rPr>
        <w:t>ItemWidth</w:t>
      </w:r>
      <w:r>
        <w:t xml:space="preserve"> не заданы (имеют значение </w:t>
      </w:r>
      <w:r w:rsidR="0013506D" w:rsidRPr="0013506D">
        <w:rPr>
          <w:rStyle w:val="af6"/>
        </w:rPr>
        <w:t>d</w:t>
      </w:r>
      <w:r w:rsidRPr="0013506D">
        <w:rPr>
          <w:rStyle w:val="af6"/>
        </w:rPr>
        <w:t>ouble</w:t>
      </w:r>
      <w:r w:rsidRPr="0013506D">
        <w:rPr>
          <w:rStyle w:val="a9"/>
        </w:rPr>
        <w:t>.NaN</w:t>
      </w:r>
      <w:r>
        <w:t>). В этой ситуации ширина столбца (высота строки) определяется по самому широкому (самому высокому) дочернему элементу.</w:t>
      </w:r>
    </w:p>
    <w:p w:rsidR="00A36068" w:rsidRPr="0013506D" w:rsidRDefault="00A36068" w:rsidP="0013506D">
      <w:pPr>
        <w:pStyle w:val="a4"/>
        <w:rPr>
          <w:rStyle w:val="af6"/>
        </w:rPr>
      </w:pPr>
      <w:bookmarkStart w:id="28" w:name="OLE_LINK22"/>
      <w:r w:rsidRPr="0013506D">
        <w:rPr>
          <w:rStyle w:val="af6"/>
        </w:rPr>
        <w:t>&lt;</w:t>
      </w:r>
      <w:r w:rsidRPr="0013506D">
        <w:rPr>
          <w:rStyle w:val="af7"/>
        </w:rPr>
        <w:t>WrapPanel</w:t>
      </w:r>
      <w:r w:rsidRPr="0013506D">
        <w:rPr>
          <w:rStyle w:val="af6"/>
        </w:rPr>
        <w:t xml:space="preserve"> </w:t>
      </w:r>
      <w:r w:rsidRPr="0013506D">
        <w:rPr>
          <w:rStyle w:val="XML"/>
        </w:rPr>
        <w:t>ItemHeight</w:t>
      </w:r>
      <w:r w:rsidRPr="0013506D">
        <w:rPr>
          <w:rStyle w:val="af6"/>
        </w:rPr>
        <w:t>="80"&gt;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&lt;</w:t>
      </w:r>
      <w:r w:rsidRPr="0013506D">
        <w:rPr>
          <w:rStyle w:val="af7"/>
        </w:rPr>
        <w:t>Button</w:t>
      </w:r>
      <w:r w:rsidRPr="0013506D">
        <w:rPr>
          <w:rStyle w:val="af6"/>
        </w:rPr>
        <w:t xml:space="preserve"> </w:t>
      </w:r>
      <w:r w:rsidRPr="0013506D">
        <w:rPr>
          <w:rStyle w:val="XML"/>
        </w:rPr>
        <w:t>Width</w:t>
      </w:r>
      <w:r w:rsidRPr="0013506D">
        <w:rPr>
          <w:rStyle w:val="af6"/>
        </w:rPr>
        <w:t xml:space="preserve">="60" </w:t>
      </w:r>
      <w:r w:rsidRPr="0013506D">
        <w:rPr>
          <w:rStyle w:val="XML"/>
        </w:rPr>
        <w:t>Height</w:t>
      </w:r>
      <w:r w:rsidRPr="0013506D">
        <w:rPr>
          <w:rStyle w:val="af6"/>
        </w:rPr>
        <w:t xml:space="preserve">="40" </w:t>
      </w:r>
      <w:r w:rsidRPr="0013506D">
        <w:rPr>
          <w:rStyle w:val="XML"/>
        </w:rPr>
        <w:t>Background</w:t>
      </w:r>
      <w:r w:rsidRPr="0013506D">
        <w:rPr>
          <w:rStyle w:val="af6"/>
        </w:rPr>
        <w:t xml:space="preserve">="Red" </w:t>
      </w:r>
      <w:r w:rsidRPr="009B639D">
        <w:rPr>
          <w:rStyle w:val="XML"/>
        </w:rPr>
        <w:t>Content</w:t>
      </w:r>
      <w:r w:rsidRPr="0013506D">
        <w:rPr>
          <w:rStyle w:val="af6"/>
        </w:rPr>
        <w:t>="One" /&gt;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&lt;</w:t>
      </w:r>
      <w:r w:rsidRPr="0013506D">
        <w:rPr>
          <w:rStyle w:val="af7"/>
        </w:rPr>
        <w:t>Button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Width</w:t>
      </w:r>
      <w:r w:rsidRPr="0013506D">
        <w:rPr>
          <w:rStyle w:val="af6"/>
        </w:rPr>
        <w:t xml:space="preserve">="60" </w:t>
      </w:r>
      <w:r w:rsidRPr="009B639D">
        <w:rPr>
          <w:rStyle w:val="XML"/>
        </w:rPr>
        <w:t>Height</w:t>
      </w:r>
      <w:r w:rsidRPr="0013506D">
        <w:rPr>
          <w:rStyle w:val="af6"/>
        </w:rPr>
        <w:t xml:space="preserve">="20" </w:t>
      </w:r>
      <w:r w:rsidRPr="009B639D">
        <w:rPr>
          <w:rStyle w:val="XML"/>
        </w:rPr>
        <w:t>Background</w:t>
      </w:r>
      <w:r w:rsidRPr="0013506D">
        <w:rPr>
          <w:rStyle w:val="af6"/>
        </w:rPr>
        <w:t>="Orange"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 </w:t>
      </w:r>
      <w:r w:rsidRPr="0013506D">
        <w:rPr>
          <w:rStyle w:val="af7"/>
        </w:rPr>
        <w:t xml:space="preserve">      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Content</w:t>
      </w:r>
      <w:r w:rsidRPr="0013506D">
        <w:rPr>
          <w:rStyle w:val="af6"/>
        </w:rPr>
        <w:t>="Two" /&gt;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&lt;</w:t>
      </w:r>
      <w:r w:rsidRPr="0013506D">
        <w:rPr>
          <w:rStyle w:val="af7"/>
        </w:rPr>
        <w:t>Button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Width</w:t>
      </w:r>
      <w:r w:rsidRPr="0013506D">
        <w:rPr>
          <w:rStyle w:val="af6"/>
        </w:rPr>
        <w:t xml:space="preserve">="60" </w:t>
      </w:r>
      <w:r w:rsidRPr="009B639D">
        <w:rPr>
          <w:rStyle w:val="XML"/>
        </w:rPr>
        <w:t>Height</w:t>
      </w:r>
      <w:r w:rsidRPr="0013506D">
        <w:rPr>
          <w:rStyle w:val="af6"/>
        </w:rPr>
        <w:t xml:space="preserve">="40" </w:t>
      </w:r>
      <w:r w:rsidRPr="009B639D">
        <w:rPr>
          <w:rStyle w:val="XML"/>
        </w:rPr>
        <w:t>Background</w:t>
      </w:r>
      <w:r w:rsidRPr="0013506D">
        <w:rPr>
          <w:rStyle w:val="af6"/>
        </w:rPr>
        <w:t>="Yellow"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 </w:t>
      </w:r>
      <w:r w:rsidRPr="0013506D">
        <w:rPr>
          <w:rStyle w:val="af7"/>
        </w:rPr>
        <w:t xml:space="preserve">      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Content</w:t>
      </w:r>
      <w:r w:rsidRPr="0013506D">
        <w:rPr>
          <w:rStyle w:val="af6"/>
        </w:rPr>
        <w:t>="Three" /&gt;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&lt;</w:t>
      </w:r>
      <w:r w:rsidRPr="0013506D">
        <w:rPr>
          <w:rStyle w:val="af7"/>
        </w:rPr>
        <w:t>Button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Width</w:t>
      </w:r>
      <w:r w:rsidRPr="0013506D">
        <w:rPr>
          <w:rStyle w:val="af6"/>
        </w:rPr>
        <w:t xml:space="preserve">="60" </w:t>
      </w:r>
      <w:r w:rsidRPr="009B639D">
        <w:rPr>
          <w:rStyle w:val="XML"/>
        </w:rPr>
        <w:t>Height</w:t>
      </w:r>
      <w:r w:rsidRPr="0013506D">
        <w:rPr>
          <w:rStyle w:val="af6"/>
        </w:rPr>
        <w:t xml:space="preserve">="20" </w:t>
      </w:r>
      <w:r w:rsidRPr="009B639D">
        <w:rPr>
          <w:rStyle w:val="XML"/>
        </w:rPr>
        <w:t>VerticalAlignment</w:t>
      </w:r>
      <w:r w:rsidRPr="0013506D">
        <w:rPr>
          <w:rStyle w:val="af6"/>
        </w:rPr>
        <w:t>="Top"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 </w:t>
      </w:r>
      <w:r w:rsidRPr="0013506D">
        <w:rPr>
          <w:rStyle w:val="af7"/>
        </w:rPr>
        <w:t xml:space="preserve">      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Background</w:t>
      </w:r>
      <w:r w:rsidRPr="0013506D">
        <w:rPr>
          <w:rStyle w:val="af6"/>
        </w:rPr>
        <w:t xml:space="preserve">="Lime" </w:t>
      </w:r>
      <w:r w:rsidRPr="009B639D">
        <w:rPr>
          <w:rStyle w:val="XML"/>
        </w:rPr>
        <w:t>Content</w:t>
      </w:r>
      <w:r w:rsidRPr="0013506D">
        <w:rPr>
          <w:rStyle w:val="af6"/>
        </w:rPr>
        <w:t>="Four" /&gt;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&lt;</w:t>
      </w:r>
      <w:r w:rsidRPr="0013506D">
        <w:rPr>
          <w:rStyle w:val="af7"/>
        </w:rPr>
        <w:t>Button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Width</w:t>
      </w:r>
      <w:r w:rsidRPr="0013506D">
        <w:rPr>
          <w:rStyle w:val="af6"/>
        </w:rPr>
        <w:t xml:space="preserve">="60" </w:t>
      </w:r>
      <w:r w:rsidRPr="009B639D">
        <w:rPr>
          <w:rStyle w:val="XML"/>
        </w:rPr>
        <w:t>Height</w:t>
      </w:r>
      <w:r w:rsidRPr="0013506D">
        <w:rPr>
          <w:rStyle w:val="af6"/>
        </w:rPr>
        <w:t xml:space="preserve">="40" </w:t>
      </w:r>
      <w:r w:rsidRPr="009B639D">
        <w:rPr>
          <w:rStyle w:val="XML"/>
        </w:rPr>
        <w:t>Background</w:t>
      </w:r>
      <w:r w:rsidRPr="0013506D">
        <w:rPr>
          <w:rStyle w:val="af6"/>
        </w:rPr>
        <w:t>="Aqua"</w:t>
      </w:r>
      <w:r w:rsidR="0013506D">
        <w:rPr>
          <w:rStyle w:val="af6"/>
        </w:rPr>
        <w:t xml:space="preserve"> </w:t>
      </w:r>
      <w:r w:rsidRPr="009B639D">
        <w:rPr>
          <w:rStyle w:val="XML"/>
        </w:rPr>
        <w:t>Content</w:t>
      </w:r>
      <w:r w:rsidRPr="0013506D">
        <w:rPr>
          <w:rStyle w:val="af6"/>
        </w:rPr>
        <w:t>="Five" /&gt;</w:t>
      </w:r>
    </w:p>
    <w:p w:rsid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 xml:space="preserve">  &lt;</w:t>
      </w:r>
      <w:r w:rsidRPr="0013506D">
        <w:rPr>
          <w:rStyle w:val="af7"/>
        </w:rPr>
        <w:t>Button</w:t>
      </w:r>
      <w:r w:rsidRPr="0013506D">
        <w:rPr>
          <w:rStyle w:val="af6"/>
        </w:rPr>
        <w:t xml:space="preserve"> </w:t>
      </w:r>
      <w:r w:rsidRPr="009B639D">
        <w:rPr>
          <w:rStyle w:val="XML"/>
        </w:rPr>
        <w:t>Width</w:t>
      </w:r>
      <w:r w:rsidRPr="0013506D">
        <w:rPr>
          <w:rStyle w:val="af6"/>
        </w:rPr>
        <w:t xml:space="preserve">="60" </w:t>
      </w:r>
      <w:r w:rsidRPr="009B639D">
        <w:rPr>
          <w:rStyle w:val="XML"/>
        </w:rPr>
        <w:t>Height</w:t>
      </w:r>
      <w:r w:rsidRPr="0013506D">
        <w:rPr>
          <w:rStyle w:val="af6"/>
        </w:rPr>
        <w:t xml:space="preserve">="20" </w:t>
      </w:r>
      <w:r w:rsidRPr="009B639D">
        <w:rPr>
          <w:rStyle w:val="XML"/>
        </w:rPr>
        <w:t>Background</w:t>
      </w:r>
      <w:r w:rsidRPr="0013506D">
        <w:rPr>
          <w:rStyle w:val="af6"/>
        </w:rPr>
        <w:t>="Magenta"</w:t>
      </w:r>
    </w:p>
    <w:p w:rsidR="00A36068" w:rsidRPr="0013506D" w:rsidRDefault="0013506D" w:rsidP="0013506D">
      <w:pPr>
        <w:pStyle w:val="a4"/>
        <w:rPr>
          <w:rStyle w:val="af6"/>
        </w:rPr>
      </w:pPr>
      <w:r>
        <w:rPr>
          <w:rStyle w:val="af6"/>
        </w:rPr>
        <w:t xml:space="preserve">         </w:t>
      </w:r>
      <w:r w:rsidR="00A36068" w:rsidRPr="0013506D">
        <w:rPr>
          <w:rStyle w:val="af6"/>
        </w:rPr>
        <w:t xml:space="preserve"> </w:t>
      </w:r>
      <w:r w:rsidR="00A36068" w:rsidRPr="009B639D">
        <w:rPr>
          <w:rStyle w:val="XML"/>
        </w:rPr>
        <w:t>Content</w:t>
      </w:r>
      <w:r w:rsidR="00A36068" w:rsidRPr="0013506D">
        <w:rPr>
          <w:rStyle w:val="af6"/>
        </w:rPr>
        <w:t>="Six" /&gt;</w:t>
      </w:r>
    </w:p>
    <w:p w:rsidR="00A36068" w:rsidRPr="0013506D" w:rsidRDefault="00A36068" w:rsidP="0013506D">
      <w:pPr>
        <w:pStyle w:val="a4"/>
        <w:rPr>
          <w:rStyle w:val="af6"/>
        </w:rPr>
      </w:pPr>
      <w:r w:rsidRPr="0013506D">
        <w:rPr>
          <w:rStyle w:val="af6"/>
        </w:rPr>
        <w:t>&lt;/</w:t>
      </w:r>
      <w:r w:rsidRPr="0013506D">
        <w:rPr>
          <w:rStyle w:val="af7"/>
        </w:rPr>
        <w:t>WrapPanel</w:t>
      </w:r>
      <w:r w:rsidRPr="0013506D">
        <w:rPr>
          <w:rStyle w:val="af6"/>
        </w:rPr>
        <w:t>&gt;</w:t>
      </w:r>
    </w:p>
    <w:bookmarkEnd w:id="28"/>
    <w:p w:rsidR="00A36068" w:rsidRPr="00A36068" w:rsidRDefault="00654415" w:rsidP="00821BEF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WrapPanel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BEF">
        <w:rPr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133600" cy="20955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WrapPanel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A36068" w:rsidRDefault="00A36068" w:rsidP="00821BEF">
      <w:pPr>
        <w:pStyle w:val="af"/>
        <w:rPr>
          <w:lang w:val="en-US"/>
        </w:rPr>
      </w:pPr>
      <w:r>
        <w:t>Рис</w:t>
      </w:r>
      <w:r w:rsidRPr="00A36068">
        <w:rPr>
          <w:lang w:val="en-US"/>
        </w:rPr>
        <w:t xml:space="preserve">. 8. </w:t>
      </w:r>
      <w:r>
        <w:t>Элементы</w:t>
      </w:r>
      <w:r w:rsidRPr="00A36068">
        <w:rPr>
          <w:lang w:val="en-US"/>
        </w:rPr>
        <w:t xml:space="preserve"> </w:t>
      </w:r>
      <w:r>
        <w:t>на</w:t>
      </w:r>
      <w:r w:rsidRPr="00A36068">
        <w:rPr>
          <w:lang w:val="en-US"/>
        </w:rPr>
        <w:t xml:space="preserve"> </w:t>
      </w:r>
      <w:r w:rsidRPr="00821BEF">
        <w:rPr>
          <w:rStyle w:val="af5"/>
        </w:rPr>
        <w:t>WrapPanel</w:t>
      </w:r>
      <w:r w:rsidRPr="00A36068">
        <w:rPr>
          <w:lang w:val="en-US"/>
        </w:rPr>
        <w:t xml:space="preserve"> </w:t>
      </w:r>
      <w:r>
        <w:t>для</w:t>
      </w:r>
      <w:r w:rsidRPr="00A36068">
        <w:rPr>
          <w:lang w:val="en-US"/>
        </w:rPr>
        <w:t xml:space="preserve"> </w:t>
      </w:r>
      <w:r>
        <w:t>разной</w:t>
      </w:r>
      <w:r w:rsidRPr="00A36068">
        <w:rPr>
          <w:lang w:val="en-US"/>
        </w:rPr>
        <w:t xml:space="preserve"> </w:t>
      </w:r>
      <w:r>
        <w:t>ширины</w:t>
      </w:r>
      <w:r w:rsidRPr="00A36068">
        <w:rPr>
          <w:lang w:val="en-US"/>
        </w:rPr>
        <w:t xml:space="preserve"> </w:t>
      </w:r>
      <w:r>
        <w:t>окна</w:t>
      </w:r>
      <w:r w:rsidRPr="00A36068">
        <w:rPr>
          <w:lang w:val="en-US"/>
        </w:rPr>
        <w:t>.</w:t>
      </w:r>
    </w:p>
    <w:p w:rsidR="00A36068" w:rsidRDefault="00A36068" w:rsidP="00A36068">
      <w:r w:rsidRPr="0031137F">
        <w:rPr>
          <w:rStyle w:val="af5"/>
        </w:rPr>
        <w:t>DockPanel</w:t>
      </w:r>
      <w:r>
        <w:t xml:space="preserve"> (</w:t>
      </w:r>
      <w:r w:rsidRPr="0031137F">
        <w:rPr>
          <w:rStyle w:val="a8"/>
        </w:rPr>
        <w:t>док</w:t>
      </w:r>
      <w:r>
        <w:t xml:space="preserve">) реализует </w:t>
      </w:r>
      <w:r w:rsidRPr="0031137F">
        <w:rPr>
          <w:rStyle w:val="a8"/>
        </w:rPr>
        <w:t>примыкание</w:t>
      </w:r>
      <w:r>
        <w:t xml:space="preserve"> (docking) дочерних элементов к одной из своих сторон. Примыкание настраивается при помощи присоединённого свойства </w:t>
      </w:r>
      <w:r w:rsidR="0031137F" w:rsidRPr="0031137F">
        <w:rPr>
          <w:rStyle w:val="af5"/>
        </w:rPr>
        <w:t>DockPanel</w:t>
      </w:r>
      <w:r w:rsidR="0031137F" w:rsidRPr="0031137F">
        <w:rPr>
          <w:rStyle w:val="a9"/>
        </w:rPr>
        <w:t>.</w:t>
      </w:r>
      <w:r w:rsidRPr="0031137F">
        <w:rPr>
          <w:rStyle w:val="a9"/>
        </w:rPr>
        <w:t>Dock</w:t>
      </w:r>
      <w:r>
        <w:t xml:space="preserve">, принимающего значения </w:t>
      </w:r>
      <w:r w:rsidRPr="0031137F">
        <w:rPr>
          <w:rStyle w:val="a9"/>
        </w:rPr>
        <w:t>Left</w:t>
      </w:r>
      <w:r>
        <w:t xml:space="preserve">, </w:t>
      </w:r>
      <w:r w:rsidRPr="0031137F">
        <w:rPr>
          <w:rStyle w:val="a9"/>
        </w:rPr>
        <w:t>Top</w:t>
      </w:r>
      <w:r>
        <w:t xml:space="preserve">, </w:t>
      </w:r>
      <w:r w:rsidRPr="0031137F">
        <w:rPr>
          <w:rStyle w:val="a9"/>
        </w:rPr>
        <w:t>Right</w:t>
      </w:r>
      <w:r>
        <w:t xml:space="preserve"> и </w:t>
      </w:r>
      <w:r w:rsidRPr="0031137F">
        <w:rPr>
          <w:rStyle w:val="a9"/>
        </w:rPr>
        <w:t>Bottom</w:t>
      </w:r>
      <w:r>
        <w:t xml:space="preserve"> (перечисление </w:t>
      </w:r>
      <w:r w:rsidRPr="0031137F">
        <w:rPr>
          <w:rStyle w:val="a9"/>
        </w:rPr>
        <w:t>System.Windows.Controls.</w:t>
      </w:r>
      <w:r w:rsidRPr="0031137F">
        <w:rPr>
          <w:rStyle w:val="af5"/>
        </w:rPr>
        <w:t>Dock</w:t>
      </w:r>
      <w:r>
        <w:t xml:space="preserve">). Примыкающий элемент растягивается на всё свободное пространство дока по вертикали или горизонтали (в зависимости от стороны примыкания), если у элемента явно </w:t>
      </w:r>
      <w:proofErr w:type="gramStart"/>
      <w:r>
        <w:t>не задан</w:t>
      </w:r>
      <w:proofErr w:type="gramEnd"/>
      <w:r>
        <w:t xml:space="preserve"> размер. Порядок дочерних элементов в доке имеет значение. Если в </w:t>
      </w:r>
      <w:r w:rsidRPr="0031137F">
        <w:rPr>
          <w:rStyle w:val="af5"/>
        </w:rPr>
        <w:t>DockPanel</w:t>
      </w:r>
      <w:r>
        <w:t xml:space="preserve"> свойство </w:t>
      </w:r>
      <w:r w:rsidRPr="0031137F">
        <w:rPr>
          <w:rStyle w:val="a9"/>
        </w:rPr>
        <w:t>LastChildFill</w:t>
      </w:r>
      <w:r>
        <w:t xml:space="preserve"> установлено в </w:t>
      </w:r>
      <w:r w:rsidRPr="0031137F">
        <w:rPr>
          <w:rStyle w:val="af6"/>
        </w:rPr>
        <w:t>true</w:t>
      </w:r>
      <w:r>
        <w:t xml:space="preserve"> (это значение по умолчанию), последний дочерний элемент занимает всё свободное пространство дока.</w:t>
      </w:r>
    </w:p>
    <w:p w:rsidR="0031137F" w:rsidRPr="00740584" w:rsidRDefault="0031137F" w:rsidP="00D90D05">
      <w:pPr>
        <w:pStyle w:val="a4"/>
        <w:rPr>
          <w:lang w:val="ru-RU"/>
        </w:rPr>
      </w:pPr>
    </w:p>
    <w:p w:rsidR="0031137F" w:rsidRP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lastRenderedPageBreak/>
        <w:t>&lt;</w:t>
      </w:r>
      <w:r w:rsidRPr="00D90D05">
        <w:rPr>
          <w:rStyle w:val="af7"/>
        </w:rPr>
        <w:t>DockPanel</w:t>
      </w:r>
      <w:r w:rsidRPr="00D90D05">
        <w:rPr>
          <w:rStyle w:val="af6"/>
        </w:rPr>
        <w:t>&gt;</w:t>
      </w:r>
    </w:p>
    <w:p w:rsidR="0031137F" w:rsidRP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DockPanel.Dock</w:t>
      </w:r>
      <w:r w:rsidRPr="00D90D05">
        <w:rPr>
          <w:rStyle w:val="af6"/>
        </w:rPr>
        <w:t xml:space="preserve">="Top" </w:t>
      </w:r>
      <w:r w:rsidRPr="00D90D05">
        <w:rPr>
          <w:rStyle w:val="XML"/>
        </w:rPr>
        <w:t>Background</w:t>
      </w:r>
      <w:r w:rsidRPr="00D90D05">
        <w:rPr>
          <w:rStyle w:val="af6"/>
        </w:rPr>
        <w:t xml:space="preserve">="Red" </w:t>
      </w:r>
      <w:r w:rsidRPr="00D90D05">
        <w:rPr>
          <w:rStyle w:val="XML"/>
        </w:rPr>
        <w:t>Content</w:t>
      </w:r>
      <w:r w:rsidRPr="00D90D05">
        <w:rPr>
          <w:rStyle w:val="af6"/>
        </w:rPr>
        <w:t>="1 (Top)" /&gt;</w:t>
      </w:r>
    </w:p>
    <w:p w:rsid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DockPanel.Dock</w:t>
      </w:r>
      <w:r w:rsidRPr="00D90D05">
        <w:rPr>
          <w:rStyle w:val="af6"/>
        </w:rPr>
        <w:t xml:space="preserve">="Left" </w:t>
      </w:r>
      <w:r w:rsidRPr="00D90D05">
        <w:rPr>
          <w:rStyle w:val="XML"/>
        </w:rPr>
        <w:t>Background</w:t>
      </w:r>
      <w:r w:rsidRPr="00D90D05">
        <w:rPr>
          <w:rStyle w:val="af6"/>
        </w:rPr>
        <w:t>="Orange"</w:t>
      </w:r>
    </w:p>
    <w:p w:rsidR="0031137F" w:rsidRPr="00D90D05" w:rsidRDefault="00D90D05" w:rsidP="00D90D05">
      <w:pPr>
        <w:pStyle w:val="a4"/>
        <w:rPr>
          <w:rStyle w:val="af6"/>
        </w:rPr>
      </w:pPr>
      <w:r>
        <w:rPr>
          <w:rStyle w:val="af6"/>
        </w:rPr>
        <w:t xml:space="preserve">   </w:t>
      </w:r>
      <w:r w:rsidRPr="00D90D05">
        <w:rPr>
          <w:rStyle w:val="af7"/>
        </w:rPr>
        <w:t xml:space="preserve">      </w:t>
      </w:r>
      <w:r w:rsidR="0031137F" w:rsidRPr="00D90D05">
        <w:rPr>
          <w:rStyle w:val="af6"/>
        </w:rPr>
        <w:t xml:space="preserve"> </w:t>
      </w:r>
      <w:r w:rsidR="0031137F" w:rsidRPr="00D90D05">
        <w:rPr>
          <w:rStyle w:val="XML"/>
        </w:rPr>
        <w:t>Content</w:t>
      </w:r>
      <w:r w:rsidR="0031137F" w:rsidRPr="00D90D05">
        <w:rPr>
          <w:rStyle w:val="af6"/>
        </w:rPr>
        <w:t>="2 (Left)" /&gt;</w:t>
      </w:r>
    </w:p>
    <w:p w:rsid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DockPanel.Dock</w:t>
      </w:r>
      <w:r w:rsidRPr="00D90D05">
        <w:rPr>
          <w:rStyle w:val="af6"/>
        </w:rPr>
        <w:t xml:space="preserve">="Right" </w:t>
      </w:r>
      <w:r w:rsidRPr="00D90D05">
        <w:rPr>
          <w:rStyle w:val="XML"/>
        </w:rPr>
        <w:t>Background</w:t>
      </w:r>
      <w:r w:rsidRPr="00D90D05">
        <w:rPr>
          <w:rStyle w:val="af6"/>
        </w:rPr>
        <w:t>="Yellow"</w:t>
      </w:r>
    </w:p>
    <w:p w:rsidR="0031137F" w:rsidRPr="00D90D05" w:rsidRDefault="00D90D05" w:rsidP="00D90D05">
      <w:pPr>
        <w:pStyle w:val="a4"/>
        <w:rPr>
          <w:rStyle w:val="af6"/>
        </w:rPr>
      </w:pPr>
      <w:r>
        <w:rPr>
          <w:rStyle w:val="af6"/>
        </w:rPr>
        <w:t xml:space="preserve">   </w:t>
      </w:r>
      <w:r w:rsidRPr="00D90D05">
        <w:rPr>
          <w:rStyle w:val="af7"/>
        </w:rPr>
        <w:t xml:space="preserve">      </w:t>
      </w:r>
      <w:r w:rsidR="0031137F" w:rsidRPr="00D90D05">
        <w:rPr>
          <w:rStyle w:val="af6"/>
        </w:rPr>
        <w:t xml:space="preserve"> </w:t>
      </w:r>
      <w:r w:rsidR="0031137F" w:rsidRPr="00D90D05">
        <w:rPr>
          <w:rStyle w:val="XML"/>
        </w:rPr>
        <w:t>Content</w:t>
      </w:r>
      <w:r w:rsidR="0031137F" w:rsidRPr="00D90D05">
        <w:rPr>
          <w:rStyle w:val="af6"/>
        </w:rPr>
        <w:t>="3 (Right)" /&gt;</w:t>
      </w:r>
    </w:p>
    <w:p w:rsid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DockPanel.Dock</w:t>
      </w:r>
      <w:r w:rsidRPr="00D90D05">
        <w:rPr>
          <w:rStyle w:val="af6"/>
        </w:rPr>
        <w:t xml:space="preserve">="Bottom" </w:t>
      </w:r>
      <w:r w:rsidRPr="00D90D05">
        <w:rPr>
          <w:rStyle w:val="XML"/>
        </w:rPr>
        <w:t>Background</w:t>
      </w:r>
      <w:r w:rsidRPr="00D90D05">
        <w:rPr>
          <w:rStyle w:val="af6"/>
        </w:rPr>
        <w:t>="Lime"</w:t>
      </w:r>
    </w:p>
    <w:p w:rsidR="0031137F" w:rsidRPr="00D90D05" w:rsidRDefault="00D90D05" w:rsidP="00D90D05">
      <w:pPr>
        <w:pStyle w:val="a4"/>
        <w:rPr>
          <w:rStyle w:val="af6"/>
        </w:rPr>
      </w:pPr>
      <w:r>
        <w:rPr>
          <w:rStyle w:val="af6"/>
        </w:rPr>
        <w:t xml:space="preserve">   </w:t>
      </w:r>
      <w:r w:rsidRPr="00D90D05">
        <w:rPr>
          <w:rStyle w:val="af7"/>
        </w:rPr>
        <w:t xml:space="preserve">      </w:t>
      </w:r>
      <w:r w:rsidR="0031137F" w:rsidRPr="00D90D05">
        <w:rPr>
          <w:rStyle w:val="af6"/>
        </w:rPr>
        <w:t xml:space="preserve"> </w:t>
      </w:r>
      <w:r w:rsidR="0031137F" w:rsidRPr="00D90D05">
        <w:rPr>
          <w:rStyle w:val="XML"/>
        </w:rPr>
        <w:t>Content</w:t>
      </w:r>
      <w:r w:rsidR="0031137F" w:rsidRPr="00D90D05">
        <w:rPr>
          <w:rStyle w:val="af6"/>
        </w:rPr>
        <w:t>="4 (Bottom)" /&gt;</w:t>
      </w:r>
    </w:p>
    <w:p w:rsidR="0031137F" w:rsidRP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Background</w:t>
      </w:r>
      <w:r w:rsidRPr="00D90D05">
        <w:rPr>
          <w:rStyle w:val="af6"/>
        </w:rPr>
        <w:t xml:space="preserve">="Aqua" </w:t>
      </w:r>
      <w:r w:rsidRPr="00D90D05">
        <w:rPr>
          <w:rStyle w:val="XML"/>
        </w:rPr>
        <w:t>Content</w:t>
      </w:r>
      <w:r w:rsidRPr="00D90D05">
        <w:rPr>
          <w:rStyle w:val="af6"/>
        </w:rPr>
        <w:t>="5 (Fill)" /&gt;</w:t>
      </w:r>
    </w:p>
    <w:p w:rsidR="00A36068" w:rsidRPr="00D90D05" w:rsidRDefault="0031137F" w:rsidP="00D90D05">
      <w:pPr>
        <w:pStyle w:val="a4"/>
        <w:rPr>
          <w:rStyle w:val="af6"/>
        </w:rPr>
      </w:pPr>
      <w:r w:rsidRPr="00D90D05">
        <w:rPr>
          <w:rStyle w:val="af6"/>
        </w:rPr>
        <w:t>&lt;/</w:t>
      </w:r>
      <w:r w:rsidRPr="00D90D05">
        <w:rPr>
          <w:rStyle w:val="af7"/>
        </w:rPr>
        <w:t>DockPanel</w:t>
      </w:r>
      <w:r w:rsidRPr="00D90D05">
        <w:rPr>
          <w:rStyle w:val="af6"/>
        </w:rPr>
        <w:t>&gt;</w:t>
      </w:r>
    </w:p>
    <w:p w:rsidR="00D90D05" w:rsidRPr="00D90D05" w:rsidRDefault="00654415" w:rsidP="00D90D05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DockPan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D90D05" w:rsidRDefault="00A36068" w:rsidP="00D90D05">
      <w:pPr>
        <w:pStyle w:val="af"/>
      </w:pPr>
      <w:r w:rsidRPr="00D90D05">
        <w:t>Рис. 9. Док с набором кнопок.</w:t>
      </w:r>
    </w:p>
    <w:p w:rsidR="00A36068" w:rsidRDefault="00A36068" w:rsidP="00A36068">
      <w:r w:rsidRPr="00D90D05">
        <w:rPr>
          <w:rStyle w:val="af5"/>
        </w:rPr>
        <w:t>Grid</w:t>
      </w:r>
      <w:r>
        <w:t xml:space="preserve"> – один из наиболее гибких и широко используемых контейнеров компоновки. </w:t>
      </w:r>
      <w:r w:rsidR="00D90D05">
        <w:t>Он</w:t>
      </w:r>
      <w:r>
        <w:t xml:space="preserve"> организует пространство как таблицу с настраиваемыми столбцами и строками. Дочерние элементы размещаются в указанных ячейках таблицы.</w:t>
      </w:r>
    </w:p>
    <w:p w:rsidR="00A36068" w:rsidRPr="00740584" w:rsidRDefault="00A36068" w:rsidP="00D90D05">
      <w:pPr>
        <w:pStyle w:val="a4"/>
        <w:rPr>
          <w:rStyle w:val="af6"/>
          <w:lang w:val="ru-RU"/>
        </w:rPr>
      </w:pPr>
      <w:bookmarkStart w:id="29" w:name="OLE_LINK25"/>
      <w:bookmarkStart w:id="30" w:name="OLE_LINK26"/>
      <w:r w:rsidRPr="00740584">
        <w:rPr>
          <w:rStyle w:val="af6"/>
          <w:lang w:val="ru-RU"/>
        </w:rPr>
        <w:t>&lt;</w:t>
      </w:r>
      <w:r w:rsidRPr="00D90D05">
        <w:rPr>
          <w:rStyle w:val="af7"/>
        </w:rPr>
        <w:t>Grid</w:t>
      </w:r>
      <w:r w:rsidRPr="00740584">
        <w:rPr>
          <w:rStyle w:val="af6"/>
          <w:lang w:val="ru-RU"/>
        </w:rPr>
        <w:t>&gt;</w:t>
      </w:r>
    </w:p>
    <w:p w:rsidR="00A36068" w:rsidRPr="00740584" w:rsidRDefault="00A36068" w:rsidP="00D90D05">
      <w:pPr>
        <w:pStyle w:val="a4"/>
        <w:rPr>
          <w:rStyle w:val="af6"/>
          <w:lang w:val="ru-RU"/>
        </w:rPr>
      </w:pPr>
      <w:r w:rsidRPr="00740584">
        <w:rPr>
          <w:rStyle w:val="af6"/>
          <w:lang w:val="ru-RU"/>
        </w:rPr>
        <w:t xml:space="preserve">  &lt;</w:t>
      </w:r>
      <w:r w:rsidRPr="00D90D05">
        <w:rPr>
          <w:rStyle w:val="af7"/>
        </w:rPr>
        <w:t>Grid</w:t>
      </w:r>
      <w:r w:rsidRPr="00740584">
        <w:rPr>
          <w:rStyle w:val="af7"/>
          <w:lang w:val="ru-RU"/>
        </w:rPr>
        <w:t>.</w:t>
      </w:r>
      <w:r w:rsidRPr="00D90D05">
        <w:rPr>
          <w:rStyle w:val="af7"/>
        </w:rPr>
        <w:t>ColumnDefinitions</w:t>
      </w:r>
      <w:r w:rsidRPr="00740584">
        <w:rPr>
          <w:rStyle w:val="af6"/>
          <w:lang w:val="ru-RU"/>
        </w:rPr>
        <w:t>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740584">
        <w:rPr>
          <w:rStyle w:val="af6"/>
          <w:lang w:val="ru-RU"/>
        </w:rPr>
        <w:t xml:space="preserve">    </w:t>
      </w:r>
      <w:r w:rsidRPr="00D90D05">
        <w:rPr>
          <w:rStyle w:val="af6"/>
        </w:rPr>
        <w:t>&lt;</w:t>
      </w:r>
      <w:r w:rsidRPr="00D90D05">
        <w:rPr>
          <w:rStyle w:val="af7"/>
        </w:rPr>
        <w:t>ColumnDefinition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Width</w:t>
      </w:r>
      <w:r w:rsidRPr="00D90D05">
        <w:rPr>
          <w:rStyle w:val="af6"/>
        </w:rPr>
        <w:t>="100"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&lt;</w:t>
      </w:r>
      <w:r w:rsidRPr="00D90D05">
        <w:rPr>
          <w:rStyle w:val="af7"/>
        </w:rPr>
        <w:t>ColumnDefinition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Width</w:t>
      </w:r>
      <w:r w:rsidRPr="00D90D05">
        <w:rPr>
          <w:rStyle w:val="af6"/>
        </w:rPr>
        <w:t>="Auto"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&lt;</w:t>
      </w:r>
      <w:r w:rsidRPr="00D90D05">
        <w:rPr>
          <w:rStyle w:val="af7"/>
        </w:rPr>
        <w:t>ColumnDefinition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Width</w:t>
      </w:r>
      <w:r w:rsidRPr="00D90D05">
        <w:rPr>
          <w:rStyle w:val="af6"/>
        </w:rPr>
        <w:t>="*"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&lt;/</w:t>
      </w:r>
      <w:r w:rsidRPr="00D90D05">
        <w:rPr>
          <w:rStyle w:val="af7"/>
        </w:rPr>
        <w:t>Grid.ColumnDefinitions</w:t>
      </w:r>
      <w:r w:rsidRPr="00D90D05">
        <w:rPr>
          <w:rStyle w:val="af6"/>
        </w:rPr>
        <w:t>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</w:t>
      </w:r>
      <w:r w:rsidRPr="00D90D05">
        <w:rPr>
          <w:rStyle w:val="af7"/>
        </w:rPr>
        <w:t>Grid.RowDefinitions</w:t>
      </w:r>
      <w:r w:rsidRPr="00D90D05">
        <w:rPr>
          <w:rStyle w:val="af6"/>
        </w:rPr>
        <w:t>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&lt;</w:t>
      </w:r>
      <w:r w:rsidRPr="00D90D05">
        <w:rPr>
          <w:rStyle w:val="af7"/>
        </w:rPr>
        <w:t>RowDefinition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Height</w:t>
      </w:r>
      <w:r w:rsidRPr="00D90D05">
        <w:rPr>
          <w:rStyle w:val="af6"/>
        </w:rPr>
        <w:t>="*"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&lt;</w:t>
      </w:r>
      <w:r w:rsidRPr="00D90D05">
        <w:rPr>
          <w:rStyle w:val="af7"/>
        </w:rPr>
        <w:t>RowDefinition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Height</w:t>
      </w:r>
      <w:r w:rsidRPr="00D90D05">
        <w:rPr>
          <w:rStyle w:val="af6"/>
        </w:rPr>
        <w:t>="2*"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&lt;/</w:t>
      </w:r>
      <w:r w:rsidRPr="00D90D05">
        <w:rPr>
          <w:rStyle w:val="af7"/>
        </w:rPr>
        <w:t>Grid.RowDefinitions</w:t>
      </w:r>
      <w:r w:rsidRPr="00D90D05">
        <w:rPr>
          <w:rStyle w:val="af6"/>
        </w:rPr>
        <w:t>&gt;</w:t>
      </w:r>
    </w:p>
    <w:p w:rsidR="00D90D05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Grid.Column</w:t>
      </w:r>
      <w:r w:rsidRPr="00D90D05">
        <w:rPr>
          <w:rStyle w:val="af6"/>
        </w:rPr>
        <w:t xml:space="preserve">="0" </w:t>
      </w:r>
      <w:r w:rsidRPr="00D90D05">
        <w:rPr>
          <w:rStyle w:val="XML"/>
        </w:rPr>
        <w:t>Grid.Row</w:t>
      </w:r>
      <w:r w:rsidRPr="00D90D05">
        <w:rPr>
          <w:rStyle w:val="af6"/>
        </w:rPr>
        <w:t>="0"</w:t>
      </w:r>
    </w:p>
    <w:p w:rsidR="00A36068" w:rsidRPr="00D90D05" w:rsidRDefault="00D90D05" w:rsidP="00D90D05">
      <w:pPr>
        <w:pStyle w:val="a4"/>
        <w:rPr>
          <w:rStyle w:val="af6"/>
        </w:rPr>
      </w:pPr>
      <w:r w:rsidRPr="00740584">
        <w:rPr>
          <w:rStyle w:val="af6"/>
        </w:rPr>
        <w:t xml:space="preserve">    </w:t>
      </w:r>
      <w:r w:rsidRPr="00D90D05">
        <w:rPr>
          <w:rStyle w:val="af7"/>
        </w:rPr>
        <w:t xml:space="preserve">      </w:t>
      </w:r>
      <w:r w:rsidRPr="00D90D05">
        <w:rPr>
          <w:rStyle w:val="af6"/>
        </w:rPr>
        <w:t xml:space="preserve"> </w:t>
      </w:r>
      <w:r w:rsidR="00A36068" w:rsidRPr="00D90D05">
        <w:rPr>
          <w:rStyle w:val="XML"/>
        </w:rPr>
        <w:t>Background</w:t>
      </w:r>
      <w:r w:rsidR="00A36068" w:rsidRPr="00D90D05">
        <w:rPr>
          <w:rStyle w:val="af6"/>
        </w:rPr>
        <w:t xml:space="preserve">="Red" </w:t>
      </w:r>
      <w:r w:rsidR="00A36068" w:rsidRPr="00D90D05">
        <w:rPr>
          <w:rStyle w:val="XML"/>
        </w:rPr>
        <w:t>Content</w:t>
      </w:r>
      <w:r w:rsidR="00A36068" w:rsidRPr="00D90D05">
        <w:rPr>
          <w:rStyle w:val="af6"/>
        </w:rPr>
        <w:t>="One"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Grid.Column</w:t>
      </w:r>
      <w:r w:rsidRPr="00D90D05">
        <w:rPr>
          <w:rStyle w:val="af6"/>
        </w:rPr>
        <w:t xml:space="preserve">="1" </w:t>
      </w:r>
      <w:r w:rsidRPr="00D90D05">
        <w:rPr>
          <w:rStyle w:val="XML"/>
        </w:rPr>
        <w:t>Grid.Row</w:t>
      </w:r>
      <w:r w:rsidRPr="00D90D05">
        <w:rPr>
          <w:rStyle w:val="af6"/>
        </w:rPr>
        <w:t xml:space="preserve">="0" </w:t>
      </w:r>
      <w:r w:rsidRPr="00D90D05">
        <w:rPr>
          <w:rStyle w:val="XML"/>
        </w:rPr>
        <w:t>Width</w:t>
      </w:r>
      <w:r w:rsidRPr="00D90D05">
        <w:rPr>
          <w:rStyle w:val="af6"/>
        </w:rPr>
        <w:t>="60"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</w:t>
      </w:r>
      <w:r w:rsidRPr="00D90D05">
        <w:rPr>
          <w:rStyle w:val="af7"/>
        </w:rPr>
        <w:t xml:space="preserve">      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Background</w:t>
      </w:r>
      <w:r w:rsidRPr="00D90D05">
        <w:rPr>
          <w:rStyle w:val="af6"/>
        </w:rPr>
        <w:t xml:space="preserve">="Orange" </w:t>
      </w:r>
      <w:r w:rsidRPr="00D90D05">
        <w:rPr>
          <w:rStyle w:val="XML"/>
        </w:rPr>
        <w:t>Content</w:t>
      </w:r>
      <w:r w:rsidRPr="00D90D05">
        <w:rPr>
          <w:rStyle w:val="af6"/>
        </w:rPr>
        <w:t>="Two"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Grid.Column</w:t>
      </w:r>
      <w:r w:rsidRPr="00D90D05">
        <w:rPr>
          <w:rStyle w:val="af6"/>
        </w:rPr>
        <w:t xml:space="preserve">="2" </w:t>
      </w:r>
      <w:r w:rsidRPr="00D90D05">
        <w:rPr>
          <w:rStyle w:val="XML"/>
        </w:rPr>
        <w:t>Grid.Row</w:t>
      </w:r>
      <w:r w:rsidRPr="00D90D05">
        <w:rPr>
          <w:rStyle w:val="af6"/>
        </w:rPr>
        <w:t>="0"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</w:t>
      </w:r>
      <w:r w:rsidRPr="00D90D05">
        <w:rPr>
          <w:rStyle w:val="af7"/>
        </w:rPr>
        <w:t xml:space="preserve">      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Background</w:t>
      </w:r>
      <w:r w:rsidRPr="00D90D05">
        <w:rPr>
          <w:rStyle w:val="af6"/>
        </w:rPr>
        <w:t xml:space="preserve">="Yellow" </w:t>
      </w:r>
      <w:r w:rsidRPr="00D90D05">
        <w:rPr>
          <w:rStyle w:val="XML"/>
        </w:rPr>
        <w:t>Content</w:t>
      </w:r>
      <w:r w:rsidRPr="00D90D05">
        <w:rPr>
          <w:rStyle w:val="af6"/>
        </w:rPr>
        <w:t>="Three"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Grid.Column</w:t>
      </w:r>
      <w:r w:rsidRPr="00D90D05">
        <w:rPr>
          <w:rStyle w:val="af6"/>
        </w:rPr>
        <w:t xml:space="preserve">="0" </w:t>
      </w:r>
      <w:r w:rsidRPr="00D90D05">
        <w:rPr>
          <w:rStyle w:val="XML"/>
        </w:rPr>
        <w:t>Grid.Row</w:t>
      </w:r>
      <w:r w:rsidRPr="00D90D05">
        <w:rPr>
          <w:rStyle w:val="af6"/>
        </w:rPr>
        <w:t>="1"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</w:t>
      </w:r>
      <w:r w:rsidRPr="00D90D05">
        <w:rPr>
          <w:rStyle w:val="af7"/>
        </w:rPr>
        <w:t xml:space="preserve">      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Background</w:t>
      </w:r>
      <w:r w:rsidRPr="00D90D05">
        <w:rPr>
          <w:rStyle w:val="af6"/>
        </w:rPr>
        <w:t xml:space="preserve">="Lime" </w:t>
      </w:r>
      <w:r w:rsidRPr="00D90D05">
        <w:rPr>
          <w:rStyle w:val="XML"/>
        </w:rPr>
        <w:t>Content</w:t>
      </w:r>
      <w:r w:rsidRPr="00D90D05">
        <w:rPr>
          <w:rStyle w:val="af6"/>
        </w:rPr>
        <w:t>="Four"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&lt;</w:t>
      </w:r>
      <w:r w:rsidRPr="00D90D05">
        <w:rPr>
          <w:rStyle w:val="af7"/>
        </w:rPr>
        <w:t>Button</w:t>
      </w:r>
      <w:r w:rsidRPr="00D90D05">
        <w:rPr>
          <w:rStyle w:val="af6"/>
        </w:rPr>
        <w:t xml:space="preserve"> </w:t>
      </w:r>
      <w:r w:rsidRPr="00D90D05">
        <w:rPr>
          <w:rStyle w:val="XML"/>
        </w:rPr>
        <w:t>Grid.Column</w:t>
      </w:r>
      <w:r w:rsidRPr="00D90D05">
        <w:rPr>
          <w:rStyle w:val="af6"/>
        </w:rPr>
        <w:t xml:space="preserve">="1" </w:t>
      </w:r>
      <w:r w:rsidRPr="00D90D05">
        <w:rPr>
          <w:rStyle w:val="XML"/>
        </w:rPr>
        <w:t>Grid.Row</w:t>
      </w:r>
      <w:r w:rsidRPr="00D90D05">
        <w:rPr>
          <w:rStyle w:val="af6"/>
        </w:rPr>
        <w:t xml:space="preserve">="1" </w:t>
      </w:r>
      <w:r w:rsidRPr="00D90D05">
        <w:rPr>
          <w:rStyle w:val="XML"/>
        </w:rPr>
        <w:t>Grid.ColumnSpan</w:t>
      </w:r>
      <w:r w:rsidRPr="00D90D05">
        <w:rPr>
          <w:rStyle w:val="af6"/>
        </w:rPr>
        <w:t>="2"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 xml:space="preserve">           </w:t>
      </w:r>
      <w:r w:rsidRPr="00D90D05">
        <w:rPr>
          <w:rStyle w:val="XML"/>
        </w:rPr>
        <w:t>Background</w:t>
      </w:r>
      <w:r w:rsidRPr="00D90D05">
        <w:rPr>
          <w:rStyle w:val="af6"/>
        </w:rPr>
        <w:t xml:space="preserve">="Aqua" </w:t>
      </w:r>
      <w:r w:rsidRPr="00D90D05">
        <w:rPr>
          <w:rStyle w:val="XML"/>
        </w:rPr>
        <w:t>Content</w:t>
      </w:r>
      <w:r w:rsidRPr="00D90D05">
        <w:rPr>
          <w:rStyle w:val="af6"/>
        </w:rPr>
        <w:t>="Five" /&gt;</w:t>
      </w:r>
    </w:p>
    <w:p w:rsidR="00A36068" w:rsidRPr="00D90D05" w:rsidRDefault="00A36068" w:rsidP="00D90D05">
      <w:pPr>
        <w:pStyle w:val="a4"/>
        <w:rPr>
          <w:rStyle w:val="af6"/>
        </w:rPr>
      </w:pPr>
      <w:r w:rsidRPr="00D90D05">
        <w:rPr>
          <w:rStyle w:val="af6"/>
        </w:rPr>
        <w:t>&lt;/</w:t>
      </w:r>
      <w:r w:rsidRPr="00D90D05">
        <w:rPr>
          <w:rStyle w:val="af7"/>
        </w:rPr>
        <w:t>Grid</w:t>
      </w:r>
      <w:r w:rsidRPr="00D90D05">
        <w:rPr>
          <w:rStyle w:val="af6"/>
        </w:rPr>
        <w:t>&gt;</w:t>
      </w:r>
    </w:p>
    <w:bookmarkEnd w:id="29"/>
    <w:bookmarkEnd w:id="30"/>
    <w:p w:rsidR="00A36068" w:rsidRPr="00A36068" w:rsidRDefault="00654415" w:rsidP="00D90D05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r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D90D05">
      <w:pPr>
        <w:pStyle w:val="af"/>
      </w:pPr>
      <w:r>
        <w:t>Рис. 10. Демонстрация</w:t>
      </w:r>
      <w:r w:rsidR="00D90D05">
        <w:t xml:space="preserve"> контейнера</w:t>
      </w:r>
      <w:r>
        <w:t xml:space="preserve"> </w:t>
      </w:r>
      <w:r w:rsidRPr="00D90D05">
        <w:rPr>
          <w:rStyle w:val="af5"/>
        </w:rPr>
        <w:t>Grid</w:t>
      </w:r>
      <w:r>
        <w:t>.</w:t>
      </w:r>
    </w:p>
    <w:p w:rsidR="00A36068" w:rsidRDefault="00A36068" w:rsidP="00A36068">
      <w:r>
        <w:t xml:space="preserve">При настройке </w:t>
      </w:r>
      <w:r w:rsidRPr="006D5F42">
        <w:rPr>
          <w:rStyle w:val="af5"/>
        </w:rPr>
        <w:t>Grid</w:t>
      </w:r>
      <w:r>
        <w:t xml:space="preserve"> необходимо задать набор столбцов и строк с помощью коллекций </w:t>
      </w:r>
      <w:r w:rsidRPr="006D5F42">
        <w:rPr>
          <w:rStyle w:val="a9"/>
        </w:rPr>
        <w:t>ColumnDefinitions</w:t>
      </w:r>
      <w:r>
        <w:t xml:space="preserve"> и </w:t>
      </w:r>
      <w:r w:rsidRPr="006D5F42">
        <w:rPr>
          <w:rStyle w:val="a9"/>
        </w:rPr>
        <w:t>RowDefinitions</w:t>
      </w:r>
      <w:r>
        <w:t xml:space="preserve">. Для столбцов может быть указана ширина, для строк – высота. При этом допустимо использовать абсолютное значение, </w:t>
      </w:r>
      <w:r w:rsidR="00654415">
        <w:t>подбор</w:t>
      </w:r>
      <w:r>
        <w:t xml:space="preserve"> по содержимому или </w:t>
      </w:r>
      <w:r w:rsidRPr="006D5F42">
        <w:rPr>
          <w:rStyle w:val="a8"/>
        </w:rPr>
        <w:t>пропорциональный размер</w:t>
      </w:r>
      <w:r>
        <w:t xml:space="preserve">. В последнем случае применяется символ </w:t>
      </w:r>
      <w:r w:rsidRPr="006D5F42">
        <w:rPr>
          <w:rStyle w:val="a9"/>
        </w:rPr>
        <w:t>*</w:t>
      </w:r>
      <w:r>
        <w:t xml:space="preserve"> и необязательный коэффициент пропорциональности. В примере, приведённом выше, высота второй строки равна удвоенной высоте первой строки, независимо от высоты окна.</w:t>
      </w:r>
    </w:p>
    <w:p w:rsidR="00A36068" w:rsidRDefault="00A36068" w:rsidP="00A36068">
      <w:r>
        <w:t xml:space="preserve">Дочерние элементы связываются с ячейками </w:t>
      </w:r>
      <w:r w:rsidRPr="006D5F42">
        <w:rPr>
          <w:rStyle w:val="af5"/>
        </w:rPr>
        <w:t>Grid</w:t>
      </w:r>
      <w:r>
        <w:t xml:space="preserve"> при помощи присоединённых свойств </w:t>
      </w:r>
      <w:r w:rsidRPr="006D5F42">
        <w:rPr>
          <w:rStyle w:val="af5"/>
        </w:rPr>
        <w:t>Grid</w:t>
      </w:r>
      <w:r w:rsidRPr="006D5F42">
        <w:rPr>
          <w:rStyle w:val="a9"/>
        </w:rPr>
        <w:t>.Column</w:t>
      </w:r>
      <w:r>
        <w:t xml:space="preserve"> и </w:t>
      </w:r>
      <w:r w:rsidRPr="006D5F42">
        <w:rPr>
          <w:rStyle w:val="af5"/>
        </w:rPr>
        <w:t>Grid</w:t>
      </w:r>
      <w:r w:rsidRPr="006D5F42">
        <w:rPr>
          <w:rStyle w:val="a9"/>
        </w:rPr>
        <w:t>.Row</w:t>
      </w:r>
      <w:r>
        <w:t xml:space="preserve">. Если несколько элементов расположены в одной ячейке, они наслаиваются друг на друга. Один элемент может занять несколько ячеек, определяя значения для присоединённых свойств </w:t>
      </w:r>
      <w:r w:rsidRPr="006D5F42">
        <w:rPr>
          <w:rStyle w:val="af5"/>
        </w:rPr>
        <w:t>Grid</w:t>
      </w:r>
      <w:r w:rsidRPr="006D5F42">
        <w:rPr>
          <w:rStyle w:val="a9"/>
        </w:rPr>
        <w:t>.ColumnSpan</w:t>
      </w:r>
      <w:r>
        <w:t xml:space="preserve"> и </w:t>
      </w:r>
      <w:r w:rsidRPr="006D5F42">
        <w:rPr>
          <w:rStyle w:val="af5"/>
        </w:rPr>
        <w:t>Grid</w:t>
      </w:r>
      <w:r w:rsidRPr="006D5F42">
        <w:rPr>
          <w:rStyle w:val="a9"/>
        </w:rPr>
        <w:t>.RowSpan</w:t>
      </w:r>
      <w:r>
        <w:t>.</w:t>
      </w:r>
    </w:p>
    <w:p w:rsidR="00A36068" w:rsidRDefault="00A36068" w:rsidP="00A36068">
      <w:r>
        <w:t xml:space="preserve">Контейнер </w:t>
      </w:r>
      <w:r w:rsidRPr="006D5F42">
        <w:rPr>
          <w:rStyle w:val="af5"/>
        </w:rPr>
        <w:t>Grid</w:t>
      </w:r>
      <w:r>
        <w:t xml:space="preserve"> позволяет изменять размеры столбцов и строк при помощи перетаскивания, если используется элемент управления </w:t>
      </w:r>
      <w:r w:rsidRPr="006D5F42">
        <w:rPr>
          <w:rStyle w:val="af5"/>
        </w:rPr>
        <w:t>GridSplitter</w:t>
      </w:r>
      <w:r>
        <w:t>. Вот несколько правил работы с этим элементом:</w:t>
      </w:r>
    </w:p>
    <w:p w:rsidR="00A36068" w:rsidRDefault="006D5F42" w:rsidP="00A36068">
      <w:r>
        <w:t xml:space="preserve">1. </w:t>
      </w:r>
      <w:r w:rsidR="00A36068" w:rsidRPr="006D5F42">
        <w:rPr>
          <w:rStyle w:val="af5"/>
        </w:rPr>
        <w:t>GridSplitter</w:t>
      </w:r>
      <w:r w:rsidR="00A36068">
        <w:t xml:space="preserve"> должен быть помещён в ячейку </w:t>
      </w:r>
      <w:r w:rsidR="00A36068" w:rsidRPr="006D5F42">
        <w:rPr>
          <w:rStyle w:val="af5"/>
        </w:rPr>
        <w:t>Grid</w:t>
      </w:r>
      <w:r w:rsidR="00A36068">
        <w:t xml:space="preserve">. Лучший подход заключается в резервировании специального столбца или строки для </w:t>
      </w:r>
      <w:r w:rsidR="00A36068" w:rsidRPr="006D5F42">
        <w:rPr>
          <w:rStyle w:val="af5"/>
        </w:rPr>
        <w:t>GridSplitter</w:t>
      </w:r>
      <w:r w:rsidR="00A36068">
        <w:t xml:space="preserve"> со значениями </w:t>
      </w:r>
      <w:r w:rsidR="00A36068" w:rsidRPr="006D5F42">
        <w:rPr>
          <w:rStyle w:val="a9"/>
        </w:rPr>
        <w:t>Height</w:t>
      </w:r>
      <w:r w:rsidR="00A36068">
        <w:t xml:space="preserve"> или </w:t>
      </w:r>
      <w:r w:rsidR="00A36068" w:rsidRPr="006D5F42">
        <w:rPr>
          <w:rStyle w:val="a9"/>
        </w:rPr>
        <w:t>Width</w:t>
      </w:r>
      <w:r w:rsidR="00A36068">
        <w:t xml:space="preserve">, равными </w:t>
      </w:r>
      <w:r w:rsidR="00A36068" w:rsidRPr="006D5F42">
        <w:rPr>
          <w:rStyle w:val="a9"/>
        </w:rPr>
        <w:t>Auto</w:t>
      </w:r>
      <w:r w:rsidR="00A36068">
        <w:t>.</w:t>
      </w:r>
    </w:p>
    <w:p w:rsidR="00A36068" w:rsidRDefault="006D5F42" w:rsidP="00A36068">
      <w:r>
        <w:t xml:space="preserve">2. </w:t>
      </w:r>
      <w:r w:rsidR="00A36068" w:rsidRPr="006D5F42">
        <w:rPr>
          <w:rStyle w:val="af5"/>
        </w:rPr>
        <w:t>GridSplitter</w:t>
      </w:r>
      <w:r w:rsidR="00A36068">
        <w:t xml:space="preserve"> всегда изменяет размер всей строки или столбца, а не отдельной ячейки. Чтобы сделать внешний вид </w:t>
      </w:r>
      <w:r w:rsidR="00A36068" w:rsidRPr="006D5F42">
        <w:rPr>
          <w:rStyle w:val="af5"/>
        </w:rPr>
        <w:t>GridSplitter</w:t>
      </w:r>
      <w:r w:rsidR="00A36068">
        <w:t xml:space="preserve"> соответствующим такому поведению, растяните его по всей строке или столбцу, используя </w:t>
      </w:r>
      <w:r>
        <w:t xml:space="preserve">присоединённые </w:t>
      </w:r>
      <w:r w:rsidR="00A36068">
        <w:t xml:space="preserve">свойства </w:t>
      </w:r>
      <w:r w:rsidRPr="006D5F42">
        <w:rPr>
          <w:rStyle w:val="af5"/>
        </w:rPr>
        <w:t>Grid</w:t>
      </w:r>
      <w:r w:rsidRPr="006D5F42">
        <w:rPr>
          <w:rStyle w:val="a9"/>
        </w:rPr>
        <w:t>.ColumnSpan</w:t>
      </w:r>
      <w:r>
        <w:t xml:space="preserve"> или </w:t>
      </w:r>
      <w:r w:rsidRPr="006D5F42">
        <w:rPr>
          <w:rStyle w:val="af5"/>
        </w:rPr>
        <w:t>Grid</w:t>
      </w:r>
      <w:r w:rsidRPr="006D5F42">
        <w:rPr>
          <w:rStyle w:val="a9"/>
        </w:rPr>
        <w:t>.RowSpan</w:t>
      </w:r>
      <w:r w:rsidR="00A36068">
        <w:t>.</w:t>
      </w:r>
    </w:p>
    <w:p w:rsidR="00A36068" w:rsidRDefault="006D5F42" w:rsidP="00A36068">
      <w:r>
        <w:t xml:space="preserve">3. </w:t>
      </w:r>
      <w:r w:rsidR="00A36068">
        <w:t xml:space="preserve">Изначально </w:t>
      </w:r>
      <w:r w:rsidR="00A36068" w:rsidRPr="006D5F42">
        <w:rPr>
          <w:rStyle w:val="af5"/>
        </w:rPr>
        <w:t>GridSplitter</w:t>
      </w:r>
      <w:r w:rsidR="00A36068">
        <w:t xml:space="preserve"> настолько мал, что его не видно. Дайте ему минимальный размер. Например, в случае вертикальной разделяющей полосы установите </w:t>
      </w:r>
      <w:r w:rsidR="00A36068" w:rsidRPr="006D5F42">
        <w:rPr>
          <w:rStyle w:val="a9"/>
        </w:rPr>
        <w:t>VerticalAlignment</w:t>
      </w:r>
      <w:r w:rsidR="00A36068">
        <w:t xml:space="preserve"> в </w:t>
      </w:r>
      <w:r w:rsidR="00A36068" w:rsidRPr="006D5F42">
        <w:rPr>
          <w:rStyle w:val="a9"/>
        </w:rPr>
        <w:t>Stretch</w:t>
      </w:r>
      <w:r w:rsidR="00A36068">
        <w:t xml:space="preserve">, </w:t>
      </w:r>
      <w:r w:rsidR="002D7496">
        <w:t>а</w:t>
      </w:r>
      <w:r w:rsidR="00A36068">
        <w:t xml:space="preserve"> </w:t>
      </w:r>
      <w:r w:rsidR="00A36068" w:rsidRPr="006D5F42">
        <w:rPr>
          <w:rStyle w:val="a9"/>
        </w:rPr>
        <w:t>Width</w:t>
      </w:r>
      <w:r w:rsidR="00A36068">
        <w:t xml:space="preserve"> – в фиксированный размер.</w:t>
      </w:r>
    </w:p>
    <w:p w:rsidR="00A36068" w:rsidRDefault="006D5F42" w:rsidP="00A36068">
      <w:r>
        <w:t xml:space="preserve">4. </w:t>
      </w:r>
      <w:r w:rsidR="00A36068">
        <w:t xml:space="preserve">Выравнивание </w:t>
      </w:r>
      <w:r w:rsidR="00A36068" w:rsidRPr="006D5F42">
        <w:rPr>
          <w:rStyle w:val="af5"/>
        </w:rPr>
        <w:t>GridSplitter</w:t>
      </w:r>
      <w:r w:rsidR="00A36068">
        <w:t xml:space="preserve"> определяет, будет ли разделительная полоса горизонтальной (используемой для изменения размеров строк) или вертикальной (для изменения размеров столбцов). В случае горизонтальной разделительной полосы установите </w:t>
      </w:r>
      <w:r w:rsidR="00A36068" w:rsidRPr="006D5F42">
        <w:rPr>
          <w:rStyle w:val="a9"/>
        </w:rPr>
        <w:t>VerticalAlignment</w:t>
      </w:r>
      <w:r w:rsidR="00A36068">
        <w:t xml:space="preserve"> в </w:t>
      </w:r>
      <w:r w:rsidR="00A36068" w:rsidRPr="006D5F42">
        <w:rPr>
          <w:rStyle w:val="a9"/>
        </w:rPr>
        <w:t>Center</w:t>
      </w:r>
      <w:r w:rsidR="00A36068">
        <w:t xml:space="preserve"> (что принято по умолчанию). В случае вертикальной разделительной полосы установите </w:t>
      </w:r>
      <w:r w:rsidR="00A36068" w:rsidRPr="006D5F42">
        <w:rPr>
          <w:rStyle w:val="a9"/>
        </w:rPr>
        <w:t>HorizontalAlignment</w:t>
      </w:r>
      <w:r w:rsidR="00A36068">
        <w:t xml:space="preserve"> в </w:t>
      </w:r>
      <w:r w:rsidR="00A36068" w:rsidRPr="006D5F42">
        <w:rPr>
          <w:rStyle w:val="a9"/>
        </w:rPr>
        <w:t>Center</w:t>
      </w:r>
      <w:r w:rsidR="00A36068">
        <w:t>.</w:t>
      </w:r>
    </w:p>
    <w:p w:rsidR="00A36068" w:rsidRDefault="00A36068" w:rsidP="00A36068">
      <w:r>
        <w:lastRenderedPageBreak/>
        <w:t xml:space="preserve">Ниже приведён фрагмент разметки, использующей горизонтальный </w:t>
      </w:r>
      <w:r w:rsidRPr="006D5F42">
        <w:rPr>
          <w:rStyle w:val="af5"/>
        </w:rPr>
        <w:t>GridSplitter</w:t>
      </w:r>
      <w:r>
        <w:t>: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>&lt;</w:t>
      </w:r>
      <w:r w:rsidRPr="006D5F42">
        <w:rPr>
          <w:rStyle w:val="af7"/>
        </w:rPr>
        <w:t>Grid</w:t>
      </w:r>
      <w:r w:rsidRPr="006D5F42">
        <w:rPr>
          <w:rStyle w:val="af6"/>
        </w:rPr>
        <w:t>&gt;</w:t>
      </w:r>
    </w:p>
    <w:p w:rsidR="00A36068" w:rsidRPr="006D5F42" w:rsidRDefault="00A36068" w:rsidP="006D5F42">
      <w:pPr>
        <w:pStyle w:val="a4"/>
        <w:rPr>
          <w:rStyle w:val="af6"/>
        </w:rPr>
      </w:pPr>
      <w:bookmarkStart w:id="31" w:name="OLE_LINK86"/>
      <w:bookmarkStart w:id="32" w:name="OLE_LINK87"/>
      <w:r w:rsidRPr="006D5F42">
        <w:rPr>
          <w:rStyle w:val="af6"/>
        </w:rPr>
        <w:t xml:space="preserve">  &lt;</w:t>
      </w:r>
      <w:r w:rsidRPr="006D5F42">
        <w:rPr>
          <w:rStyle w:val="af7"/>
        </w:rPr>
        <w:t>Grid.ColumnDefinitions</w:t>
      </w:r>
      <w:r w:rsidRPr="006D5F42">
        <w:rPr>
          <w:rStyle w:val="af6"/>
        </w:rPr>
        <w:t>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&lt;</w:t>
      </w:r>
      <w:r w:rsidRPr="006D5F42">
        <w:rPr>
          <w:rStyle w:val="af7"/>
        </w:rPr>
        <w:t>ColumnDefinition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Width</w:t>
      </w:r>
      <w:r w:rsidRPr="006D5F42">
        <w:rPr>
          <w:rStyle w:val="af6"/>
        </w:rPr>
        <w:t>="100" /&gt;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&lt;</w:t>
      </w:r>
      <w:r w:rsidRPr="006D5F42">
        <w:rPr>
          <w:rStyle w:val="af7"/>
        </w:rPr>
        <w:t>ColumnDefinition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Width</w:t>
      </w:r>
      <w:r w:rsidRPr="006D5F42">
        <w:rPr>
          <w:rStyle w:val="af6"/>
        </w:rPr>
        <w:t>="Auto" /&gt;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&lt;</w:t>
      </w:r>
      <w:r w:rsidRPr="006D5F42">
        <w:rPr>
          <w:rStyle w:val="af7"/>
        </w:rPr>
        <w:t>ColumnDefinition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Width</w:t>
      </w:r>
      <w:r w:rsidRPr="006D5F42">
        <w:rPr>
          <w:rStyle w:val="af6"/>
        </w:rPr>
        <w:t>="*" /&gt;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&lt;/</w:t>
      </w:r>
      <w:r w:rsidRPr="006D5F42">
        <w:rPr>
          <w:rStyle w:val="af7"/>
        </w:rPr>
        <w:t>Grid.ColumnDefinitions</w:t>
      </w:r>
      <w:r w:rsidRPr="006D5F42">
        <w:rPr>
          <w:rStyle w:val="af6"/>
        </w:rPr>
        <w:t>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&lt;</w:t>
      </w:r>
      <w:r w:rsidRPr="006D5F42">
        <w:rPr>
          <w:rStyle w:val="af7"/>
        </w:rPr>
        <w:t>Grid.RowDefinitions</w:t>
      </w:r>
      <w:r w:rsidRPr="006D5F42">
        <w:rPr>
          <w:rStyle w:val="af6"/>
        </w:rPr>
        <w:t>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&lt;</w:t>
      </w:r>
      <w:r w:rsidRPr="006D5F42">
        <w:rPr>
          <w:rStyle w:val="af7"/>
        </w:rPr>
        <w:t>RowDefinition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Height</w:t>
      </w:r>
      <w:r w:rsidRPr="006D5F42">
        <w:rPr>
          <w:rStyle w:val="af6"/>
        </w:rPr>
        <w:t>="*" /&gt;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&lt;</w:t>
      </w:r>
      <w:r w:rsidRPr="006D5F42">
        <w:rPr>
          <w:rStyle w:val="af7"/>
        </w:rPr>
        <w:t>RowDefinition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Height</w:t>
      </w:r>
      <w:r w:rsidRPr="006D5F42">
        <w:rPr>
          <w:rStyle w:val="af6"/>
        </w:rPr>
        <w:t>="Auto" /&gt;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&lt;</w:t>
      </w:r>
      <w:r w:rsidRPr="006D5F42">
        <w:rPr>
          <w:rStyle w:val="af7"/>
        </w:rPr>
        <w:t>RowDefinition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Height</w:t>
      </w:r>
      <w:r w:rsidRPr="006D5F42">
        <w:rPr>
          <w:rStyle w:val="af6"/>
        </w:rPr>
        <w:t>="2*" /&gt;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&lt;/</w:t>
      </w:r>
      <w:r w:rsidRPr="006D5F42">
        <w:rPr>
          <w:rStyle w:val="af7"/>
        </w:rPr>
        <w:t>Grid.RowDefinitions</w:t>
      </w:r>
      <w:r w:rsidRPr="006D5F42">
        <w:rPr>
          <w:rStyle w:val="af6"/>
        </w:rPr>
        <w:t>&gt;</w:t>
      </w:r>
    </w:p>
    <w:bookmarkEnd w:id="31"/>
    <w:bookmarkEnd w:id="32"/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&lt;</w:t>
      </w:r>
      <w:r w:rsidRPr="006D5F42">
        <w:rPr>
          <w:rStyle w:val="af7"/>
        </w:rPr>
        <w:t>GridSplitter</w:t>
      </w:r>
      <w:r w:rsidRPr="006D5F42">
        <w:rPr>
          <w:rStyle w:val="af6"/>
        </w:rPr>
        <w:t xml:space="preserve"> </w:t>
      </w:r>
      <w:r w:rsidRPr="006D5F42">
        <w:rPr>
          <w:rStyle w:val="XML"/>
        </w:rPr>
        <w:t>Grid.Column</w:t>
      </w:r>
      <w:r w:rsidRPr="006D5F42">
        <w:rPr>
          <w:rStyle w:val="af6"/>
        </w:rPr>
        <w:t xml:space="preserve">="0" </w:t>
      </w:r>
      <w:r w:rsidRPr="006D5F42">
        <w:rPr>
          <w:rStyle w:val="XML"/>
        </w:rPr>
        <w:t>Grid.Row</w:t>
      </w:r>
      <w:r w:rsidRPr="006D5F42">
        <w:rPr>
          <w:rStyle w:val="af6"/>
        </w:rPr>
        <w:t xml:space="preserve">="1" </w:t>
      </w:r>
      <w:r w:rsidRPr="006D5F42">
        <w:rPr>
          <w:rStyle w:val="XML"/>
        </w:rPr>
        <w:t>Grid.ColumnSpan</w:t>
      </w:r>
      <w:r w:rsidRPr="006D5F42">
        <w:rPr>
          <w:rStyle w:val="af6"/>
        </w:rPr>
        <w:t>="3"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            </w:t>
      </w:r>
      <w:r w:rsidRPr="006D5F42">
        <w:rPr>
          <w:rStyle w:val="XML"/>
        </w:rPr>
        <w:t>HorizontalAlignment</w:t>
      </w:r>
      <w:r w:rsidRPr="006D5F42">
        <w:rPr>
          <w:rStyle w:val="af6"/>
        </w:rPr>
        <w:t xml:space="preserve">="Stretch" </w:t>
      </w:r>
      <w:r w:rsidRPr="006D5F42">
        <w:rPr>
          <w:rStyle w:val="XML"/>
        </w:rPr>
        <w:t>Height</w:t>
      </w:r>
      <w:r w:rsidRPr="006D5F42">
        <w:rPr>
          <w:rStyle w:val="af6"/>
        </w:rPr>
        <w:t>="3"</w:t>
      </w:r>
    </w:p>
    <w:p w:rsidR="00A36068" w:rsidRPr="006D5F42" w:rsidRDefault="00A36068" w:rsidP="006D5F42">
      <w:pPr>
        <w:pStyle w:val="a4"/>
        <w:rPr>
          <w:rStyle w:val="af6"/>
        </w:rPr>
      </w:pPr>
      <w:r w:rsidRPr="006D5F42">
        <w:rPr>
          <w:rStyle w:val="af6"/>
        </w:rPr>
        <w:t xml:space="preserve">                </w:t>
      </w:r>
      <w:r w:rsidRPr="006D5F42">
        <w:rPr>
          <w:rStyle w:val="XML"/>
        </w:rPr>
        <w:t>VerticalAlignment</w:t>
      </w:r>
      <w:r w:rsidRPr="006D5F42">
        <w:rPr>
          <w:rStyle w:val="af6"/>
        </w:rPr>
        <w:t>="Center" /&gt;</w:t>
      </w:r>
    </w:p>
    <w:p w:rsidR="00A36068" w:rsidRPr="00740584" w:rsidRDefault="00A36068" w:rsidP="006D5F42">
      <w:pPr>
        <w:pStyle w:val="a4"/>
        <w:rPr>
          <w:rStyle w:val="af6"/>
          <w:lang w:val="ru-RU"/>
        </w:rPr>
      </w:pPr>
      <w:r w:rsidRPr="00740584">
        <w:rPr>
          <w:rStyle w:val="af6"/>
          <w:lang w:val="ru-RU"/>
        </w:rPr>
        <w:t>&lt;/</w:t>
      </w:r>
      <w:r w:rsidRPr="006D5F42">
        <w:rPr>
          <w:rStyle w:val="af7"/>
        </w:rPr>
        <w:t>Grid</w:t>
      </w:r>
      <w:r w:rsidRPr="00740584">
        <w:rPr>
          <w:rStyle w:val="af6"/>
          <w:lang w:val="ru-RU"/>
        </w:rPr>
        <w:t>&gt;</w:t>
      </w:r>
    </w:p>
    <w:p w:rsidR="00A36068" w:rsidRDefault="00A36068" w:rsidP="00A36068">
      <w:r>
        <w:t xml:space="preserve">Классы </w:t>
      </w:r>
      <w:r w:rsidRPr="004E18E7">
        <w:rPr>
          <w:rStyle w:val="af5"/>
        </w:rPr>
        <w:t>RowDefinition</w:t>
      </w:r>
      <w:r>
        <w:t xml:space="preserve"> и </w:t>
      </w:r>
      <w:r w:rsidRPr="004E18E7">
        <w:rPr>
          <w:rStyle w:val="af5"/>
        </w:rPr>
        <w:t>ColumnDefinition</w:t>
      </w:r>
      <w:r>
        <w:t xml:space="preserve"> обладают строковым свойством </w:t>
      </w:r>
      <w:r w:rsidRPr="004E18E7">
        <w:rPr>
          <w:rStyle w:val="a9"/>
        </w:rPr>
        <w:t>SharedSizeGroup</w:t>
      </w:r>
      <w:r>
        <w:t xml:space="preserve">, при помощи которого строки или столбцы объединяются в </w:t>
      </w:r>
      <w:r w:rsidRPr="004E18E7">
        <w:rPr>
          <w:rStyle w:val="a8"/>
        </w:rPr>
        <w:t>группу, разделяющую размер</w:t>
      </w:r>
      <w:r>
        <w:t xml:space="preserve">. Это означает, что при изменении размера одного элемента группы (строки или столбца), другие элементы автоматически получают такой же размер. Разделение размеров может быть выполнено как в рамках одного контейнера </w:t>
      </w:r>
      <w:r w:rsidRPr="004E18E7">
        <w:rPr>
          <w:rStyle w:val="af5"/>
        </w:rPr>
        <w:t>Grid</w:t>
      </w:r>
      <w:r>
        <w:t xml:space="preserve">, так и между несколькими </w:t>
      </w:r>
      <w:r w:rsidRPr="004E18E7">
        <w:rPr>
          <w:rStyle w:val="af5"/>
        </w:rPr>
        <w:t>Grid</w:t>
      </w:r>
      <w:r>
        <w:t xml:space="preserve">. В последнем случае необходимо установить свойство </w:t>
      </w:r>
      <w:r w:rsidRPr="004E18E7">
        <w:rPr>
          <w:rStyle w:val="af5"/>
        </w:rPr>
        <w:t>Grid</w:t>
      </w:r>
      <w:r w:rsidRPr="004E18E7">
        <w:rPr>
          <w:rStyle w:val="a9"/>
        </w:rPr>
        <w:t>.IsSharedSizeScope</w:t>
      </w:r>
      <w:r>
        <w:t xml:space="preserve"> в значение </w:t>
      </w:r>
      <w:r w:rsidRPr="004E18E7">
        <w:rPr>
          <w:rStyle w:val="af6"/>
        </w:rPr>
        <w:t>true</w:t>
      </w:r>
      <w:r>
        <w:t xml:space="preserve"> для внешнего контейнера компоновки:</w:t>
      </w:r>
    </w:p>
    <w:p w:rsidR="00A36068" w:rsidRPr="004E18E7" w:rsidRDefault="00A36068" w:rsidP="006D5F42">
      <w:pPr>
        <w:pStyle w:val="a4"/>
        <w:rPr>
          <w:rStyle w:val="af6"/>
        </w:rPr>
      </w:pPr>
      <w:r w:rsidRPr="004E18E7">
        <w:rPr>
          <w:rStyle w:val="af6"/>
        </w:rPr>
        <w:t>&lt;</w:t>
      </w:r>
      <w:r w:rsidRPr="004E18E7">
        <w:rPr>
          <w:rStyle w:val="af7"/>
        </w:rPr>
        <w:t>Grid</w:t>
      </w:r>
      <w:r w:rsidRPr="004E18E7">
        <w:rPr>
          <w:rStyle w:val="af6"/>
        </w:rPr>
        <w:t xml:space="preserve"> </w:t>
      </w:r>
      <w:r w:rsidRPr="004E18E7">
        <w:rPr>
          <w:rStyle w:val="XML"/>
        </w:rPr>
        <w:t>IsSharedSizeScope</w:t>
      </w:r>
      <w:r w:rsidRPr="004E18E7">
        <w:rPr>
          <w:rStyle w:val="af6"/>
        </w:rPr>
        <w:t>="True"&gt;</w:t>
      </w:r>
    </w:p>
    <w:p w:rsidR="00A36068" w:rsidRPr="004E18E7" w:rsidRDefault="00A36068" w:rsidP="006D5F42">
      <w:pPr>
        <w:pStyle w:val="a4"/>
        <w:rPr>
          <w:rStyle w:val="af6"/>
        </w:rPr>
      </w:pPr>
      <w:r w:rsidRPr="004E18E7">
        <w:rPr>
          <w:rStyle w:val="af6"/>
        </w:rPr>
        <w:t xml:space="preserve">  &lt;</w:t>
      </w:r>
      <w:r w:rsidRPr="004E18E7">
        <w:rPr>
          <w:rStyle w:val="af7"/>
        </w:rPr>
        <w:t>Grid.ColumnDefinitions</w:t>
      </w:r>
      <w:r w:rsidRPr="004E18E7">
        <w:rPr>
          <w:rStyle w:val="af6"/>
        </w:rPr>
        <w:t>&gt;</w:t>
      </w:r>
    </w:p>
    <w:p w:rsidR="00A36068" w:rsidRPr="004E18E7" w:rsidRDefault="00A36068" w:rsidP="006D5F42">
      <w:pPr>
        <w:pStyle w:val="a4"/>
        <w:rPr>
          <w:rStyle w:val="af6"/>
        </w:rPr>
      </w:pPr>
      <w:r w:rsidRPr="004E18E7">
        <w:rPr>
          <w:rStyle w:val="af6"/>
        </w:rPr>
        <w:t xml:space="preserve">    &lt;</w:t>
      </w:r>
      <w:r w:rsidRPr="004E18E7">
        <w:rPr>
          <w:rStyle w:val="af7"/>
        </w:rPr>
        <w:t>ColumnDefinition</w:t>
      </w:r>
      <w:r w:rsidRPr="004E18E7">
        <w:rPr>
          <w:rStyle w:val="af6"/>
        </w:rPr>
        <w:t xml:space="preserve"> </w:t>
      </w:r>
      <w:r w:rsidRPr="004E18E7">
        <w:rPr>
          <w:rStyle w:val="XML"/>
        </w:rPr>
        <w:t>Width</w:t>
      </w:r>
      <w:r w:rsidRPr="004E18E7">
        <w:rPr>
          <w:rStyle w:val="af6"/>
        </w:rPr>
        <w:t xml:space="preserve">="Auto" </w:t>
      </w:r>
      <w:r w:rsidRPr="004E18E7">
        <w:rPr>
          <w:rStyle w:val="XML"/>
        </w:rPr>
        <w:t>SharedSizeGroup</w:t>
      </w:r>
      <w:r w:rsidRPr="004E18E7">
        <w:rPr>
          <w:rStyle w:val="af6"/>
        </w:rPr>
        <w:t>="myGroup" /&gt;</w:t>
      </w:r>
    </w:p>
    <w:p w:rsidR="00A36068" w:rsidRPr="004E18E7" w:rsidRDefault="00A36068" w:rsidP="006D5F42">
      <w:pPr>
        <w:pStyle w:val="a4"/>
        <w:rPr>
          <w:rStyle w:val="af6"/>
        </w:rPr>
      </w:pPr>
      <w:r w:rsidRPr="004E18E7">
        <w:rPr>
          <w:rStyle w:val="af6"/>
        </w:rPr>
        <w:t xml:space="preserve">    &lt;</w:t>
      </w:r>
      <w:r w:rsidRPr="004E18E7">
        <w:rPr>
          <w:rStyle w:val="af7"/>
        </w:rPr>
        <w:t>ColumnDefinition</w:t>
      </w:r>
      <w:r w:rsidRPr="004E18E7">
        <w:rPr>
          <w:rStyle w:val="af6"/>
        </w:rPr>
        <w:t xml:space="preserve"> /&gt;</w:t>
      </w:r>
    </w:p>
    <w:p w:rsidR="00A36068" w:rsidRPr="004E18E7" w:rsidRDefault="00A36068" w:rsidP="006D5F42">
      <w:pPr>
        <w:pStyle w:val="a4"/>
        <w:rPr>
          <w:rStyle w:val="af6"/>
        </w:rPr>
      </w:pPr>
      <w:r w:rsidRPr="004E18E7">
        <w:rPr>
          <w:rStyle w:val="af6"/>
        </w:rPr>
        <w:t xml:space="preserve">    &lt;</w:t>
      </w:r>
      <w:r w:rsidRPr="004E18E7">
        <w:rPr>
          <w:rStyle w:val="af7"/>
        </w:rPr>
        <w:t>ColumnDefinition</w:t>
      </w:r>
      <w:r w:rsidRPr="004E18E7">
        <w:rPr>
          <w:rStyle w:val="af6"/>
        </w:rPr>
        <w:t xml:space="preserve"> </w:t>
      </w:r>
      <w:r w:rsidRPr="004E18E7">
        <w:rPr>
          <w:rStyle w:val="XML"/>
        </w:rPr>
        <w:t>SharedSizeGroup</w:t>
      </w:r>
      <w:r w:rsidRPr="004E18E7">
        <w:rPr>
          <w:rStyle w:val="af6"/>
        </w:rPr>
        <w:t>="myGroup" /&gt;</w:t>
      </w:r>
    </w:p>
    <w:p w:rsidR="00A36068" w:rsidRPr="004E18E7" w:rsidRDefault="00A36068" w:rsidP="006D5F42">
      <w:pPr>
        <w:pStyle w:val="a4"/>
        <w:rPr>
          <w:rStyle w:val="af6"/>
        </w:rPr>
      </w:pPr>
      <w:r w:rsidRPr="004E18E7">
        <w:rPr>
          <w:rStyle w:val="af6"/>
        </w:rPr>
        <w:t xml:space="preserve">  &lt;/</w:t>
      </w:r>
      <w:r w:rsidRPr="004E18E7">
        <w:rPr>
          <w:rStyle w:val="af7"/>
        </w:rPr>
        <w:t>Grid.ColumnDefinitions</w:t>
      </w:r>
      <w:r w:rsidRPr="004E18E7">
        <w:rPr>
          <w:rStyle w:val="af6"/>
        </w:rPr>
        <w:t>&gt;</w:t>
      </w:r>
    </w:p>
    <w:p w:rsidR="004E18E7" w:rsidRPr="004E18E7" w:rsidRDefault="004E18E7" w:rsidP="006D5F42">
      <w:pPr>
        <w:pStyle w:val="a4"/>
        <w:rPr>
          <w:rStyle w:val="af6"/>
        </w:rPr>
      </w:pPr>
    </w:p>
    <w:p w:rsidR="00A36068" w:rsidRPr="004E18E7" w:rsidRDefault="00A36068" w:rsidP="006D5F42">
      <w:pPr>
        <w:pStyle w:val="a4"/>
        <w:rPr>
          <w:rStyle w:val="af4"/>
        </w:rPr>
      </w:pPr>
      <w:r w:rsidRPr="004E18E7">
        <w:rPr>
          <w:rStyle w:val="af6"/>
        </w:rPr>
        <w:t xml:space="preserve">  </w:t>
      </w:r>
      <w:proofErr w:type="gramStart"/>
      <w:r w:rsidRPr="004E18E7">
        <w:rPr>
          <w:rStyle w:val="af4"/>
        </w:rPr>
        <w:t>&lt;!--</w:t>
      </w:r>
      <w:proofErr w:type="gramEnd"/>
      <w:r w:rsidRPr="004E18E7">
        <w:rPr>
          <w:rStyle w:val="af4"/>
        </w:rPr>
        <w:t xml:space="preserve"> определение элементов Grid --&gt;</w:t>
      </w:r>
    </w:p>
    <w:p w:rsidR="00A36068" w:rsidRPr="00740584" w:rsidRDefault="00A36068" w:rsidP="006D5F42">
      <w:pPr>
        <w:pStyle w:val="a4"/>
        <w:rPr>
          <w:rStyle w:val="af6"/>
          <w:lang w:val="ru-RU"/>
        </w:rPr>
      </w:pPr>
      <w:r w:rsidRPr="00740584">
        <w:rPr>
          <w:rStyle w:val="af6"/>
          <w:lang w:val="ru-RU"/>
        </w:rPr>
        <w:t>&lt;/</w:t>
      </w:r>
      <w:r w:rsidRPr="004E18E7">
        <w:rPr>
          <w:rStyle w:val="af7"/>
        </w:rPr>
        <w:t>Grid</w:t>
      </w:r>
      <w:r w:rsidRPr="00740584">
        <w:rPr>
          <w:rStyle w:val="af6"/>
          <w:lang w:val="ru-RU"/>
        </w:rPr>
        <w:t>&gt;</w:t>
      </w:r>
    </w:p>
    <w:p w:rsidR="00A36068" w:rsidRDefault="006D5F42" w:rsidP="006D5F42">
      <w:pPr>
        <w:pStyle w:val="2"/>
      </w:pPr>
      <w:r>
        <w:t xml:space="preserve">6.3. </w:t>
      </w:r>
      <w:r w:rsidR="00A36068">
        <w:t>Прокрутка и декорирование содержимого</w:t>
      </w:r>
    </w:p>
    <w:p w:rsidR="00A36068" w:rsidRDefault="00A36068" w:rsidP="00A36068">
      <w:r>
        <w:t>Необходимость в прокрутке возникает, если визуальное содержимое выходит за границы родительского элемента</w:t>
      </w:r>
      <w:r w:rsidR="00475A83">
        <w:rPr>
          <w:rStyle w:val="ae"/>
        </w:rPr>
        <w:footnoteReference w:id="3"/>
      </w:r>
      <w:r>
        <w:t xml:space="preserve">. </w:t>
      </w:r>
      <w:r w:rsidRPr="00475A83">
        <w:rPr>
          <w:rStyle w:val="a8"/>
        </w:rPr>
        <w:t>Панель прокрутки</w:t>
      </w:r>
      <w:r>
        <w:t xml:space="preserve"> – это элемент управления содержимым </w:t>
      </w:r>
      <w:r w:rsidRPr="00475A83">
        <w:rPr>
          <w:rStyle w:val="af5"/>
        </w:rPr>
        <w:t>ScrollViewer</w:t>
      </w:r>
      <w:r>
        <w:t xml:space="preserve">. Его свойства </w:t>
      </w:r>
      <w:r w:rsidRPr="00475A83">
        <w:rPr>
          <w:rStyle w:val="a9"/>
        </w:rPr>
        <w:t>VerticalScrollBarVisibility</w:t>
      </w:r>
      <w:r>
        <w:t xml:space="preserve"> и </w:t>
      </w:r>
      <w:r w:rsidRPr="00475A83">
        <w:rPr>
          <w:rStyle w:val="a9"/>
        </w:rPr>
        <w:t>HorizontalScrollBarVisibility</w:t>
      </w:r>
      <w:r>
        <w:t xml:space="preserve"> управляют видимостью полос прокрутки и принимают значение из перечисления </w:t>
      </w:r>
      <w:r w:rsidRPr="00475A83">
        <w:rPr>
          <w:rStyle w:val="af5"/>
        </w:rPr>
        <w:t>ScrollBarVisibility</w:t>
      </w:r>
      <w:r>
        <w:t>:</w:t>
      </w:r>
    </w:p>
    <w:p w:rsidR="00A36068" w:rsidRDefault="001A533B" w:rsidP="00A36068">
      <w:r>
        <w:lastRenderedPageBreak/>
        <w:t xml:space="preserve">1. </w:t>
      </w:r>
      <w:r w:rsidR="00A36068" w:rsidRPr="00475A83">
        <w:rPr>
          <w:rStyle w:val="a9"/>
        </w:rPr>
        <w:t>Visible</w:t>
      </w:r>
      <w:r w:rsidR="00A36068">
        <w:t xml:space="preserve"> – полоса прокрутки видима, даже если в ней нет необходимости.</w:t>
      </w:r>
    </w:p>
    <w:p w:rsidR="00A36068" w:rsidRDefault="001A533B" w:rsidP="00A36068">
      <w:r>
        <w:t xml:space="preserve">2. </w:t>
      </w:r>
      <w:r w:rsidR="00A36068" w:rsidRPr="00475A83">
        <w:rPr>
          <w:rStyle w:val="a9"/>
        </w:rPr>
        <w:t>Auto</w:t>
      </w:r>
      <w:r w:rsidR="00A36068">
        <w:t xml:space="preserve"> – полоса прокрутки появляется только тогда, когда содержимое не помещается в визуальных границах панели прокрутки.</w:t>
      </w:r>
    </w:p>
    <w:p w:rsidR="00A36068" w:rsidRDefault="001A533B" w:rsidP="00A36068">
      <w:r>
        <w:t xml:space="preserve">3. </w:t>
      </w:r>
      <w:r w:rsidR="00A36068" w:rsidRPr="00475A83">
        <w:rPr>
          <w:rStyle w:val="a9"/>
        </w:rPr>
        <w:t>Hidden</w:t>
      </w:r>
      <w:r w:rsidR="00A36068">
        <w:t xml:space="preserve"> – полоса прокрутки не видна, но прокрутку можно выполнить в коде или используя клавиатуру.</w:t>
      </w:r>
    </w:p>
    <w:p w:rsidR="00A36068" w:rsidRDefault="001A533B" w:rsidP="00A36068">
      <w:r>
        <w:t xml:space="preserve">4. </w:t>
      </w:r>
      <w:r w:rsidR="00A36068" w:rsidRPr="00475A83">
        <w:rPr>
          <w:rStyle w:val="a9"/>
        </w:rPr>
        <w:t>Disabled</w:t>
      </w:r>
      <w:r w:rsidR="00A36068">
        <w:t xml:space="preserve"> – полоса прокрутки не видна, прокрутку выполнить нельзя.</w:t>
      </w:r>
    </w:p>
    <w:p w:rsidR="00A36068" w:rsidRPr="00475A83" w:rsidRDefault="00A36068" w:rsidP="00A36068">
      <w:r>
        <w:t xml:space="preserve">Элемент </w:t>
      </w:r>
      <w:r w:rsidRPr="00475A83">
        <w:rPr>
          <w:rStyle w:val="af5"/>
        </w:rPr>
        <w:t>ScrollViewer</w:t>
      </w:r>
      <w:r>
        <w:t xml:space="preserve"> имеет м</w:t>
      </w:r>
      <w:r w:rsidR="00475A83">
        <w:t xml:space="preserve">етоды для программной прокрутки. Вертикальная </w:t>
      </w:r>
      <w:r>
        <w:t>прокрутка</w:t>
      </w:r>
      <w:r w:rsidR="00475A83">
        <w:t xml:space="preserve"> выполняется при помощи методов</w:t>
      </w:r>
      <w:r w:rsidRPr="00475A83">
        <w:t xml:space="preserve"> </w:t>
      </w:r>
      <w:r w:rsidRPr="00475A83">
        <w:rPr>
          <w:rStyle w:val="a9"/>
        </w:rPr>
        <w:t>LineUp()</w:t>
      </w:r>
      <w:r w:rsidRPr="00475A83">
        <w:t xml:space="preserve">, </w:t>
      </w:r>
      <w:r w:rsidRPr="00475A83">
        <w:rPr>
          <w:rStyle w:val="a9"/>
        </w:rPr>
        <w:t>LineDown()</w:t>
      </w:r>
      <w:r w:rsidRPr="00475A83">
        <w:t xml:space="preserve">, </w:t>
      </w:r>
      <w:r w:rsidRPr="00475A83">
        <w:rPr>
          <w:rStyle w:val="a9"/>
        </w:rPr>
        <w:t>PageUp()</w:t>
      </w:r>
      <w:r w:rsidRPr="00475A83">
        <w:t xml:space="preserve">, </w:t>
      </w:r>
      <w:r w:rsidRPr="00475A83">
        <w:rPr>
          <w:rStyle w:val="a9"/>
        </w:rPr>
        <w:t>PageDown()</w:t>
      </w:r>
      <w:r w:rsidRPr="00475A83">
        <w:t xml:space="preserve">, </w:t>
      </w:r>
      <w:r w:rsidRPr="00475A83">
        <w:rPr>
          <w:rStyle w:val="a9"/>
        </w:rPr>
        <w:t>ScrollToHome()</w:t>
      </w:r>
      <w:r w:rsidRPr="00475A83">
        <w:t xml:space="preserve">, </w:t>
      </w:r>
      <w:r w:rsidRPr="00475A83">
        <w:rPr>
          <w:rStyle w:val="a9"/>
        </w:rPr>
        <w:t>ScrollToEnd()</w:t>
      </w:r>
      <w:r w:rsidR="00475A83">
        <w:t>, а г</w:t>
      </w:r>
      <w:r>
        <w:t>оризонтальная</w:t>
      </w:r>
      <w:r w:rsidRPr="00475A83">
        <w:t xml:space="preserve"> </w:t>
      </w:r>
      <w:r>
        <w:t>прокрутка</w:t>
      </w:r>
      <w:r w:rsidR="00475A83">
        <w:t xml:space="preserve"> – при помощи </w:t>
      </w:r>
      <w:r w:rsidRPr="00475A83">
        <w:rPr>
          <w:rStyle w:val="a9"/>
        </w:rPr>
        <w:t>LineLeft()</w:t>
      </w:r>
      <w:r w:rsidRPr="00475A83">
        <w:t xml:space="preserve">, </w:t>
      </w:r>
      <w:r w:rsidRPr="00475A83">
        <w:rPr>
          <w:rStyle w:val="a9"/>
        </w:rPr>
        <w:t>LineRight()</w:t>
      </w:r>
      <w:r w:rsidRPr="00475A83">
        <w:t xml:space="preserve">, </w:t>
      </w:r>
      <w:r w:rsidRPr="00475A83">
        <w:rPr>
          <w:rStyle w:val="a9"/>
        </w:rPr>
        <w:t>PageLeft()</w:t>
      </w:r>
      <w:r w:rsidRPr="00475A83">
        <w:t xml:space="preserve">, </w:t>
      </w:r>
      <w:r w:rsidRPr="00475A83">
        <w:rPr>
          <w:rStyle w:val="a9"/>
        </w:rPr>
        <w:t>PageRight()</w:t>
      </w:r>
      <w:r w:rsidRPr="00475A83">
        <w:t xml:space="preserve">, </w:t>
      </w:r>
      <w:r w:rsidRPr="00475A83">
        <w:rPr>
          <w:rStyle w:val="a9"/>
        </w:rPr>
        <w:t>ScrollToHorizontalOffset()</w:t>
      </w:r>
      <w:r w:rsidRPr="00475A83">
        <w:t xml:space="preserve">, </w:t>
      </w:r>
      <w:r w:rsidRPr="00475A83">
        <w:rPr>
          <w:rStyle w:val="a9"/>
        </w:rPr>
        <w:t>ScrollToLeftEnd()</w:t>
      </w:r>
      <w:r w:rsidRPr="00475A83">
        <w:t xml:space="preserve">, </w:t>
      </w:r>
      <w:r w:rsidRPr="00475A83">
        <w:rPr>
          <w:rStyle w:val="a9"/>
        </w:rPr>
        <w:t>ScrollToRightEnd()</w:t>
      </w:r>
      <w:r w:rsidRPr="00475A83">
        <w:t>.</w:t>
      </w:r>
    </w:p>
    <w:p w:rsidR="00A36068" w:rsidRDefault="00A36068" w:rsidP="00A36068">
      <w:r>
        <w:t xml:space="preserve">Одной из особенностей </w:t>
      </w:r>
      <w:r w:rsidRPr="000F2EC6">
        <w:rPr>
          <w:rStyle w:val="af5"/>
        </w:rPr>
        <w:t>ScrollViewer</w:t>
      </w:r>
      <w:r>
        <w:t xml:space="preserve"> является возможность участия содержимого в процессе прокрутки. Такое содержимое должно быть представлено объектом, реализующим интерфейс </w:t>
      </w:r>
      <w:r w:rsidRPr="000F2EC6">
        <w:rPr>
          <w:rStyle w:val="af5"/>
        </w:rPr>
        <w:t>IScrollInfo</w:t>
      </w:r>
      <w:r>
        <w:t xml:space="preserve">. Кроме этого, необходимо установить свойство </w:t>
      </w:r>
      <w:r w:rsidRPr="000F2EC6">
        <w:rPr>
          <w:rStyle w:val="af5"/>
        </w:rPr>
        <w:t>ScrollViewer</w:t>
      </w:r>
      <w:r w:rsidRPr="000F2EC6">
        <w:rPr>
          <w:rStyle w:val="a9"/>
        </w:rPr>
        <w:t>.CanContentScroll</w:t>
      </w:r>
      <w:r>
        <w:t xml:space="preserve"> в значение </w:t>
      </w:r>
      <w:r w:rsidRPr="000F2EC6">
        <w:rPr>
          <w:rStyle w:val="af6"/>
        </w:rPr>
        <w:t>true</w:t>
      </w:r>
      <w:r>
        <w:t xml:space="preserve">. Интерфейс </w:t>
      </w:r>
      <w:r w:rsidRPr="000F2EC6">
        <w:rPr>
          <w:rStyle w:val="af5"/>
        </w:rPr>
        <w:t>IScrollInfo</w:t>
      </w:r>
      <w:r>
        <w:t xml:space="preserve"> реализуют всего несколько элементов. Одним из них является контейнер </w:t>
      </w:r>
      <w:r w:rsidRPr="000F2EC6">
        <w:rPr>
          <w:rStyle w:val="af5"/>
        </w:rPr>
        <w:t>StackPanel</w:t>
      </w:r>
      <w:r>
        <w:t xml:space="preserve">. Его реализация интерфейса </w:t>
      </w:r>
      <w:r w:rsidRPr="000F2EC6">
        <w:rPr>
          <w:rStyle w:val="af5"/>
        </w:rPr>
        <w:t>IScrollInfo</w:t>
      </w:r>
      <w:r>
        <w:t xml:space="preserve"> обеспечивает </w:t>
      </w:r>
      <w:r w:rsidRPr="00475A83">
        <w:rPr>
          <w:rStyle w:val="a8"/>
        </w:rPr>
        <w:t>логическую прокрутку</w:t>
      </w:r>
      <w:r>
        <w:t>, которая осуществляет переход от элемента к элементу, а не от строки к строке.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>&lt;</w:t>
      </w:r>
      <w:r w:rsidRPr="000F2EC6">
        <w:rPr>
          <w:rStyle w:val="af7"/>
        </w:rPr>
        <w:t>ScrollViewer</w:t>
      </w:r>
      <w:r w:rsidRPr="000F2EC6">
        <w:rPr>
          <w:rStyle w:val="af6"/>
        </w:rPr>
        <w:t xml:space="preserve"> </w:t>
      </w:r>
      <w:r w:rsidRPr="000F2EC6">
        <w:rPr>
          <w:rStyle w:val="XML"/>
        </w:rPr>
        <w:t>CanContentScroll</w:t>
      </w:r>
      <w:r w:rsidRPr="000F2EC6">
        <w:rPr>
          <w:rStyle w:val="af6"/>
        </w:rPr>
        <w:t>="True"&gt;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 xml:space="preserve">  &lt;</w:t>
      </w:r>
      <w:r w:rsidRPr="000F2EC6">
        <w:rPr>
          <w:rStyle w:val="af7"/>
        </w:rPr>
        <w:t>StackPanel</w:t>
      </w:r>
      <w:r w:rsidRPr="000F2EC6">
        <w:rPr>
          <w:rStyle w:val="af6"/>
        </w:rPr>
        <w:t>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 xml:space="preserve">    &lt;</w:t>
      </w:r>
      <w:r w:rsidRPr="000F2EC6">
        <w:rPr>
          <w:rStyle w:val="af7"/>
        </w:rPr>
        <w:t>Button</w:t>
      </w:r>
      <w:r w:rsidRPr="000F2EC6">
        <w:rPr>
          <w:rStyle w:val="af6"/>
        </w:rPr>
        <w:t xml:space="preserve"> </w:t>
      </w:r>
      <w:r w:rsidRPr="000F2EC6">
        <w:rPr>
          <w:rStyle w:val="XML"/>
        </w:rPr>
        <w:t>Height</w:t>
      </w:r>
      <w:r w:rsidRPr="000F2EC6">
        <w:rPr>
          <w:rStyle w:val="af6"/>
        </w:rPr>
        <w:t xml:space="preserve">="100" </w:t>
      </w:r>
      <w:r w:rsidRPr="000F2EC6">
        <w:rPr>
          <w:rStyle w:val="XML"/>
        </w:rPr>
        <w:t>Content</w:t>
      </w:r>
      <w:r w:rsidRPr="000F2EC6">
        <w:rPr>
          <w:rStyle w:val="af6"/>
        </w:rPr>
        <w:t>="1"/&gt;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 xml:space="preserve">    &lt;</w:t>
      </w:r>
      <w:r w:rsidRPr="000F2EC6">
        <w:rPr>
          <w:rStyle w:val="af7"/>
        </w:rPr>
        <w:t>Button</w:t>
      </w:r>
      <w:r w:rsidRPr="000F2EC6">
        <w:rPr>
          <w:rStyle w:val="af6"/>
        </w:rPr>
        <w:t xml:space="preserve"> </w:t>
      </w:r>
      <w:r w:rsidRPr="000F2EC6">
        <w:rPr>
          <w:rStyle w:val="XML"/>
        </w:rPr>
        <w:t>Height</w:t>
      </w:r>
      <w:r w:rsidRPr="000F2EC6">
        <w:rPr>
          <w:rStyle w:val="af6"/>
        </w:rPr>
        <w:t xml:space="preserve">="100" </w:t>
      </w:r>
      <w:r w:rsidRPr="000F2EC6">
        <w:rPr>
          <w:rStyle w:val="XML"/>
        </w:rPr>
        <w:t>Content</w:t>
      </w:r>
      <w:r w:rsidRPr="000F2EC6">
        <w:rPr>
          <w:rStyle w:val="af6"/>
        </w:rPr>
        <w:t>="2"/&gt;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 xml:space="preserve">    &lt;</w:t>
      </w:r>
      <w:r w:rsidRPr="000F2EC6">
        <w:rPr>
          <w:rStyle w:val="af7"/>
        </w:rPr>
        <w:t>Button</w:t>
      </w:r>
      <w:r w:rsidRPr="000F2EC6">
        <w:rPr>
          <w:rStyle w:val="af6"/>
        </w:rPr>
        <w:t xml:space="preserve"> </w:t>
      </w:r>
      <w:r w:rsidRPr="000F2EC6">
        <w:rPr>
          <w:rStyle w:val="XML"/>
        </w:rPr>
        <w:t>Height</w:t>
      </w:r>
      <w:r w:rsidRPr="000F2EC6">
        <w:rPr>
          <w:rStyle w:val="af6"/>
        </w:rPr>
        <w:t xml:space="preserve">="100" </w:t>
      </w:r>
      <w:r w:rsidRPr="000F2EC6">
        <w:rPr>
          <w:rStyle w:val="XML"/>
        </w:rPr>
        <w:t>Content</w:t>
      </w:r>
      <w:r w:rsidRPr="000F2EC6">
        <w:rPr>
          <w:rStyle w:val="af6"/>
        </w:rPr>
        <w:t>="3"/&gt;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 xml:space="preserve">    &lt;</w:t>
      </w:r>
      <w:r w:rsidRPr="000F2EC6">
        <w:rPr>
          <w:rStyle w:val="af7"/>
        </w:rPr>
        <w:t>Button</w:t>
      </w:r>
      <w:r w:rsidRPr="000F2EC6">
        <w:rPr>
          <w:rStyle w:val="af6"/>
        </w:rPr>
        <w:t xml:space="preserve"> </w:t>
      </w:r>
      <w:r w:rsidRPr="000F2EC6">
        <w:rPr>
          <w:rStyle w:val="XML"/>
        </w:rPr>
        <w:t>Height</w:t>
      </w:r>
      <w:r w:rsidRPr="000F2EC6">
        <w:rPr>
          <w:rStyle w:val="af6"/>
        </w:rPr>
        <w:t xml:space="preserve">="100" </w:t>
      </w:r>
      <w:r w:rsidRPr="000F2EC6">
        <w:rPr>
          <w:rStyle w:val="XML"/>
        </w:rPr>
        <w:t>Content</w:t>
      </w:r>
      <w:r w:rsidRPr="000F2EC6">
        <w:rPr>
          <w:rStyle w:val="af6"/>
        </w:rPr>
        <w:t>="4"/&gt;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 xml:space="preserve">  &lt;/</w:t>
      </w:r>
      <w:r w:rsidRPr="000F2EC6">
        <w:rPr>
          <w:rStyle w:val="af7"/>
        </w:rPr>
        <w:t>StackPanel</w:t>
      </w:r>
      <w:r w:rsidRPr="000F2EC6">
        <w:rPr>
          <w:rStyle w:val="af6"/>
        </w:rPr>
        <w:t>&gt;</w:t>
      </w:r>
    </w:p>
    <w:p w:rsidR="00A36068" w:rsidRPr="000F2EC6" w:rsidRDefault="00A36068" w:rsidP="00475A83">
      <w:pPr>
        <w:pStyle w:val="a4"/>
        <w:rPr>
          <w:rStyle w:val="af6"/>
        </w:rPr>
      </w:pPr>
      <w:r w:rsidRPr="000F2EC6">
        <w:rPr>
          <w:rStyle w:val="af6"/>
        </w:rPr>
        <w:t>&lt;/</w:t>
      </w:r>
      <w:r w:rsidRPr="000F2EC6">
        <w:rPr>
          <w:rStyle w:val="af7"/>
        </w:rPr>
        <w:t>ScrollViewer</w:t>
      </w:r>
      <w:r w:rsidRPr="000F2EC6">
        <w:rPr>
          <w:rStyle w:val="af6"/>
        </w:rPr>
        <w:t>&gt;</w:t>
      </w:r>
    </w:p>
    <w:p w:rsidR="00A36068" w:rsidRDefault="00A36068" w:rsidP="00A36068">
      <w:r w:rsidRPr="00475A83">
        <w:rPr>
          <w:rStyle w:val="a8"/>
        </w:rPr>
        <w:t>Декораторы</w:t>
      </w:r>
      <w:r>
        <w:t xml:space="preserve"> обычно служат для того, чтобы графически разнообразить и украсить область вокруг объекта. Все декораторы являются наследниками класса </w:t>
      </w:r>
      <w:r w:rsidRPr="000F2EC6">
        <w:rPr>
          <w:rStyle w:val="a9"/>
        </w:rPr>
        <w:t>System.Windows.Controls.</w:t>
      </w:r>
      <w:r w:rsidRPr="000F2EC6">
        <w:rPr>
          <w:rStyle w:val="af5"/>
        </w:rPr>
        <w:t>Decorator</w:t>
      </w:r>
      <w:r>
        <w:t xml:space="preserve">. Большинство декораторов – это специальные классы, предназначенные для использования вместе с определёнными элементами управления. Есть два общих декоратора, применять которые имеет смысл при создании пользовательских интерфейсов: </w:t>
      </w:r>
      <w:r w:rsidRPr="000F2EC6">
        <w:rPr>
          <w:rStyle w:val="af5"/>
        </w:rPr>
        <w:t>Border</w:t>
      </w:r>
      <w:r>
        <w:t xml:space="preserve"> и </w:t>
      </w:r>
      <w:r w:rsidRPr="000F2EC6">
        <w:rPr>
          <w:rStyle w:val="af5"/>
        </w:rPr>
        <w:t>Viewbox</w:t>
      </w:r>
      <w:r>
        <w:t>.</w:t>
      </w:r>
    </w:p>
    <w:p w:rsidR="00A36068" w:rsidRDefault="00A36068" w:rsidP="000F2EC6">
      <w:r>
        <w:t xml:space="preserve">Декоратор </w:t>
      </w:r>
      <w:r w:rsidRPr="000F2EC6">
        <w:rPr>
          <w:rStyle w:val="af5"/>
        </w:rPr>
        <w:t>Border</w:t>
      </w:r>
      <w:r>
        <w:t xml:space="preserve"> принимает вложенное содержимое и добавляет к нему фон или рамку. Для управления </w:t>
      </w:r>
      <w:r w:rsidRPr="000F2EC6">
        <w:rPr>
          <w:rStyle w:val="af5"/>
        </w:rPr>
        <w:t>Border</w:t>
      </w:r>
      <w:r>
        <w:t xml:space="preserve"> можно использовать свойства размера и отступа, а также </w:t>
      </w:r>
      <w:r w:rsidR="000F2EC6">
        <w:t xml:space="preserve">некоторые </w:t>
      </w:r>
      <w:r>
        <w:t>особые свойства</w:t>
      </w:r>
      <w:r w:rsidR="000F2EC6">
        <w:t>:</w:t>
      </w:r>
    </w:p>
    <w:p w:rsidR="00A36068" w:rsidRDefault="00A36068" w:rsidP="00A36068">
      <w:r w:rsidRPr="000F2EC6">
        <w:rPr>
          <w:rStyle w:val="a9"/>
        </w:rPr>
        <w:t>Background</w:t>
      </w:r>
      <w:r w:rsidR="000F2EC6">
        <w:t xml:space="preserve"> – задаёт фон декоратора с</w:t>
      </w:r>
      <w:r>
        <w:t xml:space="preserve"> помощью объекта </w:t>
      </w:r>
      <w:r w:rsidRPr="000F2EC6">
        <w:rPr>
          <w:rStyle w:val="af5"/>
        </w:rPr>
        <w:t>Brush</w:t>
      </w:r>
      <w:r w:rsidR="000F2EC6">
        <w:t>.</w:t>
      </w:r>
    </w:p>
    <w:p w:rsidR="00A36068" w:rsidRDefault="00A36068" w:rsidP="00A36068">
      <w:r w:rsidRPr="000F2EC6">
        <w:rPr>
          <w:rStyle w:val="a9"/>
        </w:rPr>
        <w:t>BorderBrush</w:t>
      </w:r>
      <w:r>
        <w:t>,</w:t>
      </w:r>
      <w:r w:rsidR="000F2EC6">
        <w:t xml:space="preserve"> </w:t>
      </w:r>
      <w:r w:rsidRPr="000F2EC6">
        <w:rPr>
          <w:rStyle w:val="a9"/>
        </w:rPr>
        <w:t>BorderThickness</w:t>
      </w:r>
      <w:r w:rsidR="000F2EC6">
        <w:t xml:space="preserve"> – с</w:t>
      </w:r>
      <w:r>
        <w:t>войства задают цвет и ширину рамки. Чтобы показать рамку, нужно задать оба свойства. У рамки можно отдельно настроить ширину каждой из четырёх сторон</w:t>
      </w:r>
      <w:r w:rsidR="000F2EC6">
        <w:t>.</w:t>
      </w:r>
    </w:p>
    <w:p w:rsidR="00A36068" w:rsidRDefault="00A36068" w:rsidP="00A36068">
      <w:r w:rsidRPr="000F2EC6">
        <w:rPr>
          <w:rStyle w:val="a9"/>
        </w:rPr>
        <w:t>CornerRadius</w:t>
      </w:r>
      <w:r w:rsidR="000F2EC6">
        <w:t xml:space="preserve"> – п</w:t>
      </w:r>
      <w:r>
        <w:t>озволяет закруглить углы рамки. Можно отдельно настроить радиус закругления каждого угла</w:t>
      </w:r>
      <w:r w:rsidR="000F2EC6">
        <w:t>.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lastRenderedPageBreak/>
        <w:t>&lt;</w:t>
      </w:r>
      <w:r w:rsidRPr="005D068D">
        <w:rPr>
          <w:rStyle w:val="af7"/>
        </w:rPr>
        <w:t>Border</w:t>
      </w:r>
      <w:r w:rsidRPr="005D068D">
        <w:rPr>
          <w:rStyle w:val="af6"/>
        </w:rPr>
        <w:t xml:space="preserve"> </w:t>
      </w:r>
      <w:r w:rsidRPr="005D068D">
        <w:rPr>
          <w:rStyle w:val="XML"/>
        </w:rPr>
        <w:t>Margin</w:t>
      </w:r>
      <w:r w:rsidRPr="005D068D">
        <w:rPr>
          <w:rStyle w:val="af6"/>
        </w:rPr>
        <w:t xml:space="preserve">="20" </w:t>
      </w:r>
      <w:r w:rsidRPr="005D068D">
        <w:rPr>
          <w:rStyle w:val="XML"/>
        </w:rPr>
        <w:t>Padding</w:t>
      </w:r>
      <w:r w:rsidRPr="005D068D">
        <w:rPr>
          <w:rStyle w:val="af6"/>
        </w:rPr>
        <w:t xml:space="preserve">="10" </w:t>
      </w:r>
      <w:r w:rsidRPr="005D068D">
        <w:rPr>
          <w:rStyle w:val="XML"/>
        </w:rPr>
        <w:t>VerticalAlignment</w:t>
      </w:r>
      <w:r w:rsidRPr="005D068D">
        <w:rPr>
          <w:rStyle w:val="af6"/>
        </w:rPr>
        <w:t>="Top"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</w:t>
      </w:r>
      <w:r w:rsidR="005D068D" w:rsidRPr="005D068D">
        <w:rPr>
          <w:rStyle w:val="af6"/>
        </w:rPr>
        <w:t xml:space="preserve">    </w:t>
      </w:r>
      <w:r w:rsidRPr="005D068D">
        <w:rPr>
          <w:rStyle w:val="af6"/>
        </w:rPr>
        <w:t xml:space="preserve">  </w:t>
      </w:r>
      <w:r w:rsidRPr="005D068D">
        <w:rPr>
          <w:rStyle w:val="XML"/>
        </w:rPr>
        <w:t>Background</w:t>
      </w:r>
      <w:r w:rsidRPr="005D068D">
        <w:rPr>
          <w:rStyle w:val="af6"/>
        </w:rPr>
        <w:t xml:space="preserve">="LightYellow" </w:t>
      </w:r>
      <w:r w:rsidRPr="005D068D">
        <w:rPr>
          <w:rStyle w:val="XML"/>
        </w:rPr>
        <w:t>BorderBrush</w:t>
      </w:r>
      <w:r w:rsidRPr="005D068D">
        <w:rPr>
          <w:rStyle w:val="af6"/>
        </w:rPr>
        <w:t>="SteelBlue"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  </w:t>
      </w:r>
      <w:r w:rsidR="005D068D" w:rsidRPr="005D068D">
        <w:rPr>
          <w:rStyle w:val="af6"/>
        </w:rPr>
        <w:t xml:space="preserve">    </w:t>
      </w:r>
      <w:r w:rsidRPr="005D068D">
        <w:rPr>
          <w:rStyle w:val="XML"/>
        </w:rPr>
        <w:t>BorderThickness</w:t>
      </w:r>
      <w:r w:rsidRPr="005D068D">
        <w:rPr>
          <w:rStyle w:val="af6"/>
        </w:rPr>
        <w:t>="10</w:t>
      </w:r>
      <w:proofErr w:type="gramStart"/>
      <w:r w:rsidRPr="005D068D">
        <w:rPr>
          <w:rStyle w:val="af6"/>
        </w:rPr>
        <w:t>,5,10,5</w:t>
      </w:r>
      <w:proofErr w:type="gramEnd"/>
      <w:r w:rsidRPr="005D068D">
        <w:rPr>
          <w:rStyle w:val="af6"/>
        </w:rPr>
        <w:t xml:space="preserve">" </w:t>
      </w:r>
      <w:r w:rsidRPr="005D068D">
        <w:rPr>
          <w:rStyle w:val="XML"/>
        </w:rPr>
        <w:t>CornerRadius</w:t>
      </w:r>
      <w:r w:rsidRPr="005D068D">
        <w:rPr>
          <w:rStyle w:val="af6"/>
        </w:rPr>
        <w:t>="5"&gt;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&lt;</w:t>
      </w:r>
      <w:r w:rsidRPr="005D068D">
        <w:rPr>
          <w:rStyle w:val="af7"/>
        </w:rPr>
        <w:t>StackPanel</w:t>
      </w:r>
      <w:r w:rsidRPr="005D068D">
        <w:rPr>
          <w:rStyle w:val="af6"/>
        </w:rPr>
        <w:t>&gt;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  &lt;</w:t>
      </w:r>
      <w:r w:rsidRPr="005D068D">
        <w:rPr>
          <w:rStyle w:val="af7"/>
        </w:rPr>
        <w:t>Button</w:t>
      </w:r>
      <w:r w:rsidRPr="005D068D">
        <w:rPr>
          <w:rStyle w:val="af6"/>
        </w:rPr>
        <w:t xml:space="preserve"> </w:t>
      </w:r>
      <w:r w:rsidRPr="005D068D">
        <w:rPr>
          <w:rStyle w:val="XML"/>
        </w:rPr>
        <w:t>Margin</w:t>
      </w:r>
      <w:r w:rsidRPr="005D068D">
        <w:rPr>
          <w:rStyle w:val="af6"/>
        </w:rPr>
        <w:t xml:space="preserve">="5" </w:t>
      </w:r>
      <w:r w:rsidRPr="005D068D">
        <w:rPr>
          <w:rStyle w:val="XML"/>
        </w:rPr>
        <w:t>Content</w:t>
      </w:r>
      <w:r w:rsidRPr="005D068D">
        <w:rPr>
          <w:rStyle w:val="af6"/>
        </w:rPr>
        <w:t>="One" /&gt;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  &lt;</w:t>
      </w:r>
      <w:r w:rsidRPr="005D068D">
        <w:rPr>
          <w:rStyle w:val="af7"/>
        </w:rPr>
        <w:t>Button</w:t>
      </w:r>
      <w:r w:rsidRPr="005D068D">
        <w:rPr>
          <w:rStyle w:val="af6"/>
        </w:rPr>
        <w:t xml:space="preserve"> </w:t>
      </w:r>
      <w:r w:rsidRPr="005D068D">
        <w:rPr>
          <w:rStyle w:val="XML"/>
        </w:rPr>
        <w:t>Margin</w:t>
      </w:r>
      <w:r w:rsidRPr="005D068D">
        <w:rPr>
          <w:rStyle w:val="af6"/>
        </w:rPr>
        <w:t xml:space="preserve">="5" </w:t>
      </w:r>
      <w:r w:rsidRPr="005D068D">
        <w:rPr>
          <w:rStyle w:val="XML"/>
        </w:rPr>
        <w:t>Content</w:t>
      </w:r>
      <w:r w:rsidRPr="005D068D">
        <w:rPr>
          <w:rStyle w:val="af6"/>
        </w:rPr>
        <w:t>="Two" /&gt;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  &lt;</w:t>
      </w:r>
      <w:r w:rsidRPr="005D068D">
        <w:rPr>
          <w:rStyle w:val="af7"/>
        </w:rPr>
        <w:t>Button</w:t>
      </w:r>
      <w:r w:rsidRPr="005D068D">
        <w:rPr>
          <w:rStyle w:val="af6"/>
        </w:rPr>
        <w:t xml:space="preserve"> </w:t>
      </w:r>
      <w:r w:rsidRPr="005D068D">
        <w:rPr>
          <w:rStyle w:val="XML"/>
        </w:rPr>
        <w:t>Margin</w:t>
      </w:r>
      <w:r w:rsidRPr="005D068D">
        <w:rPr>
          <w:rStyle w:val="af6"/>
        </w:rPr>
        <w:t xml:space="preserve">="5" </w:t>
      </w:r>
      <w:r w:rsidRPr="005D068D">
        <w:rPr>
          <w:rStyle w:val="XML"/>
        </w:rPr>
        <w:t>Content</w:t>
      </w:r>
      <w:r w:rsidRPr="005D068D">
        <w:rPr>
          <w:rStyle w:val="af6"/>
        </w:rPr>
        <w:t>="Three" /&gt;</w:t>
      </w:r>
    </w:p>
    <w:p w:rsidR="000F2EC6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 xml:space="preserve">  &lt;/</w:t>
      </w:r>
      <w:r w:rsidRPr="005D068D">
        <w:rPr>
          <w:rStyle w:val="af7"/>
        </w:rPr>
        <w:t>StackPanel</w:t>
      </w:r>
      <w:r w:rsidRPr="005D068D">
        <w:rPr>
          <w:rStyle w:val="af6"/>
        </w:rPr>
        <w:t>&gt;</w:t>
      </w:r>
    </w:p>
    <w:p w:rsidR="00A36068" w:rsidRPr="005D068D" w:rsidRDefault="000F2EC6" w:rsidP="000F2EC6">
      <w:pPr>
        <w:pStyle w:val="a4"/>
        <w:rPr>
          <w:rStyle w:val="af6"/>
        </w:rPr>
      </w:pPr>
      <w:r w:rsidRPr="005D068D">
        <w:rPr>
          <w:rStyle w:val="af6"/>
        </w:rPr>
        <w:t>&lt;/</w:t>
      </w:r>
      <w:r w:rsidRPr="005D068D">
        <w:rPr>
          <w:rStyle w:val="af7"/>
        </w:rPr>
        <w:t>Border</w:t>
      </w:r>
      <w:r w:rsidRPr="005D068D">
        <w:rPr>
          <w:rStyle w:val="af6"/>
        </w:rPr>
        <w:t>&gt;</w:t>
      </w:r>
    </w:p>
    <w:p w:rsidR="000F2EC6" w:rsidRDefault="00654415" w:rsidP="000F2EC6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or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6C41A4" w:rsidRDefault="00A36068" w:rsidP="000F2EC6">
      <w:pPr>
        <w:pStyle w:val="af"/>
      </w:pPr>
      <w:r>
        <w:t>Рис</w:t>
      </w:r>
      <w:r w:rsidRPr="006C41A4">
        <w:t xml:space="preserve">. 11. </w:t>
      </w:r>
      <w:r>
        <w:t>Декоратор</w:t>
      </w:r>
      <w:r w:rsidRPr="006C41A4">
        <w:t xml:space="preserve"> </w:t>
      </w:r>
      <w:r w:rsidRPr="000F2EC6">
        <w:rPr>
          <w:rStyle w:val="af5"/>
        </w:rPr>
        <w:t>Border</w:t>
      </w:r>
      <w:r w:rsidRPr="006C41A4">
        <w:t>.</w:t>
      </w:r>
    </w:p>
    <w:p w:rsidR="00A36068" w:rsidRDefault="00A36068" w:rsidP="00A36068">
      <w:r>
        <w:t xml:space="preserve">Декоратор </w:t>
      </w:r>
      <w:r w:rsidRPr="005D068D">
        <w:rPr>
          <w:rStyle w:val="af5"/>
        </w:rPr>
        <w:t>Viewbox</w:t>
      </w:r>
      <w:r>
        <w:t xml:space="preserve"> масштабирует своё содержимое так, чтобы оно умещалось в этом декораторе. По умолчанию </w:t>
      </w:r>
      <w:r w:rsidRPr="005D068D">
        <w:rPr>
          <w:rStyle w:val="af5"/>
        </w:rPr>
        <w:t>Viewbox</w:t>
      </w:r>
      <w:r>
        <w:t xml:space="preserve"> выполняет масштабирование, которое сохраняет пропорции содержимого. Это поведение можно изменить при помощи свойства </w:t>
      </w:r>
      <w:r w:rsidRPr="005D068D">
        <w:rPr>
          <w:rStyle w:val="a9"/>
        </w:rPr>
        <w:t>Stretch</w:t>
      </w:r>
      <w:r>
        <w:t xml:space="preserve">. Например, если свойству присвоить значение </w:t>
      </w:r>
      <w:r w:rsidRPr="005D068D">
        <w:rPr>
          <w:rStyle w:val="a9"/>
        </w:rPr>
        <w:t>Fill</w:t>
      </w:r>
      <w:r>
        <w:t xml:space="preserve">, содержимое внутри </w:t>
      </w:r>
      <w:r w:rsidRPr="005D068D">
        <w:rPr>
          <w:rStyle w:val="af5"/>
        </w:rPr>
        <w:t>Viewbox</w:t>
      </w:r>
      <w:r>
        <w:t xml:space="preserve"> будет растянуто в обоих направлениях. Кроме этого, можно использовать свойство </w:t>
      </w:r>
      <w:r w:rsidRPr="005D068D">
        <w:rPr>
          <w:rStyle w:val="a9"/>
        </w:rPr>
        <w:t>StretchDirection</w:t>
      </w:r>
      <w:r>
        <w:t xml:space="preserve">. Оно управляет масштабированием, когда содержимое достаточно мало (или слишком велико), чтобы уместиться в </w:t>
      </w:r>
      <w:r w:rsidRPr="005D068D">
        <w:rPr>
          <w:rStyle w:val="af5"/>
        </w:rPr>
        <w:t>Viewbox</w:t>
      </w:r>
      <w:r>
        <w:t>.</w:t>
      </w:r>
    </w:p>
    <w:p w:rsidR="00A36068" w:rsidRDefault="00A36068" w:rsidP="008B71FD">
      <w:pPr>
        <w:pStyle w:val="1"/>
      </w:pPr>
      <w:bookmarkStart w:id="33" w:name="_Toc350627638"/>
      <w:r>
        <w:lastRenderedPageBreak/>
        <w:t xml:space="preserve">7. </w:t>
      </w:r>
      <w:r w:rsidR="008B71FD" w:rsidRPr="008B71FD">
        <w:t xml:space="preserve">Обзор элементов управления </w:t>
      </w:r>
      <w:r>
        <w:t>WPF</w:t>
      </w:r>
      <w:bookmarkEnd w:id="33"/>
    </w:p>
    <w:p w:rsidR="00A36068" w:rsidRDefault="00654415" w:rsidP="006D5F42">
      <w:pPr>
        <w:pStyle w:val="af"/>
      </w:pPr>
      <w:r>
        <w:rPr>
          <w:noProof/>
        </w:rPr>
        <w:drawing>
          <wp:inline distT="0" distB="0" distL="0" distR="0">
            <wp:extent cx="5781675" cy="38862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ontrolsTree.emz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6D5F42">
      <w:pPr>
        <w:pStyle w:val="af"/>
      </w:pPr>
      <w:r>
        <w:t>Рис. 12. Стандартные элементы WPF.</w:t>
      </w:r>
    </w:p>
    <w:p w:rsidR="00A36068" w:rsidRDefault="00A36068" w:rsidP="00A36068">
      <w:r>
        <w:t xml:space="preserve">Формально, к элементам управления относятся классы, унаследованные от класса </w:t>
      </w:r>
      <w:r w:rsidRPr="00BC2EF9">
        <w:rPr>
          <w:rStyle w:val="af5"/>
        </w:rPr>
        <w:t>Control</w:t>
      </w:r>
      <w:r>
        <w:t>. Рассмотрим некоторые собственные свойства этого класса, разбив их на группы:</w:t>
      </w:r>
    </w:p>
    <w:p w:rsidR="00A36068" w:rsidRDefault="00BC2EF9" w:rsidP="00A36068">
      <w:r w:rsidRPr="00BC2EF9">
        <w:rPr>
          <w:rStyle w:val="aff2"/>
        </w:rPr>
        <w:t xml:space="preserve">1. </w:t>
      </w:r>
      <w:r w:rsidR="00A36068" w:rsidRPr="00BC2EF9">
        <w:rPr>
          <w:rStyle w:val="aff2"/>
        </w:rPr>
        <w:t>Внешний вид</w:t>
      </w:r>
      <w:r w:rsidRPr="00BC2EF9">
        <w:rPr>
          <w:rStyle w:val="aff2"/>
        </w:rPr>
        <w:t>.</w:t>
      </w:r>
      <w:r w:rsidR="00A36068">
        <w:t xml:space="preserve"> </w:t>
      </w:r>
      <w:r>
        <w:t>С</w:t>
      </w:r>
      <w:r w:rsidR="00A36068">
        <w:t xml:space="preserve">войство </w:t>
      </w:r>
      <w:r w:rsidR="00A36068" w:rsidRPr="00BC2EF9">
        <w:rPr>
          <w:rStyle w:val="a9"/>
        </w:rPr>
        <w:t>Template</w:t>
      </w:r>
      <w:r w:rsidR="00A36068">
        <w:t xml:space="preserve"> задаёт шаблон, полностью определяющий внешний вид элемента управления.</w:t>
      </w:r>
    </w:p>
    <w:p w:rsidR="00A36068" w:rsidRPr="00BC2EF9" w:rsidRDefault="00BC2EF9" w:rsidP="00A36068">
      <w:r w:rsidRPr="00BC2EF9">
        <w:rPr>
          <w:rStyle w:val="aff2"/>
        </w:rPr>
        <w:t xml:space="preserve">2. </w:t>
      </w:r>
      <w:r w:rsidR="00A36068" w:rsidRPr="00BC2EF9">
        <w:rPr>
          <w:rStyle w:val="aff2"/>
        </w:rPr>
        <w:t>Позиционирование</w:t>
      </w:r>
      <w:r w:rsidRPr="00BC2EF9">
        <w:rPr>
          <w:rStyle w:val="aff2"/>
        </w:rPr>
        <w:t xml:space="preserve"> содержимого.</w:t>
      </w:r>
      <w:r w:rsidR="00A36068" w:rsidRPr="00BC2EF9">
        <w:t xml:space="preserve"> </w:t>
      </w:r>
      <w:r>
        <w:t xml:space="preserve">За позиционирование ответственны </w:t>
      </w:r>
      <w:r w:rsidR="00A36068">
        <w:t>свойства</w:t>
      </w:r>
      <w:r w:rsidR="00A36068" w:rsidRPr="00BC2EF9">
        <w:t xml:space="preserve"> </w:t>
      </w:r>
      <w:r w:rsidR="00A36068" w:rsidRPr="00BC2EF9">
        <w:rPr>
          <w:rStyle w:val="a9"/>
        </w:rPr>
        <w:t>Padding</w:t>
      </w:r>
      <w:r w:rsidR="00A36068" w:rsidRPr="00BC2EF9">
        <w:t xml:space="preserve">, </w:t>
      </w:r>
      <w:r w:rsidR="00A36068" w:rsidRPr="00BC2EF9">
        <w:rPr>
          <w:rStyle w:val="a9"/>
        </w:rPr>
        <w:t>HorizontalContentAlignment</w:t>
      </w:r>
      <w:r w:rsidR="00A36068" w:rsidRPr="00BC2EF9">
        <w:t xml:space="preserve"> </w:t>
      </w:r>
      <w:r w:rsidR="00A36068">
        <w:t>и</w:t>
      </w:r>
      <w:r w:rsidR="00A36068" w:rsidRPr="00BC2EF9">
        <w:t xml:space="preserve"> </w:t>
      </w:r>
      <w:r w:rsidR="00A36068" w:rsidRPr="00BC2EF9">
        <w:rPr>
          <w:rStyle w:val="a9"/>
        </w:rPr>
        <w:t>VerticalContentAlignment</w:t>
      </w:r>
      <w:r w:rsidR="00A36068" w:rsidRPr="00BC2EF9">
        <w:t>.</w:t>
      </w:r>
    </w:p>
    <w:p w:rsidR="00A36068" w:rsidRDefault="00BC2EF9" w:rsidP="00BC2EF9">
      <w:pPr>
        <w:pStyle w:val="aff1"/>
      </w:pPr>
      <w:r>
        <w:t>3. Цвета и окантовка.</w:t>
      </w:r>
    </w:p>
    <w:p w:rsidR="00A36068" w:rsidRDefault="00A36068" w:rsidP="00A36068">
      <w:r w:rsidRPr="00BC2EF9">
        <w:rPr>
          <w:rStyle w:val="a9"/>
        </w:rPr>
        <w:t>Foreground</w:t>
      </w:r>
      <w:r>
        <w:t xml:space="preserve"> – кисть для отображения содержимого;</w:t>
      </w:r>
    </w:p>
    <w:p w:rsidR="00A36068" w:rsidRDefault="00A36068" w:rsidP="00A36068">
      <w:r w:rsidRPr="00BC2EF9">
        <w:rPr>
          <w:rStyle w:val="a9"/>
        </w:rPr>
        <w:t>Background</w:t>
      </w:r>
      <w:r>
        <w:t xml:space="preserve"> – кисть для фона элемента;</w:t>
      </w:r>
    </w:p>
    <w:p w:rsidR="00A36068" w:rsidRDefault="00A36068" w:rsidP="00A36068">
      <w:r w:rsidRPr="00BC2EF9">
        <w:rPr>
          <w:rStyle w:val="a9"/>
        </w:rPr>
        <w:t>BorderBrush</w:t>
      </w:r>
      <w:r>
        <w:t xml:space="preserve"> и </w:t>
      </w:r>
      <w:r w:rsidRPr="00BC2EF9">
        <w:rPr>
          <w:rStyle w:val="a9"/>
        </w:rPr>
        <w:t>BorderThickness</w:t>
      </w:r>
      <w:r>
        <w:t xml:space="preserve"> – кисть и ширина окантовки.</w:t>
      </w:r>
    </w:p>
    <w:p w:rsidR="00A36068" w:rsidRDefault="00BC2EF9" w:rsidP="00BC2EF9">
      <w:pPr>
        <w:pStyle w:val="aff1"/>
      </w:pPr>
      <w:r>
        <w:t xml:space="preserve">4. </w:t>
      </w:r>
      <w:r w:rsidR="00A36068">
        <w:t>Шрифт содержимого</w:t>
      </w:r>
      <w:r>
        <w:t>.</w:t>
      </w:r>
    </w:p>
    <w:p w:rsidR="00A36068" w:rsidRDefault="00A36068" w:rsidP="00A36068">
      <w:r w:rsidRPr="00BC2EF9">
        <w:rPr>
          <w:rStyle w:val="a9"/>
        </w:rPr>
        <w:t>FontFamily</w:t>
      </w:r>
      <w:r>
        <w:t xml:space="preserve"> – имя семейства шрифтов (например, </w:t>
      </w:r>
      <w:r w:rsidRPr="00AF40DB">
        <w:rPr>
          <w:rStyle w:val="af7"/>
          <w:lang w:val="ru-RU"/>
        </w:rPr>
        <w:t>"</w:t>
      </w:r>
      <w:r w:rsidRPr="00BC2EF9">
        <w:rPr>
          <w:rStyle w:val="af7"/>
        </w:rPr>
        <w:t>Arial</w:t>
      </w:r>
      <w:r w:rsidRPr="00AF40DB">
        <w:rPr>
          <w:rStyle w:val="af7"/>
          <w:lang w:val="ru-RU"/>
        </w:rPr>
        <w:t>"</w:t>
      </w:r>
      <w:r>
        <w:t>);</w:t>
      </w:r>
    </w:p>
    <w:p w:rsidR="00A36068" w:rsidRDefault="00A36068" w:rsidP="00A36068">
      <w:r w:rsidRPr="00BC2EF9">
        <w:rPr>
          <w:rStyle w:val="a9"/>
        </w:rPr>
        <w:t>FontSize</w:t>
      </w:r>
      <w:r>
        <w:t xml:space="preserve"> – размер шрифта в единицах WPF;</w:t>
      </w:r>
    </w:p>
    <w:p w:rsidR="00A36068" w:rsidRDefault="00A36068" w:rsidP="00A36068">
      <w:r w:rsidRPr="00BC2EF9">
        <w:rPr>
          <w:rStyle w:val="a9"/>
        </w:rPr>
        <w:t>FontStyle</w:t>
      </w:r>
      <w:r>
        <w:t xml:space="preserve"> – наклон текста. </w:t>
      </w:r>
      <w:r w:rsidR="00BC2EF9">
        <w:t>Нужный</w:t>
      </w:r>
      <w:r>
        <w:t xml:space="preserve"> набор можно получить из статических свойств класса </w:t>
      </w:r>
      <w:r w:rsidRPr="00BC2EF9">
        <w:rPr>
          <w:rStyle w:val="af5"/>
        </w:rPr>
        <w:t>FontStyles</w:t>
      </w:r>
      <w:r>
        <w:t xml:space="preserve">: </w:t>
      </w:r>
      <w:r w:rsidRPr="00BC2EF9">
        <w:rPr>
          <w:rStyle w:val="a9"/>
        </w:rPr>
        <w:t>Normal</w:t>
      </w:r>
      <w:r>
        <w:t xml:space="preserve">, </w:t>
      </w:r>
      <w:r w:rsidRPr="00BC2EF9">
        <w:rPr>
          <w:rStyle w:val="a9"/>
        </w:rPr>
        <w:t>Italic</w:t>
      </w:r>
      <w:r>
        <w:t xml:space="preserve"> или </w:t>
      </w:r>
      <w:r w:rsidRPr="00BC2EF9">
        <w:rPr>
          <w:rStyle w:val="a9"/>
        </w:rPr>
        <w:t>Oblique</w:t>
      </w:r>
      <w:r>
        <w:t>;</w:t>
      </w:r>
    </w:p>
    <w:p w:rsidR="00A36068" w:rsidRDefault="00A36068" w:rsidP="00A36068">
      <w:r w:rsidRPr="00BC2EF9">
        <w:rPr>
          <w:rStyle w:val="a9"/>
        </w:rPr>
        <w:t>FontWeight</w:t>
      </w:r>
      <w:r>
        <w:t xml:space="preserve"> – вес </w:t>
      </w:r>
      <w:r w:rsidR="00BC2EF9">
        <w:t xml:space="preserve">(т.е. толщина) </w:t>
      </w:r>
      <w:r>
        <w:t xml:space="preserve">текста. Предварительно заданный набор можно получить, используя статические свойства класса </w:t>
      </w:r>
      <w:r w:rsidRPr="00AF40DB">
        <w:rPr>
          <w:rStyle w:val="af5"/>
        </w:rPr>
        <w:t>FontWeight</w:t>
      </w:r>
      <w:r>
        <w:t>;</w:t>
      </w:r>
    </w:p>
    <w:p w:rsidR="00A36068" w:rsidRDefault="00A36068" w:rsidP="00A36068">
      <w:r w:rsidRPr="00AF40DB">
        <w:rPr>
          <w:rStyle w:val="a9"/>
        </w:rPr>
        <w:t>FontStretch</w:t>
      </w:r>
      <w:r>
        <w:t xml:space="preserve"> – величина, на которую растягивается или сжимается текст.</w:t>
      </w:r>
    </w:p>
    <w:p w:rsidR="00A36068" w:rsidRDefault="00BC2EF9" w:rsidP="00A36068">
      <w:r w:rsidRPr="00AF40DB">
        <w:rPr>
          <w:rStyle w:val="aff2"/>
        </w:rPr>
        <w:t xml:space="preserve">5. </w:t>
      </w:r>
      <w:r w:rsidR="00A36068" w:rsidRPr="00AF40DB">
        <w:rPr>
          <w:rStyle w:val="aff2"/>
        </w:rPr>
        <w:t>Табуляция</w:t>
      </w:r>
      <w:r w:rsidR="00AF40DB" w:rsidRPr="00AF40DB">
        <w:rPr>
          <w:rStyle w:val="aff2"/>
        </w:rPr>
        <w:t>.</w:t>
      </w:r>
      <w:r w:rsidR="00A36068">
        <w:t xml:space="preserve"> </w:t>
      </w:r>
      <w:r w:rsidR="00AF40DB">
        <w:t>Ц</w:t>
      </w:r>
      <w:r w:rsidR="00A36068">
        <w:t xml:space="preserve">елочисленное свойство </w:t>
      </w:r>
      <w:r w:rsidR="00A36068" w:rsidRPr="00AF40DB">
        <w:rPr>
          <w:rStyle w:val="a9"/>
        </w:rPr>
        <w:t>TabIndex</w:t>
      </w:r>
      <w:r w:rsidR="00A36068">
        <w:t xml:space="preserve"> и булево </w:t>
      </w:r>
      <w:r w:rsidR="00A36068" w:rsidRPr="00AF40DB">
        <w:rPr>
          <w:rStyle w:val="a9"/>
        </w:rPr>
        <w:t>IsTabStop</w:t>
      </w:r>
      <w:r w:rsidR="00A36068">
        <w:t>.</w:t>
      </w:r>
    </w:p>
    <w:p w:rsidR="00A36068" w:rsidRDefault="00AF40DB" w:rsidP="00AF40DB">
      <w:pPr>
        <w:pStyle w:val="2"/>
      </w:pPr>
      <w:r>
        <w:lastRenderedPageBreak/>
        <w:t xml:space="preserve">7.1. </w:t>
      </w:r>
      <w:r w:rsidR="00A36068">
        <w:t>Элементы управления содержимым</w:t>
      </w:r>
    </w:p>
    <w:p w:rsidR="00A36068" w:rsidRDefault="00A36068" w:rsidP="00A36068">
      <w:r w:rsidRPr="00AF40DB">
        <w:rPr>
          <w:rStyle w:val="a8"/>
        </w:rPr>
        <w:t>Элементы управления содержимым</w:t>
      </w:r>
      <w:r>
        <w:t xml:space="preserve"> – это элементы, допускающие размещение единственного дочернего элемента, представляющего их содержимое. Элементы управления содержимым наследуются от класса </w:t>
      </w:r>
      <w:r w:rsidRPr="00AF40DB">
        <w:rPr>
          <w:rStyle w:val="af5"/>
        </w:rPr>
        <w:t>ContentControl</w:t>
      </w:r>
      <w:r>
        <w:t xml:space="preserve">. У этого класса имеется объектное свойство </w:t>
      </w:r>
      <w:r w:rsidRPr="00AF40DB">
        <w:rPr>
          <w:rStyle w:val="a9"/>
        </w:rPr>
        <w:t>Content</w:t>
      </w:r>
      <w:r>
        <w:t xml:space="preserve"> и булево свойство </w:t>
      </w:r>
      <w:r w:rsidRPr="00AF40DB">
        <w:rPr>
          <w:rStyle w:val="a9"/>
        </w:rPr>
        <w:t>HasContent</w:t>
      </w:r>
      <w:r>
        <w:t xml:space="preserve">. Если в </w:t>
      </w:r>
      <w:r w:rsidRPr="00AF40DB">
        <w:rPr>
          <w:rStyle w:val="a9"/>
        </w:rPr>
        <w:t>Content</w:t>
      </w:r>
      <w:r>
        <w:t xml:space="preserve"> помещается объект-наследник </w:t>
      </w:r>
      <w:r w:rsidRPr="00AF40DB">
        <w:rPr>
          <w:rStyle w:val="af5"/>
        </w:rPr>
        <w:t>UIElement</w:t>
      </w:r>
      <w:r>
        <w:t xml:space="preserve">, для отображения вызывается метод </w:t>
      </w:r>
      <w:r w:rsidRPr="00AF40DB">
        <w:rPr>
          <w:rStyle w:val="a9"/>
        </w:rPr>
        <w:t>OnRender()</w:t>
      </w:r>
      <w:r>
        <w:t xml:space="preserve"> этого объекта. Для объектов других типов делается попытка применить шаблон данных. Если шаблон данных не задан в свойстве </w:t>
      </w:r>
      <w:r w:rsidRPr="00AF40DB">
        <w:rPr>
          <w:rStyle w:val="a9"/>
        </w:rPr>
        <w:t>ContentTemplate</w:t>
      </w:r>
      <w:r>
        <w:t xml:space="preserve"> или в ресурсах приложения, у дочернего элемента вызывается </w:t>
      </w:r>
      <w:r w:rsidR="00AF40DB">
        <w:t xml:space="preserve">метод </w:t>
      </w:r>
      <w:r w:rsidRPr="00AF40DB">
        <w:rPr>
          <w:rStyle w:val="a9"/>
        </w:rPr>
        <w:t>ToString()</w:t>
      </w:r>
      <w:r>
        <w:t xml:space="preserve">, а результат обрамляется в элемент </w:t>
      </w:r>
      <w:r w:rsidRPr="00AF40DB">
        <w:rPr>
          <w:rStyle w:val="af5"/>
        </w:rPr>
        <w:t>TextBlock</w:t>
      </w:r>
      <w:r>
        <w:t>.</w:t>
      </w:r>
    </w:p>
    <w:p w:rsidR="00A36068" w:rsidRDefault="00A36068" w:rsidP="00A36068">
      <w:r>
        <w:t xml:space="preserve">Элементы управления содержимым можно разбить на три подгруппы: </w:t>
      </w:r>
      <w:r w:rsidRPr="00AF40DB">
        <w:rPr>
          <w:rStyle w:val="a8"/>
        </w:rPr>
        <w:t>кнопки</w:t>
      </w:r>
      <w:r>
        <w:t xml:space="preserve">, </w:t>
      </w:r>
      <w:r w:rsidRPr="00AF40DB">
        <w:rPr>
          <w:rStyle w:val="a8"/>
        </w:rPr>
        <w:t>простые контейнеры</w:t>
      </w:r>
      <w:r>
        <w:t xml:space="preserve">, </w:t>
      </w:r>
      <w:r w:rsidRPr="00AF40DB">
        <w:rPr>
          <w:rStyle w:val="a8"/>
        </w:rPr>
        <w:t>контейнеры с заголовком</w:t>
      </w:r>
      <w:r>
        <w:t>.</w:t>
      </w:r>
    </w:p>
    <w:p w:rsidR="00A36068" w:rsidRDefault="00A36068" w:rsidP="00A36068">
      <w:r>
        <w:t xml:space="preserve">Все кнопки наследуются от абстрактного класса </w:t>
      </w:r>
      <w:r w:rsidRPr="00AF40DB">
        <w:rPr>
          <w:rStyle w:val="af5"/>
        </w:rPr>
        <w:t>ButtonBase</w:t>
      </w:r>
      <w:r>
        <w:t xml:space="preserve">. Этот класс содержит событие </w:t>
      </w:r>
      <w:r w:rsidRPr="00AF40DB">
        <w:rPr>
          <w:rStyle w:val="a9"/>
        </w:rPr>
        <w:t>Click</w:t>
      </w:r>
      <w:r>
        <w:t xml:space="preserve">, булево свойство </w:t>
      </w:r>
      <w:r w:rsidRPr="00AF40DB">
        <w:rPr>
          <w:rStyle w:val="a9"/>
        </w:rPr>
        <w:t>IsPressed</w:t>
      </w:r>
      <w:r>
        <w:t xml:space="preserve"> и свойство </w:t>
      </w:r>
      <w:r w:rsidRPr="00AF40DB">
        <w:rPr>
          <w:rStyle w:val="a9"/>
        </w:rPr>
        <w:t>ClickMode</w:t>
      </w:r>
      <w:r>
        <w:t xml:space="preserve"> – оно определяет момент генерирования </w:t>
      </w:r>
      <w:r w:rsidRPr="00AF40DB">
        <w:rPr>
          <w:rStyle w:val="a9"/>
        </w:rPr>
        <w:t>Click</w:t>
      </w:r>
      <w:r>
        <w:t xml:space="preserve">. Значениями </w:t>
      </w:r>
      <w:r w:rsidRPr="00AF40DB">
        <w:rPr>
          <w:rStyle w:val="a9"/>
        </w:rPr>
        <w:t>ClickMode</w:t>
      </w:r>
      <w:r>
        <w:t xml:space="preserve"> являются элементы одноимённого перечисления: </w:t>
      </w:r>
      <w:r w:rsidRPr="00AF40DB">
        <w:rPr>
          <w:rStyle w:val="a9"/>
        </w:rPr>
        <w:t>Release</w:t>
      </w:r>
      <w:r>
        <w:t xml:space="preserve"> (по умолчанию), </w:t>
      </w:r>
      <w:r w:rsidRPr="00AF40DB">
        <w:rPr>
          <w:rStyle w:val="a9"/>
        </w:rPr>
        <w:t>Press</w:t>
      </w:r>
      <w:r>
        <w:t xml:space="preserve"> и </w:t>
      </w:r>
      <w:r w:rsidRPr="00AF40DB">
        <w:rPr>
          <w:rStyle w:val="a9"/>
        </w:rPr>
        <w:t>Hover</w:t>
      </w:r>
      <w:r>
        <w:t>.</w:t>
      </w:r>
    </w:p>
    <w:p w:rsidR="00A36068" w:rsidRDefault="00A36068" w:rsidP="00A36068">
      <w:r>
        <w:t xml:space="preserve">Элемент управления </w:t>
      </w:r>
      <w:r w:rsidRPr="00AF40DB">
        <w:rPr>
          <w:rStyle w:val="af5"/>
        </w:rPr>
        <w:t>Button</w:t>
      </w:r>
      <w:r>
        <w:t xml:space="preserve"> определяет обычную кнопку, которая может быть кнопкой по умолчанию или кнопкой отмены. Это поведение контролируется булевыми свойствами </w:t>
      </w:r>
      <w:r w:rsidRPr="00AF40DB">
        <w:rPr>
          <w:rStyle w:val="a9"/>
        </w:rPr>
        <w:t>IsDefault</w:t>
      </w:r>
      <w:r>
        <w:t xml:space="preserve"> и </w:t>
      </w:r>
      <w:r w:rsidRPr="00AF40DB">
        <w:rPr>
          <w:rStyle w:val="a9"/>
        </w:rPr>
        <w:t>IsCancel</w:t>
      </w:r>
      <w:r>
        <w:t xml:space="preserve">. Кнопка по умолчанию срабатывает при нажатии на </w:t>
      </w:r>
      <w:r w:rsidRPr="000430E2">
        <w:rPr>
          <w:rStyle w:val="a9"/>
        </w:rPr>
        <w:t>&lt;Enter&gt;</w:t>
      </w:r>
      <w:r>
        <w:t xml:space="preserve">, кнопка отмены – при нажатии </w:t>
      </w:r>
      <w:r w:rsidRPr="000430E2">
        <w:rPr>
          <w:rStyle w:val="a9"/>
        </w:rPr>
        <w:t>&lt;Esc&gt;</w:t>
      </w:r>
      <w:r>
        <w:t>.</w:t>
      </w:r>
    </w:p>
    <w:p w:rsidR="00A36068" w:rsidRDefault="00A36068" w:rsidP="00A36068">
      <w:r>
        <w:t xml:space="preserve">Элемент </w:t>
      </w:r>
      <w:r w:rsidRPr="000430E2">
        <w:rPr>
          <w:rStyle w:val="af5"/>
        </w:rPr>
        <w:t>RepeatButton</w:t>
      </w:r>
      <w:r>
        <w:t xml:space="preserve"> – кнопка, непрерывно генерирующая событие </w:t>
      </w:r>
      <w:r w:rsidRPr="000430E2">
        <w:rPr>
          <w:rStyle w:val="a9"/>
        </w:rPr>
        <w:t>Click</w:t>
      </w:r>
      <w:r>
        <w:t xml:space="preserve">, если на ней задержать нажатие. Частота генерации события </w:t>
      </w:r>
      <w:r w:rsidRPr="000430E2">
        <w:rPr>
          <w:rStyle w:val="a9"/>
        </w:rPr>
        <w:t>Click</w:t>
      </w:r>
      <w:r>
        <w:t xml:space="preserve"> определяется свойствами </w:t>
      </w:r>
      <w:r w:rsidRPr="000430E2">
        <w:rPr>
          <w:rStyle w:val="a9"/>
        </w:rPr>
        <w:t>Delay</w:t>
      </w:r>
      <w:r>
        <w:t xml:space="preserve"> и </w:t>
      </w:r>
      <w:r w:rsidRPr="000430E2">
        <w:rPr>
          <w:rStyle w:val="a9"/>
        </w:rPr>
        <w:t>Interval</w:t>
      </w:r>
      <w:r>
        <w:t xml:space="preserve"> (</w:t>
      </w:r>
      <w:r w:rsidR="000430E2">
        <w:t xml:space="preserve">свойства содержат </w:t>
      </w:r>
      <w:r>
        <w:t>целое число миллисекунд).</w:t>
      </w:r>
    </w:p>
    <w:p w:rsidR="00A36068" w:rsidRDefault="00A36068" w:rsidP="00A36068">
      <w:r w:rsidRPr="000430E2">
        <w:rPr>
          <w:rStyle w:val="af5"/>
        </w:rPr>
        <w:t>ToggleButton</w:t>
      </w:r>
      <w:r>
        <w:t xml:space="preserve"> – кнопка с «залипанием». Будучи нажатой, она остаётся в таком состоянии, пока по ней не произведут повторное нажатие. Текущее состояние кнопки определяется свойством </w:t>
      </w:r>
      <w:r w:rsidRPr="000430E2">
        <w:rPr>
          <w:rStyle w:val="a9"/>
        </w:rPr>
        <w:t>IsChecked</w:t>
      </w:r>
      <w:r>
        <w:t xml:space="preserve"> с типом </w:t>
      </w:r>
      <w:r w:rsidRPr="000430E2">
        <w:rPr>
          <w:rStyle w:val="af6"/>
        </w:rPr>
        <w:t>bool</w:t>
      </w:r>
      <w:r w:rsidRPr="000430E2">
        <w:rPr>
          <w:rStyle w:val="a9"/>
        </w:rPr>
        <w:t>?</w:t>
      </w:r>
      <w:r>
        <w:t xml:space="preserve"> (</w:t>
      </w:r>
      <w:proofErr w:type="gramStart"/>
      <w:r>
        <w:t>если</w:t>
      </w:r>
      <w:proofErr w:type="gramEnd"/>
      <w:r>
        <w:t xml:space="preserve"> свойство </w:t>
      </w:r>
      <w:r w:rsidRPr="000430E2">
        <w:rPr>
          <w:rStyle w:val="a9"/>
        </w:rPr>
        <w:t>IsThreeState</w:t>
      </w:r>
      <w:r>
        <w:t xml:space="preserve"> установлено в </w:t>
      </w:r>
      <w:r w:rsidRPr="000430E2">
        <w:rPr>
          <w:rStyle w:val="af6"/>
        </w:rPr>
        <w:t>true</w:t>
      </w:r>
      <w:r>
        <w:t xml:space="preserve">, нажатия на кнопку заставляют </w:t>
      </w:r>
      <w:r w:rsidRPr="000430E2">
        <w:rPr>
          <w:rStyle w:val="a9"/>
        </w:rPr>
        <w:t>IsChecked</w:t>
      </w:r>
      <w:r>
        <w:t xml:space="preserve"> меняться по схеме </w:t>
      </w:r>
      <w:r w:rsidRPr="000430E2">
        <w:rPr>
          <w:rStyle w:val="af6"/>
        </w:rPr>
        <w:t>true</w:t>
      </w:r>
      <w:r w:rsidRPr="000430E2">
        <w:rPr>
          <w:rStyle w:val="a9"/>
        </w:rPr>
        <w:t>-</w:t>
      </w:r>
      <w:r w:rsidRPr="000430E2">
        <w:rPr>
          <w:rStyle w:val="af6"/>
        </w:rPr>
        <w:t>null</w:t>
      </w:r>
      <w:r w:rsidRPr="000430E2">
        <w:rPr>
          <w:rStyle w:val="a9"/>
        </w:rPr>
        <w:t>-</w:t>
      </w:r>
      <w:r w:rsidRPr="000430E2">
        <w:rPr>
          <w:rStyle w:val="af6"/>
        </w:rPr>
        <w:t>false</w:t>
      </w:r>
      <w:r>
        <w:t xml:space="preserve">). При изменении свойства </w:t>
      </w:r>
      <w:r w:rsidRPr="000430E2">
        <w:rPr>
          <w:rStyle w:val="a9"/>
        </w:rPr>
        <w:t>IsChecked</w:t>
      </w:r>
      <w:r>
        <w:t xml:space="preserve"> кнопка генерирует события </w:t>
      </w:r>
      <w:r w:rsidRPr="000430E2">
        <w:rPr>
          <w:rStyle w:val="a9"/>
        </w:rPr>
        <w:t>Checked</w:t>
      </w:r>
      <w:r>
        <w:t xml:space="preserve">, </w:t>
      </w:r>
      <w:r w:rsidRPr="000430E2">
        <w:rPr>
          <w:rStyle w:val="a9"/>
        </w:rPr>
        <w:t>Unchecked</w:t>
      </w:r>
      <w:r>
        <w:t xml:space="preserve"> и </w:t>
      </w:r>
      <w:r w:rsidRPr="000430E2">
        <w:rPr>
          <w:rStyle w:val="a9"/>
        </w:rPr>
        <w:t>Indeterminate</w:t>
      </w:r>
      <w:r>
        <w:t>.</w:t>
      </w:r>
    </w:p>
    <w:p w:rsidR="00A36068" w:rsidRDefault="000430E2" w:rsidP="00A36068">
      <w:r>
        <w:t>Ф</w:t>
      </w:r>
      <w:r w:rsidR="00A36068">
        <w:t xml:space="preserve">лажок-переключатель формально относится к кнопкам и представлен классом </w:t>
      </w:r>
      <w:r w:rsidR="00A36068" w:rsidRPr="000430E2">
        <w:rPr>
          <w:rStyle w:val="af5"/>
        </w:rPr>
        <w:t>CheckBox</w:t>
      </w:r>
      <w:r w:rsidR="00A36068">
        <w:t xml:space="preserve">. Этот класс является прямым наследником </w:t>
      </w:r>
      <w:r w:rsidR="00A36068" w:rsidRPr="000430E2">
        <w:rPr>
          <w:rStyle w:val="af5"/>
        </w:rPr>
        <w:t>ToggleButton</w:t>
      </w:r>
      <w:r w:rsidR="00A36068">
        <w:t xml:space="preserve"> с переписанным шаблоном внешнего вида.</w:t>
      </w:r>
    </w:p>
    <w:p w:rsidR="00A36068" w:rsidRDefault="00A36068" w:rsidP="00A36068">
      <w:r>
        <w:t xml:space="preserve">Элемент управления </w:t>
      </w:r>
      <w:r w:rsidRPr="000430E2">
        <w:rPr>
          <w:rStyle w:val="af5"/>
        </w:rPr>
        <w:t>RadioButton</w:t>
      </w:r>
      <w:r>
        <w:t xml:space="preserve"> также унаследован от </w:t>
      </w:r>
      <w:r w:rsidRPr="000430E2">
        <w:rPr>
          <w:rStyle w:val="af5"/>
        </w:rPr>
        <w:t>ToggleButton</w:t>
      </w:r>
      <w:r>
        <w:t xml:space="preserve">. Особенность </w:t>
      </w:r>
      <w:r w:rsidRPr="000430E2">
        <w:rPr>
          <w:rStyle w:val="af5"/>
        </w:rPr>
        <w:t>RadioButton</w:t>
      </w:r>
      <w:r>
        <w:t xml:space="preserve"> – поддержка группового поведения, при котором установка одного переключателя сбрасывает остальные. По умолчанию к одной группе относятся переключатели, имеющие общий родительский контейнер. Можно задать строковое свойство </w:t>
      </w:r>
      <w:r w:rsidRPr="000430E2">
        <w:rPr>
          <w:rStyle w:val="a9"/>
        </w:rPr>
        <w:t>GroupName</w:t>
      </w:r>
      <w:r>
        <w:t>, чтобы определить собственный способ выделения группы переключателей.</w:t>
      </w:r>
    </w:p>
    <w:p w:rsidR="00CC695A" w:rsidRPr="00CC695A" w:rsidRDefault="00CC695A" w:rsidP="00CC695A">
      <w:pPr>
        <w:pStyle w:val="a4"/>
        <w:rPr>
          <w:rStyle w:val="af6"/>
        </w:rPr>
      </w:pPr>
      <w:bookmarkStart w:id="34" w:name="OLE_LINK31"/>
      <w:bookmarkStart w:id="35" w:name="OLE_LINK35"/>
      <w:r w:rsidRPr="00CC695A">
        <w:rPr>
          <w:rStyle w:val="af6"/>
        </w:rPr>
        <w:t>&lt;</w:t>
      </w:r>
      <w:r w:rsidRPr="00CC695A">
        <w:rPr>
          <w:rStyle w:val="af7"/>
        </w:rPr>
        <w:t>StackPanel</w:t>
      </w:r>
      <w:r w:rsidRPr="00CC695A">
        <w:rPr>
          <w:rStyle w:val="af6"/>
        </w:rPr>
        <w:t>&gt;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RadioButton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GroupName</w:t>
      </w:r>
      <w:r w:rsidRPr="00CC695A">
        <w:rPr>
          <w:rStyle w:val="af6"/>
        </w:rPr>
        <w:t xml:space="preserve">="Gender" </w:t>
      </w:r>
      <w:r w:rsidRPr="00CC695A">
        <w:rPr>
          <w:rStyle w:val="XML"/>
        </w:rPr>
        <w:t>Content</w:t>
      </w:r>
      <w:r w:rsidRPr="00CC695A">
        <w:rPr>
          <w:rStyle w:val="af6"/>
        </w:rPr>
        <w:t>="Male"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             </w:t>
      </w:r>
      <w:r w:rsidRPr="00CC695A">
        <w:rPr>
          <w:rStyle w:val="XML"/>
        </w:rPr>
        <w:t>IsChecked</w:t>
      </w:r>
      <w:r w:rsidRPr="00CC695A">
        <w:rPr>
          <w:rStyle w:val="af6"/>
        </w:rPr>
        <w:t>="True" /&gt;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RadioButton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GroupName</w:t>
      </w:r>
      <w:r w:rsidRPr="00CC695A">
        <w:rPr>
          <w:rStyle w:val="af6"/>
        </w:rPr>
        <w:t xml:space="preserve">="Gender" </w:t>
      </w:r>
      <w:r w:rsidRPr="00CC695A">
        <w:rPr>
          <w:rStyle w:val="XML"/>
        </w:rPr>
        <w:t>Content</w:t>
      </w:r>
      <w:r w:rsidRPr="00CC695A">
        <w:rPr>
          <w:rStyle w:val="af6"/>
        </w:rPr>
        <w:t>="Female" /&gt;</w:t>
      </w:r>
    </w:p>
    <w:p w:rsidR="00CC695A" w:rsidRPr="00CC695A" w:rsidRDefault="00CC695A" w:rsidP="00CC695A">
      <w:pPr>
        <w:pStyle w:val="a4"/>
        <w:rPr>
          <w:rStyle w:val="af6"/>
        </w:rPr>
      </w:pP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lastRenderedPageBreak/>
        <w:t xml:space="preserve">  &lt;</w:t>
      </w:r>
      <w:r w:rsidRPr="00CC695A">
        <w:rPr>
          <w:rStyle w:val="af7"/>
        </w:rPr>
        <w:t>RadioButton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GroupName</w:t>
      </w:r>
      <w:r w:rsidRPr="00CC695A">
        <w:rPr>
          <w:rStyle w:val="af6"/>
        </w:rPr>
        <w:t xml:space="preserve">="Status" </w:t>
      </w:r>
      <w:r w:rsidRPr="00CC695A">
        <w:rPr>
          <w:rStyle w:val="XML"/>
        </w:rPr>
        <w:t>Content</w:t>
      </w:r>
      <w:r w:rsidRPr="00CC695A">
        <w:rPr>
          <w:rStyle w:val="af6"/>
        </w:rPr>
        <w:t>="Single"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 </w:t>
      </w:r>
      <w:r w:rsidRPr="00CC695A">
        <w:rPr>
          <w:rStyle w:val="af7"/>
        </w:rPr>
        <w:t xml:space="preserve">           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IsChecked</w:t>
      </w:r>
      <w:r w:rsidRPr="00CC695A">
        <w:rPr>
          <w:rStyle w:val="af6"/>
        </w:rPr>
        <w:t>="True" /&gt;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RadioButton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GroupName</w:t>
      </w:r>
      <w:r w:rsidRPr="00CC695A">
        <w:rPr>
          <w:rStyle w:val="af6"/>
        </w:rPr>
        <w:t xml:space="preserve">="Status" </w:t>
      </w:r>
      <w:r w:rsidRPr="00CC695A">
        <w:rPr>
          <w:rStyle w:val="XML"/>
        </w:rPr>
        <w:t>Content</w:t>
      </w:r>
      <w:r w:rsidRPr="00CC695A">
        <w:rPr>
          <w:rStyle w:val="af6"/>
        </w:rPr>
        <w:t>="Married" /&gt;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RadioButton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GroupName</w:t>
      </w:r>
      <w:r w:rsidRPr="00CC695A">
        <w:rPr>
          <w:rStyle w:val="af6"/>
        </w:rPr>
        <w:t xml:space="preserve">="Status" </w:t>
      </w:r>
      <w:r w:rsidRPr="00CC695A">
        <w:rPr>
          <w:rStyle w:val="XML"/>
        </w:rPr>
        <w:t>Content</w:t>
      </w:r>
      <w:r w:rsidRPr="00CC695A">
        <w:rPr>
          <w:rStyle w:val="af6"/>
        </w:rPr>
        <w:t>="Divorced" /&gt;</w:t>
      </w: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RadioButton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GroupName</w:t>
      </w:r>
      <w:r w:rsidRPr="00CC695A">
        <w:rPr>
          <w:rStyle w:val="af6"/>
        </w:rPr>
        <w:t xml:space="preserve">="Status" </w:t>
      </w:r>
      <w:r w:rsidRPr="00CC695A">
        <w:rPr>
          <w:rStyle w:val="XML"/>
        </w:rPr>
        <w:t>Content</w:t>
      </w:r>
      <w:r w:rsidRPr="00CC695A">
        <w:rPr>
          <w:rStyle w:val="af6"/>
        </w:rPr>
        <w:t>="Widower" /&gt;</w:t>
      </w:r>
    </w:p>
    <w:p w:rsidR="00CC695A" w:rsidRPr="00CC695A" w:rsidRDefault="00CC695A" w:rsidP="00CC695A">
      <w:pPr>
        <w:pStyle w:val="a4"/>
        <w:rPr>
          <w:rStyle w:val="af6"/>
        </w:rPr>
      </w:pP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CheckBox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="2" </w:t>
      </w:r>
      <w:r w:rsidRPr="00CC695A">
        <w:rPr>
          <w:rStyle w:val="XML"/>
        </w:rPr>
        <w:t>Content</w:t>
      </w:r>
      <w:r w:rsidRPr="00CC695A">
        <w:rPr>
          <w:rStyle w:val="af6"/>
        </w:rPr>
        <w:t>="Has children" /&gt;</w:t>
      </w:r>
    </w:p>
    <w:p w:rsidR="00CC695A" w:rsidRPr="00CC695A" w:rsidRDefault="00CC695A" w:rsidP="00CC695A">
      <w:pPr>
        <w:pStyle w:val="a4"/>
        <w:rPr>
          <w:rStyle w:val="af6"/>
        </w:rPr>
      </w:pPr>
    </w:p>
    <w:p w:rsidR="00CC695A" w:rsidRPr="00CC695A" w:rsidRDefault="00CC695A" w:rsidP="00CC695A">
      <w:pPr>
        <w:pStyle w:val="a4"/>
        <w:rPr>
          <w:rStyle w:val="af6"/>
        </w:rPr>
      </w:pPr>
      <w:r w:rsidRPr="00CC695A">
        <w:rPr>
          <w:rStyle w:val="af6"/>
        </w:rPr>
        <w:t xml:space="preserve">  &lt;</w:t>
      </w:r>
      <w:r w:rsidRPr="00CC695A">
        <w:rPr>
          <w:rStyle w:val="af7"/>
        </w:rPr>
        <w:t>Button</w:t>
      </w:r>
      <w:r w:rsidRPr="00CC695A">
        <w:rPr>
          <w:rStyle w:val="af6"/>
        </w:rPr>
        <w:t xml:space="preserve"> </w:t>
      </w:r>
      <w:r w:rsidRPr="00CC695A">
        <w:rPr>
          <w:rStyle w:val="XML"/>
        </w:rPr>
        <w:t>Margin</w:t>
      </w:r>
      <w:r w:rsidRPr="00CC695A">
        <w:rPr>
          <w:rStyle w:val="af6"/>
        </w:rPr>
        <w:t xml:space="preserve">="8" </w:t>
      </w:r>
      <w:r w:rsidRPr="00CC695A">
        <w:rPr>
          <w:rStyle w:val="XML"/>
        </w:rPr>
        <w:t>Click</w:t>
      </w:r>
      <w:r w:rsidRPr="00CC695A">
        <w:rPr>
          <w:rStyle w:val="af6"/>
        </w:rPr>
        <w:t xml:space="preserve">="btn_Click" </w:t>
      </w:r>
      <w:r w:rsidRPr="00CC695A">
        <w:rPr>
          <w:rStyle w:val="XML"/>
        </w:rPr>
        <w:t>Content</w:t>
      </w:r>
      <w:r w:rsidRPr="00CC695A">
        <w:rPr>
          <w:rStyle w:val="af6"/>
        </w:rPr>
        <w:t>="Save Profile" /&gt;</w:t>
      </w:r>
    </w:p>
    <w:p w:rsidR="00A36068" w:rsidRPr="005D7344" w:rsidRDefault="00CC695A" w:rsidP="00CC695A">
      <w:pPr>
        <w:pStyle w:val="a4"/>
        <w:rPr>
          <w:rStyle w:val="af6"/>
          <w:lang w:val="ru-RU"/>
        </w:rPr>
      </w:pPr>
      <w:r w:rsidRPr="005D7344">
        <w:rPr>
          <w:rStyle w:val="af6"/>
          <w:lang w:val="ru-RU"/>
        </w:rPr>
        <w:t>&lt;/</w:t>
      </w:r>
      <w:r w:rsidRPr="00CC695A">
        <w:rPr>
          <w:rStyle w:val="af7"/>
        </w:rPr>
        <w:t>StackPanel</w:t>
      </w:r>
      <w:r w:rsidRPr="005D7344">
        <w:rPr>
          <w:rStyle w:val="af6"/>
          <w:lang w:val="ru-RU"/>
        </w:rPr>
        <w:t>&gt;</w:t>
      </w:r>
    </w:p>
    <w:bookmarkEnd w:id="34"/>
    <w:bookmarkEnd w:id="35"/>
    <w:p w:rsidR="00A36068" w:rsidRPr="005D7344" w:rsidRDefault="00654415" w:rsidP="000430E2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Butto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0430E2" w:rsidRDefault="00A36068" w:rsidP="000430E2">
      <w:pPr>
        <w:pStyle w:val="af"/>
      </w:pPr>
      <w:r>
        <w:t>Рис</w:t>
      </w:r>
      <w:r w:rsidRPr="005D7344">
        <w:t xml:space="preserve">. 13. </w:t>
      </w:r>
      <w:r w:rsidR="000430E2">
        <w:t>Демонстрация различных кнопок</w:t>
      </w:r>
      <w:r w:rsidRPr="000430E2">
        <w:t>.</w:t>
      </w:r>
    </w:p>
    <w:p w:rsidR="00A36068" w:rsidRDefault="00A36068" w:rsidP="00A36068">
      <w:r>
        <w:t xml:space="preserve">Перейдём к разбору простых контейнеров, которые (согласно своему названию) предназначены для простого обрамления дочернего содержимого. Один из простых контейнеров – элемент </w:t>
      </w:r>
      <w:r w:rsidRPr="00CC695A">
        <w:rPr>
          <w:rStyle w:val="af5"/>
        </w:rPr>
        <w:t>Label</w:t>
      </w:r>
      <w:r>
        <w:t xml:space="preserve">. Обычно он используется для представления текста, но в WPF его содержимое может быть любым. Особенность </w:t>
      </w:r>
      <w:r w:rsidRPr="00CC695A">
        <w:rPr>
          <w:rStyle w:val="af5"/>
        </w:rPr>
        <w:t>Label</w:t>
      </w:r>
      <w:r>
        <w:t xml:space="preserve"> – поддержка «горячих клавиш», при помощи которых фокус ввода передаётся заданному элементу управления. </w:t>
      </w:r>
      <w:r w:rsidR="00CC695A">
        <w:t>Покажем</w:t>
      </w:r>
      <w:r>
        <w:t xml:space="preserve"> типичный пример такого использования </w:t>
      </w:r>
      <w:r w:rsidRPr="00CC695A">
        <w:rPr>
          <w:rStyle w:val="af5"/>
        </w:rPr>
        <w:t>Label</w:t>
      </w:r>
      <w:r>
        <w:t xml:space="preserve"> (обратите внимание на синтаксис задания свойства </w:t>
      </w:r>
      <w:r w:rsidRPr="00CC695A">
        <w:rPr>
          <w:rStyle w:val="a9"/>
        </w:rPr>
        <w:t>Target</w:t>
      </w:r>
      <w:r>
        <w:t xml:space="preserve"> и на применение символа подчёркивания для указания «горячей клавиши» </w:t>
      </w:r>
      <w:r w:rsidRPr="004E1292">
        <w:rPr>
          <w:rStyle w:val="a9"/>
        </w:rPr>
        <w:t>U</w:t>
      </w:r>
      <w:r>
        <w:t>):</w:t>
      </w:r>
    </w:p>
    <w:p w:rsidR="00A36068" w:rsidRPr="004E1292" w:rsidRDefault="00A36068" w:rsidP="004E1292">
      <w:pPr>
        <w:pStyle w:val="a4"/>
        <w:rPr>
          <w:rStyle w:val="af6"/>
        </w:rPr>
      </w:pPr>
      <w:bookmarkStart w:id="36" w:name="OLE_LINK28"/>
      <w:bookmarkStart w:id="37" w:name="OLE_LINK29"/>
      <w:r w:rsidRPr="004E1292">
        <w:rPr>
          <w:rStyle w:val="af6"/>
        </w:rPr>
        <w:t>&lt;</w:t>
      </w:r>
      <w:r w:rsidRPr="004E1292">
        <w:rPr>
          <w:rStyle w:val="af7"/>
        </w:rPr>
        <w:t>Label</w:t>
      </w:r>
      <w:r w:rsidRPr="004E1292">
        <w:rPr>
          <w:rStyle w:val="af6"/>
        </w:rPr>
        <w:t xml:space="preserve"> </w:t>
      </w:r>
      <w:r w:rsidRPr="004E1292">
        <w:rPr>
          <w:rStyle w:val="XML"/>
        </w:rPr>
        <w:t>Target</w:t>
      </w:r>
      <w:r w:rsidRPr="004E1292">
        <w:rPr>
          <w:rStyle w:val="af6"/>
        </w:rPr>
        <w:t>="{</w:t>
      </w:r>
      <w:r w:rsidR="009C3FE3" w:rsidRPr="004E1292">
        <w:rPr>
          <w:rStyle w:val="af7"/>
        </w:rPr>
        <w:t>x</w:t>
      </w:r>
      <w:proofErr w:type="gramStart"/>
      <w:r w:rsidR="009C3FE3" w:rsidRPr="004E1292">
        <w:rPr>
          <w:rStyle w:val="af7"/>
        </w:rPr>
        <w:t>:Reference</w:t>
      </w:r>
      <w:proofErr w:type="gramEnd"/>
      <w:r w:rsidR="009C3FE3" w:rsidRPr="004E1292">
        <w:rPr>
          <w:rStyle w:val="af6"/>
        </w:rPr>
        <w:t xml:space="preserve"> </w:t>
      </w:r>
      <w:r w:rsidRPr="004E1292">
        <w:rPr>
          <w:rStyle w:val="XML"/>
        </w:rPr>
        <w:t>userName</w:t>
      </w:r>
      <w:r w:rsidRPr="004E1292">
        <w:rPr>
          <w:rStyle w:val="af6"/>
        </w:rPr>
        <w:t xml:space="preserve">}" </w:t>
      </w:r>
      <w:r w:rsidRPr="004E1292">
        <w:rPr>
          <w:rStyle w:val="XML"/>
        </w:rPr>
        <w:t>Content</w:t>
      </w:r>
      <w:r w:rsidRPr="004E1292">
        <w:rPr>
          <w:rStyle w:val="af6"/>
        </w:rPr>
        <w:t>="_User:" /&gt;</w:t>
      </w:r>
    </w:p>
    <w:p w:rsidR="00A36068" w:rsidRPr="005D7344" w:rsidRDefault="00A36068" w:rsidP="004E1292">
      <w:pPr>
        <w:pStyle w:val="a4"/>
        <w:rPr>
          <w:rStyle w:val="af6"/>
          <w:lang w:val="ru-RU"/>
        </w:rPr>
      </w:pPr>
      <w:r w:rsidRPr="005D7344">
        <w:rPr>
          <w:rStyle w:val="af6"/>
          <w:lang w:val="ru-RU"/>
        </w:rPr>
        <w:t>&lt;</w:t>
      </w:r>
      <w:r w:rsidRPr="004E1292">
        <w:rPr>
          <w:rStyle w:val="af7"/>
        </w:rPr>
        <w:t>TextBox</w:t>
      </w:r>
      <w:r w:rsidRPr="005D7344">
        <w:rPr>
          <w:rStyle w:val="af6"/>
          <w:lang w:val="ru-RU"/>
        </w:rPr>
        <w:t xml:space="preserve"> </w:t>
      </w:r>
      <w:proofErr w:type="gramStart"/>
      <w:r w:rsidRPr="004E1292">
        <w:rPr>
          <w:rStyle w:val="XML"/>
        </w:rPr>
        <w:t>x</w:t>
      </w:r>
      <w:r w:rsidRPr="005D7344">
        <w:rPr>
          <w:rStyle w:val="XML"/>
          <w:lang w:val="ru-RU"/>
        </w:rPr>
        <w:t>:</w:t>
      </w:r>
      <w:r w:rsidRPr="004E1292">
        <w:rPr>
          <w:rStyle w:val="XML"/>
        </w:rPr>
        <w:t>Name</w:t>
      </w:r>
      <w:proofErr w:type="gramEnd"/>
      <w:r w:rsidRPr="005D7344">
        <w:rPr>
          <w:rStyle w:val="af6"/>
          <w:lang w:val="ru-RU"/>
        </w:rPr>
        <w:t>="</w:t>
      </w:r>
      <w:r w:rsidRPr="004E1292">
        <w:rPr>
          <w:rStyle w:val="af6"/>
        </w:rPr>
        <w:t>userName</w:t>
      </w:r>
      <w:r w:rsidRPr="005D7344">
        <w:rPr>
          <w:rStyle w:val="af6"/>
          <w:lang w:val="ru-RU"/>
        </w:rPr>
        <w:t>" /&gt;</w:t>
      </w:r>
    </w:p>
    <w:bookmarkEnd w:id="36"/>
    <w:bookmarkEnd w:id="37"/>
    <w:p w:rsidR="00A36068" w:rsidRDefault="00A36068" w:rsidP="00A36068">
      <w:r>
        <w:t xml:space="preserve">Элемент управления </w:t>
      </w:r>
      <w:r w:rsidRPr="004E1292">
        <w:rPr>
          <w:rStyle w:val="af5"/>
        </w:rPr>
        <w:t>ToolTip</w:t>
      </w:r>
      <w:r>
        <w:t xml:space="preserve"> отображает своё содержимое в виде всплывающей подсказки. </w:t>
      </w:r>
      <w:r w:rsidRPr="004E1292">
        <w:rPr>
          <w:rStyle w:val="af5"/>
        </w:rPr>
        <w:t>ToolTip</w:t>
      </w:r>
      <w:r>
        <w:t xml:space="preserve"> может содержать любые элементы управления, но с ними нельзя взаимодействовать. </w:t>
      </w:r>
      <w:r w:rsidRPr="004E1292">
        <w:rPr>
          <w:rStyle w:val="af5"/>
        </w:rPr>
        <w:t>ToolTip</w:t>
      </w:r>
      <w:r>
        <w:t xml:space="preserve"> определяет события </w:t>
      </w:r>
      <w:r w:rsidRPr="004E1292">
        <w:rPr>
          <w:rStyle w:val="a9"/>
        </w:rPr>
        <w:t>Open</w:t>
      </w:r>
      <w:r>
        <w:t xml:space="preserve"> и </w:t>
      </w:r>
      <w:r w:rsidRPr="004E1292">
        <w:rPr>
          <w:rStyle w:val="a9"/>
        </w:rPr>
        <w:t>Close</w:t>
      </w:r>
      <w:r>
        <w:t xml:space="preserve">, а также несколько свойств для настройки своего поведения и внешнего вида. Особенность </w:t>
      </w:r>
      <w:r w:rsidRPr="004E1292">
        <w:rPr>
          <w:rStyle w:val="af5"/>
        </w:rPr>
        <w:t>ToolTip</w:t>
      </w:r>
      <w:r>
        <w:t xml:space="preserve"> в том, что этот элемент нельзя поместить в дерево элементов. Вместо этого требуется задавать одноимённое свойство, определённое в классе </w:t>
      </w:r>
      <w:r w:rsidRPr="004E1292">
        <w:rPr>
          <w:rStyle w:val="af5"/>
        </w:rPr>
        <w:t>FrameworkElement</w:t>
      </w:r>
      <w:r>
        <w:t>. Дополнительные параметры отображения всплывающей подсказки можно настроить при помощи</w:t>
      </w:r>
      <w:r w:rsidR="004E1292">
        <w:t xml:space="preserve"> свойств</w:t>
      </w:r>
      <w:r>
        <w:t xml:space="preserve"> класса </w:t>
      </w:r>
      <w:r w:rsidRPr="004E1292">
        <w:rPr>
          <w:rStyle w:val="af5"/>
        </w:rPr>
        <w:t>ToolTipService</w:t>
      </w:r>
      <w:r>
        <w:t>.</w:t>
      </w:r>
    </w:p>
    <w:p w:rsidR="00C5164D" w:rsidRPr="005D7344" w:rsidRDefault="004E1292" w:rsidP="00C5164D">
      <w:pPr>
        <w:pStyle w:val="a4"/>
        <w:rPr>
          <w:rStyle w:val="af6"/>
        </w:rPr>
      </w:pPr>
      <w:bookmarkStart w:id="38" w:name="OLE_LINK32"/>
      <w:bookmarkStart w:id="39" w:name="OLE_LINK33"/>
      <w:bookmarkStart w:id="40" w:name="OLE_LINK36"/>
      <w:r w:rsidRPr="00C5164D">
        <w:rPr>
          <w:rStyle w:val="af6"/>
        </w:rPr>
        <w:t>&lt;</w:t>
      </w:r>
      <w:r w:rsidRPr="00C5164D">
        <w:rPr>
          <w:rStyle w:val="af7"/>
        </w:rPr>
        <w:t>CheckBox</w:t>
      </w:r>
      <w:r w:rsidRPr="00C5164D">
        <w:rPr>
          <w:rStyle w:val="af6"/>
        </w:rPr>
        <w:t xml:space="preserve"> </w:t>
      </w:r>
      <w:r w:rsidRPr="00C5164D">
        <w:rPr>
          <w:rStyle w:val="XML"/>
        </w:rPr>
        <w:t>Margin</w:t>
      </w:r>
      <w:r w:rsidRPr="00C5164D">
        <w:rPr>
          <w:rStyle w:val="af6"/>
        </w:rPr>
        <w:t xml:space="preserve">="10" </w:t>
      </w:r>
      <w:r w:rsidRPr="00C5164D">
        <w:rPr>
          <w:rStyle w:val="XML"/>
        </w:rPr>
        <w:t>Content</w:t>
      </w:r>
      <w:r w:rsidRPr="00C5164D">
        <w:rPr>
          <w:rStyle w:val="af6"/>
        </w:rPr>
        <w:t>="Simple CheckBox"</w:t>
      </w:r>
    </w:p>
    <w:p w:rsidR="004E1292" w:rsidRPr="00C5164D" w:rsidRDefault="00C5164D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     </w:t>
      </w:r>
      <w:r w:rsidR="004E1292" w:rsidRPr="00C5164D">
        <w:rPr>
          <w:rStyle w:val="af6"/>
        </w:rPr>
        <w:t xml:space="preserve"> </w:t>
      </w:r>
      <w:r w:rsidR="004E1292" w:rsidRPr="00C5164D">
        <w:rPr>
          <w:rStyle w:val="XML"/>
        </w:rPr>
        <w:t>ToolTipService.VerticalOffset</w:t>
      </w:r>
      <w:r w:rsidR="004E1292" w:rsidRPr="00C5164D">
        <w:rPr>
          <w:rStyle w:val="af6"/>
        </w:rPr>
        <w:t>="15"&gt;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lastRenderedPageBreak/>
        <w:t xml:space="preserve">  &lt;</w:t>
      </w:r>
      <w:r w:rsidRPr="00C5164D">
        <w:rPr>
          <w:rStyle w:val="af7"/>
        </w:rPr>
        <w:t>CheckBox.ToolTip</w:t>
      </w:r>
      <w:r w:rsidRPr="00C5164D">
        <w:rPr>
          <w:rStyle w:val="af6"/>
        </w:rPr>
        <w:t>&gt;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&lt;</w:t>
      </w:r>
      <w:r w:rsidRPr="00C5164D">
        <w:rPr>
          <w:rStyle w:val="af7"/>
        </w:rPr>
        <w:t>StackPanel</w:t>
      </w:r>
      <w:r w:rsidRPr="00C5164D">
        <w:rPr>
          <w:rStyle w:val="af6"/>
        </w:rPr>
        <w:t>&gt;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  &lt;</w:t>
      </w:r>
      <w:r w:rsidRPr="00C5164D">
        <w:rPr>
          <w:rStyle w:val="af7"/>
        </w:rPr>
        <w:t>Label</w:t>
      </w:r>
      <w:r w:rsidRPr="00C5164D">
        <w:rPr>
          <w:rStyle w:val="af6"/>
        </w:rPr>
        <w:t xml:space="preserve"> </w:t>
      </w:r>
      <w:r w:rsidRPr="00C5164D">
        <w:rPr>
          <w:rStyle w:val="XML"/>
        </w:rPr>
        <w:t>FontWeight</w:t>
      </w:r>
      <w:r w:rsidRPr="00C5164D">
        <w:rPr>
          <w:rStyle w:val="af6"/>
        </w:rPr>
        <w:t xml:space="preserve">="Bold" </w:t>
      </w:r>
      <w:r w:rsidRPr="00C5164D">
        <w:rPr>
          <w:rStyle w:val="XML"/>
        </w:rPr>
        <w:t>Background</w:t>
      </w:r>
      <w:r w:rsidRPr="00C5164D">
        <w:rPr>
          <w:rStyle w:val="af6"/>
        </w:rPr>
        <w:t>="Blue"</w:t>
      </w:r>
      <w:r w:rsidR="00C5164D" w:rsidRPr="00C5164D">
        <w:rPr>
          <w:rStyle w:val="af6"/>
        </w:rPr>
        <w:t xml:space="preserve"> </w:t>
      </w:r>
      <w:r w:rsidR="00C5164D" w:rsidRPr="00C5164D">
        <w:rPr>
          <w:rStyle w:val="XML"/>
        </w:rPr>
        <w:t>Foreground</w:t>
      </w:r>
      <w:r w:rsidR="00C5164D" w:rsidRPr="00C5164D">
        <w:rPr>
          <w:rStyle w:val="af6"/>
        </w:rPr>
        <w:t>="White"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         </w:t>
      </w:r>
      <w:r w:rsidRPr="00C5164D">
        <w:rPr>
          <w:rStyle w:val="XML"/>
        </w:rPr>
        <w:t>Content</w:t>
      </w:r>
      <w:r w:rsidRPr="00C5164D">
        <w:rPr>
          <w:rStyle w:val="af6"/>
        </w:rPr>
        <w:t>="The CheckBox" /&gt;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  &lt;</w:t>
      </w:r>
      <w:r w:rsidRPr="00C5164D">
        <w:rPr>
          <w:rStyle w:val="af7"/>
        </w:rPr>
        <w:t>TextBlock</w:t>
      </w:r>
      <w:r w:rsidRPr="00C5164D">
        <w:rPr>
          <w:rStyle w:val="af6"/>
        </w:rPr>
        <w:t xml:space="preserve"> </w:t>
      </w:r>
      <w:r w:rsidRPr="00C5164D">
        <w:rPr>
          <w:rStyle w:val="XML"/>
        </w:rPr>
        <w:t>TextWrapping</w:t>
      </w:r>
      <w:r w:rsidRPr="00C5164D">
        <w:rPr>
          <w:rStyle w:val="af6"/>
        </w:rPr>
        <w:t>="Wrap"</w:t>
      </w:r>
      <w:r w:rsidR="00C5164D" w:rsidRPr="00C5164D">
        <w:rPr>
          <w:rStyle w:val="af6"/>
        </w:rPr>
        <w:t xml:space="preserve"> </w:t>
      </w:r>
      <w:r w:rsidR="00C5164D" w:rsidRPr="00C5164D">
        <w:rPr>
          <w:rStyle w:val="XML"/>
        </w:rPr>
        <w:t>Width</w:t>
      </w:r>
      <w:r w:rsidR="00C5164D" w:rsidRPr="00C5164D">
        <w:rPr>
          <w:rStyle w:val="af6"/>
        </w:rPr>
        <w:t>="200"&gt;</w:t>
      </w:r>
    </w:p>
    <w:p w:rsidR="00C5164D" w:rsidRPr="005D7344" w:rsidRDefault="004E1292" w:rsidP="00C5164D">
      <w:pPr>
        <w:pStyle w:val="a4"/>
        <w:rPr>
          <w:rStyle w:val="a9"/>
          <w:lang w:val="en-US"/>
        </w:rPr>
      </w:pPr>
      <w:r w:rsidRPr="005D7344">
        <w:rPr>
          <w:rStyle w:val="a9"/>
          <w:lang w:val="en-US"/>
        </w:rPr>
        <w:t xml:space="preserve">        CheckBox is a familiar control.</w:t>
      </w:r>
    </w:p>
    <w:p w:rsidR="004E1292" w:rsidRPr="005D7344" w:rsidRDefault="00C5164D" w:rsidP="00C5164D">
      <w:pPr>
        <w:pStyle w:val="a4"/>
        <w:rPr>
          <w:rStyle w:val="a9"/>
          <w:lang w:val="en-US"/>
        </w:rPr>
      </w:pPr>
      <w:r w:rsidRPr="00C5164D">
        <w:rPr>
          <w:rStyle w:val="a9"/>
          <w:lang w:val="en-US"/>
        </w:rPr>
        <w:t xml:space="preserve">       </w:t>
      </w:r>
      <w:r w:rsidR="004E1292" w:rsidRPr="005D7344">
        <w:rPr>
          <w:rStyle w:val="a9"/>
          <w:lang w:val="en-US"/>
        </w:rPr>
        <w:t xml:space="preserve"> </w:t>
      </w:r>
      <w:r w:rsidRPr="005D7344">
        <w:rPr>
          <w:rStyle w:val="a9"/>
          <w:lang w:val="en-US"/>
        </w:rPr>
        <w:t>I</w:t>
      </w:r>
      <w:r w:rsidR="004E1292" w:rsidRPr="005D7344">
        <w:rPr>
          <w:rStyle w:val="a9"/>
          <w:lang w:val="en-US"/>
        </w:rPr>
        <w:t>n WPF it</w:t>
      </w:r>
      <w:r w:rsidRPr="005D7344">
        <w:rPr>
          <w:rStyle w:val="a9"/>
          <w:lang w:val="en-US"/>
        </w:rPr>
        <w:t xml:space="preserve"> i</w:t>
      </w:r>
      <w:r w:rsidR="004E1292" w:rsidRPr="005D7344">
        <w:rPr>
          <w:rStyle w:val="a9"/>
          <w:lang w:val="en-US"/>
        </w:rPr>
        <w:t xml:space="preserve">s a </w:t>
      </w:r>
      <w:r w:rsidRPr="005D7344">
        <w:rPr>
          <w:rStyle w:val="a9"/>
          <w:lang w:val="en-US"/>
        </w:rPr>
        <w:t>ToggleButton styled differently.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  &lt;/</w:t>
      </w:r>
      <w:r w:rsidRPr="00C5164D">
        <w:rPr>
          <w:rStyle w:val="af7"/>
        </w:rPr>
        <w:t>TextBlock</w:t>
      </w:r>
      <w:r w:rsidRPr="00C5164D">
        <w:rPr>
          <w:rStyle w:val="af6"/>
        </w:rPr>
        <w:t>&gt;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  &lt;/</w:t>
      </w:r>
      <w:r w:rsidRPr="00C5164D">
        <w:rPr>
          <w:rStyle w:val="af7"/>
        </w:rPr>
        <w:t>StackPanel</w:t>
      </w:r>
      <w:r w:rsidRPr="00C5164D">
        <w:rPr>
          <w:rStyle w:val="af6"/>
        </w:rPr>
        <w:t>&gt;</w:t>
      </w:r>
    </w:p>
    <w:p w:rsidR="004E1292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 xml:space="preserve">  &lt;/</w:t>
      </w:r>
      <w:r w:rsidRPr="00C5164D">
        <w:rPr>
          <w:rStyle w:val="af7"/>
        </w:rPr>
        <w:t>CheckBox.ToolTip</w:t>
      </w:r>
      <w:r w:rsidRPr="00C5164D">
        <w:rPr>
          <w:rStyle w:val="af6"/>
        </w:rPr>
        <w:t>&gt;</w:t>
      </w:r>
    </w:p>
    <w:p w:rsidR="00A36068" w:rsidRPr="00C5164D" w:rsidRDefault="004E1292" w:rsidP="00C5164D">
      <w:pPr>
        <w:pStyle w:val="a4"/>
        <w:rPr>
          <w:rStyle w:val="af6"/>
        </w:rPr>
      </w:pPr>
      <w:r w:rsidRPr="00C5164D">
        <w:rPr>
          <w:rStyle w:val="af6"/>
        </w:rPr>
        <w:t>&lt;/</w:t>
      </w:r>
      <w:r w:rsidRPr="00C5164D">
        <w:rPr>
          <w:rStyle w:val="af7"/>
        </w:rPr>
        <w:t>CheckBox</w:t>
      </w:r>
      <w:r w:rsidRPr="00C5164D">
        <w:rPr>
          <w:rStyle w:val="af6"/>
        </w:rPr>
        <w:t>&gt;</w:t>
      </w:r>
    </w:p>
    <w:bookmarkEnd w:id="38"/>
    <w:bookmarkEnd w:id="39"/>
    <w:bookmarkEnd w:id="40"/>
    <w:p w:rsidR="00C5164D" w:rsidRDefault="00654415" w:rsidP="00C5164D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ToolT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C5164D">
      <w:pPr>
        <w:pStyle w:val="af"/>
      </w:pPr>
      <w:r>
        <w:t>Рис. 14. Сложная всплывающая подсказка.</w:t>
      </w:r>
    </w:p>
    <w:p w:rsidR="00A36068" w:rsidRDefault="00A36068" w:rsidP="00A36068">
      <w:r>
        <w:t xml:space="preserve">Элемент управления </w:t>
      </w:r>
      <w:r w:rsidRPr="006620BE">
        <w:rPr>
          <w:rStyle w:val="af5"/>
        </w:rPr>
        <w:t>Frame</w:t>
      </w:r>
      <w:r>
        <w:t xml:space="preserve"> предназначен для изолирования своего содержимого от остальной части пользовательского интерфейса. </w:t>
      </w:r>
      <w:r w:rsidR="006620BE">
        <w:t xml:space="preserve">Его свойство </w:t>
      </w:r>
      <w:r w:rsidR="006620BE" w:rsidRPr="006620BE">
        <w:rPr>
          <w:rStyle w:val="a9"/>
        </w:rPr>
        <w:t>Source</w:t>
      </w:r>
      <w:r w:rsidR="006620BE">
        <w:t xml:space="preserve"> указывает на отображаемую </w:t>
      </w:r>
      <w:r>
        <w:t>HTML</w:t>
      </w:r>
      <w:r w:rsidR="006620BE">
        <w:t>-страницу</w:t>
      </w:r>
      <w:r>
        <w:t xml:space="preserve"> или XAML-страницу:</w:t>
      </w:r>
    </w:p>
    <w:p w:rsidR="00A36068" w:rsidRPr="006620BE" w:rsidRDefault="00A36068" w:rsidP="006620BE">
      <w:pPr>
        <w:pStyle w:val="a4"/>
        <w:rPr>
          <w:rStyle w:val="af6"/>
        </w:rPr>
      </w:pPr>
      <w:bookmarkStart w:id="41" w:name="OLE_LINK34"/>
      <w:r w:rsidRPr="006620BE">
        <w:rPr>
          <w:rStyle w:val="af6"/>
        </w:rPr>
        <w:t>&lt;</w:t>
      </w:r>
      <w:r w:rsidRPr="006620BE">
        <w:rPr>
          <w:rStyle w:val="af7"/>
        </w:rPr>
        <w:t>Frame</w:t>
      </w:r>
      <w:r w:rsidRPr="006620BE">
        <w:rPr>
          <w:rStyle w:val="af6"/>
        </w:rPr>
        <w:t xml:space="preserve"> </w:t>
      </w:r>
      <w:r w:rsidRPr="006620BE">
        <w:rPr>
          <w:rStyle w:val="XML"/>
        </w:rPr>
        <w:t>Source</w:t>
      </w:r>
      <w:r w:rsidRPr="006620BE">
        <w:rPr>
          <w:rStyle w:val="af6"/>
        </w:rPr>
        <w:t>="http://www.pinvoke.net" /&gt;</w:t>
      </w:r>
    </w:p>
    <w:bookmarkEnd w:id="41"/>
    <w:p w:rsidR="00A36068" w:rsidRDefault="00A36068" w:rsidP="00A36068">
      <w:r>
        <w:t xml:space="preserve">Последняя группа элементов управления содержимым – контейнеры с заголовком. Эти элементы наследуются от класса </w:t>
      </w:r>
      <w:r w:rsidRPr="005D7344">
        <w:rPr>
          <w:rStyle w:val="af5"/>
        </w:rPr>
        <w:t>HeaderedContentControl</w:t>
      </w:r>
      <w:r>
        <w:t xml:space="preserve">, который добавляет объектное свойство </w:t>
      </w:r>
      <w:r w:rsidRPr="005D7344">
        <w:rPr>
          <w:rStyle w:val="a9"/>
        </w:rPr>
        <w:t>Header</w:t>
      </w:r>
      <w:r>
        <w:t xml:space="preserve"> к классу </w:t>
      </w:r>
      <w:r w:rsidRPr="005D7344">
        <w:rPr>
          <w:rStyle w:val="af5"/>
        </w:rPr>
        <w:t>ContentControl</w:t>
      </w:r>
      <w:r>
        <w:t>.</w:t>
      </w:r>
    </w:p>
    <w:p w:rsidR="00A36068" w:rsidRDefault="00A36068" w:rsidP="00A36068">
      <w:r>
        <w:t xml:space="preserve">Простейший контейнер с заголовком представлен элементом </w:t>
      </w:r>
      <w:r w:rsidRPr="005D7344">
        <w:rPr>
          <w:rStyle w:val="af5"/>
        </w:rPr>
        <w:t>GroupBox</w:t>
      </w:r>
      <w:r>
        <w:t xml:space="preserve">. Следующий пример демонстрирует использование </w:t>
      </w:r>
      <w:r w:rsidR="005D7344">
        <w:t>этого элемента управления</w:t>
      </w:r>
      <w:r>
        <w:t xml:space="preserve"> для группировки нескольких флажков:</w:t>
      </w:r>
    </w:p>
    <w:p w:rsidR="00A36068" w:rsidRPr="005D7344" w:rsidRDefault="00A36068" w:rsidP="005D7344">
      <w:pPr>
        <w:pStyle w:val="a4"/>
        <w:rPr>
          <w:rStyle w:val="af6"/>
        </w:rPr>
      </w:pPr>
      <w:bookmarkStart w:id="42" w:name="OLE_LINK24"/>
      <w:bookmarkStart w:id="43" w:name="OLE_LINK27"/>
      <w:bookmarkStart w:id="44" w:name="OLE_LINK37"/>
      <w:r w:rsidRPr="005D7344">
        <w:rPr>
          <w:rStyle w:val="af6"/>
        </w:rPr>
        <w:t>&lt;</w:t>
      </w:r>
      <w:r w:rsidRPr="005D7344">
        <w:rPr>
          <w:rStyle w:val="af7"/>
        </w:rPr>
        <w:t>GroupBox</w:t>
      </w:r>
      <w:r w:rsidRPr="005D7344">
        <w:rPr>
          <w:rStyle w:val="af6"/>
        </w:rPr>
        <w:t xml:space="preserve"> </w:t>
      </w:r>
      <w:r w:rsidR="004065CA" w:rsidRPr="005D7344">
        <w:rPr>
          <w:rStyle w:val="XML"/>
        </w:rPr>
        <w:t>Margin</w:t>
      </w:r>
      <w:r w:rsidR="004065CA" w:rsidRPr="005D7344">
        <w:rPr>
          <w:rStyle w:val="af6"/>
        </w:rPr>
        <w:t>="5"</w:t>
      </w:r>
      <w:r w:rsidR="004065CA">
        <w:rPr>
          <w:rStyle w:val="af6"/>
        </w:rPr>
        <w:t xml:space="preserve"> </w:t>
      </w:r>
      <w:r w:rsidRPr="005D7344">
        <w:rPr>
          <w:rStyle w:val="XML"/>
        </w:rPr>
        <w:t>Header</w:t>
      </w:r>
      <w:r w:rsidRPr="005D7344">
        <w:rPr>
          <w:rStyle w:val="af6"/>
        </w:rPr>
        <w:t>="Grammar"&gt;</w:t>
      </w:r>
    </w:p>
    <w:p w:rsidR="00A36068" w:rsidRPr="005D7344" w:rsidRDefault="00A36068" w:rsidP="005D7344">
      <w:pPr>
        <w:pStyle w:val="a4"/>
        <w:rPr>
          <w:rStyle w:val="af6"/>
        </w:rPr>
      </w:pPr>
      <w:r w:rsidRPr="005D7344">
        <w:rPr>
          <w:rStyle w:val="af6"/>
        </w:rPr>
        <w:t xml:space="preserve">  &lt;</w:t>
      </w:r>
      <w:r w:rsidRPr="005D7344">
        <w:rPr>
          <w:rStyle w:val="af7"/>
        </w:rPr>
        <w:t>StackPanel</w:t>
      </w:r>
      <w:r w:rsidRPr="005D7344">
        <w:rPr>
          <w:rStyle w:val="af6"/>
        </w:rPr>
        <w:t>&gt;</w:t>
      </w:r>
    </w:p>
    <w:p w:rsidR="00A36068" w:rsidRPr="005D7344" w:rsidRDefault="00A36068" w:rsidP="005D7344">
      <w:pPr>
        <w:pStyle w:val="a4"/>
        <w:rPr>
          <w:rStyle w:val="af6"/>
        </w:rPr>
      </w:pPr>
      <w:r w:rsidRPr="005D7344">
        <w:rPr>
          <w:rStyle w:val="af6"/>
        </w:rPr>
        <w:t xml:space="preserve">    &lt;</w:t>
      </w:r>
      <w:r w:rsidRPr="005D7344">
        <w:rPr>
          <w:rStyle w:val="af7"/>
        </w:rPr>
        <w:t>CheckBox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Content</w:t>
      </w:r>
      <w:r w:rsidRPr="005D7344">
        <w:rPr>
          <w:rStyle w:val="af6"/>
        </w:rPr>
        <w:t>="Check grammar as you type" /&gt;</w:t>
      </w:r>
    </w:p>
    <w:p w:rsidR="00A36068" w:rsidRPr="005D7344" w:rsidRDefault="00A36068" w:rsidP="005D7344">
      <w:pPr>
        <w:pStyle w:val="a4"/>
        <w:rPr>
          <w:rStyle w:val="af6"/>
        </w:rPr>
      </w:pPr>
      <w:r w:rsidRPr="005D7344">
        <w:rPr>
          <w:rStyle w:val="af6"/>
        </w:rPr>
        <w:t xml:space="preserve">    &lt;</w:t>
      </w:r>
      <w:r w:rsidRPr="005D7344">
        <w:rPr>
          <w:rStyle w:val="af7"/>
        </w:rPr>
        <w:t>CheckBox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Content</w:t>
      </w:r>
      <w:r w:rsidRPr="005D7344">
        <w:rPr>
          <w:rStyle w:val="af6"/>
        </w:rPr>
        <w:t>="Hide grammatical errors" /&gt;</w:t>
      </w:r>
    </w:p>
    <w:p w:rsidR="00A36068" w:rsidRPr="005D7344" w:rsidRDefault="00A36068" w:rsidP="005D7344">
      <w:pPr>
        <w:pStyle w:val="a4"/>
        <w:rPr>
          <w:rStyle w:val="af6"/>
        </w:rPr>
      </w:pPr>
      <w:r w:rsidRPr="005D7344">
        <w:rPr>
          <w:rStyle w:val="af6"/>
        </w:rPr>
        <w:t xml:space="preserve">    &lt;</w:t>
      </w:r>
      <w:r w:rsidRPr="005D7344">
        <w:rPr>
          <w:rStyle w:val="af7"/>
        </w:rPr>
        <w:t>CheckBox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Content</w:t>
      </w:r>
      <w:r w:rsidRPr="005D7344">
        <w:rPr>
          <w:rStyle w:val="af6"/>
        </w:rPr>
        <w:t>="Check grammar with spelling" /&gt;</w:t>
      </w:r>
    </w:p>
    <w:p w:rsidR="00A36068" w:rsidRPr="006613F5" w:rsidRDefault="00A36068" w:rsidP="005D7344">
      <w:pPr>
        <w:pStyle w:val="a4"/>
        <w:rPr>
          <w:rStyle w:val="af6"/>
          <w:lang w:val="ru-RU"/>
        </w:rPr>
      </w:pPr>
      <w:r w:rsidRPr="005D7344">
        <w:rPr>
          <w:rStyle w:val="af6"/>
        </w:rPr>
        <w:t xml:space="preserve">  </w:t>
      </w:r>
      <w:r w:rsidRPr="006613F5">
        <w:rPr>
          <w:rStyle w:val="af6"/>
          <w:lang w:val="ru-RU"/>
        </w:rPr>
        <w:t>&lt;/</w:t>
      </w:r>
      <w:r w:rsidRPr="005D7344">
        <w:rPr>
          <w:rStyle w:val="af7"/>
        </w:rPr>
        <w:t>StackPanel</w:t>
      </w:r>
      <w:r w:rsidRPr="006613F5">
        <w:rPr>
          <w:rStyle w:val="af6"/>
          <w:lang w:val="ru-RU"/>
        </w:rPr>
        <w:t>&gt;</w:t>
      </w:r>
    </w:p>
    <w:p w:rsidR="00A36068" w:rsidRPr="006613F5" w:rsidRDefault="00A36068" w:rsidP="005D7344">
      <w:pPr>
        <w:pStyle w:val="a4"/>
        <w:rPr>
          <w:rStyle w:val="af6"/>
          <w:lang w:val="ru-RU"/>
        </w:rPr>
      </w:pPr>
      <w:r w:rsidRPr="006613F5">
        <w:rPr>
          <w:rStyle w:val="af6"/>
          <w:lang w:val="ru-RU"/>
        </w:rPr>
        <w:t>&lt;/</w:t>
      </w:r>
      <w:r w:rsidRPr="005D7344">
        <w:rPr>
          <w:rStyle w:val="af7"/>
        </w:rPr>
        <w:t>GroupBox</w:t>
      </w:r>
      <w:r w:rsidRPr="006613F5">
        <w:rPr>
          <w:rStyle w:val="af6"/>
          <w:lang w:val="ru-RU"/>
        </w:rPr>
        <w:t>&gt;</w:t>
      </w:r>
    </w:p>
    <w:bookmarkEnd w:id="42"/>
    <w:bookmarkEnd w:id="43"/>
    <w:bookmarkEnd w:id="44"/>
    <w:p w:rsidR="005D7344" w:rsidRDefault="005D7344" w:rsidP="005D7344">
      <w:r>
        <w:t>Подчеркнём, что в заголовок контейнера может быть помещено любое содержимое – например, кнопка:</w:t>
      </w:r>
    </w:p>
    <w:p w:rsidR="004065CA" w:rsidRPr="005D7344" w:rsidRDefault="004065CA" w:rsidP="004065CA">
      <w:pPr>
        <w:pStyle w:val="a4"/>
        <w:rPr>
          <w:rStyle w:val="af6"/>
        </w:rPr>
      </w:pPr>
      <w:bookmarkStart w:id="45" w:name="OLE_LINK38"/>
      <w:bookmarkStart w:id="46" w:name="OLE_LINK39"/>
      <w:r w:rsidRPr="005D7344">
        <w:rPr>
          <w:rStyle w:val="af6"/>
        </w:rPr>
        <w:lastRenderedPageBreak/>
        <w:t>&lt;</w:t>
      </w:r>
      <w:r w:rsidRPr="005D7344">
        <w:rPr>
          <w:rStyle w:val="af7"/>
        </w:rPr>
        <w:t>GroupBox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Margin</w:t>
      </w:r>
      <w:r w:rsidRPr="005D7344">
        <w:rPr>
          <w:rStyle w:val="af6"/>
        </w:rPr>
        <w:t>="5"&gt;</w:t>
      </w:r>
    </w:p>
    <w:p w:rsidR="004065CA" w:rsidRPr="005D7344" w:rsidRDefault="004065CA" w:rsidP="004065CA">
      <w:pPr>
        <w:pStyle w:val="a4"/>
        <w:rPr>
          <w:rStyle w:val="af6"/>
        </w:rPr>
      </w:pPr>
      <w:r>
        <w:rPr>
          <w:rStyle w:val="af6"/>
        </w:rPr>
        <w:t xml:space="preserve">  </w:t>
      </w:r>
      <w:r w:rsidRPr="005D7344">
        <w:rPr>
          <w:rStyle w:val="af6"/>
        </w:rPr>
        <w:t>&lt;</w:t>
      </w:r>
      <w:r w:rsidRPr="005D7344">
        <w:rPr>
          <w:rStyle w:val="af7"/>
        </w:rPr>
        <w:t>GroupBox.Header</w:t>
      </w:r>
      <w:r w:rsidRPr="005D7344">
        <w:rPr>
          <w:rStyle w:val="af6"/>
        </w:rPr>
        <w:t>&gt;</w:t>
      </w:r>
    </w:p>
    <w:p w:rsidR="004065CA" w:rsidRPr="005D7344" w:rsidRDefault="004065CA" w:rsidP="004065CA">
      <w:pPr>
        <w:pStyle w:val="a4"/>
        <w:rPr>
          <w:rStyle w:val="af6"/>
        </w:rPr>
      </w:pPr>
      <w:r w:rsidRPr="005D7344">
        <w:rPr>
          <w:rStyle w:val="af6"/>
        </w:rPr>
        <w:t xml:space="preserve">  </w:t>
      </w:r>
      <w:r>
        <w:rPr>
          <w:rStyle w:val="af6"/>
        </w:rPr>
        <w:t xml:space="preserve">  </w:t>
      </w:r>
      <w:r w:rsidRPr="005D7344">
        <w:rPr>
          <w:rStyle w:val="af6"/>
        </w:rPr>
        <w:t>&lt;</w:t>
      </w:r>
      <w:r w:rsidRPr="005D7344">
        <w:rPr>
          <w:rStyle w:val="af7"/>
        </w:rPr>
        <w:t>Button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Margin</w:t>
      </w:r>
      <w:r w:rsidRPr="005D7344">
        <w:rPr>
          <w:rStyle w:val="af6"/>
        </w:rPr>
        <w:t xml:space="preserve">="5" </w:t>
      </w:r>
      <w:r w:rsidRPr="005D7344">
        <w:rPr>
          <w:rStyle w:val="XML"/>
        </w:rPr>
        <w:t>Content</w:t>
      </w:r>
      <w:r w:rsidRPr="005D7344">
        <w:rPr>
          <w:rStyle w:val="af6"/>
        </w:rPr>
        <w:t>="Grammar" /&gt;</w:t>
      </w:r>
    </w:p>
    <w:p w:rsidR="004065CA" w:rsidRPr="00DC5334" w:rsidRDefault="004065CA" w:rsidP="004065CA">
      <w:pPr>
        <w:pStyle w:val="a4"/>
        <w:rPr>
          <w:rStyle w:val="af6"/>
        </w:rPr>
      </w:pPr>
      <w:r>
        <w:rPr>
          <w:rStyle w:val="af6"/>
        </w:rPr>
        <w:t xml:space="preserve">  </w:t>
      </w:r>
      <w:r w:rsidRPr="00DC5334">
        <w:rPr>
          <w:rStyle w:val="af6"/>
        </w:rPr>
        <w:t>&lt;/</w:t>
      </w:r>
      <w:r w:rsidRPr="005D7344">
        <w:rPr>
          <w:rStyle w:val="af7"/>
        </w:rPr>
        <w:t>GroupBox</w:t>
      </w:r>
      <w:r w:rsidRPr="00DC5334">
        <w:rPr>
          <w:rStyle w:val="af7"/>
        </w:rPr>
        <w:t>.</w:t>
      </w:r>
      <w:r w:rsidRPr="005D7344">
        <w:rPr>
          <w:rStyle w:val="af7"/>
        </w:rPr>
        <w:t>Header</w:t>
      </w:r>
      <w:r w:rsidRPr="00DC5334">
        <w:rPr>
          <w:rStyle w:val="af6"/>
        </w:rPr>
        <w:t>&gt;</w:t>
      </w:r>
    </w:p>
    <w:p w:rsidR="004065CA" w:rsidRPr="005D7344" w:rsidRDefault="004065CA" w:rsidP="004065CA">
      <w:pPr>
        <w:pStyle w:val="a4"/>
        <w:rPr>
          <w:rStyle w:val="af6"/>
        </w:rPr>
      </w:pPr>
      <w:r>
        <w:rPr>
          <w:rStyle w:val="af6"/>
        </w:rPr>
        <w:t xml:space="preserve">  </w:t>
      </w:r>
      <w:r w:rsidRPr="005D7344">
        <w:rPr>
          <w:rStyle w:val="af6"/>
        </w:rPr>
        <w:t>&lt;</w:t>
      </w:r>
      <w:r w:rsidRPr="005D7344">
        <w:rPr>
          <w:rStyle w:val="af7"/>
        </w:rPr>
        <w:t>StackPanel</w:t>
      </w:r>
      <w:r w:rsidRPr="005D7344">
        <w:rPr>
          <w:rStyle w:val="af6"/>
        </w:rPr>
        <w:t>&gt;</w:t>
      </w:r>
    </w:p>
    <w:p w:rsidR="004065CA" w:rsidRPr="005D7344" w:rsidRDefault="004065CA" w:rsidP="004065CA">
      <w:pPr>
        <w:pStyle w:val="a4"/>
        <w:rPr>
          <w:rStyle w:val="af6"/>
        </w:rPr>
      </w:pPr>
      <w:r w:rsidRPr="005D7344">
        <w:rPr>
          <w:rStyle w:val="af6"/>
        </w:rPr>
        <w:t xml:space="preserve">    &lt;</w:t>
      </w:r>
      <w:r w:rsidRPr="005D7344">
        <w:rPr>
          <w:rStyle w:val="af7"/>
        </w:rPr>
        <w:t>CheckBox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Content</w:t>
      </w:r>
      <w:r w:rsidRPr="005D7344">
        <w:rPr>
          <w:rStyle w:val="af6"/>
        </w:rPr>
        <w:t>="Check grammar as you type" /&gt;</w:t>
      </w:r>
    </w:p>
    <w:p w:rsidR="004065CA" w:rsidRPr="005D7344" w:rsidRDefault="004065CA" w:rsidP="004065CA">
      <w:pPr>
        <w:pStyle w:val="a4"/>
        <w:rPr>
          <w:rStyle w:val="af6"/>
        </w:rPr>
      </w:pPr>
      <w:r w:rsidRPr="005D7344">
        <w:rPr>
          <w:rStyle w:val="af6"/>
        </w:rPr>
        <w:t xml:space="preserve">    &lt;</w:t>
      </w:r>
      <w:r w:rsidRPr="005D7344">
        <w:rPr>
          <w:rStyle w:val="af7"/>
        </w:rPr>
        <w:t>CheckBox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Content</w:t>
      </w:r>
      <w:r w:rsidRPr="005D7344">
        <w:rPr>
          <w:rStyle w:val="af6"/>
        </w:rPr>
        <w:t>="Hide grammatical errors" /&gt;</w:t>
      </w:r>
    </w:p>
    <w:p w:rsidR="004065CA" w:rsidRPr="005D7344" w:rsidRDefault="004065CA" w:rsidP="004065CA">
      <w:pPr>
        <w:pStyle w:val="a4"/>
        <w:rPr>
          <w:rStyle w:val="af6"/>
        </w:rPr>
      </w:pPr>
      <w:r w:rsidRPr="005D7344">
        <w:rPr>
          <w:rStyle w:val="af6"/>
        </w:rPr>
        <w:t xml:space="preserve">    &lt;</w:t>
      </w:r>
      <w:r w:rsidRPr="005D7344">
        <w:rPr>
          <w:rStyle w:val="af7"/>
        </w:rPr>
        <w:t>CheckBox</w:t>
      </w:r>
      <w:r w:rsidRPr="005D7344">
        <w:rPr>
          <w:rStyle w:val="af6"/>
        </w:rPr>
        <w:t xml:space="preserve"> </w:t>
      </w:r>
      <w:r w:rsidRPr="005D7344">
        <w:rPr>
          <w:rStyle w:val="XML"/>
        </w:rPr>
        <w:t>Content</w:t>
      </w:r>
      <w:r w:rsidRPr="005D7344">
        <w:rPr>
          <w:rStyle w:val="af6"/>
        </w:rPr>
        <w:t>="Check grammar with spelling" /&gt;</w:t>
      </w:r>
    </w:p>
    <w:p w:rsidR="004065CA" w:rsidRPr="006613F5" w:rsidRDefault="004065CA" w:rsidP="004065CA">
      <w:pPr>
        <w:pStyle w:val="a4"/>
        <w:rPr>
          <w:rStyle w:val="af6"/>
          <w:lang w:val="ru-RU"/>
        </w:rPr>
      </w:pPr>
      <w:r w:rsidRPr="005D7344">
        <w:rPr>
          <w:rStyle w:val="af6"/>
        </w:rPr>
        <w:t xml:space="preserve">  </w:t>
      </w:r>
      <w:r w:rsidRPr="006613F5">
        <w:rPr>
          <w:rStyle w:val="af6"/>
          <w:lang w:val="ru-RU"/>
        </w:rPr>
        <w:t>&lt;/</w:t>
      </w:r>
      <w:r w:rsidRPr="005D7344">
        <w:rPr>
          <w:rStyle w:val="af7"/>
        </w:rPr>
        <w:t>StackPanel</w:t>
      </w:r>
      <w:r w:rsidRPr="006613F5">
        <w:rPr>
          <w:rStyle w:val="af6"/>
          <w:lang w:val="ru-RU"/>
        </w:rPr>
        <w:t>&gt;</w:t>
      </w:r>
    </w:p>
    <w:p w:rsidR="004065CA" w:rsidRPr="006613F5" w:rsidRDefault="004065CA" w:rsidP="004065CA">
      <w:pPr>
        <w:pStyle w:val="a4"/>
        <w:rPr>
          <w:rStyle w:val="af6"/>
          <w:lang w:val="ru-RU"/>
        </w:rPr>
      </w:pPr>
      <w:r w:rsidRPr="006613F5">
        <w:rPr>
          <w:rStyle w:val="af6"/>
          <w:lang w:val="ru-RU"/>
        </w:rPr>
        <w:t>&lt;/</w:t>
      </w:r>
      <w:r w:rsidRPr="005D7344">
        <w:rPr>
          <w:rStyle w:val="af7"/>
        </w:rPr>
        <w:t>GroupBox</w:t>
      </w:r>
      <w:r w:rsidRPr="006613F5">
        <w:rPr>
          <w:rStyle w:val="af6"/>
          <w:lang w:val="ru-RU"/>
        </w:rPr>
        <w:t>&gt;</w:t>
      </w:r>
    </w:p>
    <w:bookmarkEnd w:id="45"/>
    <w:bookmarkEnd w:id="46"/>
    <w:p w:rsidR="005D7344" w:rsidRPr="006613F5" w:rsidRDefault="00654415" w:rsidP="005D7344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oupBo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5D7344" w:rsidRDefault="00A36068" w:rsidP="005D7344">
      <w:pPr>
        <w:pStyle w:val="af"/>
      </w:pPr>
      <w:r>
        <w:t>Рис</w:t>
      </w:r>
      <w:r w:rsidRPr="006613F5">
        <w:t xml:space="preserve">. 15. </w:t>
      </w:r>
      <w:r>
        <w:t>Контейнер</w:t>
      </w:r>
      <w:r w:rsidRPr="005D7344">
        <w:t xml:space="preserve"> </w:t>
      </w:r>
      <w:r w:rsidRPr="005D7344">
        <w:rPr>
          <w:rStyle w:val="af5"/>
        </w:rPr>
        <w:t>GroupBox</w:t>
      </w:r>
      <w:r w:rsidR="005D7344">
        <w:t xml:space="preserve"> с кнопкой в заголовке</w:t>
      </w:r>
      <w:r w:rsidRPr="005D7344">
        <w:t>.</w:t>
      </w:r>
    </w:p>
    <w:p w:rsidR="00A36068" w:rsidRPr="005D7344" w:rsidRDefault="00A36068" w:rsidP="00A36068">
      <w:r>
        <w:t xml:space="preserve">Элемент управления </w:t>
      </w:r>
      <w:r w:rsidRPr="005D7344">
        <w:rPr>
          <w:rStyle w:val="af5"/>
        </w:rPr>
        <w:t>Expander</w:t>
      </w:r>
      <w:r>
        <w:t xml:space="preserve"> напоминает </w:t>
      </w:r>
      <w:r w:rsidRPr="005D7344">
        <w:rPr>
          <w:rStyle w:val="af5"/>
        </w:rPr>
        <w:t>GroupBox</w:t>
      </w:r>
      <w:r>
        <w:t xml:space="preserve">, но содержит в заголовке </w:t>
      </w:r>
      <w:r w:rsidR="005D7344">
        <w:t xml:space="preserve">особую </w:t>
      </w:r>
      <w:r>
        <w:t>кнопку, которая позволяет спрятать и показать содержимое контейнера. Можно</w:t>
      </w:r>
      <w:r w:rsidRPr="005D7344">
        <w:t xml:space="preserve"> </w:t>
      </w:r>
      <w:r>
        <w:t>настроить</w:t>
      </w:r>
      <w:r w:rsidRPr="005D7344">
        <w:t xml:space="preserve"> </w:t>
      </w:r>
      <w:r>
        <w:t>направление</w:t>
      </w:r>
      <w:r w:rsidRPr="005D7344">
        <w:t xml:space="preserve"> </w:t>
      </w:r>
      <w:r>
        <w:t>разворачивания</w:t>
      </w:r>
      <w:r w:rsidRPr="005D7344">
        <w:t xml:space="preserve"> </w:t>
      </w:r>
      <w:r>
        <w:t>контейнера</w:t>
      </w:r>
      <w:r w:rsidRPr="005D7344">
        <w:t>.</w:t>
      </w:r>
    </w:p>
    <w:p w:rsidR="005D7344" w:rsidRPr="006613F5" w:rsidRDefault="005D7344" w:rsidP="005D7344">
      <w:pPr>
        <w:pStyle w:val="a4"/>
        <w:rPr>
          <w:rStyle w:val="af6"/>
          <w:lang w:val="ru-RU"/>
        </w:rPr>
      </w:pPr>
      <w:bookmarkStart w:id="47" w:name="OLE_LINK30"/>
      <w:bookmarkStart w:id="48" w:name="OLE_LINK40"/>
      <w:r w:rsidRPr="006613F5">
        <w:rPr>
          <w:rStyle w:val="af6"/>
          <w:lang w:val="ru-RU"/>
        </w:rPr>
        <w:t>&lt;</w:t>
      </w:r>
      <w:r w:rsidRPr="00786F46">
        <w:rPr>
          <w:rStyle w:val="af7"/>
        </w:rPr>
        <w:t>Expander</w:t>
      </w:r>
      <w:r w:rsidRPr="006613F5">
        <w:rPr>
          <w:rStyle w:val="af6"/>
          <w:lang w:val="ru-RU"/>
        </w:rPr>
        <w:t xml:space="preserve"> </w:t>
      </w:r>
      <w:r w:rsidRPr="00786F46">
        <w:rPr>
          <w:rStyle w:val="XML"/>
        </w:rPr>
        <w:t>Header</w:t>
      </w:r>
      <w:r w:rsidRPr="006613F5">
        <w:rPr>
          <w:rStyle w:val="af6"/>
          <w:lang w:val="ru-RU"/>
        </w:rPr>
        <w:t>="</w:t>
      </w:r>
      <w:r w:rsidRPr="00786F46">
        <w:rPr>
          <w:rStyle w:val="af6"/>
        </w:rPr>
        <w:t>Grammar</w:t>
      </w:r>
      <w:r w:rsidRPr="006613F5">
        <w:rPr>
          <w:rStyle w:val="af6"/>
          <w:lang w:val="ru-RU"/>
        </w:rPr>
        <w:t xml:space="preserve">" </w:t>
      </w:r>
      <w:r w:rsidRPr="00786F46">
        <w:rPr>
          <w:rStyle w:val="XML"/>
        </w:rPr>
        <w:t>ExpandDirection</w:t>
      </w:r>
      <w:r w:rsidRPr="006613F5">
        <w:rPr>
          <w:rStyle w:val="af6"/>
          <w:lang w:val="ru-RU"/>
        </w:rPr>
        <w:t>="</w:t>
      </w:r>
      <w:r w:rsidRPr="00786F46">
        <w:rPr>
          <w:rStyle w:val="af6"/>
        </w:rPr>
        <w:t>Right</w:t>
      </w:r>
      <w:r w:rsidRPr="006613F5">
        <w:rPr>
          <w:rStyle w:val="af6"/>
          <w:lang w:val="ru-RU"/>
        </w:rPr>
        <w:t>"&gt;</w:t>
      </w:r>
    </w:p>
    <w:p w:rsidR="005D7344" w:rsidRPr="00786F46" w:rsidRDefault="005D7344" w:rsidP="005D7344">
      <w:pPr>
        <w:pStyle w:val="a4"/>
        <w:rPr>
          <w:rStyle w:val="af6"/>
        </w:rPr>
      </w:pPr>
      <w:r w:rsidRPr="006613F5">
        <w:rPr>
          <w:rStyle w:val="af6"/>
          <w:lang w:val="ru-RU"/>
        </w:rPr>
        <w:t xml:space="preserve">  </w:t>
      </w:r>
      <w:r w:rsidRPr="00786F46">
        <w:rPr>
          <w:rStyle w:val="af6"/>
        </w:rPr>
        <w:t>&lt;</w:t>
      </w:r>
      <w:r w:rsidRPr="00786F46">
        <w:rPr>
          <w:rStyle w:val="af7"/>
        </w:rPr>
        <w:t>StackPanel</w:t>
      </w:r>
      <w:r w:rsidRPr="00786F46">
        <w:rPr>
          <w:rStyle w:val="af6"/>
        </w:rPr>
        <w:t xml:space="preserve"> </w:t>
      </w:r>
      <w:r w:rsidRPr="00786F46">
        <w:rPr>
          <w:rStyle w:val="XML"/>
        </w:rPr>
        <w:t>Margin</w:t>
      </w:r>
      <w:r w:rsidRPr="00786F46">
        <w:rPr>
          <w:rStyle w:val="af6"/>
        </w:rPr>
        <w:t>="10"&gt;</w:t>
      </w:r>
    </w:p>
    <w:p w:rsidR="005D7344" w:rsidRPr="00786F46" w:rsidRDefault="005D7344" w:rsidP="005D7344">
      <w:pPr>
        <w:pStyle w:val="a4"/>
        <w:rPr>
          <w:rStyle w:val="af6"/>
        </w:rPr>
      </w:pPr>
      <w:r w:rsidRPr="00786F46">
        <w:rPr>
          <w:rStyle w:val="af6"/>
        </w:rPr>
        <w:t xml:space="preserve">    &lt;</w:t>
      </w:r>
      <w:r w:rsidRPr="00786F46">
        <w:rPr>
          <w:rStyle w:val="af7"/>
        </w:rPr>
        <w:t>CheckBox</w:t>
      </w:r>
      <w:r w:rsidRPr="00786F46">
        <w:rPr>
          <w:rStyle w:val="af6"/>
        </w:rPr>
        <w:t xml:space="preserve"> </w:t>
      </w:r>
      <w:r w:rsidRPr="00786F46">
        <w:rPr>
          <w:rStyle w:val="XML"/>
        </w:rPr>
        <w:t>Content</w:t>
      </w:r>
      <w:r w:rsidRPr="00786F46">
        <w:rPr>
          <w:rStyle w:val="af6"/>
        </w:rPr>
        <w:t>="Check grammar as you type" /&gt;</w:t>
      </w:r>
    </w:p>
    <w:p w:rsidR="005D7344" w:rsidRPr="00786F46" w:rsidRDefault="005D7344" w:rsidP="005D7344">
      <w:pPr>
        <w:pStyle w:val="a4"/>
        <w:rPr>
          <w:rStyle w:val="af6"/>
        </w:rPr>
      </w:pPr>
      <w:r w:rsidRPr="00786F46">
        <w:rPr>
          <w:rStyle w:val="af6"/>
        </w:rPr>
        <w:t xml:space="preserve">    &lt;</w:t>
      </w:r>
      <w:r w:rsidRPr="00786F46">
        <w:rPr>
          <w:rStyle w:val="af7"/>
        </w:rPr>
        <w:t>CheckBox</w:t>
      </w:r>
      <w:r w:rsidRPr="00786F46">
        <w:rPr>
          <w:rStyle w:val="af6"/>
        </w:rPr>
        <w:t xml:space="preserve"> </w:t>
      </w:r>
      <w:r w:rsidRPr="00786F46">
        <w:rPr>
          <w:rStyle w:val="XML"/>
        </w:rPr>
        <w:t>Content</w:t>
      </w:r>
      <w:r w:rsidRPr="00786F46">
        <w:rPr>
          <w:rStyle w:val="af6"/>
        </w:rPr>
        <w:t>="Hide grammatical errors" /&gt;</w:t>
      </w:r>
    </w:p>
    <w:p w:rsidR="005D7344" w:rsidRPr="00786F46" w:rsidRDefault="005D7344" w:rsidP="005D7344">
      <w:pPr>
        <w:pStyle w:val="a4"/>
        <w:rPr>
          <w:rStyle w:val="af6"/>
        </w:rPr>
      </w:pPr>
      <w:r w:rsidRPr="00786F46">
        <w:rPr>
          <w:rStyle w:val="af6"/>
        </w:rPr>
        <w:t xml:space="preserve">    &lt;</w:t>
      </w:r>
      <w:r w:rsidRPr="00786F46">
        <w:rPr>
          <w:rStyle w:val="af7"/>
        </w:rPr>
        <w:t>CheckBox</w:t>
      </w:r>
      <w:r w:rsidRPr="00786F46">
        <w:rPr>
          <w:rStyle w:val="af6"/>
        </w:rPr>
        <w:t xml:space="preserve"> </w:t>
      </w:r>
      <w:r w:rsidRPr="00786F46">
        <w:rPr>
          <w:rStyle w:val="XML"/>
        </w:rPr>
        <w:t>Content</w:t>
      </w:r>
      <w:r w:rsidRPr="00786F46">
        <w:rPr>
          <w:rStyle w:val="af6"/>
        </w:rPr>
        <w:t>="Check grammar with spelling" /&gt;</w:t>
      </w:r>
    </w:p>
    <w:p w:rsidR="005D7344" w:rsidRPr="00786F46" w:rsidRDefault="005D7344" w:rsidP="005D7344">
      <w:pPr>
        <w:pStyle w:val="a4"/>
        <w:rPr>
          <w:rStyle w:val="af6"/>
        </w:rPr>
      </w:pPr>
      <w:r w:rsidRPr="00786F46">
        <w:rPr>
          <w:rStyle w:val="af6"/>
        </w:rPr>
        <w:t xml:space="preserve">  &lt;/</w:t>
      </w:r>
      <w:r w:rsidRPr="00786F46">
        <w:rPr>
          <w:rStyle w:val="af7"/>
        </w:rPr>
        <w:t>StackPanel</w:t>
      </w:r>
      <w:r w:rsidRPr="00786F46">
        <w:rPr>
          <w:rStyle w:val="af6"/>
        </w:rPr>
        <w:t>&gt;</w:t>
      </w:r>
    </w:p>
    <w:p w:rsidR="005D7344" w:rsidRPr="00786F46" w:rsidRDefault="005D7344" w:rsidP="005D7344">
      <w:pPr>
        <w:pStyle w:val="a4"/>
        <w:rPr>
          <w:rStyle w:val="af6"/>
        </w:rPr>
      </w:pPr>
      <w:r w:rsidRPr="00786F46">
        <w:rPr>
          <w:rStyle w:val="af6"/>
        </w:rPr>
        <w:t>&lt;/</w:t>
      </w:r>
      <w:r w:rsidRPr="00786F46">
        <w:rPr>
          <w:rStyle w:val="af7"/>
        </w:rPr>
        <w:t>Expander</w:t>
      </w:r>
      <w:r w:rsidRPr="00786F46">
        <w:rPr>
          <w:rStyle w:val="af6"/>
        </w:rPr>
        <w:t>&gt;</w:t>
      </w:r>
    </w:p>
    <w:bookmarkEnd w:id="47"/>
    <w:bookmarkEnd w:id="48"/>
    <w:p w:rsidR="00A36068" w:rsidRPr="006613F5" w:rsidRDefault="00654415" w:rsidP="005D7344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xpan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DC5334" w:rsidRDefault="00A36068" w:rsidP="005D7344">
      <w:pPr>
        <w:pStyle w:val="af"/>
      </w:pPr>
      <w:r>
        <w:t>Рис</w:t>
      </w:r>
      <w:r w:rsidRPr="00DC5334">
        <w:t xml:space="preserve">. 16. </w:t>
      </w:r>
      <w:r w:rsidR="005D7344">
        <w:t>Контейнер</w:t>
      </w:r>
      <w:r w:rsidR="005D7344" w:rsidRPr="00DC5334">
        <w:t xml:space="preserve"> </w:t>
      </w:r>
      <w:r w:rsidRPr="005D7344">
        <w:rPr>
          <w:rStyle w:val="af5"/>
        </w:rPr>
        <w:t>Expander</w:t>
      </w:r>
      <w:r w:rsidRPr="00DC5334">
        <w:t xml:space="preserve">, </w:t>
      </w:r>
      <w:r>
        <w:t>раскрытый</w:t>
      </w:r>
      <w:r w:rsidRPr="00DC5334">
        <w:t xml:space="preserve"> </w:t>
      </w:r>
      <w:r w:rsidR="005D7344">
        <w:t>вправо</w:t>
      </w:r>
      <w:r w:rsidRPr="00DC5334">
        <w:t>.</w:t>
      </w:r>
    </w:p>
    <w:p w:rsidR="00A36068" w:rsidRDefault="006620BE" w:rsidP="006620BE">
      <w:pPr>
        <w:pStyle w:val="2"/>
      </w:pPr>
      <w:r>
        <w:lastRenderedPageBreak/>
        <w:t xml:space="preserve">7.2. </w:t>
      </w:r>
      <w:r w:rsidR="00A36068">
        <w:t>Списковые элементы управления</w:t>
      </w:r>
    </w:p>
    <w:p w:rsidR="00A36068" w:rsidRDefault="00A36068" w:rsidP="00A36068">
      <w:r w:rsidRPr="00786F46">
        <w:rPr>
          <w:rStyle w:val="a8"/>
        </w:rPr>
        <w:t>Списковые элементы управления</w:t>
      </w:r>
      <w:r>
        <w:t xml:space="preserve"> (</w:t>
      </w:r>
      <w:r w:rsidR="00786F46">
        <w:t xml:space="preserve">далее для </w:t>
      </w:r>
      <w:r>
        <w:t>кратко</w:t>
      </w:r>
      <w:r w:rsidR="00786F46">
        <w:t>сти</w:t>
      </w:r>
      <w:r>
        <w:t xml:space="preserve"> – </w:t>
      </w:r>
      <w:r w:rsidRPr="00786F46">
        <w:rPr>
          <w:rStyle w:val="a8"/>
        </w:rPr>
        <w:t>списки</w:t>
      </w:r>
      <w:r>
        <w:t>) могут хранить и представлять коллекцию элементов. Для большинства списков доступна гибкая настройка внешнего вида, а также функции фильтрации, группировки и сортировки данных, однако в данном параграфе рассматриваются только простейшие аспекты работы со списками.</w:t>
      </w:r>
    </w:p>
    <w:p w:rsidR="00A36068" w:rsidRDefault="00A36068" w:rsidP="00A36068">
      <w:r>
        <w:t xml:space="preserve">Все списки наследуются от класса </w:t>
      </w:r>
      <w:r w:rsidRPr="00786F46">
        <w:rPr>
          <w:rStyle w:val="af5"/>
        </w:rPr>
        <w:t>ItemsControl</w:t>
      </w:r>
      <w:r>
        <w:t>, который определяет несколько полезных свойств:</w:t>
      </w:r>
    </w:p>
    <w:p w:rsidR="00A36068" w:rsidRDefault="00A36068" w:rsidP="00A36068">
      <w:r w:rsidRPr="00786F46">
        <w:rPr>
          <w:rStyle w:val="a9"/>
        </w:rPr>
        <w:t>Items</w:t>
      </w:r>
      <w:r>
        <w:t xml:space="preserve"> – коллекция </w:t>
      </w:r>
      <w:r w:rsidR="00786F46">
        <w:t xml:space="preserve">типа </w:t>
      </w:r>
      <w:r w:rsidRPr="00786F46">
        <w:rPr>
          <w:rStyle w:val="af5"/>
        </w:rPr>
        <w:t>ItemCollection</w:t>
      </w:r>
      <w:r>
        <w:t>, сохраняющая элементы списка (свойство доступно только для чтения).</w:t>
      </w:r>
    </w:p>
    <w:p w:rsidR="00A36068" w:rsidRDefault="00A36068" w:rsidP="00A36068">
      <w:r w:rsidRPr="00786F46">
        <w:rPr>
          <w:rStyle w:val="a9"/>
        </w:rPr>
        <w:t>ItemsSource</w:t>
      </w:r>
      <w:r>
        <w:t xml:space="preserve"> – свойство позволяет связать список с </w:t>
      </w:r>
      <w:r w:rsidR="00786F46">
        <w:t>набором</w:t>
      </w:r>
      <w:r>
        <w:t xml:space="preserve"> данных. Свойство доступно для установки во время выполнения приложения.</w:t>
      </w:r>
    </w:p>
    <w:p w:rsidR="00A36068" w:rsidRDefault="00A36068" w:rsidP="00A36068">
      <w:r w:rsidRPr="00786F46">
        <w:rPr>
          <w:rStyle w:val="a9"/>
        </w:rPr>
        <w:t>HasItems</w:t>
      </w:r>
      <w:r>
        <w:t xml:space="preserve"> – булево свойство только для чтения. Показывает, имеются ли элементы в списке.</w:t>
      </w:r>
    </w:p>
    <w:p w:rsidR="00B05A4E" w:rsidRPr="00E72B18" w:rsidRDefault="00B05A4E" w:rsidP="00B05A4E">
      <w:r w:rsidRPr="00786F46">
        <w:rPr>
          <w:rStyle w:val="a9"/>
        </w:rPr>
        <w:t>DisplayMemberPath</w:t>
      </w:r>
      <w:r>
        <w:t xml:space="preserve"> – строковое свойство, определяющее отображаемое значение для элемента списка. </w:t>
      </w:r>
      <w:r w:rsidRPr="00786F46">
        <w:rPr>
          <w:rStyle w:val="a9"/>
        </w:rPr>
        <w:t>DisplayMemberPath</w:t>
      </w:r>
      <w:r>
        <w:t xml:space="preserve"> поддерживает синтаксис, который называется </w:t>
      </w:r>
      <w:r w:rsidRPr="00786F46">
        <w:rPr>
          <w:rStyle w:val="a8"/>
        </w:rPr>
        <w:t>путь к свойству</w:t>
      </w:r>
      <w:r>
        <w:t xml:space="preserve">. Путь к свойству напоминает запись свойства агрегированного объекта, но без операций приведения типа. Например, если у кнопки </w:t>
      </w:r>
      <w:r w:rsidRPr="00786F46">
        <w:rPr>
          <w:rStyle w:val="a9"/>
        </w:rPr>
        <w:t>btn</w:t>
      </w:r>
      <w:r>
        <w:t xml:space="preserve"> задать в качестве содержимого строку, путь к свойству в виде </w:t>
      </w:r>
      <w:r w:rsidRPr="006613F5">
        <w:rPr>
          <w:rStyle w:val="af7"/>
          <w:lang w:val="ru-RU"/>
        </w:rPr>
        <w:t>"</w:t>
      </w:r>
      <w:r w:rsidRPr="00786F46">
        <w:rPr>
          <w:rStyle w:val="af7"/>
        </w:rPr>
        <w:t>btn</w:t>
      </w:r>
      <w:r w:rsidRPr="006613F5">
        <w:rPr>
          <w:rStyle w:val="af7"/>
          <w:lang w:val="ru-RU"/>
        </w:rPr>
        <w:t>.</w:t>
      </w:r>
      <w:r w:rsidRPr="00786F46">
        <w:rPr>
          <w:rStyle w:val="af7"/>
        </w:rPr>
        <w:t>Content</w:t>
      </w:r>
      <w:r w:rsidRPr="006613F5">
        <w:rPr>
          <w:rStyle w:val="af7"/>
          <w:lang w:val="ru-RU"/>
        </w:rPr>
        <w:t>[0]"</w:t>
      </w:r>
      <w:r>
        <w:t xml:space="preserve"> будет означать первый символ строки.</w:t>
      </w:r>
    </w:p>
    <w:p w:rsidR="00E72B18" w:rsidRPr="00E72B18" w:rsidRDefault="00E72B18" w:rsidP="00B05A4E">
      <w:r w:rsidRPr="00E72B18">
        <w:rPr>
          <w:rStyle w:val="a9"/>
        </w:rPr>
        <w:t>ItemStringFormat</w:t>
      </w:r>
      <w:r w:rsidRPr="00E72B18">
        <w:t xml:space="preserve"> – </w:t>
      </w:r>
      <w:r>
        <w:t>строка форматирования для элемента списка.</w:t>
      </w:r>
    </w:p>
    <w:p w:rsidR="00A36068" w:rsidRDefault="00A36068" w:rsidP="00A36068">
      <w:r w:rsidRPr="00786F46">
        <w:rPr>
          <w:rStyle w:val="a9"/>
        </w:rPr>
        <w:t>AlternationCount</w:t>
      </w:r>
      <w:r>
        <w:t xml:space="preserve"> и </w:t>
      </w:r>
      <w:r w:rsidRPr="00786F46">
        <w:rPr>
          <w:rStyle w:val="a9"/>
        </w:rPr>
        <w:t>AlternationIndex</w:t>
      </w:r>
      <w:r>
        <w:t xml:space="preserve"> – свойства </w:t>
      </w:r>
      <w:r w:rsidR="00786F46">
        <w:t>для настройки</w:t>
      </w:r>
      <w:r>
        <w:t xml:space="preserve"> чередовани</w:t>
      </w:r>
      <w:r w:rsidR="00786F46">
        <w:t>я</w:t>
      </w:r>
      <w:r>
        <w:t xml:space="preserve"> </w:t>
      </w:r>
      <w:r w:rsidR="00786F46">
        <w:t xml:space="preserve">визуальных </w:t>
      </w:r>
      <w:r>
        <w:t>стилей для элементов списка.</w:t>
      </w:r>
    </w:p>
    <w:p w:rsidR="00A36068" w:rsidRDefault="00A36068" w:rsidP="00A36068">
      <w:r>
        <w:t xml:space="preserve">В разметке XAML дочерние объекты списка автоматически рассматриваются как </w:t>
      </w:r>
      <w:r w:rsidR="00786F46">
        <w:t xml:space="preserve">его </w:t>
      </w:r>
      <w:r>
        <w:t xml:space="preserve">элементы. Правила отображения отдельного элемента аналогичны правилам, применяемым при показе содержимого </w:t>
      </w:r>
      <w:r w:rsidRPr="00786F46">
        <w:rPr>
          <w:rStyle w:val="af5"/>
        </w:rPr>
        <w:t>ContentControl</w:t>
      </w:r>
      <w:r>
        <w:t>.</w:t>
      </w:r>
    </w:p>
    <w:p w:rsidR="00A36068" w:rsidRDefault="00A36068" w:rsidP="00A36068">
      <w:r>
        <w:t>Списковые элементы управления можно разделить на три подгруппы:</w:t>
      </w:r>
      <w:r w:rsidR="00786F46">
        <w:t xml:space="preserve"> </w:t>
      </w:r>
      <w:r w:rsidR="00786F46" w:rsidRPr="00786F46">
        <w:rPr>
          <w:rStyle w:val="a8"/>
        </w:rPr>
        <w:t>с</w:t>
      </w:r>
      <w:r w:rsidRPr="00786F46">
        <w:rPr>
          <w:rStyle w:val="a8"/>
        </w:rPr>
        <w:t>електоры</w:t>
      </w:r>
      <w:r w:rsidR="00786F46">
        <w:t xml:space="preserve">, </w:t>
      </w:r>
      <w:r w:rsidR="00786F46" w:rsidRPr="00786F46">
        <w:rPr>
          <w:rStyle w:val="a8"/>
        </w:rPr>
        <w:t>меню</w:t>
      </w:r>
      <w:r w:rsidR="00786F46">
        <w:t xml:space="preserve">, </w:t>
      </w:r>
      <w:r w:rsidR="00786F46" w:rsidRPr="00786F46">
        <w:rPr>
          <w:rStyle w:val="a8"/>
        </w:rPr>
        <w:t>с</w:t>
      </w:r>
      <w:r w:rsidRPr="00786F46">
        <w:rPr>
          <w:rStyle w:val="a8"/>
        </w:rPr>
        <w:t>писки без категории</w:t>
      </w:r>
      <w:r>
        <w:t>.</w:t>
      </w:r>
      <w:r w:rsidR="00786F46">
        <w:t xml:space="preserve"> </w:t>
      </w:r>
      <w:r>
        <w:t xml:space="preserve">Селекторы допускают индексацию и выбор элементов списка. К селекторам относятся элементы управления </w:t>
      </w:r>
      <w:r w:rsidR="00DB3B3F" w:rsidRPr="00DB3B3F">
        <w:rPr>
          <w:rStyle w:val="af5"/>
        </w:rPr>
        <w:t>ListBox</w:t>
      </w:r>
      <w:r w:rsidR="00DB3B3F">
        <w:t xml:space="preserve">, </w:t>
      </w:r>
      <w:r w:rsidRPr="00DB3B3F">
        <w:rPr>
          <w:rStyle w:val="af5"/>
        </w:rPr>
        <w:t>ComboBox</w:t>
      </w:r>
      <w:r>
        <w:t xml:space="preserve">, </w:t>
      </w:r>
      <w:r w:rsidR="00DB3B3F" w:rsidRPr="00DB3B3F">
        <w:rPr>
          <w:rStyle w:val="af5"/>
        </w:rPr>
        <w:t>TabControl</w:t>
      </w:r>
      <w:r w:rsidR="00DB3B3F">
        <w:t xml:space="preserve">, </w:t>
      </w:r>
      <w:r w:rsidRPr="00DB3B3F">
        <w:rPr>
          <w:rStyle w:val="af5"/>
        </w:rPr>
        <w:t>ListView</w:t>
      </w:r>
      <w:r w:rsidR="00DB3B3F">
        <w:t xml:space="preserve"> и</w:t>
      </w:r>
      <w:r>
        <w:t xml:space="preserve"> </w:t>
      </w:r>
      <w:r w:rsidRPr="00DB3B3F">
        <w:rPr>
          <w:rStyle w:val="af5"/>
        </w:rPr>
        <w:t>DataGrid</w:t>
      </w:r>
      <w:r>
        <w:t xml:space="preserve">. Все селекторы наследуются от класса </w:t>
      </w:r>
      <w:r w:rsidRPr="00DB3B3F">
        <w:rPr>
          <w:rStyle w:val="af5"/>
        </w:rPr>
        <w:t>Selector</w:t>
      </w:r>
      <w:r>
        <w:t>, который предоставляет следующие свойства и события:</w:t>
      </w:r>
    </w:p>
    <w:p w:rsidR="00DB3B3F" w:rsidRDefault="00DB3B3F" w:rsidP="00DB3B3F">
      <w:r w:rsidRPr="00DB3B3F">
        <w:rPr>
          <w:rStyle w:val="a9"/>
        </w:rPr>
        <w:t>SelectedItem</w:t>
      </w:r>
      <w:r>
        <w:t xml:space="preserve"> – первый выбранный элемент списка.</w:t>
      </w:r>
    </w:p>
    <w:p w:rsidR="00A36068" w:rsidRDefault="00A36068" w:rsidP="00A36068">
      <w:r w:rsidRPr="00DB3B3F">
        <w:rPr>
          <w:rStyle w:val="a9"/>
        </w:rPr>
        <w:t>SelectedIndex</w:t>
      </w:r>
      <w:r>
        <w:t xml:space="preserve"> –</w:t>
      </w:r>
      <w:r w:rsidR="00DB3B3F">
        <w:t xml:space="preserve"> </w:t>
      </w:r>
      <w:r>
        <w:t>индекс выбранного элемента (-1, если ничего не выбрано).</w:t>
      </w:r>
    </w:p>
    <w:p w:rsidR="00DB3B3F" w:rsidRDefault="00DB3B3F" w:rsidP="00DB3B3F">
      <w:r w:rsidRPr="00DB3B3F">
        <w:rPr>
          <w:rStyle w:val="a9"/>
        </w:rPr>
        <w:t>SelectedValuePath</w:t>
      </w:r>
      <w:r>
        <w:t xml:space="preserve"> – путь к свойству для значения выбранного элемента.</w:t>
      </w:r>
    </w:p>
    <w:p w:rsidR="00A36068" w:rsidRDefault="00A36068" w:rsidP="00A36068">
      <w:r w:rsidRPr="00DB3B3F">
        <w:rPr>
          <w:rStyle w:val="a9"/>
        </w:rPr>
        <w:t>SelectedValue</w:t>
      </w:r>
      <w:r>
        <w:t xml:space="preserve"> – значение выбранного элемента. Если не </w:t>
      </w:r>
      <w:r w:rsidR="00DB3B3F">
        <w:t xml:space="preserve">установлено свойство </w:t>
      </w:r>
      <w:r w:rsidRPr="00DB3B3F">
        <w:rPr>
          <w:rStyle w:val="a9"/>
        </w:rPr>
        <w:t>SelectedValuePath</w:t>
      </w:r>
      <w:r>
        <w:t xml:space="preserve">, </w:t>
      </w:r>
      <w:r w:rsidR="00DB3B3F">
        <w:t xml:space="preserve">это </w:t>
      </w:r>
      <w:r>
        <w:t xml:space="preserve">значение совпадает с </w:t>
      </w:r>
      <w:r w:rsidRPr="00DB3B3F">
        <w:rPr>
          <w:rStyle w:val="a9"/>
        </w:rPr>
        <w:t>SelectedItem</w:t>
      </w:r>
      <w:r>
        <w:t>.</w:t>
      </w:r>
    </w:p>
    <w:p w:rsidR="00A36068" w:rsidRDefault="00A36068" w:rsidP="00A36068">
      <w:r w:rsidRPr="00DB3B3F">
        <w:rPr>
          <w:rStyle w:val="a9"/>
        </w:rPr>
        <w:t>SelectionChanged</w:t>
      </w:r>
      <w:r>
        <w:t xml:space="preserve"> – событие, генерируемое при изменении </w:t>
      </w:r>
      <w:r w:rsidRPr="00DB3B3F">
        <w:rPr>
          <w:rStyle w:val="a9"/>
        </w:rPr>
        <w:t>SelectedItem</w:t>
      </w:r>
      <w:r>
        <w:t>.</w:t>
      </w:r>
    </w:p>
    <w:p w:rsidR="00A36068" w:rsidRDefault="00A36068" w:rsidP="00A36068">
      <w:r>
        <w:t xml:space="preserve">В классе </w:t>
      </w:r>
      <w:r w:rsidRPr="00DB3B3F">
        <w:rPr>
          <w:rStyle w:val="af5"/>
        </w:rPr>
        <w:t>Selector</w:t>
      </w:r>
      <w:r>
        <w:t xml:space="preserve"> определены два присоедин</w:t>
      </w:r>
      <w:r w:rsidR="00C4410C">
        <w:t>ённых</w:t>
      </w:r>
      <w:r>
        <w:t xml:space="preserve"> булевых свойства, используемых с элементами списка, – </w:t>
      </w:r>
      <w:r w:rsidRPr="00DB3B3F">
        <w:rPr>
          <w:rStyle w:val="a9"/>
        </w:rPr>
        <w:t>IsSelected</w:t>
      </w:r>
      <w:r>
        <w:t xml:space="preserve"> и </w:t>
      </w:r>
      <w:r w:rsidRPr="00DB3B3F">
        <w:rPr>
          <w:rStyle w:val="a9"/>
        </w:rPr>
        <w:t>IsSelectionActive</w:t>
      </w:r>
      <w:r>
        <w:t xml:space="preserve">. Второе свойство является свойством только для чтения и позволяет узнать, установлен ли на выделенном элементе фокус. Кроме этого, класс </w:t>
      </w:r>
      <w:r w:rsidRPr="00DB3B3F">
        <w:rPr>
          <w:rStyle w:val="af5"/>
        </w:rPr>
        <w:t>Selector</w:t>
      </w:r>
      <w:r>
        <w:t xml:space="preserve"> имеет два </w:t>
      </w:r>
      <w:r w:rsidR="00DB3B3F">
        <w:t>присоединённых</w:t>
      </w:r>
      <w:r>
        <w:t xml:space="preserve"> события – </w:t>
      </w:r>
      <w:r w:rsidRPr="00DB3B3F">
        <w:rPr>
          <w:rStyle w:val="a9"/>
        </w:rPr>
        <w:t>Selected</w:t>
      </w:r>
      <w:r>
        <w:t xml:space="preserve"> и </w:t>
      </w:r>
      <w:r w:rsidRPr="00DB3B3F">
        <w:rPr>
          <w:rStyle w:val="a9"/>
        </w:rPr>
        <w:t>Unselected</w:t>
      </w:r>
      <w:r>
        <w:t>.</w:t>
      </w:r>
    </w:p>
    <w:p w:rsidR="00A36068" w:rsidRDefault="00A36068" w:rsidP="00A36068">
      <w:r>
        <w:lastRenderedPageBreak/>
        <w:t xml:space="preserve">Элемент управления </w:t>
      </w:r>
      <w:r w:rsidRPr="001A533B">
        <w:rPr>
          <w:rStyle w:val="af5"/>
        </w:rPr>
        <w:t>ListBox</w:t>
      </w:r>
      <w:r>
        <w:t xml:space="preserve"> отображает список и допускает множественный выбор элементов. Эта возможность настраивается при помощи свойства </w:t>
      </w:r>
      <w:r w:rsidRPr="001A533B">
        <w:rPr>
          <w:rStyle w:val="a9"/>
        </w:rPr>
        <w:t>SelectionMode</w:t>
      </w:r>
      <w:r>
        <w:t>, принимающего значения из одноимённого перечисления:</w:t>
      </w:r>
    </w:p>
    <w:p w:rsidR="00A36068" w:rsidRDefault="001A533B" w:rsidP="00A36068">
      <w:r>
        <w:t xml:space="preserve">1. </w:t>
      </w:r>
      <w:r w:rsidR="00A36068" w:rsidRPr="001A533B">
        <w:rPr>
          <w:rStyle w:val="a9"/>
        </w:rPr>
        <w:t>Single</w:t>
      </w:r>
      <w:r w:rsidR="00A36068">
        <w:t xml:space="preserve"> (по умолчанию) – можно выбрать только один элемент списка.</w:t>
      </w:r>
    </w:p>
    <w:p w:rsidR="00A36068" w:rsidRDefault="001A533B" w:rsidP="00A36068">
      <w:r>
        <w:t xml:space="preserve">2. </w:t>
      </w:r>
      <w:r w:rsidR="00A36068" w:rsidRPr="001A533B">
        <w:rPr>
          <w:rStyle w:val="a9"/>
        </w:rPr>
        <w:t>Multiple</w:t>
      </w:r>
      <w:r w:rsidR="00A36068">
        <w:t xml:space="preserve"> – можно выбрать несколько элементов. Щелчок по невыбранному элементу выбирает его, и наоборот.</w:t>
      </w:r>
    </w:p>
    <w:p w:rsidR="00A36068" w:rsidRDefault="001A533B" w:rsidP="00A36068">
      <w:r>
        <w:t xml:space="preserve">3. </w:t>
      </w:r>
      <w:r w:rsidR="00A36068" w:rsidRPr="001A533B">
        <w:rPr>
          <w:rStyle w:val="a9"/>
        </w:rPr>
        <w:t>Extended</w:t>
      </w:r>
      <w:r w:rsidR="00A36068">
        <w:t xml:space="preserve"> – </w:t>
      </w:r>
      <w:r w:rsidR="0063496E">
        <w:t>множественный выбор</w:t>
      </w:r>
      <w:r w:rsidR="00A36068">
        <w:t xml:space="preserve">, используя клавиши </w:t>
      </w:r>
      <w:r w:rsidRPr="001A533B">
        <w:rPr>
          <w:rStyle w:val="a9"/>
        </w:rPr>
        <w:t>&lt;Shift&gt;</w:t>
      </w:r>
      <w:r w:rsidR="00A36068">
        <w:t xml:space="preserve"> и </w:t>
      </w:r>
      <w:r w:rsidRPr="001A533B">
        <w:rPr>
          <w:rStyle w:val="a9"/>
        </w:rPr>
        <w:t>&lt;Ctrl&gt;</w:t>
      </w:r>
      <w:r w:rsidR="00A36068">
        <w:t>.</w:t>
      </w:r>
    </w:p>
    <w:p w:rsidR="00A36068" w:rsidRDefault="00A36068" w:rsidP="00A36068">
      <w:r>
        <w:t xml:space="preserve">У </w:t>
      </w:r>
      <w:r w:rsidRPr="001A533B">
        <w:rPr>
          <w:rStyle w:val="af5"/>
        </w:rPr>
        <w:t>ListBox</w:t>
      </w:r>
      <w:r>
        <w:t xml:space="preserve"> имеется коллекция </w:t>
      </w:r>
      <w:r w:rsidRPr="001A533B">
        <w:rPr>
          <w:rStyle w:val="a9"/>
        </w:rPr>
        <w:t>SelectedItems</w:t>
      </w:r>
      <w:r>
        <w:t xml:space="preserve">, содержащая выбранные элементы списка. Каждый элемент в </w:t>
      </w:r>
      <w:r w:rsidRPr="001A533B">
        <w:rPr>
          <w:rStyle w:val="af5"/>
        </w:rPr>
        <w:t>ListBox</w:t>
      </w:r>
      <w:r>
        <w:t xml:space="preserve"> представлен объектом класса </w:t>
      </w:r>
      <w:r w:rsidRPr="001A533B">
        <w:rPr>
          <w:rStyle w:val="af5"/>
        </w:rPr>
        <w:t>ListBoxItem</w:t>
      </w:r>
      <w:r>
        <w:t xml:space="preserve">, в котором определено булево свойство </w:t>
      </w:r>
      <w:r w:rsidRPr="001A533B">
        <w:rPr>
          <w:rStyle w:val="a9"/>
        </w:rPr>
        <w:t>IsSelected</w:t>
      </w:r>
      <w:r>
        <w:t xml:space="preserve"> и события </w:t>
      </w:r>
      <w:r w:rsidRPr="001A533B">
        <w:rPr>
          <w:rStyle w:val="a9"/>
        </w:rPr>
        <w:t>Selected</w:t>
      </w:r>
      <w:r>
        <w:t xml:space="preserve"> и </w:t>
      </w:r>
      <w:r w:rsidRPr="001A533B">
        <w:rPr>
          <w:rStyle w:val="a9"/>
        </w:rPr>
        <w:t>Unselected</w:t>
      </w:r>
      <w:r>
        <w:t xml:space="preserve">. В разметке XAML </w:t>
      </w:r>
      <w:r w:rsidRPr="001A533B">
        <w:rPr>
          <w:rStyle w:val="af5"/>
        </w:rPr>
        <w:t>ListBoxItem</w:t>
      </w:r>
      <w:r>
        <w:t xml:space="preserve"> можно не использовать. Анализатор XAML выполняет самостоятельное «оборачивание» дочерних элементов в объекты </w:t>
      </w:r>
      <w:r w:rsidRPr="001A533B">
        <w:rPr>
          <w:rStyle w:val="af5"/>
        </w:rPr>
        <w:t>ListBoxItem</w:t>
      </w:r>
      <w:r>
        <w:t xml:space="preserve"> (замечание справедливо и для других списков).</w:t>
      </w:r>
    </w:p>
    <w:p w:rsidR="007433CA" w:rsidRPr="007433CA" w:rsidRDefault="007433CA" w:rsidP="007433CA">
      <w:pPr>
        <w:pStyle w:val="a4"/>
        <w:rPr>
          <w:rStyle w:val="af6"/>
        </w:rPr>
      </w:pPr>
      <w:bookmarkStart w:id="49" w:name="OLE_LINK41"/>
      <w:bookmarkStart w:id="50" w:name="OLE_LINK42"/>
      <w:r w:rsidRPr="007433CA">
        <w:rPr>
          <w:rStyle w:val="af6"/>
        </w:rPr>
        <w:t>&lt;</w:t>
      </w:r>
      <w:r w:rsidRPr="007433CA">
        <w:rPr>
          <w:rStyle w:val="af7"/>
        </w:rPr>
        <w:t>ListBox</w:t>
      </w:r>
      <w:r w:rsidRPr="007433CA">
        <w:rPr>
          <w:rStyle w:val="af6"/>
        </w:rPr>
        <w:t xml:space="preserve"> </w:t>
      </w:r>
      <w:r w:rsidRPr="007433CA">
        <w:rPr>
          <w:rStyle w:val="XML"/>
        </w:rPr>
        <w:t>SelectionMode</w:t>
      </w:r>
      <w:r w:rsidRPr="007433CA">
        <w:rPr>
          <w:rStyle w:val="af6"/>
        </w:rPr>
        <w:t xml:space="preserve">="Multiple" </w:t>
      </w:r>
      <w:r w:rsidRPr="007433CA">
        <w:rPr>
          <w:rStyle w:val="XML"/>
        </w:rPr>
        <w:t>SelectedIndex</w:t>
      </w:r>
      <w:r w:rsidRPr="007433CA">
        <w:rPr>
          <w:rStyle w:val="af6"/>
        </w:rPr>
        <w:t>="2"&gt;</w:t>
      </w:r>
    </w:p>
    <w:p w:rsidR="007433CA" w:rsidRPr="007433CA" w:rsidRDefault="007433CA" w:rsidP="007433CA">
      <w:pPr>
        <w:pStyle w:val="a4"/>
        <w:rPr>
          <w:rStyle w:val="af6"/>
        </w:rPr>
      </w:pPr>
      <w:r w:rsidRPr="007433CA">
        <w:rPr>
          <w:rStyle w:val="af6"/>
        </w:rPr>
        <w:t xml:space="preserve">  &lt;</w:t>
      </w:r>
      <w:r w:rsidRPr="007433CA">
        <w:rPr>
          <w:rStyle w:val="af7"/>
        </w:rPr>
        <w:t>TextBlock</w:t>
      </w:r>
      <w:r w:rsidRPr="007433CA">
        <w:rPr>
          <w:rStyle w:val="af6"/>
        </w:rPr>
        <w:t xml:space="preserve"> </w:t>
      </w:r>
      <w:r w:rsidRPr="007433CA">
        <w:rPr>
          <w:rStyle w:val="XML"/>
        </w:rPr>
        <w:t>Margin</w:t>
      </w:r>
      <w:r w:rsidRPr="007433CA">
        <w:rPr>
          <w:rStyle w:val="af6"/>
        </w:rPr>
        <w:t xml:space="preserve">="5" </w:t>
      </w:r>
      <w:r w:rsidRPr="007433CA">
        <w:rPr>
          <w:rStyle w:val="XML"/>
        </w:rPr>
        <w:t>Text</w:t>
      </w:r>
      <w:r w:rsidRPr="007433CA">
        <w:rPr>
          <w:rStyle w:val="af6"/>
        </w:rPr>
        <w:t>="Text Block" /&gt;</w:t>
      </w:r>
    </w:p>
    <w:p w:rsidR="007433CA" w:rsidRPr="007433CA" w:rsidRDefault="007433CA" w:rsidP="007433CA">
      <w:pPr>
        <w:pStyle w:val="a4"/>
        <w:rPr>
          <w:rStyle w:val="af6"/>
        </w:rPr>
      </w:pPr>
      <w:r w:rsidRPr="007433CA">
        <w:rPr>
          <w:rStyle w:val="af6"/>
        </w:rPr>
        <w:t xml:space="preserve">  &lt;</w:t>
      </w:r>
      <w:r w:rsidRPr="007433CA">
        <w:rPr>
          <w:rStyle w:val="af7"/>
        </w:rPr>
        <w:t>Button</w:t>
      </w:r>
      <w:r w:rsidRPr="007433CA">
        <w:rPr>
          <w:rStyle w:val="af6"/>
        </w:rPr>
        <w:t xml:space="preserve"> </w:t>
      </w:r>
      <w:r w:rsidRPr="007433CA">
        <w:rPr>
          <w:rStyle w:val="XML"/>
        </w:rPr>
        <w:t>Margin</w:t>
      </w:r>
      <w:r w:rsidRPr="007433CA">
        <w:rPr>
          <w:rStyle w:val="af6"/>
        </w:rPr>
        <w:t xml:space="preserve">="5" </w:t>
      </w:r>
      <w:r w:rsidRPr="007433CA">
        <w:rPr>
          <w:rStyle w:val="XML"/>
        </w:rPr>
        <w:t>Content</w:t>
      </w:r>
      <w:r w:rsidRPr="007433CA">
        <w:rPr>
          <w:rStyle w:val="af6"/>
        </w:rPr>
        <w:t>="Button" /&gt;</w:t>
      </w:r>
    </w:p>
    <w:p w:rsidR="007433CA" w:rsidRPr="007433CA" w:rsidRDefault="007433CA" w:rsidP="007433CA">
      <w:pPr>
        <w:pStyle w:val="a4"/>
        <w:rPr>
          <w:rStyle w:val="af6"/>
        </w:rPr>
      </w:pPr>
      <w:r w:rsidRPr="007433CA">
        <w:rPr>
          <w:rStyle w:val="af6"/>
        </w:rPr>
        <w:t xml:space="preserve">  &lt;</w:t>
      </w:r>
      <w:r w:rsidRPr="007433CA">
        <w:rPr>
          <w:rStyle w:val="af7"/>
        </w:rPr>
        <w:t>CheckBox</w:t>
      </w:r>
      <w:r w:rsidRPr="007433CA">
        <w:rPr>
          <w:rStyle w:val="af6"/>
        </w:rPr>
        <w:t xml:space="preserve"> </w:t>
      </w:r>
      <w:r w:rsidRPr="007433CA">
        <w:rPr>
          <w:rStyle w:val="XML"/>
        </w:rPr>
        <w:t>Margin</w:t>
      </w:r>
      <w:r w:rsidRPr="007433CA">
        <w:rPr>
          <w:rStyle w:val="af6"/>
        </w:rPr>
        <w:t xml:space="preserve">="5" </w:t>
      </w:r>
      <w:r w:rsidRPr="007433CA">
        <w:rPr>
          <w:rStyle w:val="XML"/>
        </w:rPr>
        <w:t>Content</w:t>
      </w:r>
      <w:r w:rsidRPr="007433CA">
        <w:rPr>
          <w:rStyle w:val="af6"/>
        </w:rPr>
        <w:t>="Check Box" /&gt;</w:t>
      </w:r>
    </w:p>
    <w:p w:rsidR="007433CA" w:rsidRPr="007433CA" w:rsidRDefault="007433CA" w:rsidP="007433CA">
      <w:pPr>
        <w:pStyle w:val="a4"/>
        <w:rPr>
          <w:rStyle w:val="af6"/>
        </w:rPr>
      </w:pPr>
      <w:r w:rsidRPr="007433CA">
        <w:rPr>
          <w:rStyle w:val="af6"/>
        </w:rPr>
        <w:t xml:space="preserve">  &lt;</w:t>
      </w:r>
      <w:r w:rsidRPr="007433CA">
        <w:rPr>
          <w:rStyle w:val="af7"/>
        </w:rPr>
        <w:t>RadioButton</w:t>
      </w:r>
      <w:r w:rsidRPr="007433CA">
        <w:rPr>
          <w:rStyle w:val="af6"/>
        </w:rPr>
        <w:t xml:space="preserve"> </w:t>
      </w:r>
      <w:r w:rsidRPr="007433CA">
        <w:rPr>
          <w:rStyle w:val="XML"/>
        </w:rPr>
        <w:t>Margin</w:t>
      </w:r>
      <w:r w:rsidRPr="007433CA">
        <w:rPr>
          <w:rStyle w:val="af6"/>
        </w:rPr>
        <w:t xml:space="preserve">="5" </w:t>
      </w:r>
      <w:r w:rsidRPr="007433CA">
        <w:rPr>
          <w:rStyle w:val="XML"/>
        </w:rPr>
        <w:t>Content</w:t>
      </w:r>
      <w:r w:rsidRPr="007433CA">
        <w:rPr>
          <w:rStyle w:val="af6"/>
        </w:rPr>
        <w:t>="Radio Button" /&gt;</w:t>
      </w:r>
    </w:p>
    <w:p w:rsidR="007433CA" w:rsidRPr="007433CA" w:rsidRDefault="007433CA" w:rsidP="007433CA">
      <w:pPr>
        <w:pStyle w:val="a4"/>
        <w:rPr>
          <w:rStyle w:val="af6"/>
        </w:rPr>
      </w:pPr>
      <w:r w:rsidRPr="007433CA">
        <w:rPr>
          <w:rStyle w:val="af6"/>
        </w:rPr>
        <w:t xml:space="preserve">  &lt;</w:t>
      </w:r>
      <w:r w:rsidRPr="007433CA">
        <w:rPr>
          <w:rStyle w:val="af7"/>
        </w:rPr>
        <w:t>Label</w:t>
      </w:r>
      <w:r w:rsidRPr="007433CA">
        <w:rPr>
          <w:rStyle w:val="af6"/>
        </w:rPr>
        <w:t xml:space="preserve"> </w:t>
      </w:r>
      <w:r w:rsidRPr="007433CA">
        <w:rPr>
          <w:rStyle w:val="XML"/>
        </w:rPr>
        <w:t>Margin</w:t>
      </w:r>
      <w:r w:rsidRPr="007433CA">
        <w:rPr>
          <w:rStyle w:val="af6"/>
        </w:rPr>
        <w:t xml:space="preserve">="5" </w:t>
      </w:r>
      <w:r w:rsidRPr="007433CA">
        <w:rPr>
          <w:rStyle w:val="XML"/>
        </w:rPr>
        <w:t>Content</w:t>
      </w:r>
      <w:r w:rsidRPr="007433CA">
        <w:rPr>
          <w:rStyle w:val="af6"/>
        </w:rPr>
        <w:t>="Label" /&gt;</w:t>
      </w:r>
    </w:p>
    <w:p w:rsidR="00A36068" w:rsidRPr="007433CA" w:rsidRDefault="007433CA" w:rsidP="007433CA">
      <w:pPr>
        <w:pStyle w:val="a4"/>
        <w:rPr>
          <w:rStyle w:val="af6"/>
        </w:rPr>
      </w:pPr>
      <w:r w:rsidRPr="007433CA">
        <w:rPr>
          <w:rStyle w:val="af6"/>
        </w:rPr>
        <w:t>&lt;/</w:t>
      </w:r>
      <w:r w:rsidRPr="007433CA">
        <w:rPr>
          <w:rStyle w:val="af7"/>
        </w:rPr>
        <w:t>ListBox</w:t>
      </w:r>
      <w:r w:rsidRPr="007433CA">
        <w:rPr>
          <w:rStyle w:val="af6"/>
        </w:rPr>
        <w:t>&gt;</w:t>
      </w:r>
    </w:p>
    <w:bookmarkEnd w:id="49"/>
    <w:bookmarkEnd w:id="50"/>
    <w:p w:rsidR="007433CA" w:rsidRPr="007433CA" w:rsidRDefault="00654415" w:rsidP="007433CA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ListBo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7433CA">
      <w:pPr>
        <w:pStyle w:val="af"/>
      </w:pPr>
      <w:r>
        <w:t xml:space="preserve">Рис. 17. Элемент управления </w:t>
      </w:r>
      <w:r w:rsidRPr="007433CA">
        <w:rPr>
          <w:rStyle w:val="af5"/>
        </w:rPr>
        <w:t>ListBox</w:t>
      </w:r>
      <w:r>
        <w:t>.</w:t>
      </w:r>
    </w:p>
    <w:p w:rsidR="00A36068" w:rsidRDefault="00A36068" w:rsidP="00A36068">
      <w:r>
        <w:t xml:space="preserve">Класс </w:t>
      </w:r>
      <w:r w:rsidRPr="007433CA">
        <w:rPr>
          <w:rStyle w:val="af5"/>
        </w:rPr>
        <w:t>ComboBox</w:t>
      </w:r>
      <w:r>
        <w:t xml:space="preserve"> позволяет выбрать один элемент из списка, отображая текущий выбор и раскрывая список элементов по требованию. Отдельный элемент </w:t>
      </w:r>
      <w:r w:rsidR="007433CA">
        <w:t xml:space="preserve">в </w:t>
      </w:r>
      <w:r w:rsidRPr="007433CA">
        <w:rPr>
          <w:rStyle w:val="af5"/>
        </w:rPr>
        <w:t>ComboBox</w:t>
      </w:r>
      <w:r>
        <w:t xml:space="preserve"> представлен объектом </w:t>
      </w:r>
      <w:r w:rsidRPr="007433CA">
        <w:rPr>
          <w:rStyle w:val="af5"/>
        </w:rPr>
        <w:t>ComboBoxItem</w:t>
      </w:r>
      <w:r>
        <w:t xml:space="preserve"> (унаследованным от </w:t>
      </w:r>
      <w:r w:rsidRPr="007433CA">
        <w:rPr>
          <w:rStyle w:val="af5"/>
        </w:rPr>
        <w:t>ListBoxItem</w:t>
      </w:r>
      <w:r>
        <w:t>).</w:t>
      </w:r>
      <w:r w:rsidR="007433CA" w:rsidRPr="007433CA">
        <w:t xml:space="preserve"> </w:t>
      </w:r>
      <w:r>
        <w:t xml:space="preserve">Для описания состояния списка служит булево свойство </w:t>
      </w:r>
      <w:r w:rsidRPr="007433CA">
        <w:rPr>
          <w:rStyle w:val="a9"/>
        </w:rPr>
        <w:t>IsDropDownOpen</w:t>
      </w:r>
      <w:r>
        <w:t xml:space="preserve"> и связанные события </w:t>
      </w:r>
      <w:r w:rsidRPr="007433CA">
        <w:rPr>
          <w:rStyle w:val="a9"/>
        </w:rPr>
        <w:t>DropDownOpened</w:t>
      </w:r>
      <w:r w:rsidR="007433CA">
        <w:t xml:space="preserve"> и </w:t>
      </w:r>
      <w:r w:rsidRPr="007433CA">
        <w:rPr>
          <w:rStyle w:val="a9"/>
        </w:rPr>
        <w:t>DropDownClosed</w:t>
      </w:r>
      <w:r>
        <w:t xml:space="preserve">. Свойства </w:t>
      </w:r>
      <w:r w:rsidRPr="007433CA">
        <w:rPr>
          <w:rStyle w:val="a9"/>
        </w:rPr>
        <w:t>IsEditable</w:t>
      </w:r>
      <w:r>
        <w:t xml:space="preserve"> и </w:t>
      </w:r>
      <w:r w:rsidRPr="007433CA">
        <w:rPr>
          <w:rStyle w:val="a9"/>
        </w:rPr>
        <w:t>IsReadOnly</w:t>
      </w:r>
      <w:r>
        <w:t xml:space="preserve"> могут использоваться, чтобы подсвечивать и отображать элемент списка при вводе текст</w:t>
      </w:r>
      <w:r w:rsidR="007433CA">
        <w:t>а</w:t>
      </w:r>
      <w:r>
        <w:t>, связанно</w:t>
      </w:r>
      <w:r w:rsidR="007433CA">
        <w:t>го</w:t>
      </w:r>
      <w:r>
        <w:t xml:space="preserve"> с элементом. </w:t>
      </w:r>
      <w:r w:rsidR="007433CA">
        <w:t>Этот т</w:t>
      </w:r>
      <w:r>
        <w:t xml:space="preserve">екст определяется в элементе списка при помощи </w:t>
      </w:r>
      <w:r w:rsidR="007433CA">
        <w:t xml:space="preserve">присоединённого </w:t>
      </w:r>
      <w:r>
        <w:t xml:space="preserve">свойства </w:t>
      </w:r>
      <w:r w:rsidRPr="007433CA">
        <w:rPr>
          <w:rStyle w:val="af5"/>
        </w:rPr>
        <w:t>TextSearch</w:t>
      </w:r>
      <w:r w:rsidRPr="007433CA">
        <w:rPr>
          <w:rStyle w:val="a9"/>
        </w:rPr>
        <w:t>.Text</w:t>
      </w:r>
      <w:r w:rsidR="007433CA">
        <w:t xml:space="preserve"> </w:t>
      </w:r>
      <w:r>
        <w:t xml:space="preserve">или в </w:t>
      </w:r>
      <w:r w:rsidRPr="007433CA">
        <w:rPr>
          <w:rStyle w:val="af5"/>
        </w:rPr>
        <w:t>ComboBox</w:t>
      </w:r>
      <w:r>
        <w:t xml:space="preserve"> при помощи свойства </w:t>
      </w:r>
      <w:r w:rsidRPr="007433CA">
        <w:rPr>
          <w:rStyle w:val="af5"/>
        </w:rPr>
        <w:t>TextSearch</w:t>
      </w:r>
      <w:r w:rsidRPr="007433CA">
        <w:rPr>
          <w:rStyle w:val="a9"/>
        </w:rPr>
        <w:t>.TextPath</w:t>
      </w:r>
      <w:r>
        <w:t>.</w:t>
      </w:r>
    </w:p>
    <w:p w:rsidR="007433CA" w:rsidRPr="00DC5334" w:rsidRDefault="007433CA" w:rsidP="007433CA">
      <w:pPr>
        <w:rPr>
          <w:lang w:val="en-US"/>
        </w:rPr>
      </w:pPr>
      <w:r>
        <w:t xml:space="preserve">Элемент управления </w:t>
      </w:r>
      <w:r w:rsidRPr="007433CA">
        <w:rPr>
          <w:rStyle w:val="af5"/>
        </w:rPr>
        <w:t>TabControl</w:t>
      </w:r>
      <w:r>
        <w:t xml:space="preserve"> – это простой набор страниц с закладками. </w:t>
      </w:r>
      <w:r w:rsidRPr="007433CA">
        <w:t xml:space="preserve">По умолчанию закладки расположены вверху. Их положение можно изменить, </w:t>
      </w:r>
      <w:r w:rsidRPr="007433CA">
        <w:lastRenderedPageBreak/>
        <w:t xml:space="preserve">используя свойство </w:t>
      </w:r>
      <w:r w:rsidRPr="007433CA">
        <w:rPr>
          <w:rStyle w:val="a9"/>
        </w:rPr>
        <w:t>TabStripPlacement</w:t>
      </w:r>
      <w:r w:rsidR="00527EEA">
        <w:t xml:space="preserve">, принимающее значение из перечисления </w:t>
      </w:r>
      <w:r w:rsidR="00527EEA" w:rsidRPr="0031137F">
        <w:rPr>
          <w:rStyle w:val="a9"/>
        </w:rPr>
        <w:t>System.Windows.Controls.</w:t>
      </w:r>
      <w:r w:rsidR="00527EEA" w:rsidRPr="0031137F">
        <w:rPr>
          <w:rStyle w:val="af5"/>
        </w:rPr>
        <w:t>Dock</w:t>
      </w:r>
      <w:r w:rsidR="00527EEA">
        <w:t xml:space="preserve">. </w:t>
      </w:r>
      <w:r w:rsidRPr="007433CA">
        <w:t xml:space="preserve">Каждая страница в </w:t>
      </w:r>
      <w:r w:rsidRPr="00527EEA">
        <w:rPr>
          <w:rStyle w:val="af5"/>
        </w:rPr>
        <w:t>TabControl</w:t>
      </w:r>
      <w:r w:rsidRPr="007433CA">
        <w:t xml:space="preserve"> – это объект класса </w:t>
      </w:r>
      <w:r w:rsidRPr="00527EEA">
        <w:rPr>
          <w:rStyle w:val="af5"/>
        </w:rPr>
        <w:t>TabItem</w:t>
      </w:r>
      <w:r w:rsidRPr="007433CA">
        <w:t>. Класс</w:t>
      </w:r>
      <w:r w:rsidRPr="00DC5334">
        <w:rPr>
          <w:lang w:val="en-US"/>
        </w:rPr>
        <w:t xml:space="preserve"> </w:t>
      </w:r>
      <w:r w:rsidRPr="00527EEA">
        <w:rPr>
          <w:rStyle w:val="af5"/>
        </w:rPr>
        <w:t>TabItem</w:t>
      </w:r>
      <w:r w:rsidRPr="00DC5334">
        <w:rPr>
          <w:lang w:val="en-US"/>
        </w:rPr>
        <w:t xml:space="preserve"> – </w:t>
      </w:r>
      <w:r w:rsidR="0063496E">
        <w:t>это</w:t>
      </w:r>
      <w:r w:rsidR="0063496E" w:rsidRPr="00DC5334">
        <w:rPr>
          <w:lang w:val="en-US"/>
        </w:rPr>
        <w:t xml:space="preserve"> </w:t>
      </w:r>
      <w:r w:rsidRPr="007433CA">
        <w:t>контейнер</w:t>
      </w:r>
      <w:r w:rsidRPr="00DC5334">
        <w:rPr>
          <w:lang w:val="en-US"/>
        </w:rPr>
        <w:t xml:space="preserve"> </w:t>
      </w:r>
      <w:r w:rsidRPr="007433CA">
        <w:t>с</w:t>
      </w:r>
      <w:r w:rsidRPr="00DC5334">
        <w:rPr>
          <w:lang w:val="en-US"/>
        </w:rPr>
        <w:t xml:space="preserve"> </w:t>
      </w:r>
      <w:r w:rsidRPr="007433CA">
        <w:t>заголовком</w:t>
      </w:r>
      <w:r w:rsidRPr="00DC5334">
        <w:rPr>
          <w:lang w:val="en-US"/>
        </w:rPr>
        <w:t>:</w:t>
      </w:r>
    </w:p>
    <w:p w:rsidR="00527EEA" w:rsidRPr="00527EEA" w:rsidRDefault="00527EEA" w:rsidP="00527EEA">
      <w:pPr>
        <w:pStyle w:val="a4"/>
        <w:rPr>
          <w:rStyle w:val="af6"/>
        </w:rPr>
      </w:pPr>
      <w:bookmarkStart w:id="51" w:name="OLE_LINK43"/>
      <w:bookmarkStart w:id="52" w:name="OLE_LINK44"/>
      <w:r w:rsidRPr="00527EEA">
        <w:rPr>
          <w:rStyle w:val="af6"/>
        </w:rPr>
        <w:t>&lt;</w:t>
      </w:r>
      <w:r w:rsidRPr="00527EEA">
        <w:rPr>
          <w:rStyle w:val="af7"/>
        </w:rPr>
        <w:t>TabControl</w:t>
      </w:r>
      <w:r w:rsidRPr="00527EEA">
        <w:rPr>
          <w:rStyle w:val="af6"/>
        </w:rPr>
        <w:t xml:space="preserve"> </w:t>
      </w:r>
      <w:r w:rsidRPr="00527EEA">
        <w:rPr>
          <w:rStyle w:val="XML"/>
        </w:rPr>
        <w:t>SelectedIndex</w:t>
      </w:r>
      <w:r w:rsidRPr="00527EEA">
        <w:rPr>
          <w:rStyle w:val="af6"/>
        </w:rPr>
        <w:t xml:space="preserve">="1" </w:t>
      </w:r>
      <w:r w:rsidRPr="00527EEA">
        <w:rPr>
          <w:rStyle w:val="XML"/>
        </w:rPr>
        <w:t>TabStripPlacement</w:t>
      </w:r>
      <w:r w:rsidRPr="00527EEA">
        <w:rPr>
          <w:rStyle w:val="af6"/>
        </w:rPr>
        <w:t>="Left"&gt;</w:t>
      </w:r>
    </w:p>
    <w:p w:rsidR="00527EEA" w:rsidRPr="00527EEA" w:rsidRDefault="00527EEA" w:rsidP="00527EEA">
      <w:pPr>
        <w:pStyle w:val="a4"/>
        <w:rPr>
          <w:rStyle w:val="af6"/>
        </w:rPr>
      </w:pPr>
      <w:r w:rsidRPr="00527EEA">
        <w:rPr>
          <w:rStyle w:val="af6"/>
        </w:rPr>
        <w:t xml:space="preserve">  &lt;</w:t>
      </w:r>
      <w:r w:rsidRPr="00527EEA">
        <w:rPr>
          <w:rStyle w:val="af7"/>
        </w:rPr>
        <w:t>TabItem</w:t>
      </w:r>
      <w:r w:rsidRPr="00527EEA">
        <w:rPr>
          <w:rStyle w:val="af6"/>
        </w:rPr>
        <w:t xml:space="preserve"> </w:t>
      </w:r>
      <w:r w:rsidRPr="00527EEA">
        <w:rPr>
          <w:rStyle w:val="XML"/>
        </w:rPr>
        <w:t>Header</w:t>
      </w:r>
      <w:r w:rsidRPr="00527EEA">
        <w:rPr>
          <w:rStyle w:val="af6"/>
        </w:rPr>
        <w:t>="Tab 1"&gt;</w:t>
      </w:r>
      <w:r w:rsidRPr="006613F5">
        <w:rPr>
          <w:rStyle w:val="a9"/>
          <w:lang w:val="en-US"/>
        </w:rPr>
        <w:t>Content for Tab 1</w:t>
      </w:r>
      <w:r w:rsidRPr="00527EEA">
        <w:rPr>
          <w:rStyle w:val="af6"/>
        </w:rPr>
        <w:t>&lt;/</w:t>
      </w:r>
      <w:r w:rsidRPr="00527EEA">
        <w:rPr>
          <w:rStyle w:val="af7"/>
        </w:rPr>
        <w:t>TabItem</w:t>
      </w:r>
      <w:r w:rsidRPr="00527EEA">
        <w:rPr>
          <w:rStyle w:val="af6"/>
        </w:rPr>
        <w:t>&gt;</w:t>
      </w:r>
    </w:p>
    <w:p w:rsidR="00527EEA" w:rsidRPr="00527EEA" w:rsidRDefault="00527EEA" w:rsidP="00527EEA">
      <w:pPr>
        <w:pStyle w:val="a4"/>
        <w:rPr>
          <w:rStyle w:val="af6"/>
        </w:rPr>
      </w:pPr>
      <w:r w:rsidRPr="00527EEA">
        <w:rPr>
          <w:rStyle w:val="af6"/>
        </w:rPr>
        <w:t xml:space="preserve">  &lt;</w:t>
      </w:r>
      <w:r w:rsidRPr="00527EEA">
        <w:rPr>
          <w:rStyle w:val="af7"/>
        </w:rPr>
        <w:t>TabItem</w:t>
      </w:r>
      <w:r w:rsidRPr="00527EEA">
        <w:rPr>
          <w:rStyle w:val="af6"/>
        </w:rPr>
        <w:t xml:space="preserve"> </w:t>
      </w:r>
      <w:r w:rsidRPr="00527EEA">
        <w:rPr>
          <w:rStyle w:val="XML"/>
        </w:rPr>
        <w:t>Header</w:t>
      </w:r>
      <w:r w:rsidRPr="00527EEA">
        <w:rPr>
          <w:rStyle w:val="af6"/>
        </w:rPr>
        <w:t>="Tab 2"&gt;</w:t>
      </w:r>
      <w:r w:rsidRPr="006613F5">
        <w:rPr>
          <w:rStyle w:val="a9"/>
          <w:lang w:val="en-US"/>
        </w:rPr>
        <w:t>Content for Tab 2</w:t>
      </w:r>
      <w:r w:rsidRPr="00527EEA">
        <w:rPr>
          <w:rStyle w:val="af6"/>
        </w:rPr>
        <w:t>&lt;/</w:t>
      </w:r>
      <w:r w:rsidRPr="00527EEA">
        <w:rPr>
          <w:rStyle w:val="af7"/>
        </w:rPr>
        <w:t>TabItem</w:t>
      </w:r>
      <w:r w:rsidRPr="00527EEA">
        <w:rPr>
          <w:rStyle w:val="af6"/>
        </w:rPr>
        <w:t>&gt;</w:t>
      </w:r>
    </w:p>
    <w:p w:rsidR="00527EEA" w:rsidRPr="00527EEA" w:rsidRDefault="00527EEA" w:rsidP="00527EEA">
      <w:pPr>
        <w:pStyle w:val="a4"/>
        <w:rPr>
          <w:rStyle w:val="af6"/>
        </w:rPr>
      </w:pPr>
      <w:r w:rsidRPr="00527EEA">
        <w:rPr>
          <w:rStyle w:val="af6"/>
        </w:rPr>
        <w:t xml:space="preserve">  &lt;</w:t>
      </w:r>
      <w:r w:rsidRPr="00527EEA">
        <w:rPr>
          <w:rStyle w:val="af7"/>
        </w:rPr>
        <w:t>TabItem</w:t>
      </w:r>
      <w:r w:rsidRPr="00527EEA">
        <w:rPr>
          <w:rStyle w:val="af6"/>
        </w:rPr>
        <w:t xml:space="preserve"> </w:t>
      </w:r>
      <w:r w:rsidRPr="00527EEA">
        <w:rPr>
          <w:rStyle w:val="XML"/>
        </w:rPr>
        <w:t>Header</w:t>
      </w:r>
      <w:r w:rsidRPr="00527EEA">
        <w:rPr>
          <w:rStyle w:val="af6"/>
        </w:rPr>
        <w:t>="Tab 3"&gt;</w:t>
      </w:r>
      <w:r w:rsidRPr="006613F5">
        <w:rPr>
          <w:rStyle w:val="a9"/>
          <w:lang w:val="en-US"/>
        </w:rPr>
        <w:t>Content for Tab 3</w:t>
      </w:r>
      <w:r w:rsidRPr="00527EEA">
        <w:rPr>
          <w:rStyle w:val="af6"/>
        </w:rPr>
        <w:t>&lt;/</w:t>
      </w:r>
      <w:r w:rsidRPr="00527EEA">
        <w:rPr>
          <w:rStyle w:val="af7"/>
        </w:rPr>
        <w:t>TabItem</w:t>
      </w:r>
      <w:r w:rsidRPr="00527EEA">
        <w:rPr>
          <w:rStyle w:val="af6"/>
        </w:rPr>
        <w:t>&gt;</w:t>
      </w:r>
    </w:p>
    <w:p w:rsidR="007433CA" w:rsidRPr="00A36068" w:rsidRDefault="00527EEA" w:rsidP="00527EEA">
      <w:pPr>
        <w:pStyle w:val="a4"/>
      </w:pPr>
      <w:r w:rsidRPr="00527EEA">
        <w:rPr>
          <w:rStyle w:val="af6"/>
        </w:rPr>
        <w:t>&lt;/</w:t>
      </w:r>
      <w:r w:rsidRPr="00527EEA">
        <w:rPr>
          <w:rStyle w:val="af7"/>
        </w:rPr>
        <w:t>TabControl</w:t>
      </w:r>
      <w:r w:rsidRPr="00527EEA">
        <w:rPr>
          <w:rStyle w:val="af6"/>
        </w:rPr>
        <w:t>&gt;</w:t>
      </w:r>
    </w:p>
    <w:bookmarkEnd w:id="51"/>
    <w:bookmarkEnd w:id="52"/>
    <w:p w:rsidR="00527EEA" w:rsidRPr="006613F5" w:rsidRDefault="00654415" w:rsidP="00527EEA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abContro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CA" w:rsidRPr="00673B02" w:rsidRDefault="007433CA" w:rsidP="00527EEA">
      <w:pPr>
        <w:pStyle w:val="af"/>
      </w:pPr>
      <w:r>
        <w:t>Рис</w:t>
      </w:r>
      <w:r w:rsidRPr="00673B02">
        <w:t xml:space="preserve">. </w:t>
      </w:r>
      <w:r w:rsidR="00527EEA" w:rsidRPr="00673B02">
        <w:t>18</w:t>
      </w:r>
      <w:r w:rsidRPr="00673B02">
        <w:t xml:space="preserve">. </w:t>
      </w:r>
      <w:r>
        <w:t>Элемент</w:t>
      </w:r>
      <w:r w:rsidRPr="00673B02">
        <w:t xml:space="preserve"> </w:t>
      </w:r>
      <w:r>
        <w:t>управления</w:t>
      </w:r>
      <w:r w:rsidRPr="00673B02">
        <w:t xml:space="preserve"> </w:t>
      </w:r>
      <w:r w:rsidRPr="00527EEA">
        <w:rPr>
          <w:rStyle w:val="af5"/>
        </w:rPr>
        <w:t>TabControl</w:t>
      </w:r>
      <w:r w:rsidRPr="00673B02">
        <w:t>.</w:t>
      </w:r>
    </w:p>
    <w:p w:rsidR="00A36068" w:rsidRDefault="00527EEA" w:rsidP="00A36068">
      <w:r>
        <w:t>Класс</w:t>
      </w:r>
      <w:r w:rsidR="00A36068">
        <w:t xml:space="preserve"> </w:t>
      </w:r>
      <w:r w:rsidR="00A36068" w:rsidRPr="00527EEA">
        <w:rPr>
          <w:rStyle w:val="af5"/>
        </w:rPr>
        <w:t>ListView</w:t>
      </w:r>
      <w:r w:rsidR="00A36068">
        <w:t xml:space="preserve"> унаследован от </w:t>
      </w:r>
      <w:r w:rsidR="00A36068" w:rsidRPr="00527EEA">
        <w:rPr>
          <w:rStyle w:val="af5"/>
        </w:rPr>
        <w:t>ListBox</w:t>
      </w:r>
      <w:r w:rsidR="00A36068">
        <w:t xml:space="preserve">. Этот список позволяет настроить свой внешний вид при помощи свойства </w:t>
      </w:r>
      <w:r w:rsidR="00A36068" w:rsidRPr="00527EEA">
        <w:rPr>
          <w:rStyle w:val="a9"/>
        </w:rPr>
        <w:t>View</w:t>
      </w:r>
      <w:r w:rsidR="00A36068">
        <w:t xml:space="preserve"> с типом </w:t>
      </w:r>
      <w:r w:rsidR="00A36068" w:rsidRPr="00527EEA">
        <w:rPr>
          <w:rStyle w:val="af5"/>
        </w:rPr>
        <w:t>ViewBase</w:t>
      </w:r>
      <w:r w:rsidR="00A36068">
        <w:t xml:space="preserve">. WPF </w:t>
      </w:r>
      <w:r>
        <w:t xml:space="preserve">поставляется с </w:t>
      </w:r>
      <w:r w:rsidR="00D05163">
        <w:t>одним</w:t>
      </w:r>
      <w:r w:rsidR="00A36068">
        <w:t xml:space="preserve"> наследник</w:t>
      </w:r>
      <w:r>
        <w:t>ом</w:t>
      </w:r>
      <w:r w:rsidR="00A36068">
        <w:t xml:space="preserve"> класса </w:t>
      </w:r>
      <w:r w:rsidR="00A36068" w:rsidRPr="00527EEA">
        <w:rPr>
          <w:rStyle w:val="af5"/>
        </w:rPr>
        <w:t>ViewBase</w:t>
      </w:r>
      <w:r w:rsidR="00A36068">
        <w:t xml:space="preserve"> – класс</w:t>
      </w:r>
      <w:r>
        <w:t>ом</w:t>
      </w:r>
      <w:r w:rsidR="00A36068">
        <w:t xml:space="preserve"> </w:t>
      </w:r>
      <w:r w:rsidR="00A36068" w:rsidRPr="00527EEA">
        <w:rPr>
          <w:rStyle w:val="af5"/>
        </w:rPr>
        <w:t>GridView</w:t>
      </w:r>
      <w:r w:rsidR="00A36068">
        <w:t xml:space="preserve">. При помощи </w:t>
      </w:r>
      <w:r w:rsidR="00A36068" w:rsidRPr="00527EEA">
        <w:rPr>
          <w:rStyle w:val="af5"/>
        </w:rPr>
        <w:t>GridView</w:t>
      </w:r>
      <w:r w:rsidR="00A36068">
        <w:t xml:space="preserve"> элемент управления </w:t>
      </w:r>
      <w:r w:rsidR="00A36068" w:rsidRPr="00527EEA">
        <w:rPr>
          <w:rStyle w:val="af5"/>
        </w:rPr>
        <w:t>ListView</w:t>
      </w:r>
      <w:r w:rsidR="00A36068">
        <w:t xml:space="preserve"> отображает данные в виде таблицы с колонками. Каждая колонка – это объект класса </w:t>
      </w:r>
      <w:r w:rsidR="00A36068" w:rsidRPr="00527EEA">
        <w:rPr>
          <w:rStyle w:val="af5"/>
        </w:rPr>
        <w:t>GridViewColumn</w:t>
      </w:r>
      <w:r w:rsidR="00A36068">
        <w:t xml:space="preserve">, помещённый в коллекцию </w:t>
      </w:r>
      <w:r w:rsidR="00A36068" w:rsidRPr="00527EEA">
        <w:rPr>
          <w:rStyle w:val="af5"/>
        </w:rPr>
        <w:t>GridView</w:t>
      </w:r>
      <w:r w:rsidR="00A36068" w:rsidRPr="00527EEA">
        <w:rPr>
          <w:rStyle w:val="a9"/>
        </w:rPr>
        <w:t>.Columns</w:t>
      </w:r>
      <w:r w:rsidR="00A36068">
        <w:t>. У колонки настраивается ширина, заголовок, отображаемые в колонке значения</w:t>
      </w:r>
      <w:r w:rsidR="005C7851">
        <w:t xml:space="preserve"> (при помощи привязки данных)</w:t>
      </w:r>
      <w:r w:rsidR="00A36068">
        <w:t xml:space="preserve">. </w:t>
      </w:r>
      <w:r w:rsidR="00A36068" w:rsidRPr="005C7851">
        <w:rPr>
          <w:rStyle w:val="af5"/>
        </w:rPr>
        <w:t>GridView</w:t>
      </w:r>
      <w:r w:rsidR="00A36068">
        <w:t xml:space="preserve"> </w:t>
      </w:r>
      <w:r w:rsidR="005C7851">
        <w:t xml:space="preserve">также </w:t>
      </w:r>
      <w:r w:rsidR="00A36068">
        <w:t>поддерживает изменение размеров колонок и их перетаскивание во время работы приложения.</w:t>
      </w:r>
    </w:p>
    <w:p w:rsidR="009D19E0" w:rsidRPr="009D19E0" w:rsidRDefault="009D19E0" w:rsidP="009D19E0">
      <w:pPr>
        <w:pStyle w:val="a4"/>
        <w:rPr>
          <w:rStyle w:val="af6"/>
        </w:rPr>
      </w:pPr>
      <w:bookmarkStart w:id="53" w:name="OLE_LINK45"/>
      <w:bookmarkStart w:id="54" w:name="OLE_LINK46"/>
      <w:r w:rsidRPr="009D19E0">
        <w:rPr>
          <w:rStyle w:val="af6"/>
        </w:rPr>
        <w:t>&lt;</w:t>
      </w:r>
      <w:r w:rsidRPr="009D19E0">
        <w:rPr>
          <w:rStyle w:val="af7"/>
        </w:rPr>
        <w:t>ListView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xmlns</w:t>
      </w:r>
      <w:proofErr w:type="gramStart"/>
      <w:r w:rsidRPr="009D19E0">
        <w:rPr>
          <w:rStyle w:val="XML"/>
        </w:rPr>
        <w:t>:sys</w:t>
      </w:r>
      <w:proofErr w:type="gramEnd"/>
      <w:r w:rsidRPr="009D19E0">
        <w:rPr>
          <w:rStyle w:val="af6"/>
        </w:rPr>
        <w:t>="clr-namespace:System;assembly=mscorlib"&gt;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</w:t>
      </w:r>
      <w:r w:rsidRPr="009D19E0">
        <w:rPr>
          <w:rStyle w:val="af7"/>
        </w:rPr>
        <w:t>ListView.View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&lt;</w:t>
      </w:r>
      <w:r w:rsidRPr="009D19E0">
        <w:rPr>
          <w:rStyle w:val="af7"/>
        </w:rPr>
        <w:t>GridView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&lt;</w:t>
      </w:r>
      <w:r w:rsidRPr="009D19E0">
        <w:rPr>
          <w:rStyle w:val="af7"/>
        </w:rPr>
        <w:t>GridViewColumn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Header</w:t>
      </w:r>
      <w:r w:rsidRPr="009D19E0">
        <w:rPr>
          <w:rStyle w:val="af6"/>
        </w:rPr>
        <w:t xml:space="preserve">="Day" </w:t>
      </w:r>
      <w:r w:rsidRPr="009D19E0">
        <w:rPr>
          <w:rStyle w:val="XML"/>
        </w:rPr>
        <w:t>Width</w:t>
      </w:r>
      <w:r w:rsidRPr="009D19E0">
        <w:rPr>
          <w:rStyle w:val="af6"/>
        </w:rPr>
        <w:t>="40"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 </w:t>
      </w:r>
      <w:r w:rsidRPr="009D19E0">
        <w:rPr>
          <w:rStyle w:val="af7"/>
        </w:rPr>
        <w:t xml:space="preserve">              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DisplayMemberBinding</w:t>
      </w:r>
      <w:r w:rsidRPr="009D19E0">
        <w:rPr>
          <w:rStyle w:val="af6"/>
        </w:rPr>
        <w:t>="{</w:t>
      </w:r>
      <w:r w:rsidRPr="009D19E0">
        <w:rPr>
          <w:rStyle w:val="af7"/>
        </w:rPr>
        <w:t>Binding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Day</w:t>
      </w:r>
      <w:r w:rsidRPr="009D19E0">
        <w:rPr>
          <w:rStyle w:val="af6"/>
        </w:rPr>
        <w:t>}"/&gt;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&lt;</w:t>
      </w:r>
      <w:r w:rsidRPr="009D19E0">
        <w:rPr>
          <w:rStyle w:val="af7"/>
        </w:rPr>
        <w:t>GridViewColumn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Header</w:t>
      </w:r>
      <w:r w:rsidRPr="009D19E0">
        <w:rPr>
          <w:rStyle w:val="af6"/>
        </w:rPr>
        <w:t xml:space="preserve">="Month" </w:t>
      </w:r>
      <w:r w:rsidRPr="009D19E0">
        <w:rPr>
          <w:rStyle w:val="XML"/>
        </w:rPr>
        <w:t>Width</w:t>
      </w:r>
      <w:r w:rsidRPr="009D19E0">
        <w:rPr>
          <w:rStyle w:val="af6"/>
        </w:rPr>
        <w:t>="60"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 </w:t>
      </w:r>
      <w:r w:rsidRPr="009D19E0">
        <w:rPr>
          <w:rStyle w:val="af7"/>
        </w:rPr>
        <w:t xml:space="preserve">              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DisplayMemberBinding</w:t>
      </w:r>
      <w:r w:rsidRPr="009D19E0">
        <w:rPr>
          <w:rStyle w:val="af6"/>
        </w:rPr>
        <w:t>="{</w:t>
      </w:r>
      <w:r w:rsidRPr="009D19E0">
        <w:rPr>
          <w:rStyle w:val="af7"/>
        </w:rPr>
        <w:t>Binding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Month</w:t>
      </w:r>
      <w:r w:rsidRPr="009D19E0">
        <w:rPr>
          <w:rStyle w:val="af6"/>
        </w:rPr>
        <w:t>}"/&gt;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&lt;</w:t>
      </w:r>
      <w:r w:rsidRPr="009D19E0">
        <w:rPr>
          <w:rStyle w:val="af7"/>
        </w:rPr>
        <w:t>GridViewColumn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Header</w:t>
      </w:r>
      <w:r w:rsidRPr="009D19E0">
        <w:rPr>
          <w:rStyle w:val="af6"/>
        </w:rPr>
        <w:t xml:space="preserve">="Year" </w:t>
      </w:r>
      <w:r w:rsidRPr="009D19E0">
        <w:rPr>
          <w:rStyle w:val="XML"/>
        </w:rPr>
        <w:t>Width</w:t>
      </w:r>
      <w:r w:rsidRPr="009D19E0">
        <w:rPr>
          <w:rStyle w:val="af6"/>
        </w:rPr>
        <w:t>="60"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 </w:t>
      </w:r>
      <w:r w:rsidRPr="009D19E0">
        <w:rPr>
          <w:rStyle w:val="af7"/>
        </w:rPr>
        <w:t xml:space="preserve">              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DisplayMemberBinding</w:t>
      </w:r>
      <w:r w:rsidRPr="009D19E0">
        <w:rPr>
          <w:rStyle w:val="af6"/>
        </w:rPr>
        <w:t>="{</w:t>
      </w:r>
      <w:r w:rsidRPr="009D19E0">
        <w:rPr>
          <w:rStyle w:val="af7"/>
        </w:rPr>
        <w:t>Binding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Year</w:t>
      </w:r>
      <w:r w:rsidRPr="009D19E0">
        <w:rPr>
          <w:rStyle w:val="af6"/>
        </w:rPr>
        <w:t>}"/&gt;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&lt;</w:t>
      </w:r>
      <w:r w:rsidRPr="009D19E0">
        <w:rPr>
          <w:rStyle w:val="af7"/>
        </w:rPr>
        <w:t>GridViewColumn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Header</w:t>
      </w:r>
      <w:r w:rsidRPr="009D19E0">
        <w:rPr>
          <w:rStyle w:val="af6"/>
        </w:rPr>
        <w:t>="Day of Week"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                  </w:t>
      </w:r>
      <w:r w:rsidRPr="009D19E0">
        <w:rPr>
          <w:rStyle w:val="XML"/>
        </w:rPr>
        <w:t>DisplayMemberBinding</w:t>
      </w:r>
      <w:r w:rsidRPr="009D19E0">
        <w:rPr>
          <w:rStyle w:val="af6"/>
        </w:rPr>
        <w:t>="{</w:t>
      </w:r>
      <w:r w:rsidRPr="009D19E0">
        <w:rPr>
          <w:rStyle w:val="af7"/>
        </w:rPr>
        <w:t>Binding</w:t>
      </w:r>
      <w:r w:rsidRPr="009D19E0">
        <w:rPr>
          <w:rStyle w:val="af6"/>
        </w:rPr>
        <w:t xml:space="preserve"> </w:t>
      </w:r>
      <w:r w:rsidRPr="009D19E0">
        <w:rPr>
          <w:rStyle w:val="XML"/>
        </w:rPr>
        <w:t>DayOfWeek</w:t>
      </w:r>
      <w:r w:rsidRPr="009D19E0">
        <w:rPr>
          <w:rStyle w:val="af6"/>
        </w:rPr>
        <w:t>}"/&gt;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  &lt;/</w:t>
      </w:r>
      <w:r w:rsidRPr="009D19E0">
        <w:rPr>
          <w:rStyle w:val="af7"/>
        </w:rPr>
        <w:t>GridView</w:t>
      </w:r>
      <w:r w:rsidRPr="009D19E0">
        <w:rPr>
          <w:rStyle w:val="af6"/>
        </w:rPr>
        <w:t>&gt;</w:t>
      </w:r>
    </w:p>
    <w:p w:rsidR="009D19E0" w:rsidRPr="0059161A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&lt;/</w:t>
      </w:r>
      <w:r w:rsidRPr="009D19E0">
        <w:rPr>
          <w:rStyle w:val="af7"/>
        </w:rPr>
        <w:t>ListView.View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</w:t>
      </w:r>
      <w:r w:rsidRPr="009D19E0">
        <w:rPr>
          <w:rStyle w:val="af7"/>
        </w:rPr>
        <w:t>sys</w:t>
      </w:r>
      <w:proofErr w:type="gramStart"/>
      <w:r w:rsidRPr="009D19E0">
        <w:rPr>
          <w:rStyle w:val="af7"/>
        </w:rPr>
        <w:t>:DateTime</w:t>
      </w:r>
      <w:proofErr w:type="gramEnd"/>
      <w:r w:rsidRPr="009D19E0">
        <w:rPr>
          <w:rStyle w:val="af6"/>
        </w:rPr>
        <w:t>&gt;</w:t>
      </w:r>
      <w:r w:rsidRPr="006613F5">
        <w:rPr>
          <w:rStyle w:val="a9"/>
          <w:lang w:val="en-US"/>
        </w:rPr>
        <w:t>1/1/2012</w:t>
      </w:r>
      <w:r w:rsidRPr="009D19E0">
        <w:rPr>
          <w:rStyle w:val="af6"/>
        </w:rPr>
        <w:t>&lt;/</w:t>
      </w:r>
      <w:r w:rsidRPr="009D19E0">
        <w:rPr>
          <w:rStyle w:val="af7"/>
        </w:rPr>
        <w:t>sys:DateTime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</w:t>
      </w:r>
      <w:r w:rsidRPr="009D19E0">
        <w:rPr>
          <w:rStyle w:val="af7"/>
        </w:rPr>
        <w:t>sys</w:t>
      </w:r>
      <w:proofErr w:type="gramStart"/>
      <w:r w:rsidRPr="009D19E0">
        <w:rPr>
          <w:rStyle w:val="af7"/>
        </w:rPr>
        <w:t>:DateTime</w:t>
      </w:r>
      <w:proofErr w:type="gramEnd"/>
      <w:r w:rsidRPr="009D19E0">
        <w:rPr>
          <w:rStyle w:val="af6"/>
        </w:rPr>
        <w:t>&gt;</w:t>
      </w:r>
      <w:r w:rsidRPr="006613F5">
        <w:rPr>
          <w:rStyle w:val="a9"/>
          <w:lang w:val="en-US"/>
        </w:rPr>
        <w:t>1/7/2012</w:t>
      </w:r>
      <w:r w:rsidRPr="009D19E0">
        <w:rPr>
          <w:rStyle w:val="af6"/>
        </w:rPr>
        <w:t>&lt;/</w:t>
      </w:r>
      <w:r w:rsidRPr="009D19E0">
        <w:rPr>
          <w:rStyle w:val="af7"/>
        </w:rPr>
        <w:t>sys:DateTime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lastRenderedPageBreak/>
        <w:t xml:space="preserve">  &lt;</w:t>
      </w:r>
      <w:r w:rsidRPr="009D19E0">
        <w:rPr>
          <w:rStyle w:val="af7"/>
        </w:rPr>
        <w:t>sys</w:t>
      </w:r>
      <w:proofErr w:type="gramStart"/>
      <w:r w:rsidRPr="009D19E0">
        <w:rPr>
          <w:rStyle w:val="af7"/>
        </w:rPr>
        <w:t>:DateTime</w:t>
      </w:r>
      <w:proofErr w:type="gramEnd"/>
      <w:r w:rsidRPr="009D19E0">
        <w:rPr>
          <w:rStyle w:val="af6"/>
        </w:rPr>
        <w:t>&gt;</w:t>
      </w:r>
      <w:r w:rsidRPr="006613F5">
        <w:rPr>
          <w:rStyle w:val="a9"/>
          <w:lang w:val="en-US"/>
        </w:rPr>
        <w:t>3/8/2012</w:t>
      </w:r>
      <w:r w:rsidRPr="009D19E0">
        <w:rPr>
          <w:rStyle w:val="af6"/>
        </w:rPr>
        <w:t>&lt;/</w:t>
      </w:r>
      <w:r w:rsidRPr="009D19E0">
        <w:rPr>
          <w:rStyle w:val="af7"/>
        </w:rPr>
        <w:t>sys:DateTime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</w:t>
      </w:r>
      <w:r w:rsidRPr="009D19E0">
        <w:rPr>
          <w:rStyle w:val="af7"/>
        </w:rPr>
        <w:t>sys</w:t>
      </w:r>
      <w:proofErr w:type="gramStart"/>
      <w:r w:rsidRPr="009D19E0">
        <w:rPr>
          <w:rStyle w:val="af7"/>
        </w:rPr>
        <w:t>:DateTime</w:t>
      </w:r>
      <w:proofErr w:type="gramEnd"/>
      <w:r w:rsidRPr="009D19E0">
        <w:rPr>
          <w:rStyle w:val="af6"/>
        </w:rPr>
        <w:t>&gt;</w:t>
      </w:r>
      <w:r w:rsidRPr="006613F5">
        <w:rPr>
          <w:rStyle w:val="a9"/>
          <w:lang w:val="en-US"/>
        </w:rPr>
        <w:t>4/24/2012</w:t>
      </w:r>
      <w:r w:rsidRPr="009D19E0">
        <w:rPr>
          <w:rStyle w:val="af6"/>
        </w:rPr>
        <w:t>&lt;/</w:t>
      </w:r>
      <w:r w:rsidRPr="009D19E0">
        <w:rPr>
          <w:rStyle w:val="af7"/>
        </w:rPr>
        <w:t>sys:DateTime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</w:t>
      </w:r>
      <w:r w:rsidRPr="009D19E0">
        <w:rPr>
          <w:rStyle w:val="af7"/>
        </w:rPr>
        <w:t>sys</w:t>
      </w:r>
      <w:proofErr w:type="gramStart"/>
      <w:r w:rsidRPr="009D19E0">
        <w:rPr>
          <w:rStyle w:val="af7"/>
        </w:rPr>
        <w:t>:DateTime</w:t>
      </w:r>
      <w:proofErr w:type="gramEnd"/>
      <w:r w:rsidRPr="009D19E0">
        <w:rPr>
          <w:rStyle w:val="af6"/>
        </w:rPr>
        <w:t>&gt;</w:t>
      </w:r>
      <w:r w:rsidRPr="006613F5">
        <w:rPr>
          <w:rStyle w:val="a9"/>
          <w:lang w:val="en-US"/>
        </w:rPr>
        <w:t>5/1/2012</w:t>
      </w:r>
      <w:r w:rsidRPr="009D19E0">
        <w:rPr>
          <w:rStyle w:val="af6"/>
        </w:rPr>
        <w:t>&lt;/</w:t>
      </w:r>
      <w:r w:rsidRPr="009D19E0">
        <w:rPr>
          <w:rStyle w:val="af7"/>
        </w:rPr>
        <w:t>sys:DateTime</w:t>
      </w:r>
      <w:r w:rsidRPr="009D19E0">
        <w:rPr>
          <w:rStyle w:val="af6"/>
        </w:rPr>
        <w:t>&gt;</w:t>
      </w:r>
    </w:p>
    <w:p w:rsidR="009D19E0" w:rsidRPr="009D19E0" w:rsidRDefault="009D19E0" w:rsidP="009D19E0">
      <w:pPr>
        <w:pStyle w:val="a4"/>
        <w:rPr>
          <w:rStyle w:val="af6"/>
        </w:rPr>
      </w:pPr>
      <w:r w:rsidRPr="009D19E0">
        <w:rPr>
          <w:rStyle w:val="af6"/>
        </w:rPr>
        <w:t xml:space="preserve">  &lt;</w:t>
      </w:r>
      <w:r w:rsidRPr="009D19E0">
        <w:rPr>
          <w:rStyle w:val="af7"/>
        </w:rPr>
        <w:t>sys</w:t>
      </w:r>
      <w:proofErr w:type="gramStart"/>
      <w:r w:rsidRPr="009D19E0">
        <w:rPr>
          <w:rStyle w:val="af7"/>
        </w:rPr>
        <w:t>:DateTime</w:t>
      </w:r>
      <w:proofErr w:type="gramEnd"/>
      <w:r w:rsidRPr="009D19E0">
        <w:rPr>
          <w:rStyle w:val="af6"/>
        </w:rPr>
        <w:t>&gt;</w:t>
      </w:r>
      <w:r w:rsidRPr="006613F5">
        <w:rPr>
          <w:rStyle w:val="a9"/>
          <w:lang w:val="en-US"/>
        </w:rPr>
        <w:t>5/9/2012</w:t>
      </w:r>
      <w:r w:rsidRPr="009D19E0">
        <w:rPr>
          <w:rStyle w:val="af6"/>
        </w:rPr>
        <w:t>&lt;/</w:t>
      </w:r>
      <w:r w:rsidRPr="009D19E0">
        <w:rPr>
          <w:rStyle w:val="af7"/>
        </w:rPr>
        <w:t>sys:DateTime</w:t>
      </w:r>
      <w:r w:rsidRPr="009D19E0">
        <w:rPr>
          <w:rStyle w:val="af6"/>
        </w:rPr>
        <w:t>&gt;</w:t>
      </w:r>
    </w:p>
    <w:p w:rsidR="00A36068" w:rsidRPr="0059161A" w:rsidRDefault="009D19E0" w:rsidP="009D19E0">
      <w:pPr>
        <w:pStyle w:val="a4"/>
        <w:rPr>
          <w:rStyle w:val="af6"/>
        </w:rPr>
      </w:pPr>
      <w:r w:rsidRPr="0059161A">
        <w:rPr>
          <w:rStyle w:val="af6"/>
        </w:rPr>
        <w:t>&lt;/</w:t>
      </w:r>
      <w:r w:rsidRPr="009D19E0">
        <w:rPr>
          <w:rStyle w:val="af7"/>
        </w:rPr>
        <w:t>ListView</w:t>
      </w:r>
      <w:r w:rsidRPr="0059161A">
        <w:rPr>
          <w:rStyle w:val="af6"/>
        </w:rPr>
        <w:t>&gt;</w:t>
      </w:r>
    </w:p>
    <w:bookmarkEnd w:id="53"/>
    <w:bookmarkEnd w:id="54"/>
    <w:p w:rsidR="009D19E0" w:rsidRDefault="00654415" w:rsidP="009D19E0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List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9D19E0">
      <w:pPr>
        <w:pStyle w:val="af"/>
      </w:pPr>
      <w:r>
        <w:t>Рис. 19.</w:t>
      </w:r>
      <w:r w:rsidR="009D19E0">
        <w:t xml:space="preserve"> </w:t>
      </w:r>
      <w:r w:rsidRPr="005C7851">
        <w:rPr>
          <w:rStyle w:val="af5"/>
        </w:rPr>
        <w:t>ListView</w:t>
      </w:r>
      <w:r w:rsidR="005C7851">
        <w:t xml:space="preserve"> показывает праздники </w:t>
      </w:r>
      <w:r w:rsidR="00D04552">
        <w:t xml:space="preserve">первого </w:t>
      </w:r>
      <w:r w:rsidR="005C7851">
        <w:t>полугодия</w:t>
      </w:r>
      <w:r w:rsidR="00D04552">
        <w:t xml:space="preserve"> 2012 года</w:t>
      </w:r>
      <w:r>
        <w:t>.</w:t>
      </w:r>
    </w:p>
    <w:p w:rsidR="00D05163" w:rsidRDefault="00295C58" w:rsidP="00A36068">
      <w:r>
        <w:t xml:space="preserve">Таблица </w:t>
      </w:r>
      <w:r w:rsidR="00A36068" w:rsidRPr="00D05163">
        <w:rPr>
          <w:rStyle w:val="af5"/>
        </w:rPr>
        <w:t>DataGrid</w:t>
      </w:r>
      <w:r w:rsidR="00A36068">
        <w:t xml:space="preserve"> </w:t>
      </w:r>
      <w:r>
        <w:t xml:space="preserve">позволяет </w:t>
      </w:r>
      <w:r w:rsidR="00A36068">
        <w:t>отображ</w:t>
      </w:r>
      <w:r>
        <w:t>ать</w:t>
      </w:r>
      <w:r w:rsidR="00A36068">
        <w:t xml:space="preserve"> и редактирова</w:t>
      </w:r>
      <w:r>
        <w:t>ть</w:t>
      </w:r>
      <w:r w:rsidR="00A36068">
        <w:t xml:space="preserve"> данны</w:t>
      </w:r>
      <w:r>
        <w:t>е</w:t>
      </w:r>
      <w:r w:rsidR="00A36068">
        <w:t xml:space="preserve">. </w:t>
      </w:r>
      <w:r>
        <w:t xml:space="preserve">Внешний вид </w:t>
      </w:r>
      <w:r w:rsidRPr="00D05163">
        <w:rPr>
          <w:rStyle w:val="af5"/>
        </w:rPr>
        <w:t>DataGrid</w:t>
      </w:r>
      <w:r>
        <w:t xml:space="preserve"> определяют колонки, которые хранятся в </w:t>
      </w:r>
      <w:r w:rsidR="00D05163">
        <w:t>коллекции</w:t>
      </w:r>
      <w:r w:rsidR="00A36068">
        <w:t xml:space="preserve"> </w:t>
      </w:r>
      <w:r w:rsidR="00A36068" w:rsidRPr="00D05163">
        <w:rPr>
          <w:rStyle w:val="a9"/>
        </w:rPr>
        <w:t>Columns</w:t>
      </w:r>
      <w:r w:rsidR="00D05163">
        <w:t xml:space="preserve">. Колонки бывают нескольких классов (каждый унаследован от </w:t>
      </w:r>
      <w:r w:rsidR="00D05163" w:rsidRPr="00D05163">
        <w:rPr>
          <w:rStyle w:val="af5"/>
        </w:rPr>
        <w:t>DataGridColumn</w:t>
      </w:r>
      <w:r w:rsidR="00D05163">
        <w:t>):</w:t>
      </w:r>
    </w:p>
    <w:p w:rsidR="00D05163" w:rsidRDefault="00D05163" w:rsidP="00D05163">
      <w:r>
        <w:t xml:space="preserve">1. </w:t>
      </w:r>
      <w:r w:rsidRPr="00D05163">
        <w:rPr>
          <w:rStyle w:val="af5"/>
        </w:rPr>
        <w:t>DataGridTextColumn</w:t>
      </w:r>
      <w:r>
        <w:t xml:space="preserve"> – отображает текст </w:t>
      </w:r>
      <w:r w:rsidR="00CF417A">
        <w:t>или</w:t>
      </w:r>
      <w:r>
        <w:t xml:space="preserve"> поле ввода;</w:t>
      </w:r>
    </w:p>
    <w:p w:rsidR="00D05163" w:rsidRDefault="00D05163" w:rsidP="00D05163">
      <w:r>
        <w:t xml:space="preserve">2. </w:t>
      </w:r>
      <w:r w:rsidRPr="00D05163">
        <w:rPr>
          <w:rStyle w:val="af5"/>
        </w:rPr>
        <w:t>DataGridHyperlinkColumn</w:t>
      </w:r>
      <w:r>
        <w:t xml:space="preserve"> – отображает гиперссылку;</w:t>
      </w:r>
    </w:p>
    <w:p w:rsidR="00D05163" w:rsidRDefault="00D05163" w:rsidP="00D05163">
      <w:r>
        <w:t>3.</w:t>
      </w:r>
      <w:r w:rsidR="004065CA">
        <w:rPr>
          <w:lang w:val="en-US"/>
        </w:rPr>
        <w:t> </w:t>
      </w:r>
      <w:r w:rsidRPr="00D05163">
        <w:rPr>
          <w:rStyle w:val="af5"/>
        </w:rPr>
        <w:t>DataGridCheckBoxColumn</w:t>
      </w:r>
      <w:r>
        <w:t xml:space="preserve"> – </w:t>
      </w:r>
      <w:r w:rsidR="00CF417A">
        <w:t>передаёт</w:t>
      </w:r>
      <w:r>
        <w:t xml:space="preserve"> булевы значения </w:t>
      </w:r>
      <w:r w:rsidR="00CF417A">
        <w:t xml:space="preserve">как </w:t>
      </w:r>
      <w:r w:rsidRPr="00D05163">
        <w:rPr>
          <w:rStyle w:val="af5"/>
        </w:rPr>
        <w:t>CheckBox</w:t>
      </w:r>
      <w:r>
        <w:t>;</w:t>
      </w:r>
    </w:p>
    <w:p w:rsidR="00D05163" w:rsidRDefault="00D05163" w:rsidP="00D05163">
      <w:r>
        <w:t xml:space="preserve">4. </w:t>
      </w:r>
      <w:r w:rsidRPr="00D05163">
        <w:rPr>
          <w:rStyle w:val="af5"/>
        </w:rPr>
        <w:t>DataGridComboBoxColumn</w:t>
      </w:r>
      <w:r>
        <w:t xml:space="preserve"> – отображает текст при просмотре и выпадающий список при редактировании;</w:t>
      </w:r>
    </w:p>
    <w:p w:rsidR="00D05163" w:rsidRDefault="00D05163" w:rsidP="00D05163">
      <w:r>
        <w:t xml:space="preserve">5. </w:t>
      </w:r>
      <w:r w:rsidRPr="00D05163">
        <w:rPr>
          <w:rStyle w:val="af5"/>
        </w:rPr>
        <w:t>DataGridTemplateColumn</w:t>
      </w:r>
      <w:r>
        <w:t xml:space="preserve"> – колонка использует для отображения шаблоны, указанные в свойствах </w:t>
      </w:r>
      <w:r w:rsidRPr="00D05163">
        <w:rPr>
          <w:rStyle w:val="a9"/>
        </w:rPr>
        <w:t>CellTemplate</w:t>
      </w:r>
      <w:r>
        <w:t xml:space="preserve"> и </w:t>
      </w:r>
      <w:r w:rsidRPr="00D05163">
        <w:rPr>
          <w:rStyle w:val="a9"/>
        </w:rPr>
        <w:t>CellEditingTemplate</w:t>
      </w:r>
      <w:r>
        <w:t>.</w:t>
      </w:r>
    </w:p>
    <w:p w:rsidR="00D05163" w:rsidRDefault="00D05163" w:rsidP="00A36068">
      <w:r>
        <w:t xml:space="preserve">Колонки </w:t>
      </w:r>
      <w:r w:rsidRPr="00D05163">
        <w:rPr>
          <w:rStyle w:val="af5"/>
        </w:rPr>
        <w:t>DataGrid</w:t>
      </w:r>
      <w:r>
        <w:t xml:space="preserve"> могут быть описаны вручную или генерироваться автоматически на основе отображаемых данных. </w:t>
      </w:r>
      <w:r w:rsidR="00DA61E4">
        <w:t xml:space="preserve">Каждая колонка допускает гибкую настройку своего внешнего вида. </w:t>
      </w:r>
      <w:r w:rsidR="00DA61E4" w:rsidRPr="00DA61E4">
        <w:t xml:space="preserve">Ниже представлен пример использования элемента </w:t>
      </w:r>
      <w:r w:rsidR="00DA61E4" w:rsidRPr="00DA61E4">
        <w:rPr>
          <w:rStyle w:val="af5"/>
        </w:rPr>
        <w:t>DataGrid</w:t>
      </w:r>
      <w:r w:rsidR="00DA61E4">
        <w:t>:</w:t>
      </w:r>
    </w:p>
    <w:p w:rsidR="00DA61E4" w:rsidRPr="00096826" w:rsidRDefault="00DA61E4" w:rsidP="00DA61E4">
      <w:pPr>
        <w:pStyle w:val="a4"/>
        <w:rPr>
          <w:rStyle w:val="af6"/>
        </w:rPr>
      </w:pPr>
      <w:bookmarkStart w:id="55" w:name="OLE_LINK47"/>
      <w:bookmarkStart w:id="56" w:name="OLE_LINK48"/>
      <w:r w:rsidRPr="00096826">
        <w:rPr>
          <w:rStyle w:val="af6"/>
        </w:rPr>
        <w:t>&lt;</w:t>
      </w:r>
      <w:r w:rsidRPr="00096826">
        <w:rPr>
          <w:rStyle w:val="af7"/>
        </w:rPr>
        <w:t>DataGrid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x</w:t>
      </w:r>
      <w:proofErr w:type="gramStart"/>
      <w:r w:rsidRPr="00096826">
        <w:rPr>
          <w:rStyle w:val="XML"/>
        </w:rPr>
        <w:t>:Name</w:t>
      </w:r>
      <w:proofErr w:type="gramEnd"/>
      <w:r w:rsidRPr="00096826">
        <w:rPr>
          <w:rStyle w:val="af6"/>
        </w:rPr>
        <w:t xml:space="preserve">="dataGrid" </w:t>
      </w:r>
      <w:r w:rsidRPr="00096826">
        <w:rPr>
          <w:rStyle w:val="XML"/>
        </w:rPr>
        <w:t>AutoGenerateColumns</w:t>
      </w:r>
      <w:r w:rsidRPr="00096826">
        <w:rPr>
          <w:rStyle w:val="af6"/>
        </w:rPr>
        <w:t>="False"&gt;</w:t>
      </w:r>
    </w:p>
    <w:p w:rsidR="00DA61E4" w:rsidRPr="00096826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&lt;</w:t>
      </w:r>
      <w:r w:rsidRPr="00096826">
        <w:rPr>
          <w:rStyle w:val="af7"/>
        </w:rPr>
        <w:t>DataGrid.Columns</w:t>
      </w:r>
      <w:r w:rsidRPr="00096826">
        <w:rPr>
          <w:rStyle w:val="af6"/>
        </w:rPr>
        <w:t>&gt;</w:t>
      </w:r>
    </w:p>
    <w:p w:rsidR="00DA61E4" w:rsidRPr="00096826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  &lt;</w:t>
      </w:r>
      <w:r w:rsidRPr="00096826">
        <w:rPr>
          <w:rStyle w:val="af7"/>
        </w:rPr>
        <w:t>DataGridTextColumn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Header</w:t>
      </w:r>
      <w:r w:rsidRPr="00096826">
        <w:rPr>
          <w:rStyle w:val="af6"/>
        </w:rPr>
        <w:t xml:space="preserve">="Name" </w:t>
      </w:r>
      <w:r w:rsidRPr="00096826">
        <w:rPr>
          <w:rStyle w:val="XML"/>
        </w:rPr>
        <w:t>Binding</w:t>
      </w:r>
      <w:r w:rsidRPr="00096826">
        <w:rPr>
          <w:rStyle w:val="af6"/>
        </w:rPr>
        <w:t>="{</w:t>
      </w:r>
      <w:r w:rsidRPr="00096826">
        <w:rPr>
          <w:rStyle w:val="af7"/>
        </w:rPr>
        <w:t>Binding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Name</w:t>
      </w:r>
      <w:r w:rsidRPr="00096826">
        <w:rPr>
          <w:rStyle w:val="af6"/>
        </w:rPr>
        <w:t>}"/&gt;</w:t>
      </w:r>
    </w:p>
    <w:p w:rsidR="00DA61E4" w:rsidRPr="00096826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  &lt;</w:t>
      </w:r>
      <w:r w:rsidRPr="00096826">
        <w:rPr>
          <w:rStyle w:val="af7"/>
        </w:rPr>
        <w:t>DataGridHyperlinkColumn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Header</w:t>
      </w:r>
      <w:r w:rsidRPr="00096826">
        <w:rPr>
          <w:rStyle w:val="af6"/>
        </w:rPr>
        <w:t>="Website"</w:t>
      </w:r>
    </w:p>
    <w:p w:rsidR="00DA61E4" w:rsidRPr="00096826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                           </w:t>
      </w:r>
      <w:r w:rsidRPr="00096826">
        <w:rPr>
          <w:rStyle w:val="XML"/>
        </w:rPr>
        <w:t>Binding</w:t>
      </w:r>
      <w:r w:rsidRPr="00096826">
        <w:rPr>
          <w:rStyle w:val="af6"/>
        </w:rPr>
        <w:t>="{</w:t>
      </w:r>
      <w:r w:rsidRPr="00096826">
        <w:rPr>
          <w:rStyle w:val="af7"/>
        </w:rPr>
        <w:t>Binding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Site</w:t>
      </w:r>
      <w:r w:rsidRPr="00096826">
        <w:rPr>
          <w:rStyle w:val="af6"/>
        </w:rPr>
        <w:t>}" /&gt;</w:t>
      </w:r>
    </w:p>
    <w:p w:rsidR="00DA61E4" w:rsidRPr="00096826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  &lt;</w:t>
      </w:r>
      <w:r w:rsidRPr="00096826">
        <w:rPr>
          <w:rStyle w:val="af7"/>
        </w:rPr>
        <w:t>DataGridCheckBoxColumn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Header</w:t>
      </w:r>
      <w:r w:rsidRPr="00096826">
        <w:rPr>
          <w:rStyle w:val="af6"/>
        </w:rPr>
        <w:t>="Has kids?"</w:t>
      </w:r>
    </w:p>
    <w:p w:rsidR="00DA61E4" w:rsidRPr="00096826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                          </w:t>
      </w:r>
      <w:r w:rsidRPr="00096826">
        <w:rPr>
          <w:rStyle w:val="XML"/>
        </w:rPr>
        <w:t>Binding</w:t>
      </w:r>
      <w:r w:rsidRPr="00096826">
        <w:rPr>
          <w:rStyle w:val="af6"/>
        </w:rPr>
        <w:t>="{</w:t>
      </w:r>
      <w:r w:rsidRPr="00096826">
        <w:rPr>
          <w:rStyle w:val="af7"/>
        </w:rPr>
        <w:t>Binding</w:t>
      </w:r>
      <w:r w:rsidRPr="00096826">
        <w:rPr>
          <w:rStyle w:val="af6"/>
        </w:rPr>
        <w:t xml:space="preserve"> </w:t>
      </w:r>
      <w:r w:rsidRPr="00096826">
        <w:rPr>
          <w:rStyle w:val="XML"/>
        </w:rPr>
        <w:t>HasKids</w:t>
      </w:r>
      <w:r w:rsidRPr="00096826">
        <w:rPr>
          <w:rStyle w:val="af6"/>
        </w:rPr>
        <w:t>}" /&gt;</w:t>
      </w:r>
    </w:p>
    <w:p w:rsidR="00DA61E4" w:rsidRPr="00CF3BE4" w:rsidRDefault="00DA61E4" w:rsidP="00DA61E4">
      <w:pPr>
        <w:pStyle w:val="a4"/>
        <w:rPr>
          <w:rStyle w:val="af6"/>
        </w:rPr>
      </w:pPr>
      <w:r w:rsidRPr="00096826">
        <w:rPr>
          <w:rStyle w:val="af6"/>
        </w:rPr>
        <w:t xml:space="preserve">  </w:t>
      </w:r>
      <w:r w:rsidRPr="00CF3BE4">
        <w:rPr>
          <w:rStyle w:val="af6"/>
        </w:rPr>
        <w:t>&lt;/</w:t>
      </w:r>
      <w:r w:rsidRPr="00096826">
        <w:rPr>
          <w:rStyle w:val="af7"/>
        </w:rPr>
        <w:t>DataGrid</w:t>
      </w:r>
      <w:r w:rsidRPr="00CF3BE4">
        <w:rPr>
          <w:rStyle w:val="af7"/>
        </w:rPr>
        <w:t>.</w:t>
      </w:r>
      <w:r w:rsidRPr="00096826">
        <w:rPr>
          <w:rStyle w:val="af7"/>
        </w:rPr>
        <w:t>Columns</w:t>
      </w:r>
      <w:r w:rsidRPr="00CF3BE4">
        <w:rPr>
          <w:rStyle w:val="af6"/>
        </w:rPr>
        <w:t>&gt;</w:t>
      </w:r>
    </w:p>
    <w:p w:rsidR="00DA61E4" w:rsidRPr="00CF3BE4" w:rsidRDefault="00DA61E4" w:rsidP="00DA61E4">
      <w:pPr>
        <w:pStyle w:val="a4"/>
        <w:rPr>
          <w:rStyle w:val="af6"/>
        </w:rPr>
      </w:pPr>
      <w:r w:rsidRPr="00CF3BE4">
        <w:rPr>
          <w:rStyle w:val="af6"/>
        </w:rPr>
        <w:t>&lt;/</w:t>
      </w:r>
      <w:r w:rsidRPr="00096826">
        <w:rPr>
          <w:rStyle w:val="af7"/>
        </w:rPr>
        <w:t>DataGrid</w:t>
      </w:r>
      <w:r w:rsidRPr="00CF3BE4">
        <w:rPr>
          <w:rStyle w:val="af6"/>
        </w:rPr>
        <w:t>&gt;</w:t>
      </w:r>
    </w:p>
    <w:p w:rsidR="00A737C2" w:rsidRPr="00CF3BE4" w:rsidRDefault="00A737C2" w:rsidP="00DA61E4">
      <w:pPr>
        <w:pStyle w:val="a4"/>
        <w:rPr>
          <w:rStyle w:val="af4"/>
          <w:lang w:val="en-US"/>
        </w:rPr>
      </w:pPr>
      <w:bookmarkStart w:id="57" w:name="OLE_LINK49"/>
      <w:bookmarkStart w:id="58" w:name="OLE_LINK50"/>
      <w:bookmarkEnd w:id="55"/>
      <w:bookmarkEnd w:id="56"/>
    </w:p>
    <w:p w:rsidR="00DA61E4" w:rsidRPr="00CF3BE4" w:rsidRDefault="00DA61E4" w:rsidP="00DA61E4">
      <w:pPr>
        <w:pStyle w:val="a4"/>
      </w:pPr>
      <w:proofErr w:type="gramStart"/>
      <w:r w:rsidRPr="00096826">
        <w:rPr>
          <w:rStyle w:val="af6"/>
        </w:rPr>
        <w:t>public</w:t>
      </w:r>
      <w:proofErr w:type="gramEnd"/>
      <w:r w:rsidRPr="00CF3BE4">
        <w:rPr>
          <w:rStyle w:val="af6"/>
        </w:rPr>
        <w:t xml:space="preserve"> </w:t>
      </w:r>
      <w:r w:rsidRPr="00096826">
        <w:rPr>
          <w:rStyle w:val="af6"/>
        </w:rPr>
        <w:t>class</w:t>
      </w:r>
      <w:r w:rsidRPr="00CF3BE4">
        <w:t xml:space="preserve"> </w:t>
      </w:r>
      <w:r w:rsidRPr="00096826">
        <w:rPr>
          <w:rStyle w:val="af5"/>
        </w:rPr>
        <w:t>Person</w:t>
      </w:r>
    </w:p>
    <w:p w:rsidR="00DA61E4" w:rsidRPr="00E72B18" w:rsidRDefault="00DA61E4" w:rsidP="00DA61E4">
      <w:pPr>
        <w:pStyle w:val="a4"/>
      </w:pPr>
      <w:r w:rsidRPr="00E72B18">
        <w:t>{</w:t>
      </w:r>
    </w:p>
    <w:p w:rsidR="00DA61E4" w:rsidRPr="00DA61E4" w:rsidRDefault="00DA61E4" w:rsidP="00DA61E4">
      <w:pPr>
        <w:pStyle w:val="a4"/>
      </w:pPr>
      <w:r w:rsidRPr="00E72B18">
        <w:t xml:space="preserve">    </w:t>
      </w:r>
      <w:proofErr w:type="gramStart"/>
      <w:r w:rsidRPr="00096826">
        <w:rPr>
          <w:rStyle w:val="af6"/>
        </w:rPr>
        <w:t>public</w:t>
      </w:r>
      <w:proofErr w:type="gramEnd"/>
      <w:r w:rsidRPr="00096826">
        <w:rPr>
          <w:rStyle w:val="af6"/>
        </w:rPr>
        <w:t xml:space="preserve"> string</w:t>
      </w:r>
      <w:r w:rsidRPr="00DA61E4">
        <w:t xml:space="preserve"> Name { </w:t>
      </w:r>
      <w:r w:rsidRPr="00096826">
        <w:rPr>
          <w:rStyle w:val="af6"/>
        </w:rPr>
        <w:t>get</w:t>
      </w:r>
      <w:r w:rsidRPr="00DA61E4">
        <w:t xml:space="preserve">; </w:t>
      </w:r>
      <w:r w:rsidRPr="00096826">
        <w:rPr>
          <w:rStyle w:val="af6"/>
        </w:rPr>
        <w:t>set</w:t>
      </w:r>
      <w:r w:rsidRPr="00DA61E4">
        <w:t>; }</w:t>
      </w:r>
    </w:p>
    <w:p w:rsidR="00DA61E4" w:rsidRPr="00DA61E4" w:rsidRDefault="00DA61E4" w:rsidP="00DA61E4">
      <w:pPr>
        <w:pStyle w:val="a4"/>
      </w:pPr>
      <w:r w:rsidRPr="00DA61E4">
        <w:lastRenderedPageBreak/>
        <w:t xml:space="preserve">    </w:t>
      </w:r>
      <w:proofErr w:type="gramStart"/>
      <w:r w:rsidRPr="00096826">
        <w:rPr>
          <w:rStyle w:val="af6"/>
        </w:rPr>
        <w:t>public</w:t>
      </w:r>
      <w:proofErr w:type="gramEnd"/>
      <w:r w:rsidRPr="00DA61E4">
        <w:t xml:space="preserve"> </w:t>
      </w:r>
      <w:r w:rsidRPr="00096826">
        <w:rPr>
          <w:rStyle w:val="af5"/>
        </w:rPr>
        <w:t>Uri</w:t>
      </w:r>
      <w:r w:rsidRPr="00DA61E4">
        <w:t xml:space="preserve"> Site { </w:t>
      </w:r>
      <w:r w:rsidRPr="00096826">
        <w:rPr>
          <w:rStyle w:val="af6"/>
        </w:rPr>
        <w:t>get</w:t>
      </w:r>
      <w:r w:rsidRPr="00DA61E4">
        <w:t xml:space="preserve">; </w:t>
      </w:r>
      <w:r w:rsidRPr="00096826">
        <w:rPr>
          <w:rStyle w:val="af6"/>
        </w:rPr>
        <w:t>set</w:t>
      </w:r>
      <w:r w:rsidRPr="00DA61E4">
        <w:t>; }</w:t>
      </w:r>
    </w:p>
    <w:p w:rsidR="00DA61E4" w:rsidRPr="00DA61E4" w:rsidRDefault="00DA61E4" w:rsidP="00DA61E4">
      <w:pPr>
        <w:pStyle w:val="a4"/>
      </w:pPr>
      <w:r w:rsidRPr="00DA61E4">
        <w:t xml:space="preserve">    </w:t>
      </w:r>
      <w:proofErr w:type="gramStart"/>
      <w:r w:rsidRPr="00096826">
        <w:rPr>
          <w:rStyle w:val="af6"/>
        </w:rPr>
        <w:t>public</w:t>
      </w:r>
      <w:proofErr w:type="gramEnd"/>
      <w:r w:rsidRPr="00096826">
        <w:rPr>
          <w:rStyle w:val="af6"/>
        </w:rPr>
        <w:t xml:space="preserve"> bool</w:t>
      </w:r>
      <w:r w:rsidRPr="00DA61E4">
        <w:t xml:space="preserve"> HasKids { </w:t>
      </w:r>
      <w:r w:rsidRPr="00096826">
        <w:rPr>
          <w:rStyle w:val="af6"/>
        </w:rPr>
        <w:t>get</w:t>
      </w:r>
      <w:r w:rsidRPr="00DA61E4">
        <w:t xml:space="preserve">; </w:t>
      </w:r>
      <w:r w:rsidRPr="00096826">
        <w:rPr>
          <w:rStyle w:val="af6"/>
        </w:rPr>
        <w:t>set</w:t>
      </w:r>
      <w:r w:rsidRPr="00DA61E4">
        <w:t>; }</w:t>
      </w:r>
    </w:p>
    <w:p w:rsidR="00DA61E4" w:rsidRPr="00096826" w:rsidRDefault="00DA61E4" w:rsidP="00DA61E4">
      <w:pPr>
        <w:pStyle w:val="a4"/>
        <w:rPr>
          <w:lang w:val="ru-RU"/>
        </w:rPr>
      </w:pPr>
      <w:r w:rsidRPr="00096826">
        <w:rPr>
          <w:lang w:val="ru-RU"/>
        </w:rPr>
        <w:t>}</w:t>
      </w:r>
    </w:p>
    <w:p w:rsidR="0063496E" w:rsidRDefault="0063496E" w:rsidP="00DA61E4">
      <w:pPr>
        <w:pStyle w:val="a4"/>
        <w:rPr>
          <w:rStyle w:val="af4"/>
        </w:rPr>
      </w:pPr>
      <w:bookmarkStart w:id="59" w:name="OLE_LINK51"/>
      <w:bookmarkStart w:id="60" w:name="OLE_LINK52"/>
      <w:bookmarkEnd w:id="57"/>
      <w:bookmarkEnd w:id="58"/>
    </w:p>
    <w:p w:rsidR="00DA61E4" w:rsidRPr="00096826" w:rsidRDefault="00DA61E4" w:rsidP="00DA61E4">
      <w:pPr>
        <w:pStyle w:val="a4"/>
        <w:rPr>
          <w:rStyle w:val="af4"/>
        </w:rPr>
      </w:pPr>
      <w:r w:rsidRPr="00096826">
        <w:rPr>
          <w:rStyle w:val="af4"/>
        </w:rPr>
        <w:t>// код в конструкторе MainWindow - заполняем DataGrid</w:t>
      </w:r>
    </w:p>
    <w:p w:rsidR="00DA61E4" w:rsidRPr="00DA61E4" w:rsidRDefault="00DA61E4" w:rsidP="00DA61E4">
      <w:pPr>
        <w:pStyle w:val="a4"/>
      </w:pPr>
      <w:proofErr w:type="gramStart"/>
      <w:r w:rsidRPr="00096826">
        <w:rPr>
          <w:rStyle w:val="af6"/>
        </w:rPr>
        <w:t>var</w:t>
      </w:r>
      <w:proofErr w:type="gramEnd"/>
      <w:r w:rsidRPr="00DA61E4">
        <w:t xml:space="preserve"> uri = </w:t>
      </w:r>
      <w:r w:rsidRPr="00096826">
        <w:rPr>
          <w:rStyle w:val="af6"/>
        </w:rPr>
        <w:t>new</w:t>
      </w:r>
      <w:r w:rsidRPr="00DA61E4">
        <w:t xml:space="preserve"> </w:t>
      </w:r>
      <w:r w:rsidRPr="00096826">
        <w:rPr>
          <w:rStyle w:val="af5"/>
        </w:rPr>
        <w:t>Uri</w:t>
      </w:r>
      <w:r w:rsidRPr="00DA61E4">
        <w:t>(</w:t>
      </w:r>
      <w:r w:rsidRPr="00096826">
        <w:rPr>
          <w:rStyle w:val="af7"/>
        </w:rPr>
        <w:t>"http://www.eden.com"</w:t>
      </w:r>
      <w:r w:rsidRPr="00DA61E4">
        <w:t>);</w:t>
      </w:r>
    </w:p>
    <w:p w:rsidR="00DA61E4" w:rsidRPr="00DA61E4" w:rsidRDefault="00DA61E4" w:rsidP="00096826">
      <w:pPr>
        <w:pStyle w:val="a4"/>
      </w:pPr>
      <w:proofErr w:type="gramStart"/>
      <w:r w:rsidRPr="00096826">
        <w:rPr>
          <w:rStyle w:val="af6"/>
        </w:rPr>
        <w:t>var</w:t>
      </w:r>
      <w:proofErr w:type="gramEnd"/>
      <w:r w:rsidRPr="00DA61E4">
        <w:t xml:space="preserve"> adam = </w:t>
      </w:r>
      <w:r w:rsidRPr="00096826">
        <w:rPr>
          <w:rStyle w:val="af6"/>
        </w:rPr>
        <w:t>new</w:t>
      </w:r>
      <w:r w:rsidRPr="00DA61E4">
        <w:t xml:space="preserve"> </w:t>
      </w:r>
      <w:r w:rsidRPr="00096826">
        <w:rPr>
          <w:rStyle w:val="af5"/>
        </w:rPr>
        <w:t>Person</w:t>
      </w:r>
      <w:r w:rsidR="00096826" w:rsidRPr="00096826">
        <w:t xml:space="preserve"> </w:t>
      </w:r>
      <w:r w:rsidRPr="00DA61E4">
        <w:t xml:space="preserve">{Name = </w:t>
      </w:r>
      <w:r w:rsidRPr="00096826">
        <w:rPr>
          <w:rStyle w:val="af7"/>
        </w:rPr>
        <w:t>"Adam"</w:t>
      </w:r>
      <w:r w:rsidRPr="00DA61E4">
        <w:t>,</w:t>
      </w:r>
      <w:r w:rsidR="00096826" w:rsidRPr="00096826">
        <w:t xml:space="preserve"> </w:t>
      </w:r>
      <w:r w:rsidRPr="00DA61E4">
        <w:t>Site = uri,</w:t>
      </w:r>
      <w:r w:rsidR="00096826" w:rsidRPr="00096826">
        <w:t xml:space="preserve"> </w:t>
      </w:r>
      <w:r w:rsidRPr="00DA61E4">
        <w:t xml:space="preserve">HasKids = </w:t>
      </w:r>
      <w:r w:rsidRPr="00096826">
        <w:rPr>
          <w:rStyle w:val="af6"/>
        </w:rPr>
        <w:t>true</w:t>
      </w:r>
      <w:r w:rsidRPr="00DA61E4">
        <w:t>};</w:t>
      </w:r>
    </w:p>
    <w:p w:rsidR="00DA61E4" w:rsidRPr="00DA61E4" w:rsidRDefault="00DA61E4" w:rsidP="00DA61E4">
      <w:pPr>
        <w:pStyle w:val="a4"/>
      </w:pPr>
      <w:proofErr w:type="gramStart"/>
      <w:r w:rsidRPr="00096826">
        <w:rPr>
          <w:rStyle w:val="af6"/>
        </w:rPr>
        <w:t>var</w:t>
      </w:r>
      <w:proofErr w:type="gramEnd"/>
      <w:r w:rsidRPr="00DA61E4">
        <w:t xml:space="preserve"> eve = </w:t>
      </w:r>
      <w:r w:rsidRPr="00096826">
        <w:rPr>
          <w:rStyle w:val="af6"/>
        </w:rPr>
        <w:t>new</w:t>
      </w:r>
      <w:r w:rsidRPr="00DA61E4">
        <w:t xml:space="preserve"> </w:t>
      </w:r>
      <w:r w:rsidRPr="00096826">
        <w:rPr>
          <w:rStyle w:val="af5"/>
        </w:rPr>
        <w:t>Person</w:t>
      </w:r>
      <w:r w:rsidR="00096826" w:rsidRPr="00096826">
        <w:t xml:space="preserve"> </w:t>
      </w:r>
      <w:r w:rsidRPr="00DA61E4">
        <w:t xml:space="preserve">{Name = </w:t>
      </w:r>
      <w:r w:rsidRPr="00096826">
        <w:rPr>
          <w:rStyle w:val="af7"/>
        </w:rPr>
        <w:t>"Eve"</w:t>
      </w:r>
      <w:r w:rsidRPr="00DA61E4">
        <w:t>,</w:t>
      </w:r>
      <w:r w:rsidR="00096826" w:rsidRPr="00096826">
        <w:t xml:space="preserve"> </w:t>
      </w:r>
      <w:r w:rsidRPr="00DA61E4">
        <w:t>Site = uri,</w:t>
      </w:r>
      <w:r w:rsidR="00096826" w:rsidRPr="00096826">
        <w:t xml:space="preserve"> </w:t>
      </w:r>
      <w:r w:rsidRPr="00DA61E4">
        <w:t xml:space="preserve">HasKids = </w:t>
      </w:r>
      <w:r w:rsidRPr="00096826">
        <w:rPr>
          <w:rStyle w:val="af6"/>
        </w:rPr>
        <w:t>true</w:t>
      </w:r>
      <w:r w:rsidRPr="00DA61E4">
        <w:t>};</w:t>
      </w:r>
    </w:p>
    <w:p w:rsidR="00DA61E4" w:rsidRPr="00DA61E4" w:rsidRDefault="00DA61E4" w:rsidP="00DA61E4">
      <w:pPr>
        <w:pStyle w:val="a4"/>
      </w:pPr>
      <w:r w:rsidRPr="00DA61E4">
        <w:t xml:space="preserve">dataGrid.ItemsSource = </w:t>
      </w:r>
      <w:r w:rsidRPr="00096826">
        <w:rPr>
          <w:rStyle w:val="af6"/>
        </w:rPr>
        <w:t>new</w:t>
      </w:r>
      <w:r w:rsidRPr="00DA61E4">
        <w:t xml:space="preserve"> </w:t>
      </w:r>
      <w:r w:rsidRPr="00096826">
        <w:rPr>
          <w:rStyle w:val="af5"/>
        </w:rPr>
        <w:t>List</w:t>
      </w:r>
      <w:r w:rsidRPr="00DA61E4">
        <w:t>&lt;</w:t>
      </w:r>
      <w:r w:rsidRPr="00096826">
        <w:rPr>
          <w:rStyle w:val="af5"/>
        </w:rPr>
        <w:t>Person</w:t>
      </w:r>
      <w:r w:rsidRPr="00DA61E4">
        <w:t>&gt; {adam, eve};</w:t>
      </w:r>
    </w:p>
    <w:bookmarkEnd w:id="59"/>
    <w:bookmarkEnd w:id="60"/>
    <w:p w:rsidR="00A36068" w:rsidRPr="00A36068" w:rsidRDefault="00D04552" w:rsidP="00DA61E4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DataGri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DA61E4">
      <w:pPr>
        <w:pStyle w:val="af"/>
      </w:pPr>
      <w:r>
        <w:t>Рис. 2</w:t>
      </w:r>
      <w:r w:rsidR="00DA61E4">
        <w:t>0</w:t>
      </w:r>
      <w:r>
        <w:t xml:space="preserve">. </w:t>
      </w:r>
      <w:r w:rsidRPr="00DA61E4">
        <w:rPr>
          <w:rStyle w:val="af5"/>
        </w:rPr>
        <w:t>DataGrid</w:t>
      </w:r>
      <w:r>
        <w:t xml:space="preserve"> в режиме редактирования.</w:t>
      </w:r>
    </w:p>
    <w:p w:rsidR="00A36068" w:rsidRDefault="00A36068" w:rsidP="00A36068">
      <w:r>
        <w:t xml:space="preserve">Перейдём к рассмотрению элементов управления из категории меню. Класс </w:t>
      </w:r>
      <w:r w:rsidRPr="006613F5">
        <w:rPr>
          <w:rStyle w:val="af5"/>
        </w:rPr>
        <w:t>Menu</w:t>
      </w:r>
      <w:r>
        <w:t xml:space="preserve"> может содержать коллекцию любых объектов, но ожидается, что будут использованы объекты </w:t>
      </w:r>
      <w:r w:rsidRPr="006613F5">
        <w:rPr>
          <w:rStyle w:val="af5"/>
        </w:rPr>
        <w:t>MenuItem</w:t>
      </w:r>
      <w:r>
        <w:t xml:space="preserve"> и </w:t>
      </w:r>
      <w:r w:rsidRPr="006613F5">
        <w:rPr>
          <w:rStyle w:val="af5"/>
        </w:rPr>
        <w:t>Separator</w:t>
      </w:r>
      <w:r>
        <w:t xml:space="preserve">. </w:t>
      </w:r>
      <w:r w:rsidRPr="006613F5">
        <w:rPr>
          <w:rStyle w:val="af5"/>
        </w:rPr>
        <w:t>Separator</w:t>
      </w:r>
      <w:r>
        <w:t xml:space="preserve"> – простой элемент, представляющий разделитель пунктов меню. </w:t>
      </w:r>
      <w:r w:rsidRPr="006613F5">
        <w:rPr>
          <w:rStyle w:val="af5"/>
        </w:rPr>
        <w:t>MenuItem</w:t>
      </w:r>
      <w:r>
        <w:t xml:space="preserve"> – это контейнер с заголовком (наследник </w:t>
      </w:r>
      <w:r w:rsidRPr="006613F5">
        <w:rPr>
          <w:rStyle w:val="af5"/>
        </w:rPr>
        <w:t>HeaderedItemsControl</w:t>
      </w:r>
      <w:r>
        <w:t xml:space="preserve">). В случае </w:t>
      </w:r>
      <w:r w:rsidRPr="006613F5">
        <w:rPr>
          <w:rStyle w:val="af5"/>
        </w:rPr>
        <w:t>MenuItem</w:t>
      </w:r>
      <w:r>
        <w:t xml:space="preserve"> заголовок определяет отображаемый пункт меню, а свойство содержимого </w:t>
      </w:r>
      <w:r w:rsidRPr="006613F5">
        <w:rPr>
          <w:rStyle w:val="a9"/>
        </w:rPr>
        <w:t>Items</w:t>
      </w:r>
      <w:r>
        <w:t xml:space="preserve"> может содержать элементы подменю. </w:t>
      </w:r>
      <w:r w:rsidRPr="006613F5">
        <w:rPr>
          <w:rStyle w:val="af5"/>
        </w:rPr>
        <w:t>MenuItem</w:t>
      </w:r>
      <w:r>
        <w:t xml:space="preserve"> поддерживает «горячие клавиши». Этот класс также содержит свойства </w:t>
      </w:r>
      <w:r w:rsidRPr="006613F5">
        <w:rPr>
          <w:rStyle w:val="a9"/>
        </w:rPr>
        <w:t>Icon</w:t>
      </w:r>
      <w:r>
        <w:t xml:space="preserve"> и </w:t>
      </w:r>
      <w:r w:rsidRPr="006613F5">
        <w:rPr>
          <w:rStyle w:val="a9"/>
        </w:rPr>
        <w:t>IsCheckable</w:t>
      </w:r>
      <w:r>
        <w:t xml:space="preserve"> и определяет события </w:t>
      </w:r>
      <w:r w:rsidRPr="006613F5">
        <w:rPr>
          <w:rStyle w:val="a9"/>
        </w:rPr>
        <w:t>Checked</w:t>
      </w:r>
      <w:r>
        <w:t xml:space="preserve">, </w:t>
      </w:r>
      <w:r w:rsidRPr="006613F5">
        <w:rPr>
          <w:rStyle w:val="a9"/>
        </w:rPr>
        <w:t>Unchecked</w:t>
      </w:r>
      <w:r>
        <w:t xml:space="preserve">, </w:t>
      </w:r>
      <w:r w:rsidRPr="006613F5">
        <w:rPr>
          <w:rStyle w:val="a9"/>
        </w:rPr>
        <w:t>SubmenuOpened</w:t>
      </w:r>
      <w:r>
        <w:t xml:space="preserve">, </w:t>
      </w:r>
      <w:r w:rsidRPr="006613F5">
        <w:rPr>
          <w:rStyle w:val="a9"/>
        </w:rPr>
        <w:t>SubmenuClosed</w:t>
      </w:r>
      <w:r>
        <w:t xml:space="preserve">, </w:t>
      </w:r>
      <w:r w:rsidRPr="006613F5">
        <w:rPr>
          <w:rStyle w:val="a9"/>
        </w:rPr>
        <w:t>Click</w:t>
      </w:r>
      <w:r>
        <w:t>.</w:t>
      </w:r>
    </w:p>
    <w:p w:rsidR="00A36068" w:rsidRPr="00E82834" w:rsidRDefault="00A36068" w:rsidP="006613F5">
      <w:pPr>
        <w:pStyle w:val="a4"/>
        <w:rPr>
          <w:rStyle w:val="af6"/>
        </w:rPr>
      </w:pPr>
      <w:bookmarkStart w:id="61" w:name="OLE_LINK53"/>
      <w:bookmarkStart w:id="62" w:name="OLE_LINK54"/>
      <w:r w:rsidRPr="00E82834">
        <w:rPr>
          <w:rStyle w:val="af6"/>
        </w:rPr>
        <w:t>&lt;</w:t>
      </w:r>
      <w:r w:rsidRPr="00E82834">
        <w:rPr>
          <w:rStyle w:val="af7"/>
        </w:rPr>
        <w:t>DockPanel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LastChildFill</w:t>
      </w:r>
      <w:r w:rsidRPr="00E82834">
        <w:rPr>
          <w:rStyle w:val="af6"/>
        </w:rPr>
        <w:t>="False"&gt;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&lt;</w:t>
      </w:r>
      <w:r w:rsidRPr="00E82834">
        <w:rPr>
          <w:rStyle w:val="af7"/>
        </w:rPr>
        <w:t>Menu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DockPanel.Dock</w:t>
      </w:r>
      <w:r w:rsidRPr="00E82834">
        <w:rPr>
          <w:rStyle w:val="af6"/>
        </w:rPr>
        <w:t>="Top"&gt;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Header</w:t>
      </w:r>
      <w:r w:rsidRPr="00E82834">
        <w:rPr>
          <w:rStyle w:val="af6"/>
        </w:rPr>
        <w:t>="_File"&gt;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</w:t>
      </w:r>
      <w:r w:rsidR="00E82834" w:rsidRPr="00E82834">
        <w:rPr>
          <w:rStyle w:val="af6"/>
        </w:rPr>
        <w:t xml:space="preserve">  </w:t>
      </w:r>
      <w:r w:rsidRPr="00E82834">
        <w:rPr>
          <w:rStyle w:val="af6"/>
        </w:rPr>
        <w:t>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Header</w:t>
      </w:r>
      <w:r w:rsidRPr="00E82834">
        <w:rPr>
          <w:rStyle w:val="af6"/>
        </w:rPr>
        <w:t>="_New..."</w:t>
      </w:r>
      <w:r w:rsidR="00E82834" w:rsidRPr="00E82834">
        <w:rPr>
          <w:rStyle w:val="af6"/>
        </w:rPr>
        <w:t xml:space="preserve"> </w:t>
      </w:r>
      <w:r w:rsidRPr="00E82834">
        <w:rPr>
          <w:rStyle w:val="af6"/>
        </w:rPr>
        <w:t>/&gt;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Header</w:t>
      </w:r>
      <w:r w:rsidRPr="00E82834">
        <w:rPr>
          <w:rStyle w:val="af6"/>
        </w:rPr>
        <w:t>="_Open..."</w:t>
      </w:r>
      <w:r w:rsidR="00E82834" w:rsidRPr="00E82834">
        <w:rPr>
          <w:rStyle w:val="af6"/>
        </w:rPr>
        <w:t xml:space="preserve"> </w:t>
      </w:r>
      <w:r w:rsidRPr="00E82834">
        <w:rPr>
          <w:rStyle w:val="af6"/>
        </w:rPr>
        <w:t>/&gt;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  &lt;</w:t>
      </w:r>
      <w:r w:rsidRPr="00E82834">
        <w:rPr>
          <w:rStyle w:val="af7"/>
        </w:rPr>
        <w:t>Separator</w:t>
      </w:r>
      <w:r w:rsidR="00E82834">
        <w:rPr>
          <w:rStyle w:val="af6"/>
        </w:rPr>
        <w:t xml:space="preserve"> </w:t>
      </w:r>
      <w:r w:rsidRPr="00E82834">
        <w:rPr>
          <w:rStyle w:val="af6"/>
        </w:rPr>
        <w:t>/&gt;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Header</w:t>
      </w:r>
      <w:r w:rsidRPr="00E82834">
        <w:rPr>
          <w:rStyle w:val="af6"/>
        </w:rPr>
        <w:t>="Sen_d To"&gt;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Header</w:t>
      </w:r>
      <w:r w:rsidRPr="00E82834">
        <w:rPr>
          <w:rStyle w:val="af6"/>
        </w:rPr>
        <w:t>="Mail Recipient"</w:t>
      </w:r>
      <w:r w:rsidR="00E82834" w:rsidRPr="00E82834">
        <w:rPr>
          <w:rStyle w:val="af6"/>
        </w:rPr>
        <w:t xml:space="preserve"> </w:t>
      </w:r>
      <w:r w:rsidRPr="00E82834">
        <w:rPr>
          <w:rStyle w:val="af6"/>
        </w:rPr>
        <w:t>/&gt;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</w:t>
      </w:r>
      <w:r w:rsidRPr="00E82834">
        <w:rPr>
          <w:rStyle w:val="XML"/>
        </w:rPr>
        <w:t>Header</w:t>
      </w:r>
      <w:r w:rsidRPr="00E82834">
        <w:rPr>
          <w:rStyle w:val="af6"/>
        </w:rPr>
        <w:t>="My Documents"</w:t>
      </w:r>
      <w:r w:rsidR="00E82834" w:rsidRPr="00E82834">
        <w:rPr>
          <w:rStyle w:val="af6"/>
        </w:rPr>
        <w:t xml:space="preserve"> </w:t>
      </w:r>
      <w:r w:rsidRPr="00E82834">
        <w:rPr>
          <w:rStyle w:val="af6"/>
        </w:rPr>
        <w:t>/&gt;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  &lt;/</w:t>
      </w:r>
      <w:r w:rsidRPr="00E82834">
        <w:rPr>
          <w:rStyle w:val="af7"/>
        </w:rPr>
        <w:t>MenuItem</w:t>
      </w:r>
      <w:r w:rsidRPr="00E82834">
        <w:rPr>
          <w:rStyle w:val="af6"/>
        </w:rPr>
        <w:t>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&lt;/</w:t>
      </w:r>
      <w:r w:rsidRPr="00E82834">
        <w:rPr>
          <w:rStyle w:val="af7"/>
        </w:rPr>
        <w:t>MenuItem</w:t>
      </w:r>
      <w:r w:rsidRPr="00E82834">
        <w:rPr>
          <w:rStyle w:val="af6"/>
        </w:rPr>
        <w:t>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Header="_Edit"</w:t>
      </w:r>
      <w:r w:rsidR="00E82834" w:rsidRPr="00E82834">
        <w:rPr>
          <w:rStyle w:val="af6"/>
        </w:rPr>
        <w:t xml:space="preserve"> /</w:t>
      </w:r>
      <w:r w:rsidRPr="00E82834">
        <w:rPr>
          <w:rStyle w:val="af6"/>
        </w:rPr>
        <w:t>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  &lt;</w:t>
      </w:r>
      <w:r w:rsidRPr="00E82834">
        <w:rPr>
          <w:rStyle w:val="af7"/>
        </w:rPr>
        <w:t>MenuItem</w:t>
      </w:r>
      <w:r w:rsidRPr="00E82834">
        <w:rPr>
          <w:rStyle w:val="af6"/>
        </w:rPr>
        <w:t xml:space="preserve"> Header="_View"</w:t>
      </w:r>
      <w:r w:rsidR="00E82834" w:rsidRPr="00E82834">
        <w:rPr>
          <w:rStyle w:val="af6"/>
        </w:rPr>
        <w:t xml:space="preserve"> /</w:t>
      </w:r>
      <w:r w:rsidRPr="00E82834">
        <w:rPr>
          <w:rStyle w:val="af6"/>
        </w:rPr>
        <w:t>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 xml:space="preserve">  &lt;/</w:t>
      </w:r>
      <w:r w:rsidRPr="00E82834">
        <w:rPr>
          <w:rStyle w:val="af7"/>
        </w:rPr>
        <w:t>Menu</w:t>
      </w:r>
      <w:r w:rsidRPr="00E82834">
        <w:rPr>
          <w:rStyle w:val="af6"/>
        </w:rPr>
        <w:t>&gt;</w:t>
      </w:r>
    </w:p>
    <w:p w:rsidR="00A36068" w:rsidRPr="00E82834" w:rsidRDefault="00A36068" w:rsidP="006613F5">
      <w:pPr>
        <w:pStyle w:val="a4"/>
        <w:rPr>
          <w:rStyle w:val="af6"/>
        </w:rPr>
      </w:pPr>
      <w:r w:rsidRPr="00E82834">
        <w:rPr>
          <w:rStyle w:val="af6"/>
        </w:rPr>
        <w:t>&lt;/</w:t>
      </w:r>
      <w:r w:rsidRPr="00E82834">
        <w:rPr>
          <w:rStyle w:val="af7"/>
        </w:rPr>
        <w:t>DockPanel</w:t>
      </w:r>
      <w:r w:rsidRPr="00E82834">
        <w:rPr>
          <w:rStyle w:val="af6"/>
        </w:rPr>
        <w:t>&gt;</w:t>
      </w:r>
    </w:p>
    <w:bookmarkEnd w:id="61"/>
    <w:bookmarkEnd w:id="62"/>
    <w:p w:rsidR="00A36068" w:rsidRPr="0061417E" w:rsidRDefault="00D04552" w:rsidP="006613F5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n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6613F5">
      <w:pPr>
        <w:pStyle w:val="af"/>
      </w:pPr>
      <w:r>
        <w:t>Рис. 2</w:t>
      </w:r>
      <w:r w:rsidR="006613F5" w:rsidRPr="0061417E">
        <w:t>1</w:t>
      </w:r>
      <w:r>
        <w:t>. Пример меню.</w:t>
      </w:r>
    </w:p>
    <w:p w:rsidR="00D04552" w:rsidRDefault="00D04552" w:rsidP="00D04552">
      <w:r>
        <w:t xml:space="preserve">Класс </w:t>
      </w:r>
      <w:r>
        <w:rPr>
          <w:rStyle w:val="af5"/>
        </w:rPr>
        <w:t>Ribbon</w:t>
      </w:r>
      <w:r>
        <w:t xml:space="preserve"> </w:t>
      </w:r>
      <w:r w:rsidRPr="00D04552">
        <w:t>(</w:t>
      </w:r>
      <w:r>
        <w:t xml:space="preserve">пространство имён </w:t>
      </w:r>
      <w:r w:rsidRPr="00D04552">
        <w:rPr>
          <w:rStyle w:val="a9"/>
        </w:rPr>
        <w:t>System.Windows.Controls.Ribbon</w:t>
      </w:r>
      <w:r>
        <w:t xml:space="preserve"> и одноимённая сборка</w:t>
      </w:r>
      <w:r w:rsidRPr="00D04552">
        <w:t>)</w:t>
      </w:r>
      <w:r>
        <w:t xml:space="preserve"> позволяет создать </w:t>
      </w:r>
      <w:r w:rsidRPr="00D04552">
        <w:rPr>
          <w:rStyle w:val="a8"/>
        </w:rPr>
        <w:t>ленту</w:t>
      </w:r>
      <w:r>
        <w:t xml:space="preserve"> – элемент интерфейса с меню, панелями инструментов и вкладками.</w:t>
      </w:r>
      <w:r w:rsidR="008915A4">
        <w:t xml:space="preserve"> Для описания структуры ленты используются </w:t>
      </w:r>
      <w:r>
        <w:t>специальны</w:t>
      </w:r>
      <w:r w:rsidR="008915A4">
        <w:t>е</w:t>
      </w:r>
      <w:r>
        <w:t xml:space="preserve"> класс</w:t>
      </w:r>
      <w:r w:rsidR="008915A4">
        <w:t>ы</w:t>
      </w:r>
      <w:r w:rsidR="008915A4">
        <w:rPr>
          <w:rStyle w:val="ae"/>
        </w:rPr>
        <w:footnoteReference w:id="4"/>
      </w:r>
      <w:r>
        <w:t xml:space="preserve"> (например, </w:t>
      </w:r>
      <w:r w:rsidR="008915A4" w:rsidRPr="008915A4">
        <w:rPr>
          <w:rStyle w:val="af5"/>
        </w:rPr>
        <w:t>RibbonButton</w:t>
      </w:r>
      <w:r>
        <w:t xml:space="preserve"> или </w:t>
      </w:r>
      <w:r w:rsidR="008915A4" w:rsidRPr="008915A4">
        <w:rPr>
          <w:rStyle w:val="af5"/>
        </w:rPr>
        <w:t>Ribbon</w:t>
      </w:r>
      <w:r w:rsidRPr="00E82834">
        <w:rPr>
          <w:rStyle w:val="af5"/>
        </w:rPr>
        <w:t>MenuItem</w:t>
      </w:r>
      <w:r>
        <w:t>)</w:t>
      </w:r>
      <w:r w:rsidR="008915A4">
        <w:t>.</w:t>
      </w:r>
    </w:p>
    <w:p w:rsidR="00A36068" w:rsidRDefault="00E82834" w:rsidP="00A36068">
      <w:r>
        <w:t xml:space="preserve">Класс </w:t>
      </w:r>
      <w:r w:rsidRPr="00E82834">
        <w:rPr>
          <w:rStyle w:val="af5"/>
        </w:rPr>
        <w:t>ContextMenu</w:t>
      </w:r>
      <w:r>
        <w:t xml:space="preserve"> является контейнером объектов </w:t>
      </w:r>
      <w:r w:rsidRPr="00E82834">
        <w:rPr>
          <w:rStyle w:val="af5"/>
        </w:rPr>
        <w:t>MenuItem</w:t>
      </w:r>
      <w:r>
        <w:t xml:space="preserve"> и </w:t>
      </w:r>
      <w:r w:rsidR="00A36068">
        <w:t xml:space="preserve">служит для представления контекстного меню некоторого элемента. </w:t>
      </w:r>
      <w:r>
        <w:t xml:space="preserve">В классе </w:t>
      </w:r>
      <w:r w:rsidRPr="00E82834">
        <w:rPr>
          <w:rStyle w:val="af5"/>
        </w:rPr>
        <w:t>ContextMenu</w:t>
      </w:r>
      <w:r>
        <w:t xml:space="preserve"> определены свойства для настройки места появления контекстного меню относительно элемента, с которым оно связано. </w:t>
      </w:r>
      <w:r w:rsidR="00A36068">
        <w:t xml:space="preserve">Объект </w:t>
      </w:r>
      <w:r w:rsidR="00A36068" w:rsidRPr="00E82834">
        <w:rPr>
          <w:rStyle w:val="af5"/>
        </w:rPr>
        <w:t>ContextMenu</w:t>
      </w:r>
      <w:r w:rsidR="00A36068">
        <w:t xml:space="preserve"> нельзя поместить в дерево элементов, а следует задавать как значение одноимённого свойства, определённого в классе </w:t>
      </w:r>
      <w:r w:rsidR="00A36068" w:rsidRPr="00E82834">
        <w:rPr>
          <w:rStyle w:val="af5"/>
        </w:rPr>
        <w:t>FrameworkElement</w:t>
      </w:r>
      <w:r w:rsidR="00A36068">
        <w:t>.</w:t>
      </w:r>
    </w:p>
    <w:p w:rsidR="00A36068" w:rsidRPr="00A36068" w:rsidRDefault="00A36068" w:rsidP="00A36068">
      <w:pPr>
        <w:rPr>
          <w:lang w:val="en-US"/>
        </w:rPr>
      </w:pPr>
      <w:r>
        <w:t xml:space="preserve">Рассмотрим списковые элементы без категории. Элемент управления </w:t>
      </w:r>
      <w:r w:rsidRPr="00E82834">
        <w:rPr>
          <w:rStyle w:val="af5"/>
        </w:rPr>
        <w:t>TreeView</w:t>
      </w:r>
      <w:r>
        <w:t xml:space="preserve"> отображает иерархию данных в виде дерева с узлами, которые могут быть </w:t>
      </w:r>
      <w:r w:rsidR="00E82834">
        <w:t>свёрнуты</w:t>
      </w:r>
      <w:r>
        <w:t xml:space="preserve"> и раскрыты. Каждый элемент в </w:t>
      </w:r>
      <w:r w:rsidRPr="00E82834">
        <w:rPr>
          <w:rStyle w:val="af5"/>
        </w:rPr>
        <w:t>TreeView</w:t>
      </w:r>
      <w:r>
        <w:t xml:space="preserve"> является объектом </w:t>
      </w:r>
      <w:r w:rsidRPr="00E82834">
        <w:rPr>
          <w:rStyle w:val="af5"/>
        </w:rPr>
        <w:t>TreeViewItem</w:t>
      </w:r>
      <w:r>
        <w:t xml:space="preserve">. Класс </w:t>
      </w:r>
      <w:r w:rsidRPr="00E82834">
        <w:rPr>
          <w:rStyle w:val="af5"/>
        </w:rPr>
        <w:t>TreeViewItem</w:t>
      </w:r>
      <w:r>
        <w:t xml:space="preserve"> напоминает </w:t>
      </w:r>
      <w:r w:rsidRPr="00E82834">
        <w:rPr>
          <w:rStyle w:val="af5"/>
        </w:rPr>
        <w:t>MenuItem</w:t>
      </w:r>
      <w:r>
        <w:t xml:space="preserve"> – это тоже контейнер с заголовком </w:t>
      </w:r>
      <w:r w:rsidRPr="00E82834">
        <w:rPr>
          <w:rStyle w:val="a9"/>
        </w:rPr>
        <w:t>Header</w:t>
      </w:r>
      <w:r>
        <w:t xml:space="preserve"> и коллекцией дочерних элементов </w:t>
      </w:r>
      <w:r w:rsidRPr="00E82834">
        <w:rPr>
          <w:rStyle w:val="a9"/>
        </w:rPr>
        <w:t>Items</w:t>
      </w:r>
      <w:r>
        <w:t xml:space="preserve">. </w:t>
      </w:r>
      <w:r w:rsidR="00E82834">
        <w:t>Класс</w:t>
      </w:r>
      <w:r w:rsidR="00E82834" w:rsidRPr="00A36068">
        <w:rPr>
          <w:lang w:val="en-US"/>
        </w:rPr>
        <w:t xml:space="preserve"> </w:t>
      </w:r>
      <w:r w:rsidRPr="00E82834">
        <w:rPr>
          <w:rStyle w:val="af5"/>
        </w:rPr>
        <w:t>TreeViewItem</w:t>
      </w:r>
      <w:r w:rsidRPr="00A36068">
        <w:rPr>
          <w:lang w:val="en-US"/>
        </w:rPr>
        <w:t xml:space="preserve"> </w:t>
      </w:r>
      <w:r>
        <w:t>содержит</w:t>
      </w:r>
      <w:r w:rsidRPr="00A36068">
        <w:rPr>
          <w:lang w:val="en-US"/>
        </w:rPr>
        <w:t xml:space="preserve"> </w:t>
      </w:r>
      <w:r>
        <w:t>булевы</w:t>
      </w:r>
      <w:r w:rsidRPr="00A36068">
        <w:rPr>
          <w:lang w:val="en-US"/>
        </w:rPr>
        <w:t xml:space="preserve"> </w:t>
      </w:r>
      <w:r>
        <w:t>свойства</w:t>
      </w:r>
      <w:r w:rsidRPr="00A36068">
        <w:rPr>
          <w:lang w:val="en-US"/>
        </w:rPr>
        <w:t xml:space="preserve"> </w:t>
      </w:r>
      <w:r w:rsidRPr="0061417E">
        <w:rPr>
          <w:rStyle w:val="a9"/>
          <w:lang w:val="en-US"/>
        </w:rPr>
        <w:t>IsExpanded</w:t>
      </w:r>
      <w:r w:rsidRPr="00A36068">
        <w:rPr>
          <w:lang w:val="en-US"/>
        </w:rPr>
        <w:t xml:space="preserve"> </w:t>
      </w:r>
      <w:r>
        <w:t>и</w:t>
      </w:r>
      <w:r w:rsidRPr="00A36068">
        <w:rPr>
          <w:lang w:val="en-US"/>
        </w:rPr>
        <w:t xml:space="preserve"> </w:t>
      </w:r>
      <w:r w:rsidRPr="0061417E">
        <w:rPr>
          <w:rStyle w:val="a9"/>
          <w:lang w:val="en-US"/>
        </w:rPr>
        <w:t>IsSelected</w:t>
      </w:r>
      <w:r w:rsidRPr="00A36068">
        <w:rPr>
          <w:lang w:val="en-US"/>
        </w:rPr>
        <w:t xml:space="preserve">, </w:t>
      </w:r>
      <w:r>
        <w:t>а</w:t>
      </w:r>
      <w:r w:rsidRPr="00A36068">
        <w:rPr>
          <w:lang w:val="en-US"/>
        </w:rPr>
        <w:t xml:space="preserve"> </w:t>
      </w:r>
      <w:r>
        <w:t>также</w:t>
      </w:r>
      <w:r w:rsidRPr="00A36068">
        <w:rPr>
          <w:lang w:val="en-US"/>
        </w:rPr>
        <w:t xml:space="preserve"> </w:t>
      </w:r>
      <w:r>
        <w:t>события</w:t>
      </w:r>
      <w:r w:rsidRPr="00A36068">
        <w:rPr>
          <w:lang w:val="en-US"/>
        </w:rPr>
        <w:t xml:space="preserve"> </w:t>
      </w:r>
      <w:r w:rsidRPr="0061417E">
        <w:rPr>
          <w:rStyle w:val="a9"/>
          <w:lang w:val="en-US"/>
        </w:rPr>
        <w:t>Expanded</w:t>
      </w:r>
      <w:r w:rsidRPr="00A36068">
        <w:rPr>
          <w:lang w:val="en-US"/>
        </w:rPr>
        <w:t xml:space="preserve">, </w:t>
      </w:r>
      <w:r w:rsidRPr="0061417E">
        <w:rPr>
          <w:rStyle w:val="a9"/>
          <w:lang w:val="en-US"/>
        </w:rPr>
        <w:t>Collapsed</w:t>
      </w:r>
      <w:r w:rsidRPr="00A36068">
        <w:rPr>
          <w:lang w:val="en-US"/>
        </w:rPr>
        <w:t xml:space="preserve">, </w:t>
      </w:r>
      <w:r w:rsidRPr="0061417E">
        <w:rPr>
          <w:rStyle w:val="a9"/>
          <w:lang w:val="en-US"/>
        </w:rPr>
        <w:t>Selected</w:t>
      </w:r>
      <w:r w:rsidRPr="00A36068">
        <w:rPr>
          <w:lang w:val="en-US"/>
        </w:rPr>
        <w:t xml:space="preserve">, </w:t>
      </w:r>
      <w:r w:rsidRPr="0061417E">
        <w:rPr>
          <w:rStyle w:val="a9"/>
          <w:lang w:val="en-US"/>
        </w:rPr>
        <w:t>Unselected</w:t>
      </w:r>
      <w:r w:rsidRPr="00A36068">
        <w:rPr>
          <w:lang w:val="en-US"/>
        </w:rPr>
        <w:t>.</w:t>
      </w:r>
    </w:p>
    <w:p w:rsidR="002120F7" w:rsidRPr="002120F7" w:rsidRDefault="002120F7" w:rsidP="002120F7">
      <w:pPr>
        <w:pStyle w:val="a4"/>
        <w:rPr>
          <w:rStyle w:val="af6"/>
        </w:rPr>
      </w:pPr>
      <w:bookmarkStart w:id="63" w:name="OLE_LINK55"/>
      <w:bookmarkStart w:id="64" w:name="OLE_LINK56"/>
      <w:r w:rsidRPr="002120F7">
        <w:rPr>
          <w:rStyle w:val="af6"/>
        </w:rPr>
        <w:t>&lt;</w:t>
      </w:r>
      <w:r w:rsidRPr="002120F7">
        <w:rPr>
          <w:rStyle w:val="af7"/>
        </w:rPr>
        <w:t>TreeView</w:t>
      </w:r>
      <w:r w:rsidRPr="002120F7">
        <w:rPr>
          <w:rStyle w:val="af6"/>
        </w:rPr>
        <w:t>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="ItemsControl"&gt;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="Selector"&gt;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="ListBox" /&gt;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="ComboBox" /&gt;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="TabControl" /&gt;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&lt;/</w:t>
      </w:r>
      <w:r w:rsidRPr="002120F7">
        <w:rPr>
          <w:rStyle w:val="af7"/>
        </w:rPr>
        <w:t>TreeViewItem</w:t>
      </w:r>
      <w:r w:rsidRPr="002120F7">
        <w:rPr>
          <w:rStyle w:val="af6"/>
        </w:rPr>
        <w:t>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="HeaderedItemsControl" 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="MenuItem" /&gt;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  &lt;</w:t>
      </w:r>
      <w:r w:rsidRPr="002120F7">
        <w:rPr>
          <w:rStyle w:val="af7"/>
        </w:rPr>
        <w:t>TreeViewItem</w:t>
      </w:r>
      <w:r w:rsidRPr="002120F7">
        <w:rPr>
          <w:rStyle w:val="af6"/>
        </w:rPr>
        <w:t xml:space="preserve"> </w:t>
      </w:r>
      <w:r w:rsidRPr="002120F7">
        <w:rPr>
          <w:rStyle w:val="XML"/>
        </w:rPr>
        <w:t>Header</w:t>
      </w:r>
      <w:r w:rsidRPr="002120F7">
        <w:rPr>
          <w:rStyle w:val="af6"/>
        </w:rPr>
        <w:t>="TreeViewItem" /&gt;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  &lt;/</w:t>
      </w:r>
      <w:r w:rsidRPr="002120F7">
        <w:rPr>
          <w:rStyle w:val="af7"/>
        </w:rPr>
        <w:t>TreeViewItem</w:t>
      </w:r>
      <w:r w:rsidRPr="002120F7">
        <w:rPr>
          <w:rStyle w:val="af6"/>
        </w:rPr>
        <w:t>&gt;</w:t>
      </w:r>
    </w:p>
    <w:p w:rsidR="002120F7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 xml:space="preserve">  &lt;/</w:t>
      </w:r>
      <w:r w:rsidRPr="002120F7">
        <w:rPr>
          <w:rStyle w:val="af7"/>
        </w:rPr>
        <w:t>TreeViewItem</w:t>
      </w:r>
      <w:r w:rsidRPr="002120F7">
        <w:rPr>
          <w:rStyle w:val="af6"/>
        </w:rPr>
        <w:t>&gt;</w:t>
      </w:r>
    </w:p>
    <w:p w:rsidR="00A36068" w:rsidRPr="002120F7" w:rsidRDefault="002120F7" w:rsidP="002120F7">
      <w:pPr>
        <w:pStyle w:val="a4"/>
        <w:rPr>
          <w:rStyle w:val="af6"/>
        </w:rPr>
      </w:pPr>
      <w:r w:rsidRPr="002120F7">
        <w:rPr>
          <w:rStyle w:val="af6"/>
        </w:rPr>
        <w:t>&lt;/</w:t>
      </w:r>
      <w:r w:rsidRPr="002120F7">
        <w:rPr>
          <w:rStyle w:val="af7"/>
        </w:rPr>
        <w:t>TreeView</w:t>
      </w:r>
      <w:r w:rsidRPr="002120F7">
        <w:rPr>
          <w:rStyle w:val="af6"/>
        </w:rPr>
        <w:t>&gt;</w:t>
      </w:r>
    </w:p>
    <w:bookmarkEnd w:id="63"/>
    <w:bookmarkEnd w:id="64"/>
    <w:p w:rsidR="002120F7" w:rsidRPr="002120F7" w:rsidRDefault="008915A4" w:rsidP="002120F7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reeVie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DC5334" w:rsidRDefault="00A36068" w:rsidP="002120F7">
      <w:pPr>
        <w:pStyle w:val="af"/>
      </w:pPr>
      <w:r>
        <w:t>Рис</w:t>
      </w:r>
      <w:r w:rsidRPr="00DC5334">
        <w:t>. 2</w:t>
      </w:r>
      <w:r w:rsidR="00E82834" w:rsidRPr="00DC5334">
        <w:t>2</w:t>
      </w:r>
      <w:r w:rsidRPr="00DC5334">
        <w:t xml:space="preserve">. </w:t>
      </w:r>
      <w:r>
        <w:t>Простой</w:t>
      </w:r>
      <w:r w:rsidRPr="00DC5334">
        <w:t xml:space="preserve"> </w:t>
      </w:r>
      <w:r w:rsidRPr="00E82834">
        <w:rPr>
          <w:rStyle w:val="af5"/>
        </w:rPr>
        <w:t>TreeView</w:t>
      </w:r>
      <w:r w:rsidRPr="00DC5334">
        <w:t>.</w:t>
      </w:r>
    </w:p>
    <w:p w:rsidR="00A36068" w:rsidRDefault="00A36068" w:rsidP="00A36068">
      <w:r>
        <w:t xml:space="preserve">Элемент управления </w:t>
      </w:r>
      <w:r w:rsidRPr="002120F7">
        <w:rPr>
          <w:rStyle w:val="af5"/>
        </w:rPr>
        <w:t>ToolBar</w:t>
      </w:r>
      <w:r>
        <w:t xml:space="preserve"> представляет панель инструментов. Он просто группирует кнопки, разделители (</w:t>
      </w:r>
      <w:r w:rsidRPr="002120F7">
        <w:rPr>
          <w:rStyle w:val="af5"/>
        </w:rPr>
        <w:t>Separator</w:t>
      </w:r>
      <w:r>
        <w:t xml:space="preserve">) и другие дочерние элементы на одной панели. Хотя </w:t>
      </w:r>
      <w:r w:rsidRPr="002120F7">
        <w:rPr>
          <w:rStyle w:val="af5"/>
        </w:rPr>
        <w:t>ToolBar</w:t>
      </w:r>
      <w:r>
        <w:t xml:space="preserve"> можно разместить в произвольном месте, обычно один или несколько таких объектов размещают внутри элемента </w:t>
      </w:r>
      <w:r w:rsidRPr="002120F7">
        <w:rPr>
          <w:rStyle w:val="af5"/>
        </w:rPr>
        <w:t>ToolBarTray</w:t>
      </w:r>
      <w:r>
        <w:t xml:space="preserve">, что позволяет перетаскивать и переупорядочить панели инструментов. Элемент управления </w:t>
      </w:r>
      <w:r w:rsidRPr="002120F7">
        <w:rPr>
          <w:rStyle w:val="af5"/>
        </w:rPr>
        <w:t>S</w:t>
      </w:r>
      <w:r w:rsidR="00E53FC6">
        <w:rPr>
          <w:rStyle w:val="af5"/>
        </w:rPr>
        <w:t>t</w:t>
      </w:r>
      <w:r w:rsidRPr="002120F7">
        <w:rPr>
          <w:rStyle w:val="af5"/>
        </w:rPr>
        <w:t>atusBar</w:t>
      </w:r>
      <w:r>
        <w:t xml:space="preserve"> группирует элементы подобно </w:t>
      </w:r>
      <w:r w:rsidRPr="002120F7">
        <w:rPr>
          <w:rStyle w:val="af5"/>
        </w:rPr>
        <w:t>ToolBar</w:t>
      </w:r>
      <w:r>
        <w:t xml:space="preserve">. Обычно элемент </w:t>
      </w:r>
      <w:r w:rsidRPr="002120F7">
        <w:rPr>
          <w:rStyle w:val="af5"/>
        </w:rPr>
        <w:t>S</w:t>
      </w:r>
      <w:r w:rsidR="00E53FC6">
        <w:rPr>
          <w:rStyle w:val="af5"/>
        </w:rPr>
        <w:t>t</w:t>
      </w:r>
      <w:r w:rsidRPr="002120F7">
        <w:rPr>
          <w:rStyle w:val="af5"/>
        </w:rPr>
        <w:t>atusBar</w:t>
      </w:r>
      <w:r>
        <w:t xml:space="preserve"> размещается в нижней части окна.</w:t>
      </w:r>
    </w:p>
    <w:p w:rsidR="00A36068" w:rsidRDefault="006620BE" w:rsidP="006620BE">
      <w:pPr>
        <w:pStyle w:val="2"/>
      </w:pPr>
      <w:r>
        <w:t xml:space="preserve">7.3. </w:t>
      </w:r>
      <w:r w:rsidR="00A36068">
        <w:t>Прочие элементы управления</w:t>
      </w:r>
    </w:p>
    <w:p w:rsidR="00A36068" w:rsidRDefault="00A36068" w:rsidP="00A36068">
      <w:r>
        <w:t>Рассмотрим оставшиеся стандартные элементы управления, разбив их на следующие подгруппы:</w:t>
      </w:r>
      <w:r w:rsidR="002120F7">
        <w:t xml:space="preserve"> </w:t>
      </w:r>
      <w:r w:rsidR="002120F7" w:rsidRPr="002120F7">
        <w:rPr>
          <w:rStyle w:val="a8"/>
        </w:rPr>
        <w:t>т</w:t>
      </w:r>
      <w:r w:rsidRPr="002120F7">
        <w:rPr>
          <w:rStyle w:val="a8"/>
        </w:rPr>
        <w:t>екстовые элементы</w:t>
      </w:r>
      <w:r w:rsidR="002120F7">
        <w:t xml:space="preserve">, </w:t>
      </w:r>
      <w:r w:rsidR="002120F7" w:rsidRPr="002120F7">
        <w:rPr>
          <w:rStyle w:val="a8"/>
        </w:rPr>
        <w:t>э</w:t>
      </w:r>
      <w:r w:rsidRPr="002120F7">
        <w:rPr>
          <w:rStyle w:val="a8"/>
        </w:rPr>
        <w:t>лементы для представления диапазона</w:t>
      </w:r>
      <w:r w:rsidR="002120F7">
        <w:t xml:space="preserve">, </w:t>
      </w:r>
      <w:r w:rsidR="002120F7" w:rsidRPr="002120F7">
        <w:rPr>
          <w:rStyle w:val="a8"/>
        </w:rPr>
        <w:t>э</w:t>
      </w:r>
      <w:r w:rsidRPr="002120F7">
        <w:rPr>
          <w:rStyle w:val="a8"/>
        </w:rPr>
        <w:t>лементы для работы с датами</w:t>
      </w:r>
      <w:r>
        <w:t>.</w:t>
      </w:r>
    </w:p>
    <w:p w:rsidR="00A36068" w:rsidRDefault="002120F7" w:rsidP="00A36068">
      <w:r>
        <w:t>К</w:t>
      </w:r>
      <w:r w:rsidR="00A36068">
        <w:t xml:space="preserve"> текстовым элементам </w:t>
      </w:r>
      <w:r>
        <w:t>относятся</w:t>
      </w:r>
      <w:r w:rsidR="00A36068">
        <w:t xml:space="preserve"> </w:t>
      </w:r>
      <w:r w:rsidR="00A36068" w:rsidRPr="002120F7">
        <w:rPr>
          <w:rStyle w:val="af5"/>
        </w:rPr>
        <w:t>TextBlock</w:t>
      </w:r>
      <w:r w:rsidR="00A36068">
        <w:t xml:space="preserve">, </w:t>
      </w:r>
      <w:r w:rsidR="00A36068" w:rsidRPr="002120F7">
        <w:rPr>
          <w:rStyle w:val="af5"/>
        </w:rPr>
        <w:t>TextBox</w:t>
      </w:r>
      <w:r w:rsidR="00A36068">
        <w:t xml:space="preserve">, </w:t>
      </w:r>
      <w:r w:rsidRPr="002120F7">
        <w:rPr>
          <w:rStyle w:val="af5"/>
        </w:rPr>
        <w:t>RichTextBox</w:t>
      </w:r>
      <w:r>
        <w:t xml:space="preserve">, </w:t>
      </w:r>
      <w:r w:rsidR="00A36068" w:rsidRPr="002120F7">
        <w:rPr>
          <w:rStyle w:val="af5"/>
        </w:rPr>
        <w:t>PasswordBox</w:t>
      </w:r>
      <w:r w:rsidR="00A36068">
        <w:t xml:space="preserve">. </w:t>
      </w:r>
      <w:r w:rsidRPr="002120F7">
        <w:rPr>
          <w:rStyle w:val="af5"/>
        </w:rPr>
        <w:t>TextBlock</w:t>
      </w:r>
      <w:r w:rsidRPr="002120F7">
        <w:t xml:space="preserve"> </w:t>
      </w:r>
      <w:r>
        <w:t xml:space="preserve">формально не является элементом управления, так как </w:t>
      </w:r>
      <w:r w:rsidR="004E6CC7">
        <w:t xml:space="preserve">унаследован непосредственно от </w:t>
      </w:r>
      <w:r w:rsidRPr="004E6CC7">
        <w:rPr>
          <w:rStyle w:val="af5"/>
        </w:rPr>
        <w:t>FrameworkElement</w:t>
      </w:r>
      <w:r w:rsidRPr="002120F7">
        <w:t>.</w:t>
      </w:r>
      <w:r w:rsidR="004E6CC7">
        <w:t xml:space="preserve"> Он </w:t>
      </w:r>
      <w:r w:rsidR="00A36068">
        <w:t>предназначен для отображения небольшой порции текста. Для текста доступны настройки шрифта, выравнивания, переноса, а сам текст может включать теги XAML XPS.</w:t>
      </w:r>
    </w:p>
    <w:p w:rsidR="000F1B38" w:rsidRPr="000F1B38" w:rsidRDefault="000F1B38" w:rsidP="000F1B38">
      <w:pPr>
        <w:pStyle w:val="a4"/>
        <w:rPr>
          <w:rStyle w:val="af6"/>
        </w:rPr>
      </w:pPr>
      <w:bookmarkStart w:id="65" w:name="OLE_LINK57"/>
      <w:bookmarkStart w:id="66" w:name="OLE_LINK58"/>
      <w:r w:rsidRPr="000F1B38">
        <w:rPr>
          <w:rStyle w:val="af6"/>
        </w:rPr>
        <w:t>&lt;</w:t>
      </w:r>
      <w:r w:rsidRPr="000F1B38">
        <w:rPr>
          <w:rStyle w:val="af7"/>
        </w:rPr>
        <w:t>StackPanel</w:t>
      </w:r>
      <w:r w:rsidRPr="000F1B38">
        <w:rPr>
          <w:rStyle w:val="af6"/>
        </w:rPr>
        <w:t>&gt;</w:t>
      </w:r>
    </w:p>
    <w:p w:rsidR="000F1B38" w:rsidRPr="00673B02" w:rsidRDefault="000F1B38" w:rsidP="000F1B38">
      <w:pPr>
        <w:pStyle w:val="a4"/>
        <w:rPr>
          <w:rStyle w:val="af4"/>
          <w:lang w:val="en-US"/>
        </w:rPr>
      </w:pPr>
      <w:r w:rsidRPr="000F1B38">
        <w:rPr>
          <w:rStyle w:val="af6"/>
        </w:rPr>
        <w:t xml:space="preserve">  </w:t>
      </w:r>
      <w:proofErr w:type="gramStart"/>
      <w:r w:rsidRPr="00673B02">
        <w:rPr>
          <w:rStyle w:val="af4"/>
          <w:lang w:val="en-US"/>
        </w:rPr>
        <w:t>&lt;!--</w:t>
      </w:r>
      <w:proofErr w:type="gramEnd"/>
      <w:r w:rsidRPr="00673B02">
        <w:rPr>
          <w:rStyle w:val="af4"/>
          <w:lang w:val="en-US"/>
        </w:rPr>
        <w:t xml:space="preserve"> </w:t>
      </w:r>
      <w:r w:rsidRPr="000F1B38">
        <w:rPr>
          <w:rStyle w:val="af4"/>
        </w:rPr>
        <w:t>текст</w:t>
      </w:r>
      <w:r w:rsidRPr="00673B02">
        <w:rPr>
          <w:rStyle w:val="af4"/>
          <w:lang w:val="en-US"/>
        </w:rPr>
        <w:t xml:space="preserve"> </w:t>
      </w:r>
      <w:r w:rsidRPr="000F1B38">
        <w:rPr>
          <w:rStyle w:val="af4"/>
        </w:rPr>
        <w:t>в</w:t>
      </w:r>
      <w:r w:rsidRPr="00673B02">
        <w:rPr>
          <w:rStyle w:val="af4"/>
          <w:lang w:val="en-US"/>
        </w:rPr>
        <w:t xml:space="preserve"> </w:t>
      </w:r>
      <w:r w:rsidRPr="000F1B38">
        <w:rPr>
          <w:rStyle w:val="af4"/>
        </w:rPr>
        <w:t>разметке</w:t>
      </w:r>
      <w:r w:rsidRPr="00673B02">
        <w:rPr>
          <w:rStyle w:val="af4"/>
          <w:lang w:val="en-US"/>
        </w:rPr>
        <w:t xml:space="preserve"> --&gt;</w:t>
      </w:r>
    </w:p>
    <w:p w:rsidR="000F1B38" w:rsidRPr="000F1B38" w:rsidRDefault="000F1B38" w:rsidP="000F1B38">
      <w:pPr>
        <w:pStyle w:val="a4"/>
        <w:rPr>
          <w:rStyle w:val="af6"/>
        </w:rPr>
      </w:pPr>
      <w:r w:rsidRPr="000F1B38">
        <w:rPr>
          <w:rStyle w:val="af6"/>
        </w:rPr>
        <w:t xml:space="preserve">  &lt;</w:t>
      </w:r>
      <w:r w:rsidRPr="000F1B38">
        <w:rPr>
          <w:rStyle w:val="af7"/>
        </w:rPr>
        <w:t>TextBlock</w:t>
      </w:r>
      <w:r w:rsidRPr="000F1B38">
        <w:rPr>
          <w:rStyle w:val="af6"/>
        </w:rPr>
        <w:t xml:space="preserve"> </w:t>
      </w:r>
      <w:r w:rsidRPr="000F1B38">
        <w:rPr>
          <w:rStyle w:val="XML"/>
        </w:rPr>
        <w:t>x</w:t>
      </w:r>
      <w:proofErr w:type="gramStart"/>
      <w:r w:rsidRPr="000F1B38">
        <w:rPr>
          <w:rStyle w:val="XML"/>
        </w:rPr>
        <w:t>:Name</w:t>
      </w:r>
      <w:proofErr w:type="gramEnd"/>
      <w:r w:rsidRPr="000F1B38">
        <w:rPr>
          <w:rStyle w:val="af6"/>
        </w:rPr>
        <w:t xml:space="preserve">="tb1" </w:t>
      </w:r>
      <w:r w:rsidRPr="000F1B38">
        <w:rPr>
          <w:rStyle w:val="XML"/>
        </w:rPr>
        <w:t>Text</w:t>
      </w:r>
      <w:r w:rsidRPr="000F1B38">
        <w:rPr>
          <w:rStyle w:val="af6"/>
        </w:rPr>
        <w:t>="Simple TextBlock" /&gt;</w:t>
      </w:r>
    </w:p>
    <w:p w:rsidR="000F1B38" w:rsidRPr="000F1B38" w:rsidRDefault="000F1B38" w:rsidP="000F1B38">
      <w:pPr>
        <w:pStyle w:val="a4"/>
        <w:rPr>
          <w:rStyle w:val="af6"/>
        </w:rPr>
      </w:pPr>
      <w:r w:rsidRPr="000F1B38">
        <w:rPr>
          <w:rStyle w:val="af6"/>
        </w:rPr>
        <w:t xml:space="preserve">  &lt;</w:t>
      </w:r>
      <w:r w:rsidRPr="000F1B38">
        <w:rPr>
          <w:rStyle w:val="af7"/>
        </w:rPr>
        <w:t>TextBlock</w:t>
      </w:r>
      <w:r w:rsidRPr="000F1B38">
        <w:rPr>
          <w:rStyle w:val="af6"/>
        </w:rPr>
        <w:t xml:space="preserve"> </w:t>
      </w:r>
      <w:r w:rsidRPr="000F1B38">
        <w:rPr>
          <w:rStyle w:val="XML"/>
        </w:rPr>
        <w:t>x</w:t>
      </w:r>
      <w:proofErr w:type="gramStart"/>
      <w:r w:rsidRPr="000F1B38">
        <w:rPr>
          <w:rStyle w:val="XML"/>
        </w:rPr>
        <w:t>:Name</w:t>
      </w:r>
      <w:proofErr w:type="gramEnd"/>
      <w:r w:rsidRPr="000F1B38">
        <w:rPr>
          <w:rStyle w:val="af6"/>
        </w:rPr>
        <w:t xml:space="preserve">="tb2" </w:t>
      </w:r>
      <w:r w:rsidRPr="000F1B38">
        <w:rPr>
          <w:rStyle w:val="XML"/>
        </w:rPr>
        <w:t>TextWrapping</w:t>
      </w:r>
      <w:r w:rsidRPr="000F1B38">
        <w:rPr>
          <w:rStyle w:val="af6"/>
        </w:rPr>
        <w:t xml:space="preserve">="Wrap" </w:t>
      </w:r>
      <w:r w:rsidRPr="000F1B38">
        <w:rPr>
          <w:rStyle w:val="XML"/>
        </w:rPr>
        <w:t>FontSize</w:t>
      </w:r>
      <w:r w:rsidRPr="000F1B38">
        <w:rPr>
          <w:rStyle w:val="af6"/>
        </w:rPr>
        <w:t>="20"&gt;</w:t>
      </w:r>
    </w:p>
    <w:p w:rsidR="000F1B38" w:rsidRPr="000F1B38" w:rsidRDefault="000F1B38" w:rsidP="000F1B38">
      <w:pPr>
        <w:pStyle w:val="a4"/>
        <w:rPr>
          <w:rStyle w:val="a9"/>
          <w:lang w:val="en-US"/>
        </w:rPr>
      </w:pPr>
      <w:r w:rsidRPr="0061417E">
        <w:rPr>
          <w:rStyle w:val="a9"/>
          <w:lang w:val="en-US"/>
        </w:rPr>
        <w:t xml:space="preserve">    &lt;Bold&gt;TextBlock&lt;/Bold&gt; is designed to be</w:t>
      </w:r>
    </w:p>
    <w:p w:rsidR="000F1B38" w:rsidRPr="0061417E" w:rsidRDefault="000F1B38" w:rsidP="000F1B38">
      <w:pPr>
        <w:pStyle w:val="a4"/>
        <w:rPr>
          <w:rStyle w:val="a9"/>
          <w:lang w:val="en-US"/>
        </w:rPr>
      </w:pPr>
      <w:r w:rsidRPr="0061417E">
        <w:rPr>
          <w:rStyle w:val="a9"/>
          <w:lang w:val="en-US"/>
        </w:rPr>
        <w:t xml:space="preserve">    &lt;Italic&gt;lightweight.&lt;/Italic&gt;</w:t>
      </w:r>
    </w:p>
    <w:p w:rsidR="000F1B38" w:rsidRPr="000F1B38" w:rsidRDefault="000F1B38" w:rsidP="000F1B38">
      <w:pPr>
        <w:pStyle w:val="a4"/>
        <w:rPr>
          <w:rStyle w:val="af6"/>
        </w:rPr>
      </w:pPr>
      <w:r w:rsidRPr="000F1B38">
        <w:rPr>
          <w:rStyle w:val="af6"/>
        </w:rPr>
        <w:t xml:space="preserve">  &lt;/</w:t>
      </w:r>
      <w:r w:rsidRPr="000F1B38">
        <w:rPr>
          <w:rStyle w:val="af7"/>
        </w:rPr>
        <w:t>TextBlock</w:t>
      </w:r>
      <w:r w:rsidRPr="000F1B38">
        <w:rPr>
          <w:rStyle w:val="af6"/>
        </w:rPr>
        <w:t>&gt;</w:t>
      </w:r>
    </w:p>
    <w:p w:rsidR="000F1B38" w:rsidRPr="000F1B38" w:rsidRDefault="000F1B38" w:rsidP="000F1B38">
      <w:pPr>
        <w:pStyle w:val="a4"/>
        <w:rPr>
          <w:rStyle w:val="af6"/>
        </w:rPr>
      </w:pPr>
      <w:r w:rsidRPr="000F1B38">
        <w:rPr>
          <w:rStyle w:val="af6"/>
        </w:rPr>
        <w:t>&lt;/</w:t>
      </w:r>
      <w:r w:rsidRPr="000F1B38">
        <w:rPr>
          <w:rStyle w:val="af7"/>
        </w:rPr>
        <w:t>StackPanel</w:t>
      </w:r>
      <w:r w:rsidRPr="000F1B38">
        <w:rPr>
          <w:rStyle w:val="af6"/>
        </w:rPr>
        <w:t>&gt;</w:t>
      </w:r>
    </w:p>
    <w:bookmarkEnd w:id="65"/>
    <w:bookmarkEnd w:id="66"/>
    <w:p w:rsidR="000F1B38" w:rsidRPr="000F1B38" w:rsidRDefault="000F1B38" w:rsidP="000F1B38">
      <w:pPr>
        <w:pStyle w:val="a4"/>
      </w:pPr>
    </w:p>
    <w:p w:rsidR="000F1B38" w:rsidRPr="0061417E" w:rsidRDefault="000F1B38" w:rsidP="000F1B38">
      <w:pPr>
        <w:pStyle w:val="a4"/>
        <w:rPr>
          <w:rStyle w:val="af4"/>
          <w:lang w:val="en-US"/>
        </w:rPr>
      </w:pPr>
      <w:r w:rsidRPr="0061417E">
        <w:rPr>
          <w:rStyle w:val="af4"/>
          <w:lang w:val="en-US"/>
        </w:rPr>
        <w:t xml:space="preserve">// </w:t>
      </w:r>
      <w:r w:rsidRPr="000F1B38">
        <w:rPr>
          <w:rStyle w:val="af4"/>
        </w:rPr>
        <w:t>текст</w:t>
      </w:r>
      <w:r w:rsidRPr="0061417E">
        <w:rPr>
          <w:rStyle w:val="af4"/>
          <w:lang w:val="en-US"/>
        </w:rPr>
        <w:t xml:space="preserve"> </w:t>
      </w:r>
      <w:r w:rsidRPr="000F1B38">
        <w:rPr>
          <w:rStyle w:val="af4"/>
        </w:rPr>
        <w:t>в</w:t>
      </w:r>
      <w:r w:rsidRPr="0061417E">
        <w:rPr>
          <w:rStyle w:val="af4"/>
          <w:lang w:val="en-US"/>
        </w:rPr>
        <w:t xml:space="preserve"> </w:t>
      </w:r>
      <w:r w:rsidRPr="000F1B38">
        <w:rPr>
          <w:rStyle w:val="af4"/>
        </w:rPr>
        <w:t>коде</w:t>
      </w:r>
    </w:p>
    <w:p w:rsidR="000F1B38" w:rsidRPr="000F1B38" w:rsidRDefault="000F1B38" w:rsidP="000F1B38">
      <w:pPr>
        <w:pStyle w:val="a4"/>
      </w:pPr>
      <w:r w:rsidRPr="000F1B38">
        <w:t xml:space="preserve">tb1.Text = </w:t>
      </w:r>
      <w:r w:rsidRPr="000F1B38">
        <w:rPr>
          <w:rStyle w:val="af7"/>
        </w:rPr>
        <w:t>"Simple TextBlock"</w:t>
      </w:r>
      <w:r w:rsidRPr="000F1B38">
        <w:t>;</w:t>
      </w:r>
    </w:p>
    <w:p w:rsidR="000F1B38" w:rsidRPr="000F1B38" w:rsidRDefault="000F1B38" w:rsidP="000F1B38">
      <w:pPr>
        <w:pStyle w:val="a4"/>
      </w:pPr>
    </w:p>
    <w:p w:rsidR="000F1B38" w:rsidRPr="000F1B38" w:rsidRDefault="000F1B38" w:rsidP="000F1B38">
      <w:pPr>
        <w:pStyle w:val="a4"/>
      </w:pPr>
      <w:r w:rsidRPr="000F1B38">
        <w:t>tb2.Inlines.Clear();</w:t>
      </w:r>
    </w:p>
    <w:p w:rsidR="000F1B38" w:rsidRPr="000F1B38" w:rsidRDefault="000F1B38" w:rsidP="000F1B38">
      <w:pPr>
        <w:pStyle w:val="a4"/>
      </w:pPr>
      <w:r w:rsidRPr="000F1B38">
        <w:t>tb2.Inlines.Add(</w:t>
      </w:r>
      <w:r w:rsidRPr="000F1B38">
        <w:rPr>
          <w:rStyle w:val="af6"/>
        </w:rPr>
        <w:t>new</w:t>
      </w:r>
      <w:r w:rsidRPr="000F1B38">
        <w:t xml:space="preserve"> </w:t>
      </w:r>
      <w:r w:rsidRPr="000F1B38">
        <w:rPr>
          <w:rStyle w:val="af5"/>
        </w:rPr>
        <w:t>Bold</w:t>
      </w:r>
      <w:r w:rsidRPr="000F1B38">
        <w:t>(</w:t>
      </w:r>
      <w:r w:rsidRPr="000F1B38">
        <w:rPr>
          <w:rStyle w:val="af6"/>
        </w:rPr>
        <w:t>new</w:t>
      </w:r>
      <w:r w:rsidRPr="000F1B38">
        <w:t xml:space="preserve"> </w:t>
      </w:r>
      <w:r w:rsidRPr="000F1B38">
        <w:rPr>
          <w:rStyle w:val="af5"/>
        </w:rPr>
        <w:t>Run</w:t>
      </w:r>
      <w:r w:rsidRPr="000F1B38">
        <w:t>(</w:t>
      </w:r>
      <w:r w:rsidRPr="000F1B38">
        <w:rPr>
          <w:rStyle w:val="af7"/>
        </w:rPr>
        <w:t>"TextBlock"</w:t>
      </w:r>
      <w:r w:rsidRPr="000F1B38">
        <w:t>)));</w:t>
      </w:r>
    </w:p>
    <w:p w:rsidR="000F1B38" w:rsidRPr="000F1B38" w:rsidRDefault="000F1B38" w:rsidP="000F1B38">
      <w:pPr>
        <w:pStyle w:val="a4"/>
      </w:pPr>
      <w:r w:rsidRPr="000F1B38">
        <w:t>tb2.Inlines.Add(</w:t>
      </w:r>
      <w:r w:rsidRPr="000F1B38">
        <w:rPr>
          <w:rStyle w:val="af6"/>
        </w:rPr>
        <w:t>new</w:t>
      </w:r>
      <w:r w:rsidRPr="000F1B38">
        <w:t xml:space="preserve"> </w:t>
      </w:r>
      <w:r w:rsidRPr="000F1B38">
        <w:rPr>
          <w:rStyle w:val="af5"/>
        </w:rPr>
        <w:t>Run</w:t>
      </w:r>
      <w:r w:rsidRPr="000F1B38">
        <w:t>(</w:t>
      </w:r>
      <w:r w:rsidRPr="000F1B38">
        <w:rPr>
          <w:rStyle w:val="af7"/>
        </w:rPr>
        <w:t>" is designed to be "</w:t>
      </w:r>
      <w:r w:rsidRPr="000F1B38">
        <w:t>));</w:t>
      </w:r>
    </w:p>
    <w:p w:rsidR="000F1B38" w:rsidRPr="000F1B38" w:rsidRDefault="000F1B38" w:rsidP="000F1B38">
      <w:pPr>
        <w:pStyle w:val="a4"/>
      </w:pPr>
      <w:r w:rsidRPr="000F1B38">
        <w:t>tb2.Inlines.Add(</w:t>
      </w:r>
      <w:r w:rsidRPr="000F1B38">
        <w:rPr>
          <w:rStyle w:val="af6"/>
        </w:rPr>
        <w:t>new</w:t>
      </w:r>
      <w:r w:rsidRPr="000F1B38">
        <w:t xml:space="preserve"> </w:t>
      </w:r>
      <w:r w:rsidRPr="000F1B38">
        <w:rPr>
          <w:rStyle w:val="af5"/>
        </w:rPr>
        <w:t>Italic</w:t>
      </w:r>
      <w:r w:rsidRPr="000F1B38">
        <w:t>(</w:t>
      </w:r>
      <w:r w:rsidRPr="000F1B38">
        <w:rPr>
          <w:rStyle w:val="af6"/>
        </w:rPr>
        <w:t>new</w:t>
      </w:r>
      <w:r w:rsidRPr="000F1B38">
        <w:t xml:space="preserve"> </w:t>
      </w:r>
      <w:r w:rsidRPr="000F1B38">
        <w:rPr>
          <w:rStyle w:val="af5"/>
        </w:rPr>
        <w:t>Run</w:t>
      </w:r>
      <w:r w:rsidRPr="000F1B38">
        <w:t>(</w:t>
      </w:r>
      <w:r w:rsidRPr="000F1B38">
        <w:rPr>
          <w:rStyle w:val="af7"/>
        </w:rPr>
        <w:t>"lightweight."</w:t>
      </w:r>
      <w:r w:rsidRPr="000F1B38">
        <w:t>)));</w:t>
      </w:r>
    </w:p>
    <w:p w:rsidR="00A36068" w:rsidRPr="000F1B38" w:rsidRDefault="008915A4" w:rsidP="000F1B38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extBlock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0F1B38">
      <w:pPr>
        <w:pStyle w:val="af"/>
      </w:pPr>
      <w:r>
        <w:t>Рис. 2</w:t>
      </w:r>
      <w:r w:rsidR="000F1B38">
        <w:t>3</w:t>
      </w:r>
      <w:r>
        <w:t>. Демонстрация</w:t>
      </w:r>
      <w:r w:rsidR="004E6CC7">
        <w:t xml:space="preserve"> возможностей </w:t>
      </w:r>
      <w:r w:rsidRPr="000F1B38">
        <w:rPr>
          <w:rStyle w:val="af5"/>
        </w:rPr>
        <w:t>TextBlock</w:t>
      </w:r>
      <w:r>
        <w:t>.</w:t>
      </w:r>
    </w:p>
    <w:p w:rsidR="00A36068" w:rsidRDefault="00A36068" w:rsidP="00A36068">
      <w:r>
        <w:t xml:space="preserve">Элемент управления </w:t>
      </w:r>
      <w:r w:rsidRPr="000F1B38">
        <w:rPr>
          <w:rStyle w:val="af5"/>
        </w:rPr>
        <w:t>TextBox</w:t>
      </w:r>
      <w:r>
        <w:t xml:space="preserve"> служит для отображения и ввода текста, заданного в строковом свойстве </w:t>
      </w:r>
      <w:r w:rsidRPr="000F1B38">
        <w:rPr>
          <w:rStyle w:val="a9"/>
        </w:rPr>
        <w:t>Text</w:t>
      </w:r>
      <w:r>
        <w:t xml:space="preserve">. </w:t>
      </w:r>
      <w:r w:rsidRPr="000F1B38">
        <w:rPr>
          <w:rStyle w:val="af5"/>
        </w:rPr>
        <w:t>TextBox</w:t>
      </w:r>
      <w:r>
        <w:t xml:space="preserve"> определяет события </w:t>
      </w:r>
      <w:r w:rsidRPr="000F1B38">
        <w:rPr>
          <w:rStyle w:val="a9"/>
        </w:rPr>
        <w:t>TextChanged</w:t>
      </w:r>
      <w:r>
        <w:t xml:space="preserve"> и </w:t>
      </w:r>
      <w:r w:rsidRPr="000F1B38">
        <w:rPr>
          <w:rStyle w:val="a9"/>
        </w:rPr>
        <w:t>SelectionChanged</w:t>
      </w:r>
      <w:r>
        <w:t xml:space="preserve">, а также содержит несколько свойств и методов для работы с частью введённого текста. Для управления переносом текста следует использовать свойство </w:t>
      </w:r>
      <w:r w:rsidRPr="000F1B38">
        <w:rPr>
          <w:rStyle w:val="a9"/>
        </w:rPr>
        <w:t>TextWrapping</w:t>
      </w:r>
      <w:r>
        <w:t xml:space="preserve">. Чтобы пользователь мог ввести несколько строк текста, нажимая </w:t>
      </w:r>
      <w:r w:rsidR="00096826" w:rsidRPr="00096826">
        <w:rPr>
          <w:rStyle w:val="a9"/>
        </w:rPr>
        <w:t>&lt;</w:t>
      </w:r>
      <w:r w:rsidRPr="00096826">
        <w:rPr>
          <w:rStyle w:val="a9"/>
        </w:rPr>
        <w:t>E</w:t>
      </w:r>
      <w:r w:rsidR="00096826" w:rsidRPr="00096826">
        <w:rPr>
          <w:rStyle w:val="a9"/>
        </w:rPr>
        <w:t>nter&gt;</w:t>
      </w:r>
      <w:r>
        <w:t xml:space="preserve">, установите свойство </w:t>
      </w:r>
      <w:r w:rsidRPr="000F1B38">
        <w:rPr>
          <w:rStyle w:val="a9"/>
        </w:rPr>
        <w:t>AcceptsReturn</w:t>
      </w:r>
      <w:r>
        <w:t xml:space="preserve"> в </w:t>
      </w:r>
      <w:r w:rsidRPr="000F1B38">
        <w:rPr>
          <w:rStyle w:val="af6"/>
        </w:rPr>
        <w:t>true</w:t>
      </w:r>
      <w:r>
        <w:t xml:space="preserve">. Элемент управления </w:t>
      </w:r>
      <w:r w:rsidRPr="000F1B38">
        <w:rPr>
          <w:rStyle w:val="af5"/>
        </w:rPr>
        <w:t>TextBox</w:t>
      </w:r>
      <w:r>
        <w:t xml:space="preserve"> поддерживает проверку правописания (</w:t>
      </w:r>
      <w:r w:rsidR="000F1B38">
        <w:t>для</w:t>
      </w:r>
      <w:r>
        <w:t xml:space="preserve"> английск</w:t>
      </w:r>
      <w:r w:rsidR="000F1B38">
        <w:t>ого</w:t>
      </w:r>
      <w:r>
        <w:t>, испанск</w:t>
      </w:r>
      <w:r w:rsidR="000F1B38">
        <w:t>ого</w:t>
      </w:r>
      <w:r>
        <w:t xml:space="preserve">, </w:t>
      </w:r>
      <w:r w:rsidR="00EE55C4">
        <w:t>французск</w:t>
      </w:r>
      <w:r w:rsidR="000F1B38">
        <w:t>ого</w:t>
      </w:r>
      <w:r>
        <w:t xml:space="preserve"> и немецк</w:t>
      </w:r>
      <w:r w:rsidR="000F1B38">
        <w:t>ого</w:t>
      </w:r>
      <w:r>
        <w:t xml:space="preserve"> язык</w:t>
      </w:r>
      <w:r w:rsidR="000F1B38">
        <w:t>а</w:t>
      </w:r>
      <w:r>
        <w:t xml:space="preserve">). Для этого необходимо установить свойство зависимости </w:t>
      </w:r>
      <w:r w:rsidRPr="000F1B38">
        <w:rPr>
          <w:rStyle w:val="af5"/>
        </w:rPr>
        <w:t>SpellCheck</w:t>
      </w:r>
      <w:r w:rsidRPr="000F1B38">
        <w:rPr>
          <w:rStyle w:val="a9"/>
        </w:rPr>
        <w:t>.IsEnabled</w:t>
      </w:r>
      <w:r w:rsidR="000F1B38">
        <w:t xml:space="preserve"> в </w:t>
      </w:r>
      <w:r w:rsidR="000F1B38" w:rsidRPr="000F1B38">
        <w:rPr>
          <w:rStyle w:val="af6"/>
        </w:rPr>
        <w:t>true</w:t>
      </w:r>
      <w:r w:rsidR="000F1B38">
        <w:t>.</w:t>
      </w:r>
    </w:p>
    <w:p w:rsidR="00A36068" w:rsidRPr="000F1B38" w:rsidRDefault="00A36068" w:rsidP="000F1B38">
      <w:pPr>
        <w:pStyle w:val="a4"/>
        <w:rPr>
          <w:rStyle w:val="af6"/>
        </w:rPr>
      </w:pPr>
      <w:r w:rsidRPr="000F1B38">
        <w:rPr>
          <w:rStyle w:val="af6"/>
        </w:rPr>
        <w:t>&lt;</w:t>
      </w:r>
      <w:r w:rsidRPr="000F1B38">
        <w:rPr>
          <w:rStyle w:val="af7"/>
        </w:rPr>
        <w:t>TextBox</w:t>
      </w:r>
      <w:r w:rsidRPr="000F1B38">
        <w:rPr>
          <w:rStyle w:val="af6"/>
        </w:rPr>
        <w:t xml:space="preserve"> </w:t>
      </w:r>
      <w:r w:rsidRPr="000F1B38">
        <w:rPr>
          <w:rStyle w:val="XML"/>
        </w:rPr>
        <w:t>SpellCheck.IsEnabled</w:t>
      </w:r>
      <w:r w:rsidRPr="000F1B38">
        <w:rPr>
          <w:rStyle w:val="af6"/>
        </w:rPr>
        <w:t xml:space="preserve">="True" </w:t>
      </w:r>
      <w:r w:rsidRPr="000F1B38">
        <w:rPr>
          <w:rStyle w:val="XML"/>
        </w:rPr>
        <w:t>Text</w:t>
      </w:r>
      <w:r w:rsidRPr="000F1B38">
        <w:rPr>
          <w:rStyle w:val="af6"/>
        </w:rPr>
        <w:t>="Errror" /&gt;</w:t>
      </w:r>
    </w:p>
    <w:p w:rsidR="00A36068" w:rsidRDefault="00A36068" w:rsidP="00A36068">
      <w:r>
        <w:t>Элемент</w:t>
      </w:r>
      <w:r w:rsidR="000F1B38">
        <w:t xml:space="preserve"> управления</w:t>
      </w:r>
      <w:r>
        <w:t xml:space="preserve"> </w:t>
      </w:r>
      <w:r w:rsidRPr="000F1B38">
        <w:rPr>
          <w:rStyle w:val="af5"/>
        </w:rPr>
        <w:t>RichTextBox</w:t>
      </w:r>
      <w:r>
        <w:t xml:space="preserve"> – </w:t>
      </w:r>
      <w:r w:rsidR="000F1B38">
        <w:t xml:space="preserve">это </w:t>
      </w:r>
      <w:r>
        <w:t xml:space="preserve">«продвинутая» версия </w:t>
      </w:r>
      <w:r w:rsidRPr="000F1B38">
        <w:rPr>
          <w:rStyle w:val="af5"/>
        </w:rPr>
        <w:t>TextBox</w:t>
      </w:r>
      <w:r>
        <w:t xml:space="preserve">. Многие свойства у этих элементов общие, так как они унаследованы от одного базового класса </w:t>
      </w:r>
      <w:r w:rsidRPr="000F1B38">
        <w:rPr>
          <w:rStyle w:val="af5"/>
        </w:rPr>
        <w:t>TextBoxBase</w:t>
      </w:r>
      <w:r>
        <w:t xml:space="preserve">. Содержимое </w:t>
      </w:r>
      <w:r w:rsidRPr="000F1B38">
        <w:rPr>
          <w:rStyle w:val="af5"/>
        </w:rPr>
        <w:t>RichTextBox</w:t>
      </w:r>
      <w:r>
        <w:t xml:space="preserve"> сохраняется в свойстве </w:t>
      </w:r>
      <w:r w:rsidRPr="000F1B38">
        <w:rPr>
          <w:rStyle w:val="a9"/>
        </w:rPr>
        <w:t>Document</w:t>
      </w:r>
      <w:r>
        <w:t xml:space="preserve"> типа </w:t>
      </w:r>
      <w:r w:rsidRPr="000F1B38">
        <w:rPr>
          <w:rStyle w:val="af5"/>
        </w:rPr>
        <w:t>FlowDocument</w:t>
      </w:r>
      <w:r>
        <w:t>, который создан для поддержки XPS.</w:t>
      </w:r>
    </w:p>
    <w:p w:rsidR="00A36068" w:rsidRDefault="00A36068" w:rsidP="00A36068">
      <w:r>
        <w:t xml:space="preserve">Элемент управления </w:t>
      </w:r>
      <w:r w:rsidRPr="000F1B38">
        <w:rPr>
          <w:rStyle w:val="af5"/>
        </w:rPr>
        <w:t>PasswordBox</w:t>
      </w:r>
      <w:r>
        <w:t xml:space="preserve"> предназначен для ввода паролей. Можно сказать, что это упрощённая версия </w:t>
      </w:r>
      <w:r w:rsidRPr="000F1B38">
        <w:rPr>
          <w:rStyle w:val="af5"/>
        </w:rPr>
        <w:t>TextBox</w:t>
      </w:r>
      <w:r>
        <w:t xml:space="preserve"> – не поддерживаются вырезание и копирование текста, не генерируются события </w:t>
      </w:r>
      <w:r w:rsidRPr="000F1B38">
        <w:rPr>
          <w:rStyle w:val="a9"/>
        </w:rPr>
        <w:t>TextChanged</w:t>
      </w:r>
      <w:r>
        <w:t xml:space="preserve"> и </w:t>
      </w:r>
      <w:r w:rsidRPr="000F1B38">
        <w:rPr>
          <w:rStyle w:val="a9"/>
        </w:rPr>
        <w:t>SelectionChanged</w:t>
      </w:r>
      <w:r>
        <w:t xml:space="preserve">. В </w:t>
      </w:r>
      <w:r w:rsidRPr="000F1B38">
        <w:rPr>
          <w:rStyle w:val="af5"/>
        </w:rPr>
        <w:t>PasswordBox</w:t>
      </w:r>
      <w:r>
        <w:t xml:space="preserve"> введённый пароль сохраняется в свойстве </w:t>
      </w:r>
      <w:r w:rsidRPr="000F1B38">
        <w:rPr>
          <w:rStyle w:val="a9"/>
        </w:rPr>
        <w:t>Password</w:t>
      </w:r>
      <w:r>
        <w:t xml:space="preserve">, а при изменении текста генерируется событие </w:t>
      </w:r>
      <w:r w:rsidRPr="000F1B38">
        <w:rPr>
          <w:rStyle w:val="a9"/>
        </w:rPr>
        <w:t>PasswordChanged</w:t>
      </w:r>
      <w:r>
        <w:t xml:space="preserve">. Символ, который отображается вместо букв пароля, настраивается при помощи свойства </w:t>
      </w:r>
      <w:r w:rsidRPr="000F1B38">
        <w:rPr>
          <w:rStyle w:val="a9"/>
        </w:rPr>
        <w:t>PasswordChar</w:t>
      </w:r>
      <w:r>
        <w:t>.</w:t>
      </w:r>
    </w:p>
    <w:p w:rsidR="00A36068" w:rsidRDefault="00A36068" w:rsidP="00A36068">
      <w:r>
        <w:t xml:space="preserve">Элементы для представления диапазона </w:t>
      </w:r>
      <w:r w:rsidRPr="006D778E">
        <w:rPr>
          <w:rStyle w:val="af5"/>
        </w:rPr>
        <w:t>ProgressBar</w:t>
      </w:r>
      <w:r>
        <w:t xml:space="preserve"> и </w:t>
      </w:r>
      <w:r w:rsidRPr="006D778E">
        <w:rPr>
          <w:rStyle w:val="af5"/>
        </w:rPr>
        <w:t>Slider</w:t>
      </w:r>
      <w:r>
        <w:t xml:space="preserve"> хранят и отображают в некой форме числовое значение, попадающее в заданный диапазон. Оба элемента унаследованы от класса </w:t>
      </w:r>
      <w:r w:rsidRPr="00D819ED">
        <w:rPr>
          <w:rStyle w:val="af5"/>
        </w:rPr>
        <w:t>RangeBase</w:t>
      </w:r>
      <w:r>
        <w:t xml:space="preserve">, имеющего свойства </w:t>
      </w:r>
      <w:r w:rsidRPr="00D819ED">
        <w:rPr>
          <w:rStyle w:val="a9"/>
        </w:rPr>
        <w:t>Value</w:t>
      </w:r>
      <w:r>
        <w:t xml:space="preserve">, </w:t>
      </w:r>
      <w:r w:rsidRPr="00D819ED">
        <w:rPr>
          <w:rStyle w:val="a9"/>
        </w:rPr>
        <w:t>Minimum</w:t>
      </w:r>
      <w:r>
        <w:t xml:space="preserve">, </w:t>
      </w:r>
      <w:r w:rsidRPr="00D819ED">
        <w:rPr>
          <w:rStyle w:val="a9"/>
        </w:rPr>
        <w:t>Maximum</w:t>
      </w:r>
      <w:r>
        <w:t xml:space="preserve"> (все – типа </w:t>
      </w:r>
      <w:r w:rsidRPr="00D819ED">
        <w:rPr>
          <w:rStyle w:val="af6"/>
        </w:rPr>
        <w:t>double</w:t>
      </w:r>
      <w:r>
        <w:t xml:space="preserve">) и событие </w:t>
      </w:r>
      <w:r w:rsidRPr="00D819ED">
        <w:rPr>
          <w:rStyle w:val="a9"/>
        </w:rPr>
        <w:t>ValueChanged</w:t>
      </w:r>
      <w:r>
        <w:t>.</w:t>
      </w:r>
    </w:p>
    <w:p w:rsidR="00A36068" w:rsidRPr="00D819ED" w:rsidRDefault="00A36068" w:rsidP="00A36068">
      <w:r w:rsidRPr="00D819ED">
        <w:rPr>
          <w:rStyle w:val="af5"/>
        </w:rPr>
        <w:t>ProgressBar</w:t>
      </w:r>
      <w:r>
        <w:t xml:space="preserve"> обычно используют для визуализации процесса выполнения длительной операции. Класс </w:t>
      </w:r>
      <w:r w:rsidRPr="00D819ED">
        <w:rPr>
          <w:rStyle w:val="af5"/>
        </w:rPr>
        <w:t>ProgressBar</w:t>
      </w:r>
      <w:r>
        <w:t xml:space="preserve"> добавляет к </w:t>
      </w:r>
      <w:r w:rsidRPr="00D819ED">
        <w:rPr>
          <w:rStyle w:val="af5"/>
        </w:rPr>
        <w:t>RangeBase</w:t>
      </w:r>
      <w:r>
        <w:t xml:space="preserve"> два свойства:</w:t>
      </w:r>
      <w:r w:rsidR="00D819ED">
        <w:t xml:space="preserve"> </w:t>
      </w:r>
      <w:r w:rsidRPr="00D819ED">
        <w:rPr>
          <w:rStyle w:val="a9"/>
        </w:rPr>
        <w:t>IsIndeterminate</w:t>
      </w:r>
      <w:r>
        <w:t xml:space="preserve"> – если установить это свойство в </w:t>
      </w:r>
      <w:r w:rsidRPr="00D819ED">
        <w:rPr>
          <w:rStyle w:val="af6"/>
        </w:rPr>
        <w:t>true</w:t>
      </w:r>
      <w:r>
        <w:t>, будет показывать</w:t>
      </w:r>
      <w:r w:rsidR="00D819ED">
        <w:t>ся</w:t>
      </w:r>
      <w:r>
        <w:t xml:space="preserve"> непрерывн</w:t>
      </w:r>
      <w:r w:rsidR="00D819ED">
        <w:t>ая</w:t>
      </w:r>
      <w:r>
        <w:t xml:space="preserve"> бегущ</w:t>
      </w:r>
      <w:r w:rsidR="00D819ED">
        <w:t>ая</w:t>
      </w:r>
      <w:r>
        <w:t xml:space="preserve"> полоск</w:t>
      </w:r>
      <w:r w:rsidR="00D819ED">
        <w:t xml:space="preserve">а; </w:t>
      </w:r>
      <w:r w:rsidRPr="00D819ED">
        <w:rPr>
          <w:rStyle w:val="a9"/>
        </w:rPr>
        <w:t>Orientation</w:t>
      </w:r>
      <w:r w:rsidRPr="00D819ED">
        <w:t xml:space="preserve"> – </w:t>
      </w:r>
      <w:r>
        <w:t>размещение</w:t>
      </w:r>
      <w:r w:rsidRPr="00D819ED">
        <w:t xml:space="preserve"> </w:t>
      </w:r>
      <w:r w:rsidRPr="00D819ED">
        <w:rPr>
          <w:rStyle w:val="af5"/>
        </w:rPr>
        <w:t>ProgressBar</w:t>
      </w:r>
      <w:r w:rsidRPr="00D819ED">
        <w:t xml:space="preserve"> (</w:t>
      </w:r>
      <w:r w:rsidRPr="00D819ED">
        <w:rPr>
          <w:rStyle w:val="a9"/>
          <w:lang w:val="en-US"/>
        </w:rPr>
        <w:t>Horizontal</w:t>
      </w:r>
      <w:r w:rsidRPr="00D819ED">
        <w:t xml:space="preserve"> </w:t>
      </w:r>
      <w:r>
        <w:t>или</w:t>
      </w:r>
      <w:r w:rsidRPr="00D819ED">
        <w:t xml:space="preserve"> </w:t>
      </w:r>
      <w:r w:rsidRPr="00D819ED">
        <w:rPr>
          <w:rStyle w:val="a9"/>
        </w:rPr>
        <w:t>Vertical</w:t>
      </w:r>
      <w:r w:rsidRPr="00D819ED">
        <w:t>).</w:t>
      </w:r>
    </w:p>
    <w:p w:rsidR="00A36068" w:rsidRDefault="00A36068" w:rsidP="00A36068">
      <w:r>
        <w:lastRenderedPageBreak/>
        <w:t xml:space="preserve">Элемент управления </w:t>
      </w:r>
      <w:r w:rsidRPr="00D819ED">
        <w:rPr>
          <w:rStyle w:val="af5"/>
        </w:rPr>
        <w:t>Slider</w:t>
      </w:r>
      <w:r>
        <w:t xml:space="preserve"> – это слайдер (ползунок) с возможностью ручной установки значения из диапазона. У слайдера имеется свойство </w:t>
      </w:r>
      <w:r w:rsidRPr="00D819ED">
        <w:rPr>
          <w:rStyle w:val="a9"/>
        </w:rPr>
        <w:t>Orientation</w:t>
      </w:r>
      <w:r>
        <w:t xml:space="preserve"> и несколько свойств, управляющих метками (например, </w:t>
      </w:r>
      <w:r w:rsidRPr="00D819ED">
        <w:rPr>
          <w:rStyle w:val="a9"/>
        </w:rPr>
        <w:t>TickPlacement</w:t>
      </w:r>
      <w:r>
        <w:t xml:space="preserve">). Кроме этого, слайдер позволяет задать выделенный диапазон при помощи свойств </w:t>
      </w:r>
      <w:r w:rsidRPr="00D819ED">
        <w:rPr>
          <w:rStyle w:val="a9"/>
        </w:rPr>
        <w:t>IsSelectionRangeEnabled</w:t>
      </w:r>
      <w:r>
        <w:t xml:space="preserve">, </w:t>
      </w:r>
      <w:r w:rsidRPr="00D819ED">
        <w:rPr>
          <w:rStyle w:val="a9"/>
        </w:rPr>
        <w:t>SelectionStart</w:t>
      </w:r>
      <w:r>
        <w:t xml:space="preserve"> и </w:t>
      </w:r>
      <w:r w:rsidRPr="00D819ED">
        <w:rPr>
          <w:rStyle w:val="a9"/>
        </w:rPr>
        <w:t>SelectionEnd</w:t>
      </w:r>
      <w:r>
        <w:t>.</w:t>
      </w:r>
    </w:p>
    <w:p w:rsidR="00D819ED" w:rsidRPr="00D819ED" w:rsidRDefault="00D819ED" w:rsidP="00D819ED">
      <w:pPr>
        <w:pStyle w:val="a4"/>
        <w:rPr>
          <w:rStyle w:val="af6"/>
        </w:rPr>
      </w:pPr>
      <w:bookmarkStart w:id="67" w:name="OLE_LINK59"/>
      <w:bookmarkStart w:id="68" w:name="OLE_LINK60"/>
      <w:r w:rsidRPr="00D819ED">
        <w:rPr>
          <w:rStyle w:val="af6"/>
        </w:rPr>
        <w:t>&lt;</w:t>
      </w:r>
      <w:r w:rsidRPr="00D819ED">
        <w:rPr>
          <w:rStyle w:val="af7"/>
        </w:rPr>
        <w:t>StackPanel</w:t>
      </w:r>
      <w:r w:rsidRPr="00D819ED">
        <w:rPr>
          <w:rStyle w:val="af6"/>
        </w:rPr>
        <w:t>&gt;</w:t>
      </w:r>
    </w:p>
    <w:p w:rsidR="00D819ED" w:rsidRPr="00D819ED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 xml:space="preserve">  &lt;</w:t>
      </w:r>
      <w:r w:rsidRPr="00D819ED">
        <w:rPr>
          <w:rStyle w:val="af7"/>
        </w:rPr>
        <w:t>ProgressBar</w:t>
      </w:r>
      <w:r w:rsidRPr="00D819ED">
        <w:rPr>
          <w:rStyle w:val="af6"/>
        </w:rPr>
        <w:t xml:space="preserve"> </w:t>
      </w:r>
      <w:r w:rsidRPr="00D819ED">
        <w:rPr>
          <w:rStyle w:val="XML"/>
        </w:rPr>
        <w:t>Value</w:t>
      </w:r>
      <w:r w:rsidRPr="00D819ED">
        <w:rPr>
          <w:rStyle w:val="af6"/>
        </w:rPr>
        <w:t xml:space="preserve">="80" </w:t>
      </w:r>
      <w:r w:rsidRPr="00D819ED">
        <w:rPr>
          <w:rStyle w:val="XML"/>
        </w:rPr>
        <w:t>Height</w:t>
      </w:r>
      <w:r w:rsidRPr="00D819ED">
        <w:rPr>
          <w:rStyle w:val="af6"/>
        </w:rPr>
        <w:t xml:space="preserve">="20" </w:t>
      </w:r>
      <w:r w:rsidRPr="00D819ED">
        <w:rPr>
          <w:rStyle w:val="XML"/>
        </w:rPr>
        <w:t>Margin</w:t>
      </w:r>
      <w:r w:rsidRPr="00D819ED">
        <w:rPr>
          <w:rStyle w:val="af6"/>
        </w:rPr>
        <w:t>="10"/&gt;</w:t>
      </w:r>
    </w:p>
    <w:p w:rsidR="00D819ED" w:rsidRPr="00D819ED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 xml:space="preserve">  &lt;</w:t>
      </w:r>
      <w:r w:rsidRPr="00D819ED">
        <w:rPr>
          <w:rStyle w:val="af7"/>
        </w:rPr>
        <w:t>Slider</w:t>
      </w:r>
      <w:r w:rsidRPr="00D819ED">
        <w:rPr>
          <w:rStyle w:val="af6"/>
        </w:rPr>
        <w:t xml:space="preserve"> </w:t>
      </w:r>
      <w:r w:rsidRPr="00D819ED">
        <w:rPr>
          <w:rStyle w:val="XML"/>
        </w:rPr>
        <w:t>Maximum</w:t>
      </w:r>
      <w:r w:rsidRPr="00D819ED">
        <w:rPr>
          <w:rStyle w:val="af6"/>
        </w:rPr>
        <w:t xml:space="preserve">="30" </w:t>
      </w:r>
      <w:r w:rsidRPr="00D819ED">
        <w:rPr>
          <w:rStyle w:val="XML"/>
        </w:rPr>
        <w:t>Value</w:t>
      </w:r>
      <w:r w:rsidRPr="00D819ED">
        <w:rPr>
          <w:rStyle w:val="af6"/>
        </w:rPr>
        <w:t>="25"</w:t>
      </w:r>
    </w:p>
    <w:p w:rsidR="00D819ED" w:rsidRPr="00D819ED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 xml:space="preserve">          </w:t>
      </w:r>
      <w:r w:rsidRPr="00D819ED">
        <w:rPr>
          <w:rStyle w:val="XML"/>
        </w:rPr>
        <w:t>TickPlacement</w:t>
      </w:r>
      <w:r w:rsidRPr="00D819ED">
        <w:rPr>
          <w:rStyle w:val="af6"/>
        </w:rPr>
        <w:t xml:space="preserve">="BottomRight" </w:t>
      </w:r>
      <w:r w:rsidRPr="00D819ED">
        <w:rPr>
          <w:rStyle w:val="XML"/>
        </w:rPr>
        <w:t>TickFrequency</w:t>
      </w:r>
      <w:r w:rsidRPr="00D819ED">
        <w:rPr>
          <w:rStyle w:val="af6"/>
        </w:rPr>
        <w:t>="2"</w:t>
      </w:r>
    </w:p>
    <w:p w:rsidR="00D819ED" w:rsidRPr="00D819ED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 xml:space="preserve">          </w:t>
      </w:r>
      <w:r w:rsidRPr="00D819ED">
        <w:rPr>
          <w:rStyle w:val="XML"/>
        </w:rPr>
        <w:t>IsSelectionRangeEnabled</w:t>
      </w:r>
      <w:r w:rsidRPr="00D819ED">
        <w:rPr>
          <w:rStyle w:val="af6"/>
        </w:rPr>
        <w:t>="True"</w:t>
      </w:r>
    </w:p>
    <w:p w:rsidR="00D819ED" w:rsidRPr="00D819ED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 xml:space="preserve">          </w:t>
      </w:r>
      <w:r w:rsidRPr="00D819ED">
        <w:rPr>
          <w:rStyle w:val="XML"/>
        </w:rPr>
        <w:t>SelectionStart</w:t>
      </w:r>
      <w:r w:rsidRPr="00D819ED">
        <w:rPr>
          <w:rStyle w:val="af6"/>
        </w:rPr>
        <w:t xml:space="preserve">="10" </w:t>
      </w:r>
      <w:r w:rsidRPr="00D819ED">
        <w:rPr>
          <w:rStyle w:val="XML"/>
        </w:rPr>
        <w:t>SelectionEnd</w:t>
      </w:r>
      <w:r w:rsidRPr="00D819ED">
        <w:rPr>
          <w:rStyle w:val="af6"/>
        </w:rPr>
        <w:t>="20"/&gt;</w:t>
      </w:r>
    </w:p>
    <w:p w:rsidR="00D819ED" w:rsidRPr="0061417E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 xml:space="preserve">  &lt;</w:t>
      </w:r>
      <w:r w:rsidRPr="00D819ED">
        <w:rPr>
          <w:rStyle w:val="af7"/>
        </w:rPr>
        <w:t>Slider</w:t>
      </w:r>
      <w:r w:rsidRPr="00D819ED">
        <w:rPr>
          <w:rStyle w:val="af6"/>
        </w:rPr>
        <w:t xml:space="preserve"> </w:t>
      </w:r>
      <w:r w:rsidRPr="00D819ED">
        <w:rPr>
          <w:rStyle w:val="XML"/>
        </w:rPr>
        <w:t>Height</w:t>
      </w:r>
      <w:r w:rsidRPr="00D819ED">
        <w:rPr>
          <w:rStyle w:val="af6"/>
        </w:rPr>
        <w:t xml:space="preserve">="100" </w:t>
      </w:r>
      <w:r w:rsidRPr="00D819ED">
        <w:rPr>
          <w:rStyle w:val="XML"/>
        </w:rPr>
        <w:t>Maximum</w:t>
      </w:r>
      <w:r w:rsidRPr="00D819ED">
        <w:rPr>
          <w:rStyle w:val="af6"/>
        </w:rPr>
        <w:t xml:space="preserve">="30" </w:t>
      </w:r>
      <w:r w:rsidRPr="00D819ED">
        <w:rPr>
          <w:rStyle w:val="XML"/>
        </w:rPr>
        <w:t>HorizontalAlignment</w:t>
      </w:r>
      <w:r w:rsidRPr="00D819ED">
        <w:rPr>
          <w:rStyle w:val="af6"/>
        </w:rPr>
        <w:t>="Center"</w:t>
      </w:r>
    </w:p>
    <w:p w:rsidR="00D819ED" w:rsidRPr="00D819ED" w:rsidRDefault="00D819ED" w:rsidP="00D819ED">
      <w:pPr>
        <w:pStyle w:val="a4"/>
        <w:rPr>
          <w:rStyle w:val="af6"/>
        </w:rPr>
      </w:pPr>
      <w:r w:rsidRPr="0061417E">
        <w:rPr>
          <w:rStyle w:val="af6"/>
        </w:rPr>
        <w:t xml:space="preserve">         </w:t>
      </w:r>
      <w:r w:rsidRPr="00D819ED">
        <w:rPr>
          <w:rStyle w:val="af6"/>
        </w:rPr>
        <w:t xml:space="preserve"> </w:t>
      </w:r>
      <w:r w:rsidRPr="00D819ED">
        <w:rPr>
          <w:rStyle w:val="XML"/>
        </w:rPr>
        <w:t>Orientation</w:t>
      </w:r>
      <w:r w:rsidRPr="00D819ED">
        <w:rPr>
          <w:rStyle w:val="af6"/>
        </w:rPr>
        <w:t>="Vertical" /&gt;</w:t>
      </w:r>
    </w:p>
    <w:p w:rsidR="00A36068" w:rsidRPr="00D819ED" w:rsidRDefault="00D819ED" w:rsidP="00D819ED">
      <w:pPr>
        <w:pStyle w:val="a4"/>
        <w:rPr>
          <w:rStyle w:val="af6"/>
        </w:rPr>
      </w:pPr>
      <w:r w:rsidRPr="00D819ED">
        <w:rPr>
          <w:rStyle w:val="af6"/>
        </w:rPr>
        <w:t>&lt;/</w:t>
      </w:r>
      <w:r w:rsidRPr="00D819ED">
        <w:rPr>
          <w:rStyle w:val="af7"/>
        </w:rPr>
        <w:t>StackPanel</w:t>
      </w:r>
      <w:r w:rsidRPr="00D819ED">
        <w:rPr>
          <w:rStyle w:val="af6"/>
        </w:rPr>
        <w:t>&gt;</w:t>
      </w:r>
    </w:p>
    <w:bookmarkEnd w:id="67"/>
    <w:bookmarkEnd w:id="68"/>
    <w:p w:rsidR="00D819ED" w:rsidRPr="0061417E" w:rsidRDefault="008915A4" w:rsidP="00BC3B29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lider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DC5334" w:rsidRDefault="00A36068" w:rsidP="00BC3B29">
      <w:pPr>
        <w:pStyle w:val="af"/>
      </w:pPr>
      <w:r>
        <w:t>Рис</w:t>
      </w:r>
      <w:r w:rsidRPr="00DC5334">
        <w:t>. 2</w:t>
      </w:r>
      <w:r w:rsidR="000F1B38" w:rsidRPr="00DC5334">
        <w:t>4</w:t>
      </w:r>
      <w:r w:rsidRPr="00DC5334">
        <w:t xml:space="preserve">. </w:t>
      </w:r>
      <w:r>
        <w:t>Элемент</w:t>
      </w:r>
      <w:r w:rsidRPr="00DC5334">
        <w:t xml:space="preserve"> </w:t>
      </w:r>
      <w:r w:rsidRPr="00D819ED">
        <w:rPr>
          <w:rStyle w:val="af5"/>
        </w:rPr>
        <w:t>ProgressBar</w:t>
      </w:r>
      <w:r w:rsidRPr="00DC5334">
        <w:t xml:space="preserve"> </w:t>
      </w:r>
      <w:r>
        <w:t>и</w:t>
      </w:r>
      <w:r w:rsidRPr="00DC5334">
        <w:t xml:space="preserve"> </w:t>
      </w:r>
      <w:r w:rsidR="00D819ED">
        <w:t>два</w:t>
      </w:r>
      <w:r w:rsidR="00D819ED" w:rsidRPr="00DC5334">
        <w:t xml:space="preserve"> </w:t>
      </w:r>
      <w:r w:rsidR="00D819ED">
        <w:t>слайдера</w:t>
      </w:r>
      <w:r w:rsidRPr="00DC5334">
        <w:t>.</w:t>
      </w:r>
    </w:p>
    <w:p w:rsidR="00A36068" w:rsidRDefault="00A36068" w:rsidP="00A36068">
      <w:r>
        <w:t xml:space="preserve">Элементами для работы с датами являются </w:t>
      </w:r>
      <w:r w:rsidRPr="00BC3B29">
        <w:rPr>
          <w:rStyle w:val="af5"/>
        </w:rPr>
        <w:t>Calendar</w:t>
      </w:r>
      <w:r>
        <w:t xml:space="preserve"> и </w:t>
      </w:r>
      <w:r w:rsidRPr="00BC3B29">
        <w:rPr>
          <w:rStyle w:val="af5"/>
        </w:rPr>
        <w:t>DatePicker</w:t>
      </w:r>
      <w:r>
        <w:t xml:space="preserve">. </w:t>
      </w:r>
      <w:r w:rsidRPr="00BC3B29">
        <w:rPr>
          <w:rStyle w:val="af5"/>
        </w:rPr>
        <w:t>Calendar</w:t>
      </w:r>
      <w:r>
        <w:t xml:space="preserve"> отображает небольшой календарь с возможностью клавиатурной навигации и выбора. Этот класс имеет несколько полезных свойств:</w:t>
      </w:r>
    </w:p>
    <w:p w:rsidR="00A36068" w:rsidRPr="0061417E" w:rsidRDefault="00A36068" w:rsidP="00A36068">
      <w:r w:rsidRPr="00BC3B29">
        <w:rPr>
          <w:rStyle w:val="a9"/>
          <w:lang w:val="en-US"/>
        </w:rPr>
        <w:t>DisplayMode</w:t>
      </w:r>
      <w:r w:rsidRPr="0061417E">
        <w:t xml:space="preserve"> – </w:t>
      </w:r>
      <w:r>
        <w:t>режим</w:t>
      </w:r>
      <w:r w:rsidRPr="0061417E">
        <w:t xml:space="preserve"> </w:t>
      </w:r>
      <w:r>
        <w:t>отображения</w:t>
      </w:r>
      <w:r w:rsidRPr="0061417E">
        <w:t xml:space="preserve"> </w:t>
      </w:r>
      <w:r>
        <w:t>календаря</w:t>
      </w:r>
      <w:r w:rsidRPr="0061417E">
        <w:t xml:space="preserve"> (</w:t>
      </w:r>
      <w:r w:rsidRPr="00BC3B29">
        <w:rPr>
          <w:rStyle w:val="a9"/>
          <w:lang w:val="en-US"/>
        </w:rPr>
        <w:t>Year</w:t>
      </w:r>
      <w:r w:rsidRPr="0061417E">
        <w:t xml:space="preserve">, </w:t>
      </w:r>
      <w:r w:rsidRPr="00BC3B29">
        <w:rPr>
          <w:rStyle w:val="a9"/>
          <w:lang w:val="en-US"/>
        </w:rPr>
        <w:t>Month</w:t>
      </w:r>
      <w:r w:rsidRPr="0061417E">
        <w:t xml:space="preserve">, </w:t>
      </w:r>
      <w:r w:rsidRPr="00BC3B29">
        <w:rPr>
          <w:rStyle w:val="a9"/>
          <w:lang w:val="en-US"/>
        </w:rPr>
        <w:t>Decade</w:t>
      </w:r>
      <w:r w:rsidRPr="0061417E">
        <w:t>);</w:t>
      </w:r>
    </w:p>
    <w:p w:rsidR="00A36068" w:rsidRPr="00A36068" w:rsidRDefault="00A36068" w:rsidP="00A36068">
      <w:pPr>
        <w:rPr>
          <w:lang w:val="en-US"/>
        </w:rPr>
      </w:pPr>
      <w:r w:rsidRPr="00BC3B29">
        <w:rPr>
          <w:rStyle w:val="a9"/>
          <w:lang w:val="en-US"/>
        </w:rPr>
        <w:t>SelectionMode</w:t>
      </w:r>
      <w:r w:rsidRPr="00A36068">
        <w:rPr>
          <w:lang w:val="en-US"/>
        </w:rPr>
        <w:t xml:space="preserve"> – </w:t>
      </w:r>
      <w:r>
        <w:t>режим</w:t>
      </w:r>
      <w:r w:rsidRPr="00A36068">
        <w:rPr>
          <w:lang w:val="en-US"/>
        </w:rPr>
        <w:t xml:space="preserve"> </w:t>
      </w:r>
      <w:r>
        <w:t>выбора</w:t>
      </w:r>
      <w:r w:rsidRPr="00A36068">
        <w:rPr>
          <w:lang w:val="en-US"/>
        </w:rPr>
        <w:t xml:space="preserve"> </w:t>
      </w:r>
      <w:r>
        <w:t>дат</w:t>
      </w:r>
      <w:r w:rsidRPr="00A36068">
        <w:rPr>
          <w:lang w:val="en-US"/>
        </w:rPr>
        <w:t xml:space="preserve"> (</w:t>
      </w:r>
      <w:r w:rsidRPr="00BC3B29">
        <w:rPr>
          <w:rStyle w:val="a9"/>
          <w:lang w:val="en-US"/>
        </w:rPr>
        <w:t>SingleDate</w:t>
      </w:r>
      <w:r w:rsidRPr="00A36068">
        <w:rPr>
          <w:lang w:val="en-US"/>
        </w:rPr>
        <w:t xml:space="preserve">, </w:t>
      </w:r>
      <w:r w:rsidRPr="00BC3B29">
        <w:rPr>
          <w:rStyle w:val="a9"/>
          <w:lang w:val="en-US"/>
        </w:rPr>
        <w:t>SingleRange</w:t>
      </w:r>
      <w:r w:rsidRPr="00A36068">
        <w:rPr>
          <w:lang w:val="en-US"/>
        </w:rPr>
        <w:t xml:space="preserve">, </w:t>
      </w:r>
      <w:r w:rsidRPr="00BC3B29">
        <w:rPr>
          <w:rStyle w:val="a9"/>
          <w:lang w:val="en-US"/>
        </w:rPr>
        <w:t>MultipleRange</w:t>
      </w:r>
      <w:r w:rsidRPr="00A36068">
        <w:rPr>
          <w:lang w:val="en-US"/>
        </w:rPr>
        <w:t xml:space="preserve">, </w:t>
      </w:r>
      <w:r w:rsidRPr="00BC3B29">
        <w:rPr>
          <w:rStyle w:val="a9"/>
          <w:lang w:val="en-US"/>
        </w:rPr>
        <w:t>None</w:t>
      </w:r>
      <w:r w:rsidRPr="00A36068">
        <w:rPr>
          <w:lang w:val="en-US"/>
        </w:rPr>
        <w:t>);</w:t>
      </w:r>
    </w:p>
    <w:p w:rsidR="00A36068" w:rsidRDefault="00A36068" w:rsidP="00A36068">
      <w:r w:rsidRPr="00BC3B29">
        <w:rPr>
          <w:rStyle w:val="a9"/>
        </w:rPr>
        <w:t>BlackoutDates</w:t>
      </w:r>
      <w:r>
        <w:t xml:space="preserve"> – коллекция дат, которые не могут быть выбраны;</w:t>
      </w:r>
    </w:p>
    <w:p w:rsidR="00A36068" w:rsidRDefault="00A36068" w:rsidP="00A36068">
      <w:r w:rsidRPr="00BC3B29">
        <w:rPr>
          <w:rStyle w:val="a9"/>
        </w:rPr>
        <w:t>DisplayDate</w:t>
      </w:r>
      <w:r>
        <w:t xml:space="preserve"> – текущая отображаемая дата;</w:t>
      </w:r>
    </w:p>
    <w:p w:rsidR="00A36068" w:rsidRDefault="00A36068" w:rsidP="00A36068">
      <w:r w:rsidRPr="00BC3B29">
        <w:rPr>
          <w:rStyle w:val="a9"/>
        </w:rPr>
        <w:t>DisplayDateStart</w:t>
      </w:r>
      <w:r>
        <w:t xml:space="preserve"> и </w:t>
      </w:r>
      <w:r w:rsidRPr="00BC3B29">
        <w:rPr>
          <w:rStyle w:val="a9"/>
        </w:rPr>
        <w:t>DisplayDateEnd</w:t>
      </w:r>
      <w:r>
        <w:t xml:space="preserve"> </w:t>
      </w:r>
      <w:r w:rsidR="00BC3B29">
        <w:t xml:space="preserve">– </w:t>
      </w:r>
      <w:r>
        <w:t xml:space="preserve">задают </w:t>
      </w:r>
      <w:r w:rsidR="00BC3B29">
        <w:t>доступный</w:t>
      </w:r>
      <w:r>
        <w:t xml:space="preserve"> диапазон дат;</w:t>
      </w:r>
    </w:p>
    <w:p w:rsidR="00A36068" w:rsidRDefault="00A36068" w:rsidP="00A36068">
      <w:r w:rsidRPr="00BC3B29">
        <w:rPr>
          <w:rStyle w:val="a9"/>
        </w:rPr>
        <w:t>IsTodayHighlighted</w:t>
      </w:r>
      <w:r>
        <w:t xml:space="preserve"> – подсветка текущей даты;</w:t>
      </w:r>
    </w:p>
    <w:p w:rsidR="00A36068" w:rsidRDefault="00A36068" w:rsidP="00A36068">
      <w:r w:rsidRPr="00BC3B29">
        <w:rPr>
          <w:rStyle w:val="a9"/>
        </w:rPr>
        <w:t>SelectedDate</w:t>
      </w:r>
      <w:r>
        <w:t xml:space="preserve"> и </w:t>
      </w:r>
      <w:r w:rsidRPr="00BC3B29">
        <w:rPr>
          <w:rStyle w:val="a9"/>
        </w:rPr>
        <w:t>SelectedDates</w:t>
      </w:r>
      <w:r>
        <w:t xml:space="preserve"> – выбранная дата или коллекция дат.</w:t>
      </w:r>
    </w:p>
    <w:p w:rsidR="00A36068" w:rsidRDefault="00A36068" w:rsidP="00A36068">
      <w:r>
        <w:t xml:space="preserve">Элемент </w:t>
      </w:r>
      <w:r w:rsidRPr="00BC3B29">
        <w:rPr>
          <w:rStyle w:val="af5"/>
        </w:rPr>
        <w:t>DatePicker</w:t>
      </w:r>
      <w:r>
        <w:t xml:space="preserve"> позволяет задать дату, набирая её с клавиатуры или применяя выпадающий элемент </w:t>
      </w:r>
      <w:r w:rsidRPr="00BC3B29">
        <w:rPr>
          <w:rStyle w:val="af5"/>
        </w:rPr>
        <w:t>Calendar</w:t>
      </w:r>
      <w:r>
        <w:t xml:space="preserve">. Большинство свойств </w:t>
      </w:r>
      <w:r w:rsidRPr="00BC3B29">
        <w:rPr>
          <w:rStyle w:val="af5"/>
        </w:rPr>
        <w:t>DatePicker</w:t>
      </w:r>
      <w:r>
        <w:t xml:space="preserve"> служит для настройки этого внутреннего календаря. Свойство </w:t>
      </w:r>
      <w:r w:rsidRPr="00BC3B29">
        <w:rPr>
          <w:rStyle w:val="a9"/>
        </w:rPr>
        <w:t>Text</w:t>
      </w:r>
      <w:r>
        <w:t xml:space="preserve"> содержит введённый в </w:t>
      </w:r>
      <w:r w:rsidRPr="00BC3B29">
        <w:rPr>
          <w:rStyle w:val="af5"/>
        </w:rPr>
        <w:t>DatePicker</w:t>
      </w:r>
      <w:r>
        <w:t xml:space="preserve"> текст. Если этот текст нельзя конвертировать в дату, генерируется событие </w:t>
      </w:r>
      <w:r w:rsidRPr="00BC3B29">
        <w:rPr>
          <w:rStyle w:val="a9"/>
        </w:rPr>
        <w:t>DateValidationError</w:t>
      </w:r>
      <w:r>
        <w:t xml:space="preserve"> (что по умолчанию приводит к исключительной ситуации).</w:t>
      </w:r>
    </w:p>
    <w:p w:rsidR="00BC3B29" w:rsidRPr="00912C3A" w:rsidRDefault="00BC3B29" w:rsidP="00BC3B29">
      <w:pPr>
        <w:pStyle w:val="a4"/>
        <w:rPr>
          <w:rStyle w:val="af6"/>
        </w:rPr>
      </w:pPr>
      <w:bookmarkStart w:id="69" w:name="OLE_LINK61"/>
      <w:bookmarkStart w:id="70" w:name="OLE_LINK62"/>
      <w:r w:rsidRPr="00912C3A">
        <w:rPr>
          <w:rStyle w:val="af6"/>
        </w:rPr>
        <w:lastRenderedPageBreak/>
        <w:t>&lt;</w:t>
      </w:r>
      <w:r w:rsidRPr="00912C3A">
        <w:rPr>
          <w:rStyle w:val="af7"/>
        </w:rPr>
        <w:t>StackPanel</w:t>
      </w:r>
      <w:r w:rsidRPr="00912C3A">
        <w:rPr>
          <w:rStyle w:val="af6"/>
        </w:rPr>
        <w:t xml:space="preserve"> </w:t>
      </w:r>
      <w:r w:rsidRPr="00912C3A">
        <w:rPr>
          <w:rStyle w:val="XML"/>
        </w:rPr>
        <w:t>Orientation</w:t>
      </w:r>
      <w:r w:rsidRPr="00912C3A">
        <w:rPr>
          <w:rStyle w:val="af6"/>
        </w:rPr>
        <w:t>="Horizontal"&gt;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&lt;</w:t>
      </w:r>
      <w:r w:rsidRPr="00912C3A">
        <w:rPr>
          <w:rStyle w:val="af7"/>
        </w:rPr>
        <w:t>Calendar</w:t>
      </w:r>
      <w:r w:rsidRPr="00912C3A">
        <w:rPr>
          <w:rStyle w:val="af6"/>
        </w:rPr>
        <w:t xml:space="preserve"> </w:t>
      </w:r>
      <w:r w:rsidRPr="00912C3A">
        <w:rPr>
          <w:rStyle w:val="XML"/>
        </w:rPr>
        <w:t>DisplayMode</w:t>
      </w:r>
      <w:r w:rsidRPr="00912C3A">
        <w:rPr>
          <w:rStyle w:val="af6"/>
        </w:rPr>
        <w:t xml:space="preserve">="Month" </w:t>
      </w:r>
      <w:r w:rsidRPr="00912C3A">
        <w:rPr>
          <w:rStyle w:val="XML"/>
        </w:rPr>
        <w:t>DisplayDate</w:t>
      </w:r>
      <w:r w:rsidRPr="00912C3A">
        <w:rPr>
          <w:rStyle w:val="af6"/>
        </w:rPr>
        <w:t>="1/1/2012"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        </w:t>
      </w:r>
      <w:r w:rsidRPr="00912C3A">
        <w:rPr>
          <w:rStyle w:val="XML"/>
        </w:rPr>
        <w:t>DisplayDateEnd</w:t>
      </w:r>
      <w:r w:rsidRPr="00912C3A">
        <w:rPr>
          <w:rStyle w:val="af6"/>
        </w:rPr>
        <w:t>="12/31/2012"&gt;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&lt;</w:t>
      </w:r>
      <w:r w:rsidRPr="00912C3A">
        <w:rPr>
          <w:rStyle w:val="af7"/>
        </w:rPr>
        <w:t>Calendar.BlackoutDates</w:t>
      </w:r>
      <w:r w:rsidRPr="00912C3A">
        <w:rPr>
          <w:rStyle w:val="af6"/>
        </w:rPr>
        <w:t>&gt;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  &lt;</w:t>
      </w:r>
      <w:r w:rsidRPr="00912C3A">
        <w:rPr>
          <w:rStyle w:val="af7"/>
        </w:rPr>
        <w:t>CalendarDateRange</w:t>
      </w:r>
      <w:r w:rsidRPr="00912C3A">
        <w:rPr>
          <w:rStyle w:val="af6"/>
        </w:rPr>
        <w:t xml:space="preserve"> </w:t>
      </w:r>
      <w:r w:rsidRPr="00912C3A">
        <w:rPr>
          <w:rStyle w:val="XML"/>
        </w:rPr>
        <w:t>Start</w:t>
      </w:r>
      <w:r w:rsidRPr="00912C3A">
        <w:rPr>
          <w:rStyle w:val="af6"/>
        </w:rPr>
        <w:t xml:space="preserve">="1/1/2012" </w:t>
      </w:r>
      <w:r w:rsidRPr="00912C3A">
        <w:rPr>
          <w:rStyle w:val="XML"/>
        </w:rPr>
        <w:t>End</w:t>
      </w:r>
      <w:r w:rsidRPr="00912C3A">
        <w:rPr>
          <w:rStyle w:val="af6"/>
        </w:rPr>
        <w:t>="1/10/2012" /&gt;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&lt;/</w:t>
      </w:r>
      <w:r w:rsidRPr="00912C3A">
        <w:rPr>
          <w:rStyle w:val="af7"/>
        </w:rPr>
        <w:t>Calendar.BlackoutDates</w:t>
      </w:r>
      <w:r w:rsidRPr="00912C3A">
        <w:rPr>
          <w:rStyle w:val="af6"/>
        </w:rPr>
        <w:t>&gt;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&lt;/</w:t>
      </w:r>
      <w:r w:rsidRPr="00912C3A">
        <w:rPr>
          <w:rStyle w:val="af7"/>
        </w:rPr>
        <w:t>Calendar</w:t>
      </w:r>
      <w:r w:rsidRPr="00912C3A">
        <w:rPr>
          <w:rStyle w:val="af6"/>
        </w:rPr>
        <w:t>&gt;</w:t>
      </w:r>
    </w:p>
    <w:p w:rsidR="00BC3B29" w:rsidRPr="00912C3A" w:rsidRDefault="00BC3B29" w:rsidP="00BC3B29">
      <w:pPr>
        <w:pStyle w:val="a4"/>
        <w:rPr>
          <w:rStyle w:val="af6"/>
        </w:rPr>
      </w:pP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&lt;</w:t>
      </w:r>
      <w:r w:rsidRPr="00912C3A">
        <w:rPr>
          <w:rStyle w:val="af7"/>
        </w:rPr>
        <w:t>DatePicker</w:t>
      </w:r>
      <w:r w:rsidRPr="00912C3A">
        <w:rPr>
          <w:rStyle w:val="af6"/>
        </w:rPr>
        <w:t xml:space="preserve"> </w:t>
      </w:r>
      <w:r w:rsidRPr="00912C3A">
        <w:rPr>
          <w:rStyle w:val="XML"/>
        </w:rPr>
        <w:t>Margin</w:t>
      </w:r>
      <w:r w:rsidRPr="00912C3A">
        <w:rPr>
          <w:rStyle w:val="af6"/>
        </w:rPr>
        <w:t>="20</w:t>
      </w:r>
      <w:proofErr w:type="gramStart"/>
      <w:r w:rsidRPr="00912C3A">
        <w:rPr>
          <w:rStyle w:val="af6"/>
        </w:rPr>
        <w:t>,0</w:t>
      </w:r>
      <w:proofErr w:type="gramEnd"/>
      <w:r w:rsidRPr="00912C3A">
        <w:rPr>
          <w:rStyle w:val="af6"/>
        </w:rPr>
        <w:t xml:space="preserve">" </w:t>
      </w:r>
      <w:r w:rsidRPr="00912C3A">
        <w:rPr>
          <w:rStyle w:val="XML"/>
        </w:rPr>
        <w:t>VerticalAlignment</w:t>
      </w:r>
      <w:r w:rsidRPr="00912C3A">
        <w:rPr>
          <w:rStyle w:val="af6"/>
        </w:rPr>
        <w:t>="Top"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          </w:t>
      </w:r>
      <w:r w:rsidRPr="00912C3A">
        <w:rPr>
          <w:rStyle w:val="XML"/>
        </w:rPr>
        <w:t>SelectedDateFormat</w:t>
      </w:r>
      <w:r w:rsidRPr="00912C3A">
        <w:rPr>
          <w:rStyle w:val="af6"/>
        </w:rPr>
        <w:t xml:space="preserve">="Long" </w:t>
      </w:r>
      <w:r w:rsidRPr="00912C3A">
        <w:rPr>
          <w:rStyle w:val="XML"/>
        </w:rPr>
        <w:t>SelectedDate</w:t>
      </w:r>
      <w:r w:rsidRPr="00912C3A">
        <w:rPr>
          <w:rStyle w:val="af6"/>
        </w:rPr>
        <w:t>="1/1/2012"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          </w:t>
      </w:r>
      <w:r w:rsidRPr="00912C3A">
        <w:rPr>
          <w:rStyle w:val="XML"/>
        </w:rPr>
        <w:t>DisplayDateStart</w:t>
      </w:r>
      <w:r w:rsidRPr="00912C3A">
        <w:rPr>
          <w:rStyle w:val="af6"/>
        </w:rPr>
        <w:t xml:space="preserve">="1/1/12" </w:t>
      </w:r>
      <w:r w:rsidRPr="00912C3A">
        <w:rPr>
          <w:rStyle w:val="XML"/>
        </w:rPr>
        <w:t>DisplayDateEnd</w:t>
      </w:r>
      <w:r w:rsidRPr="00912C3A">
        <w:rPr>
          <w:rStyle w:val="af6"/>
        </w:rPr>
        <w:t>="12/31/12"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 xml:space="preserve">              </w:t>
      </w:r>
      <w:r w:rsidRPr="00912C3A">
        <w:rPr>
          <w:rStyle w:val="XML"/>
        </w:rPr>
        <w:t>FirstDayOfWeek</w:t>
      </w:r>
      <w:r w:rsidRPr="00912C3A">
        <w:rPr>
          <w:rStyle w:val="af6"/>
        </w:rPr>
        <w:t>="Monday" /&gt;</w:t>
      </w:r>
    </w:p>
    <w:p w:rsidR="00BC3B29" w:rsidRPr="00912C3A" w:rsidRDefault="00BC3B29" w:rsidP="00BC3B29">
      <w:pPr>
        <w:pStyle w:val="a4"/>
        <w:rPr>
          <w:rStyle w:val="af6"/>
        </w:rPr>
      </w:pPr>
      <w:r w:rsidRPr="00912C3A">
        <w:rPr>
          <w:rStyle w:val="af6"/>
        </w:rPr>
        <w:t>&lt;/</w:t>
      </w:r>
      <w:r w:rsidRPr="00912C3A">
        <w:rPr>
          <w:rStyle w:val="af7"/>
        </w:rPr>
        <w:t>StackPanel</w:t>
      </w:r>
      <w:r w:rsidRPr="00912C3A">
        <w:rPr>
          <w:rStyle w:val="af6"/>
        </w:rPr>
        <w:t>&gt;</w:t>
      </w:r>
    </w:p>
    <w:bookmarkEnd w:id="69"/>
    <w:bookmarkEnd w:id="70"/>
    <w:p w:rsidR="00BC3B29" w:rsidRPr="00BC3B29" w:rsidRDefault="008915A4" w:rsidP="00912C3A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alenda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61417E" w:rsidRDefault="00A36068" w:rsidP="00912C3A">
      <w:pPr>
        <w:pStyle w:val="af"/>
      </w:pPr>
      <w:r>
        <w:t>Рис</w:t>
      </w:r>
      <w:r w:rsidRPr="0061417E">
        <w:t>. 2</w:t>
      </w:r>
      <w:r w:rsidR="000F1B38" w:rsidRPr="0061417E">
        <w:t>5</w:t>
      </w:r>
      <w:r w:rsidRPr="0061417E">
        <w:t xml:space="preserve">. </w:t>
      </w:r>
      <w:r>
        <w:t>Элементы</w:t>
      </w:r>
      <w:r w:rsidRPr="0061417E">
        <w:t xml:space="preserve"> </w:t>
      </w:r>
      <w:r>
        <w:t>управления</w:t>
      </w:r>
      <w:r w:rsidRPr="0061417E">
        <w:t xml:space="preserve"> </w:t>
      </w:r>
      <w:r w:rsidRPr="00912C3A">
        <w:rPr>
          <w:rStyle w:val="af5"/>
        </w:rPr>
        <w:t>Calendar</w:t>
      </w:r>
      <w:r w:rsidRPr="0061417E">
        <w:t xml:space="preserve"> </w:t>
      </w:r>
      <w:r>
        <w:t>и</w:t>
      </w:r>
      <w:r w:rsidRPr="0061417E">
        <w:t xml:space="preserve"> </w:t>
      </w:r>
      <w:r w:rsidRPr="00912C3A">
        <w:rPr>
          <w:rStyle w:val="af5"/>
        </w:rPr>
        <w:t>DatePicker</w:t>
      </w:r>
      <w:r w:rsidRPr="0061417E">
        <w:t>.</w:t>
      </w:r>
    </w:p>
    <w:p w:rsidR="00A36068" w:rsidRDefault="00A36068" w:rsidP="006620BE">
      <w:pPr>
        <w:pStyle w:val="1"/>
      </w:pPr>
      <w:bookmarkStart w:id="71" w:name="_Toc350627639"/>
      <w:r>
        <w:t xml:space="preserve">8. </w:t>
      </w:r>
      <w:r w:rsidR="006620BE">
        <w:t>Ресурсы</w:t>
      </w:r>
      <w:bookmarkEnd w:id="71"/>
    </w:p>
    <w:p w:rsidR="00A36068" w:rsidRDefault="00A36068" w:rsidP="00A36068">
      <w:r>
        <w:t xml:space="preserve">Платформа .NET поддерживает инфраструктуру для работы с </w:t>
      </w:r>
      <w:r w:rsidRPr="00E5337E">
        <w:rPr>
          <w:rStyle w:val="a8"/>
        </w:rPr>
        <w:t>ресурсами</w:t>
      </w:r>
      <w:r>
        <w:t xml:space="preserve"> – информационными фрагментами приложения, представляющими изображения, таблицы строк или иные данные. WPF расширяет базовые возможности .NET, предоставляя поддержку двух видов ресурсов – двоичных и логических.</w:t>
      </w:r>
    </w:p>
    <w:p w:rsidR="00A36068" w:rsidRDefault="00E5337E" w:rsidP="00E5337E">
      <w:pPr>
        <w:pStyle w:val="2"/>
      </w:pPr>
      <w:r>
        <w:t xml:space="preserve">8.1. </w:t>
      </w:r>
      <w:r w:rsidR="00A36068">
        <w:t>Двоичные ресурсы</w:t>
      </w:r>
    </w:p>
    <w:p w:rsidR="00A36068" w:rsidRDefault="00A36068" w:rsidP="00A36068">
      <w:r w:rsidRPr="00E5337E">
        <w:rPr>
          <w:rStyle w:val="a8"/>
        </w:rPr>
        <w:t>Двоичный ресурс</w:t>
      </w:r>
      <w:r>
        <w:t xml:space="preserve"> в WPF – это традиционный ресурс с точки зрения платформы .NET. Обычно на этапе разработки двоичный ресурс представлен в виде файла в составе проекта. Такой файл может быть внедрён в сборку .NET или существовать в виде отдельного компонента, логически связанного со сборкой. Это поведение настраивается в Visual Studio в окне свойств файла. Установите </w:t>
      </w:r>
      <w:r w:rsidR="00E5337E">
        <w:t xml:space="preserve">свойство </w:t>
      </w:r>
      <w:r w:rsidRPr="00E5337E">
        <w:rPr>
          <w:rStyle w:val="a9"/>
        </w:rPr>
        <w:t>Build Action</w:t>
      </w:r>
      <w:r>
        <w:t xml:space="preserve"> в значение </w:t>
      </w:r>
      <w:r w:rsidRPr="00E5337E">
        <w:rPr>
          <w:rStyle w:val="a9"/>
        </w:rPr>
        <w:t>Resource</w:t>
      </w:r>
      <w:r>
        <w:t xml:space="preserve"> для внедрения ресурса, или в </w:t>
      </w:r>
      <w:r w:rsidRPr="00E5337E">
        <w:rPr>
          <w:rStyle w:val="a9"/>
        </w:rPr>
        <w:t>Content</w:t>
      </w:r>
      <w:r>
        <w:t xml:space="preserve"> для закрепления </w:t>
      </w:r>
      <w:r w:rsidR="00E5337E">
        <w:t>связи</w:t>
      </w:r>
      <w:r>
        <w:t xml:space="preserve"> между отдельным файлом ресурса и сборкой.</w:t>
      </w:r>
    </w:p>
    <w:p w:rsidR="00A36068" w:rsidRDefault="00A36068" w:rsidP="00A36068">
      <w:r>
        <w:t xml:space="preserve">Для доступа к двоичным ресурсам </w:t>
      </w:r>
      <w:r w:rsidR="00E5337E">
        <w:t xml:space="preserve">в </w:t>
      </w:r>
      <w:r>
        <w:t>WPF обычно использует</w:t>
      </w:r>
      <w:r w:rsidR="00E5337E">
        <w:t>ся</w:t>
      </w:r>
      <w:r>
        <w:t xml:space="preserve"> универсальный идентификатор ресурса в формате </w:t>
      </w:r>
      <w:r w:rsidRPr="006E2D5D">
        <w:t>упакованного URI</w:t>
      </w:r>
      <w:r w:rsidR="00E5337E">
        <w:rPr>
          <w:rStyle w:val="ae"/>
        </w:rPr>
        <w:footnoteReference w:id="5"/>
      </w:r>
      <w:r>
        <w:t xml:space="preserve">. </w:t>
      </w:r>
      <w:r w:rsidRPr="006E2D5D">
        <w:rPr>
          <w:rStyle w:val="a8"/>
        </w:rPr>
        <w:t>Упакованный URI</w:t>
      </w:r>
      <w:r>
        <w:t xml:space="preserve"> </w:t>
      </w:r>
      <w:r>
        <w:lastRenderedPageBreak/>
        <w:t xml:space="preserve">имеет вид </w:t>
      </w:r>
      <w:r w:rsidRPr="006E2D5D">
        <w:rPr>
          <w:rStyle w:val="a9"/>
        </w:rPr>
        <w:t>pack://</w:t>
      </w:r>
      <w:r w:rsidRPr="006E2D5D">
        <w:rPr>
          <w:rStyle w:val="aff0"/>
        </w:rPr>
        <w:t>контейнер</w:t>
      </w:r>
      <w:r w:rsidRPr="006E2D5D">
        <w:rPr>
          <w:rStyle w:val="a9"/>
        </w:rPr>
        <w:t>/</w:t>
      </w:r>
      <w:r w:rsidRPr="006E2D5D">
        <w:rPr>
          <w:rStyle w:val="aff0"/>
        </w:rPr>
        <w:t>путь</w:t>
      </w:r>
      <w:r>
        <w:t>. Ниже представлены типичные примеры упакованных URI</w:t>
      </w:r>
      <w:r w:rsidR="006E2D5D">
        <w:t>:</w:t>
      </w:r>
    </w:p>
    <w:p w:rsidR="00A36068" w:rsidRDefault="00A36068" w:rsidP="00A36068">
      <w:r w:rsidRPr="006E2D5D">
        <w:rPr>
          <w:rStyle w:val="a9"/>
        </w:rPr>
        <w:t>pack://application:,,,/img.png</w:t>
      </w:r>
      <w:r>
        <w:t xml:space="preserve"> – ресурс </w:t>
      </w:r>
      <w:r w:rsidRPr="006E2D5D">
        <w:rPr>
          <w:rStyle w:val="a9"/>
        </w:rPr>
        <w:t>img.png</w:t>
      </w:r>
      <w:r>
        <w:t xml:space="preserve"> (изображение), внедрённый в текущую сборку, или файл </w:t>
      </w:r>
      <w:r w:rsidRPr="006E2D5D">
        <w:rPr>
          <w:rStyle w:val="a9"/>
        </w:rPr>
        <w:t>img.png</w:t>
      </w:r>
      <w:r>
        <w:t>, ассоциированный со сборкой при компиляции.</w:t>
      </w:r>
    </w:p>
    <w:p w:rsidR="00A36068" w:rsidRDefault="00A36068" w:rsidP="00A36068">
      <w:r w:rsidRPr="006E2D5D">
        <w:rPr>
          <w:rStyle w:val="a9"/>
        </w:rPr>
        <w:t>pack://application:,,,/</w:t>
      </w:r>
      <w:r w:rsidR="006E2D5D" w:rsidRPr="006E2D5D">
        <w:rPr>
          <w:rStyle w:val="a9"/>
        </w:rPr>
        <w:t>images</w:t>
      </w:r>
      <w:r w:rsidRPr="006E2D5D">
        <w:rPr>
          <w:rStyle w:val="a9"/>
        </w:rPr>
        <w:t>/img.png</w:t>
      </w:r>
      <w:r>
        <w:t xml:space="preserve"> – аналогично предыдуще</w:t>
      </w:r>
      <w:r w:rsidR="006E2D5D">
        <w:t xml:space="preserve">го </w:t>
      </w:r>
      <w:r w:rsidR="006E2D5D">
        <w:rPr>
          <w:lang w:val="en-US"/>
        </w:rPr>
        <w:t>URI</w:t>
      </w:r>
      <w:r>
        <w:t xml:space="preserve">, но в проекте Visual Studio файл </w:t>
      </w:r>
      <w:r w:rsidRPr="006E2D5D">
        <w:rPr>
          <w:rStyle w:val="a9"/>
        </w:rPr>
        <w:t>img.png</w:t>
      </w:r>
      <w:r>
        <w:t xml:space="preserve"> располагался в подкаталоге </w:t>
      </w:r>
      <w:r w:rsidR="006E2D5D" w:rsidRPr="006E2D5D">
        <w:rPr>
          <w:rStyle w:val="a9"/>
        </w:rPr>
        <w:t>images</w:t>
      </w:r>
      <w:r>
        <w:t>.</w:t>
      </w:r>
    </w:p>
    <w:p w:rsidR="00A36068" w:rsidRPr="006E2D5D" w:rsidRDefault="00A36068" w:rsidP="00A36068">
      <w:r w:rsidRPr="006E2D5D">
        <w:rPr>
          <w:rStyle w:val="a9"/>
          <w:lang w:val="en-US"/>
        </w:rPr>
        <w:t>pack</w:t>
      </w:r>
      <w:r w:rsidRPr="006E2D5D">
        <w:rPr>
          <w:rStyle w:val="a9"/>
        </w:rPr>
        <w:t>://</w:t>
      </w:r>
      <w:r w:rsidRPr="006E2D5D">
        <w:rPr>
          <w:rStyle w:val="a9"/>
          <w:lang w:val="en-US"/>
        </w:rPr>
        <w:t>application</w:t>
      </w:r>
      <w:r w:rsidRPr="006E2D5D">
        <w:rPr>
          <w:rStyle w:val="a9"/>
        </w:rPr>
        <w:t>:,,,/</w:t>
      </w:r>
      <w:r w:rsidR="006E2D5D">
        <w:rPr>
          <w:rStyle w:val="a9"/>
          <w:lang w:val="en-US"/>
        </w:rPr>
        <w:t>My</w:t>
      </w:r>
      <w:r w:rsidRPr="006E2D5D">
        <w:rPr>
          <w:rStyle w:val="a9"/>
          <w:lang w:val="en-US"/>
        </w:rPr>
        <w:t>Assembly</w:t>
      </w:r>
      <w:r w:rsidRPr="006E2D5D">
        <w:rPr>
          <w:rStyle w:val="a9"/>
        </w:rPr>
        <w:t>;</w:t>
      </w:r>
      <w:r w:rsidRPr="006E2D5D">
        <w:rPr>
          <w:rStyle w:val="a9"/>
          <w:lang w:val="en-US"/>
        </w:rPr>
        <w:t>component</w:t>
      </w:r>
      <w:r w:rsidRPr="006E2D5D">
        <w:rPr>
          <w:rStyle w:val="a9"/>
        </w:rPr>
        <w:t>/</w:t>
      </w:r>
      <w:r w:rsidRPr="006E2D5D">
        <w:rPr>
          <w:rStyle w:val="a9"/>
          <w:lang w:val="en-US"/>
        </w:rPr>
        <w:t>img</w:t>
      </w:r>
      <w:r w:rsidRPr="006E2D5D">
        <w:rPr>
          <w:rStyle w:val="a9"/>
        </w:rPr>
        <w:t>.</w:t>
      </w:r>
      <w:r w:rsidRPr="006E2D5D">
        <w:rPr>
          <w:rStyle w:val="a9"/>
          <w:lang w:val="en-US"/>
        </w:rPr>
        <w:t>png</w:t>
      </w:r>
      <w:r w:rsidRPr="006E2D5D">
        <w:t xml:space="preserve"> – </w:t>
      </w:r>
      <w:r>
        <w:t>ресурс</w:t>
      </w:r>
      <w:r w:rsidRPr="006E2D5D">
        <w:t xml:space="preserve"> </w:t>
      </w:r>
      <w:r w:rsidRPr="006E2D5D">
        <w:rPr>
          <w:rStyle w:val="a9"/>
          <w:lang w:val="en-US"/>
        </w:rPr>
        <w:t>img</w:t>
      </w:r>
      <w:r w:rsidRPr="006E2D5D">
        <w:rPr>
          <w:rStyle w:val="a9"/>
        </w:rPr>
        <w:t>.</w:t>
      </w:r>
      <w:r w:rsidRPr="006E2D5D">
        <w:rPr>
          <w:rStyle w:val="a9"/>
          <w:lang w:val="en-US"/>
        </w:rPr>
        <w:t>png</w:t>
      </w:r>
      <w:r w:rsidRPr="006E2D5D">
        <w:t xml:space="preserve">, </w:t>
      </w:r>
      <w:r>
        <w:t>внедрённый</w:t>
      </w:r>
      <w:r w:rsidRPr="006E2D5D">
        <w:t xml:space="preserve"> </w:t>
      </w:r>
      <w:r>
        <w:t>в</w:t>
      </w:r>
      <w:r w:rsidRPr="006E2D5D">
        <w:t xml:space="preserve"> </w:t>
      </w:r>
      <w:r>
        <w:t>сборку</w:t>
      </w:r>
      <w:r w:rsidRPr="006E2D5D">
        <w:t xml:space="preserve"> </w:t>
      </w:r>
      <w:r w:rsidR="006E2D5D" w:rsidRPr="006E2D5D">
        <w:rPr>
          <w:rStyle w:val="a9"/>
        </w:rPr>
        <w:t>My</w:t>
      </w:r>
      <w:r w:rsidRPr="006E2D5D">
        <w:rPr>
          <w:rStyle w:val="a9"/>
        </w:rPr>
        <w:t>Assembly.dll</w:t>
      </w:r>
      <w:r w:rsidRPr="006E2D5D">
        <w:t>.</w:t>
      </w:r>
    </w:p>
    <w:p w:rsidR="00A36068" w:rsidRDefault="006E2D5D" w:rsidP="00A36068">
      <w:r w:rsidRPr="006E2D5D">
        <w:rPr>
          <w:rStyle w:val="a9"/>
        </w:rPr>
        <w:t>images</w:t>
      </w:r>
      <w:r w:rsidR="00A36068" w:rsidRPr="006E2D5D">
        <w:rPr>
          <w:rStyle w:val="a9"/>
        </w:rPr>
        <w:t>/img.png</w:t>
      </w:r>
      <w:r w:rsidR="00A36068">
        <w:t xml:space="preserve"> – относительный упакованный URI для ссылки на ресурс, связанный с текущей сборкой.</w:t>
      </w:r>
    </w:p>
    <w:p w:rsidR="00A36068" w:rsidRDefault="00A36068" w:rsidP="00A36068">
      <w:r>
        <w:t xml:space="preserve">Для работы с URI </w:t>
      </w:r>
      <w:r w:rsidR="006E2D5D">
        <w:t>служит</w:t>
      </w:r>
      <w:r>
        <w:t xml:space="preserve"> класс </w:t>
      </w:r>
      <w:r w:rsidRPr="006E2D5D">
        <w:rPr>
          <w:rStyle w:val="a9"/>
        </w:rPr>
        <w:t>System.</w:t>
      </w:r>
      <w:r w:rsidRPr="006E2D5D">
        <w:rPr>
          <w:rStyle w:val="af5"/>
        </w:rPr>
        <w:t>Uri</w:t>
      </w:r>
      <w:r>
        <w:t xml:space="preserve">. </w:t>
      </w:r>
      <w:r w:rsidR="006E2D5D">
        <w:t xml:space="preserve">Рассмотрим </w:t>
      </w:r>
      <w:r>
        <w:t>пример</w:t>
      </w:r>
      <w:r w:rsidR="006E2D5D">
        <w:t>ы</w:t>
      </w:r>
      <w:r>
        <w:t xml:space="preserve"> связывания элемента </w:t>
      </w:r>
      <w:r w:rsidRPr="006E2D5D">
        <w:rPr>
          <w:rStyle w:val="af5"/>
        </w:rPr>
        <w:t>Image</w:t>
      </w:r>
      <w:r>
        <w:t xml:space="preserve"> с изображением, представленным в виде ресурса:</w:t>
      </w:r>
    </w:p>
    <w:p w:rsidR="00A36068" w:rsidRPr="00673B02" w:rsidRDefault="00A36068" w:rsidP="006E2D5D">
      <w:pPr>
        <w:pStyle w:val="a4"/>
        <w:rPr>
          <w:rStyle w:val="af4"/>
          <w:lang w:val="en-US"/>
        </w:rPr>
      </w:pPr>
      <w:r w:rsidRPr="00673B02">
        <w:rPr>
          <w:rStyle w:val="af4"/>
          <w:lang w:val="en-US"/>
        </w:rPr>
        <w:t xml:space="preserve">// </w:t>
      </w:r>
      <w:r w:rsidRPr="006E2D5D">
        <w:rPr>
          <w:rStyle w:val="af4"/>
        </w:rPr>
        <w:t>этот</w:t>
      </w:r>
      <w:r w:rsidRPr="00673B02">
        <w:rPr>
          <w:rStyle w:val="af4"/>
          <w:lang w:val="en-US"/>
        </w:rPr>
        <w:t xml:space="preserve"> </w:t>
      </w:r>
      <w:r w:rsidRPr="006E2D5D">
        <w:rPr>
          <w:rStyle w:val="af4"/>
        </w:rPr>
        <w:t>объект</w:t>
      </w:r>
      <w:r w:rsidRPr="00673B02">
        <w:rPr>
          <w:rStyle w:val="af4"/>
          <w:lang w:val="en-US"/>
        </w:rPr>
        <w:t xml:space="preserve"> </w:t>
      </w:r>
      <w:r w:rsidRPr="006E2D5D">
        <w:rPr>
          <w:rStyle w:val="af4"/>
        </w:rPr>
        <w:t>описывает</w:t>
      </w:r>
      <w:r w:rsidRPr="00673B02">
        <w:rPr>
          <w:rStyle w:val="af4"/>
          <w:lang w:val="en-US"/>
        </w:rPr>
        <w:t xml:space="preserve"> </w:t>
      </w:r>
      <w:r w:rsidRPr="006E2D5D">
        <w:rPr>
          <w:rStyle w:val="af4"/>
        </w:rPr>
        <w:t>абсолютный</w:t>
      </w:r>
      <w:r w:rsidRPr="00673B02">
        <w:rPr>
          <w:rStyle w:val="af4"/>
          <w:lang w:val="en-US"/>
        </w:rPr>
        <w:t xml:space="preserve"> URI</w:t>
      </w:r>
    </w:p>
    <w:p w:rsidR="00A36068" w:rsidRPr="00A36068" w:rsidRDefault="00A36068" w:rsidP="006E2D5D">
      <w:pPr>
        <w:pStyle w:val="a4"/>
      </w:pPr>
      <w:proofErr w:type="gramStart"/>
      <w:r w:rsidRPr="006E2D5D">
        <w:rPr>
          <w:rStyle w:val="af6"/>
        </w:rPr>
        <w:t>var</w:t>
      </w:r>
      <w:proofErr w:type="gramEnd"/>
      <w:r w:rsidRPr="00A36068">
        <w:t xml:space="preserve"> absoluteUri = </w:t>
      </w:r>
      <w:r w:rsidRPr="006E2D5D">
        <w:rPr>
          <w:rStyle w:val="af6"/>
        </w:rPr>
        <w:t>new</w:t>
      </w:r>
      <w:r w:rsidRPr="00A36068">
        <w:t xml:space="preserve"> </w:t>
      </w:r>
      <w:r w:rsidRPr="006E2D5D">
        <w:rPr>
          <w:rStyle w:val="af5"/>
        </w:rPr>
        <w:t>Uri</w:t>
      </w:r>
      <w:r w:rsidRPr="00A36068">
        <w:t>(</w:t>
      </w:r>
      <w:r w:rsidRPr="006E2D5D">
        <w:rPr>
          <w:rStyle w:val="af7"/>
        </w:rPr>
        <w:t>"pack://application:,,,/images/img.png"</w:t>
      </w:r>
      <w:r w:rsidRPr="00A36068">
        <w:t>);</w:t>
      </w:r>
    </w:p>
    <w:p w:rsidR="00A36068" w:rsidRPr="00A36068" w:rsidRDefault="00A36068" w:rsidP="006E2D5D">
      <w:pPr>
        <w:pStyle w:val="a4"/>
      </w:pPr>
    </w:p>
    <w:p w:rsidR="00A36068" w:rsidRPr="00673B02" w:rsidRDefault="00A36068" w:rsidP="006E2D5D">
      <w:pPr>
        <w:pStyle w:val="a4"/>
        <w:rPr>
          <w:rStyle w:val="af4"/>
          <w:lang w:val="en-US"/>
        </w:rPr>
      </w:pPr>
      <w:r w:rsidRPr="00673B02">
        <w:rPr>
          <w:rStyle w:val="af4"/>
          <w:lang w:val="en-US"/>
        </w:rPr>
        <w:t xml:space="preserve">// </w:t>
      </w:r>
      <w:r w:rsidRPr="006E2D5D">
        <w:rPr>
          <w:rStyle w:val="af4"/>
        </w:rPr>
        <w:t>этот</w:t>
      </w:r>
      <w:r w:rsidRPr="00673B02">
        <w:rPr>
          <w:rStyle w:val="af4"/>
          <w:lang w:val="en-US"/>
        </w:rPr>
        <w:t xml:space="preserve"> </w:t>
      </w:r>
      <w:r w:rsidRPr="006E2D5D">
        <w:rPr>
          <w:rStyle w:val="af4"/>
        </w:rPr>
        <w:t>объект</w:t>
      </w:r>
      <w:r w:rsidRPr="00673B02">
        <w:rPr>
          <w:rStyle w:val="af4"/>
          <w:lang w:val="en-US"/>
        </w:rPr>
        <w:t xml:space="preserve"> </w:t>
      </w:r>
      <w:r w:rsidRPr="006E2D5D">
        <w:rPr>
          <w:rStyle w:val="af4"/>
        </w:rPr>
        <w:t>описывает</w:t>
      </w:r>
      <w:r w:rsidRPr="00673B02">
        <w:rPr>
          <w:rStyle w:val="af4"/>
          <w:lang w:val="en-US"/>
        </w:rPr>
        <w:t xml:space="preserve"> </w:t>
      </w:r>
      <w:r w:rsidRPr="006E2D5D">
        <w:rPr>
          <w:rStyle w:val="af4"/>
        </w:rPr>
        <w:t>относительный</w:t>
      </w:r>
      <w:r w:rsidRPr="00673B02">
        <w:rPr>
          <w:rStyle w:val="af4"/>
          <w:lang w:val="en-US"/>
        </w:rPr>
        <w:t xml:space="preserve"> URI</w:t>
      </w:r>
    </w:p>
    <w:p w:rsidR="00A36068" w:rsidRPr="00A36068" w:rsidRDefault="00A36068" w:rsidP="006E2D5D">
      <w:pPr>
        <w:pStyle w:val="a4"/>
      </w:pPr>
      <w:proofErr w:type="gramStart"/>
      <w:r w:rsidRPr="006E2D5D">
        <w:rPr>
          <w:rStyle w:val="af6"/>
        </w:rPr>
        <w:t>var</w:t>
      </w:r>
      <w:proofErr w:type="gramEnd"/>
      <w:r w:rsidRPr="00A36068">
        <w:t xml:space="preserve"> relativeUri = </w:t>
      </w:r>
      <w:r w:rsidRPr="006E2D5D">
        <w:rPr>
          <w:rStyle w:val="af6"/>
        </w:rPr>
        <w:t>new</w:t>
      </w:r>
      <w:r w:rsidRPr="00A36068">
        <w:t xml:space="preserve"> </w:t>
      </w:r>
      <w:r w:rsidRPr="006E2D5D">
        <w:rPr>
          <w:rStyle w:val="af5"/>
        </w:rPr>
        <w:t>Uri</w:t>
      </w:r>
      <w:r w:rsidRPr="00A36068">
        <w:t>(</w:t>
      </w:r>
      <w:r w:rsidRPr="006E2D5D">
        <w:rPr>
          <w:rStyle w:val="af7"/>
        </w:rPr>
        <w:t>"images/img.png"</w:t>
      </w:r>
      <w:r w:rsidRPr="00A36068">
        <w:t xml:space="preserve">, </w:t>
      </w:r>
      <w:r w:rsidRPr="006E2D5D">
        <w:rPr>
          <w:rStyle w:val="af5"/>
        </w:rPr>
        <w:t>UriKind</w:t>
      </w:r>
      <w:r w:rsidRPr="00A36068">
        <w:t>.Relative);</w:t>
      </w:r>
    </w:p>
    <w:p w:rsidR="00A36068" w:rsidRPr="00A36068" w:rsidRDefault="00A36068" w:rsidP="006E2D5D">
      <w:pPr>
        <w:pStyle w:val="a4"/>
      </w:pPr>
    </w:p>
    <w:p w:rsidR="00A36068" w:rsidRPr="006E2D5D" w:rsidRDefault="00A36068" w:rsidP="006E2D5D">
      <w:pPr>
        <w:pStyle w:val="a4"/>
        <w:rPr>
          <w:rStyle w:val="af4"/>
        </w:rPr>
      </w:pPr>
      <w:r w:rsidRPr="006E2D5D">
        <w:rPr>
          <w:rStyle w:val="af4"/>
        </w:rPr>
        <w:t>// создадим элемент Image</w:t>
      </w:r>
    </w:p>
    <w:p w:rsidR="006E2D5D" w:rsidRPr="006E2D5D" w:rsidRDefault="006E2D5D" w:rsidP="006E2D5D">
      <w:pPr>
        <w:pStyle w:val="a4"/>
        <w:rPr>
          <w:rStyle w:val="af4"/>
        </w:rPr>
      </w:pPr>
      <w:r w:rsidRPr="006E2D5D">
        <w:rPr>
          <w:rStyle w:val="af4"/>
        </w:rPr>
        <w:t>// и свяжем его с bitmap-изображением, используя абсолютный URI</w:t>
      </w:r>
    </w:p>
    <w:p w:rsidR="00A36068" w:rsidRPr="00A36068" w:rsidRDefault="00A36068" w:rsidP="006E2D5D">
      <w:pPr>
        <w:pStyle w:val="a4"/>
      </w:pPr>
      <w:proofErr w:type="gramStart"/>
      <w:r w:rsidRPr="006E2D5D">
        <w:rPr>
          <w:rStyle w:val="af6"/>
        </w:rPr>
        <w:t>var</w:t>
      </w:r>
      <w:proofErr w:type="gramEnd"/>
      <w:r w:rsidRPr="00A36068">
        <w:t xml:space="preserve"> picture = </w:t>
      </w:r>
      <w:r w:rsidRPr="006E2D5D">
        <w:rPr>
          <w:rStyle w:val="af6"/>
        </w:rPr>
        <w:t>new</w:t>
      </w:r>
      <w:r w:rsidRPr="00A36068">
        <w:t xml:space="preserve"> </w:t>
      </w:r>
      <w:r w:rsidRPr="006E2D5D">
        <w:rPr>
          <w:rStyle w:val="af5"/>
        </w:rPr>
        <w:t>Image</w:t>
      </w:r>
      <w:r w:rsidRPr="00A36068">
        <w:t>();</w:t>
      </w:r>
    </w:p>
    <w:p w:rsidR="00A36068" w:rsidRPr="00A36068" w:rsidRDefault="00A36068" w:rsidP="006E2D5D">
      <w:pPr>
        <w:pStyle w:val="a4"/>
      </w:pPr>
      <w:r w:rsidRPr="00A36068">
        <w:t xml:space="preserve">picture.Source = </w:t>
      </w:r>
      <w:r w:rsidRPr="006E2D5D">
        <w:rPr>
          <w:rStyle w:val="af6"/>
        </w:rPr>
        <w:t>new</w:t>
      </w:r>
      <w:r w:rsidRPr="00A36068">
        <w:t xml:space="preserve"> </w:t>
      </w:r>
      <w:r w:rsidRPr="006E2D5D">
        <w:rPr>
          <w:rStyle w:val="af5"/>
        </w:rPr>
        <w:t>BitmapImage</w:t>
      </w:r>
      <w:r w:rsidRPr="00A36068">
        <w:t>(absoluteUri);</w:t>
      </w:r>
    </w:p>
    <w:p w:rsidR="00A36068" w:rsidRDefault="00A36068" w:rsidP="00A36068">
      <w:r>
        <w:t xml:space="preserve">В разметке XAML ссылки на ресурсы обычно задаются простыми строками, так как имеется </w:t>
      </w:r>
      <w:r w:rsidR="006E2D5D">
        <w:t xml:space="preserve">стандартный </w:t>
      </w:r>
      <w:r>
        <w:t xml:space="preserve">конвертер </w:t>
      </w:r>
      <w:r w:rsidR="006E2D5D">
        <w:t xml:space="preserve">из строки в </w:t>
      </w:r>
      <w:r>
        <w:t>объект URI:</w:t>
      </w:r>
    </w:p>
    <w:p w:rsidR="00A36068" w:rsidRPr="006E2D5D" w:rsidRDefault="00A36068" w:rsidP="006E2D5D">
      <w:pPr>
        <w:pStyle w:val="a4"/>
        <w:rPr>
          <w:rStyle w:val="af6"/>
        </w:rPr>
      </w:pPr>
      <w:r w:rsidRPr="006E2D5D">
        <w:rPr>
          <w:rStyle w:val="af6"/>
        </w:rPr>
        <w:t>&lt;</w:t>
      </w:r>
      <w:r w:rsidRPr="006E2D5D">
        <w:rPr>
          <w:rStyle w:val="af7"/>
        </w:rPr>
        <w:t>Image</w:t>
      </w:r>
      <w:r w:rsidRPr="006E2D5D">
        <w:rPr>
          <w:rStyle w:val="af6"/>
        </w:rPr>
        <w:t xml:space="preserve"> </w:t>
      </w:r>
      <w:r w:rsidRPr="006E2D5D">
        <w:rPr>
          <w:rStyle w:val="XML"/>
        </w:rPr>
        <w:t>x</w:t>
      </w:r>
      <w:proofErr w:type="gramStart"/>
      <w:r w:rsidRPr="006E2D5D">
        <w:rPr>
          <w:rStyle w:val="XML"/>
        </w:rPr>
        <w:t>:Name</w:t>
      </w:r>
      <w:proofErr w:type="gramEnd"/>
      <w:r w:rsidRPr="006E2D5D">
        <w:rPr>
          <w:rStyle w:val="af6"/>
        </w:rPr>
        <w:t>="</w:t>
      </w:r>
      <w:r w:rsidR="006E2D5D" w:rsidRPr="006E2D5D">
        <w:rPr>
          <w:rStyle w:val="af6"/>
        </w:rPr>
        <w:t>picture</w:t>
      </w:r>
      <w:r w:rsidRPr="006E2D5D">
        <w:rPr>
          <w:rStyle w:val="af6"/>
        </w:rPr>
        <w:t xml:space="preserve">" </w:t>
      </w:r>
      <w:r w:rsidRPr="00B330BB">
        <w:rPr>
          <w:rStyle w:val="XML"/>
        </w:rPr>
        <w:t>Source</w:t>
      </w:r>
      <w:r w:rsidRPr="006E2D5D">
        <w:rPr>
          <w:rStyle w:val="af6"/>
        </w:rPr>
        <w:t>="images/img.png" /&gt;</w:t>
      </w:r>
    </w:p>
    <w:p w:rsidR="00A36068" w:rsidRDefault="00E5337E" w:rsidP="00E5337E">
      <w:pPr>
        <w:pStyle w:val="2"/>
      </w:pPr>
      <w:r>
        <w:t xml:space="preserve">8.2. </w:t>
      </w:r>
      <w:r w:rsidR="00A36068">
        <w:t>Логические ресурсы</w:t>
      </w:r>
    </w:p>
    <w:p w:rsidR="00A36068" w:rsidRDefault="00A36068" w:rsidP="00A36068">
      <w:r w:rsidRPr="00B330BB">
        <w:rPr>
          <w:rStyle w:val="a8"/>
        </w:rPr>
        <w:t>Логические</w:t>
      </w:r>
      <w:r>
        <w:t xml:space="preserve"> (</w:t>
      </w:r>
      <w:r w:rsidRPr="00B330BB">
        <w:rPr>
          <w:rStyle w:val="a8"/>
        </w:rPr>
        <w:t>объектные</w:t>
      </w:r>
      <w:r>
        <w:t xml:space="preserve">) </w:t>
      </w:r>
      <w:r w:rsidRPr="00B330BB">
        <w:rPr>
          <w:rStyle w:val="a8"/>
        </w:rPr>
        <w:t>ресурсы</w:t>
      </w:r>
      <w:r>
        <w:t xml:space="preserve"> – это произвольные объекты, ассоциированные с элементом WPF. Классы </w:t>
      </w:r>
      <w:r w:rsidRPr="00B330BB">
        <w:rPr>
          <w:rStyle w:val="af5"/>
        </w:rPr>
        <w:t>FrameworkElement</w:t>
      </w:r>
      <w:r>
        <w:t xml:space="preserve"> и </w:t>
      </w:r>
      <w:r w:rsidRPr="00B330BB">
        <w:rPr>
          <w:rStyle w:val="af5"/>
        </w:rPr>
        <w:t>FrameworkContentElement</w:t>
      </w:r>
      <w:r>
        <w:t xml:space="preserve"> определяют словарь </w:t>
      </w:r>
      <w:r w:rsidRPr="00B330BB">
        <w:rPr>
          <w:rStyle w:val="a9"/>
        </w:rPr>
        <w:t>Resources</w:t>
      </w:r>
      <w:r>
        <w:t xml:space="preserve"> с типом </w:t>
      </w:r>
      <w:r w:rsidRPr="00B330BB">
        <w:rPr>
          <w:rStyle w:val="a9"/>
        </w:rPr>
        <w:t>System.Windows.</w:t>
      </w:r>
      <w:r w:rsidRPr="00B330BB">
        <w:rPr>
          <w:rStyle w:val="af5"/>
        </w:rPr>
        <w:t>ResourceDictionary</w:t>
      </w:r>
      <w:r>
        <w:t xml:space="preserve">. Этот словарь хранит коллекцию логических ресурсов элемента. С коллекцией </w:t>
      </w:r>
      <w:r w:rsidRPr="00B330BB">
        <w:rPr>
          <w:rStyle w:val="a9"/>
        </w:rPr>
        <w:t>Resources</w:t>
      </w:r>
      <w:r>
        <w:t xml:space="preserve"> можно работать как в коде, так и в разметке XAML. В последнем случае объект, помещаемый в ресурс, должен обладать конструктором без параметров. Кроме этого, для определения ключа словаря в разметке требуется использовать атрибут </w:t>
      </w:r>
      <w:r w:rsidRPr="00B330BB">
        <w:rPr>
          <w:rStyle w:val="a9"/>
        </w:rPr>
        <w:t>x:Key</w:t>
      </w:r>
      <w:r>
        <w:t xml:space="preserve"> из пространства имён анализатора XAML:</w:t>
      </w:r>
    </w:p>
    <w:p w:rsidR="00A36068" w:rsidRPr="00B330BB" w:rsidRDefault="00A36068" w:rsidP="00B330BB">
      <w:pPr>
        <w:pStyle w:val="a4"/>
        <w:rPr>
          <w:rStyle w:val="af4"/>
        </w:rPr>
      </w:pPr>
      <w:proofErr w:type="gramStart"/>
      <w:r w:rsidRPr="00B330BB">
        <w:rPr>
          <w:rStyle w:val="af4"/>
        </w:rPr>
        <w:t>&lt;!--</w:t>
      </w:r>
      <w:proofErr w:type="gramEnd"/>
      <w:r w:rsidRPr="00B330BB">
        <w:rPr>
          <w:rStyle w:val="af4"/>
        </w:rPr>
        <w:t xml:space="preserve"> </w:t>
      </w:r>
      <w:r w:rsidR="00B330BB" w:rsidRPr="00B330BB">
        <w:rPr>
          <w:rStyle w:val="af4"/>
        </w:rPr>
        <w:t>о</w:t>
      </w:r>
      <w:r w:rsidRPr="00B330BB">
        <w:rPr>
          <w:rStyle w:val="af4"/>
        </w:rPr>
        <w:t>пределение ресурсов для кнопки в XAML</w:t>
      </w:r>
      <w:r w:rsidR="00B330BB">
        <w:rPr>
          <w:rStyle w:val="af4"/>
        </w:rPr>
        <w:t xml:space="preserve"> </w:t>
      </w:r>
      <w:r w:rsidRPr="00B330BB">
        <w:rPr>
          <w:rStyle w:val="af4"/>
        </w:rPr>
        <w:t>--&gt;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>&lt;</w:t>
      </w:r>
      <w:r w:rsidRPr="00B330BB">
        <w:rPr>
          <w:rStyle w:val="af7"/>
        </w:rPr>
        <w:t>Button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x</w:t>
      </w:r>
      <w:proofErr w:type="gramStart"/>
      <w:r w:rsidRPr="00B330BB">
        <w:rPr>
          <w:rStyle w:val="XML"/>
        </w:rPr>
        <w:t>:Name</w:t>
      </w:r>
      <w:proofErr w:type="gramEnd"/>
      <w:r w:rsidRPr="00B330BB">
        <w:rPr>
          <w:rStyle w:val="af6"/>
        </w:rPr>
        <w:t xml:space="preserve">="btn" </w:t>
      </w:r>
      <w:r w:rsidRPr="00B330BB">
        <w:rPr>
          <w:rStyle w:val="XML"/>
        </w:rPr>
        <w:t>Content</w:t>
      </w:r>
      <w:r w:rsidRPr="00B330BB">
        <w:rPr>
          <w:rStyle w:val="af6"/>
        </w:rPr>
        <w:t>="OK"&gt;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&lt;</w:t>
      </w:r>
      <w:r w:rsidRPr="00B330BB">
        <w:rPr>
          <w:rStyle w:val="af7"/>
        </w:rPr>
        <w:t>Button.Resources</w:t>
      </w:r>
      <w:r w:rsidRPr="00B330BB">
        <w:rPr>
          <w:rStyle w:val="af6"/>
        </w:rPr>
        <w:t>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  &lt;</w:t>
      </w:r>
      <w:r w:rsidRPr="00B330BB">
        <w:rPr>
          <w:rStyle w:val="af7"/>
        </w:rPr>
        <w:t>SolidColorBrush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x</w:t>
      </w:r>
      <w:proofErr w:type="gramStart"/>
      <w:r w:rsidRPr="00B330BB">
        <w:rPr>
          <w:rStyle w:val="XML"/>
        </w:rPr>
        <w:t>:Key</w:t>
      </w:r>
      <w:proofErr w:type="gramEnd"/>
      <w:r w:rsidRPr="00B330BB">
        <w:rPr>
          <w:rStyle w:val="af6"/>
        </w:rPr>
        <w:t xml:space="preserve">="background" </w:t>
      </w:r>
      <w:r w:rsidRPr="00B330BB">
        <w:rPr>
          <w:rStyle w:val="XML"/>
        </w:rPr>
        <w:t>Color</w:t>
      </w:r>
      <w:r w:rsidRPr="00B330BB">
        <w:rPr>
          <w:rStyle w:val="af6"/>
        </w:rPr>
        <w:t>="Yellow" /&gt;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  &lt;</w:t>
      </w:r>
      <w:r w:rsidRPr="00B330BB">
        <w:rPr>
          <w:rStyle w:val="af7"/>
        </w:rPr>
        <w:t>SolidColorBrush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x</w:t>
      </w:r>
      <w:proofErr w:type="gramStart"/>
      <w:r w:rsidRPr="00B330BB">
        <w:rPr>
          <w:rStyle w:val="XML"/>
        </w:rPr>
        <w:t>:Key</w:t>
      </w:r>
      <w:proofErr w:type="gramEnd"/>
      <w:r w:rsidRPr="00B330BB">
        <w:rPr>
          <w:rStyle w:val="af6"/>
        </w:rPr>
        <w:t xml:space="preserve">="borderBrush" </w:t>
      </w:r>
      <w:r w:rsidRPr="00B330BB">
        <w:rPr>
          <w:rStyle w:val="XML"/>
        </w:rPr>
        <w:t>Color</w:t>
      </w:r>
      <w:r w:rsidRPr="00B330BB">
        <w:rPr>
          <w:rStyle w:val="af6"/>
        </w:rPr>
        <w:t>="Red" /&gt;</w:t>
      </w:r>
    </w:p>
    <w:p w:rsidR="00A36068" w:rsidRPr="00DC5334" w:rsidRDefault="00A36068" w:rsidP="00B330BB">
      <w:pPr>
        <w:pStyle w:val="a4"/>
        <w:rPr>
          <w:rStyle w:val="af6"/>
          <w:lang w:val="ru-RU"/>
        </w:rPr>
      </w:pPr>
      <w:r w:rsidRPr="00B330BB">
        <w:rPr>
          <w:rStyle w:val="af6"/>
        </w:rPr>
        <w:t xml:space="preserve">  </w:t>
      </w:r>
      <w:r w:rsidRPr="00DC5334">
        <w:rPr>
          <w:rStyle w:val="af6"/>
          <w:lang w:val="ru-RU"/>
        </w:rPr>
        <w:t>&lt;/</w:t>
      </w:r>
      <w:r w:rsidRPr="00B330BB">
        <w:rPr>
          <w:rStyle w:val="af7"/>
        </w:rPr>
        <w:t>Button</w:t>
      </w:r>
      <w:r w:rsidRPr="00DC5334">
        <w:rPr>
          <w:rStyle w:val="af7"/>
          <w:lang w:val="ru-RU"/>
        </w:rPr>
        <w:t>.</w:t>
      </w:r>
      <w:r w:rsidRPr="00B330BB">
        <w:rPr>
          <w:rStyle w:val="af7"/>
        </w:rPr>
        <w:t>Resources</w:t>
      </w:r>
      <w:r w:rsidRPr="00DC5334">
        <w:rPr>
          <w:rStyle w:val="af6"/>
          <w:lang w:val="ru-RU"/>
        </w:rPr>
        <w:t>&gt;</w:t>
      </w:r>
    </w:p>
    <w:p w:rsidR="00A36068" w:rsidRPr="00DC5334" w:rsidRDefault="00A36068" w:rsidP="00B330BB">
      <w:pPr>
        <w:pStyle w:val="a4"/>
        <w:rPr>
          <w:rStyle w:val="af6"/>
          <w:lang w:val="ru-RU"/>
        </w:rPr>
      </w:pPr>
      <w:r w:rsidRPr="00DC5334">
        <w:rPr>
          <w:rStyle w:val="af6"/>
          <w:lang w:val="ru-RU"/>
        </w:rPr>
        <w:t>&lt;/</w:t>
      </w:r>
      <w:r w:rsidRPr="00B330BB">
        <w:rPr>
          <w:rStyle w:val="af7"/>
        </w:rPr>
        <w:t>Button</w:t>
      </w:r>
      <w:r w:rsidRPr="00DC5334">
        <w:rPr>
          <w:rStyle w:val="af6"/>
          <w:lang w:val="ru-RU"/>
        </w:rPr>
        <w:t>&gt;</w:t>
      </w:r>
    </w:p>
    <w:p w:rsidR="00A36068" w:rsidRPr="00DC5334" w:rsidRDefault="00A36068" w:rsidP="00B330BB">
      <w:pPr>
        <w:pStyle w:val="a4"/>
        <w:rPr>
          <w:lang w:val="ru-RU"/>
        </w:rPr>
      </w:pPr>
    </w:p>
    <w:p w:rsidR="00A36068" w:rsidRPr="00B330BB" w:rsidRDefault="00A36068" w:rsidP="00B330BB">
      <w:pPr>
        <w:pStyle w:val="a4"/>
        <w:rPr>
          <w:rStyle w:val="af4"/>
        </w:rPr>
      </w:pPr>
      <w:r w:rsidRPr="00B330BB">
        <w:rPr>
          <w:rStyle w:val="af4"/>
        </w:rPr>
        <w:t>// эквивалентное определение ресурсов для кнопки в коде</w:t>
      </w:r>
    </w:p>
    <w:p w:rsidR="00A36068" w:rsidRPr="00A36068" w:rsidRDefault="00A36068" w:rsidP="00B330BB">
      <w:pPr>
        <w:pStyle w:val="a4"/>
      </w:pPr>
      <w:r w:rsidRPr="00A36068">
        <w:t>btn.Resources.Add(</w:t>
      </w:r>
      <w:r w:rsidRPr="00B330BB">
        <w:rPr>
          <w:rStyle w:val="af7"/>
        </w:rPr>
        <w:t>"background"</w:t>
      </w:r>
      <w:r w:rsidRPr="00A36068">
        <w:t xml:space="preserve">, </w:t>
      </w:r>
      <w:r w:rsidRPr="00B330BB">
        <w:rPr>
          <w:rStyle w:val="af6"/>
        </w:rPr>
        <w:t>new</w:t>
      </w:r>
      <w:r w:rsidRPr="00A36068">
        <w:t xml:space="preserve"> </w:t>
      </w:r>
      <w:r w:rsidRPr="00B330BB">
        <w:rPr>
          <w:rStyle w:val="af5"/>
        </w:rPr>
        <w:t>SolidColorBrush</w:t>
      </w:r>
      <w:r w:rsidRPr="00A36068">
        <w:t>(</w:t>
      </w:r>
      <w:r w:rsidRPr="00B330BB">
        <w:rPr>
          <w:rStyle w:val="af5"/>
        </w:rPr>
        <w:t>Colors</w:t>
      </w:r>
      <w:r w:rsidRPr="00A36068">
        <w:t>.Yellow));</w:t>
      </w:r>
    </w:p>
    <w:p w:rsidR="00A36068" w:rsidRPr="00A36068" w:rsidRDefault="00A36068" w:rsidP="00B330BB">
      <w:pPr>
        <w:pStyle w:val="a4"/>
      </w:pPr>
      <w:r w:rsidRPr="00A36068">
        <w:t>btn.Resources.Add(</w:t>
      </w:r>
      <w:r w:rsidRPr="00B330BB">
        <w:rPr>
          <w:rStyle w:val="af7"/>
        </w:rPr>
        <w:t>"borderBrush"</w:t>
      </w:r>
      <w:r w:rsidRPr="00A36068">
        <w:t xml:space="preserve">, </w:t>
      </w:r>
      <w:r w:rsidRPr="00B330BB">
        <w:rPr>
          <w:rStyle w:val="af6"/>
        </w:rPr>
        <w:t>new</w:t>
      </w:r>
      <w:r w:rsidRPr="00A36068">
        <w:t xml:space="preserve"> </w:t>
      </w:r>
      <w:r w:rsidRPr="00B330BB">
        <w:rPr>
          <w:rStyle w:val="af5"/>
        </w:rPr>
        <w:t>SolidColorBrush</w:t>
      </w:r>
      <w:r w:rsidRPr="00A36068">
        <w:t>(</w:t>
      </w:r>
      <w:r w:rsidRPr="00B330BB">
        <w:rPr>
          <w:rStyle w:val="af5"/>
        </w:rPr>
        <w:t>Colors</w:t>
      </w:r>
      <w:r w:rsidRPr="00A36068">
        <w:t>.Red));</w:t>
      </w:r>
    </w:p>
    <w:p w:rsidR="00A36068" w:rsidRDefault="00A36068" w:rsidP="00A36068">
      <w:r>
        <w:t xml:space="preserve">Чтобы сослаться на ресурс в разметке XAML, необходимо использовать расширения разметки </w:t>
      </w:r>
      <w:r w:rsidRPr="00DC5334">
        <w:rPr>
          <w:rStyle w:val="af5"/>
        </w:rPr>
        <w:t>StaticResource</w:t>
      </w:r>
      <w:r w:rsidR="00DC5334" w:rsidRPr="00DC5334">
        <w:rPr>
          <w:rStyle w:val="af5"/>
        </w:rPr>
        <w:t>Extension</w:t>
      </w:r>
      <w:r>
        <w:t xml:space="preserve"> или </w:t>
      </w:r>
      <w:r w:rsidRPr="00DC5334">
        <w:rPr>
          <w:rStyle w:val="af5"/>
        </w:rPr>
        <w:t>DynamicResource</w:t>
      </w:r>
      <w:r w:rsidR="00DC5334" w:rsidRPr="00DC5334">
        <w:rPr>
          <w:rStyle w:val="af5"/>
        </w:rPr>
        <w:t>Extension</w:t>
      </w:r>
      <w:r>
        <w:t xml:space="preserve">. При этом указывается ключ ресурса. Анализатор XAML выполняет поиск ресурса по ключу, просматривая коллекцию ресурсов элемента, затем ресурсы родительского элемента, и так далее. Вот почему ресурсы обычно объявляются на уровне родительского окна или объекта </w:t>
      </w:r>
      <w:r w:rsidRPr="00B330BB">
        <w:rPr>
          <w:rStyle w:val="af5"/>
        </w:rPr>
        <w:t>Application</w:t>
      </w:r>
      <w:r>
        <w:t>.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>&lt;</w:t>
      </w:r>
      <w:r w:rsidRPr="00B330BB">
        <w:rPr>
          <w:rStyle w:val="af7"/>
        </w:rPr>
        <w:t>Window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xmlns:x</w:t>
      </w:r>
      <w:r w:rsidRPr="00B330BB">
        <w:rPr>
          <w:rStyle w:val="af6"/>
        </w:rPr>
        <w:t>="http://schemas.microsoft.com/winfx/2006/xaml"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</w:t>
      </w:r>
      <w:r w:rsidRPr="00B330BB">
        <w:rPr>
          <w:rStyle w:val="XML"/>
        </w:rPr>
        <w:t>xmlns</w:t>
      </w:r>
      <w:r w:rsidRPr="00B330BB">
        <w:rPr>
          <w:rStyle w:val="af6"/>
        </w:rPr>
        <w:t>="http://schemas.microsoft.com/winfx/2006/xaml/presentation"&gt;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&lt;</w:t>
      </w:r>
      <w:r w:rsidRPr="00B330BB">
        <w:rPr>
          <w:rStyle w:val="af7"/>
        </w:rPr>
        <w:t>Window.Resources</w:t>
      </w:r>
      <w:r w:rsidRPr="00B330BB">
        <w:rPr>
          <w:rStyle w:val="af6"/>
        </w:rPr>
        <w:t>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  &lt;</w:t>
      </w:r>
      <w:r w:rsidRPr="00B330BB">
        <w:rPr>
          <w:rStyle w:val="af7"/>
        </w:rPr>
        <w:t>SolidColorBrush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x</w:t>
      </w:r>
      <w:proofErr w:type="gramStart"/>
      <w:r w:rsidRPr="00B330BB">
        <w:rPr>
          <w:rStyle w:val="XML"/>
        </w:rPr>
        <w:t>:Key</w:t>
      </w:r>
      <w:proofErr w:type="gramEnd"/>
      <w:r w:rsidRPr="00B330BB">
        <w:rPr>
          <w:rStyle w:val="af6"/>
        </w:rPr>
        <w:t xml:space="preserve">="borderBrush" </w:t>
      </w:r>
      <w:r w:rsidRPr="00B330BB">
        <w:rPr>
          <w:rStyle w:val="XML"/>
        </w:rPr>
        <w:t>Color</w:t>
      </w:r>
      <w:r w:rsidRPr="00B330BB">
        <w:rPr>
          <w:rStyle w:val="af6"/>
        </w:rPr>
        <w:t>="Red" /&gt;</w:t>
      </w: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&lt;/</w:t>
      </w:r>
      <w:r w:rsidRPr="00B330BB">
        <w:rPr>
          <w:rStyle w:val="af7"/>
        </w:rPr>
        <w:t>Window.Resources</w:t>
      </w:r>
      <w:r w:rsidRPr="00B330BB">
        <w:rPr>
          <w:rStyle w:val="af6"/>
        </w:rPr>
        <w:t>&gt;</w:t>
      </w:r>
    </w:p>
    <w:p w:rsidR="00B330BB" w:rsidRPr="00DC5334" w:rsidRDefault="00B330BB" w:rsidP="00B330BB">
      <w:pPr>
        <w:pStyle w:val="a4"/>
        <w:rPr>
          <w:rStyle w:val="af6"/>
        </w:rPr>
      </w:pPr>
    </w:p>
    <w:p w:rsidR="00A36068" w:rsidRPr="00B330BB" w:rsidRDefault="00A36068" w:rsidP="00B330BB">
      <w:pPr>
        <w:pStyle w:val="a4"/>
        <w:rPr>
          <w:rStyle w:val="af6"/>
        </w:rPr>
      </w:pPr>
      <w:r w:rsidRPr="00B330BB">
        <w:rPr>
          <w:rStyle w:val="af6"/>
        </w:rPr>
        <w:t xml:space="preserve">  &lt;</w:t>
      </w:r>
      <w:r w:rsidRPr="00B330BB">
        <w:rPr>
          <w:rStyle w:val="af7"/>
        </w:rPr>
        <w:t>Button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Content</w:t>
      </w:r>
      <w:r w:rsidRPr="00B330BB">
        <w:rPr>
          <w:rStyle w:val="af6"/>
        </w:rPr>
        <w:t xml:space="preserve">="OK" </w:t>
      </w:r>
      <w:r w:rsidRPr="00B330BB">
        <w:rPr>
          <w:rStyle w:val="XML"/>
        </w:rPr>
        <w:t>BorderBrush</w:t>
      </w:r>
      <w:r w:rsidRPr="00B330BB">
        <w:rPr>
          <w:rStyle w:val="af6"/>
        </w:rPr>
        <w:t>="{</w:t>
      </w:r>
      <w:r w:rsidRPr="00B330BB">
        <w:rPr>
          <w:rStyle w:val="af7"/>
        </w:rPr>
        <w:t>StaticResource</w:t>
      </w:r>
      <w:r w:rsidRPr="00B330BB">
        <w:rPr>
          <w:rStyle w:val="af6"/>
        </w:rPr>
        <w:t xml:space="preserve"> </w:t>
      </w:r>
      <w:r w:rsidRPr="00B330BB">
        <w:rPr>
          <w:rStyle w:val="XML"/>
        </w:rPr>
        <w:t>borderBrush</w:t>
      </w:r>
      <w:r w:rsidRPr="00B330BB">
        <w:rPr>
          <w:rStyle w:val="af6"/>
        </w:rPr>
        <w:t>}"</w:t>
      </w:r>
      <w:r w:rsidR="000A2A8D" w:rsidRPr="000A2A8D">
        <w:rPr>
          <w:rStyle w:val="af6"/>
        </w:rPr>
        <w:t xml:space="preserve"> </w:t>
      </w:r>
      <w:r w:rsidRPr="00B330BB">
        <w:rPr>
          <w:rStyle w:val="af6"/>
        </w:rPr>
        <w:t>/&gt;</w:t>
      </w:r>
    </w:p>
    <w:p w:rsidR="00A36068" w:rsidRPr="00DC5334" w:rsidRDefault="00A36068" w:rsidP="00B330BB">
      <w:pPr>
        <w:pStyle w:val="a4"/>
        <w:rPr>
          <w:rStyle w:val="af6"/>
          <w:lang w:val="ru-RU"/>
        </w:rPr>
      </w:pPr>
      <w:r w:rsidRPr="00DC5334">
        <w:rPr>
          <w:rStyle w:val="af6"/>
          <w:lang w:val="ru-RU"/>
        </w:rPr>
        <w:t>&lt;/</w:t>
      </w:r>
      <w:r w:rsidRPr="00B330BB">
        <w:rPr>
          <w:rStyle w:val="af7"/>
        </w:rPr>
        <w:t>Window</w:t>
      </w:r>
      <w:r w:rsidRPr="00DC5334">
        <w:rPr>
          <w:rStyle w:val="af6"/>
          <w:lang w:val="ru-RU"/>
        </w:rPr>
        <w:t>&gt;</w:t>
      </w:r>
    </w:p>
    <w:p w:rsidR="00A36068" w:rsidRDefault="00A36068" w:rsidP="00A36068">
      <w:r>
        <w:t>Статическая ссылка на ресурс сохраняет объект ресурса, а динамическая – ключ объекта. Поэтому при динамическом использовании любая модификация ресурса (даже после применения) отразится на целевом объекте. Ниже показан пример статического и динамического применения ресурсов в коде:</w:t>
      </w:r>
    </w:p>
    <w:p w:rsidR="00A36068" w:rsidRPr="000A2A8D" w:rsidRDefault="00A36068" w:rsidP="000A2A8D">
      <w:pPr>
        <w:pStyle w:val="a4"/>
        <w:rPr>
          <w:rStyle w:val="af4"/>
        </w:rPr>
      </w:pPr>
      <w:r w:rsidRPr="000A2A8D">
        <w:rPr>
          <w:rStyle w:val="af4"/>
        </w:rPr>
        <w:t>// статическое применение ресурса с поиском по дереву элементов</w:t>
      </w:r>
    </w:p>
    <w:p w:rsidR="00A36068" w:rsidRPr="00A36068" w:rsidRDefault="00A36068" w:rsidP="000A2A8D">
      <w:pPr>
        <w:pStyle w:val="a4"/>
      </w:pPr>
      <w:r w:rsidRPr="00A36068">
        <w:t>btn.Background = (</w:t>
      </w:r>
      <w:r w:rsidRPr="000A2A8D">
        <w:rPr>
          <w:rStyle w:val="af5"/>
        </w:rPr>
        <w:t>Brush</w:t>
      </w:r>
      <w:r w:rsidRPr="00A36068">
        <w:t>) btn.FindResource(</w:t>
      </w:r>
      <w:r w:rsidRPr="000A2A8D">
        <w:rPr>
          <w:rStyle w:val="af7"/>
        </w:rPr>
        <w:t>"background"</w:t>
      </w:r>
      <w:r w:rsidRPr="00A36068">
        <w:t>);</w:t>
      </w:r>
    </w:p>
    <w:p w:rsidR="00A36068" w:rsidRPr="00A36068" w:rsidRDefault="00A36068" w:rsidP="000A2A8D">
      <w:pPr>
        <w:pStyle w:val="a4"/>
      </w:pPr>
    </w:p>
    <w:p w:rsidR="00A36068" w:rsidRPr="000A2A8D" w:rsidRDefault="00A36068" w:rsidP="000A2A8D">
      <w:pPr>
        <w:pStyle w:val="a4"/>
        <w:rPr>
          <w:rStyle w:val="af4"/>
        </w:rPr>
      </w:pPr>
      <w:r w:rsidRPr="000A2A8D">
        <w:rPr>
          <w:rStyle w:val="af4"/>
        </w:rPr>
        <w:t>// статическое применение ресурса из заданной коллекции ресурсов</w:t>
      </w:r>
    </w:p>
    <w:p w:rsidR="00A36068" w:rsidRPr="00A36068" w:rsidRDefault="00A36068" w:rsidP="000A2A8D">
      <w:pPr>
        <w:pStyle w:val="a4"/>
      </w:pPr>
      <w:r w:rsidRPr="00A36068">
        <w:t>btn.Background = (</w:t>
      </w:r>
      <w:r w:rsidRPr="000A2A8D">
        <w:rPr>
          <w:rStyle w:val="af5"/>
        </w:rPr>
        <w:t>Brush</w:t>
      </w:r>
      <w:r w:rsidRPr="00A36068">
        <w:t>) window.Resources[</w:t>
      </w:r>
      <w:r w:rsidRPr="000A2A8D">
        <w:rPr>
          <w:rStyle w:val="af7"/>
        </w:rPr>
        <w:t>"background"</w:t>
      </w:r>
      <w:r w:rsidRPr="00A36068">
        <w:t>];</w:t>
      </w:r>
    </w:p>
    <w:p w:rsidR="00A36068" w:rsidRPr="00A36068" w:rsidRDefault="00A36068" w:rsidP="000A2A8D">
      <w:pPr>
        <w:pStyle w:val="a4"/>
      </w:pPr>
    </w:p>
    <w:p w:rsidR="00A36068" w:rsidRPr="00DC5334" w:rsidRDefault="00A36068" w:rsidP="000A2A8D">
      <w:pPr>
        <w:pStyle w:val="a4"/>
        <w:rPr>
          <w:rStyle w:val="af4"/>
          <w:lang w:val="en-US"/>
        </w:rPr>
      </w:pPr>
      <w:r w:rsidRPr="00DC5334">
        <w:rPr>
          <w:rStyle w:val="af4"/>
          <w:lang w:val="en-US"/>
        </w:rPr>
        <w:t xml:space="preserve">// </w:t>
      </w:r>
      <w:r w:rsidRPr="000A2A8D">
        <w:rPr>
          <w:rStyle w:val="af4"/>
        </w:rPr>
        <w:t>динамическое</w:t>
      </w:r>
      <w:r w:rsidRPr="00DC5334">
        <w:rPr>
          <w:rStyle w:val="af4"/>
          <w:lang w:val="en-US"/>
        </w:rPr>
        <w:t xml:space="preserve"> </w:t>
      </w:r>
      <w:r w:rsidRPr="000A2A8D">
        <w:rPr>
          <w:rStyle w:val="af4"/>
        </w:rPr>
        <w:t>применение</w:t>
      </w:r>
      <w:r w:rsidRPr="00DC5334">
        <w:rPr>
          <w:rStyle w:val="af4"/>
          <w:lang w:val="en-US"/>
        </w:rPr>
        <w:t xml:space="preserve"> </w:t>
      </w:r>
      <w:r w:rsidRPr="000A2A8D">
        <w:rPr>
          <w:rStyle w:val="af4"/>
        </w:rPr>
        <w:t>ресурса</w:t>
      </w:r>
    </w:p>
    <w:p w:rsidR="00A36068" w:rsidRPr="00A36068" w:rsidRDefault="00A36068" w:rsidP="000A2A8D">
      <w:pPr>
        <w:pStyle w:val="a4"/>
      </w:pPr>
      <w:r w:rsidRPr="00A36068">
        <w:t>btn.SetResourceReference(</w:t>
      </w:r>
      <w:r w:rsidRPr="000A2A8D">
        <w:rPr>
          <w:rStyle w:val="af5"/>
        </w:rPr>
        <w:t>Button</w:t>
      </w:r>
      <w:r w:rsidRPr="00A36068">
        <w:t xml:space="preserve">.BackgroundProperty, </w:t>
      </w:r>
      <w:r w:rsidRPr="000A2A8D">
        <w:rPr>
          <w:rStyle w:val="af7"/>
        </w:rPr>
        <w:t>"background"</w:t>
      </w:r>
      <w:r w:rsidRPr="00A36068">
        <w:t>);</w:t>
      </w:r>
    </w:p>
    <w:p w:rsidR="00A36068" w:rsidRDefault="00A36068" w:rsidP="00A36068">
      <w:r>
        <w:t xml:space="preserve">Определение логических ресурсов </w:t>
      </w:r>
      <w:r w:rsidR="000A2A8D">
        <w:t xml:space="preserve">в </w:t>
      </w:r>
      <w:r w:rsidR="000A2A8D">
        <w:rPr>
          <w:lang w:val="en-US"/>
        </w:rPr>
        <w:t>XAML</w:t>
      </w:r>
      <w:r w:rsidR="000A2A8D" w:rsidRPr="000A2A8D">
        <w:t xml:space="preserve"> </w:t>
      </w:r>
      <w:r>
        <w:t xml:space="preserve">часто выносится в отдельный </w:t>
      </w:r>
      <w:r w:rsidR="000A2A8D" w:rsidRPr="000A2A8D">
        <w:rPr>
          <w:rStyle w:val="a8"/>
        </w:rPr>
        <w:t>файл ресурсов</w:t>
      </w:r>
      <w:r>
        <w:t>:</w:t>
      </w:r>
    </w:p>
    <w:p w:rsidR="000A2A8D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>&lt;</w:t>
      </w:r>
      <w:r w:rsidRPr="000A2A8D">
        <w:rPr>
          <w:rStyle w:val="af7"/>
        </w:rPr>
        <w:t>ResourceDictionary</w:t>
      </w:r>
    </w:p>
    <w:p w:rsidR="00A36068" w:rsidRPr="000A2A8D" w:rsidRDefault="000A2A8D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</w:t>
      </w:r>
      <w:r w:rsidR="00A36068" w:rsidRPr="000A2A8D">
        <w:rPr>
          <w:rStyle w:val="af6"/>
        </w:rPr>
        <w:t xml:space="preserve"> </w:t>
      </w:r>
      <w:r w:rsidR="00A36068" w:rsidRPr="000A2A8D">
        <w:rPr>
          <w:rStyle w:val="XML"/>
        </w:rPr>
        <w:t>xmlns</w:t>
      </w:r>
      <w:r w:rsidR="00A36068" w:rsidRPr="000A2A8D">
        <w:rPr>
          <w:rStyle w:val="af6"/>
        </w:rPr>
        <w:t>="http://schemas.microsoft.com/winfx/2006/xaml/presentation"&gt;</w:t>
      </w:r>
    </w:p>
    <w:p w:rsidR="000A2A8D" w:rsidRPr="000A2A8D" w:rsidRDefault="000A2A8D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</w:t>
      </w:r>
      <w:r w:rsidRPr="000A2A8D">
        <w:rPr>
          <w:rStyle w:val="XML"/>
        </w:rPr>
        <w:t>xmlns:x</w:t>
      </w:r>
      <w:r w:rsidRPr="000A2A8D">
        <w:rPr>
          <w:rStyle w:val="af6"/>
        </w:rPr>
        <w:t>="http://schemas.microsoft.com/winfx/2006/xaml"</w:t>
      </w:r>
    </w:p>
    <w:p w:rsidR="000A2A8D" w:rsidRPr="000A2A8D" w:rsidRDefault="000A2A8D" w:rsidP="000A2A8D">
      <w:pPr>
        <w:pStyle w:val="a4"/>
        <w:rPr>
          <w:rStyle w:val="af6"/>
        </w:rPr>
      </w:pP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  &lt;</w:t>
      </w:r>
      <w:r w:rsidRPr="000A2A8D">
        <w:rPr>
          <w:rStyle w:val="af7"/>
        </w:rPr>
        <w:t>Image</w:t>
      </w:r>
      <w:r w:rsidRPr="000A2A8D">
        <w:rPr>
          <w:rStyle w:val="af6"/>
        </w:rPr>
        <w:t xml:space="preserve"> </w:t>
      </w:r>
      <w:r w:rsidRPr="000A2A8D">
        <w:rPr>
          <w:rStyle w:val="XML"/>
        </w:rPr>
        <w:t>x</w:t>
      </w:r>
      <w:proofErr w:type="gramStart"/>
      <w:r w:rsidRPr="000A2A8D">
        <w:rPr>
          <w:rStyle w:val="XML"/>
        </w:rPr>
        <w:t>:Key</w:t>
      </w:r>
      <w:proofErr w:type="gramEnd"/>
      <w:r w:rsidRPr="000A2A8D">
        <w:rPr>
          <w:rStyle w:val="af6"/>
        </w:rPr>
        <w:t xml:space="preserve">="logo" </w:t>
      </w:r>
      <w:r w:rsidRPr="000A2A8D">
        <w:rPr>
          <w:rStyle w:val="XML"/>
        </w:rPr>
        <w:t>Source</w:t>
      </w:r>
      <w:r w:rsidRPr="000A2A8D">
        <w:rPr>
          <w:rStyle w:val="af6"/>
        </w:rPr>
        <w:t>="logo.jpg"</w:t>
      </w:r>
      <w:r w:rsidR="000A2A8D" w:rsidRPr="000A2A8D">
        <w:rPr>
          <w:rStyle w:val="af6"/>
        </w:rPr>
        <w:t xml:space="preserve"> </w:t>
      </w:r>
      <w:r w:rsidRPr="000A2A8D">
        <w:rPr>
          <w:rStyle w:val="af6"/>
        </w:rPr>
        <w:t>/&gt;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>&lt;/</w:t>
      </w:r>
      <w:r w:rsidRPr="000A2A8D">
        <w:rPr>
          <w:rStyle w:val="af7"/>
        </w:rPr>
        <w:t>ResourceDictionary</w:t>
      </w:r>
      <w:r w:rsidRPr="000A2A8D">
        <w:rPr>
          <w:rStyle w:val="af6"/>
        </w:rPr>
        <w:t>&gt;</w:t>
      </w:r>
    </w:p>
    <w:p w:rsidR="00A36068" w:rsidRPr="00A36068" w:rsidRDefault="00A36068" w:rsidP="00A36068">
      <w:pPr>
        <w:rPr>
          <w:lang w:val="en-US"/>
        </w:rPr>
      </w:pPr>
      <w:r>
        <w:t>Для</w:t>
      </w:r>
      <w:r w:rsidRPr="00A36068">
        <w:rPr>
          <w:lang w:val="en-US"/>
        </w:rPr>
        <w:t xml:space="preserve"> </w:t>
      </w:r>
      <w:r>
        <w:t>того</w:t>
      </w:r>
      <w:r w:rsidRPr="00A36068">
        <w:rPr>
          <w:lang w:val="en-US"/>
        </w:rPr>
        <w:t xml:space="preserve"> </w:t>
      </w:r>
      <w:r>
        <w:t>чтобы</w:t>
      </w:r>
      <w:r w:rsidRPr="00A36068">
        <w:rPr>
          <w:lang w:val="en-US"/>
        </w:rPr>
        <w:t xml:space="preserve"> </w:t>
      </w:r>
      <w:r>
        <w:t>объединить</w:t>
      </w:r>
      <w:r w:rsidRPr="00A36068">
        <w:rPr>
          <w:lang w:val="en-US"/>
        </w:rPr>
        <w:t xml:space="preserve"> </w:t>
      </w:r>
      <w:r>
        <w:t>ресурсы</w:t>
      </w:r>
      <w:r w:rsidRPr="00A36068">
        <w:rPr>
          <w:lang w:val="en-US"/>
        </w:rPr>
        <w:t xml:space="preserve"> </w:t>
      </w:r>
      <w:r>
        <w:t>в</w:t>
      </w:r>
      <w:r w:rsidRPr="00A36068">
        <w:rPr>
          <w:lang w:val="en-US"/>
        </w:rPr>
        <w:t xml:space="preserve"> </w:t>
      </w:r>
      <w:r>
        <w:t>файлах</w:t>
      </w:r>
      <w:r w:rsidRPr="00A36068">
        <w:rPr>
          <w:lang w:val="en-US"/>
        </w:rPr>
        <w:t xml:space="preserve"> </w:t>
      </w:r>
      <w:r>
        <w:t>с</w:t>
      </w:r>
      <w:r w:rsidRPr="00A36068">
        <w:rPr>
          <w:lang w:val="en-US"/>
        </w:rPr>
        <w:t xml:space="preserve"> </w:t>
      </w:r>
      <w:r>
        <w:t>коллекцией</w:t>
      </w:r>
      <w:r w:rsidRPr="00A36068">
        <w:rPr>
          <w:lang w:val="en-US"/>
        </w:rPr>
        <w:t xml:space="preserve"> </w:t>
      </w:r>
      <w:r w:rsidRPr="00DC5334">
        <w:rPr>
          <w:rStyle w:val="a9"/>
          <w:lang w:val="en-US"/>
        </w:rPr>
        <w:t>Resources</w:t>
      </w:r>
      <w:r w:rsidRPr="00A36068">
        <w:rPr>
          <w:lang w:val="en-US"/>
        </w:rPr>
        <w:t xml:space="preserve"> </w:t>
      </w:r>
      <w:r>
        <w:t>некоего</w:t>
      </w:r>
      <w:r w:rsidRPr="00A36068">
        <w:rPr>
          <w:lang w:val="en-US"/>
        </w:rPr>
        <w:t xml:space="preserve"> </w:t>
      </w:r>
      <w:r>
        <w:t>элемента</w:t>
      </w:r>
      <w:r w:rsidRPr="00A36068">
        <w:rPr>
          <w:lang w:val="en-US"/>
        </w:rPr>
        <w:t xml:space="preserve">, </w:t>
      </w:r>
      <w:r>
        <w:t>следует</w:t>
      </w:r>
      <w:r w:rsidRPr="00A36068">
        <w:rPr>
          <w:lang w:val="en-US"/>
        </w:rPr>
        <w:t xml:space="preserve"> </w:t>
      </w:r>
      <w:r>
        <w:t>использовать</w:t>
      </w:r>
      <w:r w:rsidRPr="00A36068">
        <w:rPr>
          <w:lang w:val="en-US"/>
        </w:rPr>
        <w:t xml:space="preserve"> </w:t>
      </w:r>
      <w:r>
        <w:t>свойство</w:t>
      </w:r>
      <w:r w:rsidRPr="00A36068">
        <w:rPr>
          <w:lang w:val="en-US"/>
        </w:rPr>
        <w:t xml:space="preserve"> </w:t>
      </w:r>
      <w:r w:rsidRPr="00DC5334">
        <w:rPr>
          <w:rStyle w:val="a9"/>
          <w:lang w:val="en-US"/>
        </w:rPr>
        <w:t>MergedDictionaries</w:t>
      </w:r>
      <w:r w:rsidRPr="00A36068">
        <w:rPr>
          <w:lang w:val="en-US"/>
        </w:rPr>
        <w:t xml:space="preserve"> </w:t>
      </w:r>
      <w:r>
        <w:t>класса</w:t>
      </w:r>
      <w:r w:rsidRPr="00A36068">
        <w:rPr>
          <w:lang w:val="en-US"/>
        </w:rPr>
        <w:t xml:space="preserve"> </w:t>
      </w:r>
      <w:r w:rsidRPr="000A2A8D">
        <w:rPr>
          <w:rStyle w:val="af5"/>
        </w:rPr>
        <w:t>ResourceDictionary</w:t>
      </w:r>
      <w:r w:rsidRPr="00A36068">
        <w:rPr>
          <w:lang w:val="en-US"/>
        </w:rPr>
        <w:t>: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lastRenderedPageBreak/>
        <w:t>&lt;</w:t>
      </w:r>
      <w:r w:rsidRPr="000A2A8D">
        <w:rPr>
          <w:rStyle w:val="af7"/>
        </w:rPr>
        <w:t>Window.Resources</w:t>
      </w:r>
      <w:r w:rsidRPr="000A2A8D">
        <w:rPr>
          <w:rStyle w:val="af6"/>
        </w:rPr>
        <w:t>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&lt;</w:t>
      </w:r>
      <w:r w:rsidRPr="000A2A8D">
        <w:rPr>
          <w:rStyle w:val="af7"/>
        </w:rPr>
        <w:t>ResourceDictionary</w:t>
      </w:r>
      <w:r w:rsidRPr="000A2A8D">
        <w:rPr>
          <w:rStyle w:val="af6"/>
        </w:rPr>
        <w:t>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  &lt;</w:t>
      </w:r>
      <w:r w:rsidRPr="000A2A8D">
        <w:rPr>
          <w:rStyle w:val="af7"/>
        </w:rPr>
        <w:t>ResourceDictionary.MergedDictionaries</w:t>
      </w:r>
      <w:r w:rsidRPr="000A2A8D">
        <w:rPr>
          <w:rStyle w:val="af6"/>
        </w:rPr>
        <w:t>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    &lt;</w:t>
      </w:r>
      <w:r w:rsidRPr="000A2A8D">
        <w:rPr>
          <w:rStyle w:val="af7"/>
        </w:rPr>
        <w:t>ResourceDictionary</w:t>
      </w:r>
      <w:r w:rsidRPr="000A2A8D">
        <w:rPr>
          <w:rStyle w:val="af6"/>
        </w:rPr>
        <w:t xml:space="preserve"> </w:t>
      </w:r>
      <w:r w:rsidRPr="000A2A8D">
        <w:rPr>
          <w:rStyle w:val="XML"/>
        </w:rPr>
        <w:t>Source</w:t>
      </w:r>
      <w:r w:rsidRPr="000A2A8D">
        <w:rPr>
          <w:rStyle w:val="af6"/>
        </w:rPr>
        <w:t>="file1.xaml"</w:t>
      </w:r>
      <w:r w:rsidR="000A2A8D" w:rsidRPr="000A2A8D">
        <w:rPr>
          <w:rStyle w:val="af6"/>
        </w:rPr>
        <w:t xml:space="preserve"> </w:t>
      </w:r>
      <w:r w:rsidRPr="000A2A8D">
        <w:rPr>
          <w:rStyle w:val="af6"/>
        </w:rPr>
        <w:t>/&gt;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    &lt;</w:t>
      </w:r>
      <w:r w:rsidRPr="000A2A8D">
        <w:rPr>
          <w:rStyle w:val="af7"/>
        </w:rPr>
        <w:t>ResourceDictionary</w:t>
      </w:r>
      <w:r w:rsidRPr="000A2A8D">
        <w:rPr>
          <w:rStyle w:val="af6"/>
        </w:rPr>
        <w:t xml:space="preserve"> </w:t>
      </w:r>
      <w:r w:rsidRPr="000A2A8D">
        <w:rPr>
          <w:rStyle w:val="XML"/>
        </w:rPr>
        <w:t>Source</w:t>
      </w:r>
      <w:r w:rsidRPr="000A2A8D">
        <w:rPr>
          <w:rStyle w:val="af6"/>
        </w:rPr>
        <w:t>="file2.xaml"</w:t>
      </w:r>
      <w:r w:rsidR="000A2A8D" w:rsidRPr="000A2A8D">
        <w:rPr>
          <w:rStyle w:val="af6"/>
        </w:rPr>
        <w:t xml:space="preserve"> </w:t>
      </w:r>
      <w:r w:rsidRPr="000A2A8D">
        <w:rPr>
          <w:rStyle w:val="af6"/>
        </w:rPr>
        <w:t>/&gt;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  &lt;/</w:t>
      </w:r>
      <w:r w:rsidRPr="000A2A8D">
        <w:rPr>
          <w:rStyle w:val="af7"/>
        </w:rPr>
        <w:t>ResourceDictionary.MergedDictionaries</w:t>
      </w:r>
      <w:r w:rsidRPr="000A2A8D">
        <w:rPr>
          <w:rStyle w:val="af6"/>
        </w:rPr>
        <w:t>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 xml:space="preserve">  &lt;/</w:t>
      </w:r>
      <w:r w:rsidRPr="000A2A8D">
        <w:rPr>
          <w:rStyle w:val="af7"/>
        </w:rPr>
        <w:t>ResourceDictionary</w:t>
      </w:r>
      <w:r w:rsidRPr="000A2A8D">
        <w:rPr>
          <w:rStyle w:val="af6"/>
        </w:rPr>
        <w:t>&gt;</w:t>
      </w:r>
    </w:p>
    <w:p w:rsidR="00A36068" w:rsidRPr="000A2A8D" w:rsidRDefault="00A36068" w:rsidP="000A2A8D">
      <w:pPr>
        <w:pStyle w:val="a4"/>
        <w:rPr>
          <w:rStyle w:val="af6"/>
        </w:rPr>
      </w:pPr>
      <w:r w:rsidRPr="000A2A8D">
        <w:rPr>
          <w:rStyle w:val="af6"/>
        </w:rPr>
        <w:t>&lt;/</w:t>
      </w:r>
      <w:r w:rsidRPr="000A2A8D">
        <w:rPr>
          <w:rStyle w:val="af7"/>
        </w:rPr>
        <w:t>Window.Resources</w:t>
      </w:r>
      <w:r w:rsidRPr="000A2A8D">
        <w:rPr>
          <w:rStyle w:val="af6"/>
        </w:rPr>
        <w:t>&gt;</w:t>
      </w:r>
    </w:p>
    <w:p w:rsidR="00A36068" w:rsidRDefault="00A36068" w:rsidP="006620BE">
      <w:pPr>
        <w:pStyle w:val="1"/>
      </w:pPr>
      <w:bookmarkStart w:id="72" w:name="_Toc350627640"/>
      <w:r>
        <w:t xml:space="preserve">9. </w:t>
      </w:r>
      <w:r w:rsidR="006620BE">
        <w:t>Привязка данных</w:t>
      </w:r>
      <w:bookmarkEnd w:id="72"/>
    </w:p>
    <w:p w:rsidR="00A36068" w:rsidRDefault="006620BE" w:rsidP="006620BE">
      <w:pPr>
        <w:pStyle w:val="2"/>
      </w:pPr>
      <w:r>
        <w:t xml:space="preserve">9.1. </w:t>
      </w:r>
      <w:r w:rsidR="00A36068">
        <w:t>Базовые концепции привязки данных</w:t>
      </w:r>
    </w:p>
    <w:p w:rsidR="00A36068" w:rsidRDefault="00A36068" w:rsidP="00A36068">
      <w:r w:rsidRPr="00912C3A">
        <w:rPr>
          <w:rStyle w:val="a8"/>
        </w:rPr>
        <w:t>Привязка данных</w:t>
      </w:r>
      <w:r>
        <w:t xml:space="preserve"> (data binding) – это отношение, которое используется для извлечения информации из </w:t>
      </w:r>
      <w:r w:rsidRPr="00FE5882">
        <w:rPr>
          <w:rStyle w:val="a8"/>
        </w:rPr>
        <w:t>источника</w:t>
      </w:r>
      <w:r w:rsidR="00D4011A" w:rsidRPr="00D4011A">
        <w:rPr>
          <w:rStyle w:val="a8"/>
        </w:rPr>
        <w:t xml:space="preserve"> </w:t>
      </w:r>
      <w:r w:rsidR="00D4011A">
        <w:rPr>
          <w:rStyle w:val="a8"/>
        </w:rPr>
        <w:t>данных</w:t>
      </w:r>
      <w:r>
        <w:t xml:space="preserve"> и установки свойства </w:t>
      </w:r>
      <w:r w:rsidR="00FE5882">
        <w:t xml:space="preserve">зависимостей в </w:t>
      </w:r>
      <w:r w:rsidRPr="00FE5882">
        <w:rPr>
          <w:rStyle w:val="a8"/>
        </w:rPr>
        <w:t>целево</w:t>
      </w:r>
      <w:r w:rsidR="00FE5882">
        <w:rPr>
          <w:rStyle w:val="a8"/>
        </w:rPr>
        <w:t>м</w:t>
      </w:r>
      <w:r w:rsidRPr="00FE5882">
        <w:rPr>
          <w:rStyle w:val="a8"/>
        </w:rPr>
        <w:t xml:space="preserve"> объект</w:t>
      </w:r>
      <w:r w:rsidR="00FE5882">
        <w:rPr>
          <w:rStyle w:val="a8"/>
        </w:rPr>
        <w:t>е</w:t>
      </w:r>
      <w:r>
        <w:t xml:space="preserve">. </w:t>
      </w:r>
      <w:r w:rsidR="00FE5882">
        <w:t>Ц</w:t>
      </w:r>
      <w:r>
        <w:t xml:space="preserve">елевой объект обычно является элементом управления. </w:t>
      </w:r>
      <w:r w:rsidR="00D4011A">
        <w:t>И</w:t>
      </w:r>
      <w:r>
        <w:t>сточником</w:t>
      </w:r>
      <w:r w:rsidR="00D4011A">
        <w:t xml:space="preserve"> данных</w:t>
      </w:r>
      <w:r>
        <w:t xml:space="preserve"> может быть произвольный объект .NET. Привязка способна (при определённых условиях) автоматически обновлять целевое свойство при изменении </w:t>
      </w:r>
      <w:r w:rsidR="00D4011A">
        <w:t xml:space="preserve">данных </w:t>
      </w:r>
      <w:r>
        <w:t>источника.</w:t>
      </w:r>
    </w:p>
    <w:p w:rsidR="00A36068" w:rsidRDefault="00A36068" w:rsidP="00A36068">
      <w:r>
        <w:t>Очевидно, что при определении привязки нужно указать</w:t>
      </w:r>
      <w:r w:rsidR="0013362A">
        <w:t xml:space="preserve"> </w:t>
      </w:r>
      <w:r w:rsidR="0013362A" w:rsidRPr="0013362A">
        <w:rPr>
          <w:rStyle w:val="aff2"/>
        </w:rPr>
        <w:t>целевое свойство</w:t>
      </w:r>
      <w:r w:rsidR="0013362A">
        <w:t xml:space="preserve">, </w:t>
      </w:r>
      <w:r w:rsidRPr="0013362A">
        <w:rPr>
          <w:rStyle w:val="aff2"/>
        </w:rPr>
        <w:t>источник</w:t>
      </w:r>
      <w:r w:rsidR="00D4011A">
        <w:rPr>
          <w:rStyle w:val="aff2"/>
        </w:rPr>
        <w:t xml:space="preserve"> данных</w:t>
      </w:r>
      <w:r>
        <w:t xml:space="preserve"> и </w:t>
      </w:r>
      <w:r w:rsidRPr="0013362A">
        <w:rPr>
          <w:rStyle w:val="aff2"/>
        </w:rPr>
        <w:t>правило извлечения информации</w:t>
      </w:r>
      <w:r>
        <w:t xml:space="preserve"> из </w:t>
      </w:r>
      <w:r w:rsidR="0013362A">
        <w:t>источника</w:t>
      </w:r>
      <w:r>
        <w:t>. Кроме этого, можно выполнить настройку следующих параметров:</w:t>
      </w:r>
    </w:p>
    <w:p w:rsidR="00A36068" w:rsidRDefault="0013362A" w:rsidP="00A36068">
      <w:r w:rsidRPr="0013362A">
        <w:rPr>
          <w:rStyle w:val="aff2"/>
        </w:rPr>
        <w:t xml:space="preserve">1. </w:t>
      </w:r>
      <w:r w:rsidR="00A36068" w:rsidRPr="0013362A">
        <w:rPr>
          <w:rStyle w:val="aff2"/>
        </w:rPr>
        <w:t>Направление привязки.</w:t>
      </w:r>
      <w:r w:rsidR="00A36068">
        <w:t xml:space="preserve"> Привязка может быть </w:t>
      </w:r>
      <w:r w:rsidR="00A36068" w:rsidRPr="0013362A">
        <w:rPr>
          <w:rStyle w:val="a8"/>
        </w:rPr>
        <w:t>однонаправленной</w:t>
      </w:r>
      <w:r w:rsidR="00A36068">
        <w:t xml:space="preserve"> (целевое свойство меняется при изменении </w:t>
      </w:r>
      <w:r w:rsidR="00D4011A">
        <w:t xml:space="preserve">данных </w:t>
      </w:r>
      <w:r w:rsidR="00A36068">
        <w:t xml:space="preserve">источника), </w:t>
      </w:r>
      <w:r w:rsidR="00A36068" w:rsidRPr="0013362A">
        <w:rPr>
          <w:rStyle w:val="a8"/>
        </w:rPr>
        <w:t>двунаправленной</w:t>
      </w:r>
      <w:r w:rsidR="00A36068">
        <w:t xml:space="preserve"> (</w:t>
      </w:r>
      <w:r>
        <w:t>изменения</w:t>
      </w:r>
      <w:r w:rsidR="00A36068">
        <w:t xml:space="preserve"> в источнике и целевом объекте влияют друг на друга) и </w:t>
      </w:r>
      <w:r w:rsidR="00A36068" w:rsidRPr="0013362A">
        <w:rPr>
          <w:rStyle w:val="a8"/>
        </w:rPr>
        <w:t>от цели к источнику</w:t>
      </w:r>
      <w:r w:rsidR="00A36068">
        <w:t xml:space="preserve"> (</w:t>
      </w:r>
      <w:r>
        <w:t>источник</w:t>
      </w:r>
      <w:r w:rsidR="00D4011A">
        <w:t xml:space="preserve"> данных</w:t>
      </w:r>
      <w:r w:rsidR="00A36068">
        <w:t xml:space="preserve"> обновляется при изменении целевого свойства).</w:t>
      </w:r>
    </w:p>
    <w:p w:rsidR="00A36068" w:rsidRDefault="0013362A" w:rsidP="00A36068">
      <w:r w:rsidRPr="0013362A">
        <w:rPr>
          <w:rStyle w:val="aff2"/>
        </w:rPr>
        <w:t xml:space="preserve">2. </w:t>
      </w:r>
      <w:r w:rsidR="00A36068" w:rsidRPr="0013362A">
        <w:rPr>
          <w:rStyle w:val="aff2"/>
        </w:rPr>
        <w:t>Условие обновления источника.</w:t>
      </w:r>
      <w:r w:rsidR="00A36068">
        <w:t xml:space="preserve"> Если привязка двунаправленная или от цели к источнику, можно настроить момент обновления источника</w:t>
      </w:r>
      <w:r w:rsidR="00D4011A">
        <w:t xml:space="preserve"> данных</w:t>
      </w:r>
      <w:r w:rsidR="00A36068">
        <w:t>.</w:t>
      </w:r>
    </w:p>
    <w:p w:rsidR="00A36068" w:rsidRDefault="0013362A" w:rsidP="00A36068">
      <w:r w:rsidRPr="0013362A">
        <w:rPr>
          <w:rStyle w:val="aff2"/>
        </w:rPr>
        <w:t xml:space="preserve">3. </w:t>
      </w:r>
      <w:r w:rsidR="00A36068" w:rsidRPr="0013362A">
        <w:rPr>
          <w:rStyle w:val="aff2"/>
        </w:rPr>
        <w:t>Конвертеры значений.</w:t>
      </w:r>
      <w:r w:rsidR="00A36068">
        <w:t xml:space="preserve"> Привязка может выполнять автоматическое преобразование данных при их перемещении от источника к целевому объекту и наоборот.</w:t>
      </w:r>
    </w:p>
    <w:p w:rsidR="00A36068" w:rsidRDefault="0013362A" w:rsidP="00A36068">
      <w:r w:rsidRPr="0013362A">
        <w:rPr>
          <w:rStyle w:val="aff2"/>
        </w:rPr>
        <w:t>4. Правила п</w:t>
      </w:r>
      <w:r w:rsidR="00A36068" w:rsidRPr="0013362A">
        <w:rPr>
          <w:rStyle w:val="aff2"/>
        </w:rPr>
        <w:t>роверк</w:t>
      </w:r>
      <w:r w:rsidR="00AC34D5">
        <w:rPr>
          <w:rStyle w:val="aff2"/>
        </w:rPr>
        <w:t>и</w:t>
      </w:r>
      <w:r w:rsidR="00A36068" w:rsidRPr="0013362A">
        <w:rPr>
          <w:rStyle w:val="aff2"/>
        </w:rPr>
        <w:t xml:space="preserve"> данных.</w:t>
      </w:r>
      <w:r w:rsidR="00A36068">
        <w:t xml:space="preserve"> Привязка </w:t>
      </w:r>
      <w:r>
        <w:t>может включать</w:t>
      </w:r>
      <w:r w:rsidR="00A36068">
        <w:t xml:space="preserve"> правила проверки данных на корректность и поведение, выполняемое при нарушении </w:t>
      </w:r>
      <w:r w:rsidR="008915A4">
        <w:t xml:space="preserve">этих </w:t>
      </w:r>
      <w:r w:rsidR="00A36068">
        <w:t>правил.</w:t>
      </w:r>
    </w:p>
    <w:p w:rsidR="00751F8D" w:rsidRDefault="008915A4" w:rsidP="00751F8D">
      <w:pPr>
        <w:pStyle w:val="af"/>
      </w:pPr>
      <w:r>
        <w:rPr>
          <w:noProof/>
        </w:rPr>
        <w:drawing>
          <wp:inline distT="0" distB="0" distL="0" distR="0">
            <wp:extent cx="4343400" cy="12477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Binding.emz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8D" w:rsidRDefault="00751F8D" w:rsidP="00751F8D">
      <w:pPr>
        <w:pStyle w:val="af"/>
      </w:pPr>
      <w:r>
        <w:t>Рис. 26. Концепция привязки данных.</w:t>
      </w:r>
    </w:p>
    <w:p w:rsidR="00A36068" w:rsidRDefault="006F357C" w:rsidP="00A36068">
      <w:r>
        <w:t xml:space="preserve">В </w:t>
      </w:r>
      <w:r>
        <w:rPr>
          <w:lang w:val="en-US"/>
        </w:rPr>
        <w:t>WPF</w:t>
      </w:r>
      <w:r w:rsidRPr="006F357C">
        <w:t xml:space="preserve"> </w:t>
      </w:r>
      <w:r>
        <w:t>п</w:t>
      </w:r>
      <w:r w:rsidR="00A36068">
        <w:t xml:space="preserve">ривязка данных </w:t>
      </w:r>
      <w:r w:rsidR="0013362A">
        <w:t>описывается</w:t>
      </w:r>
      <w:r w:rsidR="00A36068">
        <w:t xml:space="preserve"> </w:t>
      </w:r>
      <w:r>
        <w:t xml:space="preserve">либо декларативно, либо в коде. В любом случае используется </w:t>
      </w:r>
      <w:r w:rsidR="00A36068">
        <w:t>объект</w:t>
      </w:r>
      <w:r>
        <w:t xml:space="preserve"> класса</w:t>
      </w:r>
      <w:r w:rsidR="00A36068">
        <w:t xml:space="preserve"> </w:t>
      </w:r>
      <w:r w:rsidR="00A36068" w:rsidRPr="0013362A">
        <w:rPr>
          <w:rStyle w:val="a9"/>
        </w:rPr>
        <w:t>System.Windows.Data.</w:t>
      </w:r>
      <w:r w:rsidR="00A36068" w:rsidRPr="0013362A">
        <w:rPr>
          <w:rStyle w:val="af5"/>
        </w:rPr>
        <w:t>Binding</w:t>
      </w:r>
      <w:r w:rsidR="00D4011A" w:rsidRPr="00D4011A">
        <w:t xml:space="preserve"> (</w:t>
      </w:r>
      <w:r w:rsidR="00D4011A">
        <w:t xml:space="preserve">унаследованный от </w:t>
      </w:r>
      <w:r w:rsidR="00D4011A" w:rsidRPr="00D4011A">
        <w:rPr>
          <w:rStyle w:val="af5"/>
        </w:rPr>
        <w:t>MarkupExtension</w:t>
      </w:r>
      <w:r w:rsidR="00D4011A">
        <w:t>).</w:t>
      </w:r>
      <w:r w:rsidR="00A36068">
        <w:t xml:space="preserve"> В табл. </w:t>
      </w:r>
      <w:r>
        <w:t>5</w:t>
      </w:r>
      <w:r w:rsidR="00A36068">
        <w:t xml:space="preserve"> приведено описание основных свойств этого класса.</w:t>
      </w:r>
    </w:p>
    <w:p w:rsidR="00A36068" w:rsidRDefault="00A36068" w:rsidP="006F357C">
      <w:pPr>
        <w:pStyle w:val="af8"/>
      </w:pPr>
      <w:r>
        <w:lastRenderedPageBreak/>
        <w:t xml:space="preserve">Таблица </w:t>
      </w:r>
      <w:r w:rsidR="00D4011A">
        <w:t>5</w:t>
      </w:r>
    </w:p>
    <w:p w:rsidR="00A36068" w:rsidRDefault="00A36068" w:rsidP="006F357C">
      <w:pPr>
        <w:pStyle w:val="af9"/>
      </w:pPr>
      <w:r>
        <w:t xml:space="preserve">Свойства класса </w:t>
      </w:r>
      <w:r w:rsidRPr="006F357C">
        <w:rPr>
          <w:rStyle w:val="af5"/>
        </w:rPr>
        <w:t>Binding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3005"/>
        <w:gridCol w:w="6633"/>
      </w:tblGrid>
      <w:tr w:rsidR="00E64EBF" w:rsidRPr="00E64EBF" w:rsidTr="00AA790C">
        <w:trPr>
          <w:jc w:val="center"/>
        </w:trPr>
        <w:tc>
          <w:tcPr>
            <w:tcW w:w="3005" w:type="dxa"/>
            <w:vAlign w:val="center"/>
          </w:tcPr>
          <w:p w:rsidR="00E64EBF" w:rsidRPr="00E64EBF" w:rsidRDefault="00E64EBF" w:rsidP="006F357C">
            <w:pPr>
              <w:pStyle w:val="aff7"/>
            </w:pPr>
            <w:r w:rsidRPr="00E64EBF">
              <w:t>Имя свойства</w:t>
            </w:r>
          </w:p>
        </w:tc>
        <w:tc>
          <w:tcPr>
            <w:tcW w:w="6633" w:type="dxa"/>
            <w:vAlign w:val="center"/>
          </w:tcPr>
          <w:p w:rsidR="00E64EBF" w:rsidRPr="00E64EBF" w:rsidRDefault="00E64EBF" w:rsidP="006F357C">
            <w:pPr>
              <w:pStyle w:val="aff7"/>
            </w:pPr>
            <w:r w:rsidRPr="00E64EBF">
              <w:t>Описание</w:t>
            </w:r>
          </w:p>
        </w:tc>
      </w:tr>
      <w:tr w:rsidR="00E64EBF" w:rsidRPr="00E64EBF" w:rsidTr="00AA790C">
        <w:trPr>
          <w:jc w:val="center"/>
        </w:trPr>
        <w:tc>
          <w:tcPr>
            <w:tcW w:w="3005" w:type="dxa"/>
            <w:vAlign w:val="center"/>
          </w:tcPr>
          <w:p w:rsidR="00E64EBF" w:rsidRPr="00E64EBF" w:rsidRDefault="00E64EBF" w:rsidP="006F357C">
            <w:pPr>
              <w:pStyle w:val="aff8"/>
            </w:pPr>
            <w:r w:rsidRPr="006F357C">
              <w:rPr>
                <w:rStyle w:val="aff"/>
              </w:rPr>
              <w:t>Converter</w:t>
            </w:r>
          </w:p>
        </w:tc>
        <w:tc>
          <w:tcPr>
            <w:tcW w:w="6633" w:type="dxa"/>
            <w:vAlign w:val="center"/>
          </w:tcPr>
          <w:p w:rsidR="00E64EBF" w:rsidRPr="00E64EBF" w:rsidRDefault="002815F3" w:rsidP="002815F3">
            <w:pPr>
              <w:pStyle w:val="aff8"/>
            </w:pPr>
            <w:r>
              <w:t>К</w:t>
            </w:r>
            <w:r w:rsidR="00E64EBF" w:rsidRPr="00E64EBF">
              <w:t>онвертер для преобразования данных</w:t>
            </w:r>
            <w:r>
              <w:t xml:space="preserve"> при привязке</w:t>
            </w:r>
          </w:p>
        </w:tc>
      </w:tr>
      <w:tr w:rsidR="00E64EBF" w:rsidRPr="00E64EBF" w:rsidTr="00AA790C">
        <w:trPr>
          <w:jc w:val="center"/>
        </w:trPr>
        <w:tc>
          <w:tcPr>
            <w:tcW w:w="3005" w:type="dxa"/>
            <w:vAlign w:val="center"/>
          </w:tcPr>
          <w:p w:rsidR="00E64EBF" w:rsidRPr="00E64EBF" w:rsidRDefault="00E64EBF" w:rsidP="006F357C">
            <w:pPr>
              <w:pStyle w:val="aff8"/>
            </w:pPr>
            <w:r w:rsidRPr="006F357C">
              <w:rPr>
                <w:rStyle w:val="aff"/>
              </w:rPr>
              <w:t>ConverterCulture</w:t>
            </w:r>
          </w:p>
        </w:tc>
        <w:tc>
          <w:tcPr>
            <w:tcW w:w="6633" w:type="dxa"/>
            <w:vAlign w:val="center"/>
          </w:tcPr>
          <w:p w:rsidR="00E64EBF" w:rsidRPr="00E64EBF" w:rsidRDefault="00E64EBF" w:rsidP="006F357C">
            <w:pPr>
              <w:pStyle w:val="aff8"/>
            </w:pPr>
            <w:r w:rsidRPr="00E64EBF">
              <w:t>Культура, передаваемая в конвертер</w:t>
            </w:r>
          </w:p>
        </w:tc>
      </w:tr>
      <w:tr w:rsidR="00E64EBF" w:rsidRPr="00E64EBF" w:rsidTr="00AA790C">
        <w:trPr>
          <w:jc w:val="center"/>
        </w:trPr>
        <w:tc>
          <w:tcPr>
            <w:tcW w:w="3005" w:type="dxa"/>
            <w:vAlign w:val="center"/>
          </w:tcPr>
          <w:p w:rsidR="00E64EBF" w:rsidRPr="00E64EBF" w:rsidRDefault="00E64EBF" w:rsidP="006F357C">
            <w:pPr>
              <w:pStyle w:val="aff8"/>
            </w:pPr>
            <w:r w:rsidRPr="006F357C">
              <w:rPr>
                <w:rStyle w:val="aff"/>
              </w:rPr>
              <w:t>ConverterParameter</w:t>
            </w:r>
          </w:p>
        </w:tc>
        <w:tc>
          <w:tcPr>
            <w:tcW w:w="6633" w:type="dxa"/>
            <w:vAlign w:val="center"/>
          </w:tcPr>
          <w:p w:rsidR="00E64EBF" w:rsidRPr="00E64EBF" w:rsidRDefault="00E64EBF" w:rsidP="006F357C">
            <w:pPr>
              <w:pStyle w:val="aff8"/>
            </w:pPr>
            <w:r w:rsidRPr="00E64EBF">
              <w:t>Произвольный объект, передаваемый в конвертер</w:t>
            </w:r>
          </w:p>
        </w:tc>
      </w:tr>
      <w:tr w:rsidR="008915A4" w:rsidRPr="00E64EBF" w:rsidTr="00AA790C">
        <w:trPr>
          <w:jc w:val="center"/>
        </w:trPr>
        <w:tc>
          <w:tcPr>
            <w:tcW w:w="3005" w:type="dxa"/>
            <w:vAlign w:val="center"/>
          </w:tcPr>
          <w:p w:rsidR="008915A4" w:rsidRPr="00E64EBF" w:rsidRDefault="008915A4" w:rsidP="008915A4">
            <w:pPr>
              <w:pStyle w:val="aff8"/>
            </w:pPr>
            <w:r>
              <w:rPr>
                <w:rStyle w:val="aff"/>
              </w:rPr>
              <w:t>Delay</w:t>
            </w:r>
          </w:p>
        </w:tc>
        <w:tc>
          <w:tcPr>
            <w:tcW w:w="6633" w:type="dxa"/>
            <w:vAlign w:val="center"/>
          </w:tcPr>
          <w:p w:rsidR="008915A4" w:rsidRPr="00E64EBF" w:rsidRDefault="008915A4" w:rsidP="00071D7D">
            <w:pPr>
              <w:pStyle w:val="aff8"/>
            </w:pPr>
            <w:r>
              <w:t xml:space="preserve">Время </w:t>
            </w:r>
            <w:r w:rsidR="00071D7D">
              <w:t>задержки</w:t>
            </w:r>
            <w:r w:rsidRPr="008915A4">
              <w:t xml:space="preserve"> </w:t>
            </w:r>
            <w:r w:rsidR="00071D7D">
              <w:t xml:space="preserve">(в миллисекундах) операции </w:t>
            </w:r>
            <w:r w:rsidRPr="008915A4">
              <w:t>обновлени</w:t>
            </w:r>
            <w:r w:rsidR="00071D7D">
              <w:t>я</w:t>
            </w:r>
            <w:r w:rsidRPr="008915A4">
              <w:t xml:space="preserve"> источника при</w:t>
            </w:r>
            <w:r w:rsidR="00071D7D">
              <w:t xml:space="preserve"> изменении целевого свойства</w:t>
            </w:r>
          </w:p>
        </w:tc>
      </w:tr>
      <w:tr w:rsidR="008915A4" w:rsidRPr="00E64EBF" w:rsidTr="00AA790C">
        <w:trPr>
          <w:jc w:val="center"/>
        </w:trPr>
        <w:tc>
          <w:tcPr>
            <w:tcW w:w="3005" w:type="dxa"/>
            <w:vAlign w:val="center"/>
          </w:tcPr>
          <w:p w:rsidR="008915A4" w:rsidRPr="00E64EBF" w:rsidRDefault="008915A4" w:rsidP="008915A4">
            <w:pPr>
              <w:pStyle w:val="aff8"/>
            </w:pPr>
            <w:r w:rsidRPr="006F357C">
              <w:rPr>
                <w:rStyle w:val="aff"/>
              </w:rPr>
              <w:t>ElementName</w:t>
            </w:r>
          </w:p>
        </w:tc>
        <w:tc>
          <w:tcPr>
            <w:tcW w:w="6633" w:type="dxa"/>
            <w:vAlign w:val="center"/>
          </w:tcPr>
          <w:p w:rsidR="008915A4" w:rsidRPr="00E64EBF" w:rsidRDefault="008915A4" w:rsidP="008915A4">
            <w:pPr>
              <w:pStyle w:val="aff8"/>
            </w:pPr>
            <w:r w:rsidRPr="00E64EBF">
              <w:t xml:space="preserve">Имя элемента </w:t>
            </w:r>
            <w:r>
              <w:t>в дереве объектов</w:t>
            </w:r>
            <w:r w:rsidRPr="00E64EBF">
              <w:t>, который будет источником</w:t>
            </w:r>
            <w:r>
              <w:t xml:space="preserve"> данных для привязки</w:t>
            </w:r>
          </w:p>
        </w:tc>
      </w:tr>
      <w:tr w:rsidR="008915A4" w:rsidRPr="00E64EBF" w:rsidTr="00AA790C">
        <w:trPr>
          <w:jc w:val="center"/>
        </w:trPr>
        <w:tc>
          <w:tcPr>
            <w:tcW w:w="3005" w:type="dxa"/>
            <w:vAlign w:val="center"/>
          </w:tcPr>
          <w:p w:rsidR="008915A4" w:rsidRPr="00E64EBF" w:rsidRDefault="008915A4" w:rsidP="008915A4">
            <w:pPr>
              <w:pStyle w:val="aff8"/>
            </w:pPr>
            <w:r w:rsidRPr="006F357C">
              <w:rPr>
                <w:rStyle w:val="aff"/>
              </w:rPr>
              <w:t>FallbackValue</w:t>
            </w:r>
          </w:p>
        </w:tc>
        <w:tc>
          <w:tcPr>
            <w:tcW w:w="6633" w:type="dxa"/>
            <w:vAlign w:val="center"/>
          </w:tcPr>
          <w:p w:rsidR="008915A4" w:rsidRPr="00E64EBF" w:rsidRDefault="008915A4" w:rsidP="008915A4">
            <w:pPr>
              <w:pStyle w:val="aff8"/>
            </w:pPr>
            <w:r w:rsidRPr="00E64EBF">
              <w:t>Значение</w:t>
            </w:r>
            <w:r>
              <w:t xml:space="preserve"> </w:t>
            </w:r>
            <w:r w:rsidRPr="00861E81">
              <w:t>для целевого свойства</w:t>
            </w:r>
            <w:r w:rsidRPr="00E64EBF">
              <w:t>, которое будет использоваться, если операция привязки закончилась неудачей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IsAsync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>
              <w:t xml:space="preserve">При установке в </w:t>
            </w:r>
            <w:r w:rsidRPr="00402E1A">
              <w:rPr>
                <w:rStyle w:val="afd"/>
              </w:rPr>
              <w:t>true</w:t>
            </w:r>
            <w:r>
              <w:t xml:space="preserve"> привязка выполняется </w:t>
            </w:r>
            <w:r w:rsidRPr="00E64EBF">
              <w:t>асинхронно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Mode</w:t>
            </w:r>
          </w:p>
        </w:tc>
        <w:tc>
          <w:tcPr>
            <w:tcW w:w="6633" w:type="dxa"/>
            <w:vAlign w:val="center"/>
          </w:tcPr>
          <w:p w:rsidR="00071D7D" w:rsidRDefault="00071D7D" w:rsidP="00071D7D">
            <w:pPr>
              <w:pStyle w:val="aff8"/>
            </w:pPr>
            <w:r w:rsidRPr="00E64EBF">
              <w:t xml:space="preserve">Направление привязки (перечисление </w:t>
            </w:r>
            <w:r w:rsidRPr="002815F3">
              <w:rPr>
                <w:rStyle w:val="afe"/>
              </w:rPr>
              <w:t>BindingMode</w:t>
            </w:r>
            <w:r w:rsidRPr="00E64EBF">
              <w:t>):</w:t>
            </w:r>
          </w:p>
          <w:p w:rsidR="00071D7D" w:rsidRDefault="00071D7D" w:rsidP="00071D7D">
            <w:pPr>
              <w:pStyle w:val="aff8"/>
            </w:pPr>
            <w:r w:rsidRPr="002815F3">
              <w:rPr>
                <w:rStyle w:val="aff"/>
              </w:rPr>
              <w:t>OneWay</w:t>
            </w:r>
            <w:r w:rsidRPr="00E64EBF">
              <w:t xml:space="preserve"> – </w:t>
            </w:r>
            <w:r>
              <w:t xml:space="preserve">от </w:t>
            </w:r>
            <w:r w:rsidRPr="00E64EBF">
              <w:t xml:space="preserve">источника </w:t>
            </w:r>
            <w:r>
              <w:t xml:space="preserve">к </w:t>
            </w:r>
            <w:r w:rsidRPr="00E64EBF">
              <w:t>целево</w:t>
            </w:r>
            <w:r>
              <w:t>му</w:t>
            </w:r>
            <w:r w:rsidRPr="00E64EBF">
              <w:t xml:space="preserve"> свойств</w:t>
            </w:r>
            <w:r>
              <w:t>у</w:t>
            </w:r>
            <w:r w:rsidRPr="00E64EBF">
              <w:t>;</w:t>
            </w:r>
          </w:p>
          <w:p w:rsidR="00071D7D" w:rsidRDefault="00071D7D" w:rsidP="00071D7D">
            <w:pPr>
              <w:pStyle w:val="aff8"/>
            </w:pPr>
            <w:r w:rsidRPr="002815F3">
              <w:rPr>
                <w:rStyle w:val="aff"/>
              </w:rPr>
              <w:t>TwoWay</w:t>
            </w:r>
            <w:r w:rsidRPr="00E64EBF">
              <w:t xml:space="preserve"> – </w:t>
            </w:r>
            <w:r>
              <w:t xml:space="preserve">от </w:t>
            </w:r>
            <w:r w:rsidRPr="00E64EBF">
              <w:t xml:space="preserve">источника </w:t>
            </w:r>
            <w:r>
              <w:t xml:space="preserve">к </w:t>
            </w:r>
            <w:r w:rsidRPr="00E64EBF">
              <w:t>целево</w:t>
            </w:r>
            <w:r>
              <w:t>му</w:t>
            </w:r>
            <w:r w:rsidRPr="00E64EBF">
              <w:t xml:space="preserve"> свойств</w:t>
            </w:r>
            <w:r>
              <w:t>у</w:t>
            </w:r>
            <w:r w:rsidRPr="00E64EBF">
              <w:t xml:space="preserve"> </w:t>
            </w:r>
            <w:r>
              <w:t>и наоборот</w:t>
            </w:r>
            <w:r w:rsidRPr="00E64EBF">
              <w:t>;</w:t>
            </w:r>
          </w:p>
          <w:p w:rsidR="00071D7D" w:rsidRDefault="00071D7D" w:rsidP="00071D7D">
            <w:pPr>
              <w:pStyle w:val="aff8"/>
            </w:pPr>
            <w:r w:rsidRPr="00402E1A">
              <w:rPr>
                <w:rStyle w:val="aff"/>
              </w:rPr>
              <w:t>OneTime</w:t>
            </w:r>
            <w:r w:rsidRPr="00E64EBF">
              <w:t xml:space="preserve"> – целевое свойство устанавливается на основе </w:t>
            </w:r>
            <w:r>
              <w:t xml:space="preserve">данных </w:t>
            </w:r>
            <w:r w:rsidRPr="00E64EBF">
              <w:t xml:space="preserve">источника, </w:t>
            </w:r>
            <w:r>
              <w:t>затем</w:t>
            </w:r>
            <w:r w:rsidRPr="00E64EBF">
              <w:t xml:space="preserve"> изменения в источнике игнорируются;</w:t>
            </w:r>
          </w:p>
          <w:p w:rsidR="00071D7D" w:rsidRDefault="00071D7D" w:rsidP="00071D7D">
            <w:pPr>
              <w:pStyle w:val="aff8"/>
            </w:pPr>
            <w:r w:rsidRPr="00402E1A">
              <w:rPr>
                <w:rStyle w:val="aff"/>
              </w:rPr>
              <w:t>OneWayToSource</w:t>
            </w:r>
            <w:r w:rsidRPr="00E64EBF">
              <w:t xml:space="preserve"> – </w:t>
            </w:r>
            <w:r>
              <w:t>источник</w:t>
            </w:r>
            <w:r w:rsidRPr="00E64EBF">
              <w:t xml:space="preserve"> обновляется при изменении цел</w:t>
            </w:r>
            <w:r>
              <w:t>е</w:t>
            </w:r>
            <w:r w:rsidRPr="00E64EBF">
              <w:t>вого свойства;</w:t>
            </w:r>
          </w:p>
          <w:p w:rsidR="00071D7D" w:rsidRPr="00E64EBF" w:rsidRDefault="00071D7D" w:rsidP="00071D7D">
            <w:pPr>
              <w:pStyle w:val="aff8"/>
            </w:pPr>
            <w:r w:rsidRPr="00402E1A">
              <w:rPr>
                <w:rStyle w:val="aff"/>
              </w:rPr>
              <w:t>Default</w:t>
            </w:r>
            <w:r w:rsidRPr="00E64EBF">
              <w:t xml:space="preserve"> – используется направление привязки, заданное в метаданных свойства зависимостей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NotifyOnSourceUpdated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>
              <w:t xml:space="preserve">При установке в </w:t>
            </w:r>
            <w:r w:rsidRPr="00402E1A">
              <w:rPr>
                <w:rStyle w:val="afd"/>
              </w:rPr>
              <w:t>true</w:t>
            </w:r>
            <w:r w:rsidRPr="00E64EBF">
              <w:t xml:space="preserve"> при передаче информации от источника к целевому объекту генер</w:t>
            </w:r>
            <w:r>
              <w:t>ируется</w:t>
            </w:r>
            <w:r w:rsidRPr="00E64EBF">
              <w:t xml:space="preserve"> событи</w:t>
            </w:r>
            <w:r>
              <w:t>е</w:t>
            </w:r>
            <w:r w:rsidRPr="00E64EBF">
              <w:t xml:space="preserve"> </w:t>
            </w:r>
            <w:r w:rsidRPr="00402E1A">
              <w:rPr>
                <w:rStyle w:val="aff"/>
              </w:rPr>
              <w:t>SourceUpdated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NotifyOnTargetUpdated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>
              <w:t xml:space="preserve">При установке в </w:t>
            </w:r>
            <w:r w:rsidRPr="00402E1A">
              <w:rPr>
                <w:rStyle w:val="afd"/>
              </w:rPr>
              <w:t>true</w:t>
            </w:r>
            <w:r w:rsidRPr="00E64EBF">
              <w:t xml:space="preserve"> при передаче информации от целевого объекта к источник</w:t>
            </w:r>
            <w:r>
              <w:t>у</w:t>
            </w:r>
            <w:r w:rsidRPr="00E64EBF">
              <w:t xml:space="preserve"> генер</w:t>
            </w:r>
            <w:r>
              <w:t>ируется</w:t>
            </w:r>
            <w:r w:rsidRPr="00E64EBF">
              <w:t xml:space="preserve"> событи</w:t>
            </w:r>
            <w:r>
              <w:t>е</w:t>
            </w:r>
            <w:r w:rsidRPr="00E64EBF">
              <w:t xml:space="preserve"> </w:t>
            </w:r>
            <w:r w:rsidRPr="00402E1A">
              <w:rPr>
                <w:rStyle w:val="aff"/>
              </w:rPr>
              <w:t>TargetUpdated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NotifyOnValidationError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>
              <w:t xml:space="preserve">Если равно </w:t>
            </w:r>
            <w:r w:rsidRPr="00402E1A">
              <w:rPr>
                <w:rStyle w:val="afd"/>
              </w:rPr>
              <w:t>true</w:t>
            </w:r>
            <w:r>
              <w:t>, при</w:t>
            </w:r>
            <w:r w:rsidRPr="00E64EBF">
              <w:t xml:space="preserve"> </w:t>
            </w:r>
            <w:r>
              <w:t xml:space="preserve">наличии ошибок проверки данных </w:t>
            </w:r>
            <w:r w:rsidRPr="00E64EBF">
              <w:t>у целевого объекта генер</w:t>
            </w:r>
            <w:r>
              <w:t>ируется</w:t>
            </w:r>
            <w:r w:rsidRPr="00E64EBF">
              <w:t xml:space="preserve"> присоединённо</w:t>
            </w:r>
            <w:r>
              <w:t>е</w:t>
            </w:r>
            <w:r w:rsidRPr="00E64EBF">
              <w:t xml:space="preserve"> событи</w:t>
            </w:r>
            <w:r>
              <w:t>е</w:t>
            </w:r>
            <w:r w:rsidRPr="00E64EBF">
              <w:t xml:space="preserve"> </w:t>
            </w:r>
            <w:r w:rsidRPr="00402E1A">
              <w:rPr>
                <w:rStyle w:val="aff"/>
              </w:rPr>
              <w:t>Error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Path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>Путь к информации в источнике</w:t>
            </w:r>
            <w:r>
              <w:t xml:space="preserve"> данных. Аргумент конструктора класса </w:t>
            </w:r>
            <w:r w:rsidRPr="002815F3">
              <w:rPr>
                <w:rStyle w:val="afe"/>
              </w:rPr>
              <w:t>Binding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RelativeSource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>Путь к источнику, задаваемый относительно целевого объекта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Source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>
              <w:t>И</w:t>
            </w:r>
            <w:r w:rsidRPr="00E64EBF">
              <w:t>сточник</w:t>
            </w:r>
            <w:r>
              <w:t xml:space="preserve"> данных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StringFormat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>Форматирование для извлекаемых данных строкового типа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TargetNullValue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 xml:space="preserve">Значение, которое будет использоваться для целевого свойства, если из источника извлекается </w:t>
            </w:r>
            <w:r w:rsidRPr="00402E1A">
              <w:rPr>
                <w:rStyle w:val="afd"/>
              </w:rPr>
              <w:t>null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ValidatesOnDataErrors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 xml:space="preserve">Булево значение: указывает на использование объектом-источником интерфейса </w:t>
            </w:r>
            <w:r w:rsidRPr="00402E1A">
              <w:rPr>
                <w:rStyle w:val="afe"/>
              </w:rPr>
              <w:t>IDataErrorInfo</w:t>
            </w:r>
          </w:p>
        </w:tc>
      </w:tr>
      <w:tr w:rsidR="00071D7D" w:rsidRPr="00E64EBF" w:rsidTr="00AA790C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ValidatesOnExceptions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>Булево значение: указывает на необходимость рассматривать исключения как ошибки проверки данных</w:t>
            </w:r>
          </w:p>
        </w:tc>
      </w:tr>
      <w:tr w:rsidR="00BF6CB0" w:rsidRPr="00E64EBF" w:rsidTr="00AA790C">
        <w:trPr>
          <w:jc w:val="center"/>
        </w:trPr>
        <w:tc>
          <w:tcPr>
            <w:tcW w:w="3005" w:type="dxa"/>
            <w:vAlign w:val="center"/>
          </w:tcPr>
          <w:p w:rsidR="00BF6CB0" w:rsidRDefault="00BF6CB0" w:rsidP="00BF6CB0">
            <w:pPr>
              <w:pStyle w:val="aff8"/>
              <w:rPr>
                <w:rStyle w:val="aff"/>
              </w:rPr>
            </w:pPr>
            <w:r w:rsidRPr="006F357C">
              <w:rPr>
                <w:rStyle w:val="aff"/>
              </w:rPr>
              <w:t>ValidatesOn</w:t>
            </w:r>
            <w:r>
              <w:rPr>
                <w:rStyle w:val="aff"/>
              </w:rPr>
              <w:t>Notify-</w:t>
            </w:r>
          </w:p>
          <w:p w:rsidR="00BF6CB0" w:rsidRPr="00E64EBF" w:rsidRDefault="00BF6CB0" w:rsidP="00BF6CB0">
            <w:pPr>
              <w:pStyle w:val="aff8"/>
            </w:pPr>
            <w:r w:rsidRPr="006F357C">
              <w:rPr>
                <w:rStyle w:val="aff"/>
              </w:rPr>
              <w:t>DataErrors</w:t>
            </w:r>
          </w:p>
        </w:tc>
        <w:tc>
          <w:tcPr>
            <w:tcW w:w="6633" w:type="dxa"/>
            <w:vAlign w:val="center"/>
          </w:tcPr>
          <w:p w:rsidR="00BF6CB0" w:rsidRPr="00E64EBF" w:rsidRDefault="00BF6CB0" w:rsidP="00BF6CB0">
            <w:pPr>
              <w:pStyle w:val="aff8"/>
            </w:pPr>
            <w:r w:rsidRPr="00E64EBF">
              <w:t xml:space="preserve">Булево значение: указывает на использование объектом-источником интерфейса </w:t>
            </w:r>
            <w:r w:rsidRPr="00402E1A">
              <w:rPr>
                <w:rStyle w:val="afe"/>
              </w:rPr>
              <w:t>I</w:t>
            </w:r>
            <w:r>
              <w:rPr>
                <w:rStyle w:val="afe"/>
              </w:rPr>
              <w:t>Notify</w:t>
            </w:r>
            <w:r w:rsidRPr="00402E1A">
              <w:rPr>
                <w:rStyle w:val="afe"/>
              </w:rPr>
              <w:t>DataErrorInfo</w:t>
            </w:r>
          </w:p>
        </w:tc>
      </w:tr>
      <w:tr w:rsidR="00BF6CB0" w:rsidRPr="00E64EBF" w:rsidTr="00AA790C">
        <w:trPr>
          <w:jc w:val="center"/>
        </w:trPr>
        <w:tc>
          <w:tcPr>
            <w:tcW w:w="3005" w:type="dxa"/>
            <w:vAlign w:val="center"/>
          </w:tcPr>
          <w:p w:rsidR="00BF6CB0" w:rsidRPr="00E64EBF" w:rsidRDefault="00BF6CB0" w:rsidP="00BF6CB0">
            <w:pPr>
              <w:pStyle w:val="aff8"/>
            </w:pPr>
            <w:r w:rsidRPr="006F357C">
              <w:rPr>
                <w:rStyle w:val="aff"/>
              </w:rPr>
              <w:t>ValidationRules</w:t>
            </w:r>
          </w:p>
        </w:tc>
        <w:tc>
          <w:tcPr>
            <w:tcW w:w="6633" w:type="dxa"/>
            <w:vAlign w:val="center"/>
          </w:tcPr>
          <w:p w:rsidR="00BF6CB0" w:rsidRPr="00E64EBF" w:rsidRDefault="00BF6CB0" w:rsidP="00BF6CB0">
            <w:pPr>
              <w:pStyle w:val="aff8"/>
            </w:pPr>
            <w:r w:rsidRPr="00E64EBF">
              <w:t>Коллекция объектов, определяющих правила проверки данных</w:t>
            </w:r>
          </w:p>
        </w:tc>
      </w:tr>
      <w:tr w:rsidR="00BF6CB0" w:rsidRPr="00E64EBF" w:rsidTr="00AA790C">
        <w:trPr>
          <w:jc w:val="center"/>
        </w:trPr>
        <w:tc>
          <w:tcPr>
            <w:tcW w:w="3005" w:type="dxa"/>
            <w:vAlign w:val="center"/>
          </w:tcPr>
          <w:p w:rsidR="00BF6CB0" w:rsidRPr="006F357C" w:rsidRDefault="00BF6CB0" w:rsidP="00BF6CB0">
            <w:pPr>
              <w:pStyle w:val="aff8"/>
              <w:rPr>
                <w:rStyle w:val="aff"/>
              </w:rPr>
            </w:pPr>
            <w:r w:rsidRPr="006F357C">
              <w:rPr>
                <w:rStyle w:val="aff"/>
              </w:rPr>
              <w:t>UpdateSourceException-</w:t>
            </w:r>
          </w:p>
          <w:p w:rsidR="00BF6CB0" w:rsidRPr="00E64EBF" w:rsidRDefault="00BF6CB0" w:rsidP="00BF6CB0">
            <w:pPr>
              <w:pStyle w:val="aff8"/>
            </w:pPr>
            <w:r w:rsidRPr="006F357C">
              <w:rPr>
                <w:rStyle w:val="aff"/>
              </w:rPr>
              <w:t>Filter</w:t>
            </w:r>
          </w:p>
        </w:tc>
        <w:tc>
          <w:tcPr>
            <w:tcW w:w="6633" w:type="dxa"/>
            <w:vAlign w:val="center"/>
          </w:tcPr>
          <w:p w:rsidR="00BF6CB0" w:rsidRPr="00E64EBF" w:rsidRDefault="00BF6CB0" w:rsidP="00BF6CB0">
            <w:pPr>
              <w:pStyle w:val="aff8"/>
            </w:pPr>
            <w:r w:rsidRPr="00E64EBF">
              <w:t>Метод обработки исключений, генерируемых при проверк</w:t>
            </w:r>
            <w:r>
              <w:t>е</w:t>
            </w:r>
            <w:r w:rsidRPr="00E64EBF">
              <w:t xml:space="preserve"> данных</w:t>
            </w:r>
          </w:p>
        </w:tc>
      </w:tr>
    </w:tbl>
    <w:p w:rsidR="00071D7D" w:rsidRDefault="00071D7D" w:rsidP="00071D7D">
      <w:pPr>
        <w:pStyle w:val="af8"/>
        <w:pageBreakBefore/>
      </w:pPr>
      <w:r>
        <w:lastRenderedPageBreak/>
        <w:t>Окончание табл. 5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3005"/>
        <w:gridCol w:w="6633"/>
      </w:tblGrid>
      <w:tr w:rsidR="00071D7D" w:rsidRPr="00E64EBF" w:rsidTr="002D7496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7"/>
            </w:pPr>
            <w:r w:rsidRPr="00E64EBF">
              <w:t>Имя свойства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7"/>
            </w:pPr>
            <w:r w:rsidRPr="00E64EBF">
              <w:t>Описание</w:t>
            </w:r>
          </w:p>
        </w:tc>
      </w:tr>
      <w:tr w:rsidR="00071D7D" w:rsidRPr="00E64EBF" w:rsidTr="002D7496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UpdateSourceTrigger</w:t>
            </w:r>
          </w:p>
        </w:tc>
        <w:tc>
          <w:tcPr>
            <w:tcW w:w="6633" w:type="dxa"/>
            <w:vAlign w:val="center"/>
          </w:tcPr>
          <w:p w:rsidR="00071D7D" w:rsidRDefault="00071D7D" w:rsidP="00071D7D">
            <w:pPr>
              <w:pStyle w:val="aff8"/>
            </w:pPr>
            <w:r w:rsidRPr="00E64EBF">
              <w:t xml:space="preserve">Задаёт момент обновления источника при изменениях в целевом свойстве (перечисление </w:t>
            </w:r>
            <w:r w:rsidRPr="00402E1A">
              <w:rPr>
                <w:rStyle w:val="afe"/>
              </w:rPr>
              <w:t>UpdateSourceTrigger</w:t>
            </w:r>
            <w:r w:rsidRPr="00E64EBF">
              <w:t>):</w:t>
            </w:r>
          </w:p>
          <w:p w:rsidR="00071D7D" w:rsidRDefault="00071D7D" w:rsidP="00071D7D">
            <w:pPr>
              <w:pStyle w:val="aff8"/>
            </w:pPr>
            <w:r w:rsidRPr="00A86E72">
              <w:rPr>
                <w:rStyle w:val="aff"/>
              </w:rPr>
              <w:t>PropertyChanged</w:t>
            </w:r>
            <w:r w:rsidRPr="00E64EBF">
              <w:t xml:space="preserve"> – немедленно при изменении;</w:t>
            </w:r>
          </w:p>
          <w:p w:rsidR="00071D7D" w:rsidRDefault="00071D7D" w:rsidP="00071D7D">
            <w:pPr>
              <w:pStyle w:val="aff8"/>
            </w:pPr>
            <w:r w:rsidRPr="00A86E72">
              <w:rPr>
                <w:rStyle w:val="aff"/>
              </w:rPr>
              <w:t>LostFocus</w:t>
            </w:r>
            <w:r w:rsidRPr="00E64EBF">
              <w:t xml:space="preserve"> – при потере целевым элементом фокуса ввода;</w:t>
            </w:r>
          </w:p>
          <w:p w:rsidR="00071D7D" w:rsidRDefault="00071D7D" w:rsidP="00071D7D">
            <w:pPr>
              <w:pStyle w:val="aff8"/>
            </w:pPr>
            <w:r w:rsidRPr="00A86E72">
              <w:rPr>
                <w:rStyle w:val="aff"/>
              </w:rPr>
              <w:t>Explicit</w:t>
            </w:r>
            <w:r w:rsidRPr="00E64EBF">
              <w:t xml:space="preserve"> – при вызове метода </w:t>
            </w:r>
            <w:r w:rsidRPr="00A86E72">
              <w:rPr>
                <w:rStyle w:val="aff"/>
              </w:rPr>
              <w:t>UpdateSource</w:t>
            </w:r>
            <w:r w:rsidRPr="00DC5334">
              <w:rPr>
                <w:rStyle w:val="aff"/>
                <w:lang w:val="ru-RU"/>
              </w:rPr>
              <w:t>()</w:t>
            </w:r>
            <w:r w:rsidRPr="00E64EBF">
              <w:t>;</w:t>
            </w:r>
          </w:p>
          <w:p w:rsidR="00071D7D" w:rsidRPr="00E64EBF" w:rsidRDefault="00071D7D" w:rsidP="00071D7D">
            <w:pPr>
              <w:pStyle w:val="aff8"/>
            </w:pPr>
            <w:r w:rsidRPr="00A86E72">
              <w:rPr>
                <w:rStyle w:val="aff"/>
              </w:rPr>
              <w:t>Default</w:t>
            </w:r>
            <w:r w:rsidRPr="00E64EBF">
              <w:t xml:space="preserve"> – по значению, заданному в метаданных свойства зависимостей при помощи </w:t>
            </w:r>
            <w:r w:rsidRPr="00A86E72">
              <w:rPr>
                <w:rStyle w:val="aff"/>
              </w:rPr>
              <w:t>DefaultUpdateSourceTrigger</w:t>
            </w:r>
          </w:p>
        </w:tc>
      </w:tr>
      <w:tr w:rsidR="00071D7D" w:rsidRPr="00E64EBF" w:rsidTr="002D7496">
        <w:trPr>
          <w:jc w:val="center"/>
        </w:trPr>
        <w:tc>
          <w:tcPr>
            <w:tcW w:w="3005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6F357C">
              <w:rPr>
                <w:rStyle w:val="aff"/>
              </w:rPr>
              <w:t>XPath</w:t>
            </w:r>
          </w:p>
        </w:tc>
        <w:tc>
          <w:tcPr>
            <w:tcW w:w="6633" w:type="dxa"/>
            <w:vAlign w:val="center"/>
          </w:tcPr>
          <w:p w:rsidR="00071D7D" w:rsidRPr="00E64EBF" w:rsidRDefault="00071D7D" w:rsidP="00071D7D">
            <w:pPr>
              <w:pStyle w:val="aff8"/>
            </w:pPr>
            <w:r w:rsidRPr="00E64EBF">
              <w:t>Выражение XPath. Может использоваться, если источник привязки возвращает XML</w:t>
            </w:r>
          </w:p>
        </w:tc>
      </w:tr>
    </w:tbl>
    <w:p w:rsidR="00167BDA" w:rsidRPr="00771869" w:rsidRDefault="00771869" w:rsidP="00865A1A">
      <w:r>
        <w:t xml:space="preserve">Класс </w:t>
      </w:r>
      <w:r w:rsidRPr="00771869">
        <w:rPr>
          <w:rStyle w:val="af5"/>
        </w:rPr>
        <w:t>Binding</w:t>
      </w:r>
      <w:r w:rsidRPr="00771869">
        <w:t xml:space="preserve"> </w:t>
      </w:r>
      <w:r>
        <w:t xml:space="preserve">позволяет описывать привязку в </w:t>
      </w:r>
      <w:r>
        <w:rPr>
          <w:lang w:val="en-US"/>
        </w:rPr>
        <w:t>XAML</w:t>
      </w:r>
      <w:r w:rsidRPr="00771869">
        <w:t xml:space="preserve"> </w:t>
      </w:r>
      <w:r>
        <w:t>или в коде. В следующем фрагменте разметки</w:t>
      </w:r>
      <w:r w:rsidRPr="00771869">
        <w:t xml:space="preserve"> </w:t>
      </w:r>
      <w:r>
        <w:rPr>
          <w:lang w:val="en-US"/>
        </w:rPr>
        <w:t>XAML</w:t>
      </w:r>
      <w:r w:rsidRPr="00771869">
        <w:t xml:space="preserve"> </w:t>
      </w:r>
      <w:r w:rsidRPr="00865A1A">
        <w:t>привязка соединяет два свойства разных элементов управления</w:t>
      </w:r>
      <w:r w:rsidRPr="00771869">
        <w:t xml:space="preserve"> – </w:t>
      </w:r>
      <w:r w:rsidRPr="00865A1A">
        <w:t>при перемещении слайдера автоматически меня</w:t>
      </w:r>
      <w:r>
        <w:t>ется</w:t>
      </w:r>
      <w:r w:rsidRPr="00865A1A">
        <w:t xml:space="preserve"> размер </w:t>
      </w:r>
      <w:r>
        <w:t xml:space="preserve">шрифта </w:t>
      </w:r>
      <w:r w:rsidRPr="00865A1A">
        <w:t>текста</w:t>
      </w:r>
      <w:r w:rsidRPr="00771869">
        <w:t>:</w:t>
      </w:r>
    </w:p>
    <w:p w:rsidR="00771869" w:rsidRPr="00771869" w:rsidRDefault="00771869" w:rsidP="00771869">
      <w:pPr>
        <w:pStyle w:val="a4"/>
        <w:rPr>
          <w:rStyle w:val="af6"/>
        </w:rPr>
      </w:pPr>
      <w:bookmarkStart w:id="73" w:name="OLE_LINK81"/>
      <w:bookmarkStart w:id="74" w:name="OLE_LINK82"/>
      <w:r w:rsidRPr="00771869">
        <w:rPr>
          <w:rStyle w:val="af6"/>
        </w:rPr>
        <w:t>&lt;</w:t>
      </w:r>
      <w:r w:rsidRPr="00771869">
        <w:rPr>
          <w:rStyle w:val="af7"/>
        </w:rPr>
        <w:t>StackPanel</w:t>
      </w:r>
      <w:r w:rsidRPr="00771869">
        <w:rPr>
          <w:rStyle w:val="af6"/>
        </w:rPr>
        <w:t>&gt;</w:t>
      </w:r>
    </w:p>
    <w:p w:rsidR="00771869" w:rsidRPr="00771869" w:rsidRDefault="00771869" w:rsidP="00771869">
      <w:pPr>
        <w:pStyle w:val="a4"/>
        <w:rPr>
          <w:rStyle w:val="af6"/>
        </w:rPr>
      </w:pPr>
      <w:r w:rsidRPr="00771869">
        <w:rPr>
          <w:rStyle w:val="af6"/>
        </w:rPr>
        <w:t xml:space="preserve">  &lt;</w:t>
      </w:r>
      <w:r w:rsidRPr="00771869">
        <w:rPr>
          <w:rStyle w:val="af7"/>
        </w:rPr>
        <w:t>Slider</w:t>
      </w:r>
      <w:r w:rsidRPr="00771869">
        <w:rPr>
          <w:rStyle w:val="af6"/>
        </w:rPr>
        <w:t xml:space="preserve"> </w:t>
      </w:r>
      <w:r w:rsidRPr="00771869">
        <w:rPr>
          <w:rStyle w:val="XML"/>
        </w:rPr>
        <w:t>x</w:t>
      </w:r>
      <w:proofErr w:type="gramStart"/>
      <w:r w:rsidRPr="00771869">
        <w:rPr>
          <w:rStyle w:val="XML"/>
        </w:rPr>
        <w:t>:Name</w:t>
      </w:r>
      <w:proofErr w:type="gramEnd"/>
      <w:r w:rsidRPr="00771869">
        <w:rPr>
          <w:rStyle w:val="af6"/>
        </w:rPr>
        <w:t xml:space="preserve">="slider" </w:t>
      </w:r>
      <w:r w:rsidRPr="00771869">
        <w:rPr>
          <w:rStyle w:val="XML"/>
        </w:rPr>
        <w:t>Minimum</w:t>
      </w:r>
      <w:r w:rsidRPr="00771869">
        <w:rPr>
          <w:rStyle w:val="af6"/>
        </w:rPr>
        <w:t xml:space="preserve">="1" </w:t>
      </w:r>
      <w:r w:rsidRPr="00771869">
        <w:rPr>
          <w:rStyle w:val="XML"/>
        </w:rPr>
        <w:t>Maximum</w:t>
      </w:r>
      <w:r w:rsidRPr="00771869">
        <w:rPr>
          <w:rStyle w:val="af6"/>
        </w:rPr>
        <w:t>="40" /&gt;</w:t>
      </w:r>
    </w:p>
    <w:p w:rsidR="00771869" w:rsidRPr="00771869" w:rsidRDefault="00771869" w:rsidP="00771869">
      <w:pPr>
        <w:pStyle w:val="a4"/>
        <w:rPr>
          <w:rStyle w:val="af6"/>
        </w:rPr>
      </w:pPr>
      <w:r w:rsidRPr="00771869">
        <w:rPr>
          <w:rStyle w:val="af6"/>
        </w:rPr>
        <w:t xml:space="preserve">  &lt;</w:t>
      </w:r>
      <w:r w:rsidRPr="00771869">
        <w:rPr>
          <w:rStyle w:val="af7"/>
        </w:rPr>
        <w:t>TextBlock</w:t>
      </w:r>
      <w:r w:rsidRPr="00771869">
        <w:rPr>
          <w:rStyle w:val="af6"/>
        </w:rPr>
        <w:t xml:space="preserve"> </w:t>
      </w:r>
      <w:r w:rsidRPr="00771869">
        <w:rPr>
          <w:rStyle w:val="XML"/>
        </w:rPr>
        <w:t>x</w:t>
      </w:r>
      <w:proofErr w:type="gramStart"/>
      <w:r w:rsidRPr="00771869">
        <w:rPr>
          <w:rStyle w:val="XML"/>
        </w:rPr>
        <w:t>:Name</w:t>
      </w:r>
      <w:proofErr w:type="gramEnd"/>
      <w:r w:rsidRPr="00771869">
        <w:rPr>
          <w:rStyle w:val="af6"/>
        </w:rPr>
        <w:t xml:space="preserve">="text" </w:t>
      </w:r>
      <w:r w:rsidRPr="00771869">
        <w:rPr>
          <w:rStyle w:val="XML"/>
        </w:rPr>
        <w:t>Text</w:t>
      </w:r>
      <w:r w:rsidRPr="00771869">
        <w:rPr>
          <w:rStyle w:val="af6"/>
        </w:rPr>
        <w:t>="Sample Text"</w:t>
      </w:r>
    </w:p>
    <w:p w:rsidR="00771869" w:rsidRPr="00771869" w:rsidRDefault="00771869" w:rsidP="00771869">
      <w:pPr>
        <w:pStyle w:val="a4"/>
        <w:rPr>
          <w:rStyle w:val="af6"/>
        </w:rPr>
      </w:pPr>
      <w:r w:rsidRPr="00771869">
        <w:rPr>
          <w:rStyle w:val="af6"/>
        </w:rPr>
        <w:t xml:space="preserve">             </w:t>
      </w:r>
      <w:r w:rsidRPr="00771869">
        <w:rPr>
          <w:rStyle w:val="XML"/>
        </w:rPr>
        <w:t>FontSize</w:t>
      </w:r>
      <w:r w:rsidRPr="00771869">
        <w:rPr>
          <w:rStyle w:val="af6"/>
        </w:rPr>
        <w:t>="{</w:t>
      </w:r>
      <w:r w:rsidRPr="00771869">
        <w:rPr>
          <w:rStyle w:val="af7"/>
        </w:rPr>
        <w:t>Binding</w:t>
      </w:r>
      <w:r w:rsidRPr="00771869">
        <w:rPr>
          <w:rStyle w:val="af6"/>
        </w:rPr>
        <w:t xml:space="preserve"> </w:t>
      </w:r>
      <w:r w:rsidRPr="00771869">
        <w:rPr>
          <w:rStyle w:val="XML"/>
        </w:rPr>
        <w:t>ElementName</w:t>
      </w:r>
      <w:r w:rsidRPr="00771869">
        <w:rPr>
          <w:rStyle w:val="af6"/>
        </w:rPr>
        <w:t xml:space="preserve">=slider, </w:t>
      </w:r>
      <w:r w:rsidRPr="00771869">
        <w:rPr>
          <w:rStyle w:val="XML"/>
        </w:rPr>
        <w:t>Path</w:t>
      </w:r>
      <w:r w:rsidRPr="00771869">
        <w:rPr>
          <w:rStyle w:val="af6"/>
        </w:rPr>
        <w:t>=Value}" /&gt;</w:t>
      </w:r>
    </w:p>
    <w:p w:rsidR="00771869" w:rsidRPr="00864B91" w:rsidRDefault="00771869" w:rsidP="00771869">
      <w:pPr>
        <w:pStyle w:val="a4"/>
        <w:rPr>
          <w:rStyle w:val="af6"/>
          <w:lang w:val="ru-RU"/>
        </w:rPr>
      </w:pPr>
      <w:r w:rsidRPr="00864B91">
        <w:rPr>
          <w:rStyle w:val="af6"/>
          <w:lang w:val="ru-RU"/>
        </w:rPr>
        <w:t>&lt;/</w:t>
      </w:r>
      <w:r w:rsidRPr="00771869">
        <w:rPr>
          <w:rStyle w:val="af7"/>
        </w:rPr>
        <w:t>StackPanel</w:t>
      </w:r>
      <w:r w:rsidRPr="00864B91">
        <w:rPr>
          <w:rStyle w:val="af6"/>
          <w:lang w:val="ru-RU"/>
        </w:rPr>
        <w:t>&gt;</w:t>
      </w:r>
    </w:p>
    <w:bookmarkEnd w:id="73"/>
    <w:bookmarkEnd w:id="74"/>
    <w:p w:rsidR="00864B91" w:rsidRPr="00865A1A" w:rsidRDefault="00864B91" w:rsidP="00864B91">
      <w:r>
        <w:t>Рассмотрим этот же пример, реализованный при помощи кода:</w:t>
      </w:r>
    </w:p>
    <w:p w:rsidR="00864B91" w:rsidRPr="009078E2" w:rsidRDefault="00864B91" w:rsidP="00864B91">
      <w:pPr>
        <w:pStyle w:val="a4"/>
        <w:rPr>
          <w:rStyle w:val="af4"/>
          <w:lang w:val="en-US"/>
        </w:rPr>
      </w:pPr>
      <w:r w:rsidRPr="009078E2">
        <w:rPr>
          <w:rStyle w:val="af4"/>
          <w:lang w:val="en-US"/>
        </w:rPr>
        <w:t xml:space="preserve">// </w:t>
      </w:r>
      <w:r w:rsidRPr="00864B91">
        <w:rPr>
          <w:rStyle w:val="af4"/>
        </w:rPr>
        <w:t>создаём</w:t>
      </w:r>
      <w:r w:rsidRPr="009078E2">
        <w:rPr>
          <w:rStyle w:val="af4"/>
          <w:lang w:val="en-US"/>
        </w:rPr>
        <w:t xml:space="preserve"> </w:t>
      </w:r>
      <w:r w:rsidRPr="00864B91">
        <w:rPr>
          <w:rStyle w:val="af4"/>
        </w:rPr>
        <w:t>и</w:t>
      </w:r>
      <w:r w:rsidRPr="009078E2">
        <w:rPr>
          <w:rStyle w:val="af4"/>
          <w:lang w:val="en-US"/>
        </w:rPr>
        <w:t xml:space="preserve"> </w:t>
      </w:r>
      <w:r w:rsidRPr="00864B91">
        <w:rPr>
          <w:rStyle w:val="af4"/>
        </w:rPr>
        <w:t>настраиваем</w:t>
      </w:r>
      <w:r w:rsidRPr="009078E2">
        <w:rPr>
          <w:rStyle w:val="af4"/>
          <w:lang w:val="en-US"/>
        </w:rPr>
        <w:t xml:space="preserve"> </w:t>
      </w:r>
      <w:r w:rsidRPr="00864B91">
        <w:rPr>
          <w:rStyle w:val="af4"/>
        </w:rPr>
        <w:t>объект</w:t>
      </w:r>
      <w:r w:rsidRPr="009078E2">
        <w:rPr>
          <w:rStyle w:val="af4"/>
          <w:lang w:val="en-US"/>
        </w:rPr>
        <w:t xml:space="preserve"> Binding</w:t>
      </w:r>
    </w:p>
    <w:p w:rsidR="00864B91" w:rsidRPr="00864B91" w:rsidRDefault="00864B91" w:rsidP="00864B91">
      <w:pPr>
        <w:pStyle w:val="a4"/>
      </w:pPr>
      <w:proofErr w:type="gramStart"/>
      <w:r w:rsidRPr="00864B91">
        <w:rPr>
          <w:rStyle w:val="af6"/>
        </w:rPr>
        <w:t>var</w:t>
      </w:r>
      <w:proofErr w:type="gramEnd"/>
      <w:r w:rsidRPr="00864B91">
        <w:t xml:space="preserve"> binding = </w:t>
      </w:r>
      <w:r w:rsidRPr="00864B91">
        <w:rPr>
          <w:rStyle w:val="af6"/>
        </w:rPr>
        <w:t>new</w:t>
      </w:r>
      <w:r w:rsidRPr="00864B91">
        <w:t xml:space="preserve"> </w:t>
      </w:r>
      <w:r w:rsidRPr="00864B91">
        <w:rPr>
          <w:rStyle w:val="af5"/>
        </w:rPr>
        <w:t>Binding</w:t>
      </w:r>
      <w:r w:rsidRPr="00864B91">
        <w:t>();</w:t>
      </w:r>
    </w:p>
    <w:p w:rsidR="00864B91" w:rsidRPr="00864B91" w:rsidRDefault="00864B91" w:rsidP="00864B91">
      <w:pPr>
        <w:pStyle w:val="a4"/>
      </w:pPr>
      <w:r w:rsidRPr="00864B91">
        <w:t xml:space="preserve">binding.ElementName = </w:t>
      </w:r>
      <w:r w:rsidRPr="00864B91">
        <w:rPr>
          <w:rStyle w:val="af7"/>
        </w:rPr>
        <w:t>"slider"</w:t>
      </w:r>
      <w:r w:rsidRPr="00864B91">
        <w:t>;</w:t>
      </w:r>
    </w:p>
    <w:p w:rsidR="00864B91" w:rsidRPr="00864B91" w:rsidRDefault="00864B91" w:rsidP="00864B91">
      <w:pPr>
        <w:pStyle w:val="a4"/>
      </w:pPr>
      <w:r w:rsidRPr="00864B91">
        <w:t xml:space="preserve">binding.Path = </w:t>
      </w:r>
      <w:r w:rsidRPr="00864B91">
        <w:rPr>
          <w:rStyle w:val="af6"/>
        </w:rPr>
        <w:t>new</w:t>
      </w:r>
      <w:r w:rsidRPr="00864B91">
        <w:t xml:space="preserve"> </w:t>
      </w:r>
      <w:r w:rsidRPr="00864B91">
        <w:rPr>
          <w:rStyle w:val="af5"/>
        </w:rPr>
        <w:t>PropertyPath</w:t>
      </w:r>
      <w:r w:rsidRPr="00864B91">
        <w:t>(</w:t>
      </w:r>
      <w:r w:rsidRPr="00864B91">
        <w:rPr>
          <w:rStyle w:val="af7"/>
        </w:rPr>
        <w:t>"Value"</w:t>
      </w:r>
      <w:r w:rsidRPr="00864B91">
        <w:t>);</w:t>
      </w:r>
    </w:p>
    <w:p w:rsidR="00864B91" w:rsidRPr="00864B91" w:rsidRDefault="00864B91" w:rsidP="00864B91">
      <w:pPr>
        <w:pStyle w:val="a4"/>
      </w:pPr>
    </w:p>
    <w:p w:rsidR="00864B91" w:rsidRPr="008D6529" w:rsidRDefault="00864B91" w:rsidP="00864B91">
      <w:pPr>
        <w:pStyle w:val="a4"/>
        <w:rPr>
          <w:rStyle w:val="af4"/>
          <w:lang w:val="en-US"/>
        </w:rPr>
      </w:pPr>
      <w:r w:rsidRPr="008D6529">
        <w:rPr>
          <w:rStyle w:val="af4"/>
          <w:lang w:val="en-US"/>
        </w:rPr>
        <w:t xml:space="preserve">// </w:t>
      </w:r>
      <w:r w:rsidRPr="00864B91">
        <w:rPr>
          <w:rStyle w:val="af4"/>
        </w:rPr>
        <w:t>устанавливаем</w:t>
      </w:r>
      <w:r w:rsidRPr="008D6529">
        <w:rPr>
          <w:rStyle w:val="af4"/>
          <w:lang w:val="en-US"/>
        </w:rPr>
        <w:t xml:space="preserve"> </w:t>
      </w:r>
      <w:r w:rsidRPr="00864B91">
        <w:rPr>
          <w:rStyle w:val="af4"/>
        </w:rPr>
        <w:t>привязку</w:t>
      </w:r>
    </w:p>
    <w:p w:rsidR="00864B91" w:rsidRPr="00864B91" w:rsidRDefault="00864B91" w:rsidP="00864B91">
      <w:pPr>
        <w:pStyle w:val="a4"/>
      </w:pPr>
      <w:r w:rsidRPr="00864B91">
        <w:t>text.SetBinding(</w:t>
      </w:r>
      <w:r w:rsidRPr="00864B91">
        <w:rPr>
          <w:rStyle w:val="af5"/>
        </w:rPr>
        <w:t>TextBlock</w:t>
      </w:r>
      <w:r w:rsidRPr="00864B91">
        <w:t>.FontSizeProperty, binding);</w:t>
      </w:r>
    </w:p>
    <w:p w:rsidR="003116DD" w:rsidRPr="003116DD" w:rsidRDefault="00864B91" w:rsidP="00864B91">
      <w:r>
        <w:t>Класс</w:t>
      </w:r>
      <w:r w:rsidRPr="003116DD">
        <w:t xml:space="preserve"> </w:t>
      </w:r>
      <w:r w:rsidRPr="003116DD">
        <w:rPr>
          <w:rStyle w:val="a9"/>
          <w:lang w:val="en-US"/>
        </w:rPr>
        <w:t>System</w:t>
      </w:r>
      <w:r w:rsidRPr="003116DD">
        <w:rPr>
          <w:rStyle w:val="a9"/>
        </w:rPr>
        <w:t>.</w:t>
      </w:r>
      <w:r w:rsidRPr="003116DD">
        <w:rPr>
          <w:rStyle w:val="a9"/>
          <w:lang w:val="en-US"/>
        </w:rPr>
        <w:t>Windows</w:t>
      </w:r>
      <w:r w:rsidRPr="003116DD">
        <w:rPr>
          <w:rStyle w:val="a9"/>
        </w:rPr>
        <w:t>.</w:t>
      </w:r>
      <w:r w:rsidRPr="003116DD">
        <w:rPr>
          <w:rStyle w:val="a9"/>
          <w:lang w:val="en-US"/>
        </w:rPr>
        <w:t>Data</w:t>
      </w:r>
      <w:r w:rsidRPr="003116DD">
        <w:rPr>
          <w:rStyle w:val="a9"/>
        </w:rPr>
        <w:t>.</w:t>
      </w:r>
      <w:r w:rsidRPr="0013362A">
        <w:rPr>
          <w:rStyle w:val="af5"/>
        </w:rPr>
        <w:t>Binding</w:t>
      </w:r>
      <w:r w:rsidR="003116DD">
        <w:rPr>
          <w:rStyle w:val="af5"/>
        </w:rPr>
        <w:t>Operations</w:t>
      </w:r>
      <w:r w:rsidRPr="003116DD">
        <w:t xml:space="preserve"> </w:t>
      </w:r>
      <w:r w:rsidR="003116DD">
        <w:t xml:space="preserve">предоставляет набор статических методов для управления привязкой в коде. В частности, метод </w:t>
      </w:r>
      <w:r w:rsidR="003116DD" w:rsidRPr="003116DD">
        <w:rPr>
          <w:rStyle w:val="a9"/>
        </w:rPr>
        <w:t>GetBinding()</w:t>
      </w:r>
      <w:r w:rsidR="003116DD" w:rsidRPr="003116DD">
        <w:t xml:space="preserve"> </w:t>
      </w:r>
      <w:r w:rsidR="003116DD">
        <w:t>позволяет получить привязку для указанного целевого объект</w:t>
      </w:r>
      <w:r w:rsidR="005F21FE">
        <w:t>а</w:t>
      </w:r>
      <w:r w:rsidR="003116DD">
        <w:t xml:space="preserve"> и его свойства зависимостей, метод </w:t>
      </w:r>
      <w:r w:rsidR="003116DD">
        <w:rPr>
          <w:rStyle w:val="a9"/>
          <w:lang w:val="en-US"/>
        </w:rPr>
        <w:t>Set</w:t>
      </w:r>
      <w:r w:rsidR="003116DD" w:rsidRPr="003116DD">
        <w:rPr>
          <w:rStyle w:val="a9"/>
        </w:rPr>
        <w:t>Binding()</w:t>
      </w:r>
      <w:r w:rsidR="003116DD">
        <w:t xml:space="preserve"> устанавливает привязку, а метод </w:t>
      </w:r>
      <w:r w:rsidR="003116DD">
        <w:rPr>
          <w:rStyle w:val="a9"/>
          <w:lang w:val="en-US"/>
        </w:rPr>
        <w:t>Clear</w:t>
      </w:r>
      <w:r w:rsidR="003116DD" w:rsidRPr="003116DD">
        <w:rPr>
          <w:rStyle w:val="a9"/>
        </w:rPr>
        <w:t>Binding()</w:t>
      </w:r>
      <w:r w:rsidR="003116DD">
        <w:t xml:space="preserve"> удаляет привязку</w:t>
      </w:r>
      <w:r w:rsidR="003116DD" w:rsidRPr="003116DD">
        <w:t>.</w:t>
      </w:r>
    </w:p>
    <w:p w:rsidR="003116DD" w:rsidRPr="003116DD" w:rsidRDefault="003116DD" w:rsidP="003116DD">
      <w:pPr>
        <w:pStyle w:val="a4"/>
        <w:rPr>
          <w:rStyle w:val="af4"/>
        </w:rPr>
      </w:pPr>
      <w:r w:rsidRPr="003116DD">
        <w:rPr>
          <w:rStyle w:val="af4"/>
        </w:rPr>
        <w:t>// удаляем установленную привязку для элемента text</w:t>
      </w:r>
    </w:p>
    <w:p w:rsidR="003116DD" w:rsidRPr="003116DD" w:rsidRDefault="003116DD" w:rsidP="003116DD">
      <w:pPr>
        <w:pStyle w:val="a4"/>
      </w:pPr>
      <w:r w:rsidRPr="003116DD">
        <w:rPr>
          <w:rStyle w:val="af5"/>
        </w:rPr>
        <w:t>BindingOperations</w:t>
      </w:r>
      <w:r w:rsidRPr="003116DD">
        <w:t xml:space="preserve">.ClearBinding(text, </w:t>
      </w:r>
      <w:r w:rsidRPr="003116DD">
        <w:rPr>
          <w:rStyle w:val="af5"/>
        </w:rPr>
        <w:t>TextBlock</w:t>
      </w:r>
      <w:r w:rsidRPr="003116DD">
        <w:t>.FontSizeProperty);</w:t>
      </w:r>
    </w:p>
    <w:p w:rsidR="00A36068" w:rsidRDefault="006620BE" w:rsidP="006620BE">
      <w:pPr>
        <w:pStyle w:val="2"/>
      </w:pPr>
      <w:r>
        <w:t xml:space="preserve">9.2. </w:t>
      </w:r>
      <w:r w:rsidR="006F357C">
        <w:t xml:space="preserve">Источники </w:t>
      </w:r>
      <w:r w:rsidR="00B735E7">
        <w:t xml:space="preserve">и поставщики </w:t>
      </w:r>
      <w:r w:rsidR="006F357C">
        <w:t>данных</w:t>
      </w:r>
    </w:p>
    <w:p w:rsidR="009078E2" w:rsidRDefault="009078E2" w:rsidP="009078E2">
      <w:r>
        <w:t xml:space="preserve">Источник данных для привязки может быть задан при помощи следующих свойств объекта </w:t>
      </w:r>
      <w:r w:rsidRPr="009078E2">
        <w:rPr>
          <w:rStyle w:val="af5"/>
        </w:rPr>
        <w:t>Binding</w:t>
      </w:r>
      <w:r>
        <w:t xml:space="preserve">: </w:t>
      </w:r>
      <w:r w:rsidRPr="009078E2">
        <w:rPr>
          <w:rStyle w:val="a9"/>
        </w:rPr>
        <w:t>ElementName</w:t>
      </w:r>
      <w:r>
        <w:t xml:space="preserve">, </w:t>
      </w:r>
      <w:r w:rsidRPr="009078E2">
        <w:rPr>
          <w:rStyle w:val="a9"/>
        </w:rPr>
        <w:t>Source</w:t>
      </w:r>
      <w:r>
        <w:t xml:space="preserve">, </w:t>
      </w:r>
      <w:r w:rsidRPr="009078E2">
        <w:rPr>
          <w:rStyle w:val="a9"/>
        </w:rPr>
        <w:t>RelativeSource</w:t>
      </w:r>
      <w:r>
        <w:t>. Эти свойства являются взаимоисключающими – установив одно из них, остальные следует сбросить, иначе при выполнении привязки генерируется исключение.</w:t>
      </w:r>
    </w:p>
    <w:p w:rsidR="003116DD" w:rsidRPr="009078E2" w:rsidRDefault="009078E2" w:rsidP="009078E2">
      <w:r>
        <w:t xml:space="preserve">Строковое свойство </w:t>
      </w:r>
      <w:r w:rsidRPr="009078E2">
        <w:rPr>
          <w:rStyle w:val="a9"/>
        </w:rPr>
        <w:t>ElementName</w:t>
      </w:r>
      <w:r>
        <w:t xml:space="preserve"> удобно использовать, чтобы определить в качестве источника данных элемент, который принадлежит одному логическому </w:t>
      </w:r>
      <w:r>
        <w:lastRenderedPageBreak/>
        <w:t xml:space="preserve">дереву вместе с целевым объектом. Этот элемент должен иметь имя, оно и указывается в </w:t>
      </w:r>
      <w:r w:rsidRPr="009078E2">
        <w:rPr>
          <w:rStyle w:val="a9"/>
        </w:rPr>
        <w:t>ElementName</w:t>
      </w:r>
      <w:r>
        <w:t xml:space="preserve">. </w:t>
      </w:r>
      <w:r w:rsidR="008D6529">
        <w:t>Кроме</w:t>
      </w:r>
      <w:r>
        <w:t xml:space="preserve"> установки </w:t>
      </w:r>
      <w:r w:rsidRPr="009078E2">
        <w:rPr>
          <w:rStyle w:val="a9"/>
        </w:rPr>
        <w:t>ElementName</w:t>
      </w:r>
      <w:r>
        <w:t xml:space="preserve">, у привязки </w:t>
      </w:r>
      <w:r w:rsidR="00A108D7">
        <w:t>обычно</w:t>
      </w:r>
      <w:r>
        <w:t xml:space="preserve"> зада</w:t>
      </w:r>
      <w:r w:rsidR="00A108D7">
        <w:t>ё</w:t>
      </w:r>
      <w:r>
        <w:t>т</w:t>
      </w:r>
      <w:r w:rsidR="00A108D7">
        <w:t>ся</w:t>
      </w:r>
      <w:r>
        <w:t xml:space="preserve"> свойство </w:t>
      </w:r>
      <w:r w:rsidRPr="009078E2">
        <w:rPr>
          <w:rStyle w:val="a9"/>
        </w:rPr>
        <w:t>Path</w:t>
      </w:r>
      <w:r>
        <w:t xml:space="preserve">, определяющее путь к извлекаемым из элемента данным. Свойство </w:t>
      </w:r>
      <w:r w:rsidRPr="009078E2">
        <w:rPr>
          <w:rStyle w:val="a9"/>
        </w:rPr>
        <w:t>Path</w:t>
      </w:r>
      <w:r>
        <w:t xml:space="preserve"> имеет тип </w:t>
      </w:r>
      <w:r w:rsidRPr="009078E2">
        <w:rPr>
          <w:rStyle w:val="a9"/>
        </w:rPr>
        <w:t>System.Windows.</w:t>
      </w:r>
      <w:r w:rsidRPr="009078E2">
        <w:rPr>
          <w:rStyle w:val="af5"/>
        </w:rPr>
        <w:t>PropertyPath</w:t>
      </w:r>
      <w:r>
        <w:t xml:space="preserve">. При работе с </w:t>
      </w:r>
      <w:r w:rsidRPr="009078E2">
        <w:rPr>
          <w:rStyle w:val="a9"/>
        </w:rPr>
        <w:t>Path</w:t>
      </w:r>
      <w:r>
        <w:t xml:space="preserve"> в разметке XAML следует иметь в виду, что существует стандартный конвертер из строки в объект </w:t>
      </w:r>
      <w:r w:rsidRPr="009078E2">
        <w:rPr>
          <w:rStyle w:val="af5"/>
        </w:rPr>
        <w:t>PropertyPath</w:t>
      </w:r>
      <w:r>
        <w:t xml:space="preserve">. Класс </w:t>
      </w:r>
      <w:r w:rsidRPr="009078E2">
        <w:rPr>
          <w:rStyle w:val="af5"/>
        </w:rPr>
        <w:t>Binding</w:t>
      </w:r>
      <w:r>
        <w:t xml:space="preserve"> имеет перегруженный конструктор, принимающий строку, трактуемую как значение свойства </w:t>
      </w:r>
      <w:r w:rsidRPr="009078E2">
        <w:rPr>
          <w:rStyle w:val="a9"/>
        </w:rPr>
        <w:t>Path</w:t>
      </w:r>
      <w:r>
        <w:t>.</w:t>
      </w:r>
    </w:p>
    <w:p w:rsidR="009078E2" w:rsidRPr="009078E2" w:rsidRDefault="009078E2" w:rsidP="009078E2">
      <w:pPr>
        <w:pStyle w:val="a4"/>
        <w:rPr>
          <w:rStyle w:val="af4"/>
        </w:rPr>
      </w:pPr>
      <w:bookmarkStart w:id="75" w:name="OLE_LINK83"/>
      <w:proofErr w:type="gramStart"/>
      <w:r w:rsidRPr="009078E2">
        <w:rPr>
          <w:rStyle w:val="af4"/>
        </w:rPr>
        <w:t>&lt;!--</w:t>
      </w:r>
      <w:proofErr w:type="gramEnd"/>
      <w:r w:rsidRPr="009078E2">
        <w:rPr>
          <w:rStyle w:val="af4"/>
        </w:rPr>
        <w:t xml:space="preserve"> указали ElementName и явно задали Path --&gt;</w:t>
      </w:r>
    </w:p>
    <w:p w:rsidR="009078E2" w:rsidRPr="009078E2" w:rsidRDefault="009078E2" w:rsidP="009078E2">
      <w:pPr>
        <w:pStyle w:val="a4"/>
        <w:rPr>
          <w:rStyle w:val="af6"/>
        </w:rPr>
      </w:pPr>
      <w:r w:rsidRPr="009078E2">
        <w:rPr>
          <w:rStyle w:val="af6"/>
        </w:rPr>
        <w:t>&lt;</w:t>
      </w:r>
      <w:r w:rsidRPr="009078E2">
        <w:rPr>
          <w:rStyle w:val="af7"/>
        </w:rPr>
        <w:t>TextBlock</w:t>
      </w:r>
      <w:r w:rsidRPr="009078E2">
        <w:rPr>
          <w:rStyle w:val="af6"/>
        </w:rPr>
        <w:t xml:space="preserve"> </w:t>
      </w:r>
      <w:r w:rsidRPr="009078E2">
        <w:rPr>
          <w:rStyle w:val="XML"/>
        </w:rPr>
        <w:t>Text</w:t>
      </w:r>
      <w:r w:rsidRPr="009078E2">
        <w:rPr>
          <w:rStyle w:val="af6"/>
        </w:rPr>
        <w:t>="{</w:t>
      </w:r>
      <w:r w:rsidRPr="009078E2">
        <w:rPr>
          <w:rStyle w:val="af7"/>
        </w:rPr>
        <w:t>Binding</w:t>
      </w:r>
      <w:r w:rsidRPr="009078E2">
        <w:rPr>
          <w:rStyle w:val="af6"/>
        </w:rPr>
        <w:t xml:space="preserve"> </w:t>
      </w:r>
      <w:r w:rsidRPr="009078E2">
        <w:rPr>
          <w:rStyle w:val="XML"/>
        </w:rPr>
        <w:t>ElementName</w:t>
      </w:r>
      <w:r w:rsidRPr="009078E2">
        <w:rPr>
          <w:rStyle w:val="af6"/>
        </w:rPr>
        <w:t xml:space="preserve">=slider, </w:t>
      </w:r>
      <w:r w:rsidRPr="009078E2">
        <w:rPr>
          <w:rStyle w:val="XML"/>
        </w:rPr>
        <w:t>Path</w:t>
      </w:r>
      <w:r w:rsidRPr="009078E2">
        <w:rPr>
          <w:rStyle w:val="af6"/>
        </w:rPr>
        <w:t>=Value}" /&gt;</w:t>
      </w:r>
    </w:p>
    <w:bookmarkEnd w:id="75"/>
    <w:p w:rsidR="009078E2" w:rsidRPr="009078E2" w:rsidRDefault="009078E2" w:rsidP="009078E2">
      <w:pPr>
        <w:pStyle w:val="a4"/>
        <w:rPr>
          <w:rStyle w:val="af4"/>
        </w:rPr>
      </w:pPr>
      <w:proofErr w:type="gramStart"/>
      <w:r w:rsidRPr="009078E2">
        <w:rPr>
          <w:rStyle w:val="af4"/>
        </w:rPr>
        <w:t>&lt;!--</w:t>
      </w:r>
      <w:proofErr w:type="gramEnd"/>
      <w:r w:rsidRPr="009078E2">
        <w:rPr>
          <w:rStyle w:val="af4"/>
        </w:rPr>
        <w:t xml:space="preserve"> Path задан как </w:t>
      </w:r>
      <w:r>
        <w:rPr>
          <w:rStyle w:val="af4"/>
        </w:rPr>
        <w:t>аргумент</w:t>
      </w:r>
      <w:r w:rsidRPr="009078E2">
        <w:rPr>
          <w:rStyle w:val="af4"/>
        </w:rPr>
        <w:t xml:space="preserve"> конструктора Binding --&gt;</w:t>
      </w:r>
    </w:p>
    <w:p w:rsidR="003116DD" w:rsidRPr="009078E2" w:rsidRDefault="009078E2" w:rsidP="009078E2">
      <w:pPr>
        <w:pStyle w:val="a4"/>
        <w:rPr>
          <w:rStyle w:val="af6"/>
        </w:rPr>
      </w:pPr>
      <w:r w:rsidRPr="009078E2">
        <w:rPr>
          <w:rStyle w:val="af6"/>
        </w:rPr>
        <w:t>&lt;</w:t>
      </w:r>
      <w:r w:rsidRPr="009078E2">
        <w:rPr>
          <w:rStyle w:val="af7"/>
        </w:rPr>
        <w:t>TextBlock</w:t>
      </w:r>
      <w:r w:rsidRPr="009078E2">
        <w:rPr>
          <w:rStyle w:val="af6"/>
        </w:rPr>
        <w:t xml:space="preserve"> </w:t>
      </w:r>
      <w:r w:rsidRPr="009078E2">
        <w:rPr>
          <w:rStyle w:val="XML"/>
        </w:rPr>
        <w:t>Text</w:t>
      </w:r>
      <w:r w:rsidRPr="009078E2">
        <w:rPr>
          <w:rStyle w:val="af6"/>
        </w:rPr>
        <w:t>="{</w:t>
      </w:r>
      <w:r w:rsidRPr="009078E2">
        <w:rPr>
          <w:rStyle w:val="af7"/>
        </w:rPr>
        <w:t>Binding</w:t>
      </w:r>
      <w:r w:rsidRPr="009078E2">
        <w:rPr>
          <w:rStyle w:val="af6"/>
        </w:rPr>
        <w:t xml:space="preserve"> </w:t>
      </w:r>
      <w:r w:rsidRPr="009078E2">
        <w:rPr>
          <w:rStyle w:val="XML"/>
        </w:rPr>
        <w:t>Value</w:t>
      </w:r>
      <w:r w:rsidRPr="009078E2">
        <w:rPr>
          <w:rStyle w:val="af6"/>
        </w:rPr>
        <w:t xml:space="preserve">, </w:t>
      </w:r>
      <w:r w:rsidRPr="009078E2">
        <w:rPr>
          <w:rStyle w:val="XML"/>
        </w:rPr>
        <w:t>ElementName</w:t>
      </w:r>
      <w:r w:rsidRPr="009078E2">
        <w:rPr>
          <w:rStyle w:val="af6"/>
        </w:rPr>
        <w:t>=slider}" /&gt;</w:t>
      </w:r>
    </w:p>
    <w:p w:rsidR="003116DD" w:rsidRDefault="009078E2" w:rsidP="003116DD">
      <w:r>
        <w:t xml:space="preserve">Свойство </w:t>
      </w:r>
      <w:r w:rsidR="003116DD" w:rsidRPr="009078E2">
        <w:rPr>
          <w:rStyle w:val="a9"/>
        </w:rPr>
        <w:t>Path</w:t>
      </w:r>
      <w:r w:rsidR="003116DD" w:rsidRPr="00865A1A">
        <w:t xml:space="preserve"> </w:t>
      </w:r>
      <w:r>
        <w:t>формируется по следующим правилам</w:t>
      </w:r>
      <w:r w:rsidR="00817585">
        <w:t xml:space="preserve">. </w:t>
      </w:r>
      <w:r w:rsidR="003116DD" w:rsidRPr="00865A1A">
        <w:t xml:space="preserve">В простейшем случае </w:t>
      </w:r>
      <w:r w:rsidR="003116DD" w:rsidRPr="00817585">
        <w:rPr>
          <w:rStyle w:val="a9"/>
        </w:rPr>
        <w:t>Path</w:t>
      </w:r>
      <w:r w:rsidR="003116DD" w:rsidRPr="00865A1A">
        <w:t xml:space="preserve"> </w:t>
      </w:r>
      <w:r>
        <w:t xml:space="preserve">содержит </w:t>
      </w:r>
      <w:r w:rsidR="003116DD" w:rsidRPr="00865A1A">
        <w:t xml:space="preserve">имя свойства </w:t>
      </w:r>
      <w:r w:rsidR="00817585">
        <w:t xml:space="preserve">в </w:t>
      </w:r>
      <w:r w:rsidR="003116DD" w:rsidRPr="00865A1A">
        <w:t>источник</w:t>
      </w:r>
      <w:r w:rsidR="00817585">
        <w:t>е данных</w:t>
      </w:r>
      <w:r w:rsidR="003116DD" w:rsidRPr="00865A1A">
        <w:t xml:space="preserve">: </w:t>
      </w:r>
      <w:r w:rsidR="003116DD" w:rsidRPr="00817585">
        <w:rPr>
          <w:rStyle w:val="a9"/>
        </w:rPr>
        <w:t>Path=PropertyName</w:t>
      </w:r>
      <w:r w:rsidR="003116DD" w:rsidRPr="00865A1A">
        <w:t>.</w:t>
      </w:r>
      <w:r w:rsidR="00817585">
        <w:t xml:space="preserve"> Для указания свойств агрегируемых объектов используется разделитель-точка: </w:t>
      </w:r>
      <w:r w:rsidR="00817585" w:rsidRPr="00817585">
        <w:rPr>
          <w:rStyle w:val="a9"/>
        </w:rPr>
        <w:t>Path=Property.</w:t>
      </w:r>
      <w:r w:rsidR="00817585">
        <w:rPr>
          <w:rStyle w:val="a9"/>
          <w:lang w:val="en-US"/>
        </w:rPr>
        <w:t>Subproperty</w:t>
      </w:r>
      <w:r w:rsidR="00817585">
        <w:t>.</w:t>
      </w:r>
      <w:r w:rsidR="00817585" w:rsidRPr="00817585">
        <w:t xml:space="preserve"> </w:t>
      </w:r>
      <w:r w:rsidR="00817585">
        <w:t xml:space="preserve">Для ссылки на </w:t>
      </w:r>
      <w:r w:rsidR="00817585" w:rsidRPr="00865A1A">
        <w:t>присоединённо</w:t>
      </w:r>
      <w:r w:rsidR="00817585">
        <w:t>е</w:t>
      </w:r>
      <w:r w:rsidR="00817585" w:rsidRPr="00865A1A">
        <w:t xml:space="preserve"> свойств</w:t>
      </w:r>
      <w:r w:rsidR="00817585">
        <w:t>о</w:t>
      </w:r>
      <w:r w:rsidR="00817585" w:rsidRPr="00865A1A">
        <w:t xml:space="preserve"> </w:t>
      </w:r>
      <w:r w:rsidR="00817585">
        <w:t>это свойство записывается в скобках</w:t>
      </w:r>
      <w:r w:rsidR="00817585" w:rsidRPr="00865A1A">
        <w:t xml:space="preserve">: </w:t>
      </w:r>
      <w:r w:rsidR="00817585" w:rsidRPr="00817585">
        <w:rPr>
          <w:rStyle w:val="a9"/>
        </w:rPr>
        <w:t>Path=(DockPanel.Dock)</w:t>
      </w:r>
      <w:r w:rsidR="00817585" w:rsidRPr="00865A1A">
        <w:t>.</w:t>
      </w:r>
      <w:r w:rsidR="00A108D7">
        <w:t xml:space="preserve"> При работе с индексатором </w:t>
      </w:r>
      <w:r w:rsidR="00817585">
        <w:t>индекс</w:t>
      </w:r>
      <w:r w:rsidR="00A108D7">
        <w:t>ы</w:t>
      </w:r>
      <w:r w:rsidR="00817585">
        <w:t xml:space="preserve"> </w:t>
      </w:r>
      <w:r w:rsidR="00A108D7">
        <w:t xml:space="preserve">записываются </w:t>
      </w:r>
      <w:r w:rsidR="00817585">
        <w:t>в квадратных скобках:</w:t>
      </w:r>
      <w:r w:rsidR="00A108D7">
        <w:t xml:space="preserve"> </w:t>
      </w:r>
      <w:r w:rsidR="00A108D7" w:rsidRPr="00A108D7">
        <w:rPr>
          <w:rStyle w:val="a9"/>
        </w:rPr>
        <w:t>Path=Data[0]</w:t>
      </w:r>
      <w:r w:rsidR="00A108D7">
        <w:t>.</w:t>
      </w:r>
    </w:p>
    <w:p w:rsidR="009B6312" w:rsidRPr="009B6312" w:rsidRDefault="009B6312" w:rsidP="003116DD">
      <w:r>
        <w:t xml:space="preserve">Свойство </w:t>
      </w:r>
      <w:r w:rsidR="00A108D7" w:rsidRPr="009B6312">
        <w:rPr>
          <w:rStyle w:val="a9"/>
        </w:rPr>
        <w:t>Source</w:t>
      </w:r>
      <w:r w:rsidR="00A108D7" w:rsidRPr="00A108D7">
        <w:t xml:space="preserve"> </w:t>
      </w:r>
      <w:r w:rsidR="007F345A">
        <w:t>даёт возможность</w:t>
      </w:r>
      <w:r>
        <w:t xml:space="preserve"> указать в качестве источника привязки произвольный объект. В следующем примере привязка выполняется к объекту класса </w:t>
      </w:r>
      <w:r w:rsidRPr="009B6312">
        <w:rPr>
          <w:rStyle w:val="af5"/>
        </w:rPr>
        <w:t>Person</w:t>
      </w:r>
      <w:r>
        <w:t>, сохранённому в словаре ресурсов окна.</w:t>
      </w:r>
    </w:p>
    <w:p w:rsidR="009B6312" w:rsidRPr="003E1391" w:rsidRDefault="009B6312" w:rsidP="003E1391">
      <w:pPr>
        <w:pStyle w:val="a4"/>
        <w:rPr>
          <w:rStyle w:val="af4"/>
        </w:rPr>
      </w:pPr>
      <w:r w:rsidRPr="003E1391">
        <w:rPr>
          <w:rStyle w:val="af4"/>
        </w:rPr>
        <w:t>// класс Person объявлен в пространстве имён WpfBinding</w:t>
      </w:r>
    </w:p>
    <w:p w:rsidR="009B6312" w:rsidRPr="009B6312" w:rsidRDefault="009B6312" w:rsidP="003E1391">
      <w:pPr>
        <w:pStyle w:val="a4"/>
      </w:pPr>
      <w:proofErr w:type="gramStart"/>
      <w:r w:rsidRPr="003E1391">
        <w:rPr>
          <w:rStyle w:val="af6"/>
        </w:rPr>
        <w:t>public</w:t>
      </w:r>
      <w:proofErr w:type="gramEnd"/>
      <w:r w:rsidRPr="003E1391">
        <w:rPr>
          <w:rStyle w:val="af6"/>
        </w:rPr>
        <w:t xml:space="preserve"> class</w:t>
      </w:r>
      <w:r w:rsidRPr="009B6312">
        <w:t xml:space="preserve"> </w:t>
      </w:r>
      <w:r w:rsidRPr="003E1391">
        <w:rPr>
          <w:rStyle w:val="af5"/>
        </w:rPr>
        <w:t>Person</w:t>
      </w:r>
    </w:p>
    <w:p w:rsidR="009B6312" w:rsidRPr="009B6312" w:rsidRDefault="009B6312" w:rsidP="003E1391">
      <w:pPr>
        <w:pStyle w:val="a4"/>
      </w:pPr>
      <w:r w:rsidRPr="009B6312">
        <w:t>{</w:t>
      </w:r>
    </w:p>
    <w:p w:rsidR="009B6312" w:rsidRPr="009B6312" w:rsidRDefault="009B6312" w:rsidP="003E1391">
      <w:pPr>
        <w:pStyle w:val="a4"/>
      </w:pPr>
      <w:r w:rsidRPr="009B6312">
        <w:t xml:space="preserve">    </w:t>
      </w:r>
      <w:proofErr w:type="gramStart"/>
      <w:r w:rsidRPr="003E1391">
        <w:rPr>
          <w:rStyle w:val="af6"/>
        </w:rPr>
        <w:t>public</w:t>
      </w:r>
      <w:proofErr w:type="gramEnd"/>
      <w:r w:rsidRPr="003E1391">
        <w:rPr>
          <w:rStyle w:val="af6"/>
        </w:rPr>
        <w:t xml:space="preserve"> string</w:t>
      </w:r>
      <w:r w:rsidRPr="009B6312">
        <w:t xml:space="preserve"> Name { </w:t>
      </w:r>
      <w:r w:rsidRPr="003E1391">
        <w:rPr>
          <w:rStyle w:val="af6"/>
        </w:rPr>
        <w:t>get</w:t>
      </w:r>
      <w:r w:rsidRPr="009B6312">
        <w:t xml:space="preserve">; </w:t>
      </w:r>
      <w:r w:rsidRPr="003E1391">
        <w:rPr>
          <w:rStyle w:val="af6"/>
        </w:rPr>
        <w:t>set</w:t>
      </w:r>
      <w:r w:rsidRPr="009B6312">
        <w:t>; }</w:t>
      </w:r>
    </w:p>
    <w:p w:rsidR="009B6312" w:rsidRPr="009B6312" w:rsidRDefault="009B6312" w:rsidP="003E1391">
      <w:pPr>
        <w:pStyle w:val="a4"/>
      </w:pPr>
      <w:r w:rsidRPr="009B6312">
        <w:t xml:space="preserve">    </w:t>
      </w:r>
      <w:proofErr w:type="gramStart"/>
      <w:r w:rsidRPr="003E1391">
        <w:rPr>
          <w:rStyle w:val="af6"/>
        </w:rPr>
        <w:t>public</w:t>
      </w:r>
      <w:proofErr w:type="gramEnd"/>
      <w:r w:rsidRPr="003E1391">
        <w:rPr>
          <w:rStyle w:val="af6"/>
        </w:rPr>
        <w:t xml:space="preserve"> double</w:t>
      </w:r>
      <w:r w:rsidRPr="009B6312">
        <w:t xml:space="preserve"> Age { </w:t>
      </w:r>
      <w:r w:rsidRPr="003E1391">
        <w:rPr>
          <w:rStyle w:val="af6"/>
        </w:rPr>
        <w:t>get</w:t>
      </w:r>
      <w:r w:rsidRPr="009B6312">
        <w:t xml:space="preserve">; </w:t>
      </w:r>
      <w:r w:rsidRPr="003E1391">
        <w:rPr>
          <w:rStyle w:val="af6"/>
        </w:rPr>
        <w:t>set</w:t>
      </w:r>
      <w:r w:rsidRPr="009B6312">
        <w:t>; }</w:t>
      </w:r>
    </w:p>
    <w:p w:rsidR="009B6312" w:rsidRDefault="009B6312" w:rsidP="003E1391">
      <w:pPr>
        <w:pStyle w:val="a4"/>
      </w:pPr>
      <w:r w:rsidRPr="003E1391">
        <w:t>}</w:t>
      </w:r>
    </w:p>
    <w:p w:rsidR="003E1391" w:rsidRPr="00754C7F" w:rsidRDefault="003E1391" w:rsidP="003E1391">
      <w:pPr>
        <w:pStyle w:val="a4"/>
      </w:pPr>
    </w:p>
    <w:p w:rsidR="003E1391" w:rsidRPr="003E1391" w:rsidRDefault="003E1391" w:rsidP="003E1391">
      <w:pPr>
        <w:pStyle w:val="a4"/>
        <w:rPr>
          <w:rStyle w:val="af6"/>
        </w:rPr>
      </w:pPr>
      <w:bookmarkStart w:id="76" w:name="OLE_LINK90"/>
      <w:bookmarkStart w:id="77" w:name="OLE_LINK91"/>
      <w:bookmarkStart w:id="78" w:name="OLE_LINK92"/>
      <w:r w:rsidRPr="003E1391">
        <w:rPr>
          <w:rStyle w:val="af6"/>
        </w:rPr>
        <w:t>&lt;</w:t>
      </w:r>
      <w:r w:rsidRPr="003E1391">
        <w:rPr>
          <w:rStyle w:val="af7"/>
        </w:rPr>
        <w:t>Window</w:t>
      </w:r>
      <w:r w:rsidRPr="003E1391">
        <w:rPr>
          <w:rStyle w:val="af6"/>
        </w:rPr>
        <w:t xml:space="preserve"> </w:t>
      </w:r>
      <w:r w:rsidRPr="003E1391">
        <w:rPr>
          <w:rStyle w:val="XML"/>
        </w:rPr>
        <w:t>x</w:t>
      </w:r>
      <w:proofErr w:type="gramStart"/>
      <w:r w:rsidRPr="003E1391">
        <w:rPr>
          <w:rStyle w:val="XML"/>
        </w:rPr>
        <w:t>:Class</w:t>
      </w:r>
      <w:proofErr w:type="gramEnd"/>
      <w:r w:rsidRPr="003E1391">
        <w:rPr>
          <w:rStyle w:val="af6"/>
        </w:rPr>
        <w:t>="WpfBinding.MainWindow"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</w:t>
      </w:r>
      <w:r w:rsidRPr="003E1391">
        <w:rPr>
          <w:rStyle w:val="XML"/>
        </w:rPr>
        <w:t>xmlns</w:t>
      </w:r>
      <w:r w:rsidRPr="003E1391">
        <w:rPr>
          <w:rStyle w:val="af6"/>
        </w:rPr>
        <w:t>="http://schemas.microsoft.com/winfx/2006/xaml/presentation"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</w:t>
      </w:r>
      <w:r w:rsidRPr="003E1391">
        <w:rPr>
          <w:rStyle w:val="XML"/>
        </w:rPr>
        <w:t>xmlns:x</w:t>
      </w:r>
      <w:r w:rsidRPr="003E1391">
        <w:rPr>
          <w:rStyle w:val="af6"/>
        </w:rPr>
        <w:t>="http://schemas.microsoft.com/winfx/2006/xaml"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</w:t>
      </w:r>
      <w:proofErr w:type="gramStart"/>
      <w:r w:rsidRPr="003E1391">
        <w:rPr>
          <w:rStyle w:val="XML"/>
        </w:rPr>
        <w:t>xmlns:</w:t>
      </w:r>
      <w:proofErr w:type="gramEnd"/>
      <w:r w:rsidRPr="003E1391">
        <w:rPr>
          <w:rStyle w:val="XML"/>
        </w:rPr>
        <w:t>local</w:t>
      </w:r>
      <w:r w:rsidRPr="003E1391">
        <w:rPr>
          <w:rStyle w:val="af6"/>
        </w:rPr>
        <w:t>="clr-namespace:WpfBinding"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</w:t>
      </w:r>
      <w:r w:rsidRPr="003E1391">
        <w:rPr>
          <w:rStyle w:val="XML"/>
        </w:rPr>
        <w:t>Height</w:t>
      </w:r>
      <w:r w:rsidRPr="003E1391">
        <w:rPr>
          <w:rStyle w:val="af6"/>
        </w:rPr>
        <w:t xml:space="preserve">="200" </w:t>
      </w:r>
      <w:r w:rsidRPr="003E1391">
        <w:rPr>
          <w:rStyle w:val="XML"/>
        </w:rPr>
        <w:t>Width</w:t>
      </w:r>
      <w:r w:rsidRPr="003E1391">
        <w:rPr>
          <w:rStyle w:val="af6"/>
        </w:rPr>
        <w:t xml:space="preserve">="400" </w:t>
      </w:r>
      <w:r w:rsidRPr="003E1391">
        <w:rPr>
          <w:rStyle w:val="XML"/>
        </w:rPr>
        <w:t>Title</w:t>
      </w:r>
      <w:r w:rsidRPr="003E1391">
        <w:rPr>
          <w:rStyle w:val="af6"/>
        </w:rPr>
        <w:t>="WPF Binding"&gt;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&lt;</w:t>
      </w:r>
      <w:r w:rsidRPr="003E1391">
        <w:rPr>
          <w:rStyle w:val="af7"/>
        </w:rPr>
        <w:t>Window.Resources</w:t>
      </w:r>
      <w:r w:rsidRPr="003E1391">
        <w:rPr>
          <w:rStyle w:val="af6"/>
        </w:rPr>
        <w:t>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3E1391">
        <w:rPr>
          <w:rStyle w:val="af7"/>
        </w:rPr>
        <w:t>local</w:t>
      </w:r>
      <w:proofErr w:type="gramStart"/>
      <w:r w:rsidRPr="003E1391">
        <w:rPr>
          <w:rStyle w:val="af7"/>
        </w:rPr>
        <w:t>:Person</w:t>
      </w:r>
      <w:proofErr w:type="gramEnd"/>
      <w:r w:rsidRPr="003E1391">
        <w:rPr>
          <w:rStyle w:val="af6"/>
        </w:rPr>
        <w:t xml:space="preserve"> </w:t>
      </w:r>
      <w:r w:rsidRPr="003E1391">
        <w:rPr>
          <w:rStyle w:val="XML"/>
        </w:rPr>
        <w:t>x:Key</w:t>
      </w:r>
      <w:r w:rsidRPr="003E1391">
        <w:rPr>
          <w:rStyle w:val="af6"/>
        </w:rPr>
        <w:t xml:space="preserve">="smith" </w:t>
      </w:r>
      <w:r w:rsidRPr="003E1391">
        <w:rPr>
          <w:rStyle w:val="XML"/>
        </w:rPr>
        <w:t>Name</w:t>
      </w:r>
      <w:r w:rsidRPr="003E1391">
        <w:rPr>
          <w:rStyle w:val="af6"/>
        </w:rPr>
        <w:t xml:space="preserve">="Mr. Smith" </w:t>
      </w:r>
      <w:r w:rsidRPr="003E1391">
        <w:rPr>
          <w:rStyle w:val="XML"/>
        </w:rPr>
        <w:t>Age</w:t>
      </w:r>
      <w:r w:rsidRPr="003E1391">
        <w:rPr>
          <w:rStyle w:val="af6"/>
        </w:rPr>
        <w:t>="27.3" /&gt;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&lt;/</w:t>
      </w:r>
      <w:r w:rsidRPr="003E1391">
        <w:rPr>
          <w:rStyle w:val="af7"/>
        </w:rPr>
        <w:t>Window.Resources</w:t>
      </w:r>
      <w:r w:rsidRPr="003E1391">
        <w:rPr>
          <w:rStyle w:val="af6"/>
        </w:rPr>
        <w:t>&gt;</w:t>
      </w:r>
    </w:p>
    <w:p w:rsidR="001D4DEC" w:rsidRPr="008D6529" w:rsidRDefault="001D4DEC" w:rsidP="003E1391">
      <w:pPr>
        <w:pStyle w:val="a4"/>
        <w:rPr>
          <w:rStyle w:val="af6"/>
        </w:rPr>
      </w:pPr>
    </w:p>
    <w:p w:rsidR="003E1391" w:rsidRPr="003E1391" w:rsidRDefault="003E1391" w:rsidP="003E1391">
      <w:pPr>
        <w:pStyle w:val="a4"/>
        <w:rPr>
          <w:rStyle w:val="af6"/>
        </w:rPr>
      </w:pPr>
      <w:bookmarkStart w:id="79" w:name="OLE_LINK65"/>
      <w:bookmarkStart w:id="80" w:name="OLE_LINK66"/>
      <w:r w:rsidRPr="003E1391">
        <w:rPr>
          <w:rStyle w:val="af6"/>
        </w:rPr>
        <w:t xml:space="preserve">  &lt;</w:t>
      </w:r>
      <w:r w:rsidRPr="001D4DEC">
        <w:rPr>
          <w:rStyle w:val="af7"/>
        </w:rPr>
        <w:t>Grid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Margin</w:t>
      </w:r>
      <w:r w:rsidRPr="003E1391">
        <w:rPr>
          <w:rStyle w:val="af6"/>
        </w:rPr>
        <w:t>="10"&gt;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1D4DEC">
        <w:rPr>
          <w:rStyle w:val="af7"/>
        </w:rPr>
        <w:t>Grid.ColumnDefinitions</w:t>
      </w:r>
      <w:r w:rsidRPr="003E1391">
        <w:rPr>
          <w:rStyle w:val="af6"/>
        </w:rPr>
        <w:t>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  &lt;</w:t>
      </w:r>
      <w:r w:rsidRPr="001D4DEC">
        <w:rPr>
          <w:rStyle w:val="af7"/>
        </w:rPr>
        <w:t>ColumnDefinition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Width</w:t>
      </w:r>
      <w:r w:rsidRPr="003E1391">
        <w:rPr>
          <w:rStyle w:val="af6"/>
        </w:rPr>
        <w:t>="*" /&gt;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  &lt;</w:t>
      </w:r>
      <w:r w:rsidRPr="001D4DEC">
        <w:rPr>
          <w:rStyle w:val="af7"/>
        </w:rPr>
        <w:t>ColumnDefinition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Width</w:t>
      </w:r>
      <w:r w:rsidRPr="003E1391">
        <w:rPr>
          <w:rStyle w:val="af6"/>
        </w:rPr>
        <w:t>="2*" /&gt;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&lt;/</w:t>
      </w:r>
      <w:r w:rsidRPr="001D4DEC">
        <w:rPr>
          <w:rStyle w:val="af7"/>
        </w:rPr>
        <w:t>Grid.ColumnDefinitions</w:t>
      </w:r>
      <w:r w:rsidRPr="003E1391">
        <w:rPr>
          <w:rStyle w:val="af6"/>
        </w:rPr>
        <w:t>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1D4DEC">
        <w:rPr>
          <w:rStyle w:val="af7"/>
        </w:rPr>
        <w:t>Grid.RowDefinitions</w:t>
      </w:r>
      <w:r w:rsidRPr="003E1391">
        <w:rPr>
          <w:rStyle w:val="af6"/>
        </w:rPr>
        <w:t>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  &lt;</w:t>
      </w:r>
      <w:r w:rsidRPr="001D4DEC">
        <w:rPr>
          <w:rStyle w:val="af7"/>
        </w:rPr>
        <w:t>RowDefinition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Height</w:t>
      </w:r>
      <w:r w:rsidRPr="003E1391">
        <w:rPr>
          <w:rStyle w:val="af6"/>
        </w:rPr>
        <w:t>="40" /&gt;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  &lt;</w:t>
      </w:r>
      <w:r w:rsidRPr="001D4DEC">
        <w:rPr>
          <w:rStyle w:val="af7"/>
        </w:rPr>
        <w:t>RowDefinition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Height</w:t>
      </w:r>
      <w:r w:rsidRPr="003E1391">
        <w:rPr>
          <w:rStyle w:val="af6"/>
        </w:rPr>
        <w:t>="40" /&gt;</w:t>
      </w: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&lt;/</w:t>
      </w:r>
      <w:r w:rsidRPr="001D4DEC">
        <w:rPr>
          <w:rStyle w:val="af7"/>
        </w:rPr>
        <w:t>Grid.RowDefinitions</w:t>
      </w:r>
      <w:r w:rsidRPr="003E1391">
        <w:rPr>
          <w:rStyle w:val="af6"/>
        </w:rPr>
        <w:t>&gt;</w:t>
      </w:r>
    </w:p>
    <w:p w:rsidR="001D4DEC" w:rsidRPr="008D6529" w:rsidRDefault="001D4DEC" w:rsidP="003E1391">
      <w:pPr>
        <w:pStyle w:val="a4"/>
        <w:rPr>
          <w:rStyle w:val="af6"/>
        </w:rPr>
      </w:pP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1D4DEC">
        <w:rPr>
          <w:rStyle w:val="af7"/>
        </w:rPr>
        <w:t>TextBlock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Grid.Column</w:t>
      </w:r>
      <w:r w:rsidRPr="003E1391">
        <w:rPr>
          <w:rStyle w:val="af6"/>
        </w:rPr>
        <w:t xml:space="preserve">="0" </w:t>
      </w:r>
      <w:r w:rsidRPr="001D4DEC">
        <w:rPr>
          <w:rStyle w:val="XML"/>
        </w:rPr>
        <w:t>Grid.Row</w:t>
      </w:r>
      <w:r w:rsidRPr="003E1391">
        <w:rPr>
          <w:rStyle w:val="af6"/>
        </w:rPr>
        <w:t xml:space="preserve">="0" </w:t>
      </w:r>
      <w:r w:rsidRPr="001D4DEC">
        <w:rPr>
          <w:rStyle w:val="XML"/>
        </w:rPr>
        <w:t>Text</w:t>
      </w:r>
      <w:r w:rsidRPr="003E1391">
        <w:rPr>
          <w:rStyle w:val="af6"/>
        </w:rPr>
        <w:t>="Name" /&gt;</w:t>
      </w:r>
    </w:p>
    <w:p w:rsidR="001D4DEC" w:rsidRPr="001D4DEC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1D4DEC">
        <w:rPr>
          <w:rStyle w:val="af7"/>
        </w:rPr>
        <w:t>TextBox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Grid.Column</w:t>
      </w:r>
      <w:r w:rsidRPr="003E1391">
        <w:rPr>
          <w:rStyle w:val="af6"/>
        </w:rPr>
        <w:t xml:space="preserve">="1" </w:t>
      </w:r>
      <w:r w:rsidRPr="001D4DEC">
        <w:rPr>
          <w:rStyle w:val="XML"/>
        </w:rPr>
        <w:t>Grid.Row</w:t>
      </w:r>
      <w:r w:rsidRPr="003E1391">
        <w:rPr>
          <w:rStyle w:val="af6"/>
        </w:rPr>
        <w:t>="0"</w:t>
      </w:r>
    </w:p>
    <w:p w:rsidR="003E1391" w:rsidRPr="003E1391" w:rsidRDefault="001D4DEC" w:rsidP="003E1391">
      <w:pPr>
        <w:pStyle w:val="a4"/>
        <w:rPr>
          <w:rStyle w:val="af6"/>
        </w:rPr>
      </w:pPr>
      <w:r w:rsidRPr="001D4DEC">
        <w:rPr>
          <w:rStyle w:val="af6"/>
        </w:rPr>
        <w:t xml:space="preserve">    </w:t>
      </w:r>
      <w:r>
        <w:rPr>
          <w:rStyle w:val="af6"/>
        </w:rPr>
        <w:t xml:space="preserve">       </w:t>
      </w:r>
      <w:r w:rsidRPr="001D4DEC">
        <w:rPr>
          <w:rStyle w:val="af6"/>
        </w:rPr>
        <w:t xml:space="preserve"> </w:t>
      </w:r>
      <w:r w:rsidR="003E1391" w:rsidRPr="003E1391">
        <w:rPr>
          <w:rStyle w:val="af6"/>
        </w:rPr>
        <w:t xml:space="preserve"> </w:t>
      </w:r>
      <w:r w:rsidR="003E1391" w:rsidRPr="001D4DEC">
        <w:rPr>
          <w:rStyle w:val="XML"/>
        </w:rPr>
        <w:t>Text</w:t>
      </w:r>
      <w:r w:rsidR="003E1391" w:rsidRPr="003E1391">
        <w:rPr>
          <w:rStyle w:val="af6"/>
        </w:rPr>
        <w:t>="{</w:t>
      </w:r>
      <w:r w:rsidR="003E1391" w:rsidRPr="001D4DEC">
        <w:rPr>
          <w:rStyle w:val="af7"/>
        </w:rPr>
        <w:t>Binding</w:t>
      </w:r>
      <w:r w:rsidRPr="001D4DEC">
        <w:rPr>
          <w:rStyle w:val="af7"/>
        </w:rPr>
        <w:t xml:space="preserve"> </w:t>
      </w:r>
      <w:r w:rsidRPr="001D4DEC">
        <w:rPr>
          <w:rStyle w:val="XML"/>
        </w:rPr>
        <w:t>Name</w:t>
      </w:r>
      <w:r>
        <w:rPr>
          <w:rStyle w:val="af6"/>
        </w:rPr>
        <w:t>,</w:t>
      </w:r>
      <w:r w:rsidR="003E1391" w:rsidRPr="003E1391">
        <w:rPr>
          <w:rStyle w:val="af6"/>
        </w:rPr>
        <w:t xml:space="preserve"> </w:t>
      </w:r>
      <w:r w:rsidR="003E1391" w:rsidRPr="001D4DEC">
        <w:rPr>
          <w:rStyle w:val="XML"/>
        </w:rPr>
        <w:t>Source</w:t>
      </w:r>
      <w:proofErr w:type="gramStart"/>
      <w:r w:rsidR="003E1391" w:rsidRPr="003E1391">
        <w:rPr>
          <w:rStyle w:val="af6"/>
        </w:rPr>
        <w:t>={</w:t>
      </w:r>
      <w:proofErr w:type="gramEnd"/>
      <w:r w:rsidR="003E1391" w:rsidRPr="001D4DEC">
        <w:rPr>
          <w:rStyle w:val="af7"/>
        </w:rPr>
        <w:t>StaticResource</w:t>
      </w:r>
      <w:r w:rsidR="003E1391" w:rsidRPr="003E1391">
        <w:rPr>
          <w:rStyle w:val="af6"/>
        </w:rPr>
        <w:t xml:space="preserve"> </w:t>
      </w:r>
      <w:r w:rsidR="003E1391" w:rsidRPr="001D4DEC">
        <w:rPr>
          <w:rStyle w:val="XML"/>
        </w:rPr>
        <w:t>smith</w:t>
      </w:r>
      <w:r w:rsidR="003E1391" w:rsidRPr="003E1391">
        <w:rPr>
          <w:rStyle w:val="af6"/>
        </w:rPr>
        <w:t>}</w:t>
      </w:r>
      <w:r w:rsidR="00BD3D9A">
        <w:rPr>
          <w:rStyle w:val="af6"/>
        </w:rPr>
        <w:t>}</w:t>
      </w:r>
      <w:r w:rsidR="003E1391" w:rsidRPr="003E1391">
        <w:rPr>
          <w:rStyle w:val="af6"/>
        </w:rPr>
        <w:t>" /&gt;</w:t>
      </w:r>
    </w:p>
    <w:p w:rsidR="003E1391" w:rsidRPr="003E1391" w:rsidRDefault="003E1391" w:rsidP="003E1391">
      <w:pPr>
        <w:pStyle w:val="a4"/>
        <w:rPr>
          <w:rStyle w:val="af6"/>
        </w:rPr>
      </w:pPr>
    </w:p>
    <w:p w:rsidR="003E1391" w:rsidRPr="003E1391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1D4DEC">
        <w:rPr>
          <w:rStyle w:val="af7"/>
        </w:rPr>
        <w:t>TextBlock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Grid.Column</w:t>
      </w:r>
      <w:r w:rsidRPr="003E1391">
        <w:rPr>
          <w:rStyle w:val="af6"/>
        </w:rPr>
        <w:t xml:space="preserve">="0" </w:t>
      </w:r>
      <w:r w:rsidRPr="001D4DEC">
        <w:rPr>
          <w:rStyle w:val="XML"/>
        </w:rPr>
        <w:t>Grid.Row</w:t>
      </w:r>
      <w:r w:rsidRPr="003E1391">
        <w:rPr>
          <w:rStyle w:val="af6"/>
        </w:rPr>
        <w:t xml:space="preserve">="1" </w:t>
      </w:r>
      <w:r w:rsidRPr="001D4DEC">
        <w:rPr>
          <w:rStyle w:val="XML"/>
        </w:rPr>
        <w:t>Text</w:t>
      </w:r>
      <w:r w:rsidRPr="003E1391">
        <w:rPr>
          <w:rStyle w:val="af6"/>
        </w:rPr>
        <w:t>="Age" /&gt;</w:t>
      </w:r>
    </w:p>
    <w:p w:rsidR="001D4DEC" w:rsidRDefault="003E1391" w:rsidP="003E1391">
      <w:pPr>
        <w:pStyle w:val="a4"/>
        <w:rPr>
          <w:rStyle w:val="af6"/>
        </w:rPr>
      </w:pPr>
      <w:r w:rsidRPr="003E1391">
        <w:rPr>
          <w:rStyle w:val="af6"/>
        </w:rPr>
        <w:t xml:space="preserve">    &lt;</w:t>
      </w:r>
      <w:r w:rsidRPr="001D4DEC">
        <w:rPr>
          <w:rStyle w:val="af7"/>
        </w:rPr>
        <w:t>TextBox</w:t>
      </w:r>
      <w:r w:rsidRPr="003E1391">
        <w:rPr>
          <w:rStyle w:val="af6"/>
        </w:rPr>
        <w:t xml:space="preserve"> </w:t>
      </w:r>
      <w:r w:rsidRPr="001D4DEC">
        <w:rPr>
          <w:rStyle w:val="XML"/>
        </w:rPr>
        <w:t>Grid.Column</w:t>
      </w:r>
      <w:r w:rsidRPr="003E1391">
        <w:rPr>
          <w:rStyle w:val="af6"/>
        </w:rPr>
        <w:t xml:space="preserve">="1" </w:t>
      </w:r>
      <w:r w:rsidRPr="001D4DEC">
        <w:rPr>
          <w:rStyle w:val="XML"/>
        </w:rPr>
        <w:t>Grid.Row</w:t>
      </w:r>
      <w:r w:rsidRPr="003E1391">
        <w:rPr>
          <w:rStyle w:val="af6"/>
        </w:rPr>
        <w:t>="1"</w:t>
      </w:r>
    </w:p>
    <w:p w:rsidR="003E1391" w:rsidRPr="003E1391" w:rsidRDefault="001D4DEC" w:rsidP="003E1391">
      <w:pPr>
        <w:pStyle w:val="a4"/>
        <w:rPr>
          <w:rStyle w:val="af6"/>
        </w:rPr>
      </w:pPr>
      <w:r>
        <w:rPr>
          <w:rStyle w:val="af6"/>
        </w:rPr>
        <w:t xml:space="preserve">            </w:t>
      </w:r>
      <w:r w:rsidR="003E1391" w:rsidRPr="003E1391">
        <w:rPr>
          <w:rStyle w:val="af6"/>
        </w:rPr>
        <w:t xml:space="preserve"> </w:t>
      </w:r>
      <w:r w:rsidR="003E1391" w:rsidRPr="001D4DEC">
        <w:rPr>
          <w:rStyle w:val="XML"/>
        </w:rPr>
        <w:t>Text</w:t>
      </w:r>
      <w:r w:rsidR="003E1391" w:rsidRPr="003E1391">
        <w:rPr>
          <w:rStyle w:val="af6"/>
        </w:rPr>
        <w:t>="{</w:t>
      </w:r>
      <w:r w:rsidR="003E1391" w:rsidRPr="001D4DEC">
        <w:rPr>
          <w:rStyle w:val="af7"/>
        </w:rPr>
        <w:t>Binding</w:t>
      </w:r>
      <w:r w:rsidR="003E1391" w:rsidRPr="003E1391">
        <w:rPr>
          <w:rStyle w:val="af6"/>
        </w:rPr>
        <w:t xml:space="preserve"> </w:t>
      </w:r>
      <w:r w:rsidRPr="001D4DEC">
        <w:rPr>
          <w:rStyle w:val="XML"/>
        </w:rPr>
        <w:t>Age</w:t>
      </w:r>
      <w:r>
        <w:rPr>
          <w:rStyle w:val="af6"/>
        </w:rPr>
        <w:t>,</w:t>
      </w:r>
      <w:r w:rsidRPr="003E1391">
        <w:rPr>
          <w:rStyle w:val="af6"/>
        </w:rPr>
        <w:t xml:space="preserve"> </w:t>
      </w:r>
      <w:r w:rsidR="003E1391" w:rsidRPr="001D4DEC">
        <w:rPr>
          <w:rStyle w:val="XML"/>
        </w:rPr>
        <w:t>Source</w:t>
      </w:r>
      <w:proofErr w:type="gramStart"/>
      <w:r w:rsidR="003E1391" w:rsidRPr="003E1391">
        <w:rPr>
          <w:rStyle w:val="af6"/>
        </w:rPr>
        <w:t>={</w:t>
      </w:r>
      <w:proofErr w:type="gramEnd"/>
      <w:r w:rsidR="003E1391" w:rsidRPr="001D4DEC">
        <w:rPr>
          <w:rStyle w:val="af7"/>
        </w:rPr>
        <w:t>StaticResource</w:t>
      </w:r>
      <w:r w:rsidR="003E1391" w:rsidRPr="003E1391">
        <w:rPr>
          <w:rStyle w:val="af6"/>
        </w:rPr>
        <w:t xml:space="preserve"> </w:t>
      </w:r>
      <w:r w:rsidR="003E1391" w:rsidRPr="001D4DEC">
        <w:rPr>
          <w:rStyle w:val="XML"/>
        </w:rPr>
        <w:t>smith</w:t>
      </w:r>
      <w:r w:rsidR="003E1391" w:rsidRPr="003E1391">
        <w:rPr>
          <w:rStyle w:val="af6"/>
        </w:rPr>
        <w:t>}</w:t>
      </w:r>
      <w:r w:rsidR="00BD3D9A">
        <w:rPr>
          <w:rStyle w:val="af6"/>
        </w:rPr>
        <w:t>}"</w:t>
      </w:r>
      <w:r w:rsidR="003E1391" w:rsidRPr="003E1391">
        <w:rPr>
          <w:rStyle w:val="af6"/>
        </w:rPr>
        <w:t xml:space="preserve"> /&gt;</w:t>
      </w:r>
    </w:p>
    <w:p w:rsidR="003E1391" w:rsidRPr="008D6529" w:rsidRDefault="003E1391" w:rsidP="003E1391">
      <w:pPr>
        <w:pStyle w:val="a4"/>
        <w:rPr>
          <w:rStyle w:val="af6"/>
          <w:lang w:val="ru-RU"/>
        </w:rPr>
      </w:pPr>
      <w:r w:rsidRPr="003E1391">
        <w:rPr>
          <w:rStyle w:val="af6"/>
        </w:rPr>
        <w:t xml:space="preserve">  </w:t>
      </w:r>
      <w:r w:rsidRPr="008D6529">
        <w:rPr>
          <w:rStyle w:val="af6"/>
          <w:lang w:val="ru-RU"/>
        </w:rPr>
        <w:t>&lt;/</w:t>
      </w:r>
      <w:r w:rsidRPr="001D4DEC">
        <w:rPr>
          <w:rStyle w:val="af7"/>
        </w:rPr>
        <w:t>Grid</w:t>
      </w:r>
      <w:r w:rsidRPr="008D6529">
        <w:rPr>
          <w:rStyle w:val="af6"/>
          <w:lang w:val="ru-RU"/>
        </w:rPr>
        <w:t>&gt;</w:t>
      </w:r>
    </w:p>
    <w:bookmarkEnd w:id="79"/>
    <w:bookmarkEnd w:id="80"/>
    <w:p w:rsidR="009B6312" w:rsidRPr="008D6529" w:rsidRDefault="003E1391" w:rsidP="003E1391">
      <w:pPr>
        <w:pStyle w:val="a4"/>
        <w:rPr>
          <w:rStyle w:val="af6"/>
          <w:lang w:val="ru-RU"/>
        </w:rPr>
      </w:pPr>
      <w:r w:rsidRPr="008D6529">
        <w:rPr>
          <w:rStyle w:val="af6"/>
          <w:lang w:val="ru-RU"/>
        </w:rPr>
        <w:t>&lt;/</w:t>
      </w:r>
      <w:r w:rsidRPr="001D4DEC">
        <w:rPr>
          <w:rStyle w:val="af7"/>
        </w:rPr>
        <w:t>Window</w:t>
      </w:r>
      <w:r w:rsidRPr="008D6529">
        <w:rPr>
          <w:rStyle w:val="af6"/>
          <w:lang w:val="ru-RU"/>
        </w:rPr>
        <w:t>&gt;</w:t>
      </w:r>
    </w:p>
    <w:bookmarkEnd w:id="76"/>
    <w:bookmarkEnd w:id="77"/>
    <w:bookmarkEnd w:id="78"/>
    <w:p w:rsidR="009B6312" w:rsidRPr="008D6529" w:rsidRDefault="00071D7D" w:rsidP="008D6529">
      <w:pPr>
        <w:pStyle w:val="af"/>
      </w:pPr>
      <w:r>
        <w:rPr>
          <w:noProof/>
        </w:rPr>
        <w:drawing>
          <wp:inline distT="0" distB="0" distL="0" distR="0">
            <wp:extent cx="3810000" cy="19050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BindingSourc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12" w:rsidRPr="008D6529" w:rsidRDefault="008D6529" w:rsidP="008D6529">
      <w:pPr>
        <w:pStyle w:val="af"/>
      </w:pPr>
      <w:r w:rsidRPr="008D6529">
        <w:t xml:space="preserve">Рис. 27. </w:t>
      </w:r>
      <w:r>
        <w:t>Демонстрация привязки к объекту</w:t>
      </w:r>
      <w:r w:rsidRPr="008D6529">
        <w:t>.</w:t>
      </w:r>
    </w:p>
    <w:p w:rsidR="00E70C79" w:rsidRDefault="008D6529" w:rsidP="007F345A">
      <w:r>
        <w:t xml:space="preserve">Свойство привязки </w:t>
      </w:r>
      <w:r w:rsidRPr="00B268CD">
        <w:rPr>
          <w:rStyle w:val="a9"/>
        </w:rPr>
        <w:t>RelativeSource</w:t>
      </w:r>
      <w:r>
        <w:t xml:space="preserve"> позволяет </w:t>
      </w:r>
      <w:r w:rsidR="004D1058">
        <w:t>задать</w:t>
      </w:r>
      <w:r>
        <w:t xml:space="preserve"> источник </w:t>
      </w:r>
      <w:r w:rsidR="00B268CD">
        <w:t xml:space="preserve">данных </w:t>
      </w:r>
      <w:r>
        <w:t xml:space="preserve">на основе отношения к целевому объекту. Например, </w:t>
      </w:r>
      <w:r w:rsidRPr="00B268CD">
        <w:t xml:space="preserve">можно использовать </w:t>
      </w:r>
      <w:r w:rsidR="00B268CD" w:rsidRPr="00B268CD">
        <w:t>это свойство</w:t>
      </w:r>
      <w:r w:rsidRPr="00B268CD">
        <w:t xml:space="preserve"> для привязки элемента к самому себе или к </w:t>
      </w:r>
      <w:r>
        <w:t xml:space="preserve">элементу, находящемуся на неизвестное число шагов вверх </w:t>
      </w:r>
      <w:r w:rsidR="00B268CD">
        <w:t>в логическом</w:t>
      </w:r>
      <w:r>
        <w:t xml:space="preserve"> дерев</w:t>
      </w:r>
      <w:r w:rsidR="00B268CD">
        <w:t>е</w:t>
      </w:r>
      <w:r>
        <w:t xml:space="preserve"> элементов. Для установки свойства</w:t>
      </w:r>
      <w:r w:rsidR="00B268CD">
        <w:t xml:space="preserve"> </w:t>
      </w:r>
      <w:r>
        <w:t xml:space="preserve">используется объект </w:t>
      </w:r>
      <w:r w:rsidR="00B268CD" w:rsidRPr="003116DD">
        <w:rPr>
          <w:rStyle w:val="a9"/>
          <w:lang w:val="en-US"/>
        </w:rPr>
        <w:t>System</w:t>
      </w:r>
      <w:r w:rsidR="00B268CD" w:rsidRPr="003116DD">
        <w:rPr>
          <w:rStyle w:val="a9"/>
        </w:rPr>
        <w:t>.</w:t>
      </w:r>
      <w:r w:rsidR="00B268CD" w:rsidRPr="003116DD">
        <w:rPr>
          <w:rStyle w:val="a9"/>
          <w:lang w:val="en-US"/>
        </w:rPr>
        <w:t>Windows</w:t>
      </w:r>
      <w:r w:rsidR="00B268CD" w:rsidRPr="003116DD">
        <w:rPr>
          <w:rStyle w:val="a9"/>
        </w:rPr>
        <w:t>.</w:t>
      </w:r>
      <w:r w:rsidR="00B268CD" w:rsidRPr="003116DD">
        <w:rPr>
          <w:rStyle w:val="a9"/>
          <w:lang w:val="en-US"/>
        </w:rPr>
        <w:t>Data</w:t>
      </w:r>
      <w:r w:rsidR="00B268CD" w:rsidRPr="003116DD">
        <w:rPr>
          <w:rStyle w:val="a9"/>
        </w:rPr>
        <w:t>.</w:t>
      </w:r>
      <w:r w:rsidRPr="00B268CD">
        <w:rPr>
          <w:rStyle w:val="af5"/>
        </w:rPr>
        <w:t>RelativeSource</w:t>
      </w:r>
      <w:r>
        <w:t>.</w:t>
      </w:r>
      <w:r w:rsidR="007F345A">
        <w:t xml:space="preserve"> </w:t>
      </w:r>
      <w:r w:rsidR="00E70C79">
        <w:t xml:space="preserve">Главным </w:t>
      </w:r>
      <w:r w:rsidR="007F345A">
        <w:t>элемент</w:t>
      </w:r>
      <w:r w:rsidR="00E70C79">
        <w:t xml:space="preserve">ом этого объекта является свойство </w:t>
      </w:r>
      <w:r w:rsidR="007F345A" w:rsidRPr="007F345A">
        <w:rPr>
          <w:rStyle w:val="a9"/>
        </w:rPr>
        <w:t>Mode</w:t>
      </w:r>
      <w:r w:rsidR="00E70C79">
        <w:t>,</w:t>
      </w:r>
      <w:r w:rsidR="007F345A">
        <w:t xml:space="preserve"> </w:t>
      </w:r>
      <w:r w:rsidR="00E70C79">
        <w:t xml:space="preserve">принимающее </w:t>
      </w:r>
      <w:r w:rsidR="007F345A">
        <w:t xml:space="preserve">значение из перечисления </w:t>
      </w:r>
      <w:r w:rsidR="007F345A" w:rsidRPr="007F345A">
        <w:rPr>
          <w:rStyle w:val="af5"/>
        </w:rPr>
        <w:t>RelativeSourceMode</w:t>
      </w:r>
      <w:r w:rsidR="00E70C79">
        <w:t>:</w:t>
      </w:r>
    </w:p>
    <w:p w:rsidR="00E70C79" w:rsidRDefault="00E70C79" w:rsidP="00E70C79">
      <w:r w:rsidRPr="00E70C79">
        <w:rPr>
          <w:rStyle w:val="a9"/>
        </w:rPr>
        <w:t>Self</w:t>
      </w:r>
      <w:r>
        <w:t xml:space="preserve"> – привязка целевого элемента к самому себе.</w:t>
      </w:r>
    </w:p>
    <w:p w:rsidR="00E70C79" w:rsidRDefault="00E70C79" w:rsidP="00E70C79">
      <w:r w:rsidRPr="00E70C79">
        <w:rPr>
          <w:rStyle w:val="a9"/>
        </w:rPr>
        <w:t>FindAncestor</w:t>
      </w:r>
      <w:r>
        <w:t xml:space="preserve"> – привязка к </w:t>
      </w:r>
      <w:r w:rsidR="004E72FD">
        <w:t>предку</w:t>
      </w:r>
      <w:r>
        <w:t xml:space="preserve"> в логическом дереве. Для спецификации типа </w:t>
      </w:r>
      <w:r w:rsidR="004E72FD">
        <w:t>предка</w:t>
      </w:r>
      <w:r>
        <w:t xml:space="preserve"> нужно установить свойство </w:t>
      </w:r>
      <w:r w:rsidRPr="00E70C79">
        <w:rPr>
          <w:rStyle w:val="a9"/>
        </w:rPr>
        <w:t>AncestorType</w:t>
      </w:r>
      <w:r>
        <w:t xml:space="preserve">. Можно использовать </w:t>
      </w:r>
      <w:r w:rsidR="004E72FD">
        <w:t xml:space="preserve">целочисленное </w:t>
      </w:r>
      <w:r>
        <w:t xml:space="preserve">свойство </w:t>
      </w:r>
      <w:r w:rsidRPr="00E70C79">
        <w:rPr>
          <w:rStyle w:val="a9"/>
        </w:rPr>
        <w:t>AncestorLevel</w:t>
      </w:r>
      <w:r>
        <w:t xml:space="preserve">, чтобы пропустить определённое число вхождений </w:t>
      </w:r>
      <w:r w:rsidR="004E72FD">
        <w:t>предка</w:t>
      </w:r>
      <w:r>
        <w:t>.</w:t>
      </w:r>
    </w:p>
    <w:p w:rsidR="00E70C79" w:rsidRDefault="00E70C79" w:rsidP="00E70C79">
      <w:bookmarkStart w:id="81" w:name="OLE_LINK63"/>
      <w:bookmarkStart w:id="82" w:name="OLE_LINK64"/>
      <w:r w:rsidRPr="00E70C79">
        <w:rPr>
          <w:rStyle w:val="a9"/>
        </w:rPr>
        <w:t>PreviousData</w:t>
      </w:r>
      <w:bookmarkEnd w:id="81"/>
      <w:bookmarkEnd w:id="82"/>
      <w:r>
        <w:t xml:space="preserve"> – привязка к предыдущему объекту</w:t>
      </w:r>
      <w:r w:rsidR="004D1058">
        <w:t xml:space="preserve"> в коллекции</w:t>
      </w:r>
      <w:r>
        <w:t>.</w:t>
      </w:r>
    </w:p>
    <w:p w:rsidR="00E70C79" w:rsidRDefault="00E70C79" w:rsidP="00E70C79">
      <w:r w:rsidRPr="00E70C79">
        <w:rPr>
          <w:rStyle w:val="a9"/>
        </w:rPr>
        <w:t>TemplatedParent</w:t>
      </w:r>
      <w:r>
        <w:t xml:space="preserve"> – привязка к элементу, для которого применён шаблон (этот режим работает только для привязки внутри шаблона элемента управления или шаблона данных).</w:t>
      </w:r>
    </w:p>
    <w:p w:rsidR="00E70C79" w:rsidRPr="008D6529" w:rsidRDefault="0025424C" w:rsidP="00E70C79">
      <w:r>
        <w:t xml:space="preserve">Приведём несколько примеров использования </w:t>
      </w:r>
      <w:r w:rsidRPr="00B268CD">
        <w:rPr>
          <w:rStyle w:val="a9"/>
        </w:rPr>
        <w:t>RelativeSource</w:t>
      </w:r>
      <w:r>
        <w:t xml:space="preserve">. Заметим, что конструктор класса </w:t>
      </w:r>
      <w:r w:rsidRPr="00B268CD">
        <w:rPr>
          <w:rStyle w:val="af5"/>
        </w:rPr>
        <w:t>RelativeSource</w:t>
      </w:r>
      <w:r>
        <w:t xml:space="preserve"> имеет перегруженные версии, принимающее в качестве аргументов значение для свойства </w:t>
      </w:r>
      <w:r w:rsidRPr="007F345A">
        <w:rPr>
          <w:rStyle w:val="a9"/>
        </w:rPr>
        <w:t>Mode</w:t>
      </w:r>
      <w:r>
        <w:t xml:space="preserve"> и, возможно, значения для </w:t>
      </w:r>
      <w:r w:rsidRPr="00E70C79">
        <w:rPr>
          <w:rStyle w:val="a9"/>
        </w:rPr>
        <w:t>AncestorType</w:t>
      </w:r>
      <w:r>
        <w:t xml:space="preserve"> и </w:t>
      </w:r>
      <w:r w:rsidRPr="00E70C79">
        <w:rPr>
          <w:rStyle w:val="a9"/>
        </w:rPr>
        <w:t>AncestorLevel</w:t>
      </w:r>
      <w:r>
        <w:t>.</w:t>
      </w:r>
      <w:r w:rsidR="004130BF">
        <w:t xml:space="preserve"> Класс </w:t>
      </w:r>
      <w:r w:rsidR="004130BF" w:rsidRPr="00B268CD">
        <w:rPr>
          <w:rStyle w:val="af5"/>
        </w:rPr>
        <w:t>RelativeSource</w:t>
      </w:r>
      <w:r w:rsidR="004130BF">
        <w:t xml:space="preserve"> унаследован от </w:t>
      </w:r>
      <w:r w:rsidR="004130BF" w:rsidRPr="00D4011A">
        <w:rPr>
          <w:rStyle w:val="af5"/>
        </w:rPr>
        <w:t>MarkupExtension</w:t>
      </w:r>
      <w:r w:rsidR="004130BF">
        <w:t>, а значит, его можно использовать как расширение разметки.</w:t>
      </w:r>
    </w:p>
    <w:p w:rsidR="00071D7D" w:rsidRDefault="00071D7D" w:rsidP="004130BF">
      <w:pPr>
        <w:pStyle w:val="a4"/>
        <w:rPr>
          <w:rStyle w:val="af4"/>
        </w:rPr>
      </w:pPr>
    </w:p>
    <w:p w:rsidR="004130BF" w:rsidRPr="004130BF" w:rsidRDefault="004130BF" w:rsidP="004130BF">
      <w:pPr>
        <w:pStyle w:val="a4"/>
        <w:rPr>
          <w:rStyle w:val="af4"/>
        </w:rPr>
      </w:pPr>
      <w:proofErr w:type="gramStart"/>
      <w:r w:rsidRPr="004130BF">
        <w:rPr>
          <w:rStyle w:val="af4"/>
        </w:rPr>
        <w:lastRenderedPageBreak/>
        <w:t>&lt;!--</w:t>
      </w:r>
      <w:proofErr w:type="gramEnd"/>
      <w:r w:rsidRPr="004130BF">
        <w:rPr>
          <w:rStyle w:val="af4"/>
        </w:rPr>
        <w:t xml:space="preserve"> привязка к заголовку окна, в котором находится TextBlock --&gt;</w:t>
      </w:r>
    </w:p>
    <w:p w:rsidR="004130BF" w:rsidRPr="004130BF" w:rsidRDefault="004130BF" w:rsidP="004130BF">
      <w:pPr>
        <w:pStyle w:val="a4"/>
        <w:rPr>
          <w:rStyle w:val="af6"/>
        </w:rPr>
      </w:pPr>
      <w:r w:rsidRPr="004130BF">
        <w:rPr>
          <w:rStyle w:val="af6"/>
        </w:rPr>
        <w:t>&lt;</w:t>
      </w:r>
      <w:r w:rsidRPr="004130BF">
        <w:rPr>
          <w:rStyle w:val="af7"/>
        </w:rPr>
        <w:t>TextBlock</w:t>
      </w:r>
      <w:r w:rsidRPr="004130BF">
        <w:rPr>
          <w:rStyle w:val="af6"/>
        </w:rPr>
        <w:t xml:space="preserve"> </w:t>
      </w:r>
      <w:r w:rsidRPr="004130BF">
        <w:rPr>
          <w:rStyle w:val="XML"/>
        </w:rPr>
        <w:t>Text</w:t>
      </w:r>
      <w:r w:rsidRPr="004130BF">
        <w:rPr>
          <w:rStyle w:val="af6"/>
        </w:rPr>
        <w:t>="{</w:t>
      </w:r>
      <w:r w:rsidRPr="004130BF">
        <w:rPr>
          <w:rStyle w:val="af7"/>
        </w:rPr>
        <w:t>Binding</w:t>
      </w:r>
      <w:r w:rsidRPr="004130BF">
        <w:rPr>
          <w:rStyle w:val="af6"/>
        </w:rPr>
        <w:t xml:space="preserve"> </w:t>
      </w:r>
      <w:r w:rsidRPr="004130BF">
        <w:rPr>
          <w:rStyle w:val="XML"/>
        </w:rPr>
        <w:t>Title</w:t>
      </w:r>
      <w:r w:rsidRPr="004130BF">
        <w:rPr>
          <w:rStyle w:val="af6"/>
        </w:rPr>
        <w:t>,</w:t>
      </w:r>
    </w:p>
    <w:p w:rsidR="004130BF" w:rsidRPr="004130BF" w:rsidRDefault="004130BF" w:rsidP="004130BF">
      <w:pPr>
        <w:pStyle w:val="a4"/>
        <w:rPr>
          <w:rStyle w:val="af6"/>
        </w:rPr>
      </w:pPr>
      <w:r w:rsidRPr="004130BF">
        <w:rPr>
          <w:rStyle w:val="af6"/>
        </w:rPr>
        <w:t xml:space="preserve">                  </w:t>
      </w:r>
      <w:r w:rsidRPr="004130BF">
        <w:rPr>
          <w:rStyle w:val="XML"/>
        </w:rPr>
        <w:t>RelativeSource</w:t>
      </w:r>
      <w:proofErr w:type="gramStart"/>
      <w:r w:rsidRPr="004130BF">
        <w:rPr>
          <w:rStyle w:val="af6"/>
        </w:rPr>
        <w:t>={</w:t>
      </w:r>
      <w:proofErr w:type="gramEnd"/>
      <w:r w:rsidRPr="004130BF">
        <w:rPr>
          <w:rStyle w:val="af7"/>
        </w:rPr>
        <w:t>RelativeSource</w:t>
      </w:r>
      <w:r w:rsidRPr="004130BF">
        <w:rPr>
          <w:rStyle w:val="af6"/>
        </w:rPr>
        <w:t xml:space="preserve"> </w:t>
      </w:r>
      <w:r w:rsidRPr="004130BF">
        <w:rPr>
          <w:rStyle w:val="XML"/>
        </w:rPr>
        <w:t>Mode</w:t>
      </w:r>
      <w:r w:rsidRPr="004130BF">
        <w:rPr>
          <w:rStyle w:val="af6"/>
        </w:rPr>
        <w:t>=FindAncestor,</w:t>
      </w:r>
    </w:p>
    <w:p w:rsidR="004130BF" w:rsidRPr="004130BF" w:rsidRDefault="004130BF" w:rsidP="004130BF">
      <w:pPr>
        <w:pStyle w:val="a4"/>
        <w:rPr>
          <w:rStyle w:val="af6"/>
        </w:rPr>
      </w:pPr>
      <w:r w:rsidRPr="004130BF">
        <w:rPr>
          <w:rStyle w:val="af6"/>
        </w:rPr>
        <w:t xml:space="preserve">                                  </w:t>
      </w:r>
      <w:r w:rsidRPr="004130BF">
        <w:rPr>
          <w:rStyle w:val="XML"/>
        </w:rPr>
        <w:t>AncestorType</w:t>
      </w:r>
      <w:r w:rsidRPr="004130BF">
        <w:rPr>
          <w:rStyle w:val="af6"/>
        </w:rPr>
        <w:t>={</w:t>
      </w:r>
      <w:r w:rsidRPr="004130BF">
        <w:rPr>
          <w:rStyle w:val="af7"/>
        </w:rPr>
        <w:t>x</w:t>
      </w:r>
      <w:proofErr w:type="gramStart"/>
      <w:r w:rsidRPr="004130BF">
        <w:rPr>
          <w:rStyle w:val="af7"/>
        </w:rPr>
        <w:t>:Type</w:t>
      </w:r>
      <w:proofErr w:type="gramEnd"/>
      <w:r w:rsidRPr="004130BF">
        <w:rPr>
          <w:rStyle w:val="af6"/>
        </w:rPr>
        <w:t xml:space="preserve"> </w:t>
      </w:r>
      <w:r w:rsidRPr="004130BF">
        <w:rPr>
          <w:rStyle w:val="XML"/>
        </w:rPr>
        <w:t>Window</w:t>
      </w:r>
      <w:r w:rsidRPr="004130BF">
        <w:rPr>
          <w:rStyle w:val="af6"/>
        </w:rPr>
        <w:t>}}}" /&gt;</w:t>
      </w:r>
    </w:p>
    <w:p w:rsidR="004130BF" w:rsidRPr="004130BF" w:rsidRDefault="004130BF" w:rsidP="004130BF">
      <w:pPr>
        <w:pStyle w:val="a4"/>
      </w:pPr>
    </w:p>
    <w:p w:rsidR="004130BF" w:rsidRPr="00857D65" w:rsidRDefault="004130BF" w:rsidP="004130BF">
      <w:pPr>
        <w:pStyle w:val="a4"/>
        <w:rPr>
          <w:rStyle w:val="af4"/>
          <w:lang w:val="en-US"/>
        </w:rPr>
      </w:pPr>
      <w:proofErr w:type="gramStart"/>
      <w:r w:rsidRPr="00857D65">
        <w:rPr>
          <w:rStyle w:val="af4"/>
          <w:lang w:val="en-US"/>
        </w:rPr>
        <w:t>&lt;!--</w:t>
      </w:r>
      <w:proofErr w:type="gramEnd"/>
      <w:r w:rsidRPr="00857D65">
        <w:rPr>
          <w:rStyle w:val="af4"/>
          <w:lang w:val="en-US"/>
        </w:rPr>
        <w:t xml:space="preserve"> </w:t>
      </w:r>
      <w:r>
        <w:rPr>
          <w:rStyle w:val="af4"/>
        </w:rPr>
        <w:t>перепишем</w:t>
      </w:r>
      <w:r w:rsidRPr="00857D65">
        <w:rPr>
          <w:rStyle w:val="af4"/>
          <w:lang w:val="en-US"/>
        </w:rPr>
        <w:t xml:space="preserve">, </w:t>
      </w:r>
      <w:r w:rsidRPr="004130BF">
        <w:rPr>
          <w:rStyle w:val="af4"/>
        </w:rPr>
        <w:t>использу</w:t>
      </w:r>
      <w:r>
        <w:rPr>
          <w:rStyle w:val="af4"/>
        </w:rPr>
        <w:t>я</w:t>
      </w:r>
      <w:r w:rsidRPr="00857D65">
        <w:rPr>
          <w:rStyle w:val="af4"/>
          <w:lang w:val="en-US"/>
        </w:rPr>
        <w:t xml:space="preserve"> </w:t>
      </w:r>
      <w:r w:rsidRPr="004130BF">
        <w:rPr>
          <w:rStyle w:val="af4"/>
        </w:rPr>
        <w:t>аргументы</w:t>
      </w:r>
      <w:r w:rsidRPr="00857D65">
        <w:rPr>
          <w:rStyle w:val="af4"/>
          <w:lang w:val="en-US"/>
        </w:rPr>
        <w:t xml:space="preserve"> </w:t>
      </w:r>
      <w:r w:rsidRPr="004130BF">
        <w:rPr>
          <w:rStyle w:val="af4"/>
        </w:rPr>
        <w:t>конструктора</w:t>
      </w:r>
      <w:r w:rsidRPr="00857D65">
        <w:rPr>
          <w:rStyle w:val="af4"/>
          <w:lang w:val="en-US"/>
        </w:rPr>
        <w:t xml:space="preserve"> </w:t>
      </w:r>
      <w:r w:rsidRPr="00754C7F">
        <w:rPr>
          <w:rStyle w:val="af4"/>
          <w:lang w:val="en-US"/>
        </w:rPr>
        <w:t>RelativeSource</w:t>
      </w:r>
      <w:r w:rsidRPr="00857D65">
        <w:rPr>
          <w:rStyle w:val="af4"/>
          <w:lang w:val="en-US"/>
        </w:rPr>
        <w:t xml:space="preserve"> --&gt;</w:t>
      </w:r>
    </w:p>
    <w:p w:rsidR="00947ECE" w:rsidRPr="00947ECE" w:rsidRDefault="004130BF" w:rsidP="004130BF">
      <w:pPr>
        <w:pStyle w:val="a4"/>
        <w:rPr>
          <w:rStyle w:val="af6"/>
        </w:rPr>
      </w:pPr>
      <w:r w:rsidRPr="004130BF">
        <w:rPr>
          <w:rStyle w:val="af6"/>
        </w:rPr>
        <w:t>&lt;</w:t>
      </w:r>
      <w:r w:rsidRPr="004130BF">
        <w:rPr>
          <w:rStyle w:val="af7"/>
        </w:rPr>
        <w:t>TextBlock</w:t>
      </w:r>
      <w:r w:rsidRPr="004130BF">
        <w:rPr>
          <w:rStyle w:val="af6"/>
        </w:rPr>
        <w:t xml:space="preserve"> </w:t>
      </w:r>
      <w:r w:rsidRPr="004130BF">
        <w:rPr>
          <w:rStyle w:val="XML"/>
        </w:rPr>
        <w:t>Text</w:t>
      </w:r>
      <w:r w:rsidRPr="004130BF">
        <w:rPr>
          <w:rStyle w:val="af6"/>
        </w:rPr>
        <w:t>="{</w:t>
      </w:r>
      <w:r w:rsidRPr="004130BF">
        <w:rPr>
          <w:rStyle w:val="af7"/>
        </w:rPr>
        <w:t>Binding</w:t>
      </w:r>
      <w:r w:rsidRPr="004130BF">
        <w:rPr>
          <w:rStyle w:val="af6"/>
        </w:rPr>
        <w:t xml:space="preserve"> </w:t>
      </w:r>
      <w:r w:rsidRPr="004130BF">
        <w:rPr>
          <w:rStyle w:val="XML"/>
        </w:rPr>
        <w:t>Title</w:t>
      </w:r>
      <w:r w:rsidRPr="004130BF">
        <w:rPr>
          <w:rStyle w:val="af6"/>
        </w:rPr>
        <w:t>,</w:t>
      </w:r>
      <w:r w:rsidR="00947ECE" w:rsidRPr="00947ECE">
        <w:rPr>
          <w:rStyle w:val="af6"/>
        </w:rPr>
        <w:t xml:space="preserve"> </w:t>
      </w:r>
      <w:r w:rsidRPr="004130BF">
        <w:rPr>
          <w:rStyle w:val="XML"/>
        </w:rPr>
        <w:t>RelativeSource</w:t>
      </w:r>
      <w:r w:rsidRPr="004130BF">
        <w:rPr>
          <w:rStyle w:val="af6"/>
        </w:rPr>
        <w:t>=</w:t>
      </w:r>
    </w:p>
    <w:p w:rsidR="004130BF" w:rsidRPr="004130BF" w:rsidRDefault="00947ECE" w:rsidP="004130BF">
      <w:pPr>
        <w:pStyle w:val="a4"/>
        <w:rPr>
          <w:rStyle w:val="af6"/>
        </w:rPr>
      </w:pPr>
      <w:r w:rsidRPr="00947ECE">
        <w:rPr>
          <w:rStyle w:val="af6"/>
        </w:rPr>
        <w:t xml:space="preserve">                       </w:t>
      </w:r>
      <w:r w:rsidR="004130BF" w:rsidRPr="004130BF">
        <w:rPr>
          <w:rStyle w:val="af6"/>
        </w:rPr>
        <w:t>{</w:t>
      </w:r>
      <w:r w:rsidR="004130BF" w:rsidRPr="004130BF">
        <w:rPr>
          <w:rStyle w:val="af7"/>
        </w:rPr>
        <w:t>RelativeSource</w:t>
      </w:r>
      <w:r w:rsidR="004130BF" w:rsidRPr="004130BF">
        <w:rPr>
          <w:rStyle w:val="af6"/>
        </w:rPr>
        <w:t xml:space="preserve"> </w:t>
      </w:r>
      <w:r w:rsidR="004130BF" w:rsidRPr="004130BF">
        <w:rPr>
          <w:rStyle w:val="XML"/>
        </w:rPr>
        <w:t>FindAncestor</w:t>
      </w:r>
      <w:r w:rsidR="004130BF" w:rsidRPr="004130BF">
        <w:rPr>
          <w:rStyle w:val="af6"/>
        </w:rPr>
        <w:t xml:space="preserve">, </w:t>
      </w:r>
      <w:r w:rsidR="004130BF" w:rsidRPr="004130BF">
        <w:rPr>
          <w:rStyle w:val="XML"/>
        </w:rPr>
        <w:t>Window</w:t>
      </w:r>
      <w:r w:rsidR="004130BF" w:rsidRPr="004130BF">
        <w:rPr>
          <w:rStyle w:val="af6"/>
        </w:rPr>
        <w:t xml:space="preserve">, </w:t>
      </w:r>
      <w:r w:rsidR="004130BF" w:rsidRPr="004130BF">
        <w:rPr>
          <w:rStyle w:val="XML"/>
        </w:rPr>
        <w:t>1</w:t>
      </w:r>
      <w:r w:rsidR="004130BF" w:rsidRPr="004130BF">
        <w:rPr>
          <w:rStyle w:val="af6"/>
        </w:rPr>
        <w:t>}}" /&gt;</w:t>
      </w:r>
    </w:p>
    <w:p w:rsidR="004130BF" w:rsidRPr="004130BF" w:rsidRDefault="004130BF" w:rsidP="004130BF">
      <w:pPr>
        <w:pStyle w:val="a4"/>
      </w:pPr>
    </w:p>
    <w:p w:rsidR="004130BF" w:rsidRPr="00947ECE" w:rsidRDefault="004130BF" w:rsidP="004130BF">
      <w:pPr>
        <w:pStyle w:val="a4"/>
        <w:rPr>
          <w:rStyle w:val="af4"/>
          <w:lang w:val="en-US"/>
        </w:rPr>
      </w:pPr>
      <w:proofErr w:type="gramStart"/>
      <w:r w:rsidRPr="00947ECE">
        <w:rPr>
          <w:rStyle w:val="af4"/>
          <w:lang w:val="en-US"/>
        </w:rPr>
        <w:t>&lt;!--</w:t>
      </w:r>
      <w:proofErr w:type="gramEnd"/>
      <w:r w:rsidRPr="00947ECE">
        <w:rPr>
          <w:rStyle w:val="af4"/>
          <w:lang w:val="en-US"/>
        </w:rPr>
        <w:t xml:space="preserve"> </w:t>
      </w:r>
      <w:r w:rsidRPr="00947ECE">
        <w:rPr>
          <w:rStyle w:val="af4"/>
        </w:rPr>
        <w:t>привязка</w:t>
      </w:r>
      <w:r w:rsidRPr="00947ECE">
        <w:rPr>
          <w:rStyle w:val="af4"/>
          <w:lang w:val="en-US"/>
        </w:rPr>
        <w:t xml:space="preserve"> </w:t>
      </w:r>
      <w:r w:rsidRPr="00947ECE">
        <w:rPr>
          <w:rStyle w:val="af4"/>
        </w:rPr>
        <w:t>элемента</w:t>
      </w:r>
      <w:r w:rsidRPr="00947ECE">
        <w:rPr>
          <w:rStyle w:val="af4"/>
          <w:lang w:val="en-US"/>
        </w:rPr>
        <w:t xml:space="preserve"> </w:t>
      </w:r>
      <w:r w:rsidRPr="00947ECE">
        <w:rPr>
          <w:rStyle w:val="af4"/>
        </w:rPr>
        <w:t>к</w:t>
      </w:r>
      <w:r w:rsidRPr="00947ECE">
        <w:rPr>
          <w:rStyle w:val="af4"/>
          <w:lang w:val="en-US"/>
        </w:rPr>
        <w:t xml:space="preserve"> </w:t>
      </w:r>
      <w:r w:rsidRPr="00947ECE">
        <w:rPr>
          <w:rStyle w:val="af4"/>
        </w:rPr>
        <w:t>самому</w:t>
      </w:r>
      <w:r w:rsidRPr="00947ECE">
        <w:rPr>
          <w:rStyle w:val="af4"/>
          <w:lang w:val="en-US"/>
        </w:rPr>
        <w:t xml:space="preserve"> </w:t>
      </w:r>
      <w:r w:rsidRPr="00947ECE">
        <w:rPr>
          <w:rStyle w:val="af4"/>
        </w:rPr>
        <w:t>себе</w:t>
      </w:r>
      <w:r w:rsidRPr="00947ECE">
        <w:rPr>
          <w:rStyle w:val="af4"/>
          <w:lang w:val="en-US"/>
        </w:rPr>
        <w:t xml:space="preserve"> --&gt;</w:t>
      </w:r>
    </w:p>
    <w:p w:rsidR="00947ECE" w:rsidRPr="00947ECE" w:rsidRDefault="004130BF" w:rsidP="004130BF">
      <w:pPr>
        <w:pStyle w:val="a4"/>
        <w:rPr>
          <w:rStyle w:val="af6"/>
        </w:rPr>
      </w:pPr>
      <w:r w:rsidRPr="00947ECE">
        <w:rPr>
          <w:rStyle w:val="af6"/>
        </w:rPr>
        <w:t>&lt;</w:t>
      </w:r>
      <w:r w:rsidRPr="00947ECE">
        <w:rPr>
          <w:rStyle w:val="af7"/>
        </w:rPr>
        <w:t>TextBlock</w:t>
      </w:r>
      <w:r w:rsidRPr="00947ECE">
        <w:rPr>
          <w:rStyle w:val="af6"/>
        </w:rPr>
        <w:t xml:space="preserve"> </w:t>
      </w:r>
      <w:r w:rsidRPr="00947ECE">
        <w:rPr>
          <w:rStyle w:val="XML"/>
        </w:rPr>
        <w:t>Text</w:t>
      </w:r>
      <w:r w:rsidRPr="00947ECE">
        <w:rPr>
          <w:rStyle w:val="af6"/>
        </w:rPr>
        <w:t>="{</w:t>
      </w:r>
      <w:r w:rsidRPr="00947ECE">
        <w:rPr>
          <w:rStyle w:val="af7"/>
        </w:rPr>
        <w:t>Binding</w:t>
      </w:r>
      <w:r w:rsidRPr="00947ECE">
        <w:rPr>
          <w:rStyle w:val="af6"/>
        </w:rPr>
        <w:t xml:space="preserve"> </w:t>
      </w:r>
      <w:r w:rsidRPr="00947ECE">
        <w:rPr>
          <w:rStyle w:val="XML"/>
        </w:rPr>
        <w:t>Width</w:t>
      </w:r>
      <w:r w:rsidRPr="00947ECE">
        <w:rPr>
          <w:rStyle w:val="af6"/>
        </w:rPr>
        <w:t>,</w:t>
      </w:r>
    </w:p>
    <w:p w:rsidR="00E70C79" w:rsidRPr="00673B02" w:rsidRDefault="00947ECE" w:rsidP="004130BF">
      <w:pPr>
        <w:pStyle w:val="a4"/>
        <w:rPr>
          <w:rStyle w:val="af6"/>
        </w:rPr>
      </w:pPr>
      <w:r w:rsidRPr="00673B02">
        <w:rPr>
          <w:rStyle w:val="af6"/>
        </w:rPr>
        <w:t xml:space="preserve">                         </w:t>
      </w:r>
      <w:r w:rsidR="004130BF" w:rsidRPr="00673B02">
        <w:rPr>
          <w:rStyle w:val="af6"/>
        </w:rPr>
        <w:t xml:space="preserve"> </w:t>
      </w:r>
      <w:r w:rsidR="004130BF" w:rsidRPr="00947ECE">
        <w:rPr>
          <w:rStyle w:val="XML"/>
        </w:rPr>
        <w:t>RelativeSource</w:t>
      </w:r>
      <w:proofErr w:type="gramStart"/>
      <w:r w:rsidR="004130BF" w:rsidRPr="00673B02">
        <w:rPr>
          <w:rStyle w:val="af6"/>
        </w:rPr>
        <w:t>={</w:t>
      </w:r>
      <w:proofErr w:type="gramEnd"/>
      <w:r w:rsidR="004130BF" w:rsidRPr="00947ECE">
        <w:rPr>
          <w:rStyle w:val="af7"/>
        </w:rPr>
        <w:t>RelativeSource</w:t>
      </w:r>
      <w:r w:rsidR="004130BF" w:rsidRPr="00673B02">
        <w:rPr>
          <w:rStyle w:val="af6"/>
        </w:rPr>
        <w:t xml:space="preserve"> </w:t>
      </w:r>
      <w:r w:rsidR="004130BF" w:rsidRPr="00947ECE">
        <w:rPr>
          <w:rStyle w:val="XML"/>
        </w:rPr>
        <w:t>Self</w:t>
      </w:r>
      <w:r w:rsidR="004130BF" w:rsidRPr="00673B02">
        <w:rPr>
          <w:rStyle w:val="af6"/>
        </w:rPr>
        <w:t>}}" /&gt;</w:t>
      </w:r>
    </w:p>
    <w:p w:rsidR="008B0071" w:rsidRPr="008B0071" w:rsidRDefault="004D1058" w:rsidP="008B0071">
      <w:r>
        <w:t>Если</w:t>
      </w:r>
      <w:r w:rsidRPr="00857D65">
        <w:t xml:space="preserve"> </w:t>
      </w:r>
      <w:r>
        <w:t>при</w:t>
      </w:r>
      <w:r w:rsidRPr="00857D65">
        <w:t xml:space="preserve"> </w:t>
      </w:r>
      <w:r>
        <w:t>описании</w:t>
      </w:r>
      <w:r w:rsidRPr="00857D65">
        <w:t xml:space="preserve"> </w:t>
      </w:r>
      <w:r>
        <w:t>привязки</w:t>
      </w:r>
      <w:r w:rsidRPr="00857D65">
        <w:t xml:space="preserve"> </w:t>
      </w:r>
      <w:r>
        <w:t>не</w:t>
      </w:r>
      <w:r w:rsidRPr="00857D65">
        <w:t xml:space="preserve"> </w:t>
      </w:r>
      <w:r>
        <w:t>задано</w:t>
      </w:r>
      <w:r w:rsidRPr="00857D65">
        <w:t xml:space="preserve"> </w:t>
      </w:r>
      <w:r>
        <w:t>ни</w:t>
      </w:r>
      <w:r w:rsidRPr="00857D65">
        <w:t xml:space="preserve"> </w:t>
      </w:r>
      <w:r>
        <w:t>одно</w:t>
      </w:r>
      <w:r w:rsidRPr="00857D65">
        <w:t xml:space="preserve"> </w:t>
      </w:r>
      <w:r>
        <w:t>из</w:t>
      </w:r>
      <w:r w:rsidRPr="00857D65">
        <w:t xml:space="preserve"> </w:t>
      </w:r>
      <w:r>
        <w:t>свойств</w:t>
      </w:r>
      <w:r w:rsidRPr="00857D65">
        <w:t xml:space="preserve"> </w:t>
      </w:r>
      <w:r w:rsidRPr="00673B02">
        <w:rPr>
          <w:rStyle w:val="a9"/>
          <w:lang w:val="en-US"/>
        </w:rPr>
        <w:t>ElementName</w:t>
      </w:r>
      <w:r w:rsidRPr="00857D65">
        <w:t xml:space="preserve">, </w:t>
      </w:r>
      <w:r w:rsidRPr="00673B02">
        <w:rPr>
          <w:rStyle w:val="a9"/>
          <w:lang w:val="en-US"/>
        </w:rPr>
        <w:t>Source</w:t>
      </w:r>
      <w:r w:rsidRPr="00857D65">
        <w:t xml:space="preserve">, </w:t>
      </w:r>
      <w:r w:rsidRPr="00673B02">
        <w:rPr>
          <w:rStyle w:val="a9"/>
          <w:lang w:val="en-US"/>
        </w:rPr>
        <w:t>RelativeSource</w:t>
      </w:r>
      <w:r w:rsidRPr="00857D65">
        <w:t xml:space="preserve">, </w:t>
      </w:r>
      <w:r>
        <w:t>источник</w:t>
      </w:r>
      <w:r w:rsidRPr="00857D65">
        <w:t xml:space="preserve"> </w:t>
      </w:r>
      <w:r>
        <w:t>данных</w:t>
      </w:r>
      <w:r w:rsidRPr="00857D65">
        <w:t xml:space="preserve"> </w:t>
      </w:r>
      <w:r>
        <w:t>определяется</w:t>
      </w:r>
      <w:r w:rsidRPr="00857D65">
        <w:t xml:space="preserve"> </w:t>
      </w:r>
      <w:r>
        <w:t>на</w:t>
      </w:r>
      <w:r w:rsidRPr="00857D65">
        <w:t xml:space="preserve"> </w:t>
      </w:r>
      <w:r>
        <w:t>основе</w:t>
      </w:r>
      <w:r w:rsidRPr="00857D65">
        <w:t xml:space="preserve"> </w:t>
      </w:r>
      <w:r>
        <w:t>значения</w:t>
      </w:r>
      <w:r w:rsidRPr="00857D65">
        <w:t xml:space="preserve"> </w:t>
      </w:r>
      <w:r w:rsidR="008B0071">
        <w:t>свойства</w:t>
      </w:r>
      <w:r w:rsidR="008B0071" w:rsidRPr="00857D65">
        <w:t xml:space="preserve"> </w:t>
      </w:r>
      <w:r w:rsidR="008B0071" w:rsidRPr="00673B02">
        <w:rPr>
          <w:rStyle w:val="a9"/>
          <w:lang w:val="en-US"/>
        </w:rPr>
        <w:t>DataContext</w:t>
      </w:r>
      <w:r w:rsidR="008B0071" w:rsidRPr="00857D65">
        <w:t xml:space="preserve"> </w:t>
      </w:r>
      <w:r w:rsidR="008B0071">
        <w:t>целевого</w:t>
      </w:r>
      <w:r w:rsidR="008B0071" w:rsidRPr="00857D65">
        <w:t xml:space="preserve"> </w:t>
      </w:r>
      <w:r w:rsidR="008B0071">
        <w:t>объекта</w:t>
      </w:r>
      <w:r w:rsidR="008B0071" w:rsidRPr="00857D65">
        <w:t xml:space="preserve">. </w:t>
      </w:r>
      <w:r w:rsidR="008B0071">
        <w:t xml:space="preserve">Если у целевого объекта это свойство не установлено, будет выполнен поиск по дереву элементов для нахождения первого родительского </w:t>
      </w:r>
      <w:r w:rsidR="008B0071" w:rsidRPr="008B0071">
        <w:rPr>
          <w:rStyle w:val="a9"/>
        </w:rPr>
        <w:t>DataContext</w:t>
      </w:r>
      <w:r w:rsidR="008B0071">
        <w:t xml:space="preserve">, не равного </w:t>
      </w:r>
      <w:r w:rsidR="008B0071" w:rsidRPr="008B0071">
        <w:rPr>
          <w:rStyle w:val="af6"/>
        </w:rPr>
        <w:t>null</w:t>
      </w:r>
      <w:r w:rsidR="008B0071" w:rsidRPr="008B0071">
        <w:t>.</w:t>
      </w:r>
    </w:p>
    <w:p w:rsidR="008B0071" w:rsidRPr="008B0071" w:rsidRDefault="008B0071" w:rsidP="008B0071">
      <w:r>
        <w:t xml:space="preserve">Изменим пример, использовавшийся для демонстрации свойства привязки </w:t>
      </w:r>
      <w:r w:rsidRPr="009B6312">
        <w:rPr>
          <w:rStyle w:val="a9"/>
        </w:rPr>
        <w:t>Source</w:t>
      </w:r>
      <w:r>
        <w:t xml:space="preserve">, чтобы применялся </w:t>
      </w:r>
      <w:r w:rsidRPr="008B0071">
        <w:rPr>
          <w:rStyle w:val="a9"/>
        </w:rPr>
        <w:t>DataContext</w:t>
      </w:r>
      <w:r>
        <w:t>:</w:t>
      </w:r>
    </w:p>
    <w:p w:rsidR="008B0071" w:rsidRPr="004B5C77" w:rsidRDefault="008B0071" w:rsidP="008B0071">
      <w:pPr>
        <w:pStyle w:val="a4"/>
        <w:rPr>
          <w:rStyle w:val="af4"/>
        </w:rPr>
      </w:pPr>
      <w:proofErr w:type="gramStart"/>
      <w:r w:rsidRPr="004B5C77">
        <w:rPr>
          <w:rStyle w:val="af4"/>
        </w:rPr>
        <w:t>&lt;!--</w:t>
      </w:r>
      <w:proofErr w:type="gramEnd"/>
      <w:r w:rsidRPr="004B5C77">
        <w:rPr>
          <w:rStyle w:val="af4"/>
        </w:rPr>
        <w:t xml:space="preserve"> описание окна и его ресурсов опущено для краткости --&gt;</w:t>
      </w:r>
    </w:p>
    <w:p w:rsidR="008B0071" w:rsidRPr="004B5C77" w:rsidRDefault="008B0071" w:rsidP="008B0071">
      <w:pPr>
        <w:pStyle w:val="a4"/>
        <w:rPr>
          <w:rStyle w:val="af6"/>
        </w:rPr>
      </w:pPr>
      <w:r w:rsidRPr="004B5C77">
        <w:rPr>
          <w:rStyle w:val="af6"/>
        </w:rPr>
        <w:t>&lt;</w:t>
      </w:r>
      <w:r w:rsidRPr="004B5C77">
        <w:rPr>
          <w:rStyle w:val="af7"/>
        </w:rPr>
        <w:t>Grid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Margin</w:t>
      </w:r>
      <w:r w:rsidRPr="004B5C77">
        <w:rPr>
          <w:rStyle w:val="af6"/>
        </w:rPr>
        <w:t xml:space="preserve">="10" </w:t>
      </w:r>
      <w:r w:rsidRPr="004B5C77">
        <w:rPr>
          <w:rStyle w:val="XML"/>
        </w:rPr>
        <w:t>DataContext</w:t>
      </w:r>
      <w:r w:rsidRPr="004B5C77">
        <w:rPr>
          <w:rStyle w:val="af6"/>
        </w:rPr>
        <w:t>="{</w:t>
      </w:r>
      <w:r w:rsidRPr="004B5C77">
        <w:rPr>
          <w:rStyle w:val="af7"/>
        </w:rPr>
        <w:t>StaticResource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smith</w:t>
      </w:r>
      <w:r w:rsidRPr="004B5C77">
        <w:rPr>
          <w:rStyle w:val="af6"/>
        </w:rPr>
        <w:t>}"&gt;</w:t>
      </w:r>
    </w:p>
    <w:p w:rsidR="008B0071" w:rsidRPr="004B5C77" w:rsidRDefault="008B0071" w:rsidP="008B0071">
      <w:pPr>
        <w:pStyle w:val="a4"/>
        <w:rPr>
          <w:rStyle w:val="af4"/>
        </w:rPr>
      </w:pPr>
      <w:r w:rsidRPr="008B0071">
        <w:t xml:space="preserve">  </w:t>
      </w:r>
      <w:proofErr w:type="gramStart"/>
      <w:r w:rsidRPr="004B5C77">
        <w:rPr>
          <w:rStyle w:val="af4"/>
        </w:rPr>
        <w:t>&lt;!--</w:t>
      </w:r>
      <w:proofErr w:type="gramEnd"/>
      <w:r w:rsidRPr="004B5C77">
        <w:rPr>
          <w:rStyle w:val="af4"/>
        </w:rPr>
        <w:t xml:space="preserve"> описание структуры Grid опущено для краткости --&gt;</w:t>
      </w:r>
    </w:p>
    <w:p w:rsidR="008B0071" w:rsidRPr="004B5C77" w:rsidRDefault="008B0071" w:rsidP="008B0071">
      <w:pPr>
        <w:pStyle w:val="a4"/>
        <w:rPr>
          <w:lang w:val="ru-RU"/>
        </w:rPr>
      </w:pPr>
    </w:p>
    <w:p w:rsidR="008B0071" w:rsidRPr="004B5C77" w:rsidRDefault="008B0071" w:rsidP="008B0071">
      <w:pPr>
        <w:pStyle w:val="a4"/>
        <w:rPr>
          <w:rStyle w:val="af6"/>
        </w:rPr>
      </w:pPr>
      <w:r w:rsidRPr="00673B02">
        <w:rPr>
          <w:rStyle w:val="af6"/>
          <w:lang w:val="ru-RU"/>
        </w:rPr>
        <w:t xml:space="preserve">  </w:t>
      </w:r>
      <w:r w:rsidRPr="004B5C77">
        <w:rPr>
          <w:rStyle w:val="af6"/>
        </w:rPr>
        <w:t>&lt;</w:t>
      </w:r>
      <w:r w:rsidRPr="004B5C77">
        <w:rPr>
          <w:rStyle w:val="af7"/>
        </w:rPr>
        <w:t>TextBlock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Grid.Column</w:t>
      </w:r>
      <w:r w:rsidRPr="004B5C77">
        <w:rPr>
          <w:rStyle w:val="af6"/>
        </w:rPr>
        <w:t xml:space="preserve">="0" </w:t>
      </w:r>
      <w:r w:rsidRPr="004B5C77">
        <w:rPr>
          <w:rStyle w:val="XML"/>
        </w:rPr>
        <w:t>Grid.Row</w:t>
      </w:r>
      <w:r w:rsidRPr="004B5C77">
        <w:rPr>
          <w:rStyle w:val="af6"/>
        </w:rPr>
        <w:t xml:space="preserve">="0" </w:t>
      </w:r>
      <w:r w:rsidRPr="004B5C77">
        <w:rPr>
          <w:rStyle w:val="XML"/>
        </w:rPr>
        <w:t>Text</w:t>
      </w:r>
      <w:r w:rsidRPr="004B5C77">
        <w:rPr>
          <w:rStyle w:val="af6"/>
        </w:rPr>
        <w:t>="Name" /&gt;</w:t>
      </w:r>
    </w:p>
    <w:p w:rsidR="008B0071" w:rsidRPr="004B5C77" w:rsidRDefault="008B0071" w:rsidP="008B0071">
      <w:pPr>
        <w:pStyle w:val="a4"/>
        <w:rPr>
          <w:rStyle w:val="af6"/>
        </w:rPr>
      </w:pPr>
      <w:r w:rsidRPr="004B5C77">
        <w:rPr>
          <w:rStyle w:val="af6"/>
        </w:rPr>
        <w:t xml:space="preserve">  &lt;</w:t>
      </w:r>
      <w:r w:rsidRPr="004B5C77">
        <w:rPr>
          <w:rStyle w:val="af7"/>
        </w:rPr>
        <w:t>TextBox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Grid.Column</w:t>
      </w:r>
      <w:r w:rsidRPr="004B5C77">
        <w:rPr>
          <w:rStyle w:val="af6"/>
        </w:rPr>
        <w:t xml:space="preserve">="1" </w:t>
      </w:r>
      <w:r w:rsidRPr="004B5C77">
        <w:rPr>
          <w:rStyle w:val="XML"/>
        </w:rPr>
        <w:t>Grid.Row</w:t>
      </w:r>
      <w:r w:rsidRPr="004B5C77">
        <w:rPr>
          <w:rStyle w:val="af6"/>
        </w:rPr>
        <w:t xml:space="preserve">="0" </w:t>
      </w:r>
      <w:r w:rsidRPr="004B5C77">
        <w:rPr>
          <w:rStyle w:val="XML"/>
        </w:rPr>
        <w:t>Text</w:t>
      </w:r>
      <w:r w:rsidRPr="004B5C77">
        <w:rPr>
          <w:rStyle w:val="af6"/>
        </w:rPr>
        <w:t>="{</w:t>
      </w:r>
      <w:r w:rsidRPr="004B5C77">
        <w:rPr>
          <w:rStyle w:val="af7"/>
        </w:rPr>
        <w:t>Binding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Name</w:t>
      </w:r>
      <w:r w:rsidRPr="004B5C77">
        <w:rPr>
          <w:rStyle w:val="af6"/>
        </w:rPr>
        <w:t>}" /&gt;</w:t>
      </w:r>
    </w:p>
    <w:p w:rsidR="008B0071" w:rsidRPr="008B0071" w:rsidRDefault="008B0071" w:rsidP="008B0071">
      <w:pPr>
        <w:pStyle w:val="a4"/>
      </w:pPr>
    </w:p>
    <w:p w:rsidR="008B0071" w:rsidRPr="004B5C77" w:rsidRDefault="008B0071" w:rsidP="008B0071">
      <w:pPr>
        <w:pStyle w:val="a4"/>
        <w:rPr>
          <w:rStyle w:val="af6"/>
        </w:rPr>
      </w:pPr>
      <w:r w:rsidRPr="004B5C77">
        <w:rPr>
          <w:rStyle w:val="af6"/>
        </w:rPr>
        <w:t xml:space="preserve">  &lt;</w:t>
      </w:r>
      <w:r w:rsidRPr="004B5C77">
        <w:rPr>
          <w:rStyle w:val="af7"/>
        </w:rPr>
        <w:t>TextBlock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Grid.Column</w:t>
      </w:r>
      <w:r w:rsidRPr="004B5C77">
        <w:rPr>
          <w:rStyle w:val="af6"/>
        </w:rPr>
        <w:t xml:space="preserve">="0" </w:t>
      </w:r>
      <w:r w:rsidRPr="004B5C77">
        <w:rPr>
          <w:rStyle w:val="XML"/>
        </w:rPr>
        <w:t>Grid.Row</w:t>
      </w:r>
      <w:r w:rsidRPr="004B5C77">
        <w:rPr>
          <w:rStyle w:val="af6"/>
        </w:rPr>
        <w:t xml:space="preserve">="1" </w:t>
      </w:r>
      <w:r w:rsidRPr="004B5C77">
        <w:rPr>
          <w:rStyle w:val="XML"/>
        </w:rPr>
        <w:t>Text</w:t>
      </w:r>
      <w:r w:rsidRPr="004B5C77">
        <w:rPr>
          <w:rStyle w:val="af6"/>
        </w:rPr>
        <w:t>="Age" /&gt;</w:t>
      </w:r>
    </w:p>
    <w:p w:rsidR="008B0071" w:rsidRPr="004B5C77" w:rsidRDefault="008B0071" w:rsidP="008B0071">
      <w:pPr>
        <w:pStyle w:val="a4"/>
        <w:rPr>
          <w:rStyle w:val="af6"/>
        </w:rPr>
      </w:pPr>
      <w:r w:rsidRPr="004B5C77">
        <w:rPr>
          <w:rStyle w:val="af6"/>
        </w:rPr>
        <w:t xml:space="preserve">  &lt;</w:t>
      </w:r>
      <w:r w:rsidRPr="004B5C77">
        <w:rPr>
          <w:rStyle w:val="af7"/>
        </w:rPr>
        <w:t>TextBox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Grid.Column</w:t>
      </w:r>
      <w:r w:rsidRPr="004B5C77">
        <w:rPr>
          <w:rStyle w:val="af6"/>
        </w:rPr>
        <w:t xml:space="preserve">="1" </w:t>
      </w:r>
      <w:r w:rsidRPr="004B5C77">
        <w:rPr>
          <w:rStyle w:val="XML"/>
        </w:rPr>
        <w:t>Grid.Row</w:t>
      </w:r>
      <w:r w:rsidRPr="004B5C77">
        <w:rPr>
          <w:rStyle w:val="af6"/>
        </w:rPr>
        <w:t xml:space="preserve">="1" </w:t>
      </w:r>
      <w:r w:rsidRPr="004B5C77">
        <w:rPr>
          <w:rStyle w:val="XML"/>
        </w:rPr>
        <w:t>Text</w:t>
      </w:r>
      <w:r w:rsidRPr="004B5C77">
        <w:rPr>
          <w:rStyle w:val="af6"/>
        </w:rPr>
        <w:t>="{</w:t>
      </w:r>
      <w:r w:rsidRPr="004B5C77">
        <w:rPr>
          <w:rStyle w:val="af7"/>
        </w:rPr>
        <w:t>Binding</w:t>
      </w:r>
      <w:r w:rsidRPr="004B5C77">
        <w:rPr>
          <w:rStyle w:val="af6"/>
        </w:rPr>
        <w:t xml:space="preserve"> </w:t>
      </w:r>
      <w:r w:rsidRPr="004B5C77">
        <w:rPr>
          <w:rStyle w:val="XML"/>
        </w:rPr>
        <w:t>Age</w:t>
      </w:r>
      <w:r w:rsidRPr="004B5C77">
        <w:rPr>
          <w:rStyle w:val="af6"/>
        </w:rPr>
        <w:t>}" /&gt;</w:t>
      </w:r>
    </w:p>
    <w:p w:rsidR="008B0071" w:rsidRDefault="008B0071" w:rsidP="008B0071">
      <w:pPr>
        <w:pStyle w:val="a4"/>
        <w:rPr>
          <w:rStyle w:val="af6"/>
          <w:lang w:val="ru-RU"/>
        </w:rPr>
      </w:pPr>
      <w:r w:rsidRPr="00673B02">
        <w:rPr>
          <w:rStyle w:val="af6"/>
          <w:lang w:val="ru-RU"/>
        </w:rPr>
        <w:t>&lt;/</w:t>
      </w:r>
      <w:r w:rsidRPr="004B5C77">
        <w:rPr>
          <w:rStyle w:val="af7"/>
        </w:rPr>
        <w:t>Grid</w:t>
      </w:r>
      <w:r w:rsidRPr="00673B02">
        <w:rPr>
          <w:rStyle w:val="af6"/>
          <w:lang w:val="ru-RU"/>
        </w:rPr>
        <w:t>&gt;</w:t>
      </w:r>
    </w:p>
    <w:p w:rsidR="00B23F4C" w:rsidRDefault="00865206" w:rsidP="00B735E7">
      <w:r>
        <w:t xml:space="preserve">Технология </w:t>
      </w:r>
      <w:r>
        <w:rPr>
          <w:lang w:val="en-US"/>
        </w:rPr>
        <w:t>WPF</w:t>
      </w:r>
      <w:r w:rsidRPr="00865206">
        <w:t xml:space="preserve"> </w:t>
      </w:r>
      <w:r>
        <w:t>поддерживает механизм</w:t>
      </w:r>
      <w:r w:rsidR="00B23F4C" w:rsidRPr="00B23F4C">
        <w:t xml:space="preserve"> </w:t>
      </w:r>
      <w:r w:rsidR="00B23F4C" w:rsidRPr="00B23F4C">
        <w:rPr>
          <w:rStyle w:val="a8"/>
        </w:rPr>
        <w:t>поставщиков данных</w:t>
      </w:r>
      <w:r w:rsidR="00B23F4C" w:rsidRPr="00B23F4C">
        <w:t xml:space="preserve"> (</w:t>
      </w:r>
      <w:r w:rsidR="00B23F4C" w:rsidRPr="00B23F4C">
        <w:rPr>
          <w:lang w:val="en-US"/>
        </w:rPr>
        <w:t>data</w:t>
      </w:r>
      <w:r w:rsidR="00B23F4C" w:rsidRPr="00B23F4C">
        <w:t xml:space="preserve"> </w:t>
      </w:r>
      <w:r w:rsidR="00B23F4C" w:rsidRPr="00B23F4C">
        <w:rPr>
          <w:lang w:val="en-US"/>
        </w:rPr>
        <w:t>providers</w:t>
      </w:r>
      <w:r w:rsidR="00B23F4C" w:rsidRPr="00B23F4C">
        <w:t xml:space="preserve">), </w:t>
      </w:r>
      <w:r>
        <w:t>чтобы</w:t>
      </w:r>
      <w:r w:rsidR="00B23F4C" w:rsidRPr="00B23F4C">
        <w:t xml:space="preserve"> упростить декларативную </w:t>
      </w:r>
      <w:r>
        <w:t xml:space="preserve">настройку </w:t>
      </w:r>
      <w:r w:rsidR="00B23F4C" w:rsidRPr="00B23F4C">
        <w:t xml:space="preserve">доступа к источникам данных. В настоящее время </w:t>
      </w:r>
      <w:r w:rsidR="004E72FD">
        <w:t>имеется</w:t>
      </w:r>
      <w:r w:rsidR="00B23F4C" w:rsidRPr="00B23F4C">
        <w:t xml:space="preserve"> два поставщика: </w:t>
      </w:r>
      <w:r w:rsidR="00B23F4C" w:rsidRPr="00865206">
        <w:rPr>
          <w:rStyle w:val="af5"/>
        </w:rPr>
        <w:t>ObjectDataProvider</w:t>
      </w:r>
      <w:r w:rsidR="00B23F4C" w:rsidRPr="00B23F4C">
        <w:t xml:space="preserve"> получает информацию, вызывая</w:t>
      </w:r>
      <w:r w:rsidR="00120AAC" w:rsidRPr="00120AAC">
        <w:t xml:space="preserve"> </w:t>
      </w:r>
      <w:r w:rsidR="00120AAC">
        <w:t>заданный</w:t>
      </w:r>
      <w:r w:rsidR="00B23F4C" w:rsidRPr="00B23F4C">
        <w:t xml:space="preserve"> метод</w:t>
      </w:r>
      <w:r>
        <w:t>, а</w:t>
      </w:r>
      <w:r w:rsidR="00B23F4C" w:rsidRPr="00B23F4C">
        <w:t xml:space="preserve"> </w:t>
      </w:r>
      <w:r w:rsidR="00B23F4C" w:rsidRPr="00865206">
        <w:rPr>
          <w:rStyle w:val="af5"/>
        </w:rPr>
        <w:t>XmlDataProvide</w:t>
      </w:r>
      <w:r w:rsidR="00B23F4C" w:rsidRPr="00865206">
        <w:rPr>
          <w:rStyle w:val="af5"/>
          <w:lang w:val="ru-RU"/>
        </w:rPr>
        <w:t>г</w:t>
      </w:r>
      <w:r w:rsidR="00B23F4C" w:rsidRPr="00B23F4C">
        <w:t xml:space="preserve"> доставляет данные непосредственно из </w:t>
      </w:r>
      <w:r w:rsidR="004E72FD">
        <w:t>источника</w:t>
      </w:r>
      <w:r w:rsidR="00B23F4C" w:rsidRPr="00B23F4C">
        <w:t xml:space="preserve"> XML. Все поставщики данных унаследованы от класса </w:t>
      </w:r>
      <w:r w:rsidR="00B23F4C" w:rsidRPr="00865206">
        <w:rPr>
          <w:rStyle w:val="a9"/>
        </w:rPr>
        <w:t>System.Windows.Data.</w:t>
      </w:r>
      <w:r w:rsidR="00B23F4C" w:rsidRPr="00865206">
        <w:rPr>
          <w:rStyle w:val="af5"/>
        </w:rPr>
        <w:t>DataSourceProvider</w:t>
      </w:r>
      <w:r w:rsidR="00B23F4C" w:rsidRPr="00B23F4C">
        <w:t>.</w:t>
      </w:r>
    </w:p>
    <w:p w:rsidR="00865206" w:rsidRDefault="00884E30" w:rsidP="00884E30">
      <w:r>
        <w:t xml:space="preserve">Для применения </w:t>
      </w:r>
      <w:r w:rsidRPr="00884E30">
        <w:rPr>
          <w:rStyle w:val="af5"/>
        </w:rPr>
        <w:t>ObjectDataProvider</w:t>
      </w:r>
      <w:r>
        <w:t xml:space="preserve"> у него нужно настроить следующие свойства: </w:t>
      </w:r>
      <w:r w:rsidRPr="00884E30">
        <w:rPr>
          <w:rStyle w:val="a9"/>
        </w:rPr>
        <w:t>ObjectType</w:t>
      </w:r>
      <w:r>
        <w:t xml:space="preserve"> – тип, который содержит метод извлечения данных</w:t>
      </w:r>
      <w:r w:rsidRPr="00884E30">
        <w:t xml:space="preserve">; </w:t>
      </w:r>
      <w:r w:rsidRPr="00884E30">
        <w:rPr>
          <w:rStyle w:val="a9"/>
        </w:rPr>
        <w:t>MethodName</w:t>
      </w:r>
      <w:r>
        <w:t xml:space="preserve"> – имя метода, возвращающего данные (это </w:t>
      </w:r>
      <w:proofErr w:type="gramStart"/>
      <w:r>
        <w:t>может быть</w:t>
      </w:r>
      <w:proofErr w:type="gramEnd"/>
      <w:r>
        <w:t xml:space="preserve"> как экземплярный, так и статический метод). Дополнительно можно указать аргументы для передачи конструктору типа (коллекция </w:t>
      </w:r>
      <w:r w:rsidRPr="00884E30">
        <w:rPr>
          <w:rStyle w:val="a9"/>
        </w:rPr>
        <w:t>ConstructorParameters</w:t>
      </w:r>
      <w:r>
        <w:t xml:space="preserve">) и список аргументов метода извлечения данных (коллекция </w:t>
      </w:r>
      <w:r w:rsidRPr="00884E30">
        <w:rPr>
          <w:rStyle w:val="a9"/>
        </w:rPr>
        <w:t>MethodParameters</w:t>
      </w:r>
      <w:r>
        <w:t xml:space="preserve">). Если булево значение </w:t>
      </w:r>
      <w:r w:rsidRPr="00884E30">
        <w:rPr>
          <w:rStyle w:val="a9"/>
        </w:rPr>
        <w:t>IsAsynchronous</w:t>
      </w:r>
      <w:r>
        <w:t xml:space="preserve"> установлено в </w:t>
      </w:r>
      <w:r w:rsidRPr="00884E30">
        <w:rPr>
          <w:rStyle w:val="af6"/>
        </w:rPr>
        <w:t>true</w:t>
      </w:r>
      <w:r>
        <w:t>, выполнения метода извлечения данных происходит асинхронно.</w:t>
      </w:r>
    </w:p>
    <w:p w:rsidR="00120AAC" w:rsidRPr="00120AAC" w:rsidRDefault="00120AAC" w:rsidP="00120AAC">
      <w:pPr>
        <w:pStyle w:val="a4"/>
        <w:rPr>
          <w:rStyle w:val="af4"/>
        </w:rPr>
      </w:pPr>
      <w:bookmarkStart w:id="83" w:name="OLE_LINK5"/>
      <w:proofErr w:type="gramStart"/>
      <w:r w:rsidRPr="00120AAC">
        <w:rPr>
          <w:rStyle w:val="af4"/>
        </w:rPr>
        <w:lastRenderedPageBreak/>
        <w:t>&lt;!--</w:t>
      </w:r>
      <w:proofErr w:type="gramEnd"/>
      <w:r w:rsidRPr="00120AAC">
        <w:rPr>
          <w:rStyle w:val="af4"/>
        </w:rPr>
        <w:t xml:space="preserve"> используются следующие пространства имён </w:t>
      </w:r>
    </w:p>
    <w:p w:rsidR="00120AAC" w:rsidRPr="00EC4A9D" w:rsidRDefault="00C10298" w:rsidP="00120AAC">
      <w:pPr>
        <w:pStyle w:val="a4"/>
        <w:rPr>
          <w:rStyle w:val="af4"/>
          <w:lang w:val="en-US"/>
        </w:rPr>
      </w:pPr>
      <w:r>
        <w:rPr>
          <w:rStyle w:val="af4"/>
        </w:rPr>
        <w:t xml:space="preserve">     </w:t>
      </w:r>
      <w:proofErr w:type="gramStart"/>
      <w:r w:rsidR="00120AAC" w:rsidRPr="00754C7F">
        <w:rPr>
          <w:rStyle w:val="af4"/>
          <w:lang w:val="en-US"/>
        </w:rPr>
        <w:t>xmlns</w:t>
      </w:r>
      <w:r w:rsidR="00120AAC" w:rsidRPr="00EC4A9D">
        <w:rPr>
          <w:rStyle w:val="af4"/>
          <w:lang w:val="en-US"/>
        </w:rPr>
        <w:t>:</w:t>
      </w:r>
      <w:proofErr w:type="gramEnd"/>
      <w:r w:rsidR="00120AAC" w:rsidRPr="00754C7F">
        <w:rPr>
          <w:rStyle w:val="af4"/>
          <w:lang w:val="en-US"/>
        </w:rPr>
        <w:t>local</w:t>
      </w:r>
      <w:r w:rsidR="00120AAC" w:rsidRPr="00EC4A9D">
        <w:rPr>
          <w:rStyle w:val="af4"/>
          <w:lang w:val="en-US"/>
        </w:rPr>
        <w:t>="</w:t>
      </w:r>
      <w:r w:rsidR="00120AAC" w:rsidRPr="00754C7F">
        <w:rPr>
          <w:rStyle w:val="af4"/>
          <w:lang w:val="en-US"/>
        </w:rPr>
        <w:t>clr</w:t>
      </w:r>
      <w:r w:rsidR="00120AAC" w:rsidRPr="00EC4A9D">
        <w:rPr>
          <w:rStyle w:val="af4"/>
          <w:lang w:val="en-US"/>
        </w:rPr>
        <w:t>-</w:t>
      </w:r>
      <w:r w:rsidR="00120AAC" w:rsidRPr="00754C7F">
        <w:rPr>
          <w:rStyle w:val="af4"/>
          <w:lang w:val="en-US"/>
        </w:rPr>
        <w:t>namespace</w:t>
      </w:r>
      <w:r w:rsidR="00120AAC" w:rsidRPr="00EC4A9D">
        <w:rPr>
          <w:rStyle w:val="af4"/>
          <w:lang w:val="en-US"/>
        </w:rPr>
        <w:t>:</w:t>
      </w:r>
      <w:r w:rsidR="00120AAC" w:rsidRPr="00754C7F">
        <w:rPr>
          <w:rStyle w:val="af4"/>
          <w:lang w:val="en-US"/>
        </w:rPr>
        <w:t>WpfBinding</w:t>
      </w:r>
      <w:r w:rsidR="00120AAC" w:rsidRPr="00EC4A9D">
        <w:rPr>
          <w:rStyle w:val="af4"/>
          <w:lang w:val="en-US"/>
        </w:rPr>
        <w:t>"</w:t>
      </w:r>
    </w:p>
    <w:p w:rsidR="00120AAC" w:rsidRPr="00C10298" w:rsidRDefault="00C10298" w:rsidP="00120AAC">
      <w:pPr>
        <w:pStyle w:val="a4"/>
        <w:rPr>
          <w:rStyle w:val="af4"/>
          <w:lang w:val="en-US"/>
        </w:rPr>
      </w:pPr>
      <w:r w:rsidRPr="00EC4A9D">
        <w:rPr>
          <w:rStyle w:val="af4"/>
          <w:lang w:val="en-US"/>
        </w:rPr>
        <w:t xml:space="preserve">     </w:t>
      </w:r>
      <w:proofErr w:type="gramStart"/>
      <w:r w:rsidR="00120AAC" w:rsidRPr="00C10298">
        <w:rPr>
          <w:rStyle w:val="af4"/>
          <w:lang w:val="en-US"/>
        </w:rPr>
        <w:t>xmlns:</w:t>
      </w:r>
      <w:proofErr w:type="gramEnd"/>
      <w:r w:rsidR="00120AAC" w:rsidRPr="00C10298">
        <w:rPr>
          <w:rStyle w:val="af4"/>
          <w:lang w:val="en-US"/>
        </w:rPr>
        <w:t>system="clr-namespace:System;assembly=mscorlib" --&gt;</w:t>
      </w:r>
    </w:p>
    <w:bookmarkEnd w:id="83"/>
    <w:p w:rsidR="00884E30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>&lt;</w:t>
      </w:r>
      <w:r w:rsidRPr="00120AAC">
        <w:rPr>
          <w:rStyle w:val="af7"/>
        </w:rPr>
        <w:t>Window.Resources</w:t>
      </w:r>
      <w:r w:rsidRPr="00120AAC">
        <w:rPr>
          <w:rStyle w:val="af6"/>
        </w:rPr>
        <w:t>&gt;</w:t>
      </w:r>
    </w:p>
    <w:p w:rsidR="00120AAC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&lt;</w:t>
      </w:r>
      <w:r w:rsidRPr="00120AAC">
        <w:rPr>
          <w:rStyle w:val="af7"/>
        </w:rPr>
        <w:t>ObjectDataProvider</w:t>
      </w:r>
      <w:r w:rsidRPr="00120AAC">
        <w:rPr>
          <w:rStyle w:val="af6"/>
        </w:rPr>
        <w:t xml:space="preserve"> </w:t>
      </w:r>
      <w:r w:rsidRPr="00120AAC">
        <w:rPr>
          <w:rStyle w:val="XML"/>
        </w:rPr>
        <w:t>x</w:t>
      </w:r>
      <w:proofErr w:type="gramStart"/>
      <w:r w:rsidRPr="00120AAC">
        <w:rPr>
          <w:rStyle w:val="XML"/>
        </w:rPr>
        <w:t>:Key</w:t>
      </w:r>
      <w:proofErr w:type="gramEnd"/>
      <w:r w:rsidRPr="00120AAC">
        <w:rPr>
          <w:rStyle w:val="af6"/>
        </w:rPr>
        <w:t>="provider"</w:t>
      </w:r>
    </w:p>
    <w:p w:rsidR="00120AAC" w:rsidRPr="00120AAC" w:rsidRDefault="00120AAC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                   </w:t>
      </w:r>
      <w:r w:rsidR="00884E30" w:rsidRPr="00120AAC">
        <w:rPr>
          <w:rStyle w:val="af6"/>
        </w:rPr>
        <w:t xml:space="preserve"> </w:t>
      </w:r>
      <w:r w:rsidR="00884E30" w:rsidRPr="00120AAC">
        <w:rPr>
          <w:rStyle w:val="XML"/>
        </w:rPr>
        <w:t>ObjectType</w:t>
      </w:r>
      <w:r w:rsidR="00884E30" w:rsidRPr="00120AAC">
        <w:rPr>
          <w:rStyle w:val="af6"/>
        </w:rPr>
        <w:t>="{</w:t>
      </w:r>
      <w:r w:rsidR="00884E30" w:rsidRPr="00120AAC">
        <w:rPr>
          <w:rStyle w:val="af7"/>
        </w:rPr>
        <w:t>x</w:t>
      </w:r>
      <w:proofErr w:type="gramStart"/>
      <w:r w:rsidR="00884E30" w:rsidRPr="00120AAC">
        <w:rPr>
          <w:rStyle w:val="af7"/>
        </w:rPr>
        <w:t>:Type</w:t>
      </w:r>
      <w:proofErr w:type="gramEnd"/>
      <w:r w:rsidR="00884E30" w:rsidRPr="00120AAC">
        <w:rPr>
          <w:rStyle w:val="af6"/>
        </w:rPr>
        <w:t xml:space="preserve"> </w:t>
      </w:r>
      <w:r w:rsidR="00884E30" w:rsidRPr="00120AAC">
        <w:rPr>
          <w:rStyle w:val="XML"/>
        </w:rPr>
        <w:t>local:PersonDatabase</w:t>
      </w:r>
      <w:r w:rsidR="00884E30" w:rsidRPr="00120AAC">
        <w:rPr>
          <w:rStyle w:val="af6"/>
        </w:rPr>
        <w:t>}"</w:t>
      </w:r>
    </w:p>
    <w:p w:rsidR="00884E30" w:rsidRPr="00120AAC" w:rsidRDefault="00120AAC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                   </w:t>
      </w:r>
      <w:r w:rsidR="00884E30" w:rsidRPr="00120AAC">
        <w:rPr>
          <w:rStyle w:val="af6"/>
        </w:rPr>
        <w:t xml:space="preserve"> </w:t>
      </w:r>
      <w:r w:rsidR="00884E30" w:rsidRPr="00120AAC">
        <w:rPr>
          <w:rStyle w:val="XML"/>
        </w:rPr>
        <w:t>MethodName</w:t>
      </w:r>
      <w:r w:rsidR="00884E30" w:rsidRPr="00120AAC">
        <w:rPr>
          <w:rStyle w:val="af6"/>
        </w:rPr>
        <w:t>="Read"&gt;</w:t>
      </w:r>
    </w:p>
    <w:p w:rsidR="00884E30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  &lt;</w:t>
      </w:r>
      <w:r w:rsidRPr="00120AAC">
        <w:rPr>
          <w:rStyle w:val="af7"/>
        </w:rPr>
        <w:t>ObjectDataProvider.MethodParameters</w:t>
      </w:r>
      <w:r w:rsidRPr="00120AAC">
        <w:rPr>
          <w:rStyle w:val="af6"/>
        </w:rPr>
        <w:t>&gt;</w:t>
      </w:r>
    </w:p>
    <w:p w:rsidR="00884E30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    &lt;</w:t>
      </w:r>
      <w:r w:rsidRPr="00120AAC">
        <w:rPr>
          <w:rStyle w:val="af7"/>
        </w:rPr>
        <w:t>system</w:t>
      </w:r>
      <w:proofErr w:type="gramStart"/>
      <w:r w:rsidRPr="00120AAC">
        <w:rPr>
          <w:rStyle w:val="af7"/>
        </w:rPr>
        <w:t>:Int32</w:t>
      </w:r>
      <w:proofErr w:type="gramEnd"/>
      <w:r w:rsidRPr="00120AAC">
        <w:rPr>
          <w:rStyle w:val="af6"/>
        </w:rPr>
        <w:t>&gt;</w:t>
      </w:r>
      <w:r w:rsidRPr="004E72FD">
        <w:rPr>
          <w:rStyle w:val="a9"/>
          <w:lang w:val="en-US"/>
        </w:rPr>
        <w:t>42</w:t>
      </w:r>
      <w:r w:rsidRPr="00120AAC">
        <w:rPr>
          <w:rStyle w:val="af6"/>
        </w:rPr>
        <w:t>&lt;/</w:t>
      </w:r>
      <w:r w:rsidRPr="00120AAC">
        <w:rPr>
          <w:rStyle w:val="af7"/>
        </w:rPr>
        <w:t>system:Int32</w:t>
      </w:r>
      <w:r w:rsidRPr="00120AAC">
        <w:rPr>
          <w:rStyle w:val="af6"/>
        </w:rPr>
        <w:t>&gt;</w:t>
      </w:r>
    </w:p>
    <w:p w:rsidR="00884E30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  &lt;/</w:t>
      </w:r>
      <w:r w:rsidRPr="00120AAC">
        <w:rPr>
          <w:rStyle w:val="af7"/>
        </w:rPr>
        <w:t>ObjectDataProvider.MethodParameters</w:t>
      </w:r>
      <w:r w:rsidRPr="00120AAC">
        <w:rPr>
          <w:rStyle w:val="af6"/>
        </w:rPr>
        <w:t>&gt;</w:t>
      </w:r>
    </w:p>
    <w:p w:rsidR="00884E30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 xml:space="preserve">  &lt;/</w:t>
      </w:r>
      <w:r w:rsidRPr="00120AAC">
        <w:rPr>
          <w:rStyle w:val="af7"/>
        </w:rPr>
        <w:t>ObjectDataProvider</w:t>
      </w:r>
      <w:r w:rsidRPr="00120AAC">
        <w:rPr>
          <w:rStyle w:val="af6"/>
        </w:rPr>
        <w:t>&gt;</w:t>
      </w:r>
    </w:p>
    <w:p w:rsidR="00884E30" w:rsidRPr="00120AAC" w:rsidRDefault="00884E30" w:rsidP="00120AAC">
      <w:pPr>
        <w:pStyle w:val="a4"/>
        <w:rPr>
          <w:rStyle w:val="af6"/>
        </w:rPr>
      </w:pPr>
      <w:r w:rsidRPr="00120AAC">
        <w:rPr>
          <w:rStyle w:val="af6"/>
        </w:rPr>
        <w:t>&lt;/</w:t>
      </w:r>
      <w:r w:rsidRPr="00120AAC">
        <w:rPr>
          <w:rStyle w:val="af7"/>
        </w:rPr>
        <w:t>Window.Resources</w:t>
      </w:r>
      <w:r w:rsidRPr="00120AAC">
        <w:rPr>
          <w:rStyle w:val="af6"/>
        </w:rPr>
        <w:t>&gt;</w:t>
      </w:r>
    </w:p>
    <w:p w:rsidR="00120AAC" w:rsidRDefault="00120AAC" w:rsidP="00120AAC">
      <w:pPr>
        <w:pStyle w:val="a4"/>
      </w:pPr>
    </w:p>
    <w:p w:rsidR="00120AAC" w:rsidRPr="00857D65" w:rsidRDefault="00120AAC" w:rsidP="00120AAC">
      <w:pPr>
        <w:pStyle w:val="a4"/>
        <w:rPr>
          <w:rStyle w:val="af4"/>
        </w:rPr>
      </w:pPr>
      <w:r w:rsidRPr="00857D65">
        <w:rPr>
          <w:rStyle w:val="af4"/>
        </w:rPr>
        <w:t xml:space="preserve">// </w:t>
      </w:r>
      <w:r w:rsidRPr="00120AAC">
        <w:rPr>
          <w:rStyle w:val="af4"/>
        </w:rPr>
        <w:t>класс</w:t>
      </w:r>
      <w:r w:rsidRPr="00857D65">
        <w:rPr>
          <w:rStyle w:val="af4"/>
        </w:rPr>
        <w:t xml:space="preserve"> </w:t>
      </w:r>
      <w:r w:rsidRPr="004E72FD">
        <w:rPr>
          <w:rStyle w:val="af4"/>
          <w:lang w:val="en-US"/>
        </w:rPr>
        <w:t>PersonDatabase</w:t>
      </w:r>
      <w:r w:rsidRPr="00857D65">
        <w:rPr>
          <w:rStyle w:val="af4"/>
        </w:rPr>
        <w:t xml:space="preserve"> </w:t>
      </w:r>
      <w:r w:rsidRPr="00120AAC">
        <w:rPr>
          <w:rStyle w:val="af4"/>
        </w:rPr>
        <w:t>объявлен</w:t>
      </w:r>
      <w:r w:rsidRPr="00857D65">
        <w:rPr>
          <w:rStyle w:val="af4"/>
        </w:rPr>
        <w:t xml:space="preserve"> </w:t>
      </w:r>
      <w:r w:rsidRPr="00120AAC">
        <w:rPr>
          <w:rStyle w:val="af4"/>
        </w:rPr>
        <w:t>в</w:t>
      </w:r>
      <w:r w:rsidRPr="00857D65">
        <w:rPr>
          <w:rStyle w:val="af4"/>
        </w:rPr>
        <w:t xml:space="preserve"> </w:t>
      </w:r>
      <w:r w:rsidRPr="00120AAC">
        <w:rPr>
          <w:rStyle w:val="af4"/>
        </w:rPr>
        <w:t>пространстве</w:t>
      </w:r>
      <w:r w:rsidRPr="00857D65">
        <w:rPr>
          <w:rStyle w:val="af4"/>
        </w:rPr>
        <w:t xml:space="preserve"> </w:t>
      </w:r>
      <w:r w:rsidRPr="00120AAC">
        <w:rPr>
          <w:rStyle w:val="af4"/>
        </w:rPr>
        <w:t>имён</w:t>
      </w:r>
      <w:r w:rsidRPr="00857D65">
        <w:rPr>
          <w:rStyle w:val="af4"/>
        </w:rPr>
        <w:t xml:space="preserve"> </w:t>
      </w:r>
      <w:r w:rsidRPr="004E72FD">
        <w:rPr>
          <w:rStyle w:val="af4"/>
          <w:lang w:val="en-US"/>
        </w:rPr>
        <w:t>WpfBinding</w:t>
      </w:r>
    </w:p>
    <w:p w:rsidR="00120AAC" w:rsidRPr="00120AAC" w:rsidRDefault="00120AAC" w:rsidP="00120AAC">
      <w:pPr>
        <w:pStyle w:val="a4"/>
      </w:pPr>
      <w:proofErr w:type="gramStart"/>
      <w:r w:rsidRPr="00120AAC">
        <w:rPr>
          <w:rStyle w:val="af6"/>
        </w:rPr>
        <w:t>public</w:t>
      </w:r>
      <w:proofErr w:type="gramEnd"/>
      <w:r w:rsidRPr="00120AAC">
        <w:rPr>
          <w:rStyle w:val="af6"/>
        </w:rPr>
        <w:t xml:space="preserve"> class</w:t>
      </w:r>
      <w:r w:rsidRPr="00120AAC">
        <w:t xml:space="preserve"> </w:t>
      </w:r>
      <w:r w:rsidRPr="00120AAC">
        <w:rPr>
          <w:rStyle w:val="af5"/>
        </w:rPr>
        <w:t>PersonDatabase</w:t>
      </w:r>
    </w:p>
    <w:p w:rsidR="00120AAC" w:rsidRPr="00120AAC" w:rsidRDefault="00120AAC" w:rsidP="00120AAC">
      <w:pPr>
        <w:pStyle w:val="a4"/>
      </w:pPr>
      <w:r w:rsidRPr="00120AAC">
        <w:t>{</w:t>
      </w:r>
    </w:p>
    <w:p w:rsidR="00120AAC" w:rsidRPr="00120AAC" w:rsidRDefault="00120AAC" w:rsidP="00120AAC">
      <w:pPr>
        <w:pStyle w:val="a4"/>
      </w:pPr>
      <w:r w:rsidRPr="00120AAC">
        <w:t xml:space="preserve">    </w:t>
      </w:r>
      <w:proofErr w:type="gramStart"/>
      <w:r w:rsidRPr="00120AAC">
        <w:rPr>
          <w:rStyle w:val="af6"/>
        </w:rPr>
        <w:t>public</w:t>
      </w:r>
      <w:proofErr w:type="gramEnd"/>
      <w:r w:rsidRPr="00120AAC">
        <w:t xml:space="preserve"> </w:t>
      </w:r>
      <w:r w:rsidRPr="00120AAC">
        <w:rPr>
          <w:rStyle w:val="af5"/>
        </w:rPr>
        <w:t>Person</w:t>
      </w:r>
      <w:r w:rsidRPr="00120AAC">
        <w:t xml:space="preserve"> Read(</w:t>
      </w:r>
      <w:r w:rsidRPr="00120AAC">
        <w:rPr>
          <w:rStyle w:val="af6"/>
        </w:rPr>
        <w:t>int</w:t>
      </w:r>
      <w:r w:rsidRPr="00120AAC">
        <w:t xml:space="preserve"> id)</w:t>
      </w:r>
    </w:p>
    <w:p w:rsidR="00120AAC" w:rsidRPr="005F4A1E" w:rsidRDefault="00120AAC" w:rsidP="00120AAC">
      <w:pPr>
        <w:pStyle w:val="a4"/>
        <w:rPr>
          <w:lang w:val="ru-RU"/>
        </w:rPr>
      </w:pPr>
      <w:r w:rsidRPr="00120AAC">
        <w:t xml:space="preserve">    </w:t>
      </w:r>
      <w:r w:rsidRPr="005F4A1E">
        <w:rPr>
          <w:lang w:val="ru-RU"/>
        </w:rPr>
        <w:t>{</w:t>
      </w:r>
    </w:p>
    <w:p w:rsidR="00120AAC" w:rsidRPr="005F4A1E" w:rsidRDefault="00120AAC" w:rsidP="00120AAC">
      <w:pPr>
        <w:pStyle w:val="a4"/>
        <w:rPr>
          <w:lang w:val="ru-RU"/>
        </w:rPr>
      </w:pPr>
      <w:r w:rsidRPr="005F4A1E">
        <w:rPr>
          <w:lang w:val="ru-RU"/>
        </w:rPr>
        <w:t xml:space="preserve">        </w:t>
      </w:r>
      <w:proofErr w:type="gramStart"/>
      <w:r w:rsidRPr="00120AAC">
        <w:rPr>
          <w:rStyle w:val="af6"/>
        </w:rPr>
        <w:t>return</w:t>
      </w:r>
      <w:proofErr w:type="gramEnd"/>
      <w:r w:rsidRPr="005F4A1E">
        <w:rPr>
          <w:rStyle w:val="af6"/>
          <w:lang w:val="ru-RU"/>
        </w:rPr>
        <w:t xml:space="preserve"> </w:t>
      </w:r>
      <w:r w:rsidRPr="00120AAC">
        <w:rPr>
          <w:rStyle w:val="af6"/>
        </w:rPr>
        <w:t>new</w:t>
      </w:r>
      <w:r w:rsidRPr="005F4A1E">
        <w:rPr>
          <w:lang w:val="ru-RU"/>
        </w:rPr>
        <w:t xml:space="preserve"> </w:t>
      </w:r>
      <w:r w:rsidRPr="00120AAC">
        <w:rPr>
          <w:rStyle w:val="af5"/>
        </w:rPr>
        <w:t>Person</w:t>
      </w:r>
      <w:r w:rsidRPr="005F4A1E">
        <w:rPr>
          <w:lang w:val="ru-RU"/>
        </w:rPr>
        <w:t>();</w:t>
      </w:r>
    </w:p>
    <w:p w:rsidR="00120AAC" w:rsidRPr="005F4A1E" w:rsidRDefault="00120AAC" w:rsidP="00120AAC">
      <w:pPr>
        <w:pStyle w:val="a4"/>
        <w:rPr>
          <w:lang w:val="ru-RU"/>
        </w:rPr>
      </w:pPr>
      <w:r w:rsidRPr="005F4A1E">
        <w:rPr>
          <w:lang w:val="ru-RU"/>
        </w:rPr>
        <w:t xml:space="preserve">    }</w:t>
      </w:r>
    </w:p>
    <w:p w:rsidR="00884E30" w:rsidRPr="005F4A1E" w:rsidRDefault="00120AAC" w:rsidP="00120AAC">
      <w:pPr>
        <w:pStyle w:val="a4"/>
        <w:rPr>
          <w:lang w:val="ru-RU"/>
        </w:rPr>
      </w:pPr>
      <w:r w:rsidRPr="005F4A1E">
        <w:rPr>
          <w:lang w:val="ru-RU"/>
        </w:rPr>
        <w:t>}</w:t>
      </w:r>
    </w:p>
    <w:p w:rsidR="00865206" w:rsidRDefault="005F4A1E" w:rsidP="00B735E7">
      <w:r w:rsidRPr="005F4A1E">
        <w:t xml:space="preserve">Поставщик </w:t>
      </w:r>
      <w:r w:rsidRPr="005F4A1E">
        <w:rPr>
          <w:rStyle w:val="af5"/>
        </w:rPr>
        <w:t>XmlDataProvider</w:t>
      </w:r>
      <w:r w:rsidRPr="005F4A1E">
        <w:t xml:space="preserve"> предлагает простой способ извлечения XML-данных из отдельного файла, местоположения в Интернете или ресурса приложения. Чтобы использовать </w:t>
      </w:r>
      <w:r w:rsidRPr="005F4A1E">
        <w:rPr>
          <w:rStyle w:val="af5"/>
        </w:rPr>
        <w:t>XmlDataProvider</w:t>
      </w:r>
      <w:r w:rsidRPr="005F4A1E">
        <w:t xml:space="preserve">, он должен быть определён и ориентирован на нужный файл или URI за счёт установки свойства </w:t>
      </w:r>
      <w:r w:rsidRPr="005F4A1E">
        <w:rPr>
          <w:rStyle w:val="a9"/>
        </w:rPr>
        <w:t>Source</w:t>
      </w:r>
      <w:r w:rsidRPr="005F4A1E">
        <w:t xml:space="preserve">. Для фильтрации данных можно применить свойство </w:t>
      </w:r>
      <w:r w:rsidRPr="005F4A1E">
        <w:rPr>
          <w:rStyle w:val="a9"/>
        </w:rPr>
        <w:t>XPath</w:t>
      </w:r>
      <w:r w:rsidRPr="005F4A1E">
        <w:t xml:space="preserve">. По умолчанию </w:t>
      </w:r>
      <w:r w:rsidRPr="005F4A1E">
        <w:rPr>
          <w:rStyle w:val="af5"/>
        </w:rPr>
        <w:t>XmlDataProvider</w:t>
      </w:r>
      <w:r w:rsidRPr="005F4A1E">
        <w:t xml:space="preserve"> загружает XML-содержимое асинхронно, если только явно не установить свойство </w:t>
      </w:r>
      <w:r w:rsidRPr="005F4A1E">
        <w:rPr>
          <w:rStyle w:val="a9"/>
        </w:rPr>
        <w:t>IsAsynchronous</w:t>
      </w:r>
      <w:r w:rsidRPr="005F4A1E">
        <w:t xml:space="preserve"> в </w:t>
      </w:r>
      <w:r w:rsidRPr="005F4A1E">
        <w:rPr>
          <w:rStyle w:val="af6"/>
        </w:rPr>
        <w:t>false</w:t>
      </w:r>
      <w:r w:rsidRPr="005F4A1E">
        <w:t>.</w:t>
      </w:r>
    </w:p>
    <w:p w:rsidR="005F4A1E" w:rsidRPr="00120AAC" w:rsidRDefault="005F4A1E" w:rsidP="005F4A1E">
      <w:pPr>
        <w:pStyle w:val="a4"/>
        <w:rPr>
          <w:rStyle w:val="af4"/>
        </w:rPr>
      </w:pPr>
      <w:proofErr w:type="gramStart"/>
      <w:r w:rsidRPr="00120AAC">
        <w:rPr>
          <w:rStyle w:val="af4"/>
        </w:rPr>
        <w:t>&lt;!--</w:t>
      </w:r>
      <w:proofErr w:type="gramEnd"/>
      <w:r w:rsidRPr="00120AAC">
        <w:rPr>
          <w:rStyle w:val="af4"/>
        </w:rPr>
        <w:t xml:space="preserve"> </w:t>
      </w:r>
      <w:r>
        <w:rPr>
          <w:rStyle w:val="af4"/>
        </w:rPr>
        <w:t>показано описание ресурсов некоего окна</w:t>
      </w:r>
    </w:p>
    <w:p w:rsidR="005F4A1E" w:rsidRPr="00C10298" w:rsidRDefault="00C10298" w:rsidP="005F4A1E">
      <w:pPr>
        <w:pStyle w:val="a4"/>
        <w:rPr>
          <w:rStyle w:val="af4"/>
        </w:rPr>
      </w:pPr>
      <w:r>
        <w:rPr>
          <w:rStyle w:val="af4"/>
        </w:rPr>
        <w:t xml:space="preserve">     </w:t>
      </w:r>
      <w:proofErr w:type="gramStart"/>
      <w:r w:rsidR="005F4A1E">
        <w:rPr>
          <w:rStyle w:val="af4"/>
        </w:rPr>
        <w:t>файл</w:t>
      </w:r>
      <w:proofErr w:type="gramEnd"/>
      <w:r w:rsidR="005F4A1E" w:rsidRPr="00C10298">
        <w:rPr>
          <w:rStyle w:val="af4"/>
        </w:rPr>
        <w:t xml:space="preserve"> </w:t>
      </w:r>
      <w:r w:rsidR="005F4A1E" w:rsidRPr="005F4A1E">
        <w:rPr>
          <w:rStyle w:val="af4"/>
          <w:lang w:val="en-US"/>
        </w:rPr>
        <w:t>store</w:t>
      </w:r>
      <w:r w:rsidR="005F4A1E" w:rsidRPr="00C10298">
        <w:rPr>
          <w:rStyle w:val="af4"/>
        </w:rPr>
        <w:t>.</w:t>
      </w:r>
      <w:r w:rsidR="005F4A1E" w:rsidRPr="005F4A1E">
        <w:rPr>
          <w:rStyle w:val="af4"/>
          <w:lang w:val="en-US"/>
        </w:rPr>
        <w:t>xml</w:t>
      </w:r>
      <w:r w:rsidR="005F4A1E" w:rsidRPr="00C10298">
        <w:rPr>
          <w:rStyle w:val="af4"/>
        </w:rPr>
        <w:t xml:space="preserve"> </w:t>
      </w:r>
      <w:r w:rsidR="005F4A1E">
        <w:rPr>
          <w:rStyle w:val="af4"/>
        </w:rPr>
        <w:t>содержит</w:t>
      </w:r>
      <w:r w:rsidR="005F4A1E" w:rsidRPr="00C10298">
        <w:rPr>
          <w:rStyle w:val="af4"/>
        </w:rPr>
        <w:t xml:space="preserve"> </w:t>
      </w:r>
      <w:r w:rsidR="005F4A1E">
        <w:rPr>
          <w:rStyle w:val="af4"/>
          <w:lang w:val="en-US"/>
        </w:rPr>
        <w:t>XML</w:t>
      </w:r>
      <w:r w:rsidR="005F4A1E" w:rsidRPr="00C10298">
        <w:rPr>
          <w:rStyle w:val="af4"/>
        </w:rPr>
        <w:t>-</w:t>
      </w:r>
      <w:r w:rsidR="005F4A1E">
        <w:rPr>
          <w:rStyle w:val="af4"/>
        </w:rPr>
        <w:t>элементы</w:t>
      </w:r>
      <w:r w:rsidR="005F4A1E" w:rsidRPr="00C10298">
        <w:rPr>
          <w:rStyle w:val="af4"/>
        </w:rPr>
        <w:t xml:space="preserve"> </w:t>
      </w:r>
      <w:r w:rsidRPr="00C10298">
        <w:rPr>
          <w:rStyle w:val="af4"/>
          <w:lang w:val="en-US"/>
        </w:rPr>
        <w:t>Products</w:t>
      </w:r>
      <w:r w:rsidR="005F4A1E" w:rsidRPr="00C10298">
        <w:rPr>
          <w:rStyle w:val="af4"/>
        </w:rPr>
        <w:t xml:space="preserve"> --&gt;</w:t>
      </w:r>
    </w:p>
    <w:p w:rsidR="005F4A1E" w:rsidRPr="005F4A1E" w:rsidRDefault="005F4A1E" w:rsidP="005F4A1E">
      <w:pPr>
        <w:pStyle w:val="a4"/>
        <w:rPr>
          <w:rStyle w:val="af6"/>
        </w:rPr>
      </w:pPr>
      <w:r w:rsidRPr="005F4A1E">
        <w:rPr>
          <w:rStyle w:val="af6"/>
        </w:rPr>
        <w:t>&lt;</w:t>
      </w:r>
      <w:r w:rsidRPr="005F4A1E">
        <w:rPr>
          <w:rStyle w:val="af7"/>
        </w:rPr>
        <w:t>Window.Resources</w:t>
      </w:r>
      <w:r w:rsidRPr="005F4A1E">
        <w:rPr>
          <w:rStyle w:val="af6"/>
        </w:rPr>
        <w:t>&gt;</w:t>
      </w:r>
    </w:p>
    <w:p w:rsidR="005F4A1E" w:rsidRDefault="005F4A1E" w:rsidP="005F4A1E">
      <w:pPr>
        <w:pStyle w:val="a4"/>
        <w:rPr>
          <w:rStyle w:val="af6"/>
        </w:rPr>
      </w:pPr>
      <w:r w:rsidRPr="005F4A1E">
        <w:rPr>
          <w:rStyle w:val="af6"/>
        </w:rPr>
        <w:t xml:space="preserve">  &lt;</w:t>
      </w:r>
      <w:r w:rsidRPr="005F4A1E">
        <w:rPr>
          <w:rStyle w:val="af7"/>
        </w:rPr>
        <w:t>XmlDataProvider</w:t>
      </w:r>
      <w:r w:rsidRPr="005F4A1E">
        <w:rPr>
          <w:rStyle w:val="af6"/>
        </w:rPr>
        <w:t xml:space="preserve"> </w:t>
      </w:r>
      <w:r w:rsidRPr="005F4A1E">
        <w:rPr>
          <w:rStyle w:val="XML"/>
        </w:rPr>
        <w:t>x</w:t>
      </w:r>
      <w:proofErr w:type="gramStart"/>
      <w:r w:rsidRPr="005F4A1E">
        <w:rPr>
          <w:rStyle w:val="XML"/>
        </w:rPr>
        <w:t>:Key</w:t>
      </w:r>
      <w:proofErr w:type="gramEnd"/>
      <w:r w:rsidRPr="005F4A1E">
        <w:rPr>
          <w:rStyle w:val="af6"/>
        </w:rPr>
        <w:t xml:space="preserve">="provider" </w:t>
      </w:r>
      <w:r w:rsidRPr="005F4A1E">
        <w:rPr>
          <w:rStyle w:val="XML"/>
        </w:rPr>
        <w:t>Source</w:t>
      </w:r>
      <w:r w:rsidRPr="005F4A1E">
        <w:rPr>
          <w:rStyle w:val="af6"/>
        </w:rPr>
        <w:t>="/store.xml"</w:t>
      </w:r>
    </w:p>
    <w:p w:rsidR="005F4A1E" w:rsidRPr="004E72FD" w:rsidRDefault="005F4A1E" w:rsidP="005F4A1E">
      <w:pPr>
        <w:pStyle w:val="a4"/>
        <w:rPr>
          <w:rStyle w:val="af6"/>
          <w:lang w:val="ru-RU"/>
        </w:rPr>
      </w:pPr>
      <w:r>
        <w:rPr>
          <w:rStyle w:val="af6"/>
        </w:rPr>
        <w:t xml:space="preserve">                                   </w:t>
      </w:r>
      <w:r w:rsidRPr="005F4A1E">
        <w:rPr>
          <w:rStyle w:val="af6"/>
        </w:rPr>
        <w:t xml:space="preserve"> </w:t>
      </w:r>
      <w:r w:rsidRPr="005F4A1E">
        <w:rPr>
          <w:rStyle w:val="XML"/>
        </w:rPr>
        <w:t>XPath</w:t>
      </w:r>
      <w:r w:rsidRPr="004E72FD">
        <w:rPr>
          <w:rStyle w:val="af6"/>
          <w:lang w:val="ru-RU"/>
        </w:rPr>
        <w:t>="/</w:t>
      </w:r>
      <w:r w:rsidRPr="005F4A1E">
        <w:rPr>
          <w:rStyle w:val="af6"/>
        </w:rPr>
        <w:t>Products</w:t>
      </w:r>
      <w:r w:rsidRPr="004E72FD">
        <w:rPr>
          <w:rStyle w:val="af6"/>
          <w:lang w:val="ru-RU"/>
        </w:rPr>
        <w:t>" /&gt;</w:t>
      </w:r>
    </w:p>
    <w:p w:rsidR="00865206" w:rsidRPr="004E72FD" w:rsidRDefault="005F4A1E" w:rsidP="005F4A1E">
      <w:pPr>
        <w:pStyle w:val="a4"/>
        <w:rPr>
          <w:rStyle w:val="af6"/>
          <w:lang w:val="ru-RU"/>
        </w:rPr>
      </w:pPr>
      <w:r w:rsidRPr="004E72FD">
        <w:rPr>
          <w:rStyle w:val="af6"/>
          <w:lang w:val="ru-RU"/>
        </w:rPr>
        <w:t>&lt;/</w:t>
      </w:r>
      <w:r w:rsidRPr="005F4A1E">
        <w:rPr>
          <w:rStyle w:val="af7"/>
        </w:rPr>
        <w:t>Window</w:t>
      </w:r>
      <w:r w:rsidRPr="004E72FD">
        <w:rPr>
          <w:rStyle w:val="af7"/>
          <w:lang w:val="ru-RU"/>
        </w:rPr>
        <w:t>.</w:t>
      </w:r>
      <w:r w:rsidRPr="005F4A1E">
        <w:rPr>
          <w:rStyle w:val="af7"/>
        </w:rPr>
        <w:t>Resources</w:t>
      </w:r>
      <w:r w:rsidRPr="004E72FD">
        <w:rPr>
          <w:rStyle w:val="af6"/>
          <w:lang w:val="ru-RU"/>
        </w:rPr>
        <w:t>&gt;</w:t>
      </w:r>
    </w:p>
    <w:p w:rsidR="008B0071" w:rsidRPr="00673B02" w:rsidRDefault="00673B02" w:rsidP="00673B02">
      <w:pPr>
        <w:pStyle w:val="2"/>
      </w:pPr>
      <w:r>
        <w:t>9.3. Обновление данных и направление привязки</w:t>
      </w:r>
    </w:p>
    <w:p w:rsidR="003116DD" w:rsidRDefault="00673B02" w:rsidP="00A36068">
      <w:r>
        <w:t>Ранее было отмечено, что привязка способна автоматически обновлять целевое свойство при изменении источника</w:t>
      </w:r>
      <w:r w:rsidR="00A8244E">
        <w:t xml:space="preserve"> данных</w:t>
      </w:r>
      <w:r>
        <w:t>. Чтобы реализовать этот функционал, можно поступить одним из следующих способов:</w:t>
      </w:r>
    </w:p>
    <w:p w:rsidR="00673B02" w:rsidRDefault="00673B02" w:rsidP="00673B02">
      <w:r>
        <w:t>1. Сделать свойство</w:t>
      </w:r>
      <w:r w:rsidR="00A8244E">
        <w:t xml:space="preserve"> источника данных</w:t>
      </w:r>
      <w:r>
        <w:t xml:space="preserve"> свойством зависимостей.</w:t>
      </w:r>
    </w:p>
    <w:p w:rsidR="00673B02" w:rsidRDefault="00673B02" w:rsidP="00673B02">
      <w:r>
        <w:t xml:space="preserve">2. Генерировать при изменении источника событие </w:t>
      </w:r>
      <w:r w:rsidRPr="00A8244E">
        <w:rPr>
          <w:rStyle w:val="aff0"/>
        </w:rPr>
        <w:t>Имя-Свойства</w:t>
      </w:r>
      <w:r w:rsidRPr="00673B02">
        <w:rPr>
          <w:rStyle w:val="a9"/>
        </w:rPr>
        <w:t>Changed</w:t>
      </w:r>
      <w:r>
        <w:t>.</w:t>
      </w:r>
    </w:p>
    <w:p w:rsidR="00673B02" w:rsidRDefault="00A8244E" w:rsidP="00673B02">
      <w:r>
        <w:t xml:space="preserve">3. </w:t>
      </w:r>
      <w:r w:rsidR="00673B02">
        <w:t xml:space="preserve">Реализовать в источнике интерфейс </w:t>
      </w:r>
      <w:r w:rsidR="00673B02" w:rsidRPr="00A8244E">
        <w:rPr>
          <w:rStyle w:val="af5"/>
        </w:rPr>
        <w:t>INotifyPropertyChanged</w:t>
      </w:r>
      <w:r w:rsidR="00673B02">
        <w:t xml:space="preserve"> (пространство имён </w:t>
      </w:r>
      <w:r w:rsidR="00673B02" w:rsidRPr="00A8244E">
        <w:rPr>
          <w:rStyle w:val="a9"/>
        </w:rPr>
        <w:t>System.ComponentModel</w:t>
      </w:r>
      <w:r w:rsidR="00673B02">
        <w:t>)</w:t>
      </w:r>
      <w:r>
        <w:t>,</w:t>
      </w:r>
      <w:r w:rsidR="00673B02">
        <w:t xml:space="preserve"> содержащий событие </w:t>
      </w:r>
      <w:r w:rsidR="00673B02" w:rsidRPr="00A8244E">
        <w:rPr>
          <w:rStyle w:val="a9"/>
        </w:rPr>
        <w:t>PropertyChanged</w:t>
      </w:r>
      <w:r w:rsidR="00673B02">
        <w:t xml:space="preserve">. Это событие нужно </w:t>
      </w:r>
      <w:r>
        <w:t>генерировать при изменении данных</w:t>
      </w:r>
      <w:r w:rsidR="00673B02">
        <w:t xml:space="preserve">, </w:t>
      </w:r>
      <w:r>
        <w:t>указывая</w:t>
      </w:r>
      <w:r w:rsidR="00673B02">
        <w:t xml:space="preserve"> имя свойства.</w:t>
      </w:r>
    </w:p>
    <w:p w:rsidR="00673B02" w:rsidRDefault="00673B02" w:rsidP="00673B02">
      <w:r>
        <w:t>Пр</w:t>
      </w:r>
      <w:r w:rsidR="00A8244E">
        <w:t>о</w:t>
      </w:r>
      <w:r>
        <w:t xml:space="preserve">ведём модификацию класса </w:t>
      </w:r>
      <w:r w:rsidRPr="00A8244E">
        <w:rPr>
          <w:rStyle w:val="af5"/>
        </w:rPr>
        <w:t>Person</w:t>
      </w:r>
      <w:r>
        <w:t>, использу</w:t>
      </w:r>
      <w:r w:rsidR="00A8244E">
        <w:t>я</w:t>
      </w:r>
      <w:r>
        <w:t xml:space="preserve"> третий подход:</w:t>
      </w:r>
    </w:p>
    <w:p w:rsidR="00A8244E" w:rsidRPr="00A8244E" w:rsidRDefault="00A8244E" w:rsidP="00A8244E">
      <w:pPr>
        <w:pStyle w:val="a4"/>
      </w:pPr>
      <w:proofErr w:type="gramStart"/>
      <w:r w:rsidRPr="00A8244E">
        <w:rPr>
          <w:rStyle w:val="af6"/>
        </w:rPr>
        <w:lastRenderedPageBreak/>
        <w:t>public</w:t>
      </w:r>
      <w:proofErr w:type="gramEnd"/>
      <w:r w:rsidRPr="00A8244E">
        <w:rPr>
          <w:rStyle w:val="af6"/>
        </w:rPr>
        <w:t xml:space="preserve"> class</w:t>
      </w:r>
      <w:r w:rsidRPr="00A8244E">
        <w:t xml:space="preserve"> </w:t>
      </w:r>
      <w:r w:rsidRPr="00A8244E">
        <w:rPr>
          <w:rStyle w:val="af5"/>
        </w:rPr>
        <w:t>Person</w:t>
      </w:r>
      <w:r w:rsidRPr="00A8244E">
        <w:t xml:space="preserve"> : </w:t>
      </w:r>
      <w:r w:rsidRPr="00A8244E">
        <w:rPr>
          <w:rStyle w:val="af5"/>
        </w:rPr>
        <w:t>INotifyPropertyChanged</w:t>
      </w:r>
    </w:p>
    <w:p w:rsidR="00A8244E" w:rsidRPr="00A8244E" w:rsidRDefault="00A8244E" w:rsidP="00A8244E">
      <w:pPr>
        <w:pStyle w:val="a4"/>
      </w:pPr>
      <w:r w:rsidRPr="00A8244E">
        <w:t>{</w:t>
      </w:r>
    </w:p>
    <w:p w:rsidR="00A8244E" w:rsidRPr="009F540D" w:rsidRDefault="00A8244E" w:rsidP="00A8244E">
      <w:pPr>
        <w:pStyle w:val="a4"/>
      </w:pPr>
      <w:r w:rsidRPr="00A8244E">
        <w:t xml:space="preserve">    </w:t>
      </w:r>
      <w:proofErr w:type="gramStart"/>
      <w:r w:rsidRPr="00A8244E">
        <w:rPr>
          <w:rStyle w:val="af6"/>
        </w:rPr>
        <w:t>private</w:t>
      </w:r>
      <w:proofErr w:type="gramEnd"/>
      <w:r w:rsidRPr="00A8244E">
        <w:rPr>
          <w:rStyle w:val="af6"/>
        </w:rPr>
        <w:t xml:space="preserve"> string</w:t>
      </w:r>
      <w:r w:rsidRPr="00A8244E">
        <w:t xml:space="preserve"> _name;</w:t>
      </w:r>
    </w:p>
    <w:p w:rsidR="00A8244E" w:rsidRPr="00A8244E" w:rsidRDefault="00A8244E" w:rsidP="00A8244E">
      <w:pPr>
        <w:pStyle w:val="a4"/>
      </w:pPr>
      <w:r w:rsidRPr="00A8244E">
        <w:t xml:space="preserve">    </w:t>
      </w:r>
      <w:proofErr w:type="gramStart"/>
      <w:r w:rsidRPr="00A8244E">
        <w:rPr>
          <w:rStyle w:val="af6"/>
        </w:rPr>
        <w:t>private</w:t>
      </w:r>
      <w:proofErr w:type="gramEnd"/>
      <w:r w:rsidRPr="00A8244E">
        <w:rPr>
          <w:rStyle w:val="af6"/>
        </w:rPr>
        <w:t xml:space="preserve"> double</w:t>
      </w:r>
      <w:r w:rsidRPr="00A8244E">
        <w:t xml:space="preserve"> _age;</w:t>
      </w:r>
    </w:p>
    <w:p w:rsidR="00A8244E" w:rsidRPr="00A8244E" w:rsidRDefault="00A8244E" w:rsidP="00A8244E">
      <w:pPr>
        <w:pStyle w:val="a4"/>
      </w:pPr>
    </w:p>
    <w:p w:rsidR="00A8244E" w:rsidRPr="00A8244E" w:rsidRDefault="00A8244E" w:rsidP="00A8244E">
      <w:pPr>
        <w:pStyle w:val="a4"/>
      </w:pPr>
      <w:r w:rsidRPr="00A8244E">
        <w:t xml:space="preserve">    </w:t>
      </w:r>
      <w:proofErr w:type="gramStart"/>
      <w:r w:rsidRPr="00A8244E">
        <w:rPr>
          <w:rStyle w:val="af6"/>
        </w:rPr>
        <w:t>public</w:t>
      </w:r>
      <w:proofErr w:type="gramEnd"/>
      <w:r w:rsidRPr="00A8244E">
        <w:rPr>
          <w:rStyle w:val="af6"/>
        </w:rPr>
        <w:t xml:space="preserve"> string</w:t>
      </w:r>
      <w:r w:rsidRPr="00A8244E">
        <w:t xml:space="preserve"> Name</w:t>
      </w:r>
    </w:p>
    <w:p w:rsidR="00A8244E" w:rsidRPr="00A8244E" w:rsidRDefault="00A8244E" w:rsidP="00A8244E">
      <w:pPr>
        <w:pStyle w:val="a4"/>
      </w:pPr>
      <w:r w:rsidRPr="00A8244E">
        <w:t xml:space="preserve">    {</w:t>
      </w:r>
    </w:p>
    <w:p w:rsidR="00A8244E" w:rsidRPr="00A8244E" w:rsidRDefault="00A8244E" w:rsidP="00A8244E">
      <w:pPr>
        <w:pStyle w:val="a4"/>
      </w:pPr>
      <w:r w:rsidRPr="00A8244E">
        <w:t xml:space="preserve">        </w:t>
      </w:r>
      <w:proofErr w:type="gramStart"/>
      <w:r w:rsidRPr="00A8244E">
        <w:rPr>
          <w:rStyle w:val="af6"/>
        </w:rPr>
        <w:t>get</w:t>
      </w:r>
      <w:proofErr w:type="gramEnd"/>
      <w:r w:rsidRPr="00A8244E">
        <w:t xml:space="preserve"> { </w:t>
      </w:r>
      <w:r w:rsidRPr="00A8244E">
        <w:rPr>
          <w:rStyle w:val="af6"/>
        </w:rPr>
        <w:t>return</w:t>
      </w:r>
      <w:r w:rsidRPr="00A8244E">
        <w:t xml:space="preserve"> _name; }</w:t>
      </w:r>
    </w:p>
    <w:p w:rsidR="00A8244E" w:rsidRPr="00A8244E" w:rsidRDefault="00A8244E" w:rsidP="00A8244E">
      <w:pPr>
        <w:pStyle w:val="a4"/>
      </w:pPr>
      <w:r w:rsidRPr="00A8244E">
        <w:t xml:space="preserve">        </w:t>
      </w:r>
      <w:proofErr w:type="gramStart"/>
      <w:r w:rsidRPr="00353B17">
        <w:rPr>
          <w:rStyle w:val="af6"/>
        </w:rPr>
        <w:t>set</w:t>
      </w:r>
      <w:proofErr w:type="gramEnd"/>
      <w:r w:rsidRPr="00A8244E">
        <w:t xml:space="preserve"> { SetProperty(</w:t>
      </w:r>
      <w:r w:rsidRPr="00A8244E">
        <w:rPr>
          <w:rStyle w:val="af6"/>
        </w:rPr>
        <w:t>ref</w:t>
      </w:r>
      <w:r w:rsidRPr="00A8244E">
        <w:t xml:space="preserve"> _name, </w:t>
      </w:r>
      <w:r w:rsidRPr="00A8244E">
        <w:rPr>
          <w:rStyle w:val="af6"/>
        </w:rPr>
        <w:t>value</w:t>
      </w:r>
      <w:r w:rsidRPr="00A8244E">
        <w:t xml:space="preserve">, </w:t>
      </w:r>
      <w:r w:rsidRPr="00A8244E">
        <w:rPr>
          <w:rStyle w:val="af7"/>
        </w:rPr>
        <w:t>"Name"</w:t>
      </w:r>
      <w:r w:rsidRPr="00A8244E">
        <w:t>); }</w:t>
      </w:r>
    </w:p>
    <w:p w:rsidR="00A8244E" w:rsidRDefault="00A8244E" w:rsidP="00A8244E">
      <w:pPr>
        <w:pStyle w:val="a4"/>
      </w:pPr>
      <w:r w:rsidRPr="00A8244E">
        <w:t xml:space="preserve">    </w:t>
      </w:r>
      <w:r>
        <w:t>}</w:t>
      </w:r>
    </w:p>
    <w:p w:rsidR="00A8244E" w:rsidRDefault="00A8244E" w:rsidP="00A8244E">
      <w:pPr>
        <w:pStyle w:val="a4"/>
      </w:pPr>
    </w:p>
    <w:p w:rsidR="00A8244E" w:rsidRDefault="00A8244E" w:rsidP="00A8244E">
      <w:pPr>
        <w:pStyle w:val="a4"/>
      </w:pPr>
      <w:r>
        <w:t xml:space="preserve">    </w:t>
      </w:r>
      <w:proofErr w:type="gramStart"/>
      <w:r w:rsidRPr="00353B17">
        <w:rPr>
          <w:rStyle w:val="af6"/>
        </w:rPr>
        <w:t>public</w:t>
      </w:r>
      <w:proofErr w:type="gramEnd"/>
      <w:r w:rsidRPr="00353B17">
        <w:rPr>
          <w:rStyle w:val="af6"/>
        </w:rPr>
        <w:t xml:space="preserve"> double</w:t>
      </w:r>
      <w:r>
        <w:t xml:space="preserve"> Age</w:t>
      </w:r>
    </w:p>
    <w:p w:rsidR="00A8244E" w:rsidRPr="00A8244E" w:rsidRDefault="00A8244E" w:rsidP="00A8244E">
      <w:pPr>
        <w:pStyle w:val="a4"/>
      </w:pPr>
      <w:r w:rsidRPr="00A8244E">
        <w:t xml:space="preserve">    {</w:t>
      </w:r>
    </w:p>
    <w:p w:rsidR="00A8244E" w:rsidRPr="00A8244E" w:rsidRDefault="00A8244E" w:rsidP="00A8244E">
      <w:pPr>
        <w:pStyle w:val="a4"/>
      </w:pPr>
      <w:r w:rsidRPr="00A8244E">
        <w:t xml:space="preserve">        </w:t>
      </w:r>
      <w:proofErr w:type="gramStart"/>
      <w:r w:rsidRPr="00353B17">
        <w:rPr>
          <w:rStyle w:val="af6"/>
        </w:rPr>
        <w:t>get</w:t>
      </w:r>
      <w:proofErr w:type="gramEnd"/>
      <w:r w:rsidRPr="00A8244E">
        <w:t xml:space="preserve"> { </w:t>
      </w:r>
      <w:r w:rsidRPr="00353B17">
        <w:rPr>
          <w:rStyle w:val="af6"/>
        </w:rPr>
        <w:t>return</w:t>
      </w:r>
      <w:r w:rsidRPr="00A8244E">
        <w:t xml:space="preserve"> _age; }</w:t>
      </w:r>
    </w:p>
    <w:p w:rsidR="00A8244E" w:rsidRPr="00A8244E" w:rsidRDefault="00A8244E" w:rsidP="00A8244E">
      <w:pPr>
        <w:pStyle w:val="a4"/>
      </w:pPr>
      <w:r w:rsidRPr="00A8244E">
        <w:t xml:space="preserve">        </w:t>
      </w:r>
      <w:proofErr w:type="gramStart"/>
      <w:r w:rsidRPr="00353B17">
        <w:rPr>
          <w:rStyle w:val="af6"/>
        </w:rPr>
        <w:t>set</w:t>
      </w:r>
      <w:proofErr w:type="gramEnd"/>
      <w:r w:rsidRPr="00A8244E">
        <w:t xml:space="preserve"> { SetProperty(</w:t>
      </w:r>
      <w:r w:rsidRPr="00353B17">
        <w:rPr>
          <w:rStyle w:val="af6"/>
        </w:rPr>
        <w:t>ref</w:t>
      </w:r>
      <w:r w:rsidRPr="00A8244E">
        <w:t xml:space="preserve"> _age, </w:t>
      </w:r>
      <w:r w:rsidRPr="00353B17">
        <w:rPr>
          <w:rStyle w:val="af6"/>
        </w:rPr>
        <w:t>value</w:t>
      </w:r>
      <w:r w:rsidRPr="00A8244E">
        <w:t xml:space="preserve">, </w:t>
      </w:r>
      <w:r w:rsidRPr="00353B17">
        <w:rPr>
          <w:rStyle w:val="af7"/>
        </w:rPr>
        <w:t>"Age"</w:t>
      </w:r>
      <w:r w:rsidRPr="00A8244E">
        <w:t>); }</w:t>
      </w:r>
    </w:p>
    <w:p w:rsidR="00A8244E" w:rsidRPr="00A8244E" w:rsidRDefault="00A8244E" w:rsidP="00A8244E">
      <w:pPr>
        <w:pStyle w:val="a4"/>
      </w:pPr>
      <w:r w:rsidRPr="00A8244E">
        <w:t xml:space="preserve">    }</w:t>
      </w:r>
    </w:p>
    <w:p w:rsidR="00A8244E" w:rsidRPr="00A8244E" w:rsidRDefault="00A8244E" w:rsidP="00A8244E">
      <w:pPr>
        <w:pStyle w:val="a4"/>
      </w:pPr>
    </w:p>
    <w:p w:rsidR="00A8244E" w:rsidRPr="00A8244E" w:rsidRDefault="00A8244E" w:rsidP="00A8244E">
      <w:pPr>
        <w:pStyle w:val="a4"/>
      </w:pPr>
      <w:r w:rsidRPr="00A8244E">
        <w:t xml:space="preserve">    </w:t>
      </w:r>
      <w:proofErr w:type="gramStart"/>
      <w:r w:rsidRPr="00353B17">
        <w:rPr>
          <w:rStyle w:val="af6"/>
        </w:rPr>
        <w:t>public</w:t>
      </w:r>
      <w:proofErr w:type="gramEnd"/>
      <w:r w:rsidRPr="00353B17">
        <w:rPr>
          <w:rStyle w:val="af6"/>
        </w:rPr>
        <w:t xml:space="preserve"> event</w:t>
      </w:r>
      <w:r w:rsidRPr="00A8244E">
        <w:t xml:space="preserve"> </w:t>
      </w:r>
      <w:r w:rsidRPr="00353B17">
        <w:rPr>
          <w:rStyle w:val="af5"/>
        </w:rPr>
        <w:t>PropertyChangedEventHandler</w:t>
      </w:r>
      <w:r w:rsidRPr="00A8244E">
        <w:t xml:space="preserve"> PropertyChanged;</w:t>
      </w:r>
    </w:p>
    <w:p w:rsidR="00A8244E" w:rsidRPr="009F540D" w:rsidRDefault="00A8244E" w:rsidP="00A8244E">
      <w:pPr>
        <w:pStyle w:val="a4"/>
      </w:pPr>
    </w:p>
    <w:p w:rsidR="00A8244E" w:rsidRPr="00A8244E" w:rsidRDefault="00A8244E" w:rsidP="00A8244E">
      <w:pPr>
        <w:pStyle w:val="a4"/>
      </w:pPr>
      <w:r w:rsidRPr="00A8244E">
        <w:t xml:space="preserve">    </w:t>
      </w:r>
      <w:proofErr w:type="gramStart"/>
      <w:r w:rsidRPr="00353B17">
        <w:rPr>
          <w:rStyle w:val="af6"/>
        </w:rPr>
        <w:t>private</w:t>
      </w:r>
      <w:proofErr w:type="gramEnd"/>
      <w:r w:rsidRPr="00353B17">
        <w:rPr>
          <w:rStyle w:val="af6"/>
        </w:rPr>
        <w:t xml:space="preserve"> void</w:t>
      </w:r>
      <w:r w:rsidRPr="00A8244E">
        <w:t xml:space="preserve"> SetProperty&lt;T&gt;(</w:t>
      </w:r>
      <w:r w:rsidRPr="00353B17">
        <w:rPr>
          <w:rStyle w:val="af6"/>
        </w:rPr>
        <w:t>ref</w:t>
      </w:r>
      <w:r w:rsidRPr="00A8244E">
        <w:t xml:space="preserve"> T field, T value, </w:t>
      </w:r>
      <w:r w:rsidRPr="00353B17">
        <w:rPr>
          <w:rStyle w:val="af6"/>
        </w:rPr>
        <w:t>string</w:t>
      </w:r>
      <w:r w:rsidRPr="00A8244E">
        <w:t xml:space="preserve"> name)</w:t>
      </w:r>
    </w:p>
    <w:p w:rsidR="00A8244E" w:rsidRPr="00A8244E" w:rsidRDefault="00A8244E" w:rsidP="00A8244E">
      <w:pPr>
        <w:pStyle w:val="a4"/>
      </w:pPr>
      <w:r w:rsidRPr="00A8244E">
        <w:t xml:space="preserve">    {</w:t>
      </w:r>
    </w:p>
    <w:p w:rsidR="00A8244E" w:rsidRPr="00A8244E" w:rsidRDefault="00A8244E" w:rsidP="00A8244E">
      <w:pPr>
        <w:pStyle w:val="a4"/>
      </w:pPr>
      <w:r w:rsidRPr="00A8244E">
        <w:t xml:space="preserve">        </w:t>
      </w:r>
      <w:proofErr w:type="gramStart"/>
      <w:r w:rsidRPr="00353B17">
        <w:rPr>
          <w:rStyle w:val="af6"/>
        </w:rPr>
        <w:t>if</w:t>
      </w:r>
      <w:proofErr w:type="gramEnd"/>
      <w:r w:rsidRPr="00A8244E">
        <w:t xml:space="preserve"> (!</w:t>
      </w:r>
      <w:r w:rsidRPr="00353B17">
        <w:rPr>
          <w:rStyle w:val="af5"/>
        </w:rPr>
        <w:t>EqualityComparer</w:t>
      </w:r>
      <w:r w:rsidRPr="00A8244E">
        <w:t>&lt;T&gt;.Default.Equals(field, value))</w:t>
      </w:r>
    </w:p>
    <w:p w:rsidR="00A8244E" w:rsidRPr="00A8244E" w:rsidRDefault="00A8244E" w:rsidP="00A8244E">
      <w:pPr>
        <w:pStyle w:val="a4"/>
      </w:pPr>
      <w:r w:rsidRPr="00A8244E">
        <w:t xml:space="preserve">        {</w:t>
      </w:r>
    </w:p>
    <w:p w:rsidR="00A8244E" w:rsidRPr="00A8244E" w:rsidRDefault="00A8244E" w:rsidP="00A8244E">
      <w:pPr>
        <w:pStyle w:val="a4"/>
      </w:pPr>
      <w:r w:rsidRPr="00A8244E">
        <w:t xml:space="preserve">            field = value;</w:t>
      </w:r>
    </w:p>
    <w:p w:rsidR="00A8244E" w:rsidRPr="00A8244E" w:rsidRDefault="00A8244E" w:rsidP="00A8244E">
      <w:pPr>
        <w:pStyle w:val="a4"/>
      </w:pPr>
      <w:r w:rsidRPr="00A8244E">
        <w:t xml:space="preserve">            </w:t>
      </w:r>
      <w:proofErr w:type="gramStart"/>
      <w:r w:rsidRPr="00353B17">
        <w:rPr>
          <w:rStyle w:val="af6"/>
        </w:rPr>
        <w:t>var</w:t>
      </w:r>
      <w:proofErr w:type="gramEnd"/>
      <w:r w:rsidRPr="00A8244E">
        <w:t xml:space="preserve"> handler = PropertyChanged;</w:t>
      </w:r>
    </w:p>
    <w:p w:rsidR="00A8244E" w:rsidRPr="00A8244E" w:rsidRDefault="00A8244E" w:rsidP="00A8244E">
      <w:pPr>
        <w:pStyle w:val="a4"/>
      </w:pPr>
      <w:r w:rsidRPr="00A8244E">
        <w:t xml:space="preserve">            </w:t>
      </w:r>
      <w:proofErr w:type="gramStart"/>
      <w:r w:rsidRPr="00353B17">
        <w:rPr>
          <w:rStyle w:val="af6"/>
        </w:rPr>
        <w:t>if</w:t>
      </w:r>
      <w:proofErr w:type="gramEnd"/>
      <w:r w:rsidRPr="00A8244E">
        <w:t xml:space="preserve"> (handler != </w:t>
      </w:r>
      <w:r w:rsidRPr="00353B17">
        <w:rPr>
          <w:rStyle w:val="af6"/>
        </w:rPr>
        <w:t>null</w:t>
      </w:r>
      <w:r w:rsidRPr="00A8244E">
        <w:t>)</w:t>
      </w:r>
    </w:p>
    <w:p w:rsidR="00A8244E" w:rsidRPr="00A8244E" w:rsidRDefault="00A8244E" w:rsidP="00A8244E">
      <w:pPr>
        <w:pStyle w:val="a4"/>
      </w:pPr>
      <w:r w:rsidRPr="00A8244E">
        <w:t xml:space="preserve">            {</w:t>
      </w:r>
    </w:p>
    <w:p w:rsidR="00A8244E" w:rsidRPr="00A8244E" w:rsidRDefault="00A8244E" w:rsidP="00A8244E">
      <w:pPr>
        <w:pStyle w:val="a4"/>
      </w:pPr>
      <w:r w:rsidRPr="00A8244E">
        <w:t xml:space="preserve">                handler(</w:t>
      </w:r>
      <w:r w:rsidRPr="00353B17">
        <w:rPr>
          <w:rStyle w:val="af6"/>
        </w:rPr>
        <w:t>this</w:t>
      </w:r>
      <w:r w:rsidRPr="00A8244E">
        <w:t xml:space="preserve">, </w:t>
      </w:r>
      <w:r w:rsidRPr="00353B17">
        <w:rPr>
          <w:rStyle w:val="af6"/>
        </w:rPr>
        <w:t>new</w:t>
      </w:r>
      <w:r w:rsidRPr="00A8244E">
        <w:t xml:space="preserve"> </w:t>
      </w:r>
      <w:r w:rsidRPr="00353B17">
        <w:rPr>
          <w:rStyle w:val="af5"/>
        </w:rPr>
        <w:t>PropertyChangedEventArgs</w:t>
      </w:r>
      <w:r w:rsidRPr="00A8244E">
        <w:t>(name));</w:t>
      </w:r>
    </w:p>
    <w:p w:rsidR="00A8244E" w:rsidRPr="00353B17" w:rsidRDefault="00A8244E" w:rsidP="00A8244E">
      <w:pPr>
        <w:pStyle w:val="a4"/>
        <w:rPr>
          <w:lang w:val="ru-RU"/>
        </w:rPr>
      </w:pPr>
      <w:r w:rsidRPr="009F540D">
        <w:t xml:space="preserve">            </w:t>
      </w:r>
      <w:r w:rsidRPr="00353B17">
        <w:rPr>
          <w:lang w:val="ru-RU"/>
        </w:rPr>
        <w:t>}</w:t>
      </w:r>
    </w:p>
    <w:p w:rsidR="00A8244E" w:rsidRPr="00353B17" w:rsidRDefault="00A8244E" w:rsidP="00A8244E">
      <w:pPr>
        <w:pStyle w:val="a4"/>
        <w:rPr>
          <w:lang w:val="ru-RU"/>
        </w:rPr>
      </w:pPr>
      <w:r w:rsidRPr="00353B17">
        <w:rPr>
          <w:lang w:val="ru-RU"/>
        </w:rPr>
        <w:t xml:space="preserve">        }</w:t>
      </w:r>
    </w:p>
    <w:p w:rsidR="00A8244E" w:rsidRPr="00353B17" w:rsidRDefault="00A8244E" w:rsidP="00A8244E">
      <w:pPr>
        <w:pStyle w:val="a4"/>
        <w:rPr>
          <w:lang w:val="ru-RU"/>
        </w:rPr>
      </w:pPr>
      <w:r w:rsidRPr="00353B17">
        <w:rPr>
          <w:lang w:val="ru-RU"/>
        </w:rPr>
        <w:t xml:space="preserve">    }</w:t>
      </w:r>
    </w:p>
    <w:p w:rsidR="00673B02" w:rsidRPr="00353B17" w:rsidRDefault="00A8244E" w:rsidP="00A8244E">
      <w:pPr>
        <w:pStyle w:val="a4"/>
        <w:rPr>
          <w:lang w:val="ru-RU"/>
        </w:rPr>
      </w:pPr>
      <w:r w:rsidRPr="00353B17">
        <w:rPr>
          <w:lang w:val="ru-RU"/>
        </w:rPr>
        <w:t>}</w:t>
      </w:r>
    </w:p>
    <w:p w:rsidR="00F25631" w:rsidRPr="00F25631" w:rsidRDefault="00353B17" w:rsidP="00F25631">
      <w:r>
        <w:t xml:space="preserve">Для того чтобы изменения в целевом свойстве попадали в источник данных, нужно установить режим привязки в </w:t>
      </w:r>
      <w:r w:rsidRPr="00353B17">
        <w:rPr>
          <w:rStyle w:val="af5"/>
        </w:rPr>
        <w:t>BindingMode</w:t>
      </w:r>
      <w:r w:rsidRPr="00353B17">
        <w:rPr>
          <w:rStyle w:val="a9"/>
        </w:rPr>
        <w:t>.TwoWay</w:t>
      </w:r>
      <w:r>
        <w:t xml:space="preserve"> или </w:t>
      </w:r>
      <w:r w:rsidRPr="00F25631">
        <w:rPr>
          <w:rStyle w:val="af5"/>
        </w:rPr>
        <w:t>BindingMode</w:t>
      </w:r>
      <w:r w:rsidRPr="00F25631">
        <w:rPr>
          <w:rStyle w:val="a9"/>
        </w:rPr>
        <w:t>.OneWayToSource</w:t>
      </w:r>
      <w:r>
        <w:t>.</w:t>
      </w:r>
      <w:r w:rsidR="00F25631">
        <w:t xml:space="preserve"> При необходимости можно также задать свойство привязки </w:t>
      </w:r>
      <w:r w:rsidR="00F25631" w:rsidRPr="00F25631">
        <w:rPr>
          <w:rStyle w:val="a9"/>
        </w:rPr>
        <w:t>UpdateSourceTrigger</w:t>
      </w:r>
      <w:r w:rsidR="00F25631">
        <w:t xml:space="preserve"> – момент обновления источника данных. Если</w:t>
      </w:r>
      <w:r w:rsidR="00F25631" w:rsidRPr="00F25631">
        <w:t xml:space="preserve"> </w:t>
      </w:r>
      <w:r w:rsidR="00F25631" w:rsidRPr="00F25631">
        <w:rPr>
          <w:rStyle w:val="a9"/>
        </w:rPr>
        <w:t>UpdateSourceTrigger</w:t>
      </w:r>
      <w:r w:rsidR="00F25631" w:rsidRPr="00F25631">
        <w:t xml:space="preserve"> </w:t>
      </w:r>
      <w:r w:rsidR="00F25631">
        <w:t>установить</w:t>
      </w:r>
      <w:r w:rsidR="00F25631" w:rsidRPr="00F25631">
        <w:t xml:space="preserve"> </w:t>
      </w:r>
      <w:r w:rsidR="00F25631">
        <w:t>в</w:t>
      </w:r>
      <w:r w:rsidR="00F25631" w:rsidRPr="00F25631">
        <w:t xml:space="preserve"> </w:t>
      </w:r>
      <w:r w:rsidR="00F25631" w:rsidRPr="00F25631">
        <w:rPr>
          <w:rStyle w:val="af5"/>
        </w:rPr>
        <w:t>UpdateSourceTrigger</w:t>
      </w:r>
      <w:r w:rsidR="00F25631" w:rsidRPr="00F25631">
        <w:rPr>
          <w:rStyle w:val="a9"/>
        </w:rPr>
        <w:t>.Explicit</w:t>
      </w:r>
      <w:r w:rsidR="00F25631" w:rsidRPr="00F25631">
        <w:t xml:space="preserve">, </w:t>
      </w:r>
      <w:r w:rsidR="00F25631">
        <w:t>требуется</w:t>
      </w:r>
      <w:r w:rsidR="00F25631" w:rsidRPr="00F25631">
        <w:t xml:space="preserve"> </w:t>
      </w:r>
      <w:r w:rsidR="00F25631">
        <w:t>написать</w:t>
      </w:r>
      <w:r w:rsidR="00F25631" w:rsidRPr="00F25631">
        <w:t xml:space="preserve"> </w:t>
      </w:r>
      <w:r w:rsidR="00F25631">
        <w:t>код</w:t>
      </w:r>
      <w:r w:rsidR="00F25631" w:rsidRPr="00F25631">
        <w:t xml:space="preserve">, </w:t>
      </w:r>
      <w:r w:rsidR="00F25631">
        <w:t>вызывающий</w:t>
      </w:r>
      <w:r w:rsidR="00F25631" w:rsidRPr="00F25631">
        <w:t xml:space="preserve"> </w:t>
      </w:r>
      <w:r w:rsidR="00F25631">
        <w:t>для</w:t>
      </w:r>
      <w:r w:rsidR="00F25631" w:rsidRPr="00F25631">
        <w:t xml:space="preserve"> </w:t>
      </w:r>
      <w:r w:rsidR="00F25631">
        <w:t>обновления</w:t>
      </w:r>
      <w:r w:rsidR="00F25631" w:rsidRPr="00F25631">
        <w:t xml:space="preserve"> </w:t>
      </w:r>
      <w:r w:rsidR="00F25631">
        <w:t>метод</w:t>
      </w:r>
      <w:r w:rsidR="00F25631" w:rsidRPr="00F25631">
        <w:t xml:space="preserve"> </w:t>
      </w:r>
      <w:r w:rsidR="00F25631" w:rsidRPr="00F25631">
        <w:rPr>
          <w:rStyle w:val="a9"/>
        </w:rPr>
        <w:t>UpdateSource()</w:t>
      </w:r>
      <w:r w:rsidR="00F25631" w:rsidRPr="00F25631">
        <w:t xml:space="preserve"> </w:t>
      </w:r>
      <w:r w:rsidR="00F25631">
        <w:t>у</w:t>
      </w:r>
      <w:r w:rsidR="00F25631" w:rsidRPr="00F25631">
        <w:t xml:space="preserve"> </w:t>
      </w:r>
      <w:r w:rsidR="00F25631">
        <w:t>объекта</w:t>
      </w:r>
      <w:r w:rsidR="00F25631" w:rsidRPr="00F25631">
        <w:t xml:space="preserve"> </w:t>
      </w:r>
      <w:r w:rsidR="00F25631" w:rsidRPr="00F25631">
        <w:rPr>
          <w:rStyle w:val="af5"/>
        </w:rPr>
        <w:t>BindingExpression</w:t>
      </w:r>
      <w:r w:rsidR="00F25631" w:rsidRPr="00F25631">
        <w:t xml:space="preserve">, </w:t>
      </w:r>
      <w:r w:rsidR="00F25631">
        <w:t>связанного</w:t>
      </w:r>
      <w:r w:rsidR="00F25631" w:rsidRPr="00F25631">
        <w:t xml:space="preserve"> </w:t>
      </w:r>
      <w:r w:rsidR="00F25631">
        <w:t>с</w:t>
      </w:r>
      <w:r w:rsidR="00F25631" w:rsidRPr="00F25631">
        <w:t xml:space="preserve"> </w:t>
      </w:r>
      <w:r w:rsidR="00F25631">
        <w:t>элементом</w:t>
      </w:r>
      <w:r w:rsidR="00F25631" w:rsidRPr="00F25631">
        <w:t>:</w:t>
      </w:r>
    </w:p>
    <w:p w:rsidR="00F25631" w:rsidRPr="00F25631" w:rsidRDefault="00F25631" w:rsidP="00F25631">
      <w:pPr>
        <w:pStyle w:val="a4"/>
        <w:rPr>
          <w:rStyle w:val="af4"/>
        </w:rPr>
      </w:pPr>
      <w:r w:rsidRPr="00F25631">
        <w:rPr>
          <w:rStyle w:val="af4"/>
        </w:rPr>
        <w:t>// tbxAge – это поле ввода, привязанное к свойству возраста</w:t>
      </w:r>
    </w:p>
    <w:p w:rsidR="00F25631" w:rsidRDefault="00F25631" w:rsidP="00F25631">
      <w:pPr>
        <w:pStyle w:val="a4"/>
      </w:pPr>
      <w:r w:rsidRPr="00F25631">
        <w:rPr>
          <w:rStyle w:val="af5"/>
        </w:rPr>
        <w:t>BindingExpression</w:t>
      </w:r>
      <w:r w:rsidRPr="00D716E9">
        <w:t xml:space="preserve"> b</w:t>
      </w:r>
      <w:r>
        <w:t>e</w:t>
      </w:r>
      <w:r w:rsidRPr="00D716E9">
        <w:t xml:space="preserve"> =</w:t>
      </w:r>
      <w:r w:rsidRPr="00F25631">
        <w:t xml:space="preserve"> </w:t>
      </w:r>
    </w:p>
    <w:p w:rsidR="00F25631" w:rsidRPr="00D716E9" w:rsidRDefault="00F25631" w:rsidP="00F25631">
      <w:pPr>
        <w:pStyle w:val="a4"/>
      </w:pPr>
      <w:r>
        <w:t xml:space="preserve">                  </w:t>
      </w:r>
      <w:r w:rsidRPr="00D716E9">
        <w:t>t</w:t>
      </w:r>
      <w:r>
        <w:t>b</w:t>
      </w:r>
      <w:r w:rsidRPr="00D716E9">
        <w:t>x</w:t>
      </w:r>
      <w:r>
        <w:t>Age</w:t>
      </w:r>
      <w:r w:rsidRPr="00D716E9">
        <w:t>.GetBindingExpression(</w:t>
      </w:r>
      <w:r w:rsidRPr="00F25631">
        <w:rPr>
          <w:rStyle w:val="af5"/>
        </w:rPr>
        <w:t>TextBox</w:t>
      </w:r>
      <w:r w:rsidRPr="00D716E9">
        <w:t>.TextProperty);</w:t>
      </w:r>
    </w:p>
    <w:p w:rsidR="00F25631" w:rsidRPr="00682C29" w:rsidRDefault="00F25631" w:rsidP="00F25631">
      <w:pPr>
        <w:pStyle w:val="a4"/>
        <w:rPr>
          <w:lang w:val="ru-RU"/>
        </w:rPr>
      </w:pPr>
      <w:r>
        <w:t>be</w:t>
      </w:r>
      <w:r w:rsidRPr="00682C29">
        <w:rPr>
          <w:lang w:val="ru-RU"/>
        </w:rPr>
        <w:t>.</w:t>
      </w:r>
      <w:r>
        <w:t>UpdateSource</w:t>
      </w:r>
      <w:r w:rsidRPr="00682C29">
        <w:rPr>
          <w:lang w:val="ru-RU"/>
        </w:rPr>
        <w:t>();</w:t>
      </w:r>
    </w:p>
    <w:p w:rsidR="00A36068" w:rsidRDefault="006620BE" w:rsidP="006620BE">
      <w:pPr>
        <w:pStyle w:val="2"/>
      </w:pPr>
      <w:r>
        <w:lastRenderedPageBreak/>
        <w:t>9.</w:t>
      </w:r>
      <w:r w:rsidR="00673B02">
        <w:t>4</w:t>
      </w:r>
      <w:r>
        <w:t xml:space="preserve">. </w:t>
      </w:r>
      <w:r w:rsidR="00A36068">
        <w:t>Конвертеры значений</w:t>
      </w:r>
    </w:p>
    <w:p w:rsidR="00A36068" w:rsidRDefault="00A36068" w:rsidP="00A36068">
      <w:r w:rsidRPr="00353B17">
        <w:rPr>
          <w:rStyle w:val="a8"/>
        </w:rPr>
        <w:t>Конвертер значений</w:t>
      </w:r>
      <w:r>
        <w:t xml:space="preserve"> отвечает за преобразование данных </w:t>
      </w:r>
      <w:r w:rsidR="00490AB9">
        <w:t>при переносе из источника в целевое свойство</w:t>
      </w:r>
      <w:r>
        <w:t xml:space="preserve"> и </w:t>
      </w:r>
      <w:r w:rsidR="00490AB9">
        <w:t xml:space="preserve">за обратное преобразование </w:t>
      </w:r>
      <w:r>
        <w:t>в случае двунаправленной привязки.</w:t>
      </w:r>
    </w:p>
    <w:p w:rsidR="00A36068" w:rsidRDefault="00A36068" w:rsidP="00A36068">
      <w:r>
        <w:t>Для создания конвертера значений требуется выполнить четыре шага.</w:t>
      </w:r>
    </w:p>
    <w:p w:rsidR="00A36068" w:rsidRDefault="00490AB9" w:rsidP="00A36068">
      <w:r>
        <w:t xml:space="preserve">1. </w:t>
      </w:r>
      <w:r w:rsidR="00A36068">
        <w:t xml:space="preserve">Создать класс, реализующий интерфейс </w:t>
      </w:r>
      <w:r w:rsidR="00A36068" w:rsidRPr="00490AB9">
        <w:rPr>
          <w:rStyle w:val="af5"/>
        </w:rPr>
        <w:t>IValueConverter</w:t>
      </w:r>
      <w:r w:rsidR="00A36068">
        <w:t>.</w:t>
      </w:r>
    </w:p>
    <w:p w:rsidR="00A36068" w:rsidRDefault="00490AB9" w:rsidP="00A36068">
      <w:r>
        <w:t>2. Применить к классу атрибут</w:t>
      </w:r>
      <w:r w:rsidR="00A36068">
        <w:t xml:space="preserve"> </w:t>
      </w:r>
      <w:r w:rsidR="00A36068" w:rsidRPr="00490AB9">
        <w:rPr>
          <w:rStyle w:val="a9"/>
        </w:rPr>
        <w:t>[</w:t>
      </w:r>
      <w:r w:rsidR="00A36068" w:rsidRPr="00490AB9">
        <w:rPr>
          <w:rStyle w:val="af5"/>
        </w:rPr>
        <w:t>ValueConversion</w:t>
      </w:r>
      <w:r w:rsidR="00A36068" w:rsidRPr="00490AB9">
        <w:rPr>
          <w:rStyle w:val="a9"/>
        </w:rPr>
        <w:t>]</w:t>
      </w:r>
      <w:r w:rsidR="00A36068">
        <w:t xml:space="preserve"> и специфицировать исходный и целевой типы данных (необязательный шаг).</w:t>
      </w:r>
    </w:p>
    <w:p w:rsidR="00A36068" w:rsidRDefault="00490AB9" w:rsidP="00A36068">
      <w:r>
        <w:t xml:space="preserve">3. </w:t>
      </w:r>
      <w:r w:rsidR="00A36068">
        <w:t xml:space="preserve">Реализовать метод </w:t>
      </w:r>
      <w:r w:rsidR="00A36068" w:rsidRPr="00490AB9">
        <w:rPr>
          <w:rStyle w:val="a9"/>
        </w:rPr>
        <w:t>Convert()</w:t>
      </w:r>
      <w:r w:rsidR="00A36068">
        <w:t xml:space="preserve">, </w:t>
      </w:r>
      <w:r>
        <w:t xml:space="preserve">выполняющий </w:t>
      </w:r>
      <w:r w:rsidR="00A36068">
        <w:t>преобраз</w:t>
      </w:r>
      <w:r>
        <w:t>ование данных от источника к целевому объекту</w:t>
      </w:r>
      <w:r w:rsidR="00A36068">
        <w:t>.</w:t>
      </w:r>
    </w:p>
    <w:p w:rsidR="00A36068" w:rsidRDefault="00490AB9" w:rsidP="00A36068">
      <w:r>
        <w:t xml:space="preserve">4. </w:t>
      </w:r>
      <w:r w:rsidR="00A36068">
        <w:t xml:space="preserve">Реализовать метод </w:t>
      </w:r>
      <w:r w:rsidR="00A36068" w:rsidRPr="00490AB9">
        <w:rPr>
          <w:rStyle w:val="a9"/>
        </w:rPr>
        <w:t>ConvertBack()</w:t>
      </w:r>
      <w:r w:rsidR="00A36068">
        <w:t xml:space="preserve">, </w:t>
      </w:r>
      <w:r>
        <w:t>делающий</w:t>
      </w:r>
      <w:r w:rsidR="00A36068">
        <w:t xml:space="preserve"> обратное преобразование.</w:t>
      </w:r>
    </w:p>
    <w:p w:rsidR="00A36068" w:rsidRDefault="00A36068" w:rsidP="00A36068">
      <w:r>
        <w:t xml:space="preserve">Приведём пример простого конвертера, преобразующего </w:t>
      </w:r>
      <w:r w:rsidR="00490AB9">
        <w:t xml:space="preserve">вещественное число в </w:t>
      </w:r>
      <w:r>
        <w:t>кисть WPF:</w:t>
      </w:r>
    </w:p>
    <w:p w:rsidR="004A4491" w:rsidRPr="004A4491" w:rsidRDefault="004A4491" w:rsidP="004A4491">
      <w:pPr>
        <w:pStyle w:val="a4"/>
      </w:pPr>
      <w:r w:rsidRPr="004A4491">
        <w:t>[</w:t>
      </w:r>
      <w:r w:rsidRPr="004A4491">
        <w:rPr>
          <w:rStyle w:val="af5"/>
        </w:rPr>
        <w:t>ValueConversion</w:t>
      </w:r>
      <w:r w:rsidRPr="004A4491">
        <w:t>(</w:t>
      </w:r>
      <w:r w:rsidRPr="004A4491">
        <w:rPr>
          <w:rStyle w:val="af6"/>
        </w:rPr>
        <w:t>typeof</w:t>
      </w:r>
      <w:r w:rsidRPr="004A4491">
        <w:t xml:space="preserve"> (</w:t>
      </w:r>
      <w:r w:rsidRPr="004A4491">
        <w:rPr>
          <w:rStyle w:val="af6"/>
        </w:rPr>
        <w:t>double</w:t>
      </w:r>
      <w:r w:rsidRPr="004A4491">
        <w:t xml:space="preserve">), </w:t>
      </w:r>
      <w:r w:rsidRPr="004A4491">
        <w:rPr>
          <w:rStyle w:val="af6"/>
        </w:rPr>
        <w:t>typeof</w:t>
      </w:r>
      <w:r w:rsidRPr="004A4491">
        <w:t xml:space="preserve"> (</w:t>
      </w:r>
      <w:r w:rsidRPr="004A4491">
        <w:rPr>
          <w:rStyle w:val="af5"/>
        </w:rPr>
        <w:t>Brush</w:t>
      </w:r>
      <w:r w:rsidRPr="004A4491">
        <w:t>))]</w:t>
      </w:r>
    </w:p>
    <w:p w:rsidR="004A4491" w:rsidRPr="004A4491" w:rsidRDefault="004A4491" w:rsidP="004A4491">
      <w:pPr>
        <w:pStyle w:val="a4"/>
      </w:pPr>
      <w:proofErr w:type="gramStart"/>
      <w:r w:rsidRPr="004A4491">
        <w:rPr>
          <w:rStyle w:val="af6"/>
        </w:rPr>
        <w:t>public</w:t>
      </w:r>
      <w:proofErr w:type="gramEnd"/>
      <w:r w:rsidRPr="004A4491">
        <w:rPr>
          <w:rStyle w:val="af6"/>
        </w:rPr>
        <w:t xml:space="preserve"> class</w:t>
      </w:r>
      <w:r w:rsidRPr="004A4491">
        <w:t xml:space="preserve"> </w:t>
      </w:r>
      <w:r w:rsidRPr="004A4491">
        <w:rPr>
          <w:rStyle w:val="af5"/>
        </w:rPr>
        <w:t>DoubleToColorConverter</w:t>
      </w:r>
      <w:r w:rsidRPr="004A4491">
        <w:t xml:space="preserve"> : </w:t>
      </w:r>
      <w:r w:rsidRPr="004A4491">
        <w:rPr>
          <w:rStyle w:val="af5"/>
        </w:rPr>
        <w:t>IValueConverter</w:t>
      </w:r>
    </w:p>
    <w:p w:rsidR="004A4491" w:rsidRPr="004A4491" w:rsidRDefault="004A4491" w:rsidP="004A4491">
      <w:pPr>
        <w:pStyle w:val="a4"/>
      </w:pPr>
      <w:r w:rsidRPr="004A4491">
        <w:t>{</w:t>
      </w:r>
    </w:p>
    <w:p w:rsidR="004A4491" w:rsidRPr="009F540D" w:rsidRDefault="004A4491" w:rsidP="004A4491">
      <w:pPr>
        <w:pStyle w:val="a4"/>
      </w:pPr>
      <w:r w:rsidRPr="004A4491">
        <w:t xml:space="preserve">    </w:t>
      </w:r>
      <w:proofErr w:type="gramStart"/>
      <w:r w:rsidRPr="004A4491">
        <w:rPr>
          <w:rStyle w:val="af6"/>
        </w:rPr>
        <w:t>public</w:t>
      </w:r>
      <w:proofErr w:type="gramEnd"/>
      <w:r w:rsidRPr="004A4491">
        <w:rPr>
          <w:rStyle w:val="af6"/>
        </w:rPr>
        <w:t xml:space="preserve"> object</w:t>
      </w:r>
      <w:r w:rsidRPr="004A4491">
        <w:t xml:space="preserve"> Convert(</w:t>
      </w:r>
      <w:r w:rsidRPr="004A4491">
        <w:rPr>
          <w:rStyle w:val="af6"/>
        </w:rPr>
        <w:t>object</w:t>
      </w:r>
      <w:r w:rsidRPr="004A4491">
        <w:t xml:space="preserve"> value, </w:t>
      </w:r>
      <w:r w:rsidRPr="004A4491">
        <w:rPr>
          <w:rStyle w:val="af5"/>
        </w:rPr>
        <w:t>Type</w:t>
      </w:r>
      <w:r w:rsidRPr="004A4491">
        <w:t xml:space="preserve"> targetType,</w:t>
      </w:r>
    </w:p>
    <w:p w:rsidR="004A4491" w:rsidRPr="004A4491" w:rsidRDefault="004A4491" w:rsidP="004A4491">
      <w:pPr>
        <w:pStyle w:val="a4"/>
      </w:pPr>
      <w:r w:rsidRPr="004A4491">
        <w:t xml:space="preserve">                          </w:t>
      </w:r>
      <w:proofErr w:type="gramStart"/>
      <w:r w:rsidRPr="004A4491">
        <w:rPr>
          <w:rStyle w:val="af6"/>
        </w:rPr>
        <w:t>object</w:t>
      </w:r>
      <w:proofErr w:type="gramEnd"/>
      <w:r w:rsidRPr="004A4491">
        <w:t xml:space="preserve"> parameter, </w:t>
      </w:r>
      <w:r w:rsidRPr="004A4491">
        <w:rPr>
          <w:rStyle w:val="af5"/>
        </w:rPr>
        <w:t>CultureInfo</w:t>
      </w:r>
      <w:r w:rsidRPr="004A4491">
        <w:t xml:space="preserve"> culture)</w:t>
      </w:r>
    </w:p>
    <w:p w:rsidR="004A4491" w:rsidRPr="004A4491" w:rsidRDefault="004A4491" w:rsidP="004A4491">
      <w:pPr>
        <w:pStyle w:val="a4"/>
      </w:pPr>
      <w:r w:rsidRPr="004A4491">
        <w:t xml:space="preserve">    {</w:t>
      </w:r>
    </w:p>
    <w:p w:rsidR="004A4491" w:rsidRPr="004A4491" w:rsidRDefault="004A4491" w:rsidP="004A4491">
      <w:pPr>
        <w:pStyle w:val="a4"/>
      </w:pPr>
      <w:r w:rsidRPr="004A4491">
        <w:t xml:space="preserve">        </w:t>
      </w:r>
      <w:proofErr w:type="gramStart"/>
      <w:r w:rsidRPr="004A4491">
        <w:rPr>
          <w:rStyle w:val="af6"/>
        </w:rPr>
        <w:t>return</w:t>
      </w:r>
      <w:proofErr w:type="gramEnd"/>
      <w:r w:rsidRPr="004A4491">
        <w:t xml:space="preserve"> (</w:t>
      </w:r>
      <w:r w:rsidRPr="004A4491">
        <w:rPr>
          <w:rStyle w:val="af6"/>
        </w:rPr>
        <w:t>double</w:t>
      </w:r>
      <w:r w:rsidRPr="004A4491">
        <w:t xml:space="preserve">) value &gt; 18 ? </w:t>
      </w:r>
      <w:r w:rsidRPr="004A4491">
        <w:rPr>
          <w:rStyle w:val="af5"/>
        </w:rPr>
        <w:t>Brushes</w:t>
      </w:r>
      <w:r w:rsidRPr="004A4491">
        <w:t xml:space="preserve">.Blue : </w:t>
      </w:r>
      <w:r w:rsidRPr="004A4491">
        <w:rPr>
          <w:rStyle w:val="af5"/>
        </w:rPr>
        <w:t>Brushes</w:t>
      </w:r>
      <w:r w:rsidRPr="004A4491">
        <w:t>.Red;</w:t>
      </w:r>
    </w:p>
    <w:p w:rsidR="004A4491" w:rsidRPr="004A4491" w:rsidRDefault="004A4491" w:rsidP="004A4491">
      <w:pPr>
        <w:pStyle w:val="a4"/>
      </w:pPr>
      <w:r w:rsidRPr="004A4491">
        <w:t xml:space="preserve">    }</w:t>
      </w:r>
    </w:p>
    <w:p w:rsidR="004A4491" w:rsidRPr="004A4491" w:rsidRDefault="004A4491" w:rsidP="004A4491">
      <w:pPr>
        <w:pStyle w:val="a4"/>
      </w:pPr>
    </w:p>
    <w:p w:rsidR="004A4491" w:rsidRPr="009F540D" w:rsidRDefault="004A4491" w:rsidP="004A4491">
      <w:pPr>
        <w:pStyle w:val="a4"/>
      </w:pPr>
      <w:r w:rsidRPr="004A4491">
        <w:t xml:space="preserve">    </w:t>
      </w:r>
      <w:proofErr w:type="gramStart"/>
      <w:r w:rsidRPr="004A4491">
        <w:rPr>
          <w:rStyle w:val="af6"/>
        </w:rPr>
        <w:t>public</w:t>
      </w:r>
      <w:proofErr w:type="gramEnd"/>
      <w:r w:rsidRPr="004A4491">
        <w:rPr>
          <w:rStyle w:val="af6"/>
        </w:rPr>
        <w:t xml:space="preserve"> object</w:t>
      </w:r>
      <w:r w:rsidRPr="004A4491">
        <w:t xml:space="preserve"> ConvertBack(</w:t>
      </w:r>
      <w:r w:rsidRPr="004A4491">
        <w:rPr>
          <w:rStyle w:val="af6"/>
        </w:rPr>
        <w:t>object</w:t>
      </w:r>
      <w:r w:rsidRPr="004A4491">
        <w:t xml:space="preserve"> value, </w:t>
      </w:r>
      <w:r w:rsidRPr="004A4491">
        <w:rPr>
          <w:rStyle w:val="af5"/>
        </w:rPr>
        <w:t>Type</w:t>
      </w:r>
      <w:r w:rsidRPr="004A4491">
        <w:t xml:space="preserve"> targetType,</w:t>
      </w:r>
    </w:p>
    <w:p w:rsidR="004A4491" w:rsidRPr="004A4491" w:rsidRDefault="004A4491" w:rsidP="004A4491">
      <w:pPr>
        <w:pStyle w:val="a4"/>
      </w:pPr>
      <w:r w:rsidRPr="009F540D">
        <w:t xml:space="preserve">                             </w:t>
      </w:r>
      <w:r w:rsidRPr="004A4491">
        <w:t xml:space="preserve"> </w:t>
      </w:r>
      <w:proofErr w:type="gramStart"/>
      <w:r w:rsidRPr="004A4491">
        <w:rPr>
          <w:rStyle w:val="af6"/>
        </w:rPr>
        <w:t>object</w:t>
      </w:r>
      <w:proofErr w:type="gramEnd"/>
      <w:r w:rsidRPr="004A4491">
        <w:t xml:space="preserve"> parameter, </w:t>
      </w:r>
      <w:r w:rsidRPr="004A4491">
        <w:rPr>
          <w:rStyle w:val="af5"/>
        </w:rPr>
        <w:t>CultureInfo</w:t>
      </w:r>
      <w:r w:rsidRPr="004A4491">
        <w:t xml:space="preserve"> culture)</w:t>
      </w:r>
    </w:p>
    <w:p w:rsidR="004A4491" w:rsidRPr="004A4491" w:rsidRDefault="004A4491" w:rsidP="004A4491">
      <w:pPr>
        <w:pStyle w:val="a4"/>
      </w:pPr>
      <w:r w:rsidRPr="004A4491">
        <w:t xml:space="preserve">    {</w:t>
      </w:r>
    </w:p>
    <w:p w:rsidR="004A4491" w:rsidRPr="009F540D" w:rsidRDefault="004A4491" w:rsidP="004A4491">
      <w:pPr>
        <w:pStyle w:val="a4"/>
        <w:rPr>
          <w:rStyle w:val="af4"/>
          <w:lang w:val="en-US"/>
        </w:rPr>
      </w:pPr>
      <w:r w:rsidRPr="004A4491">
        <w:t xml:space="preserve">        </w:t>
      </w:r>
      <w:r w:rsidRPr="009F540D">
        <w:rPr>
          <w:rStyle w:val="af4"/>
          <w:lang w:val="en-US"/>
        </w:rPr>
        <w:t xml:space="preserve">// </w:t>
      </w:r>
      <w:r>
        <w:rPr>
          <w:rStyle w:val="af4"/>
        </w:rPr>
        <w:t>это</w:t>
      </w:r>
      <w:r w:rsidRPr="009F540D">
        <w:rPr>
          <w:rStyle w:val="af4"/>
          <w:lang w:val="en-US"/>
        </w:rPr>
        <w:t xml:space="preserve"> </w:t>
      </w:r>
      <w:r w:rsidRPr="004A4491">
        <w:rPr>
          <w:rStyle w:val="af4"/>
        </w:rPr>
        <w:t>конвертер</w:t>
      </w:r>
      <w:r w:rsidRPr="009F540D">
        <w:rPr>
          <w:rStyle w:val="af4"/>
          <w:lang w:val="en-US"/>
        </w:rPr>
        <w:t xml:space="preserve"> </w:t>
      </w:r>
      <w:r w:rsidRPr="004A4491">
        <w:rPr>
          <w:rStyle w:val="af4"/>
        </w:rPr>
        <w:t>для</w:t>
      </w:r>
      <w:r w:rsidRPr="009F540D">
        <w:rPr>
          <w:rStyle w:val="af4"/>
          <w:lang w:val="en-US"/>
        </w:rPr>
        <w:t xml:space="preserve"> </w:t>
      </w:r>
      <w:r w:rsidRPr="004A4491">
        <w:rPr>
          <w:rStyle w:val="af4"/>
        </w:rPr>
        <w:t>однонаправленной</w:t>
      </w:r>
      <w:r w:rsidRPr="009F540D">
        <w:rPr>
          <w:rStyle w:val="af4"/>
          <w:lang w:val="en-US"/>
        </w:rPr>
        <w:t xml:space="preserve"> </w:t>
      </w:r>
      <w:r w:rsidRPr="004A4491">
        <w:rPr>
          <w:rStyle w:val="af4"/>
        </w:rPr>
        <w:t>привязки</w:t>
      </w:r>
    </w:p>
    <w:p w:rsidR="004A4491" w:rsidRPr="00B735E7" w:rsidRDefault="004A4491" w:rsidP="004A4491">
      <w:pPr>
        <w:pStyle w:val="a4"/>
        <w:rPr>
          <w:lang w:val="ru-RU"/>
        </w:rPr>
      </w:pPr>
      <w:r w:rsidRPr="004A4491">
        <w:t xml:space="preserve">        </w:t>
      </w:r>
      <w:proofErr w:type="gramStart"/>
      <w:r w:rsidR="009F540D" w:rsidRPr="004A4491">
        <w:rPr>
          <w:rStyle w:val="af6"/>
        </w:rPr>
        <w:t>return</w:t>
      </w:r>
      <w:proofErr w:type="gramEnd"/>
      <w:r w:rsidR="009F540D" w:rsidRPr="00B735E7">
        <w:rPr>
          <w:rStyle w:val="af6"/>
          <w:lang w:val="ru-RU"/>
        </w:rPr>
        <w:t xml:space="preserve"> </w:t>
      </w:r>
      <w:r w:rsidR="009F540D">
        <w:rPr>
          <w:rStyle w:val="af6"/>
        </w:rPr>
        <w:t>null</w:t>
      </w:r>
      <w:r w:rsidRPr="00B735E7">
        <w:rPr>
          <w:lang w:val="ru-RU"/>
        </w:rPr>
        <w:t>;</w:t>
      </w:r>
    </w:p>
    <w:p w:rsidR="004A4491" w:rsidRPr="00B735E7" w:rsidRDefault="004A4491" w:rsidP="004A4491">
      <w:pPr>
        <w:pStyle w:val="a4"/>
        <w:rPr>
          <w:lang w:val="ru-RU"/>
        </w:rPr>
      </w:pPr>
      <w:r w:rsidRPr="00B735E7">
        <w:rPr>
          <w:lang w:val="ru-RU"/>
        </w:rPr>
        <w:t xml:space="preserve">    }</w:t>
      </w:r>
    </w:p>
    <w:p w:rsidR="004A4491" w:rsidRPr="00B735E7" w:rsidRDefault="004A4491" w:rsidP="004A4491">
      <w:pPr>
        <w:pStyle w:val="a4"/>
        <w:rPr>
          <w:lang w:val="ru-RU"/>
        </w:rPr>
      </w:pPr>
      <w:r w:rsidRPr="00B735E7">
        <w:rPr>
          <w:lang w:val="ru-RU"/>
        </w:rPr>
        <w:t>}</w:t>
      </w:r>
    </w:p>
    <w:p w:rsidR="004A4491" w:rsidRDefault="00A36068" w:rsidP="004A4491">
      <w:r>
        <w:t>Чтобы</w:t>
      </w:r>
      <w:r w:rsidRPr="00B735E7">
        <w:t xml:space="preserve"> </w:t>
      </w:r>
      <w:r>
        <w:t>ввести</w:t>
      </w:r>
      <w:r w:rsidRPr="00B735E7">
        <w:t xml:space="preserve"> </w:t>
      </w:r>
      <w:r>
        <w:t>в</w:t>
      </w:r>
      <w:r w:rsidRPr="00B735E7">
        <w:t xml:space="preserve"> </w:t>
      </w:r>
      <w:r>
        <w:t>действие</w:t>
      </w:r>
      <w:r w:rsidRPr="00B735E7">
        <w:t xml:space="preserve"> </w:t>
      </w:r>
      <w:r>
        <w:t>конвертер</w:t>
      </w:r>
      <w:r w:rsidRPr="00B735E7">
        <w:t xml:space="preserve"> </w:t>
      </w:r>
      <w:r>
        <w:t>значений</w:t>
      </w:r>
      <w:r w:rsidRPr="00B735E7">
        <w:t xml:space="preserve">, </w:t>
      </w:r>
      <w:r>
        <w:t>нужно</w:t>
      </w:r>
      <w:r w:rsidRPr="00B735E7">
        <w:t xml:space="preserve"> </w:t>
      </w:r>
      <w:r>
        <w:t>использовать</w:t>
      </w:r>
      <w:r w:rsidRPr="00B735E7">
        <w:t xml:space="preserve"> </w:t>
      </w:r>
      <w:r>
        <w:t>свойство</w:t>
      </w:r>
      <w:r w:rsidRPr="00B735E7">
        <w:t xml:space="preserve"> </w:t>
      </w:r>
      <w:r>
        <w:t>привязки</w:t>
      </w:r>
      <w:r w:rsidRPr="00B735E7">
        <w:t xml:space="preserve"> </w:t>
      </w:r>
      <w:r w:rsidRPr="009F540D">
        <w:rPr>
          <w:rStyle w:val="a9"/>
          <w:lang w:val="en-US"/>
        </w:rPr>
        <w:t>Converter</w:t>
      </w:r>
      <w:r w:rsidRPr="00B735E7">
        <w:t xml:space="preserve"> </w:t>
      </w:r>
      <w:r>
        <w:t>и</w:t>
      </w:r>
      <w:r w:rsidRPr="00B735E7">
        <w:t xml:space="preserve">, </w:t>
      </w:r>
      <w:r>
        <w:t>при</w:t>
      </w:r>
      <w:r w:rsidRPr="00B735E7">
        <w:t xml:space="preserve"> </w:t>
      </w:r>
      <w:r>
        <w:t>необходимости</w:t>
      </w:r>
      <w:r w:rsidRPr="00B735E7">
        <w:t xml:space="preserve">, </w:t>
      </w:r>
      <w:r>
        <w:t>свойства</w:t>
      </w:r>
      <w:r w:rsidRPr="00B735E7">
        <w:t xml:space="preserve"> </w:t>
      </w:r>
      <w:r w:rsidRPr="009F540D">
        <w:rPr>
          <w:rStyle w:val="a9"/>
          <w:lang w:val="en-US"/>
        </w:rPr>
        <w:t>ConverterParameter</w:t>
      </w:r>
      <w:r w:rsidRPr="00B735E7">
        <w:t xml:space="preserve"> </w:t>
      </w:r>
      <w:r>
        <w:t>и</w:t>
      </w:r>
      <w:r w:rsidRPr="00B735E7">
        <w:t xml:space="preserve"> </w:t>
      </w:r>
      <w:r w:rsidRPr="009F540D">
        <w:rPr>
          <w:rStyle w:val="a9"/>
          <w:lang w:val="en-US"/>
        </w:rPr>
        <w:t>ConverterCulture</w:t>
      </w:r>
      <w:r w:rsidRPr="00B735E7">
        <w:t xml:space="preserve">. </w:t>
      </w:r>
      <w:r>
        <w:t>Как несложно понять, значения последних двух свойств передаются методам конверт</w:t>
      </w:r>
      <w:r w:rsidR="004A4491">
        <w:t xml:space="preserve">ера </w:t>
      </w:r>
      <w:r>
        <w:t>в качестве аргументов.</w:t>
      </w:r>
    </w:p>
    <w:p w:rsidR="004A4491" w:rsidRDefault="004A4491" w:rsidP="004A4491">
      <w:r>
        <w:t xml:space="preserve">Используем конвертер </w:t>
      </w:r>
      <w:r w:rsidRPr="004A4491">
        <w:rPr>
          <w:rStyle w:val="af5"/>
        </w:rPr>
        <w:t>DoubleToColorConverter</w:t>
      </w:r>
      <w:r>
        <w:t xml:space="preserve"> в примере привязки для объекта </w:t>
      </w:r>
      <w:r w:rsidRPr="00A8244E">
        <w:rPr>
          <w:rStyle w:val="af5"/>
        </w:rPr>
        <w:t>Person</w:t>
      </w:r>
      <w:r>
        <w:t>. Объект конвертера разместим в ресурсах окна</w:t>
      </w:r>
      <w:r w:rsidR="00472287">
        <w:t xml:space="preserve">. Предполагаем, что объект-источник присваивается свойству окна </w:t>
      </w:r>
      <w:r w:rsidR="00472287" w:rsidRPr="00673B02">
        <w:rPr>
          <w:rStyle w:val="a9"/>
          <w:lang w:val="en-US"/>
        </w:rPr>
        <w:t>DataContext</w:t>
      </w:r>
      <w:r w:rsidR="00472287">
        <w:t xml:space="preserve"> в коде: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>&lt;</w:t>
      </w:r>
      <w:r w:rsidRPr="00472287">
        <w:rPr>
          <w:rStyle w:val="af7"/>
        </w:rPr>
        <w:t>Window</w:t>
      </w:r>
      <w:r w:rsidRPr="00472287">
        <w:rPr>
          <w:rStyle w:val="af6"/>
        </w:rPr>
        <w:t xml:space="preserve"> </w:t>
      </w:r>
      <w:r w:rsidRPr="00472287">
        <w:rPr>
          <w:rStyle w:val="XML"/>
        </w:rPr>
        <w:t>x</w:t>
      </w:r>
      <w:proofErr w:type="gramStart"/>
      <w:r w:rsidRPr="00472287">
        <w:rPr>
          <w:rStyle w:val="XML"/>
        </w:rPr>
        <w:t>:Class</w:t>
      </w:r>
      <w:proofErr w:type="gramEnd"/>
      <w:r w:rsidRPr="00472287">
        <w:rPr>
          <w:rStyle w:val="af6"/>
        </w:rPr>
        <w:t>="WpfBinding.MainWindow"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 xml:space="preserve">  </w:t>
      </w:r>
      <w:r w:rsidRPr="00472287">
        <w:rPr>
          <w:rStyle w:val="XML"/>
        </w:rPr>
        <w:t>xmlns</w:t>
      </w:r>
      <w:r w:rsidRPr="00472287">
        <w:rPr>
          <w:rStyle w:val="af6"/>
        </w:rPr>
        <w:t>="http://schemas.microsoft.com/winfx/2006/xaml/presentation"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 xml:space="preserve">  </w:t>
      </w:r>
      <w:r w:rsidRPr="00472287">
        <w:rPr>
          <w:rStyle w:val="XML"/>
        </w:rPr>
        <w:t>xmlns:x</w:t>
      </w:r>
      <w:r w:rsidRPr="00472287">
        <w:rPr>
          <w:rStyle w:val="af6"/>
        </w:rPr>
        <w:t>="http://schemas.microsoft.com/winfx/2006/xaml"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 xml:space="preserve">  </w:t>
      </w:r>
      <w:proofErr w:type="gramStart"/>
      <w:r w:rsidRPr="00472287">
        <w:rPr>
          <w:rStyle w:val="XML"/>
        </w:rPr>
        <w:t>xmlns:</w:t>
      </w:r>
      <w:proofErr w:type="gramEnd"/>
      <w:r w:rsidRPr="00472287">
        <w:rPr>
          <w:rStyle w:val="XML"/>
        </w:rPr>
        <w:t>local</w:t>
      </w:r>
      <w:r w:rsidRPr="00472287">
        <w:rPr>
          <w:rStyle w:val="af6"/>
        </w:rPr>
        <w:t>="clr-namespace:WpfBinding"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 xml:space="preserve">  </w:t>
      </w:r>
      <w:r w:rsidRPr="00472287">
        <w:rPr>
          <w:rStyle w:val="XML"/>
        </w:rPr>
        <w:t>Height</w:t>
      </w:r>
      <w:r w:rsidRPr="00472287">
        <w:rPr>
          <w:rStyle w:val="af6"/>
        </w:rPr>
        <w:t xml:space="preserve">="200" </w:t>
      </w:r>
      <w:r w:rsidRPr="00472287">
        <w:rPr>
          <w:rStyle w:val="XML"/>
        </w:rPr>
        <w:t>Width</w:t>
      </w:r>
      <w:r w:rsidRPr="00472287">
        <w:rPr>
          <w:rStyle w:val="af6"/>
        </w:rPr>
        <w:t xml:space="preserve">="400" </w:t>
      </w:r>
      <w:r w:rsidRPr="00472287">
        <w:rPr>
          <w:rStyle w:val="XML"/>
        </w:rPr>
        <w:t>Title</w:t>
      </w:r>
      <w:r w:rsidRPr="00472287">
        <w:rPr>
          <w:rStyle w:val="af6"/>
        </w:rPr>
        <w:t>="WPF Binding"&gt;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 xml:space="preserve">  &lt;</w:t>
      </w:r>
      <w:r w:rsidRPr="00472287">
        <w:rPr>
          <w:rStyle w:val="af7"/>
        </w:rPr>
        <w:t>Window.Resources</w:t>
      </w:r>
      <w:r w:rsidRPr="00472287">
        <w:rPr>
          <w:rStyle w:val="af6"/>
        </w:rPr>
        <w:t>&gt;</w:t>
      </w:r>
    </w:p>
    <w:p w:rsidR="00472287" w:rsidRPr="00472287" w:rsidRDefault="00472287" w:rsidP="00472287">
      <w:pPr>
        <w:pStyle w:val="a4"/>
        <w:rPr>
          <w:rStyle w:val="af6"/>
        </w:rPr>
      </w:pPr>
      <w:r w:rsidRPr="00472287">
        <w:rPr>
          <w:rStyle w:val="af6"/>
        </w:rPr>
        <w:t xml:space="preserve">    &lt;</w:t>
      </w:r>
      <w:r w:rsidRPr="00472287">
        <w:rPr>
          <w:rStyle w:val="af7"/>
        </w:rPr>
        <w:t>local</w:t>
      </w:r>
      <w:proofErr w:type="gramStart"/>
      <w:r w:rsidRPr="00472287">
        <w:rPr>
          <w:rStyle w:val="af7"/>
        </w:rPr>
        <w:t>:DoubleToColorConverter</w:t>
      </w:r>
      <w:proofErr w:type="gramEnd"/>
      <w:r w:rsidRPr="00472287">
        <w:rPr>
          <w:rStyle w:val="af6"/>
        </w:rPr>
        <w:t xml:space="preserve"> </w:t>
      </w:r>
      <w:r w:rsidRPr="00472287">
        <w:rPr>
          <w:rStyle w:val="XML"/>
        </w:rPr>
        <w:t>x:Key</w:t>
      </w:r>
      <w:r w:rsidRPr="00472287">
        <w:rPr>
          <w:rStyle w:val="af6"/>
        </w:rPr>
        <w:t>="dc" /&gt;</w:t>
      </w:r>
    </w:p>
    <w:p w:rsidR="00472287" w:rsidRPr="00B735E7" w:rsidRDefault="00472287" w:rsidP="00472287">
      <w:pPr>
        <w:pStyle w:val="a4"/>
        <w:rPr>
          <w:rStyle w:val="af6"/>
          <w:lang w:val="ru-RU"/>
        </w:rPr>
      </w:pPr>
      <w:r w:rsidRPr="00472287">
        <w:rPr>
          <w:rStyle w:val="af6"/>
        </w:rPr>
        <w:t xml:space="preserve">  </w:t>
      </w:r>
      <w:r w:rsidRPr="00B735E7">
        <w:rPr>
          <w:rStyle w:val="af6"/>
          <w:lang w:val="ru-RU"/>
        </w:rPr>
        <w:t>&lt;/</w:t>
      </w:r>
      <w:r w:rsidRPr="00472287">
        <w:rPr>
          <w:rStyle w:val="af7"/>
        </w:rPr>
        <w:t>Window</w:t>
      </w:r>
      <w:r w:rsidRPr="00B735E7">
        <w:rPr>
          <w:rStyle w:val="af7"/>
          <w:lang w:val="ru-RU"/>
        </w:rPr>
        <w:t>.</w:t>
      </w:r>
      <w:r w:rsidRPr="00472287">
        <w:rPr>
          <w:rStyle w:val="af7"/>
        </w:rPr>
        <w:t>Resources</w:t>
      </w:r>
      <w:r w:rsidRPr="00B735E7">
        <w:rPr>
          <w:rStyle w:val="af6"/>
          <w:lang w:val="ru-RU"/>
        </w:rPr>
        <w:t>&gt;</w:t>
      </w:r>
    </w:p>
    <w:p w:rsidR="00472287" w:rsidRPr="00B735E7" w:rsidRDefault="00472287" w:rsidP="00472287">
      <w:pPr>
        <w:pStyle w:val="a4"/>
        <w:rPr>
          <w:lang w:val="ru-RU"/>
        </w:rPr>
      </w:pPr>
    </w:p>
    <w:p w:rsidR="00472287" w:rsidRPr="009F540D" w:rsidRDefault="00472287" w:rsidP="00472287">
      <w:pPr>
        <w:pStyle w:val="a4"/>
        <w:rPr>
          <w:rStyle w:val="af6"/>
          <w:lang w:val="ru-RU"/>
        </w:rPr>
      </w:pPr>
      <w:r w:rsidRPr="009F540D">
        <w:rPr>
          <w:lang w:val="ru-RU"/>
        </w:rPr>
        <w:t xml:space="preserve">  </w:t>
      </w:r>
      <w:r w:rsidRPr="009F540D">
        <w:rPr>
          <w:rStyle w:val="af6"/>
          <w:lang w:val="ru-RU"/>
        </w:rPr>
        <w:t>&lt;</w:t>
      </w:r>
      <w:r w:rsidRPr="006B0B22">
        <w:rPr>
          <w:rStyle w:val="af7"/>
        </w:rPr>
        <w:t>Grid</w:t>
      </w:r>
      <w:r w:rsidRPr="009F540D">
        <w:rPr>
          <w:rStyle w:val="af6"/>
          <w:lang w:val="ru-RU"/>
        </w:rPr>
        <w:t xml:space="preserve"> </w:t>
      </w:r>
      <w:r w:rsidRPr="006B0B22">
        <w:rPr>
          <w:rStyle w:val="af6"/>
        </w:rPr>
        <w:t>Margin</w:t>
      </w:r>
      <w:r w:rsidRPr="009F540D">
        <w:rPr>
          <w:rStyle w:val="af6"/>
          <w:lang w:val="ru-RU"/>
        </w:rPr>
        <w:t>="10"&gt;</w:t>
      </w:r>
    </w:p>
    <w:p w:rsidR="00472287" w:rsidRPr="006B0B22" w:rsidRDefault="00472287" w:rsidP="00472287">
      <w:pPr>
        <w:pStyle w:val="a4"/>
        <w:rPr>
          <w:rStyle w:val="af4"/>
        </w:rPr>
      </w:pPr>
      <w:r w:rsidRPr="009F540D">
        <w:rPr>
          <w:rStyle w:val="af6"/>
          <w:lang w:val="ru-RU"/>
        </w:rPr>
        <w:t xml:space="preserve">    </w:t>
      </w:r>
      <w:proofErr w:type="gramStart"/>
      <w:r w:rsidRPr="006B0B22">
        <w:rPr>
          <w:rStyle w:val="af4"/>
        </w:rPr>
        <w:t>&lt;!--</w:t>
      </w:r>
      <w:proofErr w:type="gramEnd"/>
      <w:r w:rsidRPr="006B0B22">
        <w:rPr>
          <w:rStyle w:val="af4"/>
        </w:rPr>
        <w:t xml:space="preserve"> описание структуры Grid опущено для краткости --&gt;</w:t>
      </w:r>
    </w:p>
    <w:p w:rsidR="00472287" w:rsidRPr="006B0B22" w:rsidRDefault="00472287" w:rsidP="00472287">
      <w:pPr>
        <w:pStyle w:val="a4"/>
        <w:rPr>
          <w:rStyle w:val="af6"/>
          <w:lang w:val="ru-RU"/>
        </w:rPr>
      </w:pPr>
    </w:p>
    <w:p w:rsidR="00472287" w:rsidRPr="006B0B22" w:rsidRDefault="00472287" w:rsidP="00472287">
      <w:pPr>
        <w:pStyle w:val="a4"/>
        <w:rPr>
          <w:rStyle w:val="af6"/>
        </w:rPr>
      </w:pPr>
      <w:r w:rsidRPr="006B0B22">
        <w:rPr>
          <w:rStyle w:val="af6"/>
          <w:lang w:val="ru-RU"/>
        </w:rPr>
        <w:t xml:space="preserve">    </w:t>
      </w:r>
      <w:r w:rsidRPr="006B0B22">
        <w:rPr>
          <w:rStyle w:val="af6"/>
        </w:rPr>
        <w:t>&lt;</w:t>
      </w:r>
      <w:r w:rsidRPr="006B0B22">
        <w:rPr>
          <w:rStyle w:val="af7"/>
        </w:rPr>
        <w:t>TextBlock</w:t>
      </w:r>
      <w:r w:rsidRPr="006B0B22">
        <w:rPr>
          <w:rStyle w:val="af6"/>
        </w:rPr>
        <w:t xml:space="preserve"> </w:t>
      </w:r>
      <w:r w:rsidRPr="006B0B22">
        <w:rPr>
          <w:rStyle w:val="XML"/>
        </w:rPr>
        <w:t>Grid.Column</w:t>
      </w:r>
      <w:r w:rsidRPr="006B0B22">
        <w:rPr>
          <w:rStyle w:val="af6"/>
        </w:rPr>
        <w:t xml:space="preserve">="0" </w:t>
      </w:r>
      <w:r w:rsidRPr="006B0B22">
        <w:rPr>
          <w:rStyle w:val="XML"/>
        </w:rPr>
        <w:t>Grid.Row</w:t>
      </w:r>
      <w:r w:rsidRPr="006B0B22">
        <w:rPr>
          <w:rStyle w:val="af6"/>
        </w:rPr>
        <w:t xml:space="preserve">="0" </w:t>
      </w:r>
      <w:r w:rsidRPr="006B0B22">
        <w:rPr>
          <w:rStyle w:val="XML"/>
        </w:rPr>
        <w:t>Text</w:t>
      </w:r>
      <w:r w:rsidRPr="006B0B22">
        <w:rPr>
          <w:rStyle w:val="af6"/>
        </w:rPr>
        <w:t>="Name" /&gt;</w:t>
      </w:r>
    </w:p>
    <w:p w:rsidR="006B0B22" w:rsidRPr="009F540D" w:rsidRDefault="00472287" w:rsidP="00472287">
      <w:pPr>
        <w:pStyle w:val="a4"/>
        <w:rPr>
          <w:rStyle w:val="af6"/>
        </w:rPr>
      </w:pPr>
      <w:r w:rsidRPr="006B0B22">
        <w:rPr>
          <w:rStyle w:val="af6"/>
        </w:rPr>
        <w:t xml:space="preserve">    &lt;</w:t>
      </w:r>
      <w:r w:rsidRPr="006B0B22">
        <w:rPr>
          <w:rStyle w:val="af7"/>
        </w:rPr>
        <w:t>TextBox</w:t>
      </w:r>
      <w:r w:rsidRPr="006B0B22">
        <w:rPr>
          <w:rStyle w:val="af6"/>
        </w:rPr>
        <w:t xml:space="preserve"> </w:t>
      </w:r>
      <w:r w:rsidRPr="006B0B22">
        <w:rPr>
          <w:rStyle w:val="XML"/>
        </w:rPr>
        <w:t>Grid.Column</w:t>
      </w:r>
      <w:r w:rsidRPr="006B0B22">
        <w:rPr>
          <w:rStyle w:val="af6"/>
        </w:rPr>
        <w:t xml:space="preserve">="1" </w:t>
      </w:r>
      <w:r w:rsidRPr="006B0B22">
        <w:rPr>
          <w:rStyle w:val="XML"/>
        </w:rPr>
        <w:t>Grid.Row</w:t>
      </w:r>
      <w:r w:rsidRPr="006B0B22">
        <w:rPr>
          <w:rStyle w:val="af6"/>
        </w:rPr>
        <w:t>="0"</w:t>
      </w:r>
    </w:p>
    <w:p w:rsidR="00472287" w:rsidRPr="006B0B22" w:rsidRDefault="006B0B22" w:rsidP="00472287">
      <w:pPr>
        <w:pStyle w:val="a4"/>
        <w:rPr>
          <w:rStyle w:val="af6"/>
        </w:rPr>
      </w:pPr>
      <w:r w:rsidRPr="006B0B22">
        <w:rPr>
          <w:rStyle w:val="af6"/>
        </w:rPr>
        <w:t xml:space="preserve">            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Text</w:t>
      </w:r>
      <w:r w:rsidR="00472287" w:rsidRPr="006B0B22">
        <w:rPr>
          <w:rStyle w:val="af6"/>
        </w:rPr>
        <w:t>="{</w:t>
      </w:r>
      <w:r w:rsidR="00472287" w:rsidRPr="006B0B22">
        <w:rPr>
          <w:rStyle w:val="af7"/>
        </w:rPr>
        <w:t>Binding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Name</w:t>
      </w:r>
      <w:r w:rsidR="00472287" w:rsidRPr="006B0B22">
        <w:rPr>
          <w:rStyle w:val="af6"/>
        </w:rPr>
        <w:t xml:space="preserve">, </w:t>
      </w:r>
      <w:r w:rsidR="00472287" w:rsidRPr="006B0B22">
        <w:rPr>
          <w:rStyle w:val="XML"/>
        </w:rPr>
        <w:t>Mode</w:t>
      </w:r>
      <w:r w:rsidR="00472287" w:rsidRPr="006B0B22">
        <w:rPr>
          <w:rStyle w:val="af6"/>
        </w:rPr>
        <w:t>=TwoWay}" /&gt;</w:t>
      </w:r>
    </w:p>
    <w:p w:rsidR="00472287" w:rsidRPr="006B0B22" w:rsidRDefault="00472287" w:rsidP="00472287">
      <w:pPr>
        <w:pStyle w:val="a4"/>
        <w:rPr>
          <w:rStyle w:val="af6"/>
        </w:rPr>
      </w:pPr>
    </w:p>
    <w:p w:rsidR="00472287" w:rsidRPr="006B0B22" w:rsidRDefault="00472287" w:rsidP="00472287">
      <w:pPr>
        <w:pStyle w:val="a4"/>
        <w:rPr>
          <w:rStyle w:val="af6"/>
        </w:rPr>
      </w:pPr>
      <w:r w:rsidRPr="006B0B22">
        <w:rPr>
          <w:rStyle w:val="af6"/>
        </w:rPr>
        <w:t xml:space="preserve">    &lt;</w:t>
      </w:r>
      <w:r w:rsidRPr="006B0B22">
        <w:rPr>
          <w:rStyle w:val="af7"/>
        </w:rPr>
        <w:t>TextBlock</w:t>
      </w:r>
      <w:r w:rsidRPr="006B0B22">
        <w:rPr>
          <w:rStyle w:val="af6"/>
        </w:rPr>
        <w:t xml:space="preserve"> </w:t>
      </w:r>
      <w:r w:rsidRPr="006B0B22">
        <w:rPr>
          <w:rStyle w:val="XML"/>
        </w:rPr>
        <w:t>Grid.Column</w:t>
      </w:r>
      <w:r w:rsidRPr="006B0B22">
        <w:rPr>
          <w:rStyle w:val="af6"/>
        </w:rPr>
        <w:t xml:space="preserve">="0" </w:t>
      </w:r>
      <w:r w:rsidRPr="006B0B22">
        <w:rPr>
          <w:rStyle w:val="XML"/>
        </w:rPr>
        <w:t>Grid.Row</w:t>
      </w:r>
      <w:r w:rsidRPr="006B0B22">
        <w:rPr>
          <w:rStyle w:val="af6"/>
        </w:rPr>
        <w:t xml:space="preserve">="1" </w:t>
      </w:r>
      <w:r w:rsidRPr="006B0B22">
        <w:rPr>
          <w:rStyle w:val="XML"/>
        </w:rPr>
        <w:t>Text</w:t>
      </w:r>
      <w:r w:rsidRPr="006B0B22">
        <w:rPr>
          <w:rStyle w:val="af6"/>
        </w:rPr>
        <w:t>="Age" /&gt;</w:t>
      </w:r>
    </w:p>
    <w:p w:rsidR="006B0B22" w:rsidRPr="009F540D" w:rsidRDefault="00472287" w:rsidP="00472287">
      <w:pPr>
        <w:pStyle w:val="a4"/>
        <w:rPr>
          <w:rStyle w:val="af6"/>
        </w:rPr>
      </w:pPr>
      <w:r w:rsidRPr="006B0B22">
        <w:rPr>
          <w:rStyle w:val="af6"/>
        </w:rPr>
        <w:t xml:space="preserve">    &lt;</w:t>
      </w:r>
      <w:r w:rsidRPr="006B0B22">
        <w:rPr>
          <w:rStyle w:val="af7"/>
        </w:rPr>
        <w:t>TextBox</w:t>
      </w:r>
      <w:r w:rsidRPr="006B0B22">
        <w:rPr>
          <w:rStyle w:val="af6"/>
        </w:rPr>
        <w:t xml:space="preserve"> </w:t>
      </w:r>
      <w:r w:rsidRPr="006B0B22">
        <w:rPr>
          <w:rStyle w:val="XML"/>
        </w:rPr>
        <w:t>Grid.Column</w:t>
      </w:r>
      <w:r w:rsidRPr="006B0B22">
        <w:rPr>
          <w:rStyle w:val="af6"/>
        </w:rPr>
        <w:t xml:space="preserve">="1" </w:t>
      </w:r>
      <w:r w:rsidRPr="006B0B22">
        <w:rPr>
          <w:rStyle w:val="XML"/>
        </w:rPr>
        <w:t>Grid.Row</w:t>
      </w:r>
      <w:r w:rsidRPr="006B0B22">
        <w:rPr>
          <w:rStyle w:val="af6"/>
        </w:rPr>
        <w:t>="1"</w:t>
      </w:r>
    </w:p>
    <w:p w:rsidR="006B0B22" w:rsidRPr="009F540D" w:rsidRDefault="006B0B22" w:rsidP="00472287">
      <w:pPr>
        <w:pStyle w:val="a4"/>
        <w:rPr>
          <w:rStyle w:val="af6"/>
        </w:rPr>
      </w:pPr>
      <w:r w:rsidRPr="006B0B22">
        <w:rPr>
          <w:rStyle w:val="af6"/>
        </w:rPr>
        <w:t xml:space="preserve">            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Text</w:t>
      </w:r>
      <w:r w:rsidR="00472287" w:rsidRPr="006B0B22">
        <w:rPr>
          <w:rStyle w:val="af6"/>
        </w:rPr>
        <w:t>="{</w:t>
      </w:r>
      <w:r w:rsidR="00472287" w:rsidRPr="006B0B22">
        <w:rPr>
          <w:rStyle w:val="af7"/>
        </w:rPr>
        <w:t>Binding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Age</w:t>
      </w:r>
      <w:r w:rsidR="00472287" w:rsidRPr="006B0B22">
        <w:rPr>
          <w:rStyle w:val="af6"/>
        </w:rPr>
        <w:t xml:space="preserve">, </w:t>
      </w:r>
      <w:r w:rsidR="00472287" w:rsidRPr="006B0B22">
        <w:rPr>
          <w:rStyle w:val="XML"/>
        </w:rPr>
        <w:t>Mode</w:t>
      </w:r>
      <w:r w:rsidR="00472287" w:rsidRPr="006B0B22">
        <w:rPr>
          <w:rStyle w:val="af6"/>
        </w:rPr>
        <w:t>=TwoWay}"</w:t>
      </w:r>
    </w:p>
    <w:p w:rsidR="006B0B22" w:rsidRPr="009F540D" w:rsidRDefault="006B0B22" w:rsidP="00472287">
      <w:pPr>
        <w:pStyle w:val="a4"/>
        <w:rPr>
          <w:rStyle w:val="af6"/>
        </w:rPr>
      </w:pPr>
      <w:r w:rsidRPr="006B0B22">
        <w:rPr>
          <w:rStyle w:val="af6"/>
        </w:rPr>
        <w:t xml:space="preserve">            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Foreground</w:t>
      </w:r>
      <w:r w:rsidR="00472287" w:rsidRPr="006B0B22">
        <w:rPr>
          <w:rStyle w:val="af6"/>
        </w:rPr>
        <w:t>="{</w:t>
      </w:r>
      <w:r w:rsidR="00472287" w:rsidRPr="006B0B22">
        <w:rPr>
          <w:rStyle w:val="af7"/>
        </w:rPr>
        <w:t>Binding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Age</w:t>
      </w:r>
      <w:r w:rsidR="00472287" w:rsidRPr="006B0B22">
        <w:rPr>
          <w:rStyle w:val="af6"/>
        </w:rPr>
        <w:t>,</w:t>
      </w:r>
    </w:p>
    <w:p w:rsidR="00472287" w:rsidRPr="006B0B22" w:rsidRDefault="006B0B22" w:rsidP="00472287">
      <w:pPr>
        <w:pStyle w:val="a4"/>
        <w:rPr>
          <w:rStyle w:val="af6"/>
        </w:rPr>
      </w:pPr>
      <w:r w:rsidRPr="009F540D">
        <w:rPr>
          <w:rStyle w:val="af6"/>
        </w:rPr>
        <w:t xml:space="preserve">                                 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Converter</w:t>
      </w:r>
      <w:proofErr w:type="gramStart"/>
      <w:r w:rsidR="00472287" w:rsidRPr="006B0B22">
        <w:rPr>
          <w:rStyle w:val="af6"/>
        </w:rPr>
        <w:t>={</w:t>
      </w:r>
      <w:proofErr w:type="gramEnd"/>
      <w:r w:rsidR="00472287" w:rsidRPr="006B0B22">
        <w:rPr>
          <w:rStyle w:val="af7"/>
        </w:rPr>
        <w:t>StaticResource</w:t>
      </w:r>
      <w:r w:rsidR="00472287" w:rsidRPr="006B0B22">
        <w:rPr>
          <w:rStyle w:val="af6"/>
        </w:rPr>
        <w:t xml:space="preserve"> </w:t>
      </w:r>
      <w:r w:rsidR="00472287" w:rsidRPr="006B0B22">
        <w:rPr>
          <w:rStyle w:val="XML"/>
        </w:rPr>
        <w:t>dc</w:t>
      </w:r>
      <w:r w:rsidR="00472287" w:rsidRPr="006B0B22">
        <w:rPr>
          <w:rStyle w:val="af6"/>
        </w:rPr>
        <w:t>}}" /&gt;</w:t>
      </w:r>
    </w:p>
    <w:p w:rsidR="00472287" w:rsidRPr="00857D65" w:rsidRDefault="00472287" w:rsidP="00472287">
      <w:pPr>
        <w:pStyle w:val="a4"/>
        <w:rPr>
          <w:rStyle w:val="af6"/>
          <w:lang w:val="ru-RU"/>
        </w:rPr>
      </w:pPr>
      <w:r w:rsidRPr="006B0B22">
        <w:rPr>
          <w:rStyle w:val="af6"/>
        </w:rPr>
        <w:t xml:space="preserve">  </w:t>
      </w:r>
      <w:r w:rsidRPr="00857D65">
        <w:rPr>
          <w:rStyle w:val="af6"/>
          <w:lang w:val="ru-RU"/>
        </w:rPr>
        <w:t>&lt;/</w:t>
      </w:r>
      <w:r w:rsidRPr="006B0B22">
        <w:rPr>
          <w:rStyle w:val="af7"/>
        </w:rPr>
        <w:t>Grid</w:t>
      </w:r>
      <w:r w:rsidRPr="00857D65">
        <w:rPr>
          <w:rStyle w:val="af6"/>
          <w:lang w:val="ru-RU"/>
        </w:rPr>
        <w:t>&gt;</w:t>
      </w:r>
    </w:p>
    <w:p w:rsidR="00472287" w:rsidRPr="009F540D" w:rsidRDefault="00472287" w:rsidP="00472287">
      <w:pPr>
        <w:pStyle w:val="a4"/>
        <w:rPr>
          <w:rStyle w:val="af6"/>
          <w:lang w:val="ru-RU"/>
        </w:rPr>
      </w:pPr>
      <w:r w:rsidRPr="009F540D">
        <w:rPr>
          <w:rStyle w:val="af6"/>
          <w:lang w:val="ru-RU"/>
        </w:rPr>
        <w:t>&lt;/</w:t>
      </w:r>
      <w:r w:rsidRPr="006B0B22">
        <w:rPr>
          <w:rStyle w:val="af7"/>
        </w:rPr>
        <w:t>Window</w:t>
      </w:r>
      <w:r w:rsidRPr="009F540D">
        <w:rPr>
          <w:rStyle w:val="af6"/>
          <w:lang w:val="ru-RU"/>
        </w:rPr>
        <w:t>&gt;</w:t>
      </w:r>
    </w:p>
    <w:p w:rsidR="009F540D" w:rsidRPr="009F540D" w:rsidRDefault="009F540D" w:rsidP="009F540D">
      <w:r>
        <w:t>В состав</w:t>
      </w:r>
      <w:r w:rsidRPr="009F540D">
        <w:t xml:space="preserve"> </w:t>
      </w:r>
      <w:r>
        <w:t>WPF входит</w:t>
      </w:r>
      <w:r w:rsidRPr="009F540D">
        <w:t xml:space="preserve"> </w:t>
      </w:r>
      <w:r>
        <w:t>ряд конвертеров</w:t>
      </w:r>
      <w:r w:rsidRPr="009F540D">
        <w:t xml:space="preserve"> </w:t>
      </w:r>
      <w:r>
        <w:t>для нескольких</w:t>
      </w:r>
      <w:r w:rsidRPr="009F540D">
        <w:t xml:space="preserve"> </w:t>
      </w:r>
      <w:r>
        <w:t>распространённых</w:t>
      </w:r>
      <w:r w:rsidRPr="009F540D">
        <w:t xml:space="preserve"> </w:t>
      </w:r>
      <w:r>
        <w:t>сценариев</w:t>
      </w:r>
      <w:r w:rsidRPr="009F540D">
        <w:t xml:space="preserve"> </w:t>
      </w:r>
      <w:r>
        <w:t>привязки</w:t>
      </w:r>
      <w:r w:rsidRPr="009F540D">
        <w:t xml:space="preserve">. </w:t>
      </w:r>
      <w:r>
        <w:t>Один из них называется</w:t>
      </w:r>
      <w:r w:rsidRPr="009F540D">
        <w:t xml:space="preserve"> </w:t>
      </w:r>
      <w:r w:rsidRPr="009F540D">
        <w:rPr>
          <w:rStyle w:val="af5"/>
        </w:rPr>
        <w:t>BooleanToVisibilityConverter</w:t>
      </w:r>
      <w:r w:rsidRPr="009F540D">
        <w:t xml:space="preserve"> </w:t>
      </w:r>
      <w:r>
        <w:t>и преобразует</w:t>
      </w:r>
      <w:r w:rsidRPr="009F540D">
        <w:t xml:space="preserve"> </w:t>
      </w:r>
      <w:r>
        <w:t>перечисление</w:t>
      </w:r>
      <w:r w:rsidRPr="009F540D">
        <w:t xml:space="preserve"> </w:t>
      </w:r>
      <w:r w:rsidRPr="009F540D">
        <w:rPr>
          <w:rStyle w:val="af5"/>
        </w:rPr>
        <w:t>Visibility</w:t>
      </w:r>
      <w:r>
        <w:t xml:space="preserve"> в тип </w:t>
      </w:r>
      <w:proofErr w:type="gramStart"/>
      <w:r w:rsidRPr="009F540D">
        <w:rPr>
          <w:rStyle w:val="af6"/>
        </w:rPr>
        <w:t>bool</w:t>
      </w:r>
      <w:r w:rsidRPr="009F540D">
        <w:rPr>
          <w:rStyle w:val="a9"/>
        </w:rPr>
        <w:t>?</w:t>
      </w:r>
      <w:r w:rsidRPr="009F540D">
        <w:t>.</w:t>
      </w:r>
      <w:proofErr w:type="gramEnd"/>
    </w:p>
    <w:p w:rsidR="00A36068" w:rsidRDefault="00A36068" w:rsidP="00A36068">
      <w:r>
        <w:t xml:space="preserve">С помощью конвертеров значений можно реализовать </w:t>
      </w:r>
      <w:r w:rsidR="006B0B22">
        <w:t xml:space="preserve">преобразование нескольких значений </w:t>
      </w:r>
      <w:r>
        <w:t>для создания единственного конвертированного значения. Для этого необходимо:</w:t>
      </w:r>
    </w:p>
    <w:p w:rsidR="00A36068" w:rsidRDefault="006B0B22" w:rsidP="00A36068">
      <w:r>
        <w:t xml:space="preserve">1. </w:t>
      </w:r>
      <w:r w:rsidR="00A36068">
        <w:t xml:space="preserve">Использовать привязку </w:t>
      </w:r>
      <w:r w:rsidR="00A36068" w:rsidRPr="006B0B22">
        <w:rPr>
          <w:rStyle w:val="af5"/>
        </w:rPr>
        <w:t>MultiBinding</w:t>
      </w:r>
      <w:r w:rsidR="00A36068">
        <w:t xml:space="preserve"> вместо </w:t>
      </w:r>
      <w:r w:rsidR="00A36068" w:rsidRPr="006B0B22">
        <w:rPr>
          <w:rStyle w:val="af5"/>
        </w:rPr>
        <w:t>Binding</w:t>
      </w:r>
      <w:r w:rsidR="00A36068">
        <w:t>;</w:t>
      </w:r>
    </w:p>
    <w:p w:rsidR="00A36068" w:rsidRDefault="006B0B22" w:rsidP="00A36068">
      <w:r>
        <w:t xml:space="preserve">2. </w:t>
      </w:r>
      <w:r w:rsidR="00A36068">
        <w:t xml:space="preserve">Создать конвертер, реализующий интерфейс </w:t>
      </w:r>
      <w:r w:rsidR="00A36068" w:rsidRPr="006B0B22">
        <w:rPr>
          <w:rStyle w:val="af5"/>
        </w:rPr>
        <w:t>IMultiValueConverter</w:t>
      </w:r>
      <w:r w:rsidR="00A36068">
        <w:t>.</w:t>
      </w:r>
    </w:p>
    <w:p w:rsidR="00EC2574" w:rsidRDefault="006B0B22" w:rsidP="00A36068">
      <w:pPr>
        <w:rPr>
          <w:lang w:val="en-US"/>
        </w:rPr>
      </w:pPr>
      <w:r>
        <w:t xml:space="preserve">Класс </w:t>
      </w:r>
      <w:r w:rsidR="00A36068" w:rsidRPr="006B0B22">
        <w:rPr>
          <w:rStyle w:val="af5"/>
        </w:rPr>
        <w:t>MultiBinding</w:t>
      </w:r>
      <w:r w:rsidR="00A36068">
        <w:t xml:space="preserve"> </w:t>
      </w:r>
      <w:r>
        <w:t xml:space="preserve">схож с классом </w:t>
      </w:r>
      <w:r w:rsidRPr="006B0B22">
        <w:rPr>
          <w:rStyle w:val="af5"/>
        </w:rPr>
        <w:t>Binding</w:t>
      </w:r>
      <w:r>
        <w:t xml:space="preserve"> – оба класса унаследованы от </w:t>
      </w:r>
      <w:r w:rsidRPr="00EC2574">
        <w:rPr>
          <w:rStyle w:val="a9"/>
        </w:rPr>
        <w:t>System.Windows.Data.</w:t>
      </w:r>
      <w:r w:rsidRPr="00EC2574">
        <w:rPr>
          <w:rStyle w:val="af5"/>
        </w:rPr>
        <w:t>BindingBase</w:t>
      </w:r>
      <w:r w:rsidR="00EC2574">
        <w:t>.</w:t>
      </w:r>
      <w:r w:rsidR="008C04EA">
        <w:t xml:space="preserve"> Класс</w:t>
      </w:r>
      <w:r w:rsidR="00EC2574">
        <w:t xml:space="preserve"> </w:t>
      </w:r>
      <w:r w:rsidR="00EC2574" w:rsidRPr="006B0B22">
        <w:rPr>
          <w:rStyle w:val="af5"/>
        </w:rPr>
        <w:t>MultiBinding</w:t>
      </w:r>
      <w:r>
        <w:t xml:space="preserve"> </w:t>
      </w:r>
      <w:r w:rsidR="00A36068">
        <w:t xml:space="preserve">группирует </w:t>
      </w:r>
      <w:r w:rsidR="00EC2574">
        <w:t xml:space="preserve">привязки в коллекцию </w:t>
      </w:r>
      <w:r w:rsidR="00A36068" w:rsidRPr="00EC2574">
        <w:rPr>
          <w:rStyle w:val="a9"/>
          <w:lang w:val="en-US"/>
        </w:rPr>
        <w:t>Binding</w:t>
      </w:r>
      <w:r w:rsidR="00EC2574" w:rsidRPr="00EC2574">
        <w:rPr>
          <w:rStyle w:val="a9"/>
          <w:lang w:val="en-US"/>
        </w:rPr>
        <w:t>s</w:t>
      </w:r>
      <w:r w:rsidR="00A36068" w:rsidRPr="00EC2574">
        <w:rPr>
          <w:lang w:val="en-US"/>
        </w:rPr>
        <w:t>.</w:t>
      </w:r>
    </w:p>
    <w:p w:rsidR="00EC2574" w:rsidRPr="009F540D" w:rsidRDefault="00EC2574" w:rsidP="00EC2574">
      <w:pPr>
        <w:pStyle w:val="a4"/>
      </w:pPr>
      <w:proofErr w:type="gramStart"/>
      <w:r w:rsidRPr="009F540D">
        <w:rPr>
          <w:rStyle w:val="af4"/>
          <w:lang w:val="en-US"/>
        </w:rPr>
        <w:t>&lt;!--</w:t>
      </w:r>
      <w:proofErr w:type="gramEnd"/>
      <w:r w:rsidRPr="009F540D">
        <w:rPr>
          <w:rStyle w:val="af4"/>
          <w:lang w:val="en-US"/>
        </w:rPr>
        <w:t xml:space="preserve"> TextBlock </w:t>
      </w:r>
      <w:r>
        <w:rPr>
          <w:rStyle w:val="af4"/>
        </w:rPr>
        <w:t>будет</w:t>
      </w:r>
      <w:r w:rsidRPr="009F540D">
        <w:rPr>
          <w:rStyle w:val="af4"/>
          <w:lang w:val="en-US"/>
        </w:rPr>
        <w:t xml:space="preserve"> </w:t>
      </w:r>
      <w:r>
        <w:rPr>
          <w:rStyle w:val="af4"/>
        </w:rPr>
        <w:t>показывать</w:t>
      </w:r>
      <w:r w:rsidRPr="009F540D">
        <w:rPr>
          <w:rStyle w:val="af4"/>
          <w:lang w:val="en-US"/>
        </w:rPr>
        <w:t xml:space="preserve"> </w:t>
      </w:r>
      <w:r>
        <w:rPr>
          <w:rStyle w:val="af4"/>
        </w:rPr>
        <w:t>имя</w:t>
      </w:r>
      <w:r w:rsidRPr="009F540D">
        <w:rPr>
          <w:rStyle w:val="af4"/>
          <w:lang w:val="en-US"/>
        </w:rPr>
        <w:t xml:space="preserve"> </w:t>
      </w:r>
      <w:r>
        <w:rPr>
          <w:rStyle w:val="af4"/>
        </w:rPr>
        <w:t>и</w:t>
      </w:r>
      <w:r w:rsidRPr="009F540D">
        <w:rPr>
          <w:rStyle w:val="af4"/>
          <w:lang w:val="en-US"/>
        </w:rPr>
        <w:t xml:space="preserve"> </w:t>
      </w:r>
      <w:r>
        <w:rPr>
          <w:rStyle w:val="af4"/>
        </w:rPr>
        <w:t>возраст</w:t>
      </w:r>
      <w:r w:rsidRPr="009F540D">
        <w:rPr>
          <w:rStyle w:val="af4"/>
          <w:lang w:val="en-US"/>
        </w:rPr>
        <w:t xml:space="preserve"> </w:t>
      </w:r>
      <w:r>
        <w:rPr>
          <w:rStyle w:val="af4"/>
          <w:lang w:val="en-US"/>
        </w:rPr>
        <w:t>Person</w:t>
      </w:r>
      <w:r w:rsidRPr="009F540D">
        <w:rPr>
          <w:rStyle w:val="af4"/>
          <w:lang w:val="en-US"/>
        </w:rPr>
        <w:t xml:space="preserve"> --&gt;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>&lt;</w:t>
      </w:r>
      <w:r w:rsidRPr="00EC2574">
        <w:rPr>
          <w:rStyle w:val="af7"/>
        </w:rPr>
        <w:t>TextBlock</w:t>
      </w:r>
      <w:r w:rsidRPr="00EC2574">
        <w:rPr>
          <w:rStyle w:val="af6"/>
        </w:rPr>
        <w:t>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 xml:space="preserve">  &lt;</w:t>
      </w:r>
      <w:r w:rsidRPr="00EC2574">
        <w:rPr>
          <w:rStyle w:val="af7"/>
        </w:rPr>
        <w:t>TextBlock.Text</w:t>
      </w:r>
      <w:r w:rsidRPr="00EC2574">
        <w:rPr>
          <w:rStyle w:val="af6"/>
        </w:rPr>
        <w:t>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 xml:space="preserve">    &lt;</w:t>
      </w:r>
      <w:r w:rsidRPr="00EC2574">
        <w:rPr>
          <w:rStyle w:val="af7"/>
        </w:rPr>
        <w:t>MultiBinding</w:t>
      </w:r>
      <w:r w:rsidRPr="00EC2574">
        <w:rPr>
          <w:rStyle w:val="af6"/>
        </w:rPr>
        <w:t xml:space="preserve"> </w:t>
      </w:r>
      <w:r w:rsidRPr="00EC2574">
        <w:rPr>
          <w:rStyle w:val="XML"/>
        </w:rPr>
        <w:t>StringFormat</w:t>
      </w:r>
      <w:r w:rsidRPr="00EC2574">
        <w:rPr>
          <w:rStyle w:val="af6"/>
        </w:rPr>
        <w:t>="{</w:t>
      </w:r>
      <w:proofErr w:type="gramStart"/>
      <w:r w:rsidRPr="00EC2574">
        <w:rPr>
          <w:rStyle w:val="af6"/>
        </w:rPr>
        <w:t>}{</w:t>
      </w:r>
      <w:proofErr w:type="gramEnd"/>
      <w:r w:rsidRPr="00EC2574">
        <w:rPr>
          <w:rStyle w:val="af6"/>
        </w:rPr>
        <w:t>0} - {1}"&gt;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 xml:space="preserve">      &lt;</w:t>
      </w:r>
      <w:r w:rsidRPr="00EC2574">
        <w:rPr>
          <w:rStyle w:val="af7"/>
        </w:rPr>
        <w:t>Binding</w:t>
      </w:r>
      <w:r w:rsidRPr="00EC2574">
        <w:rPr>
          <w:rStyle w:val="af6"/>
        </w:rPr>
        <w:t xml:space="preserve"> </w:t>
      </w:r>
      <w:r w:rsidRPr="00EC2574">
        <w:rPr>
          <w:rStyle w:val="XML"/>
        </w:rPr>
        <w:t>Path</w:t>
      </w:r>
      <w:r w:rsidRPr="00EC2574">
        <w:rPr>
          <w:rStyle w:val="af6"/>
        </w:rPr>
        <w:t>="Name" /&gt;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 xml:space="preserve">      &lt;</w:t>
      </w:r>
      <w:r w:rsidRPr="00EC2574">
        <w:rPr>
          <w:rStyle w:val="af7"/>
        </w:rPr>
        <w:t>Binding</w:t>
      </w:r>
      <w:r w:rsidRPr="00EC2574">
        <w:rPr>
          <w:rStyle w:val="af6"/>
        </w:rPr>
        <w:t xml:space="preserve"> </w:t>
      </w:r>
      <w:r w:rsidRPr="00EC2574">
        <w:rPr>
          <w:rStyle w:val="XML"/>
        </w:rPr>
        <w:t>Path</w:t>
      </w:r>
      <w:r w:rsidRPr="00EC2574">
        <w:rPr>
          <w:rStyle w:val="af6"/>
        </w:rPr>
        <w:t>="Age" /&gt;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 xml:space="preserve">    &lt;/</w:t>
      </w:r>
      <w:r w:rsidRPr="00EC2574">
        <w:rPr>
          <w:rStyle w:val="af7"/>
        </w:rPr>
        <w:t>MultiBinding</w:t>
      </w:r>
      <w:r w:rsidRPr="00EC2574">
        <w:rPr>
          <w:rStyle w:val="af6"/>
        </w:rPr>
        <w:t>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 xml:space="preserve">  &lt;/</w:t>
      </w:r>
      <w:r w:rsidRPr="00EC2574">
        <w:rPr>
          <w:rStyle w:val="af7"/>
        </w:rPr>
        <w:t>TextBlock.Text</w:t>
      </w:r>
      <w:r w:rsidRPr="00EC2574">
        <w:rPr>
          <w:rStyle w:val="af6"/>
        </w:rPr>
        <w:t>&gt;</w:t>
      </w:r>
    </w:p>
    <w:p w:rsidR="00EC2574" w:rsidRPr="00EC2574" w:rsidRDefault="00EC2574" w:rsidP="00EC2574">
      <w:pPr>
        <w:pStyle w:val="a4"/>
        <w:rPr>
          <w:rStyle w:val="af6"/>
        </w:rPr>
      </w:pPr>
      <w:r w:rsidRPr="00EC2574">
        <w:rPr>
          <w:rStyle w:val="af6"/>
        </w:rPr>
        <w:t>&lt;/</w:t>
      </w:r>
      <w:r w:rsidRPr="00EC2574">
        <w:rPr>
          <w:rStyle w:val="af7"/>
        </w:rPr>
        <w:t>TextBlock</w:t>
      </w:r>
      <w:r w:rsidRPr="00EC2574">
        <w:rPr>
          <w:rStyle w:val="af6"/>
        </w:rPr>
        <w:t>&gt;</w:t>
      </w:r>
    </w:p>
    <w:p w:rsidR="00A36068" w:rsidRDefault="00EC2574" w:rsidP="00A36068">
      <w:r>
        <w:t>Как</w:t>
      </w:r>
      <w:r w:rsidRPr="00EC2574">
        <w:rPr>
          <w:lang w:val="en-US"/>
        </w:rPr>
        <w:t xml:space="preserve"> </w:t>
      </w:r>
      <w:r>
        <w:t>и</w:t>
      </w:r>
      <w:r w:rsidRPr="00EC2574">
        <w:rPr>
          <w:lang w:val="en-US"/>
        </w:rPr>
        <w:t xml:space="preserve"> </w:t>
      </w:r>
      <w:r w:rsidRPr="004E3A97">
        <w:rPr>
          <w:rStyle w:val="af5"/>
        </w:rPr>
        <w:t>IValueConverter</w:t>
      </w:r>
      <w:r w:rsidRPr="00EC2574">
        <w:rPr>
          <w:lang w:val="en-US"/>
        </w:rPr>
        <w:t xml:space="preserve">, </w:t>
      </w:r>
      <w:r>
        <w:t>и</w:t>
      </w:r>
      <w:r w:rsidR="00A36068">
        <w:t>нтерфейс</w:t>
      </w:r>
      <w:r w:rsidR="00A36068" w:rsidRPr="00D716E9">
        <w:rPr>
          <w:lang w:val="en-US"/>
        </w:rPr>
        <w:t xml:space="preserve"> </w:t>
      </w:r>
      <w:r w:rsidR="00A36068" w:rsidRPr="004E3A97">
        <w:rPr>
          <w:rStyle w:val="af5"/>
        </w:rPr>
        <w:t>IMultiValueConverter</w:t>
      </w:r>
      <w:r w:rsidR="00A36068" w:rsidRPr="00D716E9">
        <w:rPr>
          <w:lang w:val="en-US"/>
        </w:rPr>
        <w:t xml:space="preserve"> </w:t>
      </w:r>
      <w:r w:rsidR="00A36068">
        <w:t>определяет</w:t>
      </w:r>
      <w:r w:rsidR="00A36068" w:rsidRPr="00D716E9">
        <w:rPr>
          <w:lang w:val="en-US"/>
        </w:rPr>
        <w:t xml:space="preserve"> </w:t>
      </w:r>
      <w:r w:rsidR="00A36068">
        <w:t>методы</w:t>
      </w:r>
      <w:r w:rsidR="00A36068" w:rsidRPr="00D716E9">
        <w:rPr>
          <w:lang w:val="en-US"/>
        </w:rPr>
        <w:t xml:space="preserve"> </w:t>
      </w:r>
      <w:r w:rsidR="00A36068" w:rsidRPr="009F540D">
        <w:rPr>
          <w:rStyle w:val="a9"/>
          <w:lang w:val="en-US"/>
        </w:rPr>
        <w:t>Convert()</w:t>
      </w:r>
      <w:r w:rsidR="00A36068" w:rsidRPr="00D716E9">
        <w:rPr>
          <w:lang w:val="en-US"/>
        </w:rPr>
        <w:t xml:space="preserve"> </w:t>
      </w:r>
      <w:r w:rsidR="00A36068">
        <w:t>и</w:t>
      </w:r>
      <w:r w:rsidR="00A36068" w:rsidRPr="00D716E9">
        <w:rPr>
          <w:lang w:val="en-US"/>
        </w:rPr>
        <w:t xml:space="preserve"> </w:t>
      </w:r>
      <w:r w:rsidR="00A36068" w:rsidRPr="009F540D">
        <w:rPr>
          <w:rStyle w:val="a9"/>
          <w:lang w:val="en-US"/>
        </w:rPr>
        <w:t>ConvertBack()</w:t>
      </w:r>
      <w:r w:rsidR="00A36068" w:rsidRPr="00D716E9">
        <w:rPr>
          <w:lang w:val="en-US"/>
        </w:rPr>
        <w:t xml:space="preserve">. </w:t>
      </w:r>
      <w:r w:rsidR="00A36068">
        <w:t xml:space="preserve">Отличие в том, что </w:t>
      </w:r>
      <w:r>
        <w:t xml:space="preserve">методам </w:t>
      </w:r>
      <w:r w:rsidR="00A36068">
        <w:t xml:space="preserve">передаётся массив значений и </w:t>
      </w:r>
      <w:r>
        <w:t xml:space="preserve">массив </w:t>
      </w:r>
      <w:r w:rsidR="00A36068">
        <w:t>типов вместо единственного значения</w:t>
      </w:r>
      <w:r>
        <w:t xml:space="preserve"> и типа</w:t>
      </w:r>
      <w:r w:rsidR="00A36068">
        <w:t xml:space="preserve">. </w:t>
      </w:r>
      <w:r>
        <w:t>Массив</w:t>
      </w:r>
      <w:r w:rsidR="004E3A97">
        <w:t xml:space="preserve">ы значений и типов формируются на основе привязок в коллекции </w:t>
      </w:r>
      <w:r w:rsidR="004E3A97" w:rsidRPr="00EC2574">
        <w:rPr>
          <w:rStyle w:val="a9"/>
          <w:lang w:val="en-US"/>
        </w:rPr>
        <w:t>Bindings</w:t>
      </w:r>
      <w:r w:rsidR="00A36068">
        <w:t>.</w:t>
      </w:r>
    </w:p>
    <w:p w:rsidR="00A36068" w:rsidRDefault="006620BE" w:rsidP="006620BE">
      <w:pPr>
        <w:pStyle w:val="2"/>
      </w:pPr>
      <w:r>
        <w:t>9.</w:t>
      </w:r>
      <w:r w:rsidR="004E3A97">
        <w:t>5</w:t>
      </w:r>
      <w:r>
        <w:t xml:space="preserve">. </w:t>
      </w:r>
      <w:r w:rsidR="00A36068">
        <w:t>Проверка данных</w:t>
      </w:r>
    </w:p>
    <w:p w:rsidR="00A36068" w:rsidRDefault="00A36068" w:rsidP="00A36068">
      <w:r>
        <w:t xml:space="preserve">Для привязки, которая передаёт информацию в источник </w:t>
      </w:r>
      <w:r w:rsidR="004E3A97">
        <w:t xml:space="preserve">данных </w:t>
      </w:r>
      <w:r>
        <w:t xml:space="preserve">(режимы </w:t>
      </w:r>
      <w:r w:rsidR="004E3A97" w:rsidRPr="00353B17">
        <w:rPr>
          <w:rStyle w:val="af5"/>
        </w:rPr>
        <w:t>BindingMode</w:t>
      </w:r>
      <w:r w:rsidR="004E3A97" w:rsidRPr="00353B17">
        <w:rPr>
          <w:rStyle w:val="a9"/>
        </w:rPr>
        <w:t>.TwoWay</w:t>
      </w:r>
      <w:r w:rsidR="004E3A97">
        <w:t xml:space="preserve"> и </w:t>
      </w:r>
      <w:r w:rsidR="004E3A97" w:rsidRPr="00F25631">
        <w:rPr>
          <w:rStyle w:val="af5"/>
        </w:rPr>
        <w:t>BindingMode</w:t>
      </w:r>
      <w:r w:rsidR="004E3A97" w:rsidRPr="00F25631">
        <w:rPr>
          <w:rStyle w:val="a9"/>
        </w:rPr>
        <w:t>.OneWayToSource</w:t>
      </w:r>
      <w:r w:rsidR="004E3A97">
        <w:t xml:space="preserve">) </w:t>
      </w:r>
      <w:r>
        <w:t xml:space="preserve">можно </w:t>
      </w:r>
      <w:r w:rsidR="004E3A97">
        <w:t>выполнить</w:t>
      </w:r>
      <w:r>
        <w:t xml:space="preserve"> проверку данных</w:t>
      </w:r>
      <w:r w:rsidR="004E3A97">
        <w:t xml:space="preserve"> перед помещением их в источник</w:t>
      </w:r>
      <w:r>
        <w:t>. Если данные не проходят проверку, то источник не обновляется.</w:t>
      </w:r>
    </w:p>
    <w:p w:rsidR="00A36068" w:rsidRDefault="00A36068" w:rsidP="00A36068">
      <w:r>
        <w:lastRenderedPageBreak/>
        <w:t xml:space="preserve">Первый способ организации проверки заключается в создании и применении </w:t>
      </w:r>
      <w:r w:rsidRPr="004E3A97">
        <w:rPr>
          <w:rStyle w:val="a8"/>
        </w:rPr>
        <w:t>проверочных правил</w:t>
      </w:r>
      <w:r>
        <w:t xml:space="preserve">. Каждое проверочное правило – это наследник класса </w:t>
      </w:r>
      <w:r w:rsidR="00104C50" w:rsidRPr="00104C50">
        <w:rPr>
          <w:rStyle w:val="a9"/>
        </w:rPr>
        <w:t>System.Windows.Controls.</w:t>
      </w:r>
      <w:r w:rsidRPr="00104C50">
        <w:rPr>
          <w:rStyle w:val="af5"/>
        </w:rPr>
        <w:t>ValidationRule</w:t>
      </w:r>
      <w:r>
        <w:t xml:space="preserve"> с пере</w:t>
      </w:r>
      <w:r w:rsidR="00104C50">
        <w:t>крытым</w:t>
      </w:r>
      <w:r>
        <w:t xml:space="preserve"> методом </w:t>
      </w:r>
      <w:r w:rsidRPr="004E3A97">
        <w:rPr>
          <w:rStyle w:val="a9"/>
        </w:rPr>
        <w:t>Validate()</w:t>
      </w:r>
      <w:r>
        <w:t xml:space="preserve">. Этот метод получает проверяемое значение и информацию о культуре, а возвращает объект </w:t>
      </w:r>
      <w:r w:rsidRPr="004E3A97">
        <w:rPr>
          <w:rStyle w:val="af5"/>
        </w:rPr>
        <w:t>ValidationResult</w:t>
      </w:r>
      <w:r>
        <w:t xml:space="preserve"> с результатом проверки. Ниже приведён пример правила</w:t>
      </w:r>
      <w:r w:rsidR="004E3A97">
        <w:t xml:space="preserve"> для проверки возраста</w:t>
      </w:r>
      <w:r>
        <w:t>:</w:t>
      </w:r>
    </w:p>
    <w:p w:rsidR="00104C50" w:rsidRPr="00B735E7" w:rsidRDefault="00104C50" w:rsidP="00104C50">
      <w:pPr>
        <w:pStyle w:val="a4"/>
        <w:rPr>
          <w:lang w:val="ru-RU"/>
        </w:rPr>
      </w:pPr>
      <w:proofErr w:type="gramStart"/>
      <w:r w:rsidRPr="00104C50">
        <w:rPr>
          <w:rStyle w:val="af6"/>
        </w:rPr>
        <w:t>public</w:t>
      </w:r>
      <w:proofErr w:type="gramEnd"/>
      <w:r w:rsidRPr="00B735E7">
        <w:rPr>
          <w:rStyle w:val="af6"/>
          <w:lang w:val="ru-RU"/>
        </w:rPr>
        <w:t xml:space="preserve"> </w:t>
      </w:r>
      <w:r w:rsidRPr="00104C50">
        <w:rPr>
          <w:rStyle w:val="af6"/>
        </w:rPr>
        <w:t>class</w:t>
      </w:r>
      <w:r w:rsidRPr="00B735E7">
        <w:rPr>
          <w:lang w:val="ru-RU"/>
        </w:rPr>
        <w:t xml:space="preserve"> </w:t>
      </w:r>
      <w:r w:rsidRPr="00104C50">
        <w:rPr>
          <w:rStyle w:val="af5"/>
        </w:rPr>
        <w:t>AgeRule</w:t>
      </w:r>
      <w:r w:rsidRPr="00B735E7">
        <w:rPr>
          <w:lang w:val="ru-RU"/>
        </w:rPr>
        <w:t xml:space="preserve"> : </w:t>
      </w:r>
      <w:r w:rsidRPr="00104C50">
        <w:rPr>
          <w:rStyle w:val="af5"/>
        </w:rPr>
        <w:t>ValidationRule</w:t>
      </w:r>
    </w:p>
    <w:p w:rsidR="00104C50" w:rsidRPr="00DB3945" w:rsidRDefault="00104C50" w:rsidP="00104C50">
      <w:pPr>
        <w:pStyle w:val="a4"/>
      </w:pPr>
      <w:r w:rsidRPr="00DB3945">
        <w:t>{</w:t>
      </w:r>
    </w:p>
    <w:p w:rsidR="00104C50" w:rsidRPr="00104C50" w:rsidRDefault="00104C50" w:rsidP="00104C50">
      <w:pPr>
        <w:pStyle w:val="a4"/>
      </w:pPr>
      <w:r w:rsidRPr="00DB3945">
        <w:t xml:space="preserve">    </w:t>
      </w:r>
      <w:proofErr w:type="gramStart"/>
      <w:r w:rsidRPr="00104C50">
        <w:rPr>
          <w:rStyle w:val="af6"/>
        </w:rPr>
        <w:t>public</w:t>
      </w:r>
      <w:proofErr w:type="gramEnd"/>
      <w:r w:rsidRPr="00104C50">
        <w:rPr>
          <w:rStyle w:val="af6"/>
        </w:rPr>
        <w:t xml:space="preserve"> double</w:t>
      </w:r>
      <w:r w:rsidRPr="00104C50">
        <w:t xml:space="preserve"> MaxAge { </w:t>
      </w:r>
      <w:r w:rsidRPr="00104C50">
        <w:rPr>
          <w:rStyle w:val="af6"/>
        </w:rPr>
        <w:t>get</w:t>
      </w:r>
      <w:r w:rsidRPr="00104C50">
        <w:t xml:space="preserve">; </w:t>
      </w:r>
      <w:r w:rsidRPr="00104C50">
        <w:rPr>
          <w:rStyle w:val="af6"/>
        </w:rPr>
        <w:t>set</w:t>
      </w:r>
      <w:r w:rsidRPr="00104C50">
        <w:t>; }</w:t>
      </w:r>
    </w:p>
    <w:p w:rsidR="00104C50" w:rsidRPr="00104C50" w:rsidRDefault="00104C50" w:rsidP="00104C50">
      <w:pPr>
        <w:pStyle w:val="a4"/>
      </w:pPr>
    </w:p>
    <w:p w:rsidR="00104C50" w:rsidRPr="00104C50" w:rsidRDefault="00104C50" w:rsidP="00104C50">
      <w:pPr>
        <w:pStyle w:val="a4"/>
      </w:pPr>
      <w:r w:rsidRPr="00104C50">
        <w:t xml:space="preserve">    </w:t>
      </w:r>
      <w:proofErr w:type="gramStart"/>
      <w:r w:rsidRPr="00104C50">
        <w:rPr>
          <w:rStyle w:val="af6"/>
        </w:rPr>
        <w:t>public</w:t>
      </w:r>
      <w:proofErr w:type="gramEnd"/>
      <w:r w:rsidRPr="00104C50">
        <w:t xml:space="preserve"> AgeRule()</w:t>
      </w:r>
    </w:p>
    <w:p w:rsidR="00104C50" w:rsidRPr="00104C50" w:rsidRDefault="00104C50" w:rsidP="00104C50">
      <w:pPr>
        <w:pStyle w:val="a4"/>
      </w:pPr>
      <w:r w:rsidRPr="00104C50">
        <w:t xml:space="preserve">    {</w:t>
      </w:r>
    </w:p>
    <w:p w:rsidR="00104C50" w:rsidRPr="00104C50" w:rsidRDefault="00104C50" w:rsidP="00104C50">
      <w:pPr>
        <w:pStyle w:val="a4"/>
      </w:pPr>
      <w:r w:rsidRPr="00104C50">
        <w:t xml:space="preserve">        MaxAge = 100;</w:t>
      </w:r>
    </w:p>
    <w:p w:rsidR="00104C50" w:rsidRPr="00104C50" w:rsidRDefault="00104C50" w:rsidP="00104C50">
      <w:pPr>
        <w:pStyle w:val="a4"/>
      </w:pPr>
      <w:r w:rsidRPr="00104C50">
        <w:t xml:space="preserve">    }</w:t>
      </w:r>
    </w:p>
    <w:p w:rsidR="00104C50" w:rsidRPr="00104C50" w:rsidRDefault="00104C50" w:rsidP="00104C50">
      <w:pPr>
        <w:pStyle w:val="a4"/>
      </w:pPr>
    </w:p>
    <w:p w:rsidR="00104C50" w:rsidRPr="00B735E7" w:rsidRDefault="00104C50" w:rsidP="00104C50">
      <w:pPr>
        <w:pStyle w:val="a4"/>
      </w:pPr>
      <w:r w:rsidRPr="00104C50">
        <w:t xml:space="preserve">    </w:t>
      </w:r>
      <w:proofErr w:type="gramStart"/>
      <w:r w:rsidRPr="00104C50">
        <w:rPr>
          <w:rStyle w:val="af6"/>
        </w:rPr>
        <w:t>public</w:t>
      </w:r>
      <w:proofErr w:type="gramEnd"/>
      <w:r w:rsidRPr="00104C50">
        <w:rPr>
          <w:rStyle w:val="af6"/>
        </w:rPr>
        <w:t xml:space="preserve"> override</w:t>
      </w:r>
      <w:r w:rsidRPr="00104C50">
        <w:t xml:space="preserve"> </w:t>
      </w:r>
      <w:r w:rsidRPr="00104C50">
        <w:rPr>
          <w:rStyle w:val="af5"/>
        </w:rPr>
        <w:t>ValidationResult</w:t>
      </w:r>
      <w:r w:rsidRPr="00104C50">
        <w:t xml:space="preserve"> Validate(</w:t>
      </w:r>
      <w:r w:rsidRPr="00104C50">
        <w:rPr>
          <w:rStyle w:val="af6"/>
        </w:rPr>
        <w:t>object</w:t>
      </w:r>
      <w:r w:rsidRPr="00104C50">
        <w:t xml:space="preserve"> value,</w:t>
      </w:r>
    </w:p>
    <w:p w:rsidR="00104C50" w:rsidRPr="00104C50" w:rsidRDefault="00104C50" w:rsidP="00104C50">
      <w:pPr>
        <w:pStyle w:val="a4"/>
      </w:pPr>
      <w:r w:rsidRPr="00104C50">
        <w:t xml:space="preserve">                                              </w:t>
      </w:r>
      <w:r w:rsidRPr="00104C50">
        <w:rPr>
          <w:rStyle w:val="af5"/>
        </w:rPr>
        <w:t>CultureInfo</w:t>
      </w:r>
      <w:r w:rsidRPr="00104C50">
        <w:t xml:space="preserve"> culture)</w:t>
      </w:r>
    </w:p>
    <w:p w:rsidR="00104C50" w:rsidRPr="00104C50" w:rsidRDefault="00104C50" w:rsidP="00104C50">
      <w:pPr>
        <w:pStyle w:val="a4"/>
      </w:pPr>
      <w:r w:rsidRPr="00104C50">
        <w:t xml:space="preserve">    {</w:t>
      </w:r>
    </w:p>
    <w:p w:rsidR="00104C50" w:rsidRPr="00104C50" w:rsidRDefault="00104C50" w:rsidP="00104C50">
      <w:pPr>
        <w:pStyle w:val="a4"/>
      </w:pPr>
      <w:r w:rsidRPr="00104C50">
        <w:t xml:space="preserve">        </w:t>
      </w:r>
      <w:proofErr w:type="gramStart"/>
      <w:r w:rsidRPr="00104C50">
        <w:rPr>
          <w:rStyle w:val="af6"/>
        </w:rPr>
        <w:t>double</w:t>
      </w:r>
      <w:proofErr w:type="gramEnd"/>
      <w:r w:rsidRPr="00104C50">
        <w:t xml:space="preserve"> age;</w:t>
      </w:r>
    </w:p>
    <w:p w:rsidR="00104C50" w:rsidRPr="00104C50" w:rsidRDefault="00104C50" w:rsidP="00104C50">
      <w:pPr>
        <w:pStyle w:val="a4"/>
      </w:pPr>
      <w:r w:rsidRPr="00104C50">
        <w:t xml:space="preserve">        </w:t>
      </w:r>
      <w:proofErr w:type="gramStart"/>
      <w:r w:rsidRPr="00104C50">
        <w:rPr>
          <w:rStyle w:val="af6"/>
        </w:rPr>
        <w:t>if</w:t>
      </w:r>
      <w:proofErr w:type="gramEnd"/>
      <w:r w:rsidRPr="00104C50">
        <w:t xml:space="preserve"> (!</w:t>
      </w:r>
      <w:r w:rsidRPr="00104C50">
        <w:rPr>
          <w:rStyle w:val="af6"/>
        </w:rPr>
        <w:t>double</w:t>
      </w:r>
      <w:r w:rsidRPr="00104C50">
        <w:t>.TryParse((</w:t>
      </w:r>
      <w:r w:rsidRPr="00104C50">
        <w:rPr>
          <w:rStyle w:val="af6"/>
        </w:rPr>
        <w:t>string</w:t>
      </w:r>
      <w:r w:rsidRPr="00104C50">
        <w:t xml:space="preserve">) value, </w:t>
      </w:r>
      <w:r w:rsidRPr="00104C50">
        <w:rPr>
          <w:rStyle w:val="af6"/>
        </w:rPr>
        <w:t>out</w:t>
      </w:r>
      <w:r w:rsidRPr="00104C50">
        <w:t xml:space="preserve"> age))</w:t>
      </w:r>
    </w:p>
    <w:p w:rsidR="00104C50" w:rsidRPr="00104C50" w:rsidRDefault="00104C50" w:rsidP="00104C50">
      <w:pPr>
        <w:pStyle w:val="a4"/>
      </w:pPr>
      <w:r w:rsidRPr="00104C50">
        <w:t xml:space="preserve">        {</w:t>
      </w:r>
    </w:p>
    <w:p w:rsidR="00104C50" w:rsidRPr="00104C50" w:rsidRDefault="00104C50" w:rsidP="00104C50">
      <w:pPr>
        <w:pStyle w:val="a4"/>
      </w:pPr>
      <w:r w:rsidRPr="00104C50">
        <w:t xml:space="preserve">            </w:t>
      </w:r>
      <w:proofErr w:type="gramStart"/>
      <w:r w:rsidRPr="00104C50">
        <w:rPr>
          <w:rStyle w:val="af6"/>
        </w:rPr>
        <w:t>return</w:t>
      </w:r>
      <w:proofErr w:type="gramEnd"/>
      <w:r w:rsidRPr="00104C50">
        <w:rPr>
          <w:rStyle w:val="af6"/>
        </w:rPr>
        <w:t xml:space="preserve"> new</w:t>
      </w:r>
      <w:r w:rsidRPr="00104C50">
        <w:t xml:space="preserve"> </w:t>
      </w:r>
      <w:r w:rsidRPr="00104C50">
        <w:rPr>
          <w:rStyle w:val="af5"/>
        </w:rPr>
        <w:t>ValidationResult</w:t>
      </w:r>
      <w:r w:rsidRPr="00104C50">
        <w:t>(</w:t>
      </w:r>
      <w:r w:rsidRPr="00104C50">
        <w:rPr>
          <w:rStyle w:val="af6"/>
        </w:rPr>
        <w:t>false</w:t>
      </w:r>
      <w:r w:rsidRPr="00104C50">
        <w:t xml:space="preserve">, </w:t>
      </w:r>
      <w:r w:rsidRPr="00104C50">
        <w:rPr>
          <w:rStyle w:val="af7"/>
        </w:rPr>
        <w:t>"</w:t>
      </w:r>
      <w:r w:rsidR="00E82B63" w:rsidRPr="00104C50">
        <w:rPr>
          <w:rStyle w:val="af7"/>
        </w:rPr>
        <w:t>Cannot</w:t>
      </w:r>
      <w:r w:rsidRPr="00104C50">
        <w:rPr>
          <w:rStyle w:val="af7"/>
        </w:rPr>
        <w:t xml:space="preserve"> parse"</w:t>
      </w:r>
      <w:r w:rsidRPr="00104C50">
        <w:t>);</w:t>
      </w:r>
    </w:p>
    <w:p w:rsidR="00104C50" w:rsidRPr="00104C50" w:rsidRDefault="00104C50" w:rsidP="00104C50">
      <w:pPr>
        <w:pStyle w:val="a4"/>
      </w:pPr>
      <w:r w:rsidRPr="00104C50">
        <w:t xml:space="preserve">        }</w:t>
      </w:r>
    </w:p>
    <w:p w:rsidR="00104C50" w:rsidRPr="00104C50" w:rsidRDefault="00104C50" w:rsidP="00104C50">
      <w:pPr>
        <w:pStyle w:val="a4"/>
      </w:pPr>
      <w:r w:rsidRPr="00104C50">
        <w:t xml:space="preserve">        </w:t>
      </w:r>
      <w:proofErr w:type="gramStart"/>
      <w:r w:rsidRPr="00104C50">
        <w:rPr>
          <w:rStyle w:val="af6"/>
        </w:rPr>
        <w:t>if</w:t>
      </w:r>
      <w:proofErr w:type="gramEnd"/>
      <w:r w:rsidRPr="00104C50">
        <w:t xml:space="preserve"> ((age &lt; 0) || (age &gt; MaxAge))</w:t>
      </w:r>
    </w:p>
    <w:p w:rsidR="00104C50" w:rsidRPr="00104C50" w:rsidRDefault="00104C50" w:rsidP="00104C50">
      <w:pPr>
        <w:pStyle w:val="a4"/>
      </w:pPr>
      <w:r w:rsidRPr="00104C50">
        <w:t xml:space="preserve">        {</w:t>
      </w:r>
    </w:p>
    <w:p w:rsidR="00104C50" w:rsidRPr="00104C50" w:rsidRDefault="00104C50" w:rsidP="00104C50">
      <w:pPr>
        <w:pStyle w:val="a4"/>
      </w:pPr>
      <w:r w:rsidRPr="00104C50">
        <w:t xml:space="preserve">            </w:t>
      </w:r>
      <w:proofErr w:type="gramStart"/>
      <w:r w:rsidRPr="00E82B63">
        <w:rPr>
          <w:rStyle w:val="af6"/>
        </w:rPr>
        <w:t>return</w:t>
      </w:r>
      <w:proofErr w:type="gramEnd"/>
      <w:r w:rsidRPr="00E82B63">
        <w:rPr>
          <w:rStyle w:val="af6"/>
        </w:rPr>
        <w:t xml:space="preserve"> new</w:t>
      </w:r>
      <w:r w:rsidRPr="00104C50">
        <w:t xml:space="preserve"> </w:t>
      </w:r>
      <w:r w:rsidRPr="00E82B63">
        <w:rPr>
          <w:rStyle w:val="af5"/>
        </w:rPr>
        <w:t>ValidationResult</w:t>
      </w:r>
      <w:r w:rsidRPr="00104C50">
        <w:t>(</w:t>
      </w:r>
      <w:r w:rsidRPr="00E82B63">
        <w:rPr>
          <w:rStyle w:val="af6"/>
        </w:rPr>
        <w:t>false</w:t>
      </w:r>
      <w:r w:rsidRPr="00104C50">
        <w:t xml:space="preserve">, </w:t>
      </w:r>
      <w:r w:rsidRPr="00E82B63">
        <w:rPr>
          <w:rStyle w:val="af7"/>
        </w:rPr>
        <w:t>"Out of range"</w:t>
      </w:r>
      <w:r w:rsidRPr="00104C50">
        <w:t>);</w:t>
      </w:r>
    </w:p>
    <w:p w:rsidR="00104C50" w:rsidRPr="00104C50" w:rsidRDefault="00104C50" w:rsidP="00104C50">
      <w:pPr>
        <w:pStyle w:val="a4"/>
      </w:pPr>
      <w:r w:rsidRPr="00104C50">
        <w:t xml:space="preserve">        }</w:t>
      </w:r>
    </w:p>
    <w:p w:rsidR="00104C50" w:rsidRPr="00104C50" w:rsidRDefault="00104C50" w:rsidP="00104C50">
      <w:pPr>
        <w:pStyle w:val="a4"/>
      </w:pPr>
      <w:r w:rsidRPr="00104C50">
        <w:t xml:space="preserve">        </w:t>
      </w:r>
      <w:proofErr w:type="gramStart"/>
      <w:r w:rsidRPr="00E82B63">
        <w:rPr>
          <w:rStyle w:val="af6"/>
        </w:rPr>
        <w:t>return</w:t>
      </w:r>
      <w:proofErr w:type="gramEnd"/>
      <w:r w:rsidRPr="00E82B63">
        <w:rPr>
          <w:rStyle w:val="af6"/>
        </w:rPr>
        <w:t xml:space="preserve"> new</w:t>
      </w:r>
      <w:r w:rsidRPr="00104C50">
        <w:t xml:space="preserve"> </w:t>
      </w:r>
      <w:r w:rsidRPr="00E82B63">
        <w:rPr>
          <w:rStyle w:val="af5"/>
        </w:rPr>
        <w:t>ValidationResult</w:t>
      </w:r>
      <w:r w:rsidRPr="00104C50">
        <w:t>(</w:t>
      </w:r>
      <w:r w:rsidRPr="00E82B63">
        <w:rPr>
          <w:rStyle w:val="af6"/>
        </w:rPr>
        <w:t>true</w:t>
      </w:r>
      <w:r w:rsidRPr="00104C50">
        <w:t xml:space="preserve">, </w:t>
      </w:r>
      <w:r w:rsidRPr="00E82B63">
        <w:rPr>
          <w:rStyle w:val="af6"/>
        </w:rPr>
        <w:t>null</w:t>
      </w:r>
      <w:r w:rsidRPr="00104C50">
        <w:t>);</w:t>
      </w:r>
    </w:p>
    <w:p w:rsidR="00104C50" w:rsidRPr="00B735E7" w:rsidRDefault="00104C50" w:rsidP="00104C50">
      <w:pPr>
        <w:pStyle w:val="a4"/>
        <w:rPr>
          <w:lang w:val="ru-RU"/>
        </w:rPr>
      </w:pPr>
      <w:r w:rsidRPr="00104C50">
        <w:t xml:space="preserve">    </w:t>
      </w:r>
      <w:r w:rsidRPr="00B735E7">
        <w:rPr>
          <w:lang w:val="ru-RU"/>
        </w:rPr>
        <w:t>}</w:t>
      </w:r>
    </w:p>
    <w:p w:rsidR="00104C50" w:rsidRPr="00B735E7" w:rsidRDefault="00104C50" w:rsidP="00104C50">
      <w:pPr>
        <w:pStyle w:val="a4"/>
        <w:rPr>
          <w:lang w:val="ru-RU"/>
        </w:rPr>
      </w:pPr>
      <w:r w:rsidRPr="00B735E7">
        <w:rPr>
          <w:lang w:val="ru-RU"/>
        </w:rPr>
        <w:t>}</w:t>
      </w:r>
    </w:p>
    <w:p w:rsidR="00A36068" w:rsidRDefault="00A36068" w:rsidP="00104C50">
      <w:r>
        <w:t xml:space="preserve">Проверочные правила помещают в коллекцию </w:t>
      </w:r>
      <w:r w:rsidRPr="00E82B63">
        <w:rPr>
          <w:rStyle w:val="a9"/>
        </w:rPr>
        <w:t>ValidationRules</w:t>
      </w:r>
      <w:r>
        <w:t>, имеющуюся у каждой привязки:</w:t>
      </w:r>
    </w:p>
    <w:p w:rsidR="00E82B63" w:rsidRPr="00E82B63" w:rsidRDefault="00E82B63" w:rsidP="00E82B63">
      <w:pPr>
        <w:pStyle w:val="a4"/>
        <w:rPr>
          <w:rStyle w:val="af4"/>
        </w:rPr>
      </w:pPr>
      <w:proofErr w:type="gramStart"/>
      <w:r w:rsidRPr="00E82B63">
        <w:rPr>
          <w:rStyle w:val="af4"/>
        </w:rPr>
        <w:t>&lt;!--</w:t>
      </w:r>
      <w:proofErr w:type="gramEnd"/>
      <w:r w:rsidRPr="00E82B63">
        <w:rPr>
          <w:rStyle w:val="af4"/>
        </w:rPr>
        <w:t xml:space="preserve"> изменим предыдущие примеры привязки --&gt;</w:t>
      </w:r>
    </w:p>
    <w:p w:rsidR="00E82B63" w:rsidRPr="00857D65" w:rsidRDefault="00E82B63" w:rsidP="00E82B63">
      <w:pPr>
        <w:pStyle w:val="a4"/>
        <w:rPr>
          <w:rStyle w:val="af6"/>
        </w:rPr>
      </w:pPr>
      <w:r w:rsidRPr="00857D65">
        <w:rPr>
          <w:rStyle w:val="af6"/>
        </w:rPr>
        <w:t>&lt;</w:t>
      </w:r>
      <w:r w:rsidRPr="00E82B63">
        <w:rPr>
          <w:rStyle w:val="af7"/>
        </w:rPr>
        <w:t>TextBox</w:t>
      </w:r>
      <w:r w:rsidRPr="00857D65">
        <w:rPr>
          <w:rStyle w:val="af6"/>
        </w:rPr>
        <w:t xml:space="preserve"> </w:t>
      </w:r>
      <w:r w:rsidRPr="00E82B63">
        <w:rPr>
          <w:rStyle w:val="XML"/>
        </w:rPr>
        <w:t>Grid</w:t>
      </w:r>
      <w:r w:rsidRPr="00857D65">
        <w:rPr>
          <w:rStyle w:val="XML"/>
        </w:rPr>
        <w:t>.</w:t>
      </w:r>
      <w:r w:rsidRPr="00E82B63">
        <w:rPr>
          <w:rStyle w:val="XML"/>
        </w:rPr>
        <w:t>Column</w:t>
      </w:r>
      <w:r w:rsidRPr="00857D65">
        <w:rPr>
          <w:rStyle w:val="af6"/>
        </w:rPr>
        <w:t xml:space="preserve">="1" </w:t>
      </w:r>
      <w:r w:rsidRPr="00E82B63">
        <w:rPr>
          <w:rStyle w:val="XML"/>
        </w:rPr>
        <w:t>Grid</w:t>
      </w:r>
      <w:r w:rsidRPr="00857D65">
        <w:rPr>
          <w:rStyle w:val="XML"/>
        </w:rPr>
        <w:t>.</w:t>
      </w:r>
      <w:r w:rsidRPr="00E82B63">
        <w:rPr>
          <w:rStyle w:val="XML"/>
        </w:rPr>
        <w:t>Row</w:t>
      </w:r>
      <w:r w:rsidRPr="00857D65">
        <w:rPr>
          <w:rStyle w:val="af6"/>
        </w:rPr>
        <w:t>="1"&gt;</w:t>
      </w:r>
    </w:p>
    <w:p w:rsidR="00E82B63" w:rsidRPr="00E82B63" w:rsidRDefault="00E82B63" w:rsidP="00E82B63">
      <w:pPr>
        <w:pStyle w:val="a4"/>
        <w:rPr>
          <w:rStyle w:val="af6"/>
        </w:rPr>
      </w:pPr>
      <w:r w:rsidRPr="00857D65">
        <w:rPr>
          <w:rStyle w:val="af6"/>
        </w:rPr>
        <w:t xml:space="preserve">  </w:t>
      </w:r>
      <w:r w:rsidRPr="00E82B63">
        <w:rPr>
          <w:rStyle w:val="af6"/>
        </w:rPr>
        <w:t>&lt;</w:t>
      </w:r>
      <w:r w:rsidRPr="00E82B63">
        <w:rPr>
          <w:rStyle w:val="af7"/>
        </w:rPr>
        <w:t>TextBox.Text</w:t>
      </w:r>
      <w:r w:rsidRPr="00E82B63">
        <w:rPr>
          <w:rStyle w:val="af6"/>
        </w:rPr>
        <w:t>&gt;</w:t>
      </w:r>
    </w:p>
    <w:p w:rsidR="00E82B63" w:rsidRPr="00E82B63" w:rsidRDefault="00E82B63" w:rsidP="00E82B63">
      <w:pPr>
        <w:pStyle w:val="a4"/>
        <w:rPr>
          <w:rStyle w:val="af6"/>
        </w:rPr>
      </w:pPr>
      <w:r w:rsidRPr="00E82B63">
        <w:rPr>
          <w:rStyle w:val="af6"/>
        </w:rPr>
        <w:t xml:space="preserve">    &lt;</w:t>
      </w:r>
      <w:r w:rsidRPr="00E82B63">
        <w:rPr>
          <w:rStyle w:val="af7"/>
        </w:rPr>
        <w:t>Binding</w:t>
      </w:r>
      <w:r w:rsidRPr="00E82B63">
        <w:rPr>
          <w:rStyle w:val="af6"/>
        </w:rPr>
        <w:t xml:space="preserve"> </w:t>
      </w:r>
      <w:r w:rsidRPr="00E82B63">
        <w:rPr>
          <w:rStyle w:val="XML"/>
        </w:rPr>
        <w:t>Path</w:t>
      </w:r>
      <w:r w:rsidRPr="00E82B63">
        <w:rPr>
          <w:rStyle w:val="af6"/>
        </w:rPr>
        <w:t xml:space="preserve">="Age" </w:t>
      </w:r>
      <w:r w:rsidRPr="00E82B63">
        <w:rPr>
          <w:rStyle w:val="XML"/>
        </w:rPr>
        <w:t>Mode</w:t>
      </w:r>
      <w:r w:rsidRPr="00E82B63">
        <w:rPr>
          <w:rStyle w:val="af6"/>
        </w:rPr>
        <w:t>="TwoWay"&gt;</w:t>
      </w:r>
    </w:p>
    <w:p w:rsidR="00E82B63" w:rsidRPr="00E82B63" w:rsidRDefault="00E82B63" w:rsidP="00E82B63">
      <w:pPr>
        <w:pStyle w:val="a4"/>
        <w:rPr>
          <w:rStyle w:val="af6"/>
        </w:rPr>
      </w:pPr>
      <w:r w:rsidRPr="00E82B63">
        <w:rPr>
          <w:rStyle w:val="af6"/>
        </w:rPr>
        <w:t xml:space="preserve">      &lt;</w:t>
      </w:r>
      <w:r w:rsidRPr="00E82B63">
        <w:rPr>
          <w:rStyle w:val="af7"/>
        </w:rPr>
        <w:t>Binding.ValidationRules</w:t>
      </w:r>
      <w:r w:rsidRPr="00E82B63">
        <w:rPr>
          <w:rStyle w:val="af6"/>
        </w:rPr>
        <w:t>&gt;</w:t>
      </w:r>
    </w:p>
    <w:p w:rsidR="00E82B63" w:rsidRPr="00E82B63" w:rsidRDefault="00E82B63" w:rsidP="00E82B63">
      <w:pPr>
        <w:pStyle w:val="a4"/>
        <w:rPr>
          <w:rStyle w:val="af6"/>
        </w:rPr>
      </w:pPr>
      <w:r w:rsidRPr="00E82B63">
        <w:rPr>
          <w:rStyle w:val="af6"/>
        </w:rPr>
        <w:t xml:space="preserve">        &lt;</w:t>
      </w:r>
      <w:r w:rsidRPr="00E82B63">
        <w:rPr>
          <w:rStyle w:val="af7"/>
        </w:rPr>
        <w:t>local</w:t>
      </w:r>
      <w:proofErr w:type="gramStart"/>
      <w:r w:rsidRPr="00E82B63">
        <w:rPr>
          <w:rStyle w:val="af7"/>
        </w:rPr>
        <w:t>:AgeRule</w:t>
      </w:r>
      <w:proofErr w:type="gramEnd"/>
      <w:r w:rsidRPr="00E82B63">
        <w:rPr>
          <w:rStyle w:val="af6"/>
        </w:rPr>
        <w:t xml:space="preserve"> </w:t>
      </w:r>
      <w:r w:rsidRPr="00E82B63">
        <w:rPr>
          <w:rStyle w:val="XML"/>
        </w:rPr>
        <w:t>MaxAge</w:t>
      </w:r>
      <w:r w:rsidRPr="00E82B63">
        <w:rPr>
          <w:rStyle w:val="af6"/>
        </w:rPr>
        <w:t>="120"/&gt;</w:t>
      </w:r>
    </w:p>
    <w:p w:rsidR="00E82B63" w:rsidRPr="00B735E7" w:rsidRDefault="00E82B63" w:rsidP="00E82B63">
      <w:pPr>
        <w:pStyle w:val="a4"/>
        <w:rPr>
          <w:rStyle w:val="af6"/>
        </w:rPr>
      </w:pPr>
      <w:r w:rsidRPr="00E82B63">
        <w:rPr>
          <w:rStyle w:val="af6"/>
        </w:rPr>
        <w:t xml:space="preserve">      </w:t>
      </w:r>
      <w:r w:rsidRPr="00B735E7">
        <w:rPr>
          <w:rStyle w:val="af6"/>
        </w:rPr>
        <w:t>&lt;/</w:t>
      </w:r>
      <w:r w:rsidRPr="00E82B63">
        <w:rPr>
          <w:rStyle w:val="af7"/>
        </w:rPr>
        <w:t>Binding</w:t>
      </w:r>
      <w:r w:rsidRPr="00B735E7">
        <w:rPr>
          <w:rStyle w:val="af7"/>
        </w:rPr>
        <w:t>.</w:t>
      </w:r>
      <w:r w:rsidRPr="00E82B63">
        <w:rPr>
          <w:rStyle w:val="af7"/>
        </w:rPr>
        <w:t>ValidationRules</w:t>
      </w:r>
      <w:r w:rsidRPr="00B735E7">
        <w:rPr>
          <w:rStyle w:val="af6"/>
        </w:rPr>
        <w:t>&gt;</w:t>
      </w:r>
    </w:p>
    <w:p w:rsidR="00E82B63" w:rsidRPr="00DB3945" w:rsidRDefault="00E82B63" w:rsidP="00E82B63">
      <w:pPr>
        <w:pStyle w:val="a4"/>
        <w:rPr>
          <w:rStyle w:val="af6"/>
        </w:rPr>
      </w:pPr>
      <w:r w:rsidRPr="00B735E7">
        <w:rPr>
          <w:rStyle w:val="af6"/>
        </w:rPr>
        <w:t xml:space="preserve">    </w:t>
      </w:r>
      <w:r w:rsidRPr="00DB3945">
        <w:rPr>
          <w:rStyle w:val="af6"/>
        </w:rPr>
        <w:t>&lt;/</w:t>
      </w:r>
      <w:r w:rsidRPr="00E82B63">
        <w:rPr>
          <w:rStyle w:val="af7"/>
        </w:rPr>
        <w:t>Binding</w:t>
      </w:r>
      <w:r w:rsidRPr="00DB3945">
        <w:rPr>
          <w:rStyle w:val="af6"/>
        </w:rPr>
        <w:t>&gt;</w:t>
      </w:r>
    </w:p>
    <w:p w:rsidR="00E82B63" w:rsidRPr="00DB3945" w:rsidRDefault="00E82B63" w:rsidP="00E82B63">
      <w:pPr>
        <w:pStyle w:val="a4"/>
        <w:rPr>
          <w:rStyle w:val="af6"/>
        </w:rPr>
      </w:pPr>
      <w:r w:rsidRPr="00DB3945">
        <w:rPr>
          <w:rStyle w:val="af6"/>
        </w:rPr>
        <w:t xml:space="preserve">  &lt;/</w:t>
      </w:r>
      <w:r w:rsidRPr="00E82B63">
        <w:rPr>
          <w:rStyle w:val="af7"/>
        </w:rPr>
        <w:t>TextBox</w:t>
      </w:r>
      <w:r w:rsidRPr="00DB3945">
        <w:rPr>
          <w:rStyle w:val="af7"/>
        </w:rPr>
        <w:t>.</w:t>
      </w:r>
      <w:r w:rsidRPr="00E82B63">
        <w:rPr>
          <w:rStyle w:val="af7"/>
        </w:rPr>
        <w:t>Text</w:t>
      </w:r>
      <w:r w:rsidRPr="00DB3945">
        <w:rPr>
          <w:rStyle w:val="af6"/>
        </w:rPr>
        <w:t>&gt;</w:t>
      </w:r>
    </w:p>
    <w:p w:rsidR="00E82B63" w:rsidRPr="00E82B63" w:rsidRDefault="00E82B63" w:rsidP="00E82B63">
      <w:pPr>
        <w:pStyle w:val="a4"/>
        <w:rPr>
          <w:rStyle w:val="af6"/>
          <w:lang w:val="ru-RU"/>
        </w:rPr>
      </w:pPr>
      <w:r w:rsidRPr="00E82B63">
        <w:rPr>
          <w:rStyle w:val="af6"/>
          <w:lang w:val="ru-RU"/>
        </w:rPr>
        <w:t>&lt;/</w:t>
      </w:r>
      <w:r w:rsidRPr="00E82B63">
        <w:rPr>
          <w:rStyle w:val="af7"/>
        </w:rPr>
        <w:t>TextBox</w:t>
      </w:r>
      <w:r w:rsidRPr="00E82B63">
        <w:rPr>
          <w:rStyle w:val="af6"/>
          <w:lang w:val="ru-RU"/>
        </w:rPr>
        <w:t>&gt;</w:t>
      </w:r>
    </w:p>
    <w:p w:rsidR="00A36068" w:rsidRDefault="00A36068" w:rsidP="00E82B63">
      <w:r>
        <w:t>Второй способ организации проверки основан на генер</w:t>
      </w:r>
      <w:r w:rsidR="00E82B63">
        <w:t>ации</w:t>
      </w:r>
      <w:r>
        <w:t xml:space="preserve"> исключительной ситуации в методе установки свойства источника</w:t>
      </w:r>
      <w:r w:rsidR="00E82B63">
        <w:t xml:space="preserve"> данных</w:t>
      </w:r>
      <w:r>
        <w:t>:</w:t>
      </w:r>
    </w:p>
    <w:p w:rsidR="00E82B63" w:rsidRPr="00555653" w:rsidRDefault="00E82B63" w:rsidP="00555653">
      <w:pPr>
        <w:pStyle w:val="a4"/>
        <w:rPr>
          <w:rStyle w:val="af4"/>
        </w:rPr>
      </w:pPr>
      <w:r w:rsidRPr="00555653">
        <w:rPr>
          <w:rStyle w:val="af4"/>
        </w:rPr>
        <w:lastRenderedPageBreak/>
        <w:t>// фрагмент класса Person: определение свойства Age</w:t>
      </w:r>
    </w:p>
    <w:p w:rsidR="00E82B63" w:rsidRPr="00E82B63" w:rsidRDefault="00E82B63" w:rsidP="00555653">
      <w:pPr>
        <w:pStyle w:val="a4"/>
      </w:pPr>
      <w:proofErr w:type="gramStart"/>
      <w:r w:rsidRPr="00555653">
        <w:rPr>
          <w:rStyle w:val="af6"/>
        </w:rPr>
        <w:t>public</w:t>
      </w:r>
      <w:proofErr w:type="gramEnd"/>
      <w:r w:rsidRPr="00555653">
        <w:rPr>
          <w:rStyle w:val="af6"/>
        </w:rPr>
        <w:t xml:space="preserve"> double</w:t>
      </w:r>
      <w:r w:rsidRPr="00E82B63">
        <w:t xml:space="preserve"> Age</w:t>
      </w:r>
    </w:p>
    <w:p w:rsidR="00E82B63" w:rsidRPr="00E82B63" w:rsidRDefault="00E82B63" w:rsidP="00555653">
      <w:pPr>
        <w:pStyle w:val="a4"/>
      </w:pPr>
      <w:r w:rsidRPr="00E82B63">
        <w:t>{</w:t>
      </w:r>
    </w:p>
    <w:p w:rsidR="00E82B63" w:rsidRPr="00E82B63" w:rsidRDefault="00E82B63" w:rsidP="00555653">
      <w:pPr>
        <w:pStyle w:val="a4"/>
      </w:pPr>
      <w:r w:rsidRPr="00E82B63">
        <w:t xml:space="preserve">    </w:t>
      </w:r>
      <w:proofErr w:type="gramStart"/>
      <w:r w:rsidRPr="00555653">
        <w:rPr>
          <w:rStyle w:val="af6"/>
        </w:rPr>
        <w:t>get</w:t>
      </w:r>
      <w:proofErr w:type="gramEnd"/>
      <w:r w:rsidRPr="00E82B63">
        <w:t xml:space="preserve"> { </w:t>
      </w:r>
      <w:r w:rsidRPr="00555653">
        <w:rPr>
          <w:rStyle w:val="af6"/>
        </w:rPr>
        <w:t>return</w:t>
      </w:r>
      <w:r w:rsidRPr="00E82B63">
        <w:t xml:space="preserve"> _age; }</w:t>
      </w:r>
    </w:p>
    <w:p w:rsidR="00E82B63" w:rsidRPr="00555653" w:rsidRDefault="00E82B63" w:rsidP="00555653">
      <w:pPr>
        <w:pStyle w:val="a4"/>
        <w:rPr>
          <w:rStyle w:val="af6"/>
        </w:rPr>
      </w:pPr>
      <w:r w:rsidRPr="00E82B63">
        <w:t xml:space="preserve">    </w:t>
      </w:r>
      <w:proofErr w:type="gramStart"/>
      <w:r w:rsidRPr="00555653">
        <w:rPr>
          <w:rStyle w:val="af6"/>
        </w:rPr>
        <w:t>set</w:t>
      </w:r>
      <w:proofErr w:type="gramEnd"/>
    </w:p>
    <w:p w:rsidR="00E82B63" w:rsidRPr="00E82B63" w:rsidRDefault="00E82B63" w:rsidP="00555653">
      <w:pPr>
        <w:pStyle w:val="a4"/>
      </w:pPr>
      <w:r w:rsidRPr="00E82B63">
        <w:t xml:space="preserve">    {</w:t>
      </w:r>
    </w:p>
    <w:p w:rsidR="00E82B63" w:rsidRPr="00E82B63" w:rsidRDefault="00E82B63" w:rsidP="00555653">
      <w:pPr>
        <w:pStyle w:val="a4"/>
      </w:pPr>
      <w:r w:rsidRPr="00E82B63">
        <w:t xml:space="preserve">        </w:t>
      </w:r>
      <w:proofErr w:type="gramStart"/>
      <w:r w:rsidRPr="00555653">
        <w:rPr>
          <w:rStyle w:val="af6"/>
        </w:rPr>
        <w:t>if</w:t>
      </w:r>
      <w:proofErr w:type="gramEnd"/>
      <w:r w:rsidRPr="00E82B63">
        <w:t xml:space="preserve"> (</w:t>
      </w:r>
      <w:r w:rsidRPr="00555653">
        <w:rPr>
          <w:rStyle w:val="af6"/>
        </w:rPr>
        <w:t>value</w:t>
      </w:r>
      <w:r w:rsidRPr="00E82B63">
        <w:t xml:space="preserve"> &lt; 0)</w:t>
      </w:r>
    </w:p>
    <w:p w:rsidR="00E82B63" w:rsidRPr="00E82B63" w:rsidRDefault="00E82B63" w:rsidP="00555653">
      <w:pPr>
        <w:pStyle w:val="a4"/>
      </w:pPr>
      <w:r w:rsidRPr="00E82B63">
        <w:t xml:space="preserve">        {</w:t>
      </w:r>
    </w:p>
    <w:p w:rsidR="00E82B63" w:rsidRPr="00E82B63" w:rsidRDefault="00E82B63" w:rsidP="00555653">
      <w:pPr>
        <w:pStyle w:val="a4"/>
      </w:pPr>
      <w:r w:rsidRPr="00E82B63">
        <w:t xml:space="preserve">            </w:t>
      </w:r>
      <w:proofErr w:type="gramStart"/>
      <w:r w:rsidRPr="00555653">
        <w:rPr>
          <w:rStyle w:val="af6"/>
        </w:rPr>
        <w:t>throw</w:t>
      </w:r>
      <w:proofErr w:type="gramEnd"/>
      <w:r w:rsidRPr="00555653">
        <w:rPr>
          <w:rStyle w:val="af6"/>
        </w:rPr>
        <w:t xml:space="preserve"> new</w:t>
      </w:r>
      <w:r w:rsidRPr="00E82B63">
        <w:t xml:space="preserve"> </w:t>
      </w:r>
      <w:r w:rsidRPr="00555653">
        <w:rPr>
          <w:rStyle w:val="af5"/>
        </w:rPr>
        <w:t>ArgumentException</w:t>
      </w:r>
      <w:r w:rsidRPr="00E82B63">
        <w:t>(</w:t>
      </w:r>
      <w:r w:rsidRPr="00555653">
        <w:rPr>
          <w:rStyle w:val="af7"/>
        </w:rPr>
        <w:t>"Age &lt; 0"</w:t>
      </w:r>
      <w:r w:rsidRPr="00E82B63">
        <w:t>);</w:t>
      </w:r>
    </w:p>
    <w:p w:rsidR="00E82B63" w:rsidRPr="00DB3945" w:rsidRDefault="00E82B63" w:rsidP="00555653">
      <w:pPr>
        <w:pStyle w:val="a4"/>
        <w:rPr>
          <w:lang w:val="ru-RU"/>
        </w:rPr>
      </w:pPr>
      <w:r w:rsidRPr="00E82B63">
        <w:t xml:space="preserve">        </w:t>
      </w:r>
      <w:r w:rsidRPr="00DB3945">
        <w:rPr>
          <w:lang w:val="ru-RU"/>
        </w:rPr>
        <w:t>}</w:t>
      </w:r>
    </w:p>
    <w:p w:rsidR="00E82B63" w:rsidRPr="00555653" w:rsidRDefault="00E82B63" w:rsidP="00555653">
      <w:pPr>
        <w:pStyle w:val="a4"/>
        <w:rPr>
          <w:lang w:val="ru-RU"/>
        </w:rPr>
      </w:pPr>
      <w:r w:rsidRPr="00DB3945">
        <w:rPr>
          <w:lang w:val="ru-RU"/>
        </w:rPr>
        <w:t xml:space="preserve">        </w:t>
      </w:r>
      <w:r w:rsidRPr="00555653">
        <w:rPr>
          <w:lang w:val="ru-RU"/>
        </w:rPr>
        <w:t>_</w:t>
      </w:r>
      <w:r>
        <w:t>age</w:t>
      </w:r>
      <w:r w:rsidRPr="00555653">
        <w:rPr>
          <w:lang w:val="ru-RU"/>
        </w:rPr>
        <w:t xml:space="preserve"> = </w:t>
      </w:r>
      <w:r w:rsidRPr="00555653">
        <w:rPr>
          <w:rStyle w:val="af6"/>
        </w:rPr>
        <w:t>value</w:t>
      </w:r>
      <w:r w:rsidRPr="00555653">
        <w:rPr>
          <w:lang w:val="ru-RU"/>
        </w:rPr>
        <w:t>;</w:t>
      </w:r>
    </w:p>
    <w:p w:rsidR="00E82B63" w:rsidRPr="00555653" w:rsidRDefault="00E82B63" w:rsidP="00555653">
      <w:pPr>
        <w:pStyle w:val="a4"/>
        <w:rPr>
          <w:lang w:val="ru-RU"/>
        </w:rPr>
      </w:pPr>
      <w:r w:rsidRPr="00555653">
        <w:rPr>
          <w:lang w:val="ru-RU"/>
        </w:rPr>
        <w:t xml:space="preserve">    }</w:t>
      </w:r>
    </w:p>
    <w:p w:rsidR="00E82B63" w:rsidRPr="00555653" w:rsidRDefault="00E82B63" w:rsidP="00555653">
      <w:pPr>
        <w:pStyle w:val="a4"/>
        <w:rPr>
          <w:lang w:val="ru-RU"/>
        </w:rPr>
      </w:pPr>
      <w:r w:rsidRPr="00555653">
        <w:rPr>
          <w:lang w:val="ru-RU"/>
        </w:rPr>
        <w:t>}</w:t>
      </w:r>
    </w:p>
    <w:p w:rsidR="00555653" w:rsidRDefault="00A36068" w:rsidP="00555653">
      <w:r>
        <w:t xml:space="preserve">Исключительные ситуации, возникающие при передаче информации в </w:t>
      </w:r>
      <w:r w:rsidR="00555653">
        <w:t>источник</w:t>
      </w:r>
      <w:r>
        <w:t xml:space="preserve">, отлавливаются при помощи специального встроенного правила </w:t>
      </w:r>
      <w:r w:rsidRPr="00555653">
        <w:rPr>
          <w:rStyle w:val="af5"/>
        </w:rPr>
        <w:t>ExceptionValidationRule</w:t>
      </w:r>
      <w:r w:rsidR="00555653">
        <w:t xml:space="preserve">. Вместо использования </w:t>
      </w:r>
      <w:r w:rsidR="00555653" w:rsidRPr="00555653">
        <w:rPr>
          <w:rStyle w:val="af5"/>
        </w:rPr>
        <w:t>ExceptionValidationRule</w:t>
      </w:r>
      <w:r w:rsidR="00555653">
        <w:t xml:space="preserve"> можно установить свойство привязки </w:t>
      </w:r>
      <w:r w:rsidR="00555653" w:rsidRPr="00555653">
        <w:rPr>
          <w:rStyle w:val="a9"/>
        </w:rPr>
        <w:t>ValidatesOnExceptions</w:t>
      </w:r>
      <w:r w:rsidR="00555653">
        <w:t xml:space="preserve"> в значение </w:t>
      </w:r>
      <w:r w:rsidR="00555653" w:rsidRPr="00555653">
        <w:rPr>
          <w:rStyle w:val="af6"/>
        </w:rPr>
        <w:t>true</w:t>
      </w:r>
      <w:r w:rsidR="00555653">
        <w:t>.</w:t>
      </w:r>
    </w:p>
    <w:p w:rsidR="00A36068" w:rsidRDefault="00A36068" w:rsidP="00A36068">
      <w:r>
        <w:t>Третий способ организации проверки основан на реализации источником</w:t>
      </w:r>
      <w:r w:rsidR="00D46EDD">
        <w:t xml:space="preserve"> данных</w:t>
      </w:r>
      <w:r>
        <w:t xml:space="preserve"> интерфейса </w:t>
      </w:r>
      <w:r w:rsidRPr="00555653">
        <w:rPr>
          <w:rStyle w:val="a9"/>
        </w:rPr>
        <w:t>System.ComponentModel.</w:t>
      </w:r>
      <w:r w:rsidRPr="00555653">
        <w:rPr>
          <w:rStyle w:val="af5"/>
        </w:rPr>
        <w:t>IDataErrorInfo</w:t>
      </w:r>
      <w:r>
        <w:t xml:space="preserve">. Интерфейс </w:t>
      </w:r>
      <w:r w:rsidRPr="00555653">
        <w:rPr>
          <w:rStyle w:val="af5"/>
        </w:rPr>
        <w:t>IDataErrorInfo</w:t>
      </w:r>
      <w:r>
        <w:t xml:space="preserve"> содержит два элемента: строковое свойство </w:t>
      </w:r>
      <w:r w:rsidRPr="00555653">
        <w:rPr>
          <w:rStyle w:val="a9"/>
        </w:rPr>
        <w:t>Error</w:t>
      </w:r>
      <w:r>
        <w:t xml:space="preserve"> и строковый индексатор с ключом-строкой. Свойство </w:t>
      </w:r>
      <w:r w:rsidRPr="00555653">
        <w:rPr>
          <w:rStyle w:val="a9"/>
        </w:rPr>
        <w:t>Error</w:t>
      </w:r>
      <w:r>
        <w:t xml:space="preserve"> – это общее описание ошибок объекта. Индексатор принимает имя свойства и возвращает соответствующую детальную информацию об ошибке. Ключевая идея в том, что вся логика обработки ошибок централизована в индексаторе.</w:t>
      </w:r>
    </w:p>
    <w:p w:rsidR="00555653" w:rsidRDefault="00A36068" w:rsidP="00A36068">
      <w:r>
        <w:t xml:space="preserve">Ниже приведён </w:t>
      </w:r>
      <w:r w:rsidR="00D46EDD">
        <w:t xml:space="preserve">пример </w:t>
      </w:r>
      <w:r>
        <w:t>класс</w:t>
      </w:r>
      <w:r w:rsidR="00D46EDD">
        <w:t>а</w:t>
      </w:r>
      <w:r>
        <w:t>, реализующ</w:t>
      </w:r>
      <w:r w:rsidR="00D46EDD">
        <w:t>его</w:t>
      </w:r>
      <w:r>
        <w:t xml:space="preserve"> </w:t>
      </w:r>
      <w:r w:rsidRPr="00555653">
        <w:rPr>
          <w:rStyle w:val="af5"/>
        </w:rPr>
        <w:t>IDataErrorInfo</w:t>
      </w:r>
      <w:r w:rsidR="00555653">
        <w:t>:</w:t>
      </w:r>
    </w:p>
    <w:p w:rsidR="00D46EDD" w:rsidRPr="00D46EDD" w:rsidRDefault="00D46EDD" w:rsidP="00D46EDD">
      <w:pPr>
        <w:pStyle w:val="a4"/>
      </w:pPr>
      <w:bookmarkStart w:id="84" w:name="OLE_LINK67"/>
      <w:bookmarkStart w:id="85" w:name="OLE_LINK70"/>
      <w:proofErr w:type="gramStart"/>
      <w:r w:rsidRPr="00D46EDD">
        <w:rPr>
          <w:rStyle w:val="af6"/>
        </w:rPr>
        <w:t>public</w:t>
      </w:r>
      <w:proofErr w:type="gramEnd"/>
      <w:r w:rsidRPr="00D46EDD">
        <w:rPr>
          <w:rStyle w:val="af6"/>
        </w:rPr>
        <w:t xml:space="preserve"> class</w:t>
      </w:r>
      <w:r w:rsidRPr="00D46EDD">
        <w:t xml:space="preserve"> </w:t>
      </w:r>
      <w:r w:rsidRPr="00D46EDD">
        <w:rPr>
          <w:rStyle w:val="af5"/>
        </w:rPr>
        <w:t>Person</w:t>
      </w:r>
      <w:r w:rsidRPr="00D46EDD">
        <w:t xml:space="preserve"> : </w:t>
      </w:r>
      <w:r w:rsidRPr="00D46EDD">
        <w:rPr>
          <w:rStyle w:val="af5"/>
        </w:rPr>
        <w:t>IDataErrorInfo</w:t>
      </w:r>
    </w:p>
    <w:p w:rsidR="00D46EDD" w:rsidRPr="00D46EDD" w:rsidRDefault="00D46EDD" w:rsidP="00D46EDD">
      <w:pPr>
        <w:pStyle w:val="a4"/>
      </w:pPr>
      <w:r w:rsidRPr="00D46EDD">
        <w:t>{</w:t>
      </w:r>
    </w:p>
    <w:p w:rsidR="00D46EDD" w:rsidRPr="00D46EDD" w:rsidRDefault="00D46EDD" w:rsidP="00D46EDD">
      <w:pPr>
        <w:pStyle w:val="a4"/>
      </w:pPr>
      <w:r w:rsidRPr="00D46EDD">
        <w:t xml:space="preserve">    </w:t>
      </w:r>
      <w:proofErr w:type="gramStart"/>
      <w:r w:rsidRPr="00D46EDD">
        <w:rPr>
          <w:rStyle w:val="af6"/>
        </w:rPr>
        <w:t>public</w:t>
      </w:r>
      <w:proofErr w:type="gramEnd"/>
      <w:r w:rsidRPr="00D46EDD">
        <w:rPr>
          <w:rStyle w:val="af6"/>
        </w:rPr>
        <w:t xml:space="preserve"> string</w:t>
      </w:r>
      <w:r w:rsidRPr="00D46EDD">
        <w:t xml:space="preserve"> Name { </w:t>
      </w:r>
      <w:r w:rsidRPr="00D46EDD">
        <w:rPr>
          <w:rStyle w:val="af6"/>
        </w:rPr>
        <w:t>get</w:t>
      </w:r>
      <w:r w:rsidRPr="00D46EDD">
        <w:t xml:space="preserve">; </w:t>
      </w:r>
      <w:r w:rsidRPr="00D46EDD">
        <w:rPr>
          <w:rStyle w:val="af6"/>
        </w:rPr>
        <w:t>set</w:t>
      </w:r>
      <w:r w:rsidRPr="00D46EDD">
        <w:t>; }</w:t>
      </w:r>
    </w:p>
    <w:p w:rsidR="00D46EDD" w:rsidRPr="00D46EDD" w:rsidRDefault="00D46EDD" w:rsidP="00D46EDD">
      <w:pPr>
        <w:pStyle w:val="a4"/>
      </w:pPr>
      <w:r w:rsidRPr="00D46EDD">
        <w:t xml:space="preserve">    </w:t>
      </w:r>
      <w:proofErr w:type="gramStart"/>
      <w:r w:rsidRPr="00D46EDD">
        <w:rPr>
          <w:rStyle w:val="af6"/>
        </w:rPr>
        <w:t>public</w:t>
      </w:r>
      <w:proofErr w:type="gramEnd"/>
      <w:r w:rsidRPr="00D46EDD">
        <w:rPr>
          <w:rStyle w:val="af6"/>
        </w:rPr>
        <w:t xml:space="preserve"> double</w:t>
      </w:r>
      <w:r w:rsidRPr="00D46EDD">
        <w:t xml:space="preserve"> Age { </w:t>
      </w:r>
      <w:r w:rsidRPr="00D46EDD">
        <w:rPr>
          <w:rStyle w:val="af6"/>
        </w:rPr>
        <w:t>get</w:t>
      </w:r>
      <w:r w:rsidRPr="00D46EDD">
        <w:t xml:space="preserve">; </w:t>
      </w:r>
      <w:r w:rsidRPr="00D46EDD">
        <w:rPr>
          <w:rStyle w:val="af6"/>
        </w:rPr>
        <w:t>set</w:t>
      </w:r>
      <w:r w:rsidRPr="00D46EDD">
        <w:t>; }</w:t>
      </w:r>
    </w:p>
    <w:p w:rsidR="00D46EDD" w:rsidRPr="00D46EDD" w:rsidRDefault="00D46EDD" w:rsidP="00D46EDD">
      <w:pPr>
        <w:pStyle w:val="a4"/>
      </w:pPr>
      <w:r w:rsidRPr="00D46EDD">
        <w:t xml:space="preserve">    </w:t>
      </w:r>
      <w:proofErr w:type="gramStart"/>
      <w:r w:rsidRPr="00D46EDD">
        <w:rPr>
          <w:rStyle w:val="af6"/>
        </w:rPr>
        <w:t>public</w:t>
      </w:r>
      <w:proofErr w:type="gramEnd"/>
      <w:r w:rsidRPr="00D46EDD">
        <w:rPr>
          <w:rStyle w:val="af6"/>
        </w:rPr>
        <w:t xml:space="preserve"> string this</w:t>
      </w:r>
      <w:r w:rsidRPr="00D46EDD">
        <w:t>[</w:t>
      </w:r>
      <w:r w:rsidRPr="00D46EDD">
        <w:rPr>
          <w:rStyle w:val="af6"/>
        </w:rPr>
        <w:t>string</w:t>
      </w:r>
      <w:r w:rsidRPr="00D46EDD">
        <w:t xml:space="preserve"> columnName]</w:t>
      </w:r>
    </w:p>
    <w:p w:rsidR="00D46EDD" w:rsidRPr="00D46EDD" w:rsidRDefault="00D46EDD" w:rsidP="00D46EDD">
      <w:pPr>
        <w:pStyle w:val="a4"/>
      </w:pPr>
      <w:r w:rsidRPr="00D46EDD">
        <w:t xml:space="preserve">    {</w:t>
      </w:r>
    </w:p>
    <w:p w:rsidR="00D46EDD" w:rsidRPr="00D46EDD" w:rsidRDefault="00D46EDD" w:rsidP="00D46EDD">
      <w:pPr>
        <w:pStyle w:val="a4"/>
        <w:rPr>
          <w:rStyle w:val="af6"/>
        </w:rPr>
      </w:pPr>
      <w:r w:rsidRPr="00D46EDD">
        <w:t xml:space="preserve">        </w:t>
      </w:r>
      <w:proofErr w:type="gramStart"/>
      <w:r w:rsidRPr="00D46EDD">
        <w:rPr>
          <w:rStyle w:val="af6"/>
        </w:rPr>
        <w:t>get</w:t>
      </w:r>
      <w:proofErr w:type="gramEnd"/>
    </w:p>
    <w:p w:rsidR="00D46EDD" w:rsidRPr="00D46EDD" w:rsidRDefault="00D46EDD" w:rsidP="00D46EDD">
      <w:pPr>
        <w:pStyle w:val="a4"/>
      </w:pPr>
      <w:r w:rsidRPr="00D46EDD">
        <w:t xml:space="preserve">        {</w:t>
      </w:r>
    </w:p>
    <w:p w:rsidR="00D46EDD" w:rsidRPr="00D46EDD" w:rsidRDefault="00D46EDD" w:rsidP="00D46EDD">
      <w:pPr>
        <w:pStyle w:val="a4"/>
      </w:pPr>
      <w:r w:rsidRPr="00D46EDD">
        <w:t xml:space="preserve">            </w:t>
      </w:r>
      <w:proofErr w:type="gramStart"/>
      <w:r w:rsidRPr="00D46EDD">
        <w:rPr>
          <w:rStyle w:val="af6"/>
        </w:rPr>
        <w:t>switch</w:t>
      </w:r>
      <w:proofErr w:type="gramEnd"/>
      <w:r w:rsidRPr="00D46EDD">
        <w:t xml:space="preserve"> (columnName)</w:t>
      </w:r>
    </w:p>
    <w:p w:rsidR="00D46EDD" w:rsidRPr="00D46EDD" w:rsidRDefault="00D46EDD" w:rsidP="00D46EDD">
      <w:pPr>
        <w:pStyle w:val="a4"/>
      </w:pPr>
      <w:r w:rsidRPr="00D46EDD">
        <w:t xml:space="preserve">            {</w:t>
      </w:r>
    </w:p>
    <w:p w:rsidR="00D46EDD" w:rsidRPr="00D46EDD" w:rsidRDefault="00D46EDD" w:rsidP="00D46EDD">
      <w:pPr>
        <w:pStyle w:val="a4"/>
      </w:pPr>
      <w:r w:rsidRPr="00D46EDD">
        <w:t xml:space="preserve">                </w:t>
      </w:r>
      <w:proofErr w:type="gramStart"/>
      <w:r w:rsidRPr="00D46EDD">
        <w:rPr>
          <w:rStyle w:val="af6"/>
        </w:rPr>
        <w:t>case</w:t>
      </w:r>
      <w:proofErr w:type="gramEnd"/>
      <w:r w:rsidRPr="00D46EDD">
        <w:t xml:space="preserve"> </w:t>
      </w:r>
      <w:r w:rsidRPr="00D46EDD">
        <w:rPr>
          <w:rStyle w:val="af7"/>
        </w:rPr>
        <w:t>"Name"</w:t>
      </w:r>
      <w:r w:rsidRPr="00D46EDD">
        <w:t>:</w:t>
      </w:r>
    </w:p>
    <w:p w:rsidR="00D46EDD" w:rsidRPr="00B735E7" w:rsidRDefault="00D46EDD" w:rsidP="00D46EDD">
      <w:pPr>
        <w:pStyle w:val="a4"/>
      </w:pPr>
      <w:r w:rsidRPr="00D46EDD">
        <w:t xml:space="preserve">                    </w:t>
      </w:r>
      <w:proofErr w:type="gramStart"/>
      <w:r w:rsidRPr="00D46EDD">
        <w:rPr>
          <w:rStyle w:val="af6"/>
        </w:rPr>
        <w:t>return</w:t>
      </w:r>
      <w:proofErr w:type="gramEnd"/>
      <w:r w:rsidRPr="00D46EDD">
        <w:t xml:space="preserve"> </w:t>
      </w:r>
      <w:r w:rsidRPr="00D46EDD">
        <w:rPr>
          <w:rStyle w:val="af6"/>
        </w:rPr>
        <w:t>string</w:t>
      </w:r>
      <w:r w:rsidRPr="00D46EDD">
        <w:t>.IsNullOrEmpty(Name) ?</w:t>
      </w:r>
    </w:p>
    <w:p w:rsidR="00D46EDD" w:rsidRPr="00D46EDD" w:rsidRDefault="00D46EDD" w:rsidP="00D46EDD">
      <w:pPr>
        <w:pStyle w:val="a4"/>
      </w:pPr>
      <w:r w:rsidRPr="00D46EDD">
        <w:t xml:space="preserve">                           </w:t>
      </w:r>
      <w:r w:rsidRPr="00D46EDD">
        <w:rPr>
          <w:rStyle w:val="af7"/>
        </w:rPr>
        <w:t>"Name cannot be empty</w:t>
      </w:r>
      <w:proofErr w:type="gramStart"/>
      <w:r w:rsidRPr="00D46EDD">
        <w:rPr>
          <w:rStyle w:val="af7"/>
        </w:rPr>
        <w:t>"</w:t>
      </w:r>
      <w:r w:rsidRPr="00D46EDD">
        <w:t xml:space="preserve"> :</w:t>
      </w:r>
      <w:proofErr w:type="gramEnd"/>
      <w:r w:rsidRPr="00D46EDD">
        <w:t xml:space="preserve"> </w:t>
      </w:r>
      <w:r w:rsidRPr="00D46EDD">
        <w:rPr>
          <w:rStyle w:val="af6"/>
        </w:rPr>
        <w:t>null</w:t>
      </w:r>
      <w:r w:rsidRPr="00D46EDD">
        <w:t>;</w:t>
      </w:r>
    </w:p>
    <w:p w:rsidR="00D46EDD" w:rsidRPr="00D46EDD" w:rsidRDefault="00D46EDD" w:rsidP="00D46EDD">
      <w:pPr>
        <w:pStyle w:val="a4"/>
      </w:pPr>
      <w:r w:rsidRPr="00D46EDD">
        <w:t xml:space="preserve">                </w:t>
      </w:r>
      <w:proofErr w:type="gramStart"/>
      <w:r w:rsidRPr="00D46EDD">
        <w:rPr>
          <w:rStyle w:val="af6"/>
        </w:rPr>
        <w:t>case</w:t>
      </w:r>
      <w:proofErr w:type="gramEnd"/>
      <w:r w:rsidRPr="00D46EDD">
        <w:t xml:space="preserve"> </w:t>
      </w:r>
      <w:r w:rsidRPr="00D46EDD">
        <w:rPr>
          <w:rStyle w:val="af7"/>
        </w:rPr>
        <w:t>"Age"</w:t>
      </w:r>
      <w:r w:rsidRPr="00D46EDD">
        <w:t>:</w:t>
      </w:r>
    </w:p>
    <w:p w:rsidR="00D46EDD" w:rsidRPr="00B735E7" w:rsidRDefault="00D46EDD" w:rsidP="00D46EDD">
      <w:pPr>
        <w:pStyle w:val="a4"/>
      </w:pPr>
      <w:r w:rsidRPr="00D46EDD">
        <w:t xml:space="preserve">                    </w:t>
      </w:r>
      <w:proofErr w:type="gramStart"/>
      <w:r w:rsidRPr="00D46EDD">
        <w:rPr>
          <w:rStyle w:val="af6"/>
        </w:rPr>
        <w:t>return</w:t>
      </w:r>
      <w:proofErr w:type="gramEnd"/>
      <w:r w:rsidRPr="00D46EDD">
        <w:t xml:space="preserve"> ((Age &lt; 0) || (Age &gt; 100)) ?</w:t>
      </w:r>
    </w:p>
    <w:p w:rsidR="00D46EDD" w:rsidRPr="00D46EDD" w:rsidRDefault="00D46EDD" w:rsidP="00D46EDD">
      <w:pPr>
        <w:pStyle w:val="a4"/>
      </w:pPr>
      <w:r w:rsidRPr="00B735E7">
        <w:t xml:space="preserve">                          </w:t>
      </w:r>
      <w:r w:rsidRPr="00D46EDD">
        <w:t xml:space="preserve"> </w:t>
      </w:r>
      <w:r w:rsidRPr="00D46EDD">
        <w:rPr>
          <w:rStyle w:val="af7"/>
        </w:rPr>
        <w:t>"Incorrect age</w:t>
      </w:r>
      <w:proofErr w:type="gramStart"/>
      <w:r w:rsidRPr="00D46EDD">
        <w:rPr>
          <w:rStyle w:val="af7"/>
        </w:rPr>
        <w:t>"</w:t>
      </w:r>
      <w:r w:rsidRPr="00D46EDD">
        <w:t xml:space="preserve"> :</w:t>
      </w:r>
      <w:proofErr w:type="gramEnd"/>
      <w:r w:rsidRPr="00D46EDD">
        <w:t xml:space="preserve"> </w:t>
      </w:r>
      <w:r w:rsidRPr="00D46EDD">
        <w:rPr>
          <w:rStyle w:val="af6"/>
        </w:rPr>
        <w:t>null</w:t>
      </w:r>
      <w:r w:rsidRPr="00D46EDD">
        <w:t>;</w:t>
      </w:r>
    </w:p>
    <w:p w:rsidR="00D46EDD" w:rsidRPr="00B735E7" w:rsidRDefault="00D46EDD" w:rsidP="00D46EDD">
      <w:pPr>
        <w:pStyle w:val="a4"/>
      </w:pPr>
      <w:r w:rsidRPr="00B735E7">
        <w:t xml:space="preserve">                </w:t>
      </w:r>
      <w:proofErr w:type="gramStart"/>
      <w:r w:rsidRPr="00D46EDD">
        <w:rPr>
          <w:rStyle w:val="af6"/>
        </w:rPr>
        <w:t>default</w:t>
      </w:r>
      <w:proofErr w:type="gramEnd"/>
      <w:r w:rsidRPr="00B735E7">
        <w:t>:</w:t>
      </w:r>
    </w:p>
    <w:p w:rsidR="00D46EDD" w:rsidRPr="00B735E7" w:rsidRDefault="00D46EDD" w:rsidP="00D46EDD">
      <w:pPr>
        <w:pStyle w:val="a4"/>
      </w:pPr>
      <w:r w:rsidRPr="00B735E7">
        <w:t xml:space="preserve">                    </w:t>
      </w:r>
      <w:proofErr w:type="gramStart"/>
      <w:r w:rsidRPr="00D46EDD">
        <w:rPr>
          <w:rStyle w:val="af6"/>
        </w:rPr>
        <w:t>return</w:t>
      </w:r>
      <w:proofErr w:type="gramEnd"/>
      <w:r w:rsidRPr="00D46EDD">
        <w:rPr>
          <w:rStyle w:val="af6"/>
        </w:rPr>
        <w:t xml:space="preserve"> null</w:t>
      </w:r>
      <w:r w:rsidRPr="00B735E7">
        <w:t>;</w:t>
      </w:r>
    </w:p>
    <w:p w:rsidR="00D46EDD" w:rsidRPr="00B735E7" w:rsidRDefault="00D46EDD" w:rsidP="00D46EDD">
      <w:pPr>
        <w:pStyle w:val="a4"/>
        <w:rPr>
          <w:lang w:val="ru-RU"/>
        </w:rPr>
      </w:pPr>
      <w:r w:rsidRPr="00B735E7">
        <w:t xml:space="preserve">            </w:t>
      </w:r>
      <w:r w:rsidRPr="00B735E7">
        <w:rPr>
          <w:lang w:val="ru-RU"/>
        </w:rPr>
        <w:t>}</w:t>
      </w:r>
    </w:p>
    <w:p w:rsidR="00D46EDD" w:rsidRPr="00B735E7" w:rsidRDefault="00D46EDD" w:rsidP="00D46EDD">
      <w:pPr>
        <w:pStyle w:val="a4"/>
        <w:rPr>
          <w:lang w:val="ru-RU"/>
        </w:rPr>
      </w:pPr>
      <w:r w:rsidRPr="00B735E7">
        <w:rPr>
          <w:lang w:val="ru-RU"/>
        </w:rPr>
        <w:t xml:space="preserve">        }</w:t>
      </w:r>
    </w:p>
    <w:p w:rsidR="00D46EDD" w:rsidRPr="00B735E7" w:rsidRDefault="00D46EDD" w:rsidP="00D46EDD">
      <w:pPr>
        <w:pStyle w:val="a4"/>
        <w:rPr>
          <w:lang w:val="ru-RU"/>
        </w:rPr>
      </w:pPr>
      <w:r w:rsidRPr="00B735E7">
        <w:rPr>
          <w:lang w:val="ru-RU"/>
        </w:rPr>
        <w:t xml:space="preserve">    }</w:t>
      </w:r>
    </w:p>
    <w:p w:rsidR="00D46EDD" w:rsidRPr="00B735E7" w:rsidRDefault="00D46EDD" w:rsidP="00D46EDD">
      <w:pPr>
        <w:pStyle w:val="a4"/>
        <w:rPr>
          <w:lang w:val="ru-RU"/>
        </w:rPr>
      </w:pPr>
    </w:p>
    <w:p w:rsidR="00D46EDD" w:rsidRPr="00D46EDD" w:rsidRDefault="00D46EDD" w:rsidP="00D46EDD">
      <w:pPr>
        <w:pStyle w:val="a4"/>
        <w:rPr>
          <w:rStyle w:val="af4"/>
        </w:rPr>
      </w:pPr>
      <w:r w:rsidRPr="00D46EDD">
        <w:rPr>
          <w:lang w:val="ru-RU"/>
        </w:rPr>
        <w:t xml:space="preserve">    </w:t>
      </w:r>
      <w:r w:rsidRPr="00D46EDD">
        <w:rPr>
          <w:rStyle w:val="af4"/>
        </w:rPr>
        <w:t>// это свойство не используется в WPF</w:t>
      </w:r>
    </w:p>
    <w:p w:rsidR="00D46EDD" w:rsidRPr="00D46EDD" w:rsidRDefault="00D46EDD" w:rsidP="00D46EDD">
      <w:pPr>
        <w:pStyle w:val="a4"/>
      </w:pPr>
      <w:r w:rsidRPr="00D46EDD">
        <w:rPr>
          <w:lang w:val="ru-RU"/>
        </w:rPr>
        <w:t xml:space="preserve">    </w:t>
      </w:r>
      <w:proofErr w:type="gramStart"/>
      <w:r w:rsidRPr="00D46EDD">
        <w:rPr>
          <w:rStyle w:val="af6"/>
        </w:rPr>
        <w:t>public</w:t>
      </w:r>
      <w:proofErr w:type="gramEnd"/>
      <w:r w:rsidRPr="00D46EDD">
        <w:rPr>
          <w:rStyle w:val="af6"/>
        </w:rPr>
        <w:t xml:space="preserve"> string</w:t>
      </w:r>
      <w:r w:rsidRPr="00D46EDD">
        <w:t xml:space="preserve"> Error</w:t>
      </w:r>
    </w:p>
    <w:p w:rsidR="00D46EDD" w:rsidRPr="00D46EDD" w:rsidRDefault="00D46EDD" w:rsidP="00D46EDD">
      <w:pPr>
        <w:pStyle w:val="a4"/>
      </w:pPr>
      <w:r w:rsidRPr="00D46EDD">
        <w:t xml:space="preserve">    {</w:t>
      </w:r>
    </w:p>
    <w:p w:rsidR="00D46EDD" w:rsidRPr="00D46EDD" w:rsidRDefault="00D46EDD" w:rsidP="00D46EDD">
      <w:pPr>
        <w:pStyle w:val="a4"/>
      </w:pPr>
      <w:r w:rsidRPr="00D46EDD">
        <w:t xml:space="preserve">        </w:t>
      </w:r>
      <w:proofErr w:type="gramStart"/>
      <w:r w:rsidRPr="00D46EDD">
        <w:rPr>
          <w:rStyle w:val="af6"/>
        </w:rPr>
        <w:t>get</w:t>
      </w:r>
      <w:proofErr w:type="gramEnd"/>
      <w:r w:rsidRPr="00D46EDD">
        <w:t xml:space="preserve"> { </w:t>
      </w:r>
      <w:r w:rsidRPr="00D46EDD">
        <w:rPr>
          <w:rStyle w:val="af6"/>
        </w:rPr>
        <w:t>return null</w:t>
      </w:r>
      <w:r w:rsidRPr="00D46EDD">
        <w:t>; }</w:t>
      </w:r>
    </w:p>
    <w:p w:rsidR="00D46EDD" w:rsidRPr="00DB3945" w:rsidRDefault="00D46EDD" w:rsidP="00D46EDD">
      <w:pPr>
        <w:pStyle w:val="a4"/>
        <w:rPr>
          <w:lang w:val="ru-RU"/>
        </w:rPr>
      </w:pPr>
      <w:r w:rsidRPr="00D46EDD">
        <w:t xml:space="preserve">    </w:t>
      </w:r>
      <w:r w:rsidRPr="00DB3945">
        <w:rPr>
          <w:lang w:val="ru-RU"/>
        </w:rPr>
        <w:t>}</w:t>
      </w:r>
    </w:p>
    <w:p w:rsidR="00555653" w:rsidRPr="00D46EDD" w:rsidRDefault="00D46EDD" w:rsidP="00D46EDD">
      <w:pPr>
        <w:pStyle w:val="a4"/>
        <w:rPr>
          <w:lang w:val="ru-RU"/>
        </w:rPr>
      </w:pPr>
      <w:r w:rsidRPr="00D46EDD">
        <w:rPr>
          <w:lang w:val="ru-RU"/>
        </w:rPr>
        <w:t>}</w:t>
      </w:r>
    </w:p>
    <w:bookmarkEnd w:id="84"/>
    <w:bookmarkEnd w:id="85"/>
    <w:p w:rsidR="00A36068" w:rsidRDefault="00A36068" w:rsidP="00A36068">
      <w:r>
        <w:t xml:space="preserve">Чтобы заставить WPF использовать интерфейс </w:t>
      </w:r>
      <w:r w:rsidRPr="00D46EDD">
        <w:rPr>
          <w:rStyle w:val="af5"/>
        </w:rPr>
        <w:t>IDataErrorInfo</w:t>
      </w:r>
      <w:r>
        <w:t xml:space="preserve"> для проверки ошибок при модификации свойства, нужно добавить встроенное правило </w:t>
      </w:r>
      <w:r w:rsidRPr="005B7861">
        <w:rPr>
          <w:rStyle w:val="af5"/>
        </w:rPr>
        <w:t>DataErrorValidationRule</w:t>
      </w:r>
      <w:r>
        <w:t xml:space="preserve"> в коллекцию </w:t>
      </w:r>
      <w:r w:rsidRPr="005B7861">
        <w:rPr>
          <w:rStyle w:val="a9"/>
        </w:rPr>
        <w:t>ValidationRules</w:t>
      </w:r>
      <w:r w:rsidR="005B7861">
        <w:t xml:space="preserve">. </w:t>
      </w:r>
      <w:r>
        <w:t xml:space="preserve">В качестве альтернативы использованию </w:t>
      </w:r>
      <w:r w:rsidRPr="005B7861">
        <w:rPr>
          <w:rStyle w:val="af5"/>
        </w:rPr>
        <w:t>DataErrorValidationRule</w:t>
      </w:r>
      <w:r>
        <w:t xml:space="preserve"> можно установить свойство привязки </w:t>
      </w:r>
      <w:r w:rsidRPr="005B7861">
        <w:rPr>
          <w:rStyle w:val="a9"/>
        </w:rPr>
        <w:t>ValidatesOnDataErrors</w:t>
      </w:r>
      <w:r>
        <w:t xml:space="preserve"> в значение </w:t>
      </w:r>
      <w:r w:rsidRPr="005B7861">
        <w:rPr>
          <w:rStyle w:val="af6"/>
        </w:rPr>
        <w:t>true</w:t>
      </w:r>
      <w:r>
        <w:t>.</w:t>
      </w:r>
    </w:p>
    <w:p w:rsidR="00F03F15" w:rsidRDefault="009A737A" w:rsidP="00F03F15">
      <w:r w:rsidRPr="009A737A">
        <w:t xml:space="preserve">Четвёртый </w:t>
      </w:r>
      <w:r>
        <w:t xml:space="preserve">вариант организации проверки основан на реализации источником данных интерфейса </w:t>
      </w:r>
      <w:r w:rsidRPr="00555653">
        <w:rPr>
          <w:rStyle w:val="a9"/>
        </w:rPr>
        <w:t>System.ComponentModel.</w:t>
      </w:r>
      <w:r w:rsidRPr="00555653">
        <w:rPr>
          <w:rStyle w:val="af5"/>
        </w:rPr>
        <w:t>I</w:t>
      </w:r>
      <w:r>
        <w:rPr>
          <w:rStyle w:val="af5"/>
        </w:rPr>
        <w:t>Notify</w:t>
      </w:r>
      <w:r w:rsidRPr="00555653">
        <w:rPr>
          <w:rStyle w:val="af5"/>
        </w:rPr>
        <w:t>DataErrorInfo</w:t>
      </w:r>
      <w:r>
        <w:t xml:space="preserve">. Этот интерфейс похож на гибрид интерфейсов </w:t>
      </w:r>
      <w:r w:rsidRPr="00A8244E">
        <w:rPr>
          <w:rStyle w:val="af5"/>
        </w:rPr>
        <w:t>INotifyPropertyChanged</w:t>
      </w:r>
      <w:r>
        <w:t xml:space="preserve"> и </w:t>
      </w:r>
      <w:r w:rsidRPr="00555653">
        <w:rPr>
          <w:rStyle w:val="af5"/>
        </w:rPr>
        <w:t>IDataErrorInfo</w:t>
      </w:r>
      <w:r>
        <w:t>.</w:t>
      </w:r>
      <w:r w:rsidR="00F03F15">
        <w:t xml:space="preserve"> Его булево свойство </w:t>
      </w:r>
      <w:r w:rsidR="00F03F15" w:rsidRPr="00F03F15">
        <w:rPr>
          <w:rStyle w:val="a9"/>
        </w:rPr>
        <w:t>HasErrors</w:t>
      </w:r>
      <w:r w:rsidR="00F03F15" w:rsidRPr="00F03F15">
        <w:t xml:space="preserve"> </w:t>
      </w:r>
      <w:r w:rsidR="00F03F15">
        <w:t xml:space="preserve">указывает на наличие ошибок объекта. Метод </w:t>
      </w:r>
      <w:r w:rsidR="00F03F15" w:rsidRPr="00F03F15">
        <w:rPr>
          <w:rStyle w:val="a9"/>
        </w:rPr>
        <w:t>GetErrors()</w:t>
      </w:r>
      <w:r w:rsidR="00F03F15">
        <w:t xml:space="preserve"> позволяет получить список ошибок по строке с именем свойства. Событие </w:t>
      </w:r>
      <w:r w:rsidR="00F03F15" w:rsidRPr="00F03F15">
        <w:rPr>
          <w:rStyle w:val="a9"/>
        </w:rPr>
        <w:t>ErrorsChanged</w:t>
      </w:r>
      <w:r w:rsidR="00F03F15">
        <w:t xml:space="preserve"> необходимо генерировать при изменении списка ошибок.</w:t>
      </w:r>
    </w:p>
    <w:p w:rsidR="00F03F15" w:rsidRDefault="00F03F15" w:rsidP="00F03F15">
      <w:r>
        <w:t xml:space="preserve">Рассмотрим пример класса, реализующего </w:t>
      </w:r>
      <w:r w:rsidRPr="00555653">
        <w:rPr>
          <w:rStyle w:val="af5"/>
        </w:rPr>
        <w:t>I</w:t>
      </w:r>
      <w:r>
        <w:rPr>
          <w:rStyle w:val="af5"/>
        </w:rPr>
        <w:t>Notify</w:t>
      </w:r>
      <w:r w:rsidRPr="00555653">
        <w:rPr>
          <w:rStyle w:val="af5"/>
        </w:rPr>
        <w:t>DataErrorInfo</w:t>
      </w:r>
      <w:r>
        <w:t>:</w:t>
      </w:r>
    </w:p>
    <w:p w:rsidR="006B4E9D" w:rsidRPr="006B4E9D" w:rsidRDefault="006B4E9D" w:rsidP="006B4E9D">
      <w:pPr>
        <w:pStyle w:val="a4"/>
      </w:pPr>
      <w:proofErr w:type="gramStart"/>
      <w:r w:rsidRPr="006B4E9D">
        <w:rPr>
          <w:rStyle w:val="af6"/>
        </w:rPr>
        <w:t>public</w:t>
      </w:r>
      <w:proofErr w:type="gramEnd"/>
      <w:r w:rsidRPr="006B4E9D">
        <w:t xml:space="preserve"> </w:t>
      </w:r>
      <w:r w:rsidRPr="006B4E9D">
        <w:rPr>
          <w:rStyle w:val="af6"/>
        </w:rPr>
        <w:t>class</w:t>
      </w:r>
      <w:r w:rsidRPr="006B4E9D">
        <w:t xml:space="preserve"> </w:t>
      </w:r>
      <w:r w:rsidRPr="006B4E9D">
        <w:rPr>
          <w:rStyle w:val="af5"/>
        </w:rPr>
        <w:t>Person</w:t>
      </w:r>
      <w:r w:rsidRPr="006B4E9D">
        <w:t xml:space="preserve"> : </w:t>
      </w:r>
      <w:r w:rsidRPr="006B4E9D">
        <w:rPr>
          <w:rStyle w:val="af5"/>
        </w:rPr>
        <w:t>INotifyDataErrorInfo</w:t>
      </w:r>
    </w:p>
    <w:p w:rsidR="006B4E9D" w:rsidRPr="006B4E9D" w:rsidRDefault="006B4E9D" w:rsidP="006B4E9D">
      <w:pPr>
        <w:pStyle w:val="a4"/>
      </w:pPr>
      <w:r w:rsidRPr="006B4E9D">
        <w:t>{</w:t>
      </w:r>
    </w:p>
    <w:p w:rsidR="006B4E9D" w:rsidRPr="00EC4A9D" w:rsidRDefault="006B4E9D" w:rsidP="006B4E9D">
      <w:pPr>
        <w:pStyle w:val="a4"/>
        <w:rPr>
          <w:rStyle w:val="af4"/>
          <w:lang w:val="en-US"/>
        </w:rPr>
      </w:pPr>
      <w:r w:rsidRPr="006B4E9D">
        <w:t xml:space="preserve">    </w:t>
      </w:r>
      <w:r w:rsidRPr="00EC4A9D">
        <w:rPr>
          <w:rStyle w:val="af4"/>
          <w:lang w:val="en-US"/>
        </w:rPr>
        <w:t xml:space="preserve">// </w:t>
      </w:r>
      <w:r w:rsidRPr="006B4E9D">
        <w:rPr>
          <w:rStyle w:val="af4"/>
        </w:rPr>
        <w:t>поля</w:t>
      </w:r>
      <w:r w:rsidRPr="00EC4A9D">
        <w:rPr>
          <w:rStyle w:val="af4"/>
          <w:lang w:val="en-US"/>
        </w:rPr>
        <w:t xml:space="preserve"> </w:t>
      </w:r>
      <w:r w:rsidRPr="006B4E9D">
        <w:rPr>
          <w:rStyle w:val="af4"/>
        </w:rPr>
        <w:t>объекта</w:t>
      </w: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private</w:t>
      </w:r>
      <w:proofErr w:type="gramEnd"/>
      <w:r w:rsidRPr="006B4E9D">
        <w:t xml:space="preserve"> </w:t>
      </w:r>
      <w:r w:rsidRPr="006B4E9D">
        <w:rPr>
          <w:rStyle w:val="af6"/>
        </w:rPr>
        <w:t>string</w:t>
      </w:r>
      <w:r w:rsidRPr="006B4E9D">
        <w:t xml:space="preserve"> _name;</w:t>
      </w: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private</w:t>
      </w:r>
      <w:proofErr w:type="gramEnd"/>
      <w:r w:rsidRPr="006B4E9D">
        <w:t xml:space="preserve"> </w:t>
      </w:r>
      <w:r w:rsidRPr="006B4E9D">
        <w:rPr>
          <w:rStyle w:val="af6"/>
        </w:rPr>
        <w:t>double</w:t>
      </w:r>
      <w:r w:rsidRPr="006B4E9D">
        <w:t xml:space="preserve"> _age;</w:t>
      </w:r>
    </w:p>
    <w:p w:rsidR="006B4E9D" w:rsidRPr="006B4E9D" w:rsidRDefault="006B4E9D" w:rsidP="006B4E9D">
      <w:pPr>
        <w:pStyle w:val="a4"/>
      </w:pPr>
    </w:p>
    <w:p w:rsidR="006B4E9D" w:rsidRPr="00DB3945" w:rsidRDefault="006B4E9D" w:rsidP="006B4E9D">
      <w:pPr>
        <w:pStyle w:val="a4"/>
        <w:rPr>
          <w:rStyle w:val="af4"/>
          <w:lang w:val="en-US"/>
        </w:rPr>
      </w:pPr>
      <w:r w:rsidRPr="006B4E9D">
        <w:t xml:space="preserve">    </w:t>
      </w:r>
      <w:r w:rsidRPr="00DB3945">
        <w:rPr>
          <w:rStyle w:val="af4"/>
          <w:lang w:val="en-US"/>
        </w:rPr>
        <w:t xml:space="preserve">// </w:t>
      </w:r>
      <w:r w:rsidRPr="006B4E9D">
        <w:rPr>
          <w:rStyle w:val="af4"/>
        </w:rPr>
        <w:t>коллекция</w:t>
      </w:r>
      <w:r w:rsidRPr="00DB3945">
        <w:rPr>
          <w:rStyle w:val="af4"/>
          <w:lang w:val="en-US"/>
        </w:rPr>
        <w:t xml:space="preserve"> </w:t>
      </w:r>
      <w:r w:rsidRPr="006B4E9D">
        <w:rPr>
          <w:rStyle w:val="af4"/>
        </w:rPr>
        <w:t>ошибок</w:t>
      </w:r>
    </w:p>
    <w:p w:rsid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private</w:t>
      </w:r>
      <w:proofErr w:type="gramEnd"/>
      <w:r w:rsidRPr="006B4E9D">
        <w:t xml:space="preserve"> </w:t>
      </w:r>
      <w:r w:rsidRPr="006B4E9D">
        <w:rPr>
          <w:rStyle w:val="af5"/>
        </w:rPr>
        <w:t>Dictionary</w:t>
      </w:r>
      <w:r w:rsidRPr="006B4E9D">
        <w:t>&lt;</w:t>
      </w:r>
      <w:r w:rsidRPr="006B4E9D">
        <w:rPr>
          <w:rStyle w:val="af6"/>
        </w:rPr>
        <w:t>string</w:t>
      </w:r>
      <w:r w:rsidRPr="006B4E9D">
        <w:t xml:space="preserve">, </w:t>
      </w:r>
      <w:r w:rsidRPr="006B4E9D">
        <w:rPr>
          <w:rStyle w:val="af5"/>
        </w:rPr>
        <w:t>List</w:t>
      </w:r>
      <w:r w:rsidRPr="006B4E9D">
        <w:t>&lt;</w:t>
      </w:r>
      <w:r w:rsidRPr="006B4E9D">
        <w:rPr>
          <w:rStyle w:val="af6"/>
        </w:rPr>
        <w:t>string</w:t>
      </w:r>
      <w:r w:rsidRPr="006B4E9D">
        <w:t>&gt;&gt; _errors =</w:t>
      </w:r>
    </w:p>
    <w:p w:rsidR="006B4E9D" w:rsidRPr="006B4E9D" w:rsidRDefault="006B4E9D" w:rsidP="006B4E9D">
      <w:pPr>
        <w:pStyle w:val="a4"/>
      </w:pPr>
      <w:r w:rsidRPr="006B4E9D">
        <w:t xml:space="preserve">                       </w:t>
      </w:r>
      <w:proofErr w:type="gramStart"/>
      <w:r w:rsidRPr="006B4E9D">
        <w:rPr>
          <w:rStyle w:val="af6"/>
        </w:rPr>
        <w:t>new</w:t>
      </w:r>
      <w:proofErr w:type="gramEnd"/>
      <w:r w:rsidRPr="006B4E9D">
        <w:t xml:space="preserve"> </w:t>
      </w:r>
      <w:r w:rsidRPr="006B4E9D">
        <w:rPr>
          <w:rStyle w:val="af5"/>
        </w:rPr>
        <w:t>Dictionary</w:t>
      </w:r>
      <w:r w:rsidRPr="006B4E9D">
        <w:t>&lt;</w:t>
      </w:r>
      <w:r w:rsidRPr="006B4E9D">
        <w:rPr>
          <w:rStyle w:val="af6"/>
        </w:rPr>
        <w:t>string</w:t>
      </w:r>
      <w:r w:rsidRPr="006B4E9D">
        <w:t xml:space="preserve">, </w:t>
      </w:r>
      <w:r w:rsidRPr="006B4E9D">
        <w:rPr>
          <w:rStyle w:val="af5"/>
        </w:rPr>
        <w:t>List</w:t>
      </w:r>
      <w:r w:rsidRPr="006B4E9D">
        <w:t>&lt;</w:t>
      </w:r>
      <w:r w:rsidRPr="006B4E9D">
        <w:rPr>
          <w:rStyle w:val="af6"/>
        </w:rPr>
        <w:t>string</w:t>
      </w:r>
      <w:r w:rsidRPr="006B4E9D">
        <w:t>&gt;&gt;();</w:t>
      </w:r>
    </w:p>
    <w:p w:rsidR="006B4E9D" w:rsidRPr="006B4E9D" w:rsidRDefault="006B4E9D" w:rsidP="006B4E9D">
      <w:pPr>
        <w:pStyle w:val="a4"/>
      </w:pPr>
    </w:p>
    <w:p w:rsidR="006B4E9D" w:rsidRPr="00EC4A9D" w:rsidRDefault="006B4E9D" w:rsidP="006B4E9D">
      <w:pPr>
        <w:pStyle w:val="a4"/>
        <w:rPr>
          <w:rStyle w:val="af4"/>
          <w:lang w:val="en-US"/>
        </w:rPr>
      </w:pPr>
      <w:r w:rsidRPr="006B4E9D">
        <w:t xml:space="preserve">    </w:t>
      </w:r>
      <w:r w:rsidRPr="00EC4A9D">
        <w:rPr>
          <w:rStyle w:val="af4"/>
          <w:lang w:val="en-US"/>
        </w:rPr>
        <w:t xml:space="preserve">// </w:t>
      </w:r>
      <w:r w:rsidRPr="006B4E9D">
        <w:rPr>
          <w:rStyle w:val="af4"/>
        </w:rPr>
        <w:t>свойства</w:t>
      </w:r>
      <w:r w:rsidRPr="00EC4A9D">
        <w:rPr>
          <w:rStyle w:val="af4"/>
          <w:lang w:val="en-US"/>
        </w:rPr>
        <w:t xml:space="preserve"> </w:t>
      </w:r>
      <w:r w:rsidRPr="006B4E9D">
        <w:rPr>
          <w:rStyle w:val="af4"/>
        </w:rPr>
        <w:t>объекта</w:t>
      </w: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public</w:t>
      </w:r>
      <w:proofErr w:type="gramEnd"/>
      <w:r w:rsidRPr="006B4E9D">
        <w:t xml:space="preserve"> </w:t>
      </w:r>
      <w:r w:rsidRPr="006B4E9D">
        <w:rPr>
          <w:rStyle w:val="af6"/>
        </w:rPr>
        <w:t>string</w:t>
      </w:r>
      <w:r w:rsidRPr="006B4E9D">
        <w:t xml:space="preserve"> Name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get</w:t>
      </w:r>
      <w:proofErr w:type="gramEnd"/>
      <w:r w:rsidRPr="006B4E9D">
        <w:t xml:space="preserve"> { </w:t>
      </w:r>
      <w:r w:rsidRPr="006B4E9D">
        <w:rPr>
          <w:rStyle w:val="af6"/>
        </w:rPr>
        <w:t>return</w:t>
      </w:r>
      <w:r w:rsidRPr="006B4E9D">
        <w:t xml:space="preserve"> _name; }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set</w:t>
      </w:r>
      <w:proofErr w:type="gramEnd"/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</w:t>
      </w:r>
      <w:proofErr w:type="gramStart"/>
      <w:r w:rsidRPr="006B4E9D">
        <w:rPr>
          <w:rStyle w:val="af6"/>
        </w:rPr>
        <w:t>if</w:t>
      </w:r>
      <w:proofErr w:type="gramEnd"/>
      <w:r w:rsidRPr="006B4E9D">
        <w:t xml:space="preserve"> (NameIsValid(</w:t>
      </w:r>
      <w:r w:rsidRPr="006B4E9D">
        <w:rPr>
          <w:rStyle w:val="af6"/>
        </w:rPr>
        <w:t>value</w:t>
      </w:r>
      <w:r w:rsidRPr="006B4E9D">
        <w:t xml:space="preserve">) &amp;&amp; _name != </w:t>
      </w:r>
      <w:r w:rsidRPr="006B4E9D">
        <w:rPr>
          <w:rStyle w:val="af6"/>
        </w:rPr>
        <w:t>value</w:t>
      </w:r>
      <w:r w:rsidRPr="006B4E9D">
        <w:t>)</w:t>
      </w:r>
    </w:p>
    <w:p w:rsidR="006B4E9D" w:rsidRPr="006B4E9D" w:rsidRDefault="006B4E9D" w:rsidP="006B4E9D">
      <w:pPr>
        <w:pStyle w:val="a4"/>
      </w:pPr>
      <w:r w:rsidRPr="006B4E9D">
        <w:t xml:space="preserve">            {</w:t>
      </w:r>
    </w:p>
    <w:p w:rsidR="006B4E9D" w:rsidRPr="006B4E9D" w:rsidRDefault="006B4E9D" w:rsidP="006B4E9D">
      <w:pPr>
        <w:pStyle w:val="a4"/>
      </w:pPr>
      <w:r w:rsidRPr="006B4E9D">
        <w:t xml:space="preserve">                _name = </w:t>
      </w:r>
      <w:r w:rsidRPr="006B4E9D">
        <w:rPr>
          <w:rStyle w:val="af6"/>
        </w:rPr>
        <w:t>value</w:t>
      </w:r>
      <w:r w:rsidRPr="006B4E9D">
        <w:t>;</w:t>
      </w:r>
    </w:p>
    <w:p w:rsidR="006B4E9D" w:rsidRPr="006B4E9D" w:rsidRDefault="006B4E9D" w:rsidP="006B4E9D">
      <w:pPr>
        <w:pStyle w:val="a4"/>
      </w:pPr>
      <w:r w:rsidRPr="006B4E9D">
        <w:t xml:space="preserve">            }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}</w:t>
      </w:r>
    </w:p>
    <w:p w:rsidR="006B4E9D" w:rsidRPr="006B4E9D" w:rsidRDefault="006B4E9D" w:rsidP="006B4E9D">
      <w:pPr>
        <w:pStyle w:val="a4"/>
      </w:pP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public</w:t>
      </w:r>
      <w:proofErr w:type="gramEnd"/>
      <w:r w:rsidRPr="006B4E9D">
        <w:t xml:space="preserve"> </w:t>
      </w:r>
      <w:r w:rsidRPr="006B4E9D">
        <w:rPr>
          <w:rStyle w:val="af6"/>
        </w:rPr>
        <w:t>double</w:t>
      </w:r>
      <w:r w:rsidRPr="006B4E9D">
        <w:t xml:space="preserve"> Age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get</w:t>
      </w:r>
      <w:proofErr w:type="gramEnd"/>
      <w:r w:rsidRPr="006B4E9D">
        <w:t xml:space="preserve"> { </w:t>
      </w:r>
      <w:r w:rsidRPr="006B4E9D">
        <w:rPr>
          <w:rStyle w:val="af6"/>
        </w:rPr>
        <w:t>return</w:t>
      </w:r>
      <w:r w:rsidRPr="006B4E9D">
        <w:t xml:space="preserve"> _age; }</w:t>
      </w:r>
    </w:p>
    <w:p w:rsidR="006B4E9D" w:rsidRPr="006B4E9D" w:rsidRDefault="006B4E9D" w:rsidP="006B4E9D">
      <w:pPr>
        <w:pStyle w:val="a4"/>
      </w:pPr>
      <w:r w:rsidRPr="006B4E9D">
        <w:lastRenderedPageBreak/>
        <w:t xml:space="preserve">        </w:t>
      </w:r>
      <w:proofErr w:type="gramStart"/>
      <w:r w:rsidRPr="006B4E9D">
        <w:rPr>
          <w:rStyle w:val="af6"/>
        </w:rPr>
        <w:t>set</w:t>
      </w:r>
      <w:proofErr w:type="gramEnd"/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</w:t>
      </w:r>
      <w:proofErr w:type="gramStart"/>
      <w:r w:rsidRPr="006B4E9D">
        <w:rPr>
          <w:rStyle w:val="af6"/>
        </w:rPr>
        <w:t>if</w:t>
      </w:r>
      <w:proofErr w:type="gramEnd"/>
      <w:r w:rsidRPr="006B4E9D">
        <w:t xml:space="preserve"> (AgeIsValid(</w:t>
      </w:r>
      <w:r w:rsidRPr="006B4E9D">
        <w:rPr>
          <w:rStyle w:val="af6"/>
        </w:rPr>
        <w:t>value</w:t>
      </w:r>
      <w:r w:rsidRPr="006B4E9D">
        <w:t xml:space="preserve">) &amp;&amp; _age != </w:t>
      </w:r>
      <w:r w:rsidRPr="006B4E9D">
        <w:rPr>
          <w:rStyle w:val="af6"/>
        </w:rPr>
        <w:t>value</w:t>
      </w:r>
      <w:r w:rsidRPr="006B4E9D">
        <w:t>)</w:t>
      </w:r>
    </w:p>
    <w:p w:rsidR="006B4E9D" w:rsidRPr="006B4E9D" w:rsidRDefault="006B4E9D" w:rsidP="006B4E9D">
      <w:pPr>
        <w:pStyle w:val="a4"/>
      </w:pPr>
      <w:r w:rsidRPr="006B4E9D">
        <w:t xml:space="preserve">            {</w:t>
      </w:r>
    </w:p>
    <w:p w:rsidR="006B4E9D" w:rsidRPr="006B4E9D" w:rsidRDefault="006B4E9D" w:rsidP="006B4E9D">
      <w:pPr>
        <w:pStyle w:val="a4"/>
      </w:pPr>
      <w:r w:rsidRPr="006B4E9D">
        <w:t xml:space="preserve">                _age = </w:t>
      </w:r>
      <w:r w:rsidRPr="006B4E9D">
        <w:rPr>
          <w:rStyle w:val="af6"/>
        </w:rPr>
        <w:t>value</w:t>
      </w:r>
      <w:r w:rsidRPr="006B4E9D">
        <w:t>;</w:t>
      </w:r>
    </w:p>
    <w:p w:rsidR="006B4E9D" w:rsidRPr="006B4E9D" w:rsidRDefault="006B4E9D" w:rsidP="006B4E9D">
      <w:pPr>
        <w:pStyle w:val="a4"/>
      </w:pPr>
      <w:r w:rsidRPr="006B4E9D">
        <w:t xml:space="preserve">            }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}</w:t>
      </w:r>
    </w:p>
    <w:p w:rsidR="006B4E9D" w:rsidRPr="006B4E9D" w:rsidRDefault="006B4E9D" w:rsidP="006B4E9D">
      <w:pPr>
        <w:pStyle w:val="a4"/>
      </w:pPr>
    </w:p>
    <w:p w:rsidR="006B4E9D" w:rsidRPr="00EC4A9D" w:rsidRDefault="006B4E9D" w:rsidP="006B4E9D">
      <w:pPr>
        <w:pStyle w:val="a4"/>
        <w:rPr>
          <w:rStyle w:val="af4"/>
          <w:lang w:val="en-US"/>
        </w:rPr>
      </w:pPr>
      <w:r w:rsidRPr="006B4E9D">
        <w:t xml:space="preserve">    </w:t>
      </w:r>
      <w:r w:rsidRPr="00EC4A9D">
        <w:rPr>
          <w:rStyle w:val="af4"/>
          <w:lang w:val="en-US"/>
        </w:rPr>
        <w:t xml:space="preserve">// </w:t>
      </w:r>
      <w:r w:rsidRPr="006B4E9D">
        <w:rPr>
          <w:rStyle w:val="af4"/>
        </w:rPr>
        <w:t>реализация</w:t>
      </w:r>
      <w:r w:rsidRPr="00EC4A9D">
        <w:rPr>
          <w:rStyle w:val="af4"/>
          <w:lang w:val="en-US"/>
        </w:rPr>
        <w:t xml:space="preserve"> </w:t>
      </w:r>
      <w:r w:rsidRPr="006B4E9D">
        <w:rPr>
          <w:rStyle w:val="af4"/>
        </w:rPr>
        <w:t>интерфейса</w:t>
      </w:r>
      <w:r w:rsidRPr="00EC4A9D">
        <w:rPr>
          <w:rStyle w:val="af4"/>
          <w:lang w:val="en-US"/>
        </w:rPr>
        <w:t xml:space="preserve"> INotifyDataErrorInfo</w:t>
      </w:r>
    </w:p>
    <w:p w:rsid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public</w:t>
      </w:r>
      <w:proofErr w:type="gramEnd"/>
      <w:r w:rsidRPr="006B4E9D">
        <w:t xml:space="preserve"> </w:t>
      </w:r>
      <w:r w:rsidRPr="006B4E9D">
        <w:rPr>
          <w:rStyle w:val="af6"/>
        </w:rPr>
        <w:t>event</w:t>
      </w:r>
      <w:r w:rsidRPr="006B4E9D">
        <w:t xml:space="preserve"> </w:t>
      </w:r>
      <w:r w:rsidRPr="006B4E9D">
        <w:rPr>
          <w:rStyle w:val="af5"/>
        </w:rPr>
        <w:t>EventHandler</w:t>
      </w:r>
      <w:r w:rsidRPr="006B4E9D">
        <w:t>&lt;</w:t>
      </w:r>
      <w:r w:rsidRPr="006B4E9D">
        <w:rPr>
          <w:rStyle w:val="af5"/>
        </w:rPr>
        <w:t>DataErrorsChangedEventArgs</w:t>
      </w:r>
      <w:r w:rsidRPr="006B4E9D">
        <w:t>&gt;</w:t>
      </w:r>
    </w:p>
    <w:p w:rsidR="006B4E9D" w:rsidRPr="006B4E9D" w:rsidRDefault="006B4E9D" w:rsidP="006B4E9D">
      <w:pPr>
        <w:pStyle w:val="a4"/>
      </w:pPr>
      <w:r w:rsidRPr="00EC4A9D">
        <w:t xml:space="preserve">                                                   </w:t>
      </w:r>
      <w:r w:rsidRPr="006B4E9D">
        <w:t xml:space="preserve"> ErrorsChanged;</w:t>
      </w:r>
    </w:p>
    <w:p w:rsidR="006B4E9D" w:rsidRPr="006B4E9D" w:rsidRDefault="006B4E9D" w:rsidP="006B4E9D">
      <w:pPr>
        <w:pStyle w:val="a4"/>
      </w:pP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public</w:t>
      </w:r>
      <w:proofErr w:type="gramEnd"/>
      <w:r w:rsidRPr="006B4E9D">
        <w:t xml:space="preserve"> </w:t>
      </w:r>
      <w:r w:rsidRPr="006B4E9D">
        <w:rPr>
          <w:rStyle w:val="af6"/>
        </w:rPr>
        <w:t>bool</w:t>
      </w:r>
      <w:r w:rsidRPr="006B4E9D">
        <w:t xml:space="preserve"> HasErrors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get</w:t>
      </w:r>
      <w:proofErr w:type="gramEnd"/>
      <w:r w:rsidRPr="006B4E9D">
        <w:t xml:space="preserve"> { </w:t>
      </w:r>
      <w:r w:rsidRPr="006B4E9D">
        <w:rPr>
          <w:rStyle w:val="af6"/>
        </w:rPr>
        <w:t>return</w:t>
      </w:r>
      <w:r w:rsidRPr="006B4E9D">
        <w:t xml:space="preserve"> _errors.Count &gt; 0; }</w:t>
      </w:r>
    </w:p>
    <w:p w:rsidR="006B4E9D" w:rsidRPr="006B4E9D" w:rsidRDefault="006B4E9D" w:rsidP="006B4E9D">
      <w:pPr>
        <w:pStyle w:val="a4"/>
      </w:pPr>
      <w:r w:rsidRPr="006B4E9D">
        <w:t xml:space="preserve">    }</w:t>
      </w:r>
    </w:p>
    <w:p w:rsidR="006B4E9D" w:rsidRPr="006B4E9D" w:rsidRDefault="006B4E9D" w:rsidP="006B4E9D">
      <w:pPr>
        <w:pStyle w:val="a4"/>
      </w:pP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public</w:t>
      </w:r>
      <w:proofErr w:type="gramEnd"/>
      <w:r w:rsidRPr="006B4E9D">
        <w:t xml:space="preserve"> </w:t>
      </w:r>
      <w:r w:rsidRPr="006B4E9D">
        <w:rPr>
          <w:rStyle w:val="af5"/>
        </w:rPr>
        <w:t>IEnumerable</w:t>
      </w:r>
      <w:r w:rsidRPr="006B4E9D">
        <w:t xml:space="preserve"> GetErrors(</w:t>
      </w:r>
      <w:r w:rsidRPr="006B4E9D">
        <w:rPr>
          <w:rStyle w:val="af6"/>
        </w:rPr>
        <w:t>string</w:t>
      </w:r>
      <w:r w:rsidRPr="006B4E9D">
        <w:t xml:space="preserve"> property)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if</w:t>
      </w:r>
      <w:proofErr w:type="gramEnd"/>
      <w:r w:rsidRPr="006B4E9D">
        <w:t xml:space="preserve"> (</w:t>
      </w:r>
      <w:r w:rsidRPr="006B4E9D">
        <w:rPr>
          <w:rStyle w:val="af6"/>
        </w:rPr>
        <w:t>string</w:t>
      </w:r>
      <w:r w:rsidRPr="006B4E9D">
        <w:t>.IsNullOrEmpty(property) ||</w:t>
      </w:r>
    </w:p>
    <w:p w:rsidR="006B4E9D" w:rsidRPr="006B4E9D" w:rsidRDefault="006B4E9D" w:rsidP="006B4E9D">
      <w:pPr>
        <w:pStyle w:val="a4"/>
      </w:pPr>
      <w:r w:rsidRPr="00EC4A9D">
        <w:t xml:space="preserve">                                </w:t>
      </w:r>
      <w:r w:rsidRPr="006B4E9D">
        <w:t>!_errors.ContainsKey(property))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</w:t>
      </w:r>
      <w:proofErr w:type="gramStart"/>
      <w:r w:rsidRPr="006B4E9D">
        <w:rPr>
          <w:rStyle w:val="af6"/>
        </w:rPr>
        <w:t>return</w:t>
      </w:r>
      <w:proofErr w:type="gramEnd"/>
      <w:r w:rsidRPr="006B4E9D">
        <w:t xml:space="preserve"> </w:t>
      </w:r>
      <w:r w:rsidRPr="006B4E9D">
        <w:rPr>
          <w:rStyle w:val="af6"/>
        </w:rPr>
        <w:t>null</w:t>
      </w:r>
      <w:r w:rsidRPr="006B4E9D">
        <w:t>;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return</w:t>
      </w:r>
      <w:proofErr w:type="gramEnd"/>
      <w:r w:rsidRPr="006B4E9D">
        <w:t xml:space="preserve"> _errors[property];</w:t>
      </w:r>
    </w:p>
    <w:p w:rsidR="006B4E9D" w:rsidRPr="00DB3945" w:rsidRDefault="006B4E9D" w:rsidP="006B4E9D">
      <w:pPr>
        <w:pStyle w:val="a4"/>
        <w:rPr>
          <w:lang w:val="ru-RU"/>
        </w:rPr>
      </w:pPr>
      <w:r w:rsidRPr="006B4E9D">
        <w:t xml:space="preserve">    </w:t>
      </w:r>
      <w:r w:rsidRPr="00DB3945">
        <w:rPr>
          <w:lang w:val="ru-RU"/>
        </w:rPr>
        <w:t>}</w:t>
      </w:r>
    </w:p>
    <w:p w:rsidR="006B4E9D" w:rsidRPr="00DB3945" w:rsidRDefault="006B4E9D" w:rsidP="006B4E9D">
      <w:pPr>
        <w:pStyle w:val="a4"/>
        <w:rPr>
          <w:lang w:val="ru-RU"/>
        </w:rPr>
      </w:pPr>
    </w:p>
    <w:p w:rsidR="006B4E9D" w:rsidRPr="006B4E9D" w:rsidRDefault="006B4E9D" w:rsidP="006B4E9D">
      <w:pPr>
        <w:pStyle w:val="a4"/>
        <w:rPr>
          <w:rStyle w:val="af4"/>
        </w:rPr>
      </w:pPr>
      <w:r w:rsidRPr="00DB3945">
        <w:rPr>
          <w:lang w:val="ru-RU"/>
        </w:rPr>
        <w:t xml:space="preserve">    </w:t>
      </w:r>
      <w:r w:rsidRPr="006B4E9D">
        <w:rPr>
          <w:rStyle w:val="af4"/>
        </w:rPr>
        <w:t>// два метода проверки правильности свойств</w:t>
      </w:r>
    </w:p>
    <w:p w:rsidR="006B4E9D" w:rsidRPr="00857D65" w:rsidRDefault="006B4E9D" w:rsidP="006B4E9D">
      <w:pPr>
        <w:pStyle w:val="a4"/>
        <w:rPr>
          <w:lang w:val="ru-RU"/>
        </w:rPr>
      </w:pPr>
      <w:r w:rsidRPr="00DB3945">
        <w:rPr>
          <w:lang w:val="ru-RU"/>
        </w:rPr>
        <w:t xml:space="preserve">    </w:t>
      </w:r>
      <w:proofErr w:type="gramStart"/>
      <w:r w:rsidRPr="001A6E40">
        <w:rPr>
          <w:rStyle w:val="af6"/>
        </w:rPr>
        <w:t>private</w:t>
      </w:r>
      <w:proofErr w:type="gramEnd"/>
      <w:r w:rsidRPr="00857D65">
        <w:rPr>
          <w:lang w:val="ru-RU"/>
        </w:rPr>
        <w:t xml:space="preserve"> </w:t>
      </w:r>
      <w:r w:rsidRPr="001A6E40">
        <w:rPr>
          <w:rStyle w:val="af6"/>
        </w:rPr>
        <w:t>bool</w:t>
      </w:r>
      <w:r w:rsidRPr="00857D65">
        <w:rPr>
          <w:lang w:val="ru-RU"/>
        </w:rPr>
        <w:t xml:space="preserve"> </w:t>
      </w:r>
      <w:r w:rsidRPr="006B4E9D">
        <w:t>NameIsValid</w:t>
      </w:r>
      <w:r w:rsidRPr="00857D65">
        <w:rPr>
          <w:lang w:val="ru-RU"/>
        </w:rPr>
        <w:t>(</w:t>
      </w:r>
      <w:r w:rsidRPr="001A6E40">
        <w:rPr>
          <w:rStyle w:val="af6"/>
        </w:rPr>
        <w:t>string</w:t>
      </w:r>
      <w:r w:rsidRPr="00857D65">
        <w:rPr>
          <w:lang w:val="ru-RU"/>
        </w:rPr>
        <w:t xml:space="preserve"> </w:t>
      </w:r>
      <w:r w:rsidR="001A6E40">
        <w:t>name</w:t>
      </w:r>
      <w:r w:rsidRPr="00857D65">
        <w:rPr>
          <w:lang w:val="ru-RU"/>
        </w:rPr>
        <w:t>)</w:t>
      </w:r>
    </w:p>
    <w:p w:rsidR="006B4E9D" w:rsidRPr="006B4E9D" w:rsidRDefault="006B4E9D" w:rsidP="006B4E9D">
      <w:pPr>
        <w:pStyle w:val="a4"/>
      </w:pPr>
      <w:r w:rsidRPr="00857D65">
        <w:rPr>
          <w:lang w:val="ru-RU"/>
        </w:rPr>
        <w:t xml:space="preserve">    </w:t>
      </w:r>
      <w:r w:rsidRPr="006B4E9D">
        <w:t>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1A6E40">
        <w:rPr>
          <w:rStyle w:val="af6"/>
        </w:rPr>
        <w:t>if</w:t>
      </w:r>
      <w:proofErr w:type="gramEnd"/>
      <w:r w:rsidRPr="006B4E9D">
        <w:t xml:space="preserve"> (</w:t>
      </w:r>
      <w:r w:rsidRPr="001A6E40">
        <w:rPr>
          <w:rStyle w:val="af6"/>
        </w:rPr>
        <w:t>string</w:t>
      </w:r>
      <w:r w:rsidRPr="006B4E9D">
        <w:t>.IsNullOrEmpty(</w:t>
      </w:r>
      <w:r w:rsidR="001A6E40">
        <w:t>name</w:t>
      </w:r>
      <w:r w:rsidRPr="006B4E9D">
        <w:t>))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AddError(</w:t>
      </w:r>
      <w:r w:rsidRPr="001A6E40">
        <w:rPr>
          <w:rStyle w:val="af7"/>
        </w:rPr>
        <w:t>"Name"</w:t>
      </w:r>
      <w:r w:rsidRPr="006B4E9D">
        <w:t xml:space="preserve">, </w:t>
      </w:r>
      <w:r w:rsidRPr="001A6E40">
        <w:rPr>
          <w:rStyle w:val="af7"/>
        </w:rPr>
        <w:t>"Name cannot be empty"</w:t>
      </w:r>
      <w:r w:rsidRPr="006B4E9D">
        <w:t>);</w:t>
      </w:r>
    </w:p>
    <w:p w:rsidR="006B4E9D" w:rsidRPr="006B4E9D" w:rsidRDefault="006B4E9D" w:rsidP="006B4E9D">
      <w:pPr>
        <w:pStyle w:val="a4"/>
      </w:pPr>
      <w:r w:rsidRPr="006B4E9D">
        <w:t xml:space="preserve">            </w:t>
      </w:r>
      <w:proofErr w:type="gramStart"/>
      <w:r w:rsidRPr="001A6E40">
        <w:rPr>
          <w:rStyle w:val="af6"/>
        </w:rPr>
        <w:t>return</w:t>
      </w:r>
      <w:proofErr w:type="gramEnd"/>
      <w:r w:rsidRPr="006B4E9D">
        <w:t xml:space="preserve"> </w:t>
      </w:r>
      <w:r w:rsidRPr="001A6E40">
        <w:rPr>
          <w:rStyle w:val="af6"/>
        </w:rPr>
        <w:t>false</w:t>
      </w:r>
      <w:r w:rsidRPr="006B4E9D">
        <w:t>;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    RemoveError(</w:t>
      </w:r>
      <w:r w:rsidRPr="001A6E40">
        <w:rPr>
          <w:rStyle w:val="af7"/>
        </w:rPr>
        <w:t>"Name"</w:t>
      </w:r>
      <w:r w:rsidRPr="006B4E9D">
        <w:t xml:space="preserve">, </w:t>
      </w:r>
      <w:r w:rsidRPr="001A6E40">
        <w:rPr>
          <w:rStyle w:val="af7"/>
        </w:rPr>
        <w:t>"Name cannot be empty"</w:t>
      </w:r>
      <w:r w:rsidRPr="006B4E9D">
        <w:t>);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1A6E40">
        <w:rPr>
          <w:rStyle w:val="af6"/>
        </w:rPr>
        <w:t>return</w:t>
      </w:r>
      <w:proofErr w:type="gramEnd"/>
      <w:r w:rsidRPr="006B4E9D">
        <w:t xml:space="preserve"> </w:t>
      </w:r>
      <w:r w:rsidRPr="001A6E40">
        <w:rPr>
          <w:rStyle w:val="af6"/>
        </w:rPr>
        <w:t>true</w:t>
      </w:r>
      <w:r w:rsidRPr="006B4E9D">
        <w:t>;</w:t>
      </w:r>
    </w:p>
    <w:p w:rsidR="006B4E9D" w:rsidRPr="006B4E9D" w:rsidRDefault="006B4E9D" w:rsidP="006B4E9D">
      <w:pPr>
        <w:pStyle w:val="a4"/>
      </w:pPr>
      <w:r w:rsidRPr="006B4E9D">
        <w:t xml:space="preserve">    }</w:t>
      </w:r>
    </w:p>
    <w:p w:rsidR="006B4E9D" w:rsidRPr="006B4E9D" w:rsidRDefault="006B4E9D" w:rsidP="006B4E9D">
      <w:pPr>
        <w:pStyle w:val="a4"/>
      </w:pP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1A6E40">
        <w:rPr>
          <w:rStyle w:val="af6"/>
        </w:rPr>
        <w:t>private</w:t>
      </w:r>
      <w:proofErr w:type="gramEnd"/>
      <w:r w:rsidRPr="006B4E9D">
        <w:t xml:space="preserve"> </w:t>
      </w:r>
      <w:r w:rsidRPr="001A6E40">
        <w:rPr>
          <w:rStyle w:val="af6"/>
        </w:rPr>
        <w:t>bool</w:t>
      </w:r>
      <w:r w:rsidRPr="006B4E9D">
        <w:t xml:space="preserve"> AgeIsValid(</w:t>
      </w:r>
      <w:r w:rsidRPr="001A6E40">
        <w:rPr>
          <w:rStyle w:val="af6"/>
        </w:rPr>
        <w:t>double</w:t>
      </w:r>
      <w:r w:rsidRPr="006B4E9D">
        <w:t xml:space="preserve"> </w:t>
      </w:r>
      <w:r w:rsidR="001A6E40">
        <w:t>age</w:t>
      </w:r>
      <w:r w:rsidRPr="006B4E9D">
        <w:t>)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1A6E40">
        <w:rPr>
          <w:rStyle w:val="af6"/>
        </w:rPr>
        <w:t>if</w:t>
      </w:r>
      <w:proofErr w:type="gramEnd"/>
      <w:r w:rsidRPr="006B4E9D">
        <w:t xml:space="preserve"> ((</w:t>
      </w:r>
      <w:r w:rsidR="001A6E40">
        <w:t>age</w:t>
      </w:r>
      <w:r w:rsidRPr="006B4E9D">
        <w:t xml:space="preserve"> &lt; 0) || (</w:t>
      </w:r>
      <w:r w:rsidR="001A6E40">
        <w:t>age</w:t>
      </w:r>
      <w:r w:rsidRPr="006B4E9D">
        <w:t xml:space="preserve"> &gt; 100))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AddError(</w:t>
      </w:r>
      <w:r w:rsidRPr="001A6E40">
        <w:rPr>
          <w:rStyle w:val="af7"/>
        </w:rPr>
        <w:t>"Age"</w:t>
      </w:r>
      <w:r w:rsidRPr="006B4E9D">
        <w:t xml:space="preserve">, </w:t>
      </w:r>
      <w:r w:rsidRPr="001A6E40">
        <w:rPr>
          <w:rStyle w:val="af7"/>
        </w:rPr>
        <w:t>"Incorrect age"</w:t>
      </w:r>
      <w:r w:rsidRPr="006B4E9D">
        <w:t>);</w:t>
      </w:r>
    </w:p>
    <w:p w:rsidR="006B4E9D" w:rsidRPr="006B4E9D" w:rsidRDefault="006B4E9D" w:rsidP="006B4E9D">
      <w:pPr>
        <w:pStyle w:val="a4"/>
      </w:pPr>
      <w:r w:rsidRPr="006B4E9D">
        <w:t xml:space="preserve">            </w:t>
      </w:r>
      <w:proofErr w:type="gramStart"/>
      <w:r w:rsidRPr="001A6E40">
        <w:rPr>
          <w:rStyle w:val="af6"/>
        </w:rPr>
        <w:t>return</w:t>
      </w:r>
      <w:proofErr w:type="gramEnd"/>
      <w:r w:rsidRPr="006B4E9D">
        <w:t xml:space="preserve"> </w:t>
      </w:r>
      <w:r w:rsidRPr="001A6E40">
        <w:rPr>
          <w:rStyle w:val="af6"/>
        </w:rPr>
        <w:t>false</w:t>
      </w:r>
      <w:r w:rsidRPr="006B4E9D">
        <w:t>;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    RemoveError(</w:t>
      </w:r>
      <w:r w:rsidRPr="001A6E40">
        <w:rPr>
          <w:rStyle w:val="af7"/>
        </w:rPr>
        <w:t>"Age"</w:t>
      </w:r>
      <w:r w:rsidRPr="006B4E9D">
        <w:t xml:space="preserve">, </w:t>
      </w:r>
      <w:r w:rsidRPr="001A6E40">
        <w:rPr>
          <w:rStyle w:val="af7"/>
        </w:rPr>
        <w:t>"Incorrect age"</w:t>
      </w:r>
      <w:r w:rsidRPr="006B4E9D">
        <w:t>);</w:t>
      </w:r>
    </w:p>
    <w:p w:rsidR="006B4E9D" w:rsidRPr="00EC4A9D" w:rsidRDefault="006B4E9D" w:rsidP="006B4E9D">
      <w:pPr>
        <w:pStyle w:val="a4"/>
        <w:rPr>
          <w:lang w:val="ru-RU"/>
        </w:rPr>
      </w:pPr>
      <w:r w:rsidRPr="006B4E9D">
        <w:t xml:space="preserve">        </w:t>
      </w:r>
      <w:proofErr w:type="gramStart"/>
      <w:r w:rsidRPr="001A6E40">
        <w:rPr>
          <w:rStyle w:val="af6"/>
        </w:rPr>
        <w:t>return</w:t>
      </w:r>
      <w:proofErr w:type="gramEnd"/>
      <w:r w:rsidRPr="00EC4A9D">
        <w:rPr>
          <w:lang w:val="ru-RU"/>
        </w:rPr>
        <w:t xml:space="preserve"> </w:t>
      </w:r>
      <w:r w:rsidRPr="001A6E40">
        <w:rPr>
          <w:rStyle w:val="af6"/>
        </w:rPr>
        <w:t>true</w:t>
      </w:r>
      <w:r w:rsidRPr="00EC4A9D">
        <w:rPr>
          <w:lang w:val="ru-RU"/>
        </w:rPr>
        <w:t>;</w:t>
      </w:r>
    </w:p>
    <w:p w:rsidR="006B4E9D" w:rsidRPr="00EC4A9D" w:rsidRDefault="006B4E9D" w:rsidP="006B4E9D">
      <w:pPr>
        <w:pStyle w:val="a4"/>
        <w:rPr>
          <w:lang w:val="ru-RU"/>
        </w:rPr>
      </w:pPr>
      <w:r w:rsidRPr="00EC4A9D">
        <w:rPr>
          <w:lang w:val="ru-RU"/>
        </w:rPr>
        <w:t xml:space="preserve">    }</w:t>
      </w:r>
    </w:p>
    <w:p w:rsidR="006B4E9D" w:rsidRPr="00EC4A9D" w:rsidRDefault="006B4E9D" w:rsidP="006B4E9D">
      <w:pPr>
        <w:pStyle w:val="a4"/>
        <w:rPr>
          <w:lang w:val="ru-RU"/>
        </w:rPr>
      </w:pPr>
    </w:p>
    <w:p w:rsidR="006B4E9D" w:rsidRPr="006B4E9D" w:rsidRDefault="006B4E9D" w:rsidP="006B4E9D">
      <w:pPr>
        <w:pStyle w:val="a4"/>
        <w:rPr>
          <w:rStyle w:val="af4"/>
        </w:rPr>
      </w:pPr>
      <w:r w:rsidRPr="00EC4A9D">
        <w:rPr>
          <w:lang w:val="ru-RU"/>
        </w:rPr>
        <w:t xml:space="preserve">    </w:t>
      </w:r>
      <w:r w:rsidRPr="006B4E9D">
        <w:rPr>
          <w:rStyle w:val="af4"/>
        </w:rPr>
        <w:t>// метод для добавления ошибки в коллекцию ошибок</w:t>
      </w:r>
    </w:p>
    <w:p w:rsidR="006B4E9D" w:rsidRPr="006B4E9D" w:rsidRDefault="006B4E9D" w:rsidP="006B4E9D">
      <w:pPr>
        <w:pStyle w:val="a4"/>
      </w:pPr>
      <w:r w:rsidRPr="00EC4A9D">
        <w:rPr>
          <w:lang w:val="ru-RU"/>
        </w:rPr>
        <w:t xml:space="preserve">    </w:t>
      </w:r>
      <w:proofErr w:type="gramStart"/>
      <w:r w:rsidRPr="00BF6CB0">
        <w:rPr>
          <w:rStyle w:val="af6"/>
        </w:rPr>
        <w:t>private</w:t>
      </w:r>
      <w:proofErr w:type="gramEnd"/>
      <w:r w:rsidRPr="006B4E9D">
        <w:t xml:space="preserve"> </w:t>
      </w:r>
      <w:r w:rsidRPr="00BF6CB0">
        <w:rPr>
          <w:rStyle w:val="af6"/>
        </w:rPr>
        <w:t>void</w:t>
      </w:r>
      <w:r w:rsidRPr="006B4E9D">
        <w:t xml:space="preserve"> AddError(</w:t>
      </w:r>
      <w:r w:rsidRPr="00BF6CB0">
        <w:rPr>
          <w:rStyle w:val="af6"/>
        </w:rPr>
        <w:t>string</w:t>
      </w:r>
      <w:r w:rsidRPr="006B4E9D">
        <w:t xml:space="preserve"> property, </w:t>
      </w:r>
      <w:r w:rsidRPr="00BF6CB0">
        <w:rPr>
          <w:rStyle w:val="af6"/>
        </w:rPr>
        <w:t>string</w:t>
      </w:r>
      <w:r w:rsidRPr="006B4E9D">
        <w:t xml:space="preserve"> error)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BF6CB0">
        <w:rPr>
          <w:rStyle w:val="af6"/>
        </w:rPr>
        <w:t>if</w:t>
      </w:r>
      <w:proofErr w:type="gramEnd"/>
      <w:r w:rsidRPr="006B4E9D">
        <w:t xml:space="preserve"> (!_errors.ContainsKey(property))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_errors[property] = </w:t>
      </w:r>
      <w:r w:rsidRPr="00BF6CB0">
        <w:rPr>
          <w:rStyle w:val="af6"/>
        </w:rPr>
        <w:t>new</w:t>
      </w:r>
      <w:r w:rsidRPr="006B4E9D">
        <w:t xml:space="preserve"> </w:t>
      </w:r>
      <w:r w:rsidRPr="00BF6CB0">
        <w:rPr>
          <w:rStyle w:val="af5"/>
        </w:rPr>
        <w:t>List</w:t>
      </w:r>
      <w:r w:rsidRPr="006B4E9D">
        <w:t>&lt;</w:t>
      </w:r>
      <w:r w:rsidRPr="00BF6CB0">
        <w:rPr>
          <w:rStyle w:val="af6"/>
        </w:rPr>
        <w:t>string</w:t>
      </w:r>
      <w:r w:rsidRPr="006B4E9D">
        <w:t>&gt;();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BF6CB0">
        <w:rPr>
          <w:rStyle w:val="af6"/>
        </w:rPr>
        <w:t>if</w:t>
      </w:r>
      <w:proofErr w:type="gramEnd"/>
      <w:r w:rsidRPr="006B4E9D">
        <w:t xml:space="preserve"> (!_errors[property].Contains(error))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_errors[property].Add(error);</w:t>
      </w:r>
    </w:p>
    <w:p w:rsidR="006B4E9D" w:rsidRPr="006B4E9D" w:rsidRDefault="006B4E9D" w:rsidP="006B4E9D">
      <w:pPr>
        <w:pStyle w:val="a4"/>
      </w:pPr>
      <w:r w:rsidRPr="006B4E9D">
        <w:t xml:space="preserve">            RaiseErrorsChanged(property);</w:t>
      </w:r>
    </w:p>
    <w:p w:rsidR="006B4E9D" w:rsidRPr="00EC4A9D" w:rsidRDefault="006B4E9D" w:rsidP="006B4E9D">
      <w:pPr>
        <w:pStyle w:val="a4"/>
        <w:rPr>
          <w:lang w:val="ru-RU"/>
        </w:rPr>
      </w:pPr>
      <w:r w:rsidRPr="006B4E9D">
        <w:t xml:space="preserve">        </w:t>
      </w:r>
      <w:r w:rsidRPr="00EC4A9D">
        <w:rPr>
          <w:lang w:val="ru-RU"/>
        </w:rPr>
        <w:t>}</w:t>
      </w:r>
    </w:p>
    <w:p w:rsidR="006B4E9D" w:rsidRPr="00EC4A9D" w:rsidRDefault="006B4E9D" w:rsidP="006B4E9D">
      <w:pPr>
        <w:pStyle w:val="a4"/>
        <w:rPr>
          <w:lang w:val="ru-RU"/>
        </w:rPr>
      </w:pPr>
      <w:r w:rsidRPr="00EC4A9D">
        <w:rPr>
          <w:lang w:val="ru-RU"/>
        </w:rPr>
        <w:t xml:space="preserve">    }</w:t>
      </w:r>
    </w:p>
    <w:p w:rsidR="006B4E9D" w:rsidRPr="00EC4A9D" w:rsidRDefault="006B4E9D" w:rsidP="006B4E9D">
      <w:pPr>
        <w:pStyle w:val="a4"/>
        <w:rPr>
          <w:lang w:val="ru-RU"/>
        </w:rPr>
      </w:pPr>
    </w:p>
    <w:p w:rsidR="006B4E9D" w:rsidRPr="006B4E9D" w:rsidRDefault="006B4E9D" w:rsidP="006B4E9D">
      <w:pPr>
        <w:pStyle w:val="a4"/>
        <w:rPr>
          <w:rStyle w:val="af4"/>
        </w:rPr>
      </w:pPr>
      <w:r w:rsidRPr="00EC4A9D">
        <w:rPr>
          <w:lang w:val="ru-RU"/>
        </w:rPr>
        <w:t xml:space="preserve">    </w:t>
      </w:r>
      <w:r w:rsidRPr="006B4E9D">
        <w:rPr>
          <w:rStyle w:val="af4"/>
        </w:rPr>
        <w:t>// метод для удаления ошибки из коллекции ошибок</w:t>
      </w:r>
    </w:p>
    <w:p w:rsidR="006B4E9D" w:rsidRPr="006B4E9D" w:rsidRDefault="006B4E9D" w:rsidP="006B4E9D">
      <w:pPr>
        <w:pStyle w:val="a4"/>
      </w:pPr>
      <w:r w:rsidRPr="00EC4A9D">
        <w:rPr>
          <w:lang w:val="ru-RU"/>
        </w:rPr>
        <w:t xml:space="preserve">    </w:t>
      </w:r>
      <w:proofErr w:type="gramStart"/>
      <w:r w:rsidRPr="00BF6CB0">
        <w:rPr>
          <w:rStyle w:val="af6"/>
        </w:rPr>
        <w:t>private</w:t>
      </w:r>
      <w:proofErr w:type="gramEnd"/>
      <w:r w:rsidRPr="006B4E9D">
        <w:t xml:space="preserve"> </w:t>
      </w:r>
      <w:r w:rsidRPr="00BF6CB0">
        <w:rPr>
          <w:rStyle w:val="af6"/>
        </w:rPr>
        <w:t>void</w:t>
      </w:r>
      <w:r w:rsidRPr="006B4E9D">
        <w:t xml:space="preserve"> RemoveError(</w:t>
      </w:r>
      <w:r w:rsidRPr="00BF6CB0">
        <w:rPr>
          <w:rStyle w:val="af6"/>
        </w:rPr>
        <w:t>string</w:t>
      </w:r>
      <w:r w:rsidRPr="006B4E9D">
        <w:t xml:space="preserve"> property, </w:t>
      </w:r>
      <w:r w:rsidRPr="00BF6CB0">
        <w:rPr>
          <w:rStyle w:val="af6"/>
        </w:rPr>
        <w:t>string</w:t>
      </w:r>
      <w:r w:rsidRPr="006B4E9D">
        <w:t xml:space="preserve"> error)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BF6CB0" w:rsidRDefault="006B4E9D" w:rsidP="006B4E9D">
      <w:pPr>
        <w:pStyle w:val="a4"/>
      </w:pPr>
      <w:r w:rsidRPr="006B4E9D">
        <w:t xml:space="preserve">        </w:t>
      </w:r>
      <w:proofErr w:type="gramStart"/>
      <w:r w:rsidRPr="00BF6CB0">
        <w:rPr>
          <w:rStyle w:val="af6"/>
        </w:rPr>
        <w:t>if</w:t>
      </w:r>
      <w:proofErr w:type="gramEnd"/>
      <w:r w:rsidRPr="006B4E9D">
        <w:t xml:space="preserve"> (_errors.ContainsKey(property) &amp;&amp;</w:t>
      </w:r>
    </w:p>
    <w:p w:rsidR="006B4E9D" w:rsidRPr="006B4E9D" w:rsidRDefault="00BF6CB0" w:rsidP="006B4E9D">
      <w:pPr>
        <w:pStyle w:val="a4"/>
      </w:pPr>
      <w:r>
        <w:t xml:space="preserve">                               </w:t>
      </w:r>
      <w:r w:rsidR="006B4E9D" w:rsidRPr="006B4E9D">
        <w:t>_errors[property].Contains(error))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Pr="006B4E9D" w:rsidRDefault="006B4E9D" w:rsidP="006B4E9D">
      <w:pPr>
        <w:pStyle w:val="a4"/>
      </w:pPr>
      <w:r w:rsidRPr="006B4E9D">
        <w:t xml:space="preserve">            _errors[property].Remove(error);</w:t>
      </w:r>
    </w:p>
    <w:p w:rsidR="006B4E9D" w:rsidRPr="006B4E9D" w:rsidRDefault="006B4E9D" w:rsidP="006B4E9D">
      <w:pPr>
        <w:pStyle w:val="a4"/>
      </w:pPr>
      <w:r w:rsidRPr="006B4E9D">
        <w:t xml:space="preserve">            </w:t>
      </w:r>
      <w:proofErr w:type="gramStart"/>
      <w:r w:rsidRPr="00BF6CB0">
        <w:rPr>
          <w:rStyle w:val="af6"/>
        </w:rPr>
        <w:t>if</w:t>
      </w:r>
      <w:proofErr w:type="gramEnd"/>
      <w:r w:rsidRPr="006B4E9D">
        <w:t xml:space="preserve"> (_errors[property].Count == 0)</w:t>
      </w:r>
    </w:p>
    <w:p w:rsidR="006B4E9D" w:rsidRPr="006B4E9D" w:rsidRDefault="006B4E9D" w:rsidP="006B4E9D">
      <w:pPr>
        <w:pStyle w:val="a4"/>
      </w:pPr>
      <w:r w:rsidRPr="006B4E9D">
        <w:t xml:space="preserve">            {</w:t>
      </w:r>
    </w:p>
    <w:p w:rsidR="006B4E9D" w:rsidRPr="006B4E9D" w:rsidRDefault="006B4E9D" w:rsidP="006B4E9D">
      <w:pPr>
        <w:pStyle w:val="a4"/>
      </w:pPr>
      <w:r w:rsidRPr="006B4E9D">
        <w:t xml:space="preserve">                _errors.Remove(property);</w:t>
      </w:r>
    </w:p>
    <w:p w:rsidR="006B4E9D" w:rsidRPr="006B4E9D" w:rsidRDefault="006B4E9D" w:rsidP="006B4E9D">
      <w:pPr>
        <w:pStyle w:val="a4"/>
      </w:pPr>
      <w:r w:rsidRPr="006B4E9D">
        <w:t xml:space="preserve">            }</w:t>
      </w:r>
    </w:p>
    <w:p w:rsidR="006B4E9D" w:rsidRPr="006B4E9D" w:rsidRDefault="006B4E9D" w:rsidP="006B4E9D">
      <w:pPr>
        <w:pStyle w:val="a4"/>
      </w:pPr>
      <w:r w:rsidRPr="006B4E9D">
        <w:t xml:space="preserve">            RaiseErrorsChanged(property);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}</w:t>
      </w:r>
    </w:p>
    <w:p w:rsidR="006B4E9D" w:rsidRPr="006B4E9D" w:rsidRDefault="006B4E9D" w:rsidP="006B4E9D">
      <w:pPr>
        <w:pStyle w:val="a4"/>
      </w:pPr>
    </w:p>
    <w:p w:rsidR="006B4E9D" w:rsidRPr="00EC4A9D" w:rsidRDefault="006B4E9D" w:rsidP="006B4E9D">
      <w:pPr>
        <w:pStyle w:val="a4"/>
        <w:rPr>
          <w:rStyle w:val="af4"/>
          <w:lang w:val="en-US"/>
        </w:rPr>
      </w:pPr>
      <w:r w:rsidRPr="006B4E9D">
        <w:t xml:space="preserve">    </w:t>
      </w:r>
      <w:r w:rsidRPr="00EC4A9D">
        <w:rPr>
          <w:rStyle w:val="af4"/>
          <w:lang w:val="en-US"/>
        </w:rPr>
        <w:t xml:space="preserve">// </w:t>
      </w:r>
      <w:r w:rsidRPr="006B4E9D">
        <w:rPr>
          <w:rStyle w:val="af4"/>
        </w:rPr>
        <w:t>метод</w:t>
      </w:r>
      <w:r w:rsidRPr="00EC4A9D">
        <w:rPr>
          <w:rStyle w:val="af4"/>
          <w:lang w:val="en-US"/>
        </w:rPr>
        <w:t xml:space="preserve"> </w:t>
      </w:r>
      <w:r w:rsidRPr="006B4E9D">
        <w:rPr>
          <w:rStyle w:val="af4"/>
        </w:rPr>
        <w:t>для</w:t>
      </w:r>
      <w:r w:rsidRPr="00EC4A9D">
        <w:rPr>
          <w:rStyle w:val="af4"/>
          <w:lang w:val="en-US"/>
        </w:rPr>
        <w:t xml:space="preserve"> </w:t>
      </w:r>
      <w:r w:rsidRPr="006B4E9D">
        <w:rPr>
          <w:rStyle w:val="af4"/>
        </w:rPr>
        <w:t>генерации</w:t>
      </w:r>
      <w:r w:rsidRPr="00EC4A9D">
        <w:rPr>
          <w:rStyle w:val="af4"/>
          <w:lang w:val="en-US"/>
        </w:rPr>
        <w:t xml:space="preserve"> </w:t>
      </w:r>
      <w:r w:rsidRPr="006B4E9D">
        <w:rPr>
          <w:rStyle w:val="af4"/>
        </w:rPr>
        <w:t>события</w:t>
      </w:r>
    </w:p>
    <w:p w:rsidR="006B4E9D" w:rsidRPr="006B4E9D" w:rsidRDefault="006B4E9D" w:rsidP="006B4E9D">
      <w:pPr>
        <w:pStyle w:val="a4"/>
      </w:pPr>
      <w:r w:rsidRPr="006B4E9D">
        <w:t xml:space="preserve">    </w:t>
      </w:r>
      <w:proofErr w:type="gramStart"/>
      <w:r w:rsidRPr="006B4E9D">
        <w:rPr>
          <w:rStyle w:val="af6"/>
        </w:rPr>
        <w:t>private</w:t>
      </w:r>
      <w:proofErr w:type="gramEnd"/>
      <w:r w:rsidRPr="006B4E9D">
        <w:t xml:space="preserve"> </w:t>
      </w:r>
      <w:r w:rsidRPr="006B4E9D">
        <w:rPr>
          <w:rStyle w:val="af6"/>
        </w:rPr>
        <w:t>void</w:t>
      </w:r>
      <w:r w:rsidRPr="006B4E9D">
        <w:t xml:space="preserve"> RaiseErrorsChanged(</w:t>
      </w:r>
      <w:r w:rsidRPr="006B4E9D">
        <w:rPr>
          <w:rStyle w:val="af6"/>
        </w:rPr>
        <w:t>string</w:t>
      </w:r>
      <w:r w:rsidRPr="006B4E9D">
        <w:t xml:space="preserve"> property)</w:t>
      </w:r>
    </w:p>
    <w:p w:rsidR="006B4E9D" w:rsidRPr="006B4E9D" w:rsidRDefault="006B4E9D" w:rsidP="006B4E9D">
      <w:pPr>
        <w:pStyle w:val="a4"/>
      </w:pPr>
      <w:r w:rsidRPr="006B4E9D">
        <w:t xml:space="preserve">    {</w:t>
      </w:r>
    </w:p>
    <w:p w:rsidR="006B4E9D" w:rsidRPr="006B4E9D" w:rsidRDefault="006B4E9D" w:rsidP="006B4E9D">
      <w:pPr>
        <w:pStyle w:val="a4"/>
      </w:pPr>
      <w:r w:rsidRPr="006B4E9D">
        <w:t xml:space="preserve">        </w:t>
      </w:r>
      <w:proofErr w:type="gramStart"/>
      <w:r w:rsidRPr="006B4E9D">
        <w:rPr>
          <w:rStyle w:val="af6"/>
        </w:rPr>
        <w:t>if</w:t>
      </w:r>
      <w:proofErr w:type="gramEnd"/>
      <w:r w:rsidRPr="006B4E9D">
        <w:t xml:space="preserve"> (ErrorsChanged != </w:t>
      </w:r>
      <w:r w:rsidRPr="006B4E9D">
        <w:rPr>
          <w:rStyle w:val="af6"/>
        </w:rPr>
        <w:t>null</w:t>
      </w:r>
      <w:r w:rsidRPr="006B4E9D">
        <w:t>)</w:t>
      </w:r>
    </w:p>
    <w:p w:rsidR="006B4E9D" w:rsidRPr="006B4E9D" w:rsidRDefault="006B4E9D" w:rsidP="006B4E9D">
      <w:pPr>
        <w:pStyle w:val="a4"/>
      </w:pPr>
      <w:r w:rsidRPr="006B4E9D">
        <w:t xml:space="preserve">        {</w:t>
      </w:r>
    </w:p>
    <w:p w:rsidR="006B4E9D" w:rsidRDefault="006B4E9D" w:rsidP="006B4E9D">
      <w:pPr>
        <w:pStyle w:val="a4"/>
      </w:pPr>
      <w:r w:rsidRPr="006B4E9D">
        <w:t xml:space="preserve">            ErrorsChanged(</w:t>
      </w:r>
      <w:r w:rsidRPr="001A6E40">
        <w:rPr>
          <w:rStyle w:val="af6"/>
        </w:rPr>
        <w:t>this</w:t>
      </w:r>
      <w:r w:rsidRPr="006B4E9D">
        <w:t>,</w:t>
      </w:r>
    </w:p>
    <w:p w:rsidR="006B4E9D" w:rsidRPr="006B4E9D" w:rsidRDefault="006B4E9D" w:rsidP="006B4E9D">
      <w:pPr>
        <w:pStyle w:val="a4"/>
      </w:pPr>
      <w:r w:rsidRPr="00EC4A9D">
        <w:t xml:space="preserve">                         </w:t>
      </w:r>
      <w:r w:rsidRPr="006B4E9D">
        <w:t xml:space="preserve"> </w:t>
      </w:r>
      <w:proofErr w:type="gramStart"/>
      <w:r w:rsidRPr="001A6E40">
        <w:rPr>
          <w:rStyle w:val="af6"/>
        </w:rPr>
        <w:t>new</w:t>
      </w:r>
      <w:proofErr w:type="gramEnd"/>
      <w:r w:rsidRPr="006B4E9D">
        <w:t xml:space="preserve"> </w:t>
      </w:r>
      <w:r w:rsidRPr="001A6E40">
        <w:rPr>
          <w:rStyle w:val="af5"/>
        </w:rPr>
        <w:t>DataErrorsChangedEventArgs</w:t>
      </w:r>
      <w:r w:rsidRPr="006B4E9D">
        <w:t>(property));</w:t>
      </w:r>
    </w:p>
    <w:p w:rsidR="006B4E9D" w:rsidRPr="006B4E9D" w:rsidRDefault="006B4E9D" w:rsidP="006B4E9D">
      <w:pPr>
        <w:pStyle w:val="a4"/>
      </w:pPr>
      <w:r w:rsidRPr="006B4E9D">
        <w:t xml:space="preserve">        }</w:t>
      </w:r>
    </w:p>
    <w:p w:rsidR="006B4E9D" w:rsidRPr="006B4E9D" w:rsidRDefault="006B4E9D" w:rsidP="006B4E9D">
      <w:pPr>
        <w:pStyle w:val="a4"/>
      </w:pPr>
      <w:r w:rsidRPr="006B4E9D">
        <w:t xml:space="preserve">    }</w:t>
      </w:r>
    </w:p>
    <w:p w:rsidR="00F03F15" w:rsidRPr="006B4E9D" w:rsidRDefault="006B4E9D" w:rsidP="006B4E9D">
      <w:pPr>
        <w:pStyle w:val="a4"/>
      </w:pPr>
      <w:r w:rsidRPr="006B4E9D">
        <w:t>}</w:t>
      </w:r>
    </w:p>
    <w:p w:rsidR="009A737A" w:rsidRPr="00EC4A9D" w:rsidRDefault="00BF6CB0" w:rsidP="00A36068">
      <w:pPr>
        <w:rPr>
          <w:lang w:val="en-US"/>
        </w:rPr>
      </w:pPr>
      <w:r w:rsidRPr="00BF6CB0">
        <w:t>Чтобы</w:t>
      </w:r>
      <w:r w:rsidRPr="00EC4A9D">
        <w:rPr>
          <w:lang w:val="en-US"/>
        </w:rPr>
        <w:t xml:space="preserve"> </w:t>
      </w:r>
      <w:r w:rsidRPr="00BF6CB0">
        <w:t>заставить</w:t>
      </w:r>
      <w:r w:rsidRPr="00EC4A9D">
        <w:rPr>
          <w:lang w:val="en-US"/>
        </w:rPr>
        <w:t xml:space="preserve"> WPF </w:t>
      </w:r>
      <w:r w:rsidRPr="00BF6CB0">
        <w:t>использовать</w:t>
      </w:r>
      <w:r w:rsidRPr="00EC4A9D">
        <w:rPr>
          <w:lang w:val="en-US"/>
        </w:rPr>
        <w:t xml:space="preserve"> </w:t>
      </w:r>
      <w:r w:rsidRPr="00BF6CB0">
        <w:t>интерфейс</w:t>
      </w:r>
      <w:r w:rsidRPr="00EC4A9D">
        <w:rPr>
          <w:lang w:val="en-US"/>
        </w:rPr>
        <w:t xml:space="preserve"> </w:t>
      </w:r>
      <w:r w:rsidRPr="00BF6CB0">
        <w:rPr>
          <w:rStyle w:val="af5"/>
        </w:rPr>
        <w:t>INotifyDataErrorInfo</w:t>
      </w:r>
      <w:r w:rsidRPr="00EC4A9D">
        <w:rPr>
          <w:lang w:val="en-US"/>
        </w:rPr>
        <w:t xml:space="preserve"> </w:t>
      </w:r>
      <w:r w:rsidRPr="00BF6CB0">
        <w:t>для</w:t>
      </w:r>
      <w:r w:rsidRPr="00EC4A9D">
        <w:rPr>
          <w:lang w:val="en-US"/>
        </w:rPr>
        <w:t xml:space="preserve"> </w:t>
      </w:r>
      <w:r w:rsidRPr="00BF6CB0">
        <w:t>проверки</w:t>
      </w:r>
      <w:r w:rsidRPr="00EC4A9D">
        <w:rPr>
          <w:lang w:val="en-US"/>
        </w:rPr>
        <w:t xml:space="preserve"> </w:t>
      </w:r>
      <w:r w:rsidRPr="00BF6CB0">
        <w:t>ошибок</w:t>
      </w:r>
      <w:r w:rsidRPr="00EC4A9D">
        <w:rPr>
          <w:lang w:val="en-US"/>
        </w:rPr>
        <w:t xml:space="preserve"> </w:t>
      </w:r>
      <w:r w:rsidRPr="00BF6CB0">
        <w:t>при</w:t>
      </w:r>
      <w:r w:rsidRPr="00EC4A9D">
        <w:rPr>
          <w:lang w:val="en-US"/>
        </w:rPr>
        <w:t xml:space="preserve"> </w:t>
      </w:r>
      <w:r w:rsidRPr="00BF6CB0">
        <w:t>модификации</w:t>
      </w:r>
      <w:r w:rsidRPr="00EC4A9D">
        <w:rPr>
          <w:lang w:val="en-US"/>
        </w:rPr>
        <w:t xml:space="preserve"> </w:t>
      </w:r>
      <w:r w:rsidRPr="00BF6CB0">
        <w:t>свойства</w:t>
      </w:r>
      <w:r w:rsidRPr="00EC4A9D">
        <w:rPr>
          <w:lang w:val="en-US"/>
        </w:rPr>
        <w:t xml:space="preserve">, </w:t>
      </w:r>
      <w:r w:rsidRPr="00BF6CB0">
        <w:t>нужно</w:t>
      </w:r>
      <w:r w:rsidRPr="00EC4A9D">
        <w:rPr>
          <w:lang w:val="en-US"/>
        </w:rPr>
        <w:t xml:space="preserve"> </w:t>
      </w:r>
      <w:r w:rsidRPr="00BF6CB0">
        <w:t>добавить</w:t>
      </w:r>
      <w:r w:rsidRPr="00EC4A9D">
        <w:rPr>
          <w:lang w:val="en-US"/>
        </w:rPr>
        <w:t xml:space="preserve"> </w:t>
      </w:r>
      <w:r w:rsidRPr="00BF6CB0">
        <w:t>встроенное</w:t>
      </w:r>
      <w:r w:rsidRPr="00EC4A9D">
        <w:rPr>
          <w:lang w:val="en-US"/>
        </w:rPr>
        <w:t xml:space="preserve"> </w:t>
      </w:r>
      <w:r w:rsidRPr="00BF6CB0">
        <w:t>правило</w:t>
      </w:r>
      <w:r w:rsidRPr="00EC4A9D">
        <w:rPr>
          <w:lang w:val="en-US"/>
        </w:rPr>
        <w:t xml:space="preserve"> </w:t>
      </w:r>
      <w:r w:rsidRPr="00BF6CB0">
        <w:rPr>
          <w:rStyle w:val="af5"/>
        </w:rPr>
        <w:t>NotifyDataErrorValidationRule</w:t>
      </w:r>
      <w:r w:rsidRPr="00EC4A9D">
        <w:rPr>
          <w:lang w:val="en-US"/>
        </w:rPr>
        <w:t xml:space="preserve"> </w:t>
      </w:r>
      <w:r w:rsidRPr="00BF6CB0">
        <w:t>в</w:t>
      </w:r>
      <w:r w:rsidRPr="00EC4A9D">
        <w:rPr>
          <w:lang w:val="en-US"/>
        </w:rPr>
        <w:t xml:space="preserve"> </w:t>
      </w:r>
      <w:r w:rsidRPr="00BF6CB0">
        <w:t>коллекцию</w:t>
      </w:r>
      <w:r w:rsidRPr="00EC4A9D">
        <w:rPr>
          <w:lang w:val="en-US"/>
        </w:rPr>
        <w:t xml:space="preserve"> </w:t>
      </w:r>
      <w:r w:rsidRPr="00BF6CB0">
        <w:rPr>
          <w:rStyle w:val="a9"/>
          <w:lang w:val="en-US"/>
        </w:rPr>
        <w:t>ValidationRules</w:t>
      </w:r>
      <w:r w:rsidRPr="00EC4A9D">
        <w:rPr>
          <w:lang w:val="en-US"/>
        </w:rPr>
        <w:t xml:space="preserve">. </w:t>
      </w:r>
      <w:r w:rsidRPr="00BF6CB0">
        <w:t>В</w:t>
      </w:r>
      <w:r w:rsidRPr="00EC4A9D">
        <w:rPr>
          <w:lang w:val="en-US"/>
        </w:rPr>
        <w:t xml:space="preserve"> </w:t>
      </w:r>
      <w:r w:rsidRPr="00BF6CB0">
        <w:t>качестве</w:t>
      </w:r>
      <w:r w:rsidRPr="00EC4A9D">
        <w:rPr>
          <w:lang w:val="en-US"/>
        </w:rPr>
        <w:t xml:space="preserve"> </w:t>
      </w:r>
      <w:r w:rsidRPr="00BF6CB0">
        <w:t>альтернативы</w:t>
      </w:r>
      <w:r w:rsidRPr="00EC4A9D">
        <w:rPr>
          <w:lang w:val="en-US"/>
        </w:rPr>
        <w:t xml:space="preserve"> </w:t>
      </w:r>
      <w:r w:rsidRPr="00BF6CB0">
        <w:t>использованию</w:t>
      </w:r>
      <w:r w:rsidRPr="00EC4A9D">
        <w:rPr>
          <w:lang w:val="en-US"/>
        </w:rPr>
        <w:t xml:space="preserve"> </w:t>
      </w:r>
      <w:r w:rsidRPr="00BF6CB0">
        <w:rPr>
          <w:rStyle w:val="af5"/>
        </w:rPr>
        <w:t>NotifyDataErrorValidationRule</w:t>
      </w:r>
      <w:r w:rsidRPr="00EC4A9D">
        <w:rPr>
          <w:lang w:val="en-US"/>
        </w:rPr>
        <w:t xml:space="preserve"> </w:t>
      </w:r>
      <w:r w:rsidRPr="00BF6CB0">
        <w:t>можно</w:t>
      </w:r>
      <w:r w:rsidRPr="00EC4A9D">
        <w:rPr>
          <w:lang w:val="en-US"/>
        </w:rPr>
        <w:t xml:space="preserve"> </w:t>
      </w:r>
      <w:r w:rsidRPr="00BF6CB0">
        <w:t>установить</w:t>
      </w:r>
      <w:r w:rsidRPr="00EC4A9D">
        <w:rPr>
          <w:lang w:val="en-US"/>
        </w:rPr>
        <w:t xml:space="preserve"> </w:t>
      </w:r>
      <w:r w:rsidRPr="00BF6CB0">
        <w:t>свойство</w:t>
      </w:r>
      <w:r w:rsidRPr="00EC4A9D">
        <w:rPr>
          <w:lang w:val="en-US"/>
        </w:rPr>
        <w:t xml:space="preserve"> </w:t>
      </w:r>
      <w:r w:rsidRPr="00BF6CB0">
        <w:t>привязки</w:t>
      </w:r>
      <w:r w:rsidRPr="00EC4A9D">
        <w:rPr>
          <w:lang w:val="en-US"/>
        </w:rPr>
        <w:t xml:space="preserve"> </w:t>
      </w:r>
      <w:r w:rsidRPr="00BF6CB0">
        <w:rPr>
          <w:rStyle w:val="a9"/>
          <w:lang w:val="en-US"/>
        </w:rPr>
        <w:t>ValidatesOn</w:t>
      </w:r>
      <w:r w:rsidRPr="00EC4A9D">
        <w:rPr>
          <w:rStyle w:val="a9"/>
          <w:lang w:val="en-US"/>
        </w:rPr>
        <w:t>Notify</w:t>
      </w:r>
      <w:r w:rsidRPr="00BF6CB0">
        <w:rPr>
          <w:rStyle w:val="a9"/>
          <w:lang w:val="en-US"/>
        </w:rPr>
        <w:t>DataErrors</w:t>
      </w:r>
      <w:r w:rsidRPr="00EC4A9D">
        <w:rPr>
          <w:lang w:val="en-US"/>
        </w:rPr>
        <w:t xml:space="preserve"> </w:t>
      </w:r>
      <w:r w:rsidRPr="00BF6CB0">
        <w:t>в</w:t>
      </w:r>
      <w:r w:rsidRPr="00EC4A9D">
        <w:rPr>
          <w:lang w:val="en-US"/>
        </w:rPr>
        <w:t xml:space="preserve"> </w:t>
      </w:r>
      <w:r w:rsidRPr="00BF6CB0">
        <w:t>значение</w:t>
      </w:r>
      <w:r w:rsidRPr="00EC4A9D">
        <w:rPr>
          <w:lang w:val="en-US"/>
        </w:rPr>
        <w:t xml:space="preserve"> </w:t>
      </w:r>
      <w:r w:rsidRPr="00BF6CB0">
        <w:rPr>
          <w:rStyle w:val="af6"/>
        </w:rPr>
        <w:t>true</w:t>
      </w:r>
      <w:r w:rsidRPr="00EC4A9D">
        <w:rPr>
          <w:lang w:val="en-US"/>
        </w:rPr>
        <w:t>.</w:t>
      </w:r>
    </w:p>
    <w:p w:rsidR="00A36068" w:rsidRDefault="00A36068" w:rsidP="00A36068">
      <w:r>
        <w:t xml:space="preserve">При нарушении любого </w:t>
      </w:r>
      <w:r w:rsidR="005B7861">
        <w:t>правила</w:t>
      </w:r>
      <w:r>
        <w:t xml:space="preserve"> </w:t>
      </w:r>
      <w:r w:rsidR="005B7861">
        <w:t xml:space="preserve">проверки </w:t>
      </w:r>
      <w:r>
        <w:t>выполня</w:t>
      </w:r>
      <w:r w:rsidR="005B7861">
        <w:t>ются</w:t>
      </w:r>
      <w:r>
        <w:t xml:space="preserve"> следующие шаги:</w:t>
      </w:r>
    </w:p>
    <w:p w:rsidR="00A36068" w:rsidRDefault="005B7861" w:rsidP="00A36068">
      <w:r>
        <w:t xml:space="preserve">1. </w:t>
      </w:r>
      <w:r w:rsidR="00A36068">
        <w:t xml:space="preserve">В целевом </w:t>
      </w:r>
      <w:r>
        <w:t>объекте</w:t>
      </w:r>
      <w:r w:rsidR="00A36068">
        <w:t xml:space="preserve"> присоединённое свойство </w:t>
      </w:r>
      <w:r w:rsidR="00A36068" w:rsidRPr="005B7861">
        <w:rPr>
          <w:rStyle w:val="af5"/>
        </w:rPr>
        <w:t>Validation</w:t>
      </w:r>
      <w:r w:rsidR="00A36068" w:rsidRPr="005B7861">
        <w:rPr>
          <w:rStyle w:val="a9"/>
        </w:rPr>
        <w:t>.HasError</w:t>
      </w:r>
      <w:r w:rsidR="00A36068">
        <w:t xml:space="preserve"> устанавливается в </w:t>
      </w:r>
      <w:r w:rsidR="00A36068" w:rsidRPr="005B7861">
        <w:rPr>
          <w:rStyle w:val="af6"/>
        </w:rPr>
        <w:t>true</w:t>
      </w:r>
      <w:r w:rsidR="00A36068">
        <w:t>.</w:t>
      </w:r>
    </w:p>
    <w:p w:rsidR="00A36068" w:rsidRDefault="005B7861" w:rsidP="00A36068">
      <w:r>
        <w:lastRenderedPageBreak/>
        <w:t xml:space="preserve">2. </w:t>
      </w:r>
      <w:r w:rsidR="00A36068">
        <w:t>Создаётся объект</w:t>
      </w:r>
      <w:r>
        <w:t xml:space="preserve"> </w:t>
      </w:r>
      <w:r w:rsidR="00A36068" w:rsidRPr="005B7861">
        <w:rPr>
          <w:rStyle w:val="af5"/>
        </w:rPr>
        <w:t>ValidationError</w:t>
      </w:r>
      <w:r w:rsidR="00A36068">
        <w:t xml:space="preserve"> с информацией об ошибке и добавляется в присоединённую коллекцию </w:t>
      </w:r>
      <w:r w:rsidR="00A36068" w:rsidRPr="005B7861">
        <w:rPr>
          <w:rStyle w:val="af5"/>
        </w:rPr>
        <w:t>Validation</w:t>
      </w:r>
      <w:r w:rsidR="00A36068" w:rsidRPr="005B7861">
        <w:rPr>
          <w:rStyle w:val="a9"/>
        </w:rPr>
        <w:t>.Errors</w:t>
      </w:r>
      <w:r>
        <w:t xml:space="preserve"> целевого объекта.</w:t>
      </w:r>
    </w:p>
    <w:p w:rsidR="00A36068" w:rsidRDefault="005B7861" w:rsidP="00A36068">
      <w:r>
        <w:t xml:space="preserve">3. </w:t>
      </w:r>
      <w:r w:rsidR="00A36068">
        <w:t xml:space="preserve">Если свойство привязки </w:t>
      </w:r>
      <w:r w:rsidR="00A36068" w:rsidRPr="005B7861">
        <w:rPr>
          <w:rStyle w:val="a9"/>
        </w:rPr>
        <w:t>NotifyOnValidationError</w:t>
      </w:r>
      <w:r w:rsidR="00A36068">
        <w:t xml:space="preserve"> установлено в </w:t>
      </w:r>
      <w:r w:rsidR="00A36068" w:rsidRPr="005B7861">
        <w:rPr>
          <w:rStyle w:val="af6"/>
        </w:rPr>
        <w:t>true</w:t>
      </w:r>
      <w:r w:rsidR="00A36068">
        <w:t xml:space="preserve">, </w:t>
      </w:r>
      <w:r>
        <w:t>в целевом объекте</w:t>
      </w:r>
      <w:r w:rsidR="00A36068">
        <w:t xml:space="preserve"> инициирует</w:t>
      </w:r>
      <w:r>
        <w:t>ся</w:t>
      </w:r>
      <w:r w:rsidR="00A36068">
        <w:t xml:space="preserve"> присоединённое событие </w:t>
      </w:r>
      <w:r w:rsidR="00A36068" w:rsidRPr="005B7861">
        <w:rPr>
          <w:rStyle w:val="af5"/>
        </w:rPr>
        <w:t>Validation</w:t>
      </w:r>
      <w:r w:rsidR="00A36068" w:rsidRPr="005B7861">
        <w:rPr>
          <w:rStyle w:val="a9"/>
        </w:rPr>
        <w:t>.Error</w:t>
      </w:r>
      <w:r w:rsidR="00A36068">
        <w:t>.</w:t>
      </w:r>
    </w:p>
    <w:p w:rsidR="00A36068" w:rsidRDefault="005B7861" w:rsidP="00A36068">
      <w:r>
        <w:t>При возникновении ошибки также изменяется в</w:t>
      </w:r>
      <w:r w:rsidR="00A36068">
        <w:t xml:space="preserve">изуальное представление целевого элемента управления. Шаблон элемента заменяется шаблоном, определённым в свойстве </w:t>
      </w:r>
      <w:r w:rsidR="00A36068" w:rsidRPr="005B7861">
        <w:rPr>
          <w:rStyle w:val="af5"/>
        </w:rPr>
        <w:t>Validation</w:t>
      </w:r>
      <w:r w:rsidR="00A36068" w:rsidRPr="005B7861">
        <w:rPr>
          <w:rStyle w:val="a9"/>
        </w:rPr>
        <w:t>.ErrorTemplate</w:t>
      </w:r>
      <w:r w:rsidR="00A36068">
        <w:t xml:space="preserve">. Например, в текстовом поле новый шаблон окрашивает контур </w:t>
      </w:r>
      <w:r>
        <w:t>поля</w:t>
      </w:r>
      <w:r w:rsidR="00A36068">
        <w:t xml:space="preserve"> в красный цвет.</w:t>
      </w:r>
    </w:p>
    <w:p w:rsidR="00A36068" w:rsidRDefault="00A36068" w:rsidP="006620BE">
      <w:pPr>
        <w:pStyle w:val="1"/>
      </w:pPr>
      <w:bookmarkStart w:id="86" w:name="_Toc350627641"/>
      <w:r>
        <w:t xml:space="preserve">10. </w:t>
      </w:r>
      <w:r w:rsidR="008C04EA">
        <w:t>Работа с графикой</w:t>
      </w:r>
      <w:bookmarkEnd w:id="86"/>
    </w:p>
    <w:p w:rsidR="008C04EA" w:rsidRDefault="008C04EA" w:rsidP="008C04EA">
      <w:pPr>
        <w:pStyle w:val="2"/>
      </w:pPr>
      <w:r>
        <w:t>10.1. Представление цвета в WPF</w:t>
      </w:r>
    </w:p>
    <w:p w:rsidR="008C04EA" w:rsidRDefault="008C04EA" w:rsidP="008C04EA">
      <w:r>
        <w:t>WPF позволяет работать с двумя цветовыми моделями:</w:t>
      </w:r>
    </w:p>
    <w:p w:rsidR="008C04EA" w:rsidRDefault="0057000C" w:rsidP="008C04EA">
      <w:r>
        <w:t xml:space="preserve">1. </w:t>
      </w:r>
      <w:r w:rsidR="008C04EA" w:rsidRPr="0057000C">
        <w:rPr>
          <w:rStyle w:val="a8"/>
        </w:rPr>
        <w:t>RGB</w:t>
      </w:r>
      <w:r w:rsidR="008C04EA">
        <w:t xml:space="preserve"> – распространённая цветовая модель, в которой каждый компонент цвета (красный, зелёный, синий) представлен одним байтом. Дополнительно может использоваться однобайтовый </w:t>
      </w:r>
      <w:r w:rsidR="008C04EA" w:rsidRPr="0057000C">
        <w:rPr>
          <w:rStyle w:val="a8"/>
        </w:rPr>
        <w:t>альфа-канал</w:t>
      </w:r>
      <w:r w:rsidR="008C04EA">
        <w:t>, чтобы задать прозрачность цвета (0 – полностью прозрачный, 255 – полностью непрозрачный).</w:t>
      </w:r>
    </w:p>
    <w:p w:rsidR="008C04EA" w:rsidRDefault="0057000C" w:rsidP="008C04EA">
      <w:r>
        <w:t xml:space="preserve">2. </w:t>
      </w:r>
      <w:r w:rsidR="008C04EA" w:rsidRPr="0057000C">
        <w:rPr>
          <w:rStyle w:val="a8"/>
        </w:rPr>
        <w:t>scRGB</w:t>
      </w:r>
      <w:r w:rsidR="008C04EA">
        <w:t xml:space="preserve"> – в этой модели каждый компонент цвета (альфа-канал, красный, зелёный, синий) представлен с помощью 16- или 32-битных </w:t>
      </w:r>
      <w:r>
        <w:t xml:space="preserve">вещественных </w:t>
      </w:r>
      <w:r w:rsidR="008C04EA">
        <w:t>чисел в диапазоне от 0 до 1.</w:t>
      </w:r>
    </w:p>
    <w:p w:rsidR="008C04EA" w:rsidRDefault="008C04EA" w:rsidP="008C04EA">
      <w:r>
        <w:t xml:space="preserve">Структура </w:t>
      </w:r>
      <w:r w:rsidRPr="0057000C">
        <w:rPr>
          <w:rStyle w:val="a9"/>
        </w:rPr>
        <w:t>System.Windows.Media.</w:t>
      </w:r>
      <w:r w:rsidRPr="0057000C">
        <w:rPr>
          <w:rStyle w:val="af5"/>
        </w:rPr>
        <w:t>Color</w:t>
      </w:r>
      <w:r>
        <w:t xml:space="preserve"> хранит информацию о цвете. Свойства структуры позволяют прочитать или задать отдельную цветовую компоненту в любой из двух цветовых моделей, а статические методы – создать цвет на основе компонент или произвести простейшие операции с цветом:</w:t>
      </w:r>
    </w:p>
    <w:p w:rsidR="008C04EA" w:rsidRPr="00D716E9" w:rsidRDefault="008C04EA" w:rsidP="0057000C">
      <w:pPr>
        <w:pStyle w:val="a4"/>
      </w:pPr>
      <w:r w:rsidRPr="0057000C">
        <w:rPr>
          <w:rStyle w:val="af5"/>
        </w:rPr>
        <w:t>Color</w:t>
      </w:r>
      <w:r w:rsidRPr="00D716E9">
        <w:t xml:space="preserve"> c1 = </w:t>
      </w:r>
      <w:r w:rsidRPr="0057000C">
        <w:rPr>
          <w:rStyle w:val="af5"/>
        </w:rPr>
        <w:t>Color</w:t>
      </w:r>
      <w:r w:rsidRPr="00D716E9">
        <w:t>.FromRgb(10, 20, 30);</w:t>
      </w:r>
    </w:p>
    <w:p w:rsidR="008C04EA" w:rsidRPr="00D716E9" w:rsidRDefault="008C04EA" w:rsidP="0057000C">
      <w:pPr>
        <w:pStyle w:val="a4"/>
      </w:pPr>
      <w:r w:rsidRPr="0057000C">
        <w:rPr>
          <w:rStyle w:val="af5"/>
        </w:rPr>
        <w:t>Color</w:t>
      </w:r>
      <w:r w:rsidRPr="00D716E9">
        <w:t xml:space="preserve"> c2 = </w:t>
      </w:r>
      <w:r w:rsidRPr="0057000C">
        <w:rPr>
          <w:rStyle w:val="af5"/>
        </w:rPr>
        <w:t>Color</w:t>
      </w:r>
      <w:r w:rsidRPr="00D716E9">
        <w:t>.FromArgb(250, 10, 20, 32);</w:t>
      </w:r>
    </w:p>
    <w:p w:rsidR="008C04EA" w:rsidRPr="00D716E9" w:rsidRDefault="008C04EA" w:rsidP="0057000C">
      <w:pPr>
        <w:pStyle w:val="a4"/>
      </w:pPr>
      <w:r w:rsidRPr="0057000C">
        <w:rPr>
          <w:rStyle w:val="af5"/>
        </w:rPr>
        <w:t>Color</w:t>
      </w:r>
      <w:r w:rsidRPr="00D716E9">
        <w:t xml:space="preserve"> c3 = </w:t>
      </w:r>
      <w:r w:rsidRPr="0057000C">
        <w:rPr>
          <w:rStyle w:val="af5"/>
        </w:rPr>
        <w:t>Color</w:t>
      </w:r>
      <w:r w:rsidRPr="00D716E9">
        <w:t>.FromScRgb(0.4f, 0.5f, 0.7f, 0.2f);</w:t>
      </w:r>
    </w:p>
    <w:p w:rsidR="008C04EA" w:rsidRPr="00D716E9" w:rsidRDefault="008C04EA" w:rsidP="0057000C">
      <w:pPr>
        <w:pStyle w:val="a4"/>
      </w:pPr>
      <w:r w:rsidRPr="0057000C">
        <w:rPr>
          <w:rStyle w:val="af5"/>
        </w:rPr>
        <w:t>Color</w:t>
      </w:r>
      <w:r w:rsidRPr="00D716E9">
        <w:t xml:space="preserve"> c4 = (c1 + c2)*2;</w:t>
      </w:r>
    </w:p>
    <w:p w:rsidR="008C04EA" w:rsidRPr="00D716E9" w:rsidRDefault="008C04EA" w:rsidP="0057000C">
      <w:pPr>
        <w:pStyle w:val="a4"/>
      </w:pPr>
      <w:proofErr w:type="gramStart"/>
      <w:r w:rsidRPr="0057000C">
        <w:rPr>
          <w:rStyle w:val="af6"/>
        </w:rPr>
        <w:t>byte</w:t>
      </w:r>
      <w:proofErr w:type="gramEnd"/>
      <w:r w:rsidRPr="00D716E9">
        <w:t xml:space="preserve"> red = c4.R;</w:t>
      </w:r>
    </w:p>
    <w:p w:rsidR="008C04EA" w:rsidRPr="00D716E9" w:rsidRDefault="008C04EA" w:rsidP="0057000C">
      <w:pPr>
        <w:pStyle w:val="a4"/>
      </w:pPr>
      <w:proofErr w:type="gramStart"/>
      <w:r w:rsidRPr="0057000C">
        <w:rPr>
          <w:rStyle w:val="af6"/>
        </w:rPr>
        <w:t>bool</w:t>
      </w:r>
      <w:proofErr w:type="gramEnd"/>
      <w:r w:rsidRPr="00D716E9">
        <w:t xml:space="preserve"> flag = </w:t>
      </w:r>
      <w:r w:rsidRPr="0057000C">
        <w:rPr>
          <w:rStyle w:val="af5"/>
        </w:rPr>
        <w:t>Color</w:t>
      </w:r>
      <w:r w:rsidRPr="00D716E9">
        <w:t>.AreClose(c1, c2);</w:t>
      </w:r>
    </w:p>
    <w:p w:rsidR="008C04EA" w:rsidRDefault="008C04EA" w:rsidP="008C04EA">
      <w:r>
        <w:t xml:space="preserve">Класс </w:t>
      </w:r>
      <w:r w:rsidRPr="0057000C">
        <w:rPr>
          <w:rStyle w:val="a9"/>
        </w:rPr>
        <w:t>System.Windows.Media.</w:t>
      </w:r>
      <w:r w:rsidRPr="0057000C">
        <w:rPr>
          <w:rStyle w:val="af5"/>
        </w:rPr>
        <w:t>Colors</w:t>
      </w:r>
      <w:r>
        <w:t xml:space="preserve"> содержит набор именованных цветов в виде статических свойств для чтения. Класс </w:t>
      </w:r>
      <w:r w:rsidRPr="0057000C">
        <w:rPr>
          <w:rStyle w:val="a9"/>
        </w:rPr>
        <w:t>System.Windows.</w:t>
      </w:r>
      <w:r w:rsidRPr="0057000C">
        <w:rPr>
          <w:rStyle w:val="af5"/>
        </w:rPr>
        <w:t>SystemColors</w:t>
      </w:r>
      <w:r>
        <w:t xml:space="preserve"> предоставляет аналогичный набор для стандартных цветов системы:</w:t>
      </w:r>
    </w:p>
    <w:p w:rsidR="008C04EA" w:rsidRPr="00D716E9" w:rsidRDefault="008C04EA" w:rsidP="0057000C">
      <w:pPr>
        <w:pStyle w:val="a4"/>
      </w:pPr>
      <w:r w:rsidRPr="0057000C">
        <w:rPr>
          <w:rStyle w:val="af5"/>
        </w:rPr>
        <w:t>Color</w:t>
      </w:r>
      <w:r w:rsidRPr="00D716E9">
        <w:t xml:space="preserve"> c1 = </w:t>
      </w:r>
      <w:r w:rsidRPr="0057000C">
        <w:rPr>
          <w:rStyle w:val="af5"/>
        </w:rPr>
        <w:t>Colors</w:t>
      </w:r>
      <w:r w:rsidRPr="00D716E9">
        <w:t>.IndianRed;</w:t>
      </w:r>
    </w:p>
    <w:p w:rsidR="008C04EA" w:rsidRPr="00D716E9" w:rsidRDefault="008C04EA" w:rsidP="0057000C">
      <w:pPr>
        <w:pStyle w:val="a4"/>
      </w:pPr>
      <w:r w:rsidRPr="0057000C">
        <w:rPr>
          <w:rStyle w:val="af5"/>
        </w:rPr>
        <w:t>Color</w:t>
      </w:r>
      <w:r w:rsidRPr="00D716E9">
        <w:t xml:space="preserve"> c2 = </w:t>
      </w:r>
      <w:r w:rsidRPr="0057000C">
        <w:rPr>
          <w:rStyle w:val="af5"/>
        </w:rPr>
        <w:t>SystemColors</w:t>
      </w:r>
      <w:r w:rsidRPr="00D716E9">
        <w:t>.ControlColor;</w:t>
      </w:r>
    </w:p>
    <w:p w:rsidR="008C04EA" w:rsidRDefault="008C04EA" w:rsidP="008C04EA">
      <w:r>
        <w:t xml:space="preserve">При установке цвета в </w:t>
      </w:r>
      <w:r w:rsidR="0057000C">
        <w:t xml:space="preserve">разметке </w:t>
      </w:r>
      <w:r>
        <w:t xml:space="preserve">XAML </w:t>
      </w:r>
      <w:r w:rsidR="0057000C">
        <w:t>применяются</w:t>
      </w:r>
      <w:r>
        <w:t xml:space="preserve"> следующ</w:t>
      </w:r>
      <w:r w:rsidR="0057000C">
        <w:t xml:space="preserve">ие </w:t>
      </w:r>
      <w:r>
        <w:t>формат</w:t>
      </w:r>
      <w:r w:rsidR="0057000C">
        <w:t>ы</w:t>
      </w:r>
      <w:r>
        <w:t>:</w:t>
      </w:r>
    </w:p>
    <w:p w:rsidR="008C04EA" w:rsidRDefault="008C04EA" w:rsidP="008C04EA">
      <w:r w:rsidRPr="0057000C">
        <w:rPr>
          <w:rStyle w:val="aff0"/>
        </w:rPr>
        <w:t>Имя</w:t>
      </w:r>
      <w:r w:rsidR="0057000C" w:rsidRPr="0057000C">
        <w:rPr>
          <w:rStyle w:val="aff0"/>
        </w:rPr>
        <w:t>-ц</w:t>
      </w:r>
      <w:r w:rsidRPr="0057000C">
        <w:rPr>
          <w:rStyle w:val="aff0"/>
        </w:rPr>
        <w:t>вета</w:t>
      </w:r>
      <w:r>
        <w:t xml:space="preserve"> – одно из имён свойств в классе </w:t>
      </w:r>
      <w:r w:rsidRPr="0057000C">
        <w:rPr>
          <w:rStyle w:val="af5"/>
        </w:rPr>
        <w:t>Colors</w:t>
      </w:r>
      <w:r>
        <w:t>;</w:t>
      </w:r>
    </w:p>
    <w:p w:rsidR="008C04EA" w:rsidRDefault="008C04EA" w:rsidP="008C04EA">
      <w:r w:rsidRPr="0057000C">
        <w:rPr>
          <w:rStyle w:val="a9"/>
        </w:rPr>
        <w:t>#</w:t>
      </w:r>
      <w:r w:rsidRPr="0057000C">
        <w:rPr>
          <w:rStyle w:val="aff0"/>
        </w:rPr>
        <w:t>rgb</w:t>
      </w:r>
      <w:r>
        <w:t xml:space="preserve"> или </w:t>
      </w:r>
      <w:r w:rsidRPr="0057000C">
        <w:rPr>
          <w:rStyle w:val="a9"/>
        </w:rPr>
        <w:t>#</w:t>
      </w:r>
      <w:r w:rsidRPr="0057000C">
        <w:rPr>
          <w:rStyle w:val="aff0"/>
        </w:rPr>
        <w:t>rrgggbb</w:t>
      </w:r>
      <w:r>
        <w:t xml:space="preserve"> – аналог вызова </w:t>
      </w:r>
      <w:r w:rsidRPr="0057000C">
        <w:rPr>
          <w:rStyle w:val="af5"/>
        </w:rPr>
        <w:t>Color</w:t>
      </w:r>
      <w:r w:rsidRPr="0057000C">
        <w:rPr>
          <w:rStyle w:val="a9"/>
        </w:rPr>
        <w:t>.FromRgb(0x</w:t>
      </w:r>
      <w:r w:rsidRPr="0057000C">
        <w:rPr>
          <w:rStyle w:val="aff0"/>
        </w:rPr>
        <w:t>rr</w:t>
      </w:r>
      <w:r w:rsidRPr="0057000C">
        <w:rPr>
          <w:rStyle w:val="a9"/>
        </w:rPr>
        <w:t>, 0x</w:t>
      </w:r>
      <w:r w:rsidRPr="0057000C">
        <w:rPr>
          <w:rStyle w:val="aff0"/>
        </w:rPr>
        <w:t>gg</w:t>
      </w:r>
      <w:r w:rsidRPr="0057000C">
        <w:rPr>
          <w:rStyle w:val="a9"/>
        </w:rPr>
        <w:t>, 0x</w:t>
      </w:r>
      <w:r w:rsidRPr="0057000C">
        <w:rPr>
          <w:rStyle w:val="aff0"/>
        </w:rPr>
        <w:t>bb</w:t>
      </w:r>
      <w:r w:rsidRPr="0057000C">
        <w:rPr>
          <w:rStyle w:val="a9"/>
        </w:rPr>
        <w:t>)</w:t>
      </w:r>
      <w:r>
        <w:t>;</w:t>
      </w:r>
    </w:p>
    <w:p w:rsidR="008C04EA" w:rsidRDefault="008C04EA" w:rsidP="008C04EA">
      <w:r w:rsidRPr="0057000C">
        <w:rPr>
          <w:rStyle w:val="a9"/>
        </w:rPr>
        <w:t>#</w:t>
      </w:r>
      <w:r w:rsidRPr="0057000C">
        <w:rPr>
          <w:rStyle w:val="aff0"/>
        </w:rPr>
        <w:t>argb</w:t>
      </w:r>
      <w:r>
        <w:t xml:space="preserve"> или </w:t>
      </w:r>
      <w:r w:rsidRPr="0057000C">
        <w:rPr>
          <w:rStyle w:val="a9"/>
        </w:rPr>
        <w:t>#</w:t>
      </w:r>
      <w:r w:rsidRPr="0057000C">
        <w:rPr>
          <w:rStyle w:val="aff0"/>
        </w:rPr>
        <w:t>aarrgggbb</w:t>
      </w:r>
      <w:r>
        <w:t xml:space="preserve"> – аналог </w:t>
      </w:r>
      <w:r w:rsidRPr="0057000C">
        <w:rPr>
          <w:rStyle w:val="af5"/>
        </w:rPr>
        <w:t>Color</w:t>
      </w:r>
      <w:r w:rsidRPr="0057000C">
        <w:rPr>
          <w:rStyle w:val="a9"/>
        </w:rPr>
        <w:t>.FromArgb(0x</w:t>
      </w:r>
      <w:r w:rsidRPr="0057000C">
        <w:rPr>
          <w:rStyle w:val="aff0"/>
        </w:rPr>
        <w:t>aa</w:t>
      </w:r>
      <w:r w:rsidRPr="0057000C">
        <w:rPr>
          <w:rStyle w:val="a9"/>
        </w:rPr>
        <w:t>, 0x</w:t>
      </w:r>
      <w:r w:rsidRPr="0057000C">
        <w:rPr>
          <w:rStyle w:val="aff0"/>
        </w:rPr>
        <w:t>rr</w:t>
      </w:r>
      <w:r w:rsidRPr="0057000C">
        <w:rPr>
          <w:rStyle w:val="a9"/>
        </w:rPr>
        <w:t>, 0x</w:t>
      </w:r>
      <w:r w:rsidRPr="0057000C">
        <w:rPr>
          <w:rStyle w:val="aff0"/>
        </w:rPr>
        <w:t>gg</w:t>
      </w:r>
      <w:r w:rsidRPr="0057000C">
        <w:rPr>
          <w:rStyle w:val="a9"/>
        </w:rPr>
        <w:t>, 0x</w:t>
      </w:r>
      <w:r w:rsidRPr="0057000C">
        <w:rPr>
          <w:rStyle w:val="aff0"/>
        </w:rPr>
        <w:t>bb</w:t>
      </w:r>
      <w:r w:rsidRPr="0057000C">
        <w:rPr>
          <w:rStyle w:val="a9"/>
        </w:rPr>
        <w:t>)</w:t>
      </w:r>
      <w:r>
        <w:t>;</w:t>
      </w:r>
    </w:p>
    <w:p w:rsidR="008C04EA" w:rsidRPr="00D716E9" w:rsidRDefault="008C04EA" w:rsidP="008C04EA">
      <w:pPr>
        <w:rPr>
          <w:lang w:val="en-US"/>
        </w:rPr>
      </w:pPr>
      <w:r w:rsidRPr="00E83A06">
        <w:rPr>
          <w:rStyle w:val="a9"/>
          <w:lang w:val="en-US"/>
        </w:rPr>
        <w:t xml:space="preserve">sc# </w:t>
      </w:r>
      <w:r w:rsidRPr="00E83A06">
        <w:rPr>
          <w:rStyle w:val="aff0"/>
          <w:lang w:val="en-US"/>
        </w:rPr>
        <w:t>a</w:t>
      </w:r>
      <w:r w:rsidRPr="00E83A06">
        <w:rPr>
          <w:rStyle w:val="a9"/>
          <w:lang w:val="en-US"/>
        </w:rPr>
        <w:t xml:space="preserve"> </w:t>
      </w:r>
      <w:r w:rsidRPr="00E83A06">
        <w:rPr>
          <w:rStyle w:val="aff0"/>
          <w:lang w:val="en-US"/>
        </w:rPr>
        <w:t>r</w:t>
      </w:r>
      <w:r w:rsidRPr="00E83A06">
        <w:rPr>
          <w:rStyle w:val="a9"/>
          <w:lang w:val="en-US"/>
        </w:rPr>
        <w:t xml:space="preserve"> </w:t>
      </w:r>
      <w:r w:rsidRPr="00E83A06">
        <w:rPr>
          <w:rStyle w:val="aff0"/>
          <w:lang w:val="en-US"/>
        </w:rPr>
        <w:t>g</w:t>
      </w:r>
      <w:r w:rsidRPr="00E83A06">
        <w:rPr>
          <w:rStyle w:val="a9"/>
          <w:lang w:val="en-US"/>
        </w:rPr>
        <w:t xml:space="preserve"> </w:t>
      </w:r>
      <w:r w:rsidRPr="00E83A06">
        <w:rPr>
          <w:rStyle w:val="aff0"/>
          <w:lang w:val="en-US"/>
        </w:rPr>
        <w:t>b</w:t>
      </w:r>
      <w:r w:rsidRPr="00D716E9">
        <w:rPr>
          <w:lang w:val="en-US"/>
        </w:rPr>
        <w:t xml:space="preserve"> – </w:t>
      </w:r>
      <w:r>
        <w:t>аналог</w:t>
      </w:r>
      <w:r w:rsidRPr="00D716E9">
        <w:rPr>
          <w:lang w:val="en-US"/>
        </w:rPr>
        <w:t xml:space="preserve"> </w:t>
      </w:r>
      <w:r w:rsidRPr="0057000C">
        <w:rPr>
          <w:rStyle w:val="af5"/>
        </w:rPr>
        <w:t>Color</w:t>
      </w:r>
      <w:r w:rsidRPr="00E83A06">
        <w:rPr>
          <w:rStyle w:val="a9"/>
          <w:lang w:val="en-US"/>
        </w:rPr>
        <w:t>.FromScRgb(</w:t>
      </w:r>
      <w:r w:rsidRPr="00E83A06">
        <w:rPr>
          <w:rStyle w:val="aff0"/>
          <w:lang w:val="en-US"/>
        </w:rPr>
        <w:t>a</w:t>
      </w:r>
      <w:r w:rsidRPr="00E83A06">
        <w:rPr>
          <w:rStyle w:val="a9"/>
          <w:lang w:val="en-US"/>
        </w:rPr>
        <w:t xml:space="preserve">, </w:t>
      </w:r>
      <w:r w:rsidRPr="00E83A06">
        <w:rPr>
          <w:rStyle w:val="aff0"/>
          <w:lang w:val="en-US"/>
        </w:rPr>
        <w:t>r</w:t>
      </w:r>
      <w:r w:rsidRPr="00E83A06">
        <w:rPr>
          <w:rStyle w:val="a9"/>
          <w:lang w:val="en-US"/>
        </w:rPr>
        <w:t xml:space="preserve">, </w:t>
      </w:r>
      <w:r w:rsidRPr="00E83A06">
        <w:rPr>
          <w:rStyle w:val="aff0"/>
          <w:lang w:val="en-US"/>
        </w:rPr>
        <w:t>g</w:t>
      </w:r>
      <w:r w:rsidRPr="00E83A06">
        <w:rPr>
          <w:rStyle w:val="a9"/>
          <w:lang w:val="en-US"/>
        </w:rPr>
        <w:t xml:space="preserve">, </w:t>
      </w:r>
      <w:r w:rsidRPr="00E83A06">
        <w:rPr>
          <w:rStyle w:val="aff0"/>
          <w:lang w:val="en-US"/>
        </w:rPr>
        <w:t>b</w:t>
      </w:r>
      <w:r w:rsidRPr="00E83A06">
        <w:rPr>
          <w:rStyle w:val="a9"/>
          <w:lang w:val="en-US"/>
        </w:rPr>
        <w:t>)</w:t>
      </w:r>
      <w:r w:rsidRPr="00D716E9">
        <w:rPr>
          <w:lang w:val="en-US"/>
        </w:rPr>
        <w:t xml:space="preserve"> (</w:t>
      </w:r>
      <w:r>
        <w:t>числа</w:t>
      </w:r>
      <w:r w:rsidRPr="00D716E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 w:rsidRPr="00D716E9">
        <w:rPr>
          <w:lang w:val="en-US"/>
        </w:rPr>
        <w:t>[0</w:t>
      </w:r>
      <w:proofErr w:type="gramStart"/>
      <w:r w:rsidRPr="00D716E9">
        <w:rPr>
          <w:lang w:val="en-US"/>
        </w:rPr>
        <w:t>,1</w:t>
      </w:r>
      <w:proofErr w:type="gramEnd"/>
      <w:r w:rsidRPr="00D716E9">
        <w:rPr>
          <w:lang w:val="en-US"/>
        </w:rPr>
        <w:t>]).</w:t>
      </w:r>
    </w:p>
    <w:p w:rsidR="008C04EA" w:rsidRPr="00E83A06" w:rsidRDefault="008C04EA" w:rsidP="0057000C">
      <w:pPr>
        <w:pStyle w:val="a4"/>
        <w:rPr>
          <w:rStyle w:val="af6"/>
        </w:rPr>
      </w:pPr>
      <w:r w:rsidRPr="00E83A06">
        <w:rPr>
          <w:rStyle w:val="af6"/>
        </w:rPr>
        <w:t>&lt;</w:t>
      </w:r>
      <w:r w:rsidRPr="00E83A06">
        <w:rPr>
          <w:rStyle w:val="af7"/>
        </w:rPr>
        <w:t>Button</w:t>
      </w:r>
      <w:r w:rsidRPr="00E83A06">
        <w:rPr>
          <w:rStyle w:val="af6"/>
        </w:rPr>
        <w:t xml:space="preserve"> </w:t>
      </w:r>
      <w:r w:rsidRPr="00E83A06">
        <w:rPr>
          <w:rStyle w:val="XML"/>
        </w:rPr>
        <w:t>Background</w:t>
      </w:r>
      <w:r w:rsidRPr="00E83A06">
        <w:rPr>
          <w:rStyle w:val="af6"/>
        </w:rPr>
        <w:t>="Red" /&gt;</w:t>
      </w:r>
    </w:p>
    <w:p w:rsidR="008C04EA" w:rsidRPr="00E83A06" w:rsidRDefault="008C04EA" w:rsidP="0057000C">
      <w:pPr>
        <w:pStyle w:val="a4"/>
        <w:rPr>
          <w:rStyle w:val="af6"/>
        </w:rPr>
      </w:pPr>
      <w:r w:rsidRPr="00E83A06">
        <w:rPr>
          <w:rStyle w:val="af6"/>
        </w:rPr>
        <w:t>&lt;</w:t>
      </w:r>
      <w:r w:rsidRPr="00E83A06">
        <w:rPr>
          <w:rStyle w:val="af7"/>
        </w:rPr>
        <w:t>Button</w:t>
      </w:r>
      <w:r w:rsidRPr="00E83A06">
        <w:rPr>
          <w:rStyle w:val="af6"/>
        </w:rPr>
        <w:t xml:space="preserve"> </w:t>
      </w:r>
      <w:r w:rsidRPr="00E83A06">
        <w:rPr>
          <w:rStyle w:val="XML"/>
        </w:rPr>
        <w:t>Background</w:t>
      </w:r>
      <w:r w:rsidRPr="00E83A06">
        <w:rPr>
          <w:rStyle w:val="af6"/>
        </w:rPr>
        <w:t>="#64A" /&gt;</w:t>
      </w:r>
    </w:p>
    <w:p w:rsidR="008C04EA" w:rsidRPr="00E83A06" w:rsidRDefault="008C04EA" w:rsidP="0057000C">
      <w:pPr>
        <w:pStyle w:val="a4"/>
        <w:rPr>
          <w:rStyle w:val="af6"/>
        </w:rPr>
      </w:pPr>
      <w:r w:rsidRPr="00E83A06">
        <w:rPr>
          <w:rStyle w:val="af6"/>
        </w:rPr>
        <w:lastRenderedPageBreak/>
        <w:t>&lt;</w:t>
      </w:r>
      <w:r w:rsidRPr="00E83A06">
        <w:rPr>
          <w:rStyle w:val="af7"/>
        </w:rPr>
        <w:t>Button</w:t>
      </w:r>
      <w:r w:rsidRPr="00E83A06">
        <w:rPr>
          <w:rStyle w:val="af6"/>
        </w:rPr>
        <w:t xml:space="preserve"> </w:t>
      </w:r>
      <w:r w:rsidRPr="00E83A06">
        <w:rPr>
          <w:rStyle w:val="XML"/>
        </w:rPr>
        <w:t>Background</w:t>
      </w:r>
      <w:r w:rsidRPr="00E83A06">
        <w:rPr>
          <w:rStyle w:val="af6"/>
        </w:rPr>
        <w:t>="#FF00674A" /&gt;</w:t>
      </w:r>
    </w:p>
    <w:p w:rsidR="008C04EA" w:rsidRPr="00E83A06" w:rsidRDefault="008C04EA" w:rsidP="0057000C">
      <w:pPr>
        <w:pStyle w:val="a4"/>
        <w:rPr>
          <w:rStyle w:val="af6"/>
        </w:rPr>
      </w:pPr>
      <w:r w:rsidRPr="00E83A06">
        <w:rPr>
          <w:rStyle w:val="af6"/>
        </w:rPr>
        <w:t>&lt;</w:t>
      </w:r>
      <w:r w:rsidRPr="00E83A06">
        <w:rPr>
          <w:rStyle w:val="af7"/>
        </w:rPr>
        <w:t>Button</w:t>
      </w:r>
      <w:r w:rsidRPr="00E83A06">
        <w:rPr>
          <w:rStyle w:val="af6"/>
        </w:rPr>
        <w:t xml:space="preserve"> </w:t>
      </w:r>
      <w:r w:rsidRPr="00E83A06">
        <w:rPr>
          <w:rStyle w:val="XML"/>
        </w:rPr>
        <w:t>Background</w:t>
      </w:r>
      <w:r w:rsidRPr="00E83A06">
        <w:rPr>
          <w:rStyle w:val="af6"/>
        </w:rPr>
        <w:t>="sc# 0.1 0.1 0.5 0.3" /&gt;</w:t>
      </w:r>
    </w:p>
    <w:p w:rsidR="008C04EA" w:rsidRDefault="008C04EA" w:rsidP="008C04EA">
      <w:r>
        <w:t xml:space="preserve">Ради справедливости отметим, что в приведённом выше примере на самом деле используется не цвет, а соответствующая кисть </w:t>
      </w:r>
      <w:r w:rsidRPr="00E83A06">
        <w:rPr>
          <w:rStyle w:val="af5"/>
        </w:rPr>
        <w:t>SolidColorBrush</w:t>
      </w:r>
      <w:r>
        <w:t>:</w:t>
      </w:r>
    </w:p>
    <w:p w:rsidR="008C04EA" w:rsidRPr="00682C29" w:rsidRDefault="008C04EA" w:rsidP="00E83A06">
      <w:pPr>
        <w:pStyle w:val="a4"/>
        <w:rPr>
          <w:rStyle w:val="af4"/>
          <w:lang w:val="en-US"/>
        </w:rPr>
      </w:pPr>
      <w:proofErr w:type="gramStart"/>
      <w:r w:rsidRPr="00682C29">
        <w:rPr>
          <w:rStyle w:val="af4"/>
          <w:lang w:val="en-US"/>
        </w:rPr>
        <w:t>&lt;!--</w:t>
      </w:r>
      <w:proofErr w:type="gramEnd"/>
      <w:r w:rsidRPr="00682C29">
        <w:rPr>
          <w:rStyle w:val="af4"/>
          <w:lang w:val="en-US"/>
        </w:rPr>
        <w:t xml:space="preserve"> </w:t>
      </w:r>
      <w:r w:rsidRPr="00E83A06">
        <w:rPr>
          <w:rStyle w:val="af4"/>
        </w:rPr>
        <w:t>эквивалент</w:t>
      </w:r>
      <w:r w:rsidRPr="00682C29">
        <w:rPr>
          <w:rStyle w:val="af4"/>
          <w:lang w:val="en-US"/>
        </w:rPr>
        <w:t xml:space="preserve"> &lt;Button Background="Red" /&gt; --&gt;</w:t>
      </w:r>
    </w:p>
    <w:p w:rsidR="008C04EA" w:rsidRPr="00E83A06" w:rsidRDefault="008C04EA" w:rsidP="00E83A06">
      <w:pPr>
        <w:pStyle w:val="a4"/>
        <w:rPr>
          <w:rStyle w:val="af6"/>
        </w:rPr>
      </w:pPr>
      <w:r w:rsidRPr="00E83A06">
        <w:rPr>
          <w:rStyle w:val="af6"/>
        </w:rPr>
        <w:t>&lt;</w:t>
      </w:r>
      <w:r w:rsidRPr="00E83A06">
        <w:rPr>
          <w:rStyle w:val="af7"/>
        </w:rPr>
        <w:t>Button</w:t>
      </w:r>
      <w:r w:rsidRPr="00E83A06">
        <w:rPr>
          <w:rStyle w:val="af6"/>
        </w:rPr>
        <w:t>&gt;</w:t>
      </w:r>
    </w:p>
    <w:p w:rsidR="008C04EA" w:rsidRPr="00E83A06" w:rsidRDefault="008C04EA" w:rsidP="00E83A06">
      <w:pPr>
        <w:pStyle w:val="a4"/>
        <w:rPr>
          <w:rStyle w:val="af6"/>
        </w:rPr>
      </w:pPr>
      <w:r w:rsidRPr="00E83A06">
        <w:rPr>
          <w:rStyle w:val="af6"/>
        </w:rPr>
        <w:t xml:space="preserve">  &lt;</w:t>
      </w:r>
      <w:r w:rsidRPr="00E83A06">
        <w:rPr>
          <w:rStyle w:val="af7"/>
        </w:rPr>
        <w:t>Button.Background</w:t>
      </w:r>
      <w:r w:rsidRPr="00E83A06">
        <w:rPr>
          <w:rStyle w:val="af6"/>
        </w:rPr>
        <w:t>&gt;</w:t>
      </w:r>
    </w:p>
    <w:p w:rsidR="008C04EA" w:rsidRPr="00E83A06" w:rsidRDefault="008C04EA" w:rsidP="00E83A06">
      <w:pPr>
        <w:pStyle w:val="a4"/>
        <w:rPr>
          <w:rStyle w:val="af6"/>
        </w:rPr>
      </w:pPr>
      <w:r w:rsidRPr="00E83A06">
        <w:rPr>
          <w:rStyle w:val="af6"/>
        </w:rPr>
        <w:t xml:space="preserve">    &lt;</w:t>
      </w:r>
      <w:r w:rsidRPr="00E83A06">
        <w:rPr>
          <w:rStyle w:val="af7"/>
        </w:rPr>
        <w:t>SolidColorBrush</w:t>
      </w:r>
      <w:r w:rsidRPr="00E83A06">
        <w:rPr>
          <w:rStyle w:val="af6"/>
        </w:rPr>
        <w:t xml:space="preserve"> </w:t>
      </w:r>
      <w:r w:rsidRPr="00E83A06">
        <w:rPr>
          <w:rStyle w:val="XML"/>
        </w:rPr>
        <w:t>Color</w:t>
      </w:r>
      <w:r w:rsidRPr="00E83A06">
        <w:rPr>
          <w:rStyle w:val="af6"/>
        </w:rPr>
        <w:t>="Red" /&gt;</w:t>
      </w:r>
    </w:p>
    <w:p w:rsidR="008C04EA" w:rsidRPr="00E83A06" w:rsidRDefault="008C04EA" w:rsidP="00E83A06">
      <w:pPr>
        <w:pStyle w:val="a4"/>
        <w:rPr>
          <w:rStyle w:val="af6"/>
          <w:lang w:val="ru-RU"/>
        </w:rPr>
      </w:pPr>
      <w:r w:rsidRPr="00E83A06">
        <w:rPr>
          <w:rStyle w:val="af6"/>
        </w:rPr>
        <w:t xml:space="preserve">  </w:t>
      </w:r>
      <w:r w:rsidRPr="00E83A06">
        <w:rPr>
          <w:rStyle w:val="af6"/>
          <w:lang w:val="ru-RU"/>
        </w:rPr>
        <w:t>&lt;/</w:t>
      </w:r>
      <w:r w:rsidRPr="00E83A06">
        <w:rPr>
          <w:rStyle w:val="af7"/>
        </w:rPr>
        <w:t>Button</w:t>
      </w:r>
      <w:r w:rsidRPr="00E83A06">
        <w:rPr>
          <w:rStyle w:val="af7"/>
          <w:lang w:val="ru-RU"/>
        </w:rPr>
        <w:t>.</w:t>
      </w:r>
      <w:r w:rsidRPr="00E83A06">
        <w:rPr>
          <w:rStyle w:val="af7"/>
        </w:rPr>
        <w:t>Background</w:t>
      </w:r>
      <w:r w:rsidRPr="00E83A06">
        <w:rPr>
          <w:rStyle w:val="af6"/>
          <w:lang w:val="ru-RU"/>
        </w:rPr>
        <w:t>&gt;</w:t>
      </w:r>
    </w:p>
    <w:p w:rsidR="008C04EA" w:rsidRPr="00E83A06" w:rsidRDefault="008C04EA" w:rsidP="00E83A06">
      <w:pPr>
        <w:pStyle w:val="a4"/>
        <w:rPr>
          <w:rStyle w:val="af6"/>
          <w:lang w:val="ru-RU"/>
        </w:rPr>
      </w:pPr>
      <w:r w:rsidRPr="00E83A06">
        <w:rPr>
          <w:rStyle w:val="af6"/>
          <w:lang w:val="ru-RU"/>
        </w:rPr>
        <w:t>&lt;/</w:t>
      </w:r>
      <w:r w:rsidRPr="00E83A06">
        <w:rPr>
          <w:rStyle w:val="af7"/>
        </w:rPr>
        <w:t>Button</w:t>
      </w:r>
      <w:r w:rsidRPr="00E83A06">
        <w:rPr>
          <w:rStyle w:val="af6"/>
          <w:lang w:val="ru-RU"/>
        </w:rPr>
        <w:t>&gt;</w:t>
      </w:r>
    </w:p>
    <w:p w:rsidR="00E83A06" w:rsidRDefault="00E83A06" w:rsidP="00E83A06">
      <w:pPr>
        <w:pStyle w:val="2"/>
      </w:pPr>
      <w:r>
        <w:t>10.2. Кисти</w:t>
      </w:r>
    </w:p>
    <w:p w:rsidR="00E83A06" w:rsidRDefault="00E83A06" w:rsidP="00E83A06">
      <w:r w:rsidRPr="00E83A06">
        <w:rPr>
          <w:rStyle w:val="a8"/>
        </w:rPr>
        <w:t>Кисть</w:t>
      </w:r>
      <w:r>
        <w:t xml:space="preserve"> – это объект, используемый для заполнения фона, переднего плана, границы, линии. Любая кисть является потомком абстрактного класса </w:t>
      </w:r>
      <w:r w:rsidRPr="00E83A06">
        <w:rPr>
          <w:rStyle w:val="a9"/>
        </w:rPr>
        <w:t>System.Windows.Media.</w:t>
      </w:r>
      <w:r w:rsidRPr="00E83A06">
        <w:rPr>
          <w:rStyle w:val="af5"/>
        </w:rPr>
        <w:t>Brush</w:t>
      </w:r>
      <w:r>
        <w:t>. Имеется несколько стандартных классов кистей:</w:t>
      </w:r>
    </w:p>
    <w:p w:rsidR="00E83A06" w:rsidRDefault="00E83A06" w:rsidP="00E83A06">
      <w:r>
        <w:t xml:space="preserve">1. </w:t>
      </w:r>
      <w:r w:rsidRPr="00E83A06">
        <w:rPr>
          <w:rStyle w:val="af5"/>
        </w:rPr>
        <w:t>SolidColorBrush</w:t>
      </w:r>
      <w:r>
        <w:t xml:space="preserve"> – закрашивает область сплошным цветом;</w:t>
      </w:r>
    </w:p>
    <w:p w:rsidR="00E83A06" w:rsidRDefault="00E83A06" w:rsidP="00E83A06">
      <w:r>
        <w:t xml:space="preserve">2. </w:t>
      </w:r>
      <w:r w:rsidRPr="00E83A06">
        <w:rPr>
          <w:rStyle w:val="af5"/>
        </w:rPr>
        <w:t>LinearGradientBrush</w:t>
      </w:r>
      <w:r>
        <w:t xml:space="preserve"> – </w:t>
      </w:r>
      <w:r w:rsidR="00E31444">
        <w:t>закрашивает</w:t>
      </w:r>
      <w:r>
        <w:t xml:space="preserve"> область, используя линейное градиентное заполнение, изображающее плавный переход от одного цвета к другому;</w:t>
      </w:r>
    </w:p>
    <w:p w:rsidR="00E83A06" w:rsidRDefault="00E83A06" w:rsidP="00E83A06">
      <w:r>
        <w:t xml:space="preserve">3. </w:t>
      </w:r>
      <w:r w:rsidRPr="00E83A06">
        <w:rPr>
          <w:rStyle w:val="af5"/>
        </w:rPr>
        <w:t>RadialGradientBrush</w:t>
      </w:r>
      <w:r>
        <w:t xml:space="preserve"> – </w:t>
      </w:r>
      <w:r w:rsidR="00E31444">
        <w:t>рисует</w:t>
      </w:r>
      <w:r>
        <w:t xml:space="preserve"> область, используя радиальн</w:t>
      </w:r>
      <w:r w:rsidR="00E31444">
        <w:t>ый</w:t>
      </w:r>
      <w:r>
        <w:t xml:space="preserve"> градиент.</w:t>
      </w:r>
    </w:p>
    <w:p w:rsidR="00E83A06" w:rsidRDefault="00E83A06" w:rsidP="00E83A06">
      <w:r>
        <w:t xml:space="preserve">4 </w:t>
      </w:r>
      <w:r w:rsidRPr="00E83A06">
        <w:rPr>
          <w:rStyle w:val="af5"/>
        </w:rPr>
        <w:t>ImageBrush</w:t>
      </w:r>
      <w:r>
        <w:t xml:space="preserve"> – рисует область, используя изображение, которое может растягиваться, масштабироваться или многократно повторяться.</w:t>
      </w:r>
    </w:p>
    <w:p w:rsidR="00E83A06" w:rsidRDefault="00E83A06" w:rsidP="00E83A06">
      <w:r>
        <w:t xml:space="preserve">5. </w:t>
      </w:r>
      <w:r w:rsidR="00A21B7E" w:rsidRPr="00E83A06">
        <w:rPr>
          <w:rStyle w:val="af5"/>
        </w:rPr>
        <w:t>VisualBrush</w:t>
      </w:r>
      <w:r w:rsidR="00A21B7E">
        <w:t xml:space="preserve"> – заполняет область, используя объект </w:t>
      </w:r>
      <w:r w:rsidR="00A21B7E" w:rsidRPr="00E83A06">
        <w:rPr>
          <w:rStyle w:val="af5"/>
        </w:rPr>
        <w:t>Visual</w:t>
      </w:r>
      <w:r>
        <w:t>.</w:t>
      </w:r>
    </w:p>
    <w:p w:rsidR="00E83A06" w:rsidRDefault="00E83A06" w:rsidP="00E83A06">
      <w:r>
        <w:t xml:space="preserve">6. </w:t>
      </w:r>
      <w:r w:rsidR="00A21B7E" w:rsidRPr="00E83A06">
        <w:rPr>
          <w:rStyle w:val="af5"/>
        </w:rPr>
        <w:t>DrawingBrush</w:t>
      </w:r>
      <w:r w:rsidR="00A21B7E">
        <w:t xml:space="preserve"> – рисует область, используя объект </w:t>
      </w:r>
      <w:r w:rsidR="00A21B7E" w:rsidRPr="00E83A06">
        <w:rPr>
          <w:rStyle w:val="af5"/>
        </w:rPr>
        <w:t>Drawing</w:t>
      </w:r>
      <w:r>
        <w:t>.</w:t>
      </w:r>
    </w:p>
    <w:p w:rsidR="00E83A06" w:rsidRDefault="00E83A06" w:rsidP="00E83A06">
      <w:r w:rsidRPr="00E83A06">
        <w:t xml:space="preserve">Кисть </w:t>
      </w:r>
      <w:r w:rsidRPr="00E83A06">
        <w:rPr>
          <w:rStyle w:val="af5"/>
        </w:rPr>
        <w:t>SolidColorBrush</w:t>
      </w:r>
      <w:r>
        <w:t xml:space="preserve"> – самая простая из кистей. Во всех предыдущих примерах разметки использовалась именно она. Свойство кисти </w:t>
      </w:r>
      <w:r w:rsidRPr="00E83A06">
        <w:rPr>
          <w:rStyle w:val="a9"/>
        </w:rPr>
        <w:t>Color</w:t>
      </w:r>
      <w:r>
        <w:t xml:space="preserve"> определяет цвет сплошной заливки. Анализатор XAML способен автоматически создать объект </w:t>
      </w:r>
      <w:r w:rsidRPr="00E83A06">
        <w:rPr>
          <w:rStyle w:val="af5"/>
        </w:rPr>
        <w:t>SolidColorBrush</w:t>
      </w:r>
      <w:r>
        <w:t xml:space="preserve"> на основе строки с представлением цвета. Также отметим, что в классе </w:t>
      </w:r>
      <w:r w:rsidRPr="00E83A06">
        <w:rPr>
          <w:rStyle w:val="af5"/>
        </w:rPr>
        <w:t>SystemColors</w:t>
      </w:r>
      <w:r>
        <w:t xml:space="preserve"> задан набор статических кистей </w:t>
      </w:r>
      <w:r w:rsidRPr="00E83A06">
        <w:rPr>
          <w:rStyle w:val="af5"/>
        </w:rPr>
        <w:t>SolidColorBrush</w:t>
      </w:r>
      <w:r>
        <w:t>, соответствующих системным цветам.</w:t>
      </w:r>
    </w:p>
    <w:p w:rsidR="00E83A06" w:rsidRPr="00E83A06" w:rsidRDefault="00E83A06" w:rsidP="00E83A06">
      <w:pPr>
        <w:pStyle w:val="a4"/>
        <w:rPr>
          <w:rStyle w:val="af6"/>
        </w:rPr>
      </w:pPr>
      <w:r w:rsidRPr="00E83A06">
        <w:rPr>
          <w:rStyle w:val="af6"/>
        </w:rPr>
        <w:t>&lt;</w:t>
      </w:r>
      <w:r w:rsidRPr="00E83A06">
        <w:rPr>
          <w:rStyle w:val="af7"/>
        </w:rPr>
        <w:t>Button</w:t>
      </w:r>
      <w:r w:rsidRPr="00E83A06">
        <w:rPr>
          <w:rStyle w:val="af6"/>
        </w:rPr>
        <w:t xml:space="preserve"> </w:t>
      </w:r>
      <w:r w:rsidRPr="00E83A06">
        <w:rPr>
          <w:rStyle w:val="XML"/>
        </w:rPr>
        <w:t>Background</w:t>
      </w:r>
      <w:r w:rsidRPr="00E83A06">
        <w:rPr>
          <w:rStyle w:val="af6"/>
        </w:rPr>
        <w:t>="{</w:t>
      </w:r>
      <w:r w:rsidRPr="00E83A06">
        <w:rPr>
          <w:rStyle w:val="af7"/>
        </w:rPr>
        <w:t>x</w:t>
      </w:r>
      <w:proofErr w:type="gramStart"/>
      <w:r w:rsidRPr="00E83A06">
        <w:rPr>
          <w:rStyle w:val="af7"/>
        </w:rPr>
        <w:t>:Static</w:t>
      </w:r>
      <w:proofErr w:type="gramEnd"/>
      <w:r w:rsidRPr="00E83A06">
        <w:rPr>
          <w:rStyle w:val="af6"/>
        </w:rPr>
        <w:t xml:space="preserve"> </w:t>
      </w:r>
      <w:r w:rsidRPr="00E83A06">
        <w:rPr>
          <w:rStyle w:val="XML"/>
        </w:rPr>
        <w:t>SystemColors.ControlBrush</w:t>
      </w:r>
      <w:r w:rsidRPr="00E83A06">
        <w:rPr>
          <w:rStyle w:val="af6"/>
        </w:rPr>
        <w:t>}" /&gt;</w:t>
      </w:r>
    </w:p>
    <w:p w:rsidR="00E83A06" w:rsidRDefault="00E83A06" w:rsidP="00E83A06">
      <w:r>
        <w:t xml:space="preserve">Кисть </w:t>
      </w:r>
      <w:r w:rsidRPr="00E83A06">
        <w:rPr>
          <w:rStyle w:val="af5"/>
        </w:rPr>
        <w:t>LinearGradientBrush</w:t>
      </w:r>
      <w:r>
        <w:t xml:space="preserve"> создаёт заполнение, которое представляет собой переход от одного цвета к другому. Ниже приведён простейший пример градиента, который закрашивает </w:t>
      </w:r>
      <w:r w:rsidR="00E31444">
        <w:t>фон окна</w:t>
      </w:r>
      <w:r>
        <w:t xml:space="preserve"> по диагонали от синего цвета в левом верхнем углу к белому цвету в правом нижнем углу:</w:t>
      </w:r>
    </w:p>
    <w:p w:rsidR="00E31444" w:rsidRPr="00E31444" w:rsidRDefault="00E31444" w:rsidP="00E31444">
      <w:pPr>
        <w:pStyle w:val="a4"/>
        <w:rPr>
          <w:rStyle w:val="af6"/>
        </w:rPr>
      </w:pPr>
      <w:r w:rsidRPr="00E31444">
        <w:rPr>
          <w:rStyle w:val="af6"/>
        </w:rPr>
        <w:t>&lt;</w:t>
      </w:r>
      <w:r w:rsidRPr="00E31444">
        <w:rPr>
          <w:rStyle w:val="af7"/>
        </w:rPr>
        <w:t>Window.Background</w:t>
      </w:r>
      <w:r w:rsidRPr="00E31444">
        <w:rPr>
          <w:rStyle w:val="af6"/>
        </w:rPr>
        <w:t>&gt;</w:t>
      </w:r>
    </w:p>
    <w:p w:rsidR="00E31444" w:rsidRPr="00E31444" w:rsidRDefault="00E31444" w:rsidP="00E31444">
      <w:pPr>
        <w:pStyle w:val="a4"/>
        <w:rPr>
          <w:rStyle w:val="af6"/>
        </w:rPr>
      </w:pPr>
      <w:r w:rsidRPr="00E31444">
        <w:rPr>
          <w:rStyle w:val="af6"/>
        </w:rPr>
        <w:t xml:space="preserve">  &lt;</w:t>
      </w:r>
      <w:r w:rsidRPr="00E31444">
        <w:rPr>
          <w:rStyle w:val="af7"/>
        </w:rPr>
        <w:t>LinearGradientBrush</w:t>
      </w:r>
      <w:r w:rsidRPr="00E31444">
        <w:rPr>
          <w:rStyle w:val="af6"/>
        </w:rPr>
        <w:t>&gt;</w:t>
      </w:r>
    </w:p>
    <w:p w:rsidR="00E31444" w:rsidRPr="00E31444" w:rsidRDefault="00E31444" w:rsidP="00E31444">
      <w:pPr>
        <w:pStyle w:val="a4"/>
        <w:rPr>
          <w:rStyle w:val="af6"/>
        </w:rPr>
      </w:pPr>
      <w:r w:rsidRPr="00E31444">
        <w:rPr>
          <w:rStyle w:val="af6"/>
        </w:rPr>
        <w:t xml:space="preserve">    &lt;</w:t>
      </w:r>
      <w:r w:rsidRPr="00E31444">
        <w:rPr>
          <w:rStyle w:val="af7"/>
        </w:rPr>
        <w:t>GradientStop</w:t>
      </w:r>
      <w:r w:rsidRPr="00E31444">
        <w:rPr>
          <w:rStyle w:val="af6"/>
        </w:rPr>
        <w:t xml:space="preserve"> </w:t>
      </w:r>
      <w:r w:rsidRPr="00E31444">
        <w:rPr>
          <w:rStyle w:val="XML"/>
        </w:rPr>
        <w:t>Color</w:t>
      </w:r>
      <w:r w:rsidRPr="00E31444">
        <w:rPr>
          <w:rStyle w:val="af6"/>
        </w:rPr>
        <w:t xml:space="preserve">="Blue" </w:t>
      </w:r>
      <w:r w:rsidRPr="00E31444">
        <w:rPr>
          <w:rStyle w:val="XML"/>
        </w:rPr>
        <w:t>Offset</w:t>
      </w:r>
      <w:r w:rsidRPr="00E31444">
        <w:rPr>
          <w:rStyle w:val="af6"/>
        </w:rPr>
        <w:t>="0" /&gt;</w:t>
      </w:r>
    </w:p>
    <w:p w:rsidR="00E31444" w:rsidRPr="00E31444" w:rsidRDefault="00E31444" w:rsidP="00E31444">
      <w:pPr>
        <w:pStyle w:val="a4"/>
        <w:rPr>
          <w:rStyle w:val="af6"/>
        </w:rPr>
      </w:pPr>
      <w:r w:rsidRPr="00E31444">
        <w:rPr>
          <w:rStyle w:val="af6"/>
        </w:rPr>
        <w:t xml:space="preserve">    &lt;</w:t>
      </w:r>
      <w:r w:rsidRPr="00E31444">
        <w:rPr>
          <w:rStyle w:val="af7"/>
        </w:rPr>
        <w:t>GradientStop</w:t>
      </w:r>
      <w:r w:rsidRPr="00E31444">
        <w:rPr>
          <w:rStyle w:val="af6"/>
        </w:rPr>
        <w:t xml:space="preserve"> </w:t>
      </w:r>
      <w:r w:rsidRPr="00E31444">
        <w:rPr>
          <w:rStyle w:val="XML"/>
        </w:rPr>
        <w:t>Color</w:t>
      </w:r>
      <w:r w:rsidRPr="00E31444">
        <w:rPr>
          <w:rStyle w:val="af6"/>
        </w:rPr>
        <w:t xml:space="preserve">="White" </w:t>
      </w:r>
      <w:r w:rsidRPr="00E31444">
        <w:rPr>
          <w:rStyle w:val="XML"/>
        </w:rPr>
        <w:t>Offset</w:t>
      </w:r>
      <w:r w:rsidRPr="00E31444">
        <w:rPr>
          <w:rStyle w:val="af6"/>
        </w:rPr>
        <w:t>="1" /&gt;</w:t>
      </w:r>
    </w:p>
    <w:p w:rsidR="00E31444" w:rsidRPr="00E31444" w:rsidRDefault="00E31444" w:rsidP="00E31444">
      <w:pPr>
        <w:pStyle w:val="a4"/>
        <w:rPr>
          <w:rStyle w:val="af6"/>
        </w:rPr>
      </w:pPr>
      <w:r w:rsidRPr="00E31444">
        <w:rPr>
          <w:rStyle w:val="af6"/>
        </w:rPr>
        <w:t xml:space="preserve">  &lt;/</w:t>
      </w:r>
      <w:r w:rsidRPr="00E31444">
        <w:rPr>
          <w:rStyle w:val="af7"/>
        </w:rPr>
        <w:t>LinearGradientBrush</w:t>
      </w:r>
      <w:r w:rsidRPr="00E31444">
        <w:rPr>
          <w:rStyle w:val="af6"/>
        </w:rPr>
        <w:t>&gt;</w:t>
      </w:r>
    </w:p>
    <w:p w:rsidR="00E31444" w:rsidRPr="00682C29" w:rsidRDefault="00E31444" w:rsidP="00E31444">
      <w:pPr>
        <w:pStyle w:val="a4"/>
        <w:rPr>
          <w:rStyle w:val="af6"/>
          <w:lang w:val="ru-RU"/>
        </w:rPr>
      </w:pPr>
      <w:r w:rsidRPr="00682C29">
        <w:rPr>
          <w:rStyle w:val="af6"/>
          <w:lang w:val="ru-RU"/>
        </w:rPr>
        <w:t>&lt;/</w:t>
      </w:r>
      <w:r w:rsidRPr="00E31444">
        <w:rPr>
          <w:rStyle w:val="af7"/>
        </w:rPr>
        <w:t>Window</w:t>
      </w:r>
      <w:r w:rsidRPr="00682C29">
        <w:rPr>
          <w:rStyle w:val="af7"/>
          <w:lang w:val="ru-RU"/>
        </w:rPr>
        <w:t>.</w:t>
      </w:r>
      <w:r w:rsidRPr="00E31444">
        <w:rPr>
          <w:rStyle w:val="af7"/>
        </w:rPr>
        <w:t>Background</w:t>
      </w:r>
      <w:r w:rsidRPr="00682C29">
        <w:rPr>
          <w:rStyle w:val="af6"/>
          <w:lang w:val="ru-RU"/>
        </w:rPr>
        <w:t>&gt;</w:t>
      </w:r>
    </w:p>
    <w:p w:rsidR="00E83A06" w:rsidRDefault="00E83A06" w:rsidP="00E31444">
      <w:r>
        <w:lastRenderedPageBreak/>
        <w:t>Градиент</w:t>
      </w:r>
      <w:r w:rsidRPr="00E31444">
        <w:t xml:space="preserve"> </w:t>
      </w:r>
      <w:r>
        <w:t>в</w:t>
      </w:r>
      <w:r w:rsidRPr="00E31444">
        <w:t xml:space="preserve"> </w:t>
      </w:r>
      <w:r w:rsidRPr="00E31444">
        <w:rPr>
          <w:rStyle w:val="af5"/>
        </w:rPr>
        <w:t>LinearGradientBrush</w:t>
      </w:r>
      <w:r w:rsidRPr="00E31444">
        <w:t xml:space="preserve"> </w:t>
      </w:r>
      <w:r>
        <w:t>строится</w:t>
      </w:r>
      <w:r w:rsidRPr="00E31444">
        <w:t xml:space="preserve"> </w:t>
      </w:r>
      <w:r>
        <w:t>по</w:t>
      </w:r>
      <w:r w:rsidRPr="00E31444">
        <w:t xml:space="preserve"> </w:t>
      </w:r>
      <w:r>
        <w:t>следующим</w:t>
      </w:r>
      <w:r w:rsidRPr="00E31444">
        <w:t xml:space="preserve"> </w:t>
      </w:r>
      <w:r>
        <w:t>правилам</w:t>
      </w:r>
      <w:r w:rsidRPr="00E31444">
        <w:t xml:space="preserve">. </w:t>
      </w:r>
      <w:r>
        <w:t xml:space="preserve">Вокруг заполняемой области очерчивается виртуальный прямоугольник, у которого левый верхний угол имеет координаты (0, 0), а правый нижний – (1, 1). В этих координатах при помощи свойств </w:t>
      </w:r>
      <w:r w:rsidRPr="00604057">
        <w:rPr>
          <w:rStyle w:val="a9"/>
        </w:rPr>
        <w:t>StartPoint</w:t>
      </w:r>
      <w:r>
        <w:t xml:space="preserve"> и </w:t>
      </w:r>
      <w:r w:rsidRPr="00604057">
        <w:rPr>
          <w:rStyle w:val="a9"/>
        </w:rPr>
        <w:t>EndPoint</w:t>
      </w:r>
      <w:r>
        <w:t xml:space="preserve"> задаётся </w:t>
      </w:r>
      <w:r w:rsidRPr="00604057">
        <w:rPr>
          <w:rStyle w:val="a8"/>
        </w:rPr>
        <w:t>вектор градиента</w:t>
      </w:r>
      <w:r>
        <w:t xml:space="preserve"> (по умолчанию </w:t>
      </w:r>
      <w:r w:rsidRPr="00604057">
        <w:rPr>
          <w:rStyle w:val="a9"/>
        </w:rPr>
        <w:t>StartPoint=0,0</w:t>
      </w:r>
      <w:r>
        <w:t xml:space="preserve"> и </w:t>
      </w:r>
      <w:r w:rsidRPr="00604057">
        <w:rPr>
          <w:rStyle w:val="a9"/>
        </w:rPr>
        <w:t>EndPoint=1,1</w:t>
      </w:r>
      <w:r>
        <w:t>)</w:t>
      </w:r>
      <w:r w:rsidR="00604057">
        <w:rPr>
          <w:rStyle w:val="ae"/>
        </w:rPr>
        <w:footnoteReference w:id="6"/>
      </w:r>
      <w:r>
        <w:t xml:space="preserve">. Коллекция </w:t>
      </w:r>
      <w:r w:rsidRPr="00604057">
        <w:rPr>
          <w:rStyle w:val="a9"/>
        </w:rPr>
        <w:t>GradientStops</w:t>
      </w:r>
      <w:r w:rsidR="00604057">
        <w:t xml:space="preserve">, являющаяся свойством содержимого для </w:t>
      </w:r>
      <w:r w:rsidR="00604057" w:rsidRPr="00E31444">
        <w:rPr>
          <w:rStyle w:val="af5"/>
        </w:rPr>
        <w:t>LinearGradientBrush</w:t>
      </w:r>
      <w:r w:rsidR="00604057">
        <w:t xml:space="preserve">, </w:t>
      </w:r>
      <w:r>
        <w:t xml:space="preserve">содержит </w:t>
      </w:r>
      <w:r w:rsidRPr="00604057">
        <w:rPr>
          <w:rStyle w:val="a8"/>
        </w:rPr>
        <w:t>опорные точки градиента</w:t>
      </w:r>
      <w:r>
        <w:t xml:space="preserve"> – объекты </w:t>
      </w:r>
      <w:r w:rsidRPr="00604057">
        <w:rPr>
          <w:rStyle w:val="af5"/>
        </w:rPr>
        <w:t>GradientStop</w:t>
      </w:r>
      <w:r>
        <w:t xml:space="preserve"> с указанием на цвет и смещение относительно вектора градиента (0 – начало вектора, 1 – конец вектора):</w:t>
      </w:r>
    </w:p>
    <w:p w:rsidR="00604057" w:rsidRPr="00604057" w:rsidRDefault="00604057" w:rsidP="00604057">
      <w:pPr>
        <w:pStyle w:val="a4"/>
        <w:rPr>
          <w:rStyle w:val="af6"/>
        </w:rPr>
      </w:pPr>
      <w:r w:rsidRPr="00604057">
        <w:rPr>
          <w:rStyle w:val="af6"/>
        </w:rPr>
        <w:t>&lt;</w:t>
      </w:r>
      <w:r w:rsidRPr="00604057">
        <w:rPr>
          <w:rStyle w:val="af7"/>
        </w:rPr>
        <w:t>Window.Background</w:t>
      </w:r>
      <w:r w:rsidRPr="00604057">
        <w:rPr>
          <w:rStyle w:val="af6"/>
        </w:rPr>
        <w:t>&gt;</w:t>
      </w:r>
    </w:p>
    <w:p w:rsidR="00604057" w:rsidRPr="00604057" w:rsidRDefault="00604057" w:rsidP="00604057">
      <w:pPr>
        <w:pStyle w:val="a4"/>
        <w:rPr>
          <w:rStyle w:val="af6"/>
        </w:rPr>
      </w:pPr>
      <w:r w:rsidRPr="00604057">
        <w:rPr>
          <w:rStyle w:val="af6"/>
        </w:rPr>
        <w:t xml:space="preserve">  &lt;</w:t>
      </w:r>
      <w:r w:rsidRPr="00604057">
        <w:rPr>
          <w:rStyle w:val="af7"/>
        </w:rPr>
        <w:t>LinearGradientBrush</w:t>
      </w:r>
      <w:r w:rsidRPr="00604057">
        <w:rPr>
          <w:rStyle w:val="af6"/>
        </w:rPr>
        <w:t xml:space="preserve"> </w:t>
      </w:r>
      <w:r w:rsidRPr="00604057">
        <w:rPr>
          <w:rStyle w:val="XML"/>
        </w:rPr>
        <w:t>StartPoint</w:t>
      </w:r>
      <w:r w:rsidRPr="00604057">
        <w:rPr>
          <w:rStyle w:val="af6"/>
        </w:rPr>
        <w:t>="0.5</w:t>
      </w:r>
      <w:proofErr w:type="gramStart"/>
      <w:r w:rsidRPr="00604057">
        <w:rPr>
          <w:rStyle w:val="af6"/>
        </w:rPr>
        <w:t>,0</w:t>
      </w:r>
      <w:proofErr w:type="gramEnd"/>
      <w:r w:rsidRPr="00604057">
        <w:rPr>
          <w:rStyle w:val="af6"/>
        </w:rPr>
        <w:t xml:space="preserve">" </w:t>
      </w:r>
      <w:r w:rsidRPr="00604057">
        <w:rPr>
          <w:rStyle w:val="XML"/>
        </w:rPr>
        <w:t>EndPoint</w:t>
      </w:r>
      <w:r w:rsidRPr="00604057">
        <w:rPr>
          <w:rStyle w:val="af6"/>
        </w:rPr>
        <w:t>="1,1"&gt;</w:t>
      </w:r>
    </w:p>
    <w:p w:rsidR="00604057" w:rsidRPr="00604057" w:rsidRDefault="00604057" w:rsidP="00604057">
      <w:pPr>
        <w:pStyle w:val="a4"/>
        <w:rPr>
          <w:rStyle w:val="af6"/>
        </w:rPr>
      </w:pPr>
      <w:r w:rsidRPr="00604057">
        <w:rPr>
          <w:rStyle w:val="af6"/>
        </w:rPr>
        <w:t xml:space="preserve">    &lt;</w:t>
      </w:r>
      <w:r w:rsidRPr="00604057">
        <w:rPr>
          <w:rStyle w:val="af7"/>
        </w:rPr>
        <w:t>GradientStop</w:t>
      </w:r>
      <w:r w:rsidRPr="00604057">
        <w:rPr>
          <w:rStyle w:val="af6"/>
        </w:rPr>
        <w:t xml:space="preserve"> </w:t>
      </w:r>
      <w:r w:rsidRPr="00604057">
        <w:rPr>
          <w:rStyle w:val="XML"/>
        </w:rPr>
        <w:t>Color</w:t>
      </w:r>
      <w:r w:rsidRPr="00604057">
        <w:rPr>
          <w:rStyle w:val="af6"/>
        </w:rPr>
        <w:t xml:space="preserve">="Blue" </w:t>
      </w:r>
      <w:r w:rsidRPr="00604057">
        <w:rPr>
          <w:rStyle w:val="XML"/>
        </w:rPr>
        <w:t>Offset</w:t>
      </w:r>
      <w:r w:rsidRPr="00604057">
        <w:rPr>
          <w:rStyle w:val="af6"/>
        </w:rPr>
        <w:t>="0" /&gt;</w:t>
      </w:r>
    </w:p>
    <w:p w:rsidR="00604057" w:rsidRPr="00604057" w:rsidRDefault="00604057" w:rsidP="00604057">
      <w:pPr>
        <w:pStyle w:val="a4"/>
        <w:rPr>
          <w:rStyle w:val="af6"/>
        </w:rPr>
      </w:pPr>
      <w:r w:rsidRPr="00604057">
        <w:rPr>
          <w:rStyle w:val="af6"/>
        </w:rPr>
        <w:t xml:space="preserve">    &lt;</w:t>
      </w:r>
      <w:r w:rsidRPr="00604057">
        <w:rPr>
          <w:rStyle w:val="af7"/>
        </w:rPr>
        <w:t>GradientStop</w:t>
      </w:r>
      <w:r w:rsidRPr="00604057">
        <w:rPr>
          <w:rStyle w:val="af6"/>
        </w:rPr>
        <w:t xml:space="preserve"> </w:t>
      </w:r>
      <w:r w:rsidRPr="00604057">
        <w:rPr>
          <w:rStyle w:val="XML"/>
        </w:rPr>
        <w:t>Color</w:t>
      </w:r>
      <w:r w:rsidRPr="00604057">
        <w:rPr>
          <w:rStyle w:val="af6"/>
        </w:rPr>
        <w:t xml:space="preserve">="Azure" </w:t>
      </w:r>
      <w:r w:rsidRPr="00604057">
        <w:rPr>
          <w:rStyle w:val="XML"/>
        </w:rPr>
        <w:t>Offset</w:t>
      </w:r>
      <w:r w:rsidRPr="00604057">
        <w:rPr>
          <w:rStyle w:val="af6"/>
        </w:rPr>
        <w:t>="0.3" /&gt;</w:t>
      </w:r>
    </w:p>
    <w:p w:rsidR="00604057" w:rsidRPr="00604057" w:rsidRDefault="00604057" w:rsidP="00604057">
      <w:pPr>
        <w:pStyle w:val="a4"/>
        <w:rPr>
          <w:rStyle w:val="af6"/>
        </w:rPr>
      </w:pPr>
      <w:r w:rsidRPr="00604057">
        <w:rPr>
          <w:rStyle w:val="af6"/>
        </w:rPr>
        <w:t xml:space="preserve">    &lt;</w:t>
      </w:r>
      <w:r w:rsidRPr="00604057">
        <w:rPr>
          <w:rStyle w:val="af7"/>
        </w:rPr>
        <w:t>GradientStop</w:t>
      </w:r>
      <w:r w:rsidRPr="00604057">
        <w:rPr>
          <w:rStyle w:val="af6"/>
        </w:rPr>
        <w:t xml:space="preserve"> </w:t>
      </w:r>
      <w:r w:rsidRPr="00604057">
        <w:rPr>
          <w:rStyle w:val="XML"/>
        </w:rPr>
        <w:t>Color</w:t>
      </w:r>
      <w:r w:rsidRPr="00604057">
        <w:rPr>
          <w:rStyle w:val="af6"/>
        </w:rPr>
        <w:t xml:space="preserve">="White" </w:t>
      </w:r>
      <w:r w:rsidRPr="00604057">
        <w:rPr>
          <w:rStyle w:val="XML"/>
        </w:rPr>
        <w:t>Offset</w:t>
      </w:r>
      <w:r w:rsidRPr="00604057">
        <w:rPr>
          <w:rStyle w:val="af6"/>
        </w:rPr>
        <w:t>="1" /&gt;</w:t>
      </w:r>
    </w:p>
    <w:p w:rsidR="00E31444" w:rsidRPr="00604057" w:rsidRDefault="00604057" w:rsidP="00604057">
      <w:pPr>
        <w:pStyle w:val="a4"/>
        <w:rPr>
          <w:rStyle w:val="af6"/>
        </w:rPr>
      </w:pPr>
      <w:r w:rsidRPr="00604057">
        <w:rPr>
          <w:rStyle w:val="af6"/>
        </w:rPr>
        <w:t xml:space="preserve">  &lt;/</w:t>
      </w:r>
      <w:r w:rsidRPr="00604057">
        <w:rPr>
          <w:rStyle w:val="af7"/>
        </w:rPr>
        <w:t>LinearGradientBrush</w:t>
      </w:r>
      <w:r w:rsidRPr="00604057">
        <w:rPr>
          <w:rStyle w:val="af6"/>
        </w:rPr>
        <w:t>&gt;</w:t>
      </w:r>
    </w:p>
    <w:p w:rsidR="00604057" w:rsidRPr="00604057" w:rsidRDefault="00604057" w:rsidP="00604057">
      <w:pPr>
        <w:pStyle w:val="a4"/>
        <w:rPr>
          <w:rStyle w:val="af6"/>
          <w:lang w:val="ru-RU"/>
        </w:rPr>
      </w:pPr>
      <w:r w:rsidRPr="00604057">
        <w:rPr>
          <w:rStyle w:val="af6"/>
          <w:lang w:val="ru-RU"/>
        </w:rPr>
        <w:t>&lt;/</w:t>
      </w:r>
      <w:r w:rsidRPr="00604057">
        <w:rPr>
          <w:rStyle w:val="af7"/>
        </w:rPr>
        <w:t>Window</w:t>
      </w:r>
      <w:r w:rsidRPr="00604057">
        <w:rPr>
          <w:rStyle w:val="af7"/>
          <w:lang w:val="ru-RU"/>
        </w:rPr>
        <w:t>.</w:t>
      </w:r>
      <w:r w:rsidRPr="00604057">
        <w:rPr>
          <w:rStyle w:val="af7"/>
        </w:rPr>
        <w:t>Background</w:t>
      </w:r>
      <w:r w:rsidRPr="00604057">
        <w:rPr>
          <w:rStyle w:val="af6"/>
          <w:lang w:val="ru-RU"/>
        </w:rPr>
        <w:t>&gt;</w:t>
      </w:r>
    </w:p>
    <w:p w:rsidR="00604057" w:rsidRPr="00604057" w:rsidRDefault="00001870" w:rsidP="00604057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inearGradie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44" w:rsidRDefault="00E31444" w:rsidP="00604057">
      <w:pPr>
        <w:pStyle w:val="af"/>
      </w:pPr>
      <w:r>
        <w:t xml:space="preserve">Рис. 28. Демонстрация </w:t>
      </w:r>
      <w:r w:rsidR="00604057">
        <w:t>градиентной кисти</w:t>
      </w:r>
      <w:r>
        <w:t>.</w:t>
      </w:r>
    </w:p>
    <w:p w:rsidR="00E83A06" w:rsidRDefault="00E83A06" w:rsidP="00E83A06">
      <w:r>
        <w:t xml:space="preserve">Свойство </w:t>
      </w:r>
      <w:r w:rsidR="00F72BEE">
        <w:t xml:space="preserve">градиентной кисти </w:t>
      </w:r>
      <w:r w:rsidRPr="00F72BEE">
        <w:rPr>
          <w:rStyle w:val="a9"/>
        </w:rPr>
        <w:t>SpreadMethod</w:t>
      </w:r>
      <w:r>
        <w:t xml:space="preserve"> </w:t>
      </w:r>
      <w:r w:rsidR="00F72BEE">
        <w:t xml:space="preserve">принимает значения из перечисления </w:t>
      </w:r>
      <w:r w:rsidR="00F72BEE" w:rsidRPr="00F72BEE">
        <w:rPr>
          <w:rStyle w:val="af5"/>
        </w:rPr>
        <w:t>GradientSpreadMethod</w:t>
      </w:r>
      <w:r w:rsidR="00F72BEE">
        <w:t xml:space="preserve"> и </w:t>
      </w:r>
      <w:r>
        <w:t xml:space="preserve">управляет тем, как будет распространяться градиент за пределы вектора градиента. По умолчанию </w:t>
      </w:r>
      <w:r w:rsidR="00F72BEE">
        <w:t>используется</w:t>
      </w:r>
      <w:r>
        <w:t xml:space="preserve"> значение </w:t>
      </w:r>
      <w:r w:rsidRPr="00F72BEE">
        <w:rPr>
          <w:rStyle w:val="a9"/>
        </w:rPr>
        <w:t>Pad</w:t>
      </w:r>
      <w:r>
        <w:t xml:space="preserve"> – области вне градиента заполняются соответствующим сплошным цветом. Допустимы также значения </w:t>
      </w:r>
      <w:r w:rsidRPr="00F72BEE">
        <w:rPr>
          <w:rStyle w:val="a9"/>
        </w:rPr>
        <w:t>Reflect</w:t>
      </w:r>
      <w:r>
        <w:t xml:space="preserve"> (для обращения градиента) и </w:t>
      </w:r>
      <w:r w:rsidRPr="00F72BEE">
        <w:rPr>
          <w:rStyle w:val="a9"/>
        </w:rPr>
        <w:t>Repeat</w:t>
      </w:r>
      <w:r>
        <w:t xml:space="preserve"> (для дублирования той же цветовой последовательности).</w:t>
      </w:r>
    </w:p>
    <w:p w:rsidR="00E83A06" w:rsidRDefault="00E83A06" w:rsidP="00E83A06">
      <w:r>
        <w:t xml:space="preserve">Кисть </w:t>
      </w:r>
      <w:r w:rsidRPr="00F72BEE">
        <w:rPr>
          <w:rStyle w:val="af5"/>
        </w:rPr>
        <w:t>RadialGradientBrush</w:t>
      </w:r>
      <w:r>
        <w:t xml:space="preserve"> работает подобно </w:t>
      </w:r>
      <w:r w:rsidRPr="00F72BEE">
        <w:rPr>
          <w:rStyle w:val="af5"/>
        </w:rPr>
        <w:t>LinearGradientBrush</w:t>
      </w:r>
      <w:r>
        <w:t xml:space="preserve">, но использует градиент, который исходит из начальной точки в радиальном направлении. Координаты начальной точки задаёт свойство </w:t>
      </w:r>
      <w:r w:rsidRPr="00F72BEE">
        <w:rPr>
          <w:rStyle w:val="a9"/>
        </w:rPr>
        <w:t>GradientOrigin</w:t>
      </w:r>
      <w:r>
        <w:t>, которое по умолчанию равно (</w:t>
      </w:r>
      <w:proofErr w:type="gramStart"/>
      <w:r>
        <w:t>0.5,0.5</w:t>
      </w:r>
      <w:proofErr w:type="gramEnd"/>
      <w:r>
        <w:t xml:space="preserve">) . Градиент распространяется до границы </w:t>
      </w:r>
      <w:r w:rsidRPr="00190175">
        <w:rPr>
          <w:rStyle w:val="a8"/>
        </w:rPr>
        <w:t>круга градиента</w:t>
      </w:r>
      <w:r>
        <w:t xml:space="preserve">, который описывается тремя свойствами: </w:t>
      </w:r>
      <w:r w:rsidRPr="00F72BEE">
        <w:rPr>
          <w:rStyle w:val="a9"/>
        </w:rPr>
        <w:t>Center</w:t>
      </w:r>
      <w:r>
        <w:t xml:space="preserve">, </w:t>
      </w:r>
      <w:r w:rsidRPr="00F72BEE">
        <w:rPr>
          <w:rStyle w:val="a9"/>
        </w:rPr>
        <w:t>RadiusX</w:t>
      </w:r>
      <w:r>
        <w:t xml:space="preserve"> и </w:t>
      </w:r>
      <w:r w:rsidRPr="00F72BEE">
        <w:rPr>
          <w:rStyle w:val="a9"/>
        </w:rPr>
        <w:t>RadiusY</w:t>
      </w:r>
      <w:r>
        <w:t xml:space="preserve">. В классе </w:t>
      </w:r>
      <w:r w:rsidRPr="00F72BEE">
        <w:rPr>
          <w:rStyle w:val="af5"/>
        </w:rPr>
        <w:t>RadialGradientBrush</w:t>
      </w:r>
      <w:r>
        <w:t xml:space="preserve"> имеются свойства </w:t>
      </w:r>
      <w:r w:rsidRPr="00F72BEE">
        <w:rPr>
          <w:rStyle w:val="a9"/>
        </w:rPr>
        <w:t>MappingMode</w:t>
      </w:r>
      <w:r>
        <w:t xml:space="preserve"> и </w:t>
      </w:r>
      <w:r w:rsidRPr="00F72BEE">
        <w:rPr>
          <w:rStyle w:val="a9"/>
        </w:rPr>
        <w:t>SpreadMethod</w:t>
      </w:r>
      <w:r>
        <w:t>.</w:t>
      </w:r>
    </w:p>
    <w:p w:rsidR="008C3D0E" w:rsidRPr="00682C29" w:rsidRDefault="00F72BEE" w:rsidP="00F72BEE">
      <w:pPr>
        <w:pStyle w:val="a4"/>
        <w:rPr>
          <w:rStyle w:val="af6"/>
          <w:lang w:val="ru-RU"/>
        </w:rPr>
      </w:pPr>
      <w:r w:rsidRPr="00682C29">
        <w:rPr>
          <w:rStyle w:val="af6"/>
          <w:lang w:val="ru-RU"/>
        </w:rPr>
        <w:lastRenderedPageBreak/>
        <w:t>&lt;</w:t>
      </w:r>
      <w:r w:rsidRPr="008C3D0E">
        <w:rPr>
          <w:rStyle w:val="af7"/>
        </w:rPr>
        <w:t>RadialGradientBrush</w:t>
      </w:r>
      <w:r w:rsidRPr="00682C29">
        <w:rPr>
          <w:rStyle w:val="af6"/>
          <w:lang w:val="ru-RU"/>
        </w:rPr>
        <w:t xml:space="preserve"> </w:t>
      </w:r>
      <w:r w:rsidRPr="008C3D0E">
        <w:rPr>
          <w:rStyle w:val="XML"/>
        </w:rPr>
        <w:t>RadiusX</w:t>
      </w:r>
      <w:r w:rsidRPr="00682C29">
        <w:rPr>
          <w:rStyle w:val="af6"/>
          <w:lang w:val="ru-RU"/>
        </w:rPr>
        <w:t xml:space="preserve">="1" </w:t>
      </w:r>
      <w:r w:rsidRPr="008C3D0E">
        <w:rPr>
          <w:rStyle w:val="XML"/>
        </w:rPr>
        <w:t>RadiusY</w:t>
      </w:r>
      <w:r w:rsidRPr="00682C29">
        <w:rPr>
          <w:rStyle w:val="af6"/>
          <w:lang w:val="ru-RU"/>
        </w:rPr>
        <w:t>="1"</w:t>
      </w:r>
    </w:p>
    <w:p w:rsidR="00F72BEE" w:rsidRPr="008C3D0E" w:rsidRDefault="008C3D0E" w:rsidP="00F72BEE">
      <w:pPr>
        <w:pStyle w:val="a4"/>
        <w:rPr>
          <w:rStyle w:val="af6"/>
        </w:rPr>
      </w:pPr>
      <w:r w:rsidRPr="00682C29">
        <w:rPr>
          <w:rStyle w:val="af6"/>
          <w:lang w:val="ru-RU"/>
        </w:rPr>
        <w:t xml:space="preserve">                    </w:t>
      </w:r>
      <w:r w:rsidR="00F72BEE" w:rsidRPr="00682C29">
        <w:rPr>
          <w:rStyle w:val="af6"/>
          <w:lang w:val="ru-RU"/>
        </w:rPr>
        <w:t xml:space="preserve"> </w:t>
      </w:r>
      <w:r w:rsidR="00F72BEE" w:rsidRPr="008C3D0E">
        <w:rPr>
          <w:rStyle w:val="XML"/>
        </w:rPr>
        <w:t>GradientOrigin</w:t>
      </w:r>
      <w:r w:rsidR="00F72BEE" w:rsidRPr="008C3D0E">
        <w:rPr>
          <w:rStyle w:val="af6"/>
        </w:rPr>
        <w:t>="0.7</w:t>
      </w:r>
      <w:proofErr w:type="gramStart"/>
      <w:r w:rsidR="00F72BEE" w:rsidRPr="008C3D0E">
        <w:rPr>
          <w:rStyle w:val="af6"/>
        </w:rPr>
        <w:t>,0.3</w:t>
      </w:r>
      <w:proofErr w:type="gramEnd"/>
      <w:r w:rsidR="00F72BEE" w:rsidRPr="008C3D0E">
        <w:rPr>
          <w:rStyle w:val="af6"/>
        </w:rPr>
        <w:t>"&gt;</w:t>
      </w:r>
    </w:p>
    <w:p w:rsidR="00F72BEE" w:rsidRPr="008C3D0E" w:rsidRDefault="00F72BEE" w:rsidP="00F72BEE">
      <w:pPr>
        <w:pStyle w:val="a4"/>
        <w:rPr>
          <w:rStyle w:val="af6"/>
        </w:rPr>
      </w:pPr>
      <w:r w:rsidRPr="008C3D0E">
        <w:rPr>
          <w:rStyle w:val="af6"/>
        </w:rPr>
        <w:t xml:space="preserve">  &lt;</w:t>
      </w:r>
      <w:r w:rsidRPr="008C3D0E">
        <w:rPr>
          <w:rStyle w:val="af7"/>
        </w:rPr>
        <w:t>GradientStop</w:t>
      </w:r>
      <w:r w:rsidRPr="008C3D0E">
        <w:rPr>
          <w:rStyle w:val="af6"/>
        </w:rPr>
        <w:t xml:space="preserve"> </w:t>
      </w:r>
      <w:r w:rsidRPr="008C3D0E">
        <w:rPr>
          <w:rStyle w:val="XML"/>
        </w:rPr>
        <w:t>Color</w:t>
      </w:r>
      <w:r w:rsidRPr="008C3D0E">
        <w:rPr>
          <w:rStyle w:val="af6"/>
        </w:rPr>
        <w:t xml:space="preserve">="White" </w:t>
      </w:r>
      <w:r w:rsidRPr="008C3D0E">
        <w:rPr>
          <w:rStyle w:val="XML"/>
        </w:rPr>
        <w:t>Offset</w:t>
      </w:r>
      <w:r w:rsidRPr="008C3D0E">
        <w:rPr>
          <w:rStyle w:val="af6"/>
        </w:rPr>
        <w:t>="0" /&gt;</w:t>
      </w:r>
    </w:p>
    <w:p w:rsidR="00F72BEE" w:rsidRPr="008C3D0E" w:rsidRDefault="00F72BEE" w:rsidP="00F72BEE">
      <w:pPr>
        <w:pStyle w:val="a4"/>
        <w:rPr>
          <w:rStyle w:val="af6"/>
        </w:rPr>
      </w:pPr>
      <w:r w:rsidRPr="008C3D0E">
        <w:rPr>
          <w:rStyle w:val="af6"/>
        </w:rPr>
        <w:t xml:space="preserve">  &lt;</w:t>
      </w:r>
      <w:r w:rsidRPr="008C3D0E">
        <w:rPr>
          <w:rStyle w:val="af7"/>
        </w:rPr>
        <w:t>GradientStop</w:t>
      </w:r>
      <w:r w:rsidRPr="008C3D0E">
        <w:rPr>
          <w:rStyle w:val="af6"/>
        </w:rPr>
        <w:t xml:space="preserve"> </w:t>
      </w:r>
      <w:r w:rsidRPr="008C3D0E">
        <w:rPr>
          <w:rStyle w:val="XML"/>
        </w:rPr>
        <w:t>Color</w:t>
      </w:r>
      <w:r w:rsidRPr="008C3D0E">
        <w:rPr>
          <w:rStyle w:val="af6"/>
        </w:rPr>
        <w:t xml:space="preserve">="DodgerBlue" </w:t>
      </w:r>
      <w:r w:rsidRPr="008C3D0E">
        <w:rPr>
          <w:rStyle w:val="XML"/>
        </w:rPr>
        <w:t>Offset</w:t>
      </w:r>
      <w:r w:rsidRPr="008C3D0E">
        <w:rPr>
          <w:rStyle w:val="af6"/>
        </w:rPr>
        <w:t>="1" /&gt;</w:t>
      </w:r>
    </w:p>
    <w:p w:rsidR="00E83A06" w:rsidRPr="008C3D0E" w:rsidRDefault="00F72BEE" w:rsidP="00F72BEE">
      <w:pPr>
        <w:pStyle w:val="a4"/>
        <w:rPr>
          <w:rStyle w:val="af6"/>
        </w:rPr>
      </w:pPr>
      <w:r w:rsidRPr="008C3D0E">
        <w:rPr>
          <w:rStyle w:val="af6"/>
        </w:rPr>
        <w:t>&lt;/</w:t>
      </w:r>
      <w:r w:rsidRPr="008C3D0E">
        <w:rPr>
          <w:rStyle w:val="af7"/>
        </w:rPr>
        <w:t>RadialGradientBrush</w:t>
      </w:r>
      <w:r w:rsidRPr="008C3D0E">
        <w:rPr>
          <w:rStyle w:val="af6"/>
        </w:rPr>
        <w:t>&gt;</w:t>
      </w:r>
    </w:p>
    <w:p w:rsidR="00F72BEE" w:rsidRPr="00F72BEE" w:rsidRDefault="00001870" w:rsidP="00F72BEE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RadialGradien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06" w:rsidRPr="00F72BEE" w:rsidRDefault="00E83A06" w:rsidP="00F72BEE">
      <w:pPr>
        <w:pStyle w:val="af"/>
      </w:pPr>
      <w:r>
        <w:t>Рис</w:t>
      </w:r>
      <w:r w:rsidRPr="00682C29">
        <w:t xml:space="preserve">. </w:t>
      </w:r>
      <w:r w:rsidR="00F72BEE">
        <w:t>29</w:t>
      </w:r>
      <w:r w:rsidRPr="00682C29">
        <w:t xml:space="preserve">. </w:t>
      </w:r>
      <w:r>
        <w:t>Использование</w:t>
      </w:r>
      <w:r w:rsidRPr="00F72BEE">
        <w:t xml:space="preserve"> </w:t>
      </w:r>
      <w:r w:rsidRPr="00F72BEE">
        <w:rPr>
          <w:rStyle w:val="af5"/>
        </w:rPr>
        <w:t>RadialGradientBrush</w:t>
      </w:r>
      <w:r w:rsidR="00F72BEE">
        <w:t xml:space="preserve"> для фона окна</w:t>
      </w:r>
      <w:r w:rsidRPr="00F72BEE">
        <w:t>.</w:t>
      </w:r>
    </w:p>
    <w:p w:rsidR="00E83A06" w:rsidRDefault="00E83A06" w:rsidP="00E83A06">
      <w:r>
        <w:t xml:space="preserve">Кисть </w:t>
      </w:r>
      <w:r w:rsidRPr="00190175">
        <w:rPr>
          <w:rStyle w:val="af5"/>
        </w:rPr>
        <w:t>ImageBrush</w:t>
      </w:r>
      <w:r>
        <w:t xml:space="preserve"> позволяет заполнить область изображением, которое </w:t>
      </w:r>
      <w:r w:rsidR="00190175">
        <w:t>указывается в</w:t>
      </w:r>
      <w:r>
        <w:t xml:space="preserve"> свойств</w:t>
      </w:r>
      <w:r w:rsidR="00190175">
        <w:t>е</w:t>
      </w:r>
      <w:r>
        <w:t xml:space="preserve"> </w:t>
      </w:r>
      <w:r w:rsidRPr="00190175">
        <w:rPr>
          <w:rStyle w:val="a9"/>
        </w:rPr>
        <w:t>ImageSource</w:t>
      </w:r>
      <w:r>
        <w:t xml:space="preserve">. Изображение может быть либо битовым (формата BMP, PNG, GIF, JPEG, ICON), либо векторным. В первом случае картинка идентифицируется URI, который обычно указывает на двоичный ресурс сборки. Во втором случае используется объект </w:t>
      </w:r>
      <w:r w:rsidRPr="00190175">
        <w:rPr>
          <w:rStyle w:val="af5"/>
        </w:rPr>
        <w:t>DrawingImage</w:t>
      </w:r>
      <w:r>
        <w:t>.</w:t>
      </w:r>
    </w:p>
    <w:p w:rsidR="00E83A06" w:rsidRDefault="00E83A06" w:rsidP="00E83A06">
      <w:r>
        <w:t xml:space="preserve">Для настройки </w:t>
      </w:r>
      <w:r w:rsidRPr="0011544F">
        <w:rPr>
          <w:rStyle w:val="af5"/>
        </w:rPr>
        <w:t>ImageBrush</w:t>
      </w:r>
      <w:r>
        <w:t xml:space="preserve"> можно использовать следующие свойства:</w:t>
      </w:r>
    </w:p>
    <w:p w:rsidR="00E83A06" w:rsidRDefault="00E83A06" w:rsidP="00E83A06">
      <w:r w:rsidRPr="0011544F">
        <w:rPr>
          <w:rStyle w:val="a9"/>
        </w:rPr>
        <w:t>Stretch</w:t>
      </w:r>
      <w:r>
        <w:t xml:space="preserve"> – правило растяжения картинки, если она не совпадает с заполняемой областью: </w:t>
      </w:r>
      <w:r w:rsidRPr="0011544F">
        <w:rPr>
          <w:rStyle w:val="a9"/>
        </w:rPr>
        <w:t>None</w:t>
      </w:r>
      <w:r>
        <w:t xml:space="preserve"> – не растягивать, </w:t>
      </w:r>
      <w:r w:rsidRPr="0011544F">
        <w:rPr>
          <w:rStyle w:val="a9"/>
        </w:rPr>
        <w:t>Fill</w:t>
      </w:r>
      <w:r>
        <w:t xml:space="preserve"> –заполнить, исказив пропорции, </w:t>
      </w:r>
      <w:r w:rsidRPr="0011544F">
        <w:rPr>
          <w:rStyle w:val="a9"/>
        </w:rPr>
        <w:t>Uniform</w:t>
      </w:r>
      <w:r>
        <w:t xml:space="preserve"> – сохранить пропорции</w:t>
      </w:r>
      <w:r w:rsidR="0011544F">
        <w:t xml:space="preserve"> и</w:t>
      </w:r>
      <w:r>
        <w:t xml:space="preserve"> заполнить</w:t>
      </w:r>
      <w:r w:rsidR="0011544F">
        <w:t>,</w:t>
      </w:r>
      <w:r>
        <w:t xml:space="preserve"> сколько получит</w:t>
      </w:r>
      <w:r w:rsidR="006E0D1C">
        <w:t>ь</w:t>
      </w:r>
      <w:r>
        <w:t xml:space="preserve">ся, </w:t>
      </w:r>
      <w:r w:rsidRPr="0011544F">
        <w:rPr>
          <w:rStyle w:val="a9"/>
        </w:rPr>
        <w:t>UniformToFill</w:t>
      </w:r>
      <w:r>
        <w:t xml:space="preserve"> – сохранить пропорции</w:t>
      </w:r>
      <w:r w:rsidR="0011544F">
        <w:t xml:space="preserve"> и</w:t>
      </w:r>
      <w:r>
        <w:t xml:space="preserve"> заполнить всё, обрезав лишнее;</w:t>
      </w:r>
    </w:p>
    <w:p w:rsidR="00E83A06" w:rsidRDefault="00E83A06" w:rsidP="00E83A06">
      <w:r w:rsidRPr="0011544F">
        <w:rPr>
          <w:rStyle w:val="a9"/>
        </w:rPr>
        <w:t>AlignmentX</w:t>
      </w:r>
      <w:r>
        <w:t xml:space="preserve"> и </w:t>
      </w:r>
      <w:r w:rsidRPr="0011544F">
        <w:rPr>
          <w:rStyle w:val="a9"/>
        </w:rPr>
        <w:t>AlignmentY</w:t>
      </w:r>
      <w:r>
        <w:t xml:space="preserve"> – правила выравнивания картинки, если она меньше заполняемой области;</w:t>
      </w:r>
    </w:p>
    <w:p w:rsidR="00E83A06" w:rsidRDefault="00E83A06" w:rsidP="00E83A06">
      <w:r w:rsidRPr="0011544F">
        <w:rPr>
          <w:rStyle w:val="a9"/>
        </w:rPr>
        <w:t>Viewbox</w:t>
      </w:r>
      <w:r>
        <w:t xml:space="preserve"> – фрагмент</w:t>
      </w:r>
      <w:r w:rsidR="0011544F">
        <w:t xml:space="preserve"> для кисти</w:t>
      </w:r>
      <w:r>
        <w:t xml:space="preserve">, который </w:t>
      </w:r>
      <w:r w:rsidR="0011544F">
        <w:t xml:space="preserve">будет </w:t>
      </w:r>
      <w:r>
        <w:t>выреза</w:t>
      </w:r>
      <w:r w:rsidR="0011544F">
        <w:t>н</w:t>
      </w:r>
      <w:r>
        <w:t xml:space="preserve"> из картинки;</w:t>
      </w:r>
    </w:p>
    <w:p w:rsidR="00E83A06" w:rsidRDefault="00E83A06" w:rsidP="00E83A06">
      <w:r w:rsidRPr="0011544F">
        <w:rPr>
          <w:rStyle w:val="a9"/>
        </w:rPr>
        <w:t>ViewboxUnits</w:t>
      </w:r>
      <w:r>
        <w:t xml:space="preserve"> – способ определения координат </w:t>
      </w:r>
      <w:r w:rsidRPr="0011544F">
        <w:rPr>
          <w:rStyle w:val="a9"/>
        </w:rPr>
        <w:t>Viewbox</w:t>
      </w:r>
      <w:r>
        <w:t xml:space="preserve"> (</w:t>
      </w:r>
      <w:r w:rsidRPr="0011544F">
        <w:rPr>
          <w:rStyle w:val="a9"/>
        </w:rPr>
        <w:t>Absolute</w:t>
      </w:r>
      <w:r>
        <w:t xml:space="preserve"> – абсолютные, </w:t>
      </w:r>
      <w:r w:rsidRPr="0011544F">
        <w:rPr>
          <w:rStyle w:val="a9"/>
        </w:rPr>
        <w:t>RelativeToBoundBox</w:t>
      </w:r>
      <w:r>
        <w:t xml:space="preserve"> – относительные при помощи виртуального прямоугольника);</w:t>
      </w:r>
    </w:p>
    <w:p w:rsidR="00E83A06" w:rsidRDefault="00E83A06" w:rsidP="00E83A06">
      <w:r w:rsidRPr="0011544F">
        <w:rPr>
          <w:rStyle w:val="a9"/>
        </w:rPr>
        <w:t>Viewport</w:t>
      </w:r>
      <w:r>
        <w:t xml:space="preserve"> – фрагмент закрашиваемой области, на который отображается картинка кисти. Свойство применяется, когда картинкой нужно «замостить» большую область.</w:t>
      </w:r>
    </w:p>
    <w:p w:rsidR="00E83A06" w:rsidRDefault="00E83A06" w:rsidP="00E83A06">
      <w:r w:rsidRPr="0011544F">
        <w:rPr>
          <w:rStyle w:val="a9"/>
        </w:rPr>
        <w:t>ViewportUnits</w:t>
      </w:r>
      <w:r>
        <w:t xml:space="preserve"> – способ определения координат </w:t>
      </w:r>
      <w:r w:rsidRPr="0011544F">
        <w:rPr>
          <w:rStyle w:val="a9"/>
        </w:rPr>
        <w:t>Viewport</w:t>
      </w:r>
      <w:r>
        <w:t>;</w:t>
      </w:r>
    </w:p>
    <w:p w:rsidR="00E83A06" w:rsidRDefault="00E83A06" w:rsidP="00E83A06">
      <w:r w:rsidRPr="0011544F">
        <w:rPr>
          <w:rStyle w:val="a9"/>
        </w:rPr>
        <w:t>TileMode</w:t>
      </w:r>
      <w:r>
        <w:t xml:space="preserve"> – способ заполнения картинкой кисти большой области: </w:t>
      </w:r>
      <w:r w:rsidRPr="0011544F">
        <w:rPr>
          <w:rStyle w:val="a9"/>
        </w:rPr>
        <w:t>None</w:t>
      </w:r>
      <w:r>
        <w:t xml:space="preserve"> – без заполнения, </w:t>
      </w:r>
      <w:r w:rsidRPr="0011544F">
        <w:rPr>
          <w:rStyle w:val="a9"/>
        </w:rPr>
        <w:t>Tile</w:t>
      </w:r>
      <w:r>
        <w:t xml:space="preserve"> – простое заполнение, </w:t>
      </w:r>
      <w:r w:rsidRPr="0011544F">
        <w:rPr>
          <w:rStyle w:val="a9"/>
        </w:rPr>
        <w:t>FlipX</w:t>
      </w:r>
      <w:r>
        <w:t xml:space="preserve">, </w:t>
      </w:r>
      <w:r w:rsidRPr="0011544F">
        <w:rPr>
          <w:rStyle w:val="a9"/>
        </w:rPr>
        <w:t>FlipY</w:t>
      </w:r>
      <w:r>
        <w:t xml:space="preserve">, </w:t>
      </w:r>
      <w:r w:rsidRPr="0011544F">
        <w:rPr>
          <w:rStyle w:val="a9"/>
        </w:rPr>
        <w:t>FlipXY</w:t>
      </w:r>
      <w:r>
        <w:t xml:space="preserve"> – заполнения с отражением по указанной оси.</w:t>
      </w:r>
    </w:p>
    <w:p w:rsidR="00E83A06" w:rsidRDefault="00E83A06" w:rsidP="00E83A06">
      <w:r>
        <w:t xml:space="preserve">В следующем примере кисть </w:t>
      </w:r>
      <w:r w:rsidRPr="0011544F">
        <w:rPr>
          <w:rStyle w:val="af5"/>
        </w:rPr>
        <w:t>ImageBrush</w:t>
      </w:r>
      <w:r>
        <w:t xml:space="preserve"> используется для заполнения фона </w:t>
      </w:r>
      <w:r w:rsidR="008C3D0E">
        <w:t>окна</w:t>
      </w:r>
      <w:r>
        <w:t xml:space="preserve">. Из изображения иконки </w:t>
      </w:r>
      <w:r w:rsidR="0011544F">
        <w:t xml:space="preserve">приложения </w:t>
      </w:r>
      <w:r>
        <w:t>вырезается четверть, которая повторяется на фоне двадцать раз (четыре строки по пять фрагментов):</w:t>
      </w:r>
    </w:p>
    <w:p w:rsidR="0011544F" w:rsidRPr="0011544F" w:rsidRDefault="0011544F" w:rsidP="0011544F">
      <w:pPr>
        <w:pStyle w:val="a4"/>
        <w:rPr>
          <w:rStyle w:val="af6"/>
        </w:rPr>
      </w:pPr>
      <w:r w:rsidRPr="0011544F">
        <w:rPr>
          <w:rStyle w:val="af6"/>
        </w:rPr>
        <w:lastRenderedPageBreak/>
        <w:t>&lt;</w:t>
      </w:r>
      <w:r w:rsidRPr="0011544F">
        <w:rPr>
          <w:rStyle w:val="af7"/>
        </w:rPr>
        <w:t>Window.Background</w:t>
      </w:r>
      <w:r w:rsidRPr="0011544F">
        <w:rPr>
          <w:rStyle w:val="af6"/>
        </w:rPr>
        <w:t>&gt;</w:t>
      </w:r>
    </w:p>
    <w:p w:rsidR="0011544F" w:rsidRPr="0011544F" w:rsidRDefault="0011544F" w:rsidP="0011544F">
      <w:pPr>
        <w:pStyle w:val="a4"/>
        <w:rPr>
          <w:rStyle w:val="af6"/>
        </w:rPr>
      </w:pPr>
      <w:r w:rsidRPr="0011544F">
        <w:rPr>
          <w:rStyle w:val="af6"/>
        </w:rPr>
        <w:t xml:space="preserve">  &lt;</w:t>
      </w:r>
      <w:r w:rsidRPr="0011544F">
        <w:rPr>
          <w:rStyle w:val="af7"/>
        </w:rPr>
        <w:t>ImageBrush</w:t>
      </w:r>
      <w:r w:rsidRPr="0011544F">
        <w:rPr>
          <w:rStyle w:val="af6"/>
        </w:rPr>
        <w:t xml:space="preserve"> </w:t>
      </w:r>
      <w:r w:rsidRPr="0011544F">
        <w:rPr>
          <w:rStyle w:val="XML"/>
        </w:rPr>
        <w:t>ImageSource</w:t>
      </w:r>
      <w:r w:rsidRPr="0011544F">
        <w:rPr>
          <w:rStyle w:val="af6"/>
        </w:rPr>
        <w:t>="layout.jpg"</w:t>
      </w:r>
    </w:p>
    <w:p w:rsidR="0011544F" w:rsidRPr="0011544F" w:rsidRDefault="0011544F" w:rsidP="0011544F">
      <w:pPr>
        <w:pStyle w:val="a4"/>
        <w:rPr>
          <w:rStyle w:val="af6"/>
        </w:rPr>
      </w:pPr>
      <w:r w:rsidRPr="0011544F">
        <w:rPr>
          <w:rStyle w:val="af6"/>
        </w:rPr>
        <w:t xml:space="preserve">              </w:t>
      </w:r>
      <w:r w:rsidRPr="0011544F">
        <w:rPr>
          <w:rStyle w:val="XML"/>
        </w:rPr>
        <w:t>Viewbox</w:t>
      </w:r>
      <w:r w:rsidRPr="0011544F">
        <w:rPr>
          <w:rStyle w:val="af6"/>
        </w:rPr>
        <w:t>="0</w:t>
      </w:r>
      <w:proofErr w:type="gramStart"/>
      <w:r w:rsidRPr="0011544F">
        <w:rPr>
          <w:rStyle w:val="af6"/>
        </w:rPr>
        <w:t>,0</w:t>
      </w:r>
      <w:proofErr w:type="gramEnd"/>
      <w:r w:rsidRPr="0011544F">
        <w:rPr>
          <w:rStyle w:val="af6"/>
        </w:rPr>
        <w:t xml:space="preserve"> 0.5,0.5"</w:t>
      </w:r>
    </w:p>
    <w:p w:rsidR="0011544F" w:rsidRPr="0011544F" w:rsidRDefault="0011544F" w:rsidP="0011544F">
      <w:pPr>
        <w:pStyle w:val="a4"/>
        <w:rPr>
          <w:rStyle w:val="af6"/>
        </w:rPr>
      </w:pPr>
      <w:r w:rsidRPr="0011544F">
        <w:rPr>
          <w:rStyle w:val="af6"/>
        </w:rPr>
        <w:t xml:space="preserve">              </w:t>
      </w:r>
      <w:r w:rsidRPr="0011544F">
        <w:rPr>
          <w:rStyle w:val="XML"/>
        </w:rPr>
        <w:t>Viewport</w:t>
      </w:r>
      <w:r w:rsidRPr="0011544F">
        <w:rPr>
          <w:rStyle w:val="af6"/>
        </w:rPr>
        <w:t>="0</w:t>
      </w:r>
      <w:proofErr w:type="gramStart"/>
      <w:r w:rsidRPr="0011544F">
        <w:rPr>
          <w:rStyle w:val="af6"/>
        </w:rPr>
        <w:t>,0</w:t>
      </w:r>
      <w:proofErr w:type="gramEnd"/>
      <w:r w:rsidRPr="0011544F">
        <w:rPr>
          <w:rStyle w:val="af6"/>
        </w:rPr>
        <w:t xml:space="preserve"> 0.2,0.25"</w:t>
      </w:r>
    </w:p>
    <w:p w:rsidR="0011544F" w:rsidRPr="0011544F" w:rsidRDefault="0011544F" w:rsidP="0011544F">
      <w:pPr>
        <w:pStyle w:val="a4"/>
        <w:rPr>
          <w:rStyle w:val="af6"/>
        </w:rPr>
      </w:pPr>
      <w:r w:rsidRPr="0011544F">
        <w:rPr>
          <w:rStyle w:val="af6"/>
        </w:rPr>
        <w:t xml:space="preserve">              </w:t>
      </w:r>
      <w:r w:rsidRPr="0011544F">
        <w:rPr>
          <w:rStyle w:val="XML"/>
        </w:rPr>
        <w:t>TileMode</w:t>
      </w:r>
      <w:r w:rsidRPr="0011544F">
        <w:rPr>
          <w:rStyle w:val="af6"/>
        </w:rPr>
        <w:t>="Tile" /&gt;</w:t>
      </w:r>
    </w:p>
    <w:p w:rsidR="0011544F" w:rsidRPr="0011544F" w:rsidRDefault="0011544F" w:rsidP="0011544F">
      <w:pPr>
        <w:pStyle w:val="a4"/>
        <w:rPr>
          <w:rStyle w:val="af6"/>
        </w:rPr>
      </w:pPr>
      <w:r w:rsidRPr="0011544F">
        <w:rPr>
          <w:rStyle w:val="af6"/>
        </w:rPr>
        <w:t>&lt;/</w:t>
      </w:r>
      <w:r w:rsidRPr="0011544F">
        <w:rPr>
          <w:rStyle w:val="af7"/>
        </w:rPr>
        <w:t>Window.Background</w:t>
      </w:r>
      <w:r w:rsidRPr="0011544F">
        <w:rPr>
          <w:rStyle w:val="af6"/>
        </w:rPr>
        <w:t>&gt;</w:t>
      </w:r>
    </w:p>
    <w:p w:rsidR="00E83A06" w:rsidRPr="0011544F" w:rsidRDefault="00001870" w:rsidP="0011544F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Brus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06" w:rsidRDefault="00E83A06" w:rsidP="0011544F">
      <w:pPr>
        <w:pStyle w:val="af"/>
      </w:pPr>
      <w:r>
        <w:t>Рис. 3</w:t>
      </w:r>
      <w:r w:rsidR="0011544F">
        <w:t>0</w:t>
      </w:r>
      <w:r>
        <w:t xml:space="preserve">. Кисть </w:t>
      </w:r>
      <w:r w:rsidRPr="0011544F">
        <w:rPr>
          <w:rStyle w:val="af5"/>
        </w:rPr>
        <w:t>ImageBrush</w:t>
      </w:r>
      <w:r>
        <w:t>.</w:t>
      </w:r>
    </w:p>
    <w:p w:rsidR="00E83A06" w:rsidRDefault="00A21B7E" w:rsidP="00E83A06">
      <w:r>
        <w:t xml:space="preserve">Кисть </w:t>
      </w:r>
      <w:r w:rsidR="00E83A06" w:rsidRPr="00A21B7E">
        <w:rPr>
          <w:rStyle w:val="af5"/>
        </w:rPr>
        <w:t>VisualBrush</w:t>
      </w:r>
      <w:r w:rsidR="00E83A06">
        <w:t xml:space="preserve"> позволя</w:t>
      </w:r>
      <w:r>
        <w:t xml:space="preserve">ет </w:t>
      </w:r>
      <w:r w:rsidR="00E83A06">
        <w:t xml:space="preserve">брать визуальное содержимое элемента и использовать его для заполнения. Например, с помощью </w:t>
      </w:r>
      <w:r w:rsidR="00E83A06" w:rsidRPr="00A21B7E">
        <w:rPr>
          <w:rStyle w:val="af5"/>
        </w:rPr>
        <w:t>VisualBrush</w:t>
      </w:r>
      <w:r w:rsidR="00E83A06">
        <w:t xml:space="preserve"> можно скопировать внешний вид кнопки. Однако такая «кнопка» не будет реагировать на нажатия или получать фокус – это просто копия внешнего вида элемента.</w:t>
      </w:r>
      <w:r>
        <w:t xml:space="preserve"> </w:t>
      </w:r>
      <w:r w:rsidR="00E83A06">
        <w:t xml:space="preserve">Интересно, что </w:t>
      </w:r>
      <w:r w:rsidR="00E83A06" w:rsidRPr="00A21B7E">
        <w:rPr>
          <w:rStyle w:val="af5"/>
        </w:rPr>
        <w:t>VisualBrush</w:t>
      </w:r>
      <w:r w:rsidR="00E83A06">
        <w:t xml:space="preserve"> не просто копирует визуальное представление, а отслеживает изменения в копируемом элементе. В следующем примере поверхность окна меняется, когда пользователь редактирует текст в поле ввода:</w:t>
      </w:r>
    </w:p>
    <w:p w:rsidR="00A21B7E" w:rsidRPr="00A21B7E" w:rsidRDefault="00A21B7E" w:rsidP="00A21B7E">
      <w:pPr>
        <w:pStyle w:val="a4"/>
        <w:rPr>
          <w:rStyle w:val="af4"/>
        </w:rPr>
      </w:pPr>
      <w:proofErr w:type="gramStart"/>
      <w:r w:rsidRPr="00A21B7E">
        <w:rPr>
          <w:rStyle w:val="af4"/>
        </w:rPr>
        <w:t>&lt;!--</w:t>
      </w:r>
      <w:proofErr w:type="gramEnd"/>
      <w:r w:rsidRPr="00A21B7E">
        <w:rPr>
          <w:rStyle w:val="af4"/>
        </w:rPr>
        <w:t xml:space="preserve"> контейнер Canvas вложен в окно --&gt;</w:t>
      </w:r>
    </w:p>
    <w:p w:rsidR="00A21B7E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>&lt;</w:t>
      </w:r>
      <w:r w:rsidRPr="00026CF1">
        <w:rPr>
          <w:rStyle w:val="af7"/>
        </w:rPr>
        <w:t>Canvas</w:t>
      </w:r>
      <w:r w:rsidRPr="00026CF1">
        <w:rPr>
          <w:rStyle w:val="af6"/>
        </w:rPr>
        <w:t>&gt;</w:t>
      </w:r>
    </w:p>
    <w:p w:rsidR="00A21B7E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&lt;</w:t>
      </w:r>
      <w:r w:rsidRPr="00026CF1">
        <w:rPr>
          <w:rStyle w:val="af7"/>
        </w:rPr>
        <w:t>Canvas.Background</w:t>
      </w:r>
      <w:r w:rsidRPr="00026CF1">
        <w:rPr>
          <w:rStyle w:val="af6"/>
        </w:rPr>
        <w:t>&gt;</w:t>
      </w:r>
    </w:p>
    <w:p w:rsidR="00026CF1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</w:t>
      </w:r>
      <w:r w:rsidR="00026CF1" w:rsidRPr="00026CF1">
        <w:rPr>
          <w:rStyle w:val="af6"/>
        </w:rPr>
        <w:t xml:space="preserve"> </w:t>
      </w:r>
      <w:r w:rsidRPr="00026CF1">
        <w:rPr>
          <w:rStyle w:val="af6"/>
        </w:rPr>
        <w:t xml:space="preserve"> &lt;</w:t>
      </w:r>
      <w:r w:rsidRPr="00026CF1">
        <w:rPr>
          <w:rStyle w:val="af7"/>
        </w:rPr>
        <w:t>VisualBrush</w:t>
      </w:r>
      <w:r w:rsidRPr="00026CF1">
        <w:rPr>
          <w:rStyle w:val="af6"/>
        </w:rPr>
        <w:t xml:space="preserve"> </w:t>
      </w:r>
      <w:r w:rsidRPr="00026CF1">
        <w:rPr>
          <w:rStyle w:val="XML"/>
        </w:rPr>
        <w:t>Visual</w:t>
      </w:r>
      <w:r w:rsidRPr="00026CF1">
        <w:rPr>
          <w:rStyle w:val="af6"/>
        </w:rPr>
        <w:t>="{</w:t>
      </w:r>
      <w:r w:rsidRPr="00026CF1">
        <w:rPr>
          <w:rStyle w:val="af7"/>
        </w:rPr>
        <w:t>Binding</w:t>
      </w:r>
      <w:r w:rsidRPr="00026CF1">
        <w:rPr>
          <w:rStyle w:val="af6"/>
        </w:rPr>
        <w:t xml:space="preserve"> </w:t>
      </w:r>
      <w:r w:rsidRPr="00026CF1">
        <w:rPr>
          <w:rStyle w:val="XML"/>
        </w:rPr>
        <w:t>ElementName</w:t>
      </w:r>
      <w:r w:rsidRPr="00026CF1">
        <w:rPr>
          <w:rStyle w:val="af6"/>
        </w:rPr>
        <w:t>=txt}"</w:t>
      </w:r>
    </w:p>
    <w:p w:rsidR="00026CF1" w:rsidRPr="00026CF1" w:rsidRDefault="00026CF1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               </w:t>
      </w:r>
      <w:r w:rsidRPr="00026CF1">
        <w:rPr>
          <w:rStyle w:val="XML"/>
        </w:rPr>
        <w:t>Viewport</w:t>
      </w:r>
      <w:r w:rsidRPr="00026CF1">
        <w:rPr>
          <w:rStyle w:val="af6"/>
        </w:rPr>
        <w:t>="0</w:t>
      </w:r>
      <w:proofErr w:type="gramStart"/>
      <w:r w:rsidRPr="00026CF1">
        <w:rPr>
          <w:rStyle w:val="af6"/>
        </w:rPr>
        <w:t>,0</w:t>
      </w:r>
      <w:proofErr w:type="gramEnd"/>
      <w:r w:rsidRPr="00026CF1">
        <w:rPr>
          <w:rStyle w:val="af6"/>
        </w:rPr>
        <w:t xml:space="preserve"> 0.5,0.5"</w:t>
      </w:r>
    </w:p>
    <w:p w:rsidR="00A21B7E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   </w:t>
      </w:r>
      <w:r w:rsidR="00026CF1" w:rsidRPr="00026CF1">
        <w:rPr>
          <w:rStyle w:val="af6"/>
        </w:rPr>
        <w:t xml:space="preserve"> </w:t>
      </w:r>
      <w:r w:rsidRPr="00026CF1">
        <w:rPr>
          <w:rStyle w:val="af6"/>
        </w:rPr>
        <w:t xml:space="preserve">           </w:t>
      </w:r>
      <w:r w:rsidRPr="00026CF1">
        <w:rPr>
          <w:rStyle w:val="XML"/>
        </w:rPr>
        <w:t>TileMode</w:t>
      </w:r>
      <w:r w:rsidRPr="00026CF1">
        <w:rPr>
          <w:rStyle w:val="af6"/>
        </w:rPr>
        <w:t>="Tile" /&gt;</w:t>
      </w:r>
    </w:p>
    <w:p w:rsidR="00A21B7E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&lt;/</w:t>
      </w:r>
      <w:r w:rsidRPr="00026CF1">
        <w:rPr>
          <w:rStyle w:val="af7"/>
        </w:rPr>
        <w:t>Canvas.Background</w:t>
      </w:r>
      <w:r w:rsidRPr="00026CF1">
        <w:rPr>
          <w:rStyle w:val="af6"/>
        </w:rPr>
        <w:t>&gt;</w:t>
      </w:r>
    </w:p>
    <w:p w:rsidR="00026CF1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&lt;</w:t>
      </w:r>
      <w:r w:rsidRPr="00026CF1">
        <w:rPr>
          <w:rStyle w:val="af7"/>
        </w:rPr>
        <w:t>TextBox</w:t>
      </w:r>
      <w:r w:rsidRPr="00026CF1">
        <w:rPr>
          <w:rStyle w:val="af6"/>
        </w:rPr>
        <w:t xml:space="preserve"> </w:t>
      </w:r>
      <w:r w:rsidR="00026CF1" w:rsidRPr="00026CF1">
        <w:rPr>
          <w:rStyle w:val="XML"/>
        </w:rPr>
        <w:t>Canvas.Left</w:t>
      </w:r>
      <w:r w:rsidR="00026CF1" w:rsidRPr="00026CF1">
        <w:rPr>
          <w:rStyle w:val="af6"/>
        </w:rPr>
        <w:t xml:space="preserve">="20" </w:t>
      </w:r>
      <w:r w:rsidR="00026CF1" w:rsidRPr="00026CF1">
        <w:rPr>
          <w:rStyle w:val="XML"/>
        </w:rPr>
        <w:t>Canvas.Top</w:t>
      </w:r>
      <w:r w:rsidR="00026CF1" w:rsidRPr="00026CF1">
        <w:rPr>
          <w:rStyle w:val="af6"/>
        </w:rPr>
        <w:t>="20"</w:t>
      </w:r>
    </w:p>
    <w:p w:rsidR="00A21B7E" w:rsidRPr="00026CF1" w:rsidRDefault="00026CF1" w:rsidP="00A21B7E">
      <w:pPr>
        <w:pStyle w:val="a4"/>
        <w:rPr>
          <w:rStyle w:val="af6"/>
        </w:rPr>
      </w:pPr>
      <w:r w:rsidRPr="00026CF1">
        <w:rPr>
          <w:rStyle w:val="af6"/>
        </w:rPr>
        <w:t xml:space="preserve">           </w:t>
      </w:r>
      <w:r w:rsidR="00A21B7E" w:rsidRPr="00026CF1">
        <w:rPr>
          <w:rStyle w:val="XML"/>
        </w:rPr>
        <w:t>Name</w:t>
      </w:r>
      <w:r w:rsidR="00A21B7E" w:rsidRPr="00026CF1">
        <w:rPr>
          <w:rStyle w:val="af6"/>
        </w:rPr>
        <w:t xml:space="preserve">="txt" </w:t>
      </w:r>
      <w:r w:rsidR="00A21B7E" w:rsidRPr="00026CF1">
        <w:rPr>
          <w:rStyle w:val="XML"/>
        </w:rPr>
        <w:t>FontSize</w:t>
      </w:r>
      <w:r w:rsidR="00A21B7E" w:rsidRPr="00026CF1">
        <w:rPr>
          <w:rStyle w:val="af6"/>
        </w:rPr>
        <w:t xml:space="preserve">="16" </w:t>
      </w:r>
      <w:r w:rsidR="00A21B7E" w:rsidRPr="00026CF1">
        <w:rPr>
          <w:rStyle w:val="XML"/>
        </w:rPr>
        <w:t>Width</w:t>
      </w:r>
      <w:r w:rsidR="00A21B7E" w:rsidRPr="00026CF1">
        <w:rPr>
          <w:rStyle w:val="af6"/>
        </w:rPr>
        <w:t>="150"</w:t>
      </w:r>
      <w:r w:rsidRPr="00026CF1">
        <w:rPr>
          <w:rStyle w:val="af6"/>
        </w:rPr>
        <w:t xml:space="preserve"> </w:t>
      </w:r>
      <w:r w:rsidR="00A21B7E" w:rsidRPr="00026CF1">
        <w:rPr>
          <w:rStyle w:val="af6"/>
        </w:rPr>
        <w:t>/&gt;</w:t>
      </w:r>
    </w:p>
    <w:p w:rsidR="00A21B7E" w:rsidRPr="00026CF1" w:rsidRDefault="00A21B7E" w:rsidP="00A21B7E">
      <w:pPr>
        <w:pStyle w:val="a4"/>
        <w:rPr>
          <w:rStyle w:val="af6"/>
        </w:rPr>
      </w:pPr>
      <w:r w:rsidRPr="00026CF1">
        <w:rPr>
          <w:rStyle w:val="af6"/>
        </w:rPr>
        <w:t>&lt;/</w:t>
      </w:r>
      <w:r w:rsidRPr="00026CF1">
        <w:rPr>
          <w:rStyle w:val="af7"/>
        </w:rPr>
        <w:t>Canvas</w:t>
      </w:r>
      <w:r w:rsidRPr="00026CF1">
        <w:rPr>
          <w:rStyle w:val="af6"/>
        </w:rPr>
        <w:t>&gt;</w:t>
      </w:r>
    </w:p>
    <w:p w:rsidR="00E83A06" w:rsidRPr="00D716E9" w:rsidRDefault="00001870" w:rsidP="00A21B7E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VisualBrush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06" w:rsidRDefault="00E83A06" w:rsidP="00A21B7E">
      <w:pPr>
        <w:pStyle w:val="af"/>
      </w:pPr>
      <w:r>
        <w:t>Рис. 3</w:t>
      </w:r>
      <w:r w:rsidR="00A21B7E">
        <w:t>1</w:t>
      </w:r>
      <w:r>
        <w:t xml:space="preserve">. Кисть </w:t>
      </w:r>
      <w:r w:rsidRPr="00A21B7E">
        <w:rPr>
          <w:rStyle w:val="af5"/>
        </w:rPr>
        <w:t>VisualBrush</w:t>
      </w:r>
      <w:r>
        <w:t>.</w:t>
      </w:r>
    </w:p>
    <w:p w:rsidR="00A21B7E" w:rsidRDefault="00A21B7E" w:rsidP="00A21B7E">
      <w:r>
        <w:t xml:space="preserve">Кисть </w:t>
      </w:r>
      <w:r w:rsidRPr="00A21B7E">
        <w:rPr>
          <w:rStyle w:val="af5"/>
        </w:rPr>
        <w:t>DrawingBrush</w:t>
      </w:r>
      <w:r>
        <w:t xml:space="preserve"> использует для заполнения области объект </w:t>
      </w:r>
      <w:r w:rsidRPr="00A21B7E">
        <w:rPr>
          <w:rStyle w:val="af5"/>
        </w:rPr>
        <w:t>Drawing</w:t>
      </w:r>
      <w:r>
        <w:t xml:space="preserve">, помещённый в одноимённое свойство кисти. Класс </w:t>
      </w:r>
      <w:r w:rsidRPr="00A21B7E">
        <w:rPr>
          <w:rStyle w:val="af5"/>
        </w:rPr>
        <w:t>Drawing</w:t>
      </w:r>
      <w:r>
        <w:t xml:space="preserve"> представляет векторные двухмерные рисунки. Отметим, что кисти </w:t>
      </w:r>
      <w:r w:rsidRPr="00026CF1">
        <w:rPr>
          <w:rStyle w:val="af5"/>
        </w:rPr>
        <w:t>ImageBrush</w:t>
      </w:r>
      <w:r>
        <w:t>,</w:t>
      </w:r>
      <w:r w:rsidR="00026CF1">
        <w:t xml:space="preserve"> </w:t>
      </w:r>
      <w:r w:rsidR="00026CF1" w:rsidRPr="00026CF1">
        <w:rPr>
          <w:rStyle w:val="af5"/>
        </w:rPr>
        <w:t>VisualBrush</w:t>
      </w:r>
      <w:r>
        <w:t xml:space="preserve"> </w:t>
      </w:r>
      <w:r w:rsidR="00026CF1">
        <w:t xml:space="preserve">и </w:t>
      </w:r>
      <w:r w:rsidRPr="00026CF1">
        <w:rPr>
          <w:rStyle w:val="af5"/>
        </w:rPr>
        <w:t>DrawingBrush</w:t>
      </w:r>
      <w:r>
        <w:t xml:space="preserve"> унаследованы от общего предка – класса </w:t>
      </w:r>
      <w:r w:rsidRPr="00026CF1">
        <w:rPr>
          <w:rStyle w:val="af5"/>
        </w:rPr>
        <w:t>TileBrush</w:t>
      </w:r>
      <w:r>
        <w:t>. Этот класс определяет свойства, связанные с заполнением области картинкой (</w:t>
      </w:r>
      <w:r w:rsidRPr="00026CF1">
        <w:rPr>
          <w:rStyle w:val="a9"/>
        </w:rPr>
        <w:t>Viewbox</w:t>
      </w:r>
      <w:r>
        <w:t xml:space="preserve">, </w:t>
      </w:r>
      <w:r w:rsidRPr="00026CF1">
        <w:rPr>
          <w:rStyle w:val="a9"/>
        </w:rPr>
        <w:t>Viewport</w:t>
      </w:r>
      <w:r>
        <w:t xml:space="preserve">, </w:t>
      </w:r>
      <w:r w:rsidRPr="00026CF1">
        <w:rPr>
          <w:rStyle w:val="a9"/>
        </w:rPr>
        <w:t>TileMode</w:t>
      </w:r>
      <w:r>
        <w:t>).</w:t>
      </w:r>
    </w:p>
    <w:p w:rsidR="00687720" w:rsidRDefault="00687720" w:rsidP="00687720">
      <w:pPr>
        <w:pStyle w:val="2"/>
      </w:pPr>
      <w:r>
        <w:t>10.3. Трансформации</w:t>
      </w:r>
    </w:p>
    <w:p w:rsidR="00687720" w:rsidRDefault="00687720" w:rsidP="00687720">
      <w:r w:rsidRPr="00687720">
        <w:rPr>
          <w:rStyle w:val="a8"/>
        </w:rPr>
        <w:t>Трансформация</w:t>
      </w:r>
      <w:r>
        <w:t xml:space="preserve"> – это заданное изменение координатной системы, в которой отображается элемент. Описание таких трансформаций на плоскости, как масштабирование, отражение и поворот, можно выполнить в терминах числовых матриц размером 2х2. Чтобы представить в матричной форме операцию сдвига координатной системы, используют однородные координаты.</w:t>
      </w:r>
    </w:p>
    <w:p w:rsidR="00687720" w:rsidRDefault="00687720" w:rsidP="00687720">
      <w:r w:rsidRPr="00687720">
        <w:rPr>
          <w:rStyle w:val="a8"/>
        </w:rPr>
        <w:t>Однородными координатами</w:t>
      </w:r>
      <w:r>
        <w:t xml:space="preserve"> точки (</w:t>
      </w:r>
      <w:r w:rsidRPr="00687720">
        <w:rPr>
          <w:rStyle w:val="a8"/>
        </w:rPr>
        <w:t>x</w:t>
      </w:r>
      <w:r>
        <w:t xml:space="preserve">, </w:t>
      </w:r>
      <w:r w:rsidRPr="00687720">
        <w:rPr>
          <w:rStyle w:val="a8"/>
        </w:rPr>
        <w:t>y</w:t>
      </w:r>
      <w:r>
        <w:t>) является тройка вида (</w:t>
      </w:r>
      <w:r w:rsidRPr="00687720">
        <w:rPr>
          <w:rStyle w:val="a8"/>
        </w:rPr>
        <w:t>x</w:t>
      </w:r>
      <w:r>
        <w:t xml:space="preserve">, </w:t>
      </w:r>
      <w:r w:rsidRPr="00687720">
        <w:rPr>
          <w:rStyle w:val="a8"/>
        </w:rPr>
        <w:t>y</w:t>
      </w:r>
      <w:r>
        <w:t>, 1). Если дана тройка чисел (</w:t>
      </w:r>
      <w:r w:rsidRPr="00687720">
        <w:rPr>
          <w:rStyle w:val="a8"/>
        </w:rPr>
        <w:t>a</w:t>
      </w:r>
      <w:r>
        <w:t xml:space="preserve">, </w:t>
      </w:r>
      <w:r w:rsidRPr="00687720">
        <w:rPr>
          <w:rStyle w:val="a8"/>
        </w:rPr>
        <w:t>b</w:t>
      </w:r>
      <w:r>
        <w:t xml:space="preserve">, </w:t>
      </w:r>
      <w:r w:rsidRPr="00687720">
        <w:rPr>
          <w:rStyle w:val="a8"/>
        </w:rPr>
        <w:t>c</w:t>
      </w:r>
      <w:r>
        <w:t xml:space="preserve">), соответствующая точка в однородных координатах находится после применения нормировки – деления на </w:t>
      </w:r>
      <w:r w:rsidRPr="00687720">
        <w:rPr>
          <w:rStyle w:val="a8"/>
        </w:rPr>
        <w:t>c</w:t>
      </w:r>
      <w:r>
        <w:t>: (</w:t>
      </w:r>
      <w:r w:rsidRPr="00687720">
        <w:rPr>
          <w:rStyle w:val="a8"/>
        </w:rPr>
        <w:t>a</w:t>
      </w:r>
      <w:r>
        <w:t>/</w:t>
      </w:r>
      <w:r w:rsidRPr="00687720">
        <w:rPr>
          <w:rStyle w:val="a8"/>
        </w:rPr>
        <w:t>c</w:t>
      </w:r>
      <w:r>
        <w:t xml:space="preserve">, </w:t>
      </w:r>
      <w:r w:rsidRPr="00687720">
        <w:rPr>
          <w:rStyle w:val="a8"/>
        </w:rPr>
        <w:t>b</w:t>
      </w:r>
      <w:r>
        <w:t>/</w:t>
      </w:r>
      <w:r w:rsidRPr="00687720">
        <w:rPr>
          <w:rStyle w:val="a8"/>
        </w:rPr>
        <w:t>c</w:t>
      </w:r>
      <w:r>
        <w:t>, 1). Тройки (</w:t>
      </w:r>
      <w:r w:rsidRPr="00687720">
        <w:rPr>
          <w:rStyle w:val="a8"/>
        </w:rPr>
        <w:t>a</w:t>
      </w:r>
      <w:r>
        <w:t xml:space="preserve">, </w:t>
      </w:r>
      <w:r w:rsidRPr="00687720">
        <w:rPr>
          <w:rStyle w:val="a8"/>
        </w:rPr>
        <w:t>b</w:t>
      </w:r>
      <w:r>
        <w:t xml:space="preserve">, 0) описывают в однородных координатах </w:t>
      </w:r>
      <w:r w:rsidRPr="00687720">
        <w:rPr>
          <w:rStyle w:val="a8"/>
        </w:rPr>
        <w:t>бесконечно удалённую точку</w:t>
      </w:r>
      <w:r>
        <w:t>.</w:t>
      </w:r>
    </w:p>
    <w:p w:rsidR="00687720" w:rsidRDefault="00687720" w:rsidP="00687720">
      <w:r>
        <w:t>В терминах однородных координат основные трансформации можно выразить следующим образом:</w:t>
      </w:r>
    </w:p>
    <w:p w:rsidR="00687720" w:rsidRDefault="00687720" w:rsidP="00687720">
      <w:r>
        <w:t>1. Масштабирование (включая отражения)</w:t>
      </w:r>
      <w:proofErr w:type="gramStart"/>
      <w:r>
        <w:t xml:space="preserve">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,1)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.</w:t>
      </w:r>
      <w:proofErr w:type="gramEnd"/>
    </w:p>
    <w:p w:rsidR="00687720" w:rsidRDefault="00687720" w:rsidP="00687720">
      <w:r>
        <w:t xml:space="preserve">2. Поворот на угол </w:t>
      </w:r>
      <w:r>
        <w:rPr>
          <w:rFonts w:cs="Times New Roman"/>
        </w:rPr>
        <w:t>φ</w:t>
      </w:r>
      <w:proofErr w:type="gramStart"/>
      <w:r>
        <w:t xml:space="preserve">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,1)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.</w:t>
      </w:r>
      <w:proofErr w:type="gramEnd"/>
    </w:p>
    <w:p w:rsidR="00687720" w:rsidRDefault="00687720" w:rsidP="00687720">
      <w:r>
        <w:t>3. Сдвиг</w:t>
      </w:r>
      <w:proofErr w:type="gramStart"/>
      <w:r>
        <w:t xml:space="preserve">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,1)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</w:rPr>
                    <m:t>dy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.</w:t>
      </w:r>
      <w:proofErr w:type="gramEnd"/>
    </w:p>
    <w:p w:rsidR="00687720" w:rsidRDefault="00687720" w:rsidP="00687720">
      <w:r>
        <w:t>Комбинация трансформаций выполняется как умножение матриц.</w:t>
      </w:r>
    </w:p>
    <w:p w:rsidR="00687720" w:rsidRDefault="00687720" w:rsidP="00687720">
      <w:r>
        <w:t xml:space="preserve">В WPF трансформации представлены классами, унаследованными от абстрактного класса </w:t>
      </w:r>
      <w:r w:rsidRPr="00687720">
        <w:rPr>
          <w:rStyle w:val="a9"/>
        </w:rPr>
        <w:t>System.Windows.Media.</w:t>
      </w:r>
      <w:r w:rsidRPr="00687720">
        <w:rPr>
          <w:rStyle w:val="af5"/>
        </w:rPr>
        <w:t>Transform</w:t>
      </w:r>
      <w:r>
        <w:t>. Набор предопределённых трансформаций перечислен в табл. 6.</w:t>
      </w:r>
    </w:p>
    <w:p w:rsidR="00687720" w:rsidRDefault="00687720" w:rsidP="00687720">
      <w:pPr>
        <w:pStyle w:val="af8"/>
      </w:pPr>
      <w:r>
        <w:lastRenderedPageBreak/>
        <w:t>Таблица 6</w:t>
      </w:r>
    </w:p>
    <w:p w:rsidR="00687720" w:rsidRDefault="00687720" w:rsidP="00687720">
      <w:pPr>
        <w:pStyle w:val="af9"/>
      </w:pPr>
      <w:r>
        <w:t>Классы трансформаций</w:t>
      </w:r>
    </w:p>
    <w:tbl>
      <w:tblPr>
        <w:tblStyle w:val="afa"/>
        <w:tblW w:w="9637" w:type="dxa"/>
        <w:jc w:val="center"/>
        <w:tblLook w:val="04A0" w:firstRow="1" w:lastRow="0" w:firstColumn="1" w:lastColumn="0" w:noHBand="0" w:noVBand="1"/>
      </w:tblPr>
      <w:tblGrid>
        <w:gridCol w:w="2494"/>
        <w:gridCol w:w="5102"/>
        <w:gridCol w:w="2041"/>
      </w:tblGrid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7"/>
            </w:pPr>
            <w:r w:rsidRPr="00687720">
              <w:t>Имя класса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687720">
            <w:pPr>
              <w:pStyle w:val="aff7"/>
            </w:pPr>
            <w:r w:rsidRPr="00687720">
              <w:t>Описание</w:t>
            </w:r>
          </w:p>
        </w:tc>
        <w:tc>
          <w:tcPr>
            <w:tcW w:w="2041" w:type="dxa"/>
            <w:vAlign w:val="center"/>
          </w:tcPr>
          <w:p w:rsidR="00D37B16" w:rsidRDefault="00687720" w:rsidP="00687720">
            <w:pPr>
              <w:pStyle w:val="aff7"/>
            </w:pPr>
            <w:r w:rsidRPr="00687720">
              <w:t>Важные</w:t>
            </w:r>
          </w:p>
          <w:p w:rsidR="00687720" w:rsidRPr="00687720" w:rsidRDefault="00687720" w:rsidP="00687720">
            <w:pPr>
              <w:pStyle w:val="aff7"/>
            </w:pPr>
            <w:proofErr w:type="gramStart"/>
            <w:r w:rsidRPr="00687720">
              <w:t>свойства</w:t>
            </w:r>
            <w:proofErr w:type="gramEnd"/>
          </w:p>
        </w:tc>
      </w:tr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8"/>
            </w:pPr>
            <w:bookmarkStart w:id="87" w:name="OLE_LINK76"/>
            <w:bookmarkStart w:id="88" w:name="OLE_LINK77"/>
            <w:r w:rsidRPr="00D37B16">
              <w:rPr>
                <w:rStyle w:val="afe"/>
              </w:rPr>
              <w:t>Translate</w:t>
            </w:r>
            <w:bookmarkEnd w:id="87"/>
            <w:bookmarkEnd w:id="88"/>
            <w:r w:rsidRPr="00D37B16">
              <w:rPr>
                <w:rStyle w:val="afe"/>
              </w:rPr>
              <w:t>Transform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687720">
              <w:t>Смещает координатную систему на указанную величину</w:t>
            </w:r>
          </w:p>
        </w:tc>
        <w:tc>
          <w:tcPr>
            <w:tcW w:w="2041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f"/>
              </w:rPr>
              <w:t>X</w:t>
            </w:r>
            <w:r w:rsidRPr="00687720">
              <w:t xml:space="preserve">, </w:t>
            </w:r>
            <w:r w:rsidRPr="00D37B16">
              <w:rPr>
                <w:rStyle w:val="aff"/>
              </w:rPr>
              <w:t>Y</w:t>
            </w:r>
          </w:p>
        </w:tc>
      </w:tr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e"/>
              </w:rPr>
              <w:t>RotateTransform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687720">
              <w:t>Поворачивает координатную систему вокруг заданной точки</w:t>
            </w:r>
          </w:p>
        </w:tc>
        <w:tc>
          <w:tcPr>
            <w:tcW w:w="2041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f"/>
              </w:rPr>
              <w:t>Angle</w:t>
            </w:r>
            <w:r w:rsidRPr="00687720">
              <w:t xml:space="preserve">, </w:t>
            </w:r>
            <w:r w:rsidRPr="00D37B16">
              <w:rPr>
                <w:rStyle w:val="aff"/>
              </w:rPr>
              <w:t>CenterX</w:t>
            </w:r>
            <w:r w:rsidRPr="00687720">
              <w:t xml:space="preserve">, </w:t>
            </w:r>
            <w:r w:rsidRPr="00D37B16">
              <w:rPr>
                <w:rStyle w:val="aff"/>
              </w:rPr>
              <w:t>CenterY</w:t>
            </w:r>
          </w:p>
        </w:tc>
      </w:tr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8"/>
            </w:pPr>
            <w:bookmarkStart w:id="89" w:name="OLE_LINK78"/>
            <w:bookmarkStart w:id="90" w:name="OLE_LINK79"/>
            <w:bookmarkStart w:id="91" w:name="OLE_LINK80"/>
            <w:r w:rsidRPr="00D37B16">
              <w:rPr>
                <w:rStyle w:val="afe"/>
              </w:rPr>
              <w:t>Scale</w:t>
            </w:r>
            <w:bookmarkEnd w:id="89"/>
            <w:bookmarkEnd w:id="90"/>
            <w:bookmarkEnd w:id="91"/>
            <w:r w:rsidRPr="00D37B16">
              <w:rPr>
                <w:rStyle w:val="afe"/>
              </w:rPr>
              <w:t>Transform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687720">
              <w:t>Масштабирует координатную систему. Можно применять разную степень масштабирования по измерениям X и Y</w:t>
            </w:r>
          </w:p>
        </w:tc>
        <w:tc>
          <w:tcPr>
            <w:tcW w:w="2041" w:type="dxa"/>
            <w:vAlign w:val="center"/>
          </w:tcPr>
          <w:p w:rsidR="00687720" w:rsidRPr="00687720" w:rsidRDefault="00687720" w:rsidP="00687720">
            <w:pPr>
              <w:pStyle w:val="aff8"/>
            </w:pPr>
            <w:bookmarkStart w:id="92" w:name="OLE_LINK84"/>
            <w:bookmarkStart w:id="93" w:name="OLE_LINK85"/>
            <w:r w:rsidRPr="00D37B16">
              <w:rPr>
                <w:rStyle w:val="aff"/>
              </w:rPr>
              <w:t>ScaleX</w:t>
            </w:r>
            <w:r w:rsidRPr="00687720">
              <w:t xml:space="preserve">, </w:t>
            </w:r>
            <w:r w:rsidRPr="00D37B16">
              <w:rPr>
                <w:rStyle w:val="aff"/>
              </w:rPr>
              <w:t>ScaleY</w:t>
            </w:r>
            <w:bookmarkEnd w:id="92"/>
            <w:bookmarkEnd w:id="93"/>
            <w:r w:rsidRPr="00687720">
              <w:t xml:space="preserve">, </w:t>
            </w:r>
            <w:r w:rsidRPr="00D37B16">
              <w:rPr>
                <w:rStyle w:val="aff"/>
              </w:rPr>
              <w:t>CenterX</w:t>
            </w:r>
            <w:r w:rsidRPr="00687720">
              <w:t xml:space="preserve">, </w:t>
            </w:r>
            <w:r w:rsidRPr="00D37B16">
              <w:rPr>
                <w:rStyle w:val="aff"/>
              </w:rPr>
              <w:t>CenterY</w:t>
            </w:r>
          </w:p>
        </w:tc>
      </w:tr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e"/>
              </w:rPr>
              <w:t>SkewTransform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687720">
              <w:t>Деформирует координатную систему, наклоняя её оси на заданное число градусов</w:t>
            </w:r>
          </w:p>
        </w:tc>
        <w:tc>
          <w:tcPr>
            <w:tcW w:w="2041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f"/>
              </w:rPr>
              <w:t>AngleX</w:t>
            </w:r>
            <w:r w:rsidRPr="00687720">
              <w:t xml:space="preserve">, </w:t>
            </w:r>
            <w:r w:rsidRPr="00D37B16">
              <w:rPr>
                <w:rStyle w:val="aff"/>
              </w:rPr>
              <w:t>AngleY</w:t>
            </w:r>
            <w:r w:rsidRPr="00687720">
              <w:t xml:space="preserve">, </w:t>
            </w:r>
            <w:r w:rsidRPr="00D37B16">
              <w:rPr>
                <w:rStyle w:val="aff"/>
              </w:rPr>
              <w:t>CenterX</w:t>
            </w:r>
            <w:r w:rsidRPr="00687720">
              <w:t xml:space="preserve">, </w:t>
            </w:r>
            <w:r w:rsidRPr="00D37B16">
              <w:rPr>
                <w:rStyle w:val="aff"/>
              </w:rPr>
              <w:t>CenterY</w:t>
            </w:r>
          </w:p>
        </w:tc>
      </w:tr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e"/>
              </w:rPr>
              <w:t>MatrixTransform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D37B16">
            <w:pPr>
              <w:pStyle w:val="aff8"/>
            </w:pPr>
            <w:r w:rsidRPr="00687720">
              <w:t xml:space="preserve">Выполняет трансформацию, используя указанную матрицу вида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dx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2041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f"/>
              </w:rPr>
              <w:t>Matrix</w:t>
            </w:r>
          </w:p>
        </w:tc>
      </w:tr>
      <w:tr w:rsidR="00687720" w:rsidRPr="00687720" w:rsidTr="00AA790C">
        <w:trPr>
          <w:jc w:val="center"/>
        </w:trPr>
        <w:tc>
          <w:tcPr>
            <w:tcW w:w="2494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e"/>
              </w:rPr>
              <w:t>TransformGroup</w:t>
            </w:r>
          </w:p>
        </w:tc>
        <w:tc>
          <w:tcPr>
            <w:tcW w:w="5102" w:type="dxa"/>
            <w:vAlign w:val="center"/>
          </w:tcPr>
          <w:p w:rsidR="00687720" w:rsidRPr="00687720" w:rsidRDefault="00687720" w:rsidP="00D37B16">
            <w:pPr>
              <w:pStyle w:val="aff8"/>
            </w:pPr>
            <w:r w:rsidRPr="00687720">
              <w:t>Комбинирует несколько трансформаций. Порядок трансформаций имеет значение</w:t>
            </w:r>
          </w:p>
        </w:tc>
        <w:tc>
          <w:tcPr>
            <w:tcW w:w="2041" w:type="dxa"/>
            <w:vAlign w:val="center"/>
          </w:tcPr>
          <w:p w:rsidR="00687720" w:rsidRPr="00687720" w:rsidRDefault="00687720" w:rsidP="00687720">
            <w:pPr>
              <w:pStyle w:val="aff8"/>
            </w:pPr>
            <w:r w:rsidRPr="00D37B16">
              <w:rPr>
                <w:rStyle w:val="aff"/>
              </w:rPr>
              <w:t>Children</w:t>
            </w:r>
          </w:p>
        </w:tc>
      </w:tr>
    </w:tbl>
    <w:p w:rsidR="00687720" w:rsidRDefault="00687720" w:rsidP="00687720">
      <w:r>
        <w:t xml:space="preserve">Укажем некоторые </w:t>
      </w:r>
      <w:r w:rsidR="00D37B16">
        <w:t>способы</w:t>
      </w:r>
      <w:r>
        <w:t xml:space="preserve"> задания трансформаций:</w:t>
      </w:r>
    </w:p>
    <w:p w:rsidR="00687720" w:rsidRDefault="00D37B16" w:rsidP="00687720">
      <w:r w:rsidRPr="00D37B16">
        <w:rPr>
          <w:lang w:val="en-US"/>
        </w:rPr>
        <w:t xml:space="preserve">1. </w:t>
      </w:r>
      <w:r w:rsidR="00687720">
        <w:t>Класс</w:t>
      </w:r>
      <w:r w:rsidR="00687720" w:rsidRPr="00D716E9">
        <w:rPr>
          <w:lang w:val="en-US"/>
        </w:rPr>
        <w:t xml:space="preserve"> </w:t>
      </w:r>
      <w:r w:rsidR="00687720" w:rsidRPr="00D37B16">
        <w:rPr>
          <w:rStyle w:val="af5"/>
        </w:rPr>
        <w:t>UIElement</w:t>
      </w:r>
      <w:r w:rsidR="00687720" w:rsidRPr="00D716E9">
        <w:rPr>
          <w:lang w:val="en-US"/>
        </w:rPr>
        <w:t xml:space="preserve"> </w:t>
      </w:r>
      <w:r w:rsidR="00687720">
        <w:t>определяет</w:t>
      </w:r>
      <w:r w:rsidR="00687720" w:rsidRPr="00D716E9">
        <w:rPr>
          <w:lang w:val="en-US"/>
        </w:rPr>
        <w:t xml:space="preserve"> </w:t>
      </w:r>
      <w:r w:rsidR="00687720">
        <w:t>свойства</w:t>
      </w:r>
      <w:r w:rsidR="00687720" w:rsidRPr="00D716E9">
        <w:rPr>
          <w:lang w:val="en-US"/>
        </w:rPr>
        <w:t xml:space="preserve"> </w:t>
      </w:r>
      <w:r w:rsidR="00687720" w:rsidRPr="00682C29">
        <w:rPr>
          <w:rStyle w:val="a9"/>
          <w:lang w:val="en-US"/>
        </w:rPr>
        <w:t>RenderTransform</w:t>
      </w:r>
      <w:r w:rsidR="00687720" w:rsidRPr="00D716E9">
        <w:rPr>
          <w:lang w:val="en-US"/>
        </w:rPr>
        <w:t xml:space="preserve"> </w:t>
      </w:r>
      <w:r w:rsidR="00687720">
        <w:t>и</w:t>
      </w:r>
      <w:r w:rsidR="00687720" w:rsidRPr="00D716E9">
        <w:rPr>
          <w:lang w:val="en-US"/>
        </w:rPr>
        <w:t xml:space="preserve"> </w:t>
      </w:r>
      <w:r w:rsidR="00687720" w:rsidRPr="00682C29">
        <w:rPr>
          <w:rStyle w:val="a9"/>
          <w:lang w:val="en-US"/>
        </w:rPr>
        <w:t>RenderTransformOrigin</w:t>
      </w:r>
      <w:r w:rsidR="00687720" w:rsidRPr="00D716E9">
        <w:rPr>
          <w:lang w:val="en-US"/>
        </w:rPr>
        <w:t xml:space="preserve">. </w:t>
      </w:r>
      <w:r w:rsidR="00687720" w:rsidRPr="00D37B16">
        <w:rPr>
          <w:rStyle w:val="a9"/>
        </w:rPr>
        <w:t>RenderTransform</w:t>
      </w:r>
      <w:r w:rsidR="00687720">
        <w:t xml:space="preserve"> – это трансформация, выполняемая после процесса компоновки непосредственно перед отображением элемента. </w:t>
      </w:r>
      <w:r w:rsidR="00687720" w:rsidRPr="00D37B16">
        <w:rPr>
          <w:rStyle w:val="a9"/>
        </w:rPr>
        <w:t>RenderTransformOrigin</w:t>
      </w:r>
      <w:r w:rsidR="00687720">
        <w:t xml:space="preserve"> задаёт стартовую (неподвижную) точку трансформации. По умолчанию это точка имеет координаты (0, 0) (координаты точки относительные, в терминах виртуального ограничивающего прямоугольника).</w:t>
      </w:r>
    </w:p>
    <w:p w:rsidR="00687720" w:rsidRDefault="00D37B16" w:rsidP="00687720">
      <w:r>
        <w:t xml:space="preserve">2. </w:t>
      </w:r>
      <w:r w:rsidR="00687720">
        <w:t xml:space="preserve">Класс </w:t>
      </w:r>
      <w:r w:rsidR="00687720" w:rsidRPr="00D37B16">
        <w:rPr>
          <w:rStyle w:val="af5"/>
        </w:rPr>
        <w:t>FrameworkElement</w:t>
      </w:r>
      <w:r w:rsidR="00687720">
        <w:t xml:space="preserve"> содержит свойство </w:t>
      </w:r>
      <w:r w:rsidR="00687720" w:rsidRPr="00D37B16">
        <w:rPr>
          <w:rStyle w:val="a9"/>
        </w:rPr>
        <w:t>LayoutTransform</w:t>
      </w:r>
      <w:r w:rsidR="00687720">
        <w:t xml:space="preserve"> для трансформации, применяемой до процесса компоновки.</w:t>
      </w:r>
    </w:p>
    <w:p w:rsidR="00687720" w:rsidRDefault="00D37B16" w:rsidP="00687720">
      <w:r>
        <w:t xml:space="preserve">3. </w:t>
      </w:r>
      <w:r w:rsidR="00687720">
        <w:t xml:space="preserve">Класс </w:t>
      </w:r>
      <w:r w:rsidR="00687720" w:rsidRPr="00D37B16">
        <w:rPr>
          <w:rStyle w:val="af5"/>
        </w:rPr>
        <w:t>Brush</w:t>
      </w:r>
      <w:r w:rsidR="00687720">
        <w:t xml:space="preserve"> имеет свойства </w:t>
      </w:r>
      <w:r w:rsidR="00687720" w:rsidRPr="00D37B16">
        <w:rPr>
          <w:rStyle w:val="a9"/>
        </w:rPr>
        <w:t>RelativeTransform</w:t>
      </w:r>
      <w:r w:rsidR="00687720">
        <w:t xml:space="preserve"> и </w:t>
      </w:r>
      <w:r w:rsidR="00687720" w:rsidRPr="00D37B16">
        <w:rPr>
          <w:rStyle w:val="a9"/>
        </w:rPr>
        <w:t>Transform</w:t>
      </w:r>
      <w:r w:rsidR="00687720">
        <w:t>, позволяющие выполнить трансформацию кисти до и после её применения.</w:t>
      </w:r>
    </w:p>
    <w:p w:rsidR="00687720" w:rsidRDefault="00687720" w:rsidP="00687720">
      <w:r>
        <w:t>Следующий пример демонстрирует использование трансформаций.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>&lt;</w:t>
      </w:r>
      <w:r w:rsidRPr="00653B4A">
        <w:rPr>
          <w:rStyle w:val="af7"/>
        </w:rPr>
        <w:t>StackPanel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Orientation</w:t>
      </w:r>
      <w:r w:rsidRPr="00653B4A">
        <w:rPr>
          <w:rStyle w:val="af6"/>
        </w:rPr>
        <w:t>="Horizontal"&gt;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</w:t>
      </w:r>
      <w:r w:rsidRPr="00653B4A">
        <w:rPr>
          <w:rStyle w:val="af7"/>
        </w:rPr>
        <w:t>Button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Height</w:t>
      </w:r>
      <w:r w:rsidRPr="00653B4A">
        <w:rPr>
          <w:rStyle w:val="af6"/>
        </w:rPr>
        <w:t xml:space="preserve">="40" </w:t>
      </w:r>
      <w:r w:rsidRPr="00304FFF">
        <w:rPr>
          <w:rStyle w:val="XML"/>
        </w:rPr>
        <w:t>Width</w:t>
      </w:r>
      <w:r w:rsidRPr="00653B4A">
        <w:rPr>
          <w:rStyle w:val="af6"/>
        </w:rPr>
        <w:t xml:space="preserve">="70" </w:t>
      </w:r>
      <w:r w:rsidRPr="00304FFF">
        <w:rPr>
          <w:rStyle w:val="XML"/>
        </w:rPr>
        <w:t>Content</w:t>
      </w:r>
      <w:r w:rsidRPr="00653B4A">
        <w:rPr>
          <w:rStyle w:val="af6"/>
        </w:rPr>
        <w:t>="Translate"&gt;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</w:t>
      </w:r>
      <w:r w:rsidRPr="00653B4A">
        <w:rPr>
          <w:rStyle w:val="af7"/>
        </w:rPr>
        <w:t>Button.RenderTransform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  &lt;</w:t>
      </w:r>
      <w:r w:rsidRPr="00653B4A">
        <w:rPr>
          <w:rStyle w:val="af7"/>
        </w:rPr>
        <w:t>TranslateTransform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X</w:t>
      </w:r>
      <w:r w:rsidRPr="00653B4A">
        <w:rPr>
          <w:rStyle w:val="af6"/>
        </w:rPr>
        <w:t xml:space="preserve">="10" </w:t>
      </w:r>
      <w:r w:rsidRPr="00304FFF">
        <w:rPr>
          <w:rStyle w:val="XML"/>
        </w:rPr>
        <w:t>Y</w:t>
      </w:r>
      <w:r w:rsidRPr="00653B4A">
        <w:rPr>
          <w:rStyle w:val="af6"/>
        </w:rPr>
        <w:t>="-10"/&gt;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&lt;/</w:t>
      </w:r>
      <w:r w:rsidRPr="00653B4A">
        <w:rPr>
          <w:rStyle w:val="af7"/>
        </w:rPr>
        <w:t>Button.RenderTransform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&lt;/</w:t>
      </w:r>
      <w:r w:rsidRPr="00653B4A">
        <w:rPr>
          <w:rStyle w:val="af7"/>
        </w:rPr>
        <w:t>Button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</w:t>
      </w:r>
      <w:r w:rsidRPr="00653B4A">
        <w:rPr>
          <w:rStyle w:val="af7"/>
        </w:rPr>
        <w:t>Button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Height</w:t>
      </w:r>
      <w:r w:rsidRPr="00653B4A">
        <w:rPr>
          <w:rStyle w:val="af6"/>
        </w:rPr>
        <w:t xml:space="preserve">="40" </w:t>
      </w:r>
      <w:r w:rsidRPr="00304FFF">
        <w:rPr>
          <w:rStyle w:val="XML"/>
        </w:rPr>
        <w:t>Width</w:t>
      </w:r>
      <w:r w:rsidRPr="00653B4A">
        <w:rPr>
          <w:rStyle w:val="af6"/>
        </w:rPr>
        <w:t xml:space="preserve">="70" </w:t>
      </w:r>
      <w:r w:rsidRPr="00304FFF">
        <w:rPr>
          <w:rStyle w:val="XML"/>
        </w:rPr>
        <w:t>Content</w:t>
      </w:r>
      <w:r w:rsidRPr="00653B4A">
        <w:rPr>
          <w:rStyle w:val="af6"/>
        </w:rPr>
        <w:t>="Rotate"&gt;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</w:t>
      </w:r>
      <w:r w:rsidRPr="00653B4A">
        <w:rPr>
          <w:rStyle w:val="af7"/>
        </w:rPr>
        <w:t>Button.LayoutTransform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  &lt;</w:t>
      </w:r>
      <w:r w:rsidRPr="00653B4A">
        <w:rPr>
          <w:rStyle w:val="af7"/>
        </w:rPr>
        <w:t>RotateTransform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Angle</w:t>
      </w:r>
      <w:r w:rsidRPr="00653B4A">
        <w:rPr>
          <w:rStyle w:val="af6"/>
        </w:rPr>
        <w:t>="-45" /&gt;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&lt;/</w:t>
      </w:r>
      <w:r w:rsidRPr="00653B4A">
        <w:rPr>
          <w:rStyle w:val="af7"/>
        </w:rPr>
        <w:t>Button.LayoutTransform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&lt;/</w:t>
      </w:r>
      <w:r w:rsidRPr="00653B4A">
        <w:rPr>
          <w:rStyle w:val="af7"/>
        </w:rPr>
        <w:t>Button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</w:t>
      </w:r>
      <w:r w:rsidRPr="00653B4A">
        <w:rPr>
          <w:rStyle w:val="af7"/>
        </w:rPr>
        <w:t>Button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Height</w:t>
      </w:r>
      <w:r w:rsidRPr="00653B4A">
        <w:rPr>
          <w:rStyle w:val="af6"/>
        </w:rPr>
        <w:t xml:space="preserve">="40" </w:t>
      </w:r>
      <w:r w:rsidRPr="00304FFF">
        <w:rPr>
          <w:rStyle w:val="XML"/>
        </w:rPr>
        <w:t>Width</w:t>
      </w:r>
      <w:r w:rsidRPr="00653B4A">
        <w:rPr>
          <w:rStyle w:val="af6"/>
        </w:rPr>
        <w:t xml:space="preserve">="70" </w:t>
      </w:r>
      <w:r w:rsidRPr="00304FFF">
        <w:rPr>
          <w:rStyle w:val="XML"/>
        </w:rPr>
        <w:t>Content</w:t>
      </w:r>
      <w:r w:rsidRPr="00653B4A">
        <w:rPr>
          <w:rStyle w:val="af6"/>
        </w:rPr>
        <w:t>="Scale"&gt;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</w:t>
      </w:r>
      <w:r w:rsidRPr="00653B4A">
        <w:rPr>
          <w:rStyle w:val="af7"/>
        </w:rPr>
        <w:t>Button.LayoutTransform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  &lt;</w:t>
      </w:r>
      <w:r w:rsidRPr="00653B4A">
        <w:rPr>
          <w:rStyle w:val="af7"/>
        </w:rPr>
        <w:t>ScaleTransform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ScaleX</w:t>
      </w:r>
      <w:r w:rsidRPr="00653B4A">
        <w:rPr>
          <w:rStyle w:val="af6"/>
        </w:rPr>
        <w:t xml:space="preserve">="-1" </w:t>
      </w:r>
      <w:r w:rsidRPr="00304FFF">
        <w:rPr>
          <w:rStyle w:val="XML"/>
        </w:rPr>
        <w:t>ScaleY</w:t>
      </w:r>
      <w:r w:rsidRPr="00653B4A">
        <w:rPr>
          <w:rStyle w:val="af6"/>
        </w:rPr>
        <w:t>="1.5" /&gt;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&lt;/</w:t>
      </w:r>
      <w:r w:rsidRPr="00653B4A">
        <w:rPr>
          <w:rStyle w:val="af7"/>
        </w:rPr>
        <w:t>Button.LayoutTransform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&lt;/</w:t>
      </w:r>
      <w:r w:rsidRPr="00653B4A">
        <w:rPr>
          <w:rStyle w:val="af7"/>
        </w:rPr>
        <w:t>Button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lastRenderedPageBreak/>
        <w:t xml:space="preserve">  &lt;</w:t>
      </w:r>
      <w:r w:rsidRPr="00653B4A">
        <w:rPr>
          <w:rStyle w:val="af7"/>
        </w:rPr>
        <w:t>Button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Height</w:t>
      </w:r>
      <w:r w:rsidRPr="00653B4A">
        <w:rPr>
          <w:rStyle w:val="af6"/>
        </w:rPr>
        <w:t xml:space="preserve">="40" </w:t>
      </w:r>
      <w:r w:rsidRPr="00304FFF">
        <w:rPr>
          <w:rStyle w:val="XML"/>
        </w:rPr>
        <w:t>Width</w:t>
      </w:r>
      <w:r w:rsidRPr="00653B4A">
        <w:rPr>
          <w:rStyle w:val="af6"/>
        </w:rPr>
        <w:t xml:space="preserve">="70" </w:t>
      </w:r>
      <w:r w:rsidRPr="00304FFF">
        <w:rPr>
          <w:rStyle w:val="XML"/>
        </w:rPr>
        <w:t>Content</w:t>
      </w:r>
      <w:r w:rsidRPr="00653B4A">
        <w:rPr>
          <w:rStyle w:val="af6"/>
        </w:rPr>
        <w:t>="Skew"&gt;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</w:t>
      </w:r>
      <w:r w:rsidRPr="00653B4A">
        <w:rPr>
          <w:rStyle w:val="af7"/>
        </w:rPr>
        <w:t>Button.RenderTransform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  &lt;</w:t>
      </w:r>
      <w:r w:rsidRPr="00653B4A">
        <w:rPr>
          <w:rStyle w:val="af7"/>
        </w:rPr>
        <w:t>SkewTransform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AngleX</w:t>
      </w:r>
      <w:r w:rsidRPr="00653B4A">
        <w:rPr>
          <w:rStyle w:val="af6"/>
        </w:rPr>
        <w:t xml:space="preserve">="20" </w:t>
      </w:r>
      <w:r w:rsidRPr="00304FFF">
        <w:rPr>
          <w:rStyle w:val="XML"/>
        </w:rPr>
        <w:t>AngleY</w:t>
      </w:r>
      <w:r w:rsidRPr="00653B4A">
        <w:rPr>
          <w:rStyle w:val="af6"/>
        </w:rPr>
        <w:t>="0" /&gt;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&lt;/</w:t>
      </w:r>
      <w:r w:rsidRPr="00653B4A">
        <w:rPr>
          <w:rStyle w:val="af7"/>
        </w:rPr>
        <w:t>Button.RenderTransform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&lt;/</w:t>
      </w:r>
      <w:r w:rsidRPr="00653B4A">
        <w:rPr>
          <w:rStyle w:val="af7"/>
        </w:rPr>
        <w:t>Button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</w:t>
      </w:r>
      <w:r w:rsidRPr="00653B4A">
        <w:rPr>
          <w:rStyle w:val="af7"/>
        </w:rPr>
        <w:t>Button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Height</w:t>
      </w:r>
      <w:r w:rsidRPr="00653B4A">
        <w:rPr>
          <w:rStyle w:val="af6"/>
        </w:rPr>
        <w:t xml:space="preserve">="40" </w:t>
      </w:r>
      <w:r w:rsidRPr="00304FFF">
        <w:rPr>
          <w:rStyle w:val="XML"/>
        </w:rPr>
        <w:t>Width</w:t>
      </w:r>
      <w:r w:rsidRPr="00653B4A">
        <w:rPr>
          <w:rStyle w:val="af6"/>
        </w:rPr>
        <w:t xml:space="preserve">="70" </w:t>
      </w:r>
      <w:r w:rsidRPr="00304FFF">
        <w:rPr>
          <w:rStyle w:val="XML"/>
        </w:rPr>
        <w:t>Content</w:t>
      </w:r>
      <w:r w:rsidRPr="00653B4A">
        <w:rPr>
          <w:rStyle w:val="af6"/>
        </w:rPr>
        <w:t>="Matrix"&gt;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</w:t>
      </w:r>
      <w:r w:rsidRPr="00653B4A">
        <w:rPr>
          <w:rStyle w:val="af7"/>
        </w:rPr>
        <w:t>Button.LayoutTransform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  &lt;</w:t>
      </w:r>
      <w:r w:rsidRPr="00653B4A">
        <w:rPr>
          <w:rStyle w:val="af7"/>
        </w:rPr>
        <w:t>MatrixTransform</w:t>
      </w:r>
      <w:r w:rsidRPr="00653B4A">
        <w:rPr>
          <w:rStyle w:val="af6"/>
        </w:rPr>
        <w:t xml:space="preserve"> </w:t>
      </w:r>
      <w:r w:rsidRPr="00304FFF">
        <w:rPr>
          <w:rStyle w:val="XML"/>
        </w:rPr>
        <w:t>Matrix</w:t>
      </w:r>
      <w:r w:rsidRPr="00653B4A">
        <w:rPr>
          <w:rStyle w:val="af6"/>
        </w:rPr>
        <w:t>="1</w:t>
      </w:r>
      <w:proofErr w:type="gramStart"/>
      <w:r w:rsidRPr="00653B4A">
        <w:rPr>
          <w:rStyle w:val="af6"/>
        </w:rPr>
        <w:t>,0.5,1</w:t>
      </w:r>
      <w:proofErr w:type="gramEnd"/>
      <w:r w:rsidRPr="00653B4A">
        <w:rPr>
          <w:rStyle w:val="af6"/>
        </w:rPr>
        <w:t>,-1,20,10" /&gt;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  &lt;/</w:t>
      </w:r>
      <w:r w:rsidRPr="00653B4A">
        <w:rPr>
          <w:rStyle w:val="af7"/>
        </w:rPr>
        <w:t>Button.LayoutTransform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 xml:space="preserve">  &lt;/</w:t>
      </w:r>
      <w:r w:rsidRPr="00653B4A">
        <w:rPr>
          <w:rStyle w:val="af7"/>
        </w:rPr>
        <w:t>Button</w:t>
      </w:r>
      <w:r w:rsidRPr="00653B4A">
        <w:rPr>
          <w:rStyle w:val="af6"/>
        </w:rPr>
        <w:t>&gt;</w:t>
      </w:r>
    </w:p>
    <w:p w:rsidR="00653B4A" w:rsidRPr="00653B4A" w:rsidRDefault="00653B4A" w:rsidP="00653B4A">
      <w:pPr>
        <w:pStyle w:val="a4"/>
        <w:rPr>
          <w:rStyle w:val="af6"/>
        </w:rPr>
      </w:pPr>
      <w:r w:rsidRPr="00653B4A">
        <w:rPr>
          <w:rStyle w:val="af6"/>
        </w:rPr>
        <w:t>&lt;/</w:t>
      </w:r>
      <w:r w:rsidRPr="00653B4A">
        <w:rPr>
          <w:rStyle w:val="af7"/>
        </w:rPr>
        <w:t>StackPanel</w:t>
      </w:r>
      <w:r w:rsidRPr="00653B4A">
        <w:rPr>
          <w:rStyle w:val="af6"/>
        </w:rPr>
        <w:t>&gt;</w:t>
      </w:r>
    </w:p>
    <w:p w:rsidR="00687720" w:rsidRDefault="00001870" w:rsidP="00653B4A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Transformation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20" w:rsidRDefault="00687720" w:rsidP="00653B4A">
      <w:pPr>
        <w:pStyle w:val="af"/>
      </w:pPr>
      <w:r>
        <w:t>Рис. 3</w:t>
      </w:r>
      <w:r w:rsidR="00653B4A">
        <w:t>2</w:t>
      </w:r>
      <w:r>
        <w:t xml:space="preserve">. </w:t>
      </w:r>
      <w:r w:rsidR="00653B4A">
        <w:t>Кнопки, подвергшиеся</w:t>
      </w:r>
      <w:r>
        <w:t xml:space="preserve"> трансформаци</w:t>
      </w:r>
      <w:r w:rsidR="00653B4A">
        <w:t>и</w:t>
      </w:r>
      <w:r>
        <w:t>.</w:t>
      </w:r>
    </w:p>
    <w:p w:rsidR="00687720" w:rsidRDefault="00653B4A" w:rsidP="00653B4A">
      <w:pPr>
        <w:pStyle w:val="2"/>
      </w:pPr>
      <w:r>
        <w:t xml:space="preserve">10.4. </w:t>
      </w:r>
      <w:r w:rsidR="00687720">
        <w:t>Эффекты</w:t>
      </w:r>
    </w:p>
    <w:p w:rsidR="00687720" w:rsidRDefault="00687720" w:rsidP="00687720">
      <w:r>
        <w:t xml:space="preserve">WPF поддерживает применение к элементам </w:t>
      </w:r>
      <w:r w:rsidRPr="00682C29">
        <w:rPr>
          <w:rStyle w:val="a8"/>
        </w:rPr>
        <w:t>эффектов</w:t>
      </w:r>
      <w:r>
        <w:t xml:space="preserve">, таких как размытие или отбрасывание тени. Эффекты описываются классами, унаследованными от </w:t>
      </w:r>
      <w:r w:rsidRPr="00682C29">
        <w:rPr>
          <w:rStyle w:val="a9"/>
        </w:rPr>
        <w:t>System.Windows.Media.Effects.</w:t>
      </w:r>
      <w:r w:rsidRPr="00682C29">
        <w:rPr>
          <w:rStyle w:val="af5"/>
        </w:rPr>
        <w:t>Effect</w:t>
      </w:r>
      <w:r>
        <w:t>:</w:t>
      </w:r>
      <w:r w:rsidR="00304FFF">
        <w:t xml:space="preserve"> </w:t>
      </w:r>
      <w:r w:rsidRPr="00682C29">
        <w:rPr>
          <w:rStyle w:val="af5"/>
        </w:rPr>
        <w:t>BlurEffect</w:t>
      </w:r>
      <w:r>
        <w:t xml:space="preserve"> – эффект размытия;</w:t>
      </w:r>
      <w:r w:rsidR="00304FFF">
        <w:t xml:space="preserve"> </w:t>
      </w:r>
      <w:r w:rsidRPr="00682C29">
        <w:rPr>
          <w:rStyle w:val="af5"/>
        </w:rPr>
        <w:t>DropShadowEffect</w:t>
      </w:r>
      <w:r>
        <w:t xml:space="preserve"> – эффект тени;</w:t>
      </w:r>
      <w:r w:rsidR="00304FFF">
        <w:t xml:space="preserve"> </w:t>
      </w:r>
      <w:r w:rsidRPr="00682C29">
        <w:rPr>
          <w:rStyle w:val="af5"/>
        </w:rPr>
        <w:t>ShaderEffect</w:t>
      </w:r>
      <w:r>
        <w:t xml:space="preserve"> – эффект, определённый на языке HLSL (</w:t>
      </w:r>
      <w:r w:rsidRPr="00682C29">
        <w:rPr>
          <w:rStyle w:val="a8"/>
        </w:rPr>
        <w:t>пиксельные шейдеры</w:t>
      </w:r>
      <w:r>
        <w:t>).</w:t>
      </w:r>
    </w:p>
    <w:p w:rsidR="00687720" w:rsidRPr="00682C29" w:rsidRDefault="00687720" w:rsidP="00687720">
      <w:r>
        <w:t xml:space="preserve">Для применения эффектов класс </w:t>
      </w:r>
      <w:r w:rsidRPr="00682C29">
        <w:rPr>
          <w:rStyle w:val="af5"/>
        </w:rPr>
        <w:t>UIElement</w:t>
      </w:r>
      <w:r>
        <w:t xml:space="preserve"> определяет свойство </w:t>
      </w:r>
      <w:r w:rsidRPr="00682C29">
        <w:rPr>
          <w:rStyle w:val="a9"/>
        </w:rPr>
        <w:t>Effect</w:t>
      </w:r>
      <w:r>
        <w:t xml:space="preserve">. Следующая разметка демонстрирует эффекты </w:t>
      </w:r>
      <w:r w:rsidRPr="00682C29">
        <w:rPr>
          <w:rStyle w:val="af5"/>
        </w:rPr>
        <w:t>BlurEffect</w:t>
      </w:r>
      <w:r>
        <w:t xml:space="preserve"> и </w:t>
      </w:r>
      <w:r w:rsidRPr="00682C29">
        <w:rPr>
          <w:rStyle w:val="af5"/>
        </w:rPr>
        <w:t>DropShadowEffect</w:t>
      </w:r>
      <w:r w:rsidR="00682C29">
        <w:t>:</w:t>
      </w:r>
    </w:p>
    <w:p w:rsidR="00682C29" w:rsidRPr="00E0795A" w:rsidRDefault="00682C29" w:rsidP="00682C29">
      <w:pPr>
        <w:pStyle w:val="a4"/>
        <w:rPr>
          <w:rStyle w:val="af6"/>
          <w:lang w:val="ru-RU"/>
        </w:rPr>
      </w:pPr>
      <w:r w:rsidRPr="00E0795A">
        <w:rPr>
          <w:rStyle w:val="af6"/>
          <w:lang w:val="ru-RU"/>
        </w:rPr>
        <w:t>&lt;</w:t>
      </w:r>
      <w:r w:rsidRPr="00682C29">
        <w:rPr>
          <w:rStyle w:val="af7"/>
        </w:rPr>
        <w:t>StackPanel</w:t>
      </w:r>
      <w:r w:rsidRPr="00E0795A">
        <w:rPr>
          <w:rStyle w:val="af6"/>
          <w:lang w:val="ru-RU"/>
        </w:rPr>
        <w:t xml:space="preserve"> </w:t>
      </w:r>
      <w:r w:rsidRPr="00682C29">
        <w:rPr>
          <w:rStyle w:val="XML"/>
        </w:rPr>
        <w:t>Orientation</w:t>
      </w:r>
      <w:r w:rsidRPr="00E0795A">
        <w:rPr>
          <w:rStyle w:val="af6"/>
          <w:lang w:val="ru-RU"/>
        </w:rPr>
        <w:t>="</w:t>
      </w:r>
      <w:r w:rsidRPr="00682C29">
        <w:rPr>
          <w:rStyle w:val="af6"/>
        </w:rPr>
        <w:t>Horizontal</w:t>
      </w:r>
      <w:r w:rsidRPr="00E0795A">
        <w:rPr>
          <w:rStyle w:val="af6"/>
          <w:lang w:val="ru-RU"/>
        </w:rPr>
        <w:t>"&gt;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E0795A">
        <w:rPr>
          <w:rStyle w:val="af6"/>
          <w:lang w:val="ru-RU"/>
        </w:rPr>
        <w:t xml:space="preserve">  </w:t>
      </w:r>
      <w:r w:rsidRPr="00682C29">
        <w:rPr>
          <w:rStyle w:val="af6"/>
        </w:rPr>
        <w:t>&lt;</w:t>
      </w:r>
      <w:r w:rsidRPr="00682C29">
        <w:rPr>
          <w:rStyle w:val="af7"/>
        </w:rPr>
        <w:t>Button</w:t>
      </w:r>
      <w:r w:rsidRPr="00682C29">
        <w:rPr>
          <w:rStyle w:val="af6"/>
        </w:rPr>
        <w:t xml:space="preserve"> </w:t>
      </w:r>
      <w:r w:rsidRPr="00682C29">
        <w:rPr>
          <w:rStyle w:val="XML"/>
        </w:rPr>
        <w:t>Margin</w:t>
      </w:r>
      <w:r w:rsidRPr="00682C29">
        <w:rPr>
          <w:rStyle w:val="af6"/>
        </w:rPr>
        <w:t xml:space="preserve">="30" </w:t>
      </w:r>
      <w:r w:rsidRPr="00682C29">
        <w:rPr>
          <w:rStyle w:val="XML"/>
        </w:rPr>
        <w:t>Height</w:t>
      </w:r>
      <w:r w:rsidRPr="00682C29">
        <w:rPr>
          <w:rStyle w:val="af6"/>
        </w:rPr>
        <w:t xml:space="preserve">="40" </w:t>
      </w:r>
      <w:r w:rsidRPr="00682C29">
        <w:rPr>
          <w:rStyle w:val="XML"/>
        </w:rPr>
        <w:t>Width</w:t>
      </w:r>
      <w:r w:rsidRPr="00682C29">
        <w:rPr>
          <w:rStyle w:val="af6"/>
        </w:rPr>
        <w:t xml:space="preserve">="80" </w:t>
      </w:r>
      <w:r w:rsidRPr="00682C29">
        <w:rPr>
          <w:rStyle w:val="XML"/>
        </w:rPr>
        <w:t>Content</w:t>
      </w:r>
      <w:r w:rsidRPr="00682C29">
        <w:rPr>
          <w:rStyle w:val="af6"/>
        </w:rPr>
        <w:t>="Blur"&gt;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&lt;</w:t>
      </w:r>
      <w:r w:rsidRPr="00682C29">
        <w:rPr>
          <w:rStyle w:val="af7"/>
        </w:rPr>
        <w:t>Button.Effect</w:t>
      </w:r>
      <w:r w:rsidRPr="00682C29">
        <w:rPr>
          <w:rStyle w:val="af6"/>
        </w:rPr>
        <w:t>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  &lt;</w:t>
      </w:r>
      <w:r w:rsidRPr="00682C29">
        <w:rPr>
          <w:rStyle w:val="af7"/>
        </w:rPr>
        <w:t>BlurEffect</w:t>
      </w:r>
      <w:r w:rsidRPr="00682C29">
        <w:rPr>
          <w:rStyle w:val="af6"/>
        </w:rPr>
        <w:t xml:space="preserve"> </w:t>
      </w:r>
      <w:r w:rsidRPr="00682C29">
        <w:rPr>
          <w:rStyle w:val="XML"/>
        </w:rPr>
        <w:t>Radius</w:t>
      </w:r>
      <w:r w:rsidRPr="00682C29">
        <w:rPr>
          <w:rStyle w:val="af6"/>
        </w:rPr>
        <w:t xml:space="preserve">="2" </w:t>
      </w:r>
      <w:r w:rsidRPr="00682C29">
        <w:rPr>
          <w:rStyle w:val="XML"/>
        </w:rPr>
        <w:t>RenderingBias</w:t>
      </w:r>
      <w:r w:rsidRPr="00682C29">
        <w:rPr>
          <w:rStyle w:val="af6"/>
        </w:rPr>
        <w:t>="Quality" /&gt;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&lt;/</w:t>
      </w:r>
      <w:r w:rsidRPr="00682C29">
        <w:rPr>
          <w:rStyle w:val="af7"/>
        </w:rPr>
        <w:t>Button.Effect</w:t>
      </w:r>
      <w:r w:rsidRPr="00682C29">
        <w:rPr>
          <w:rStyle w:val="af6"/>
        </w:rPr>
        <w:t>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&lt;/</w:t>
      </w:r>
      <w:r w:rsidRPr="00682C29">
        <w:rPr>
          <w:rStyle w:val="af7"/>
        </w:rPr>
        <w:t>Button</w:t>
      </w:r>
      <w:r w:rsidRPr="00682C29">
        <w:rPr>
          <w:rStyle w:val="af6"/>
        </w:rPr>
        <w:t>&gt;</w:t>
      </w:r>
    </w:p>
    <w:p w:rsidR="00682C29" w:rsidRPr="00682C29" w:rsidRDefault="00682C29" w:rsidP="00682C29">
      <w:pPr>
        <w:pStyle w:val="a4"/>
        <w:rPr>
          <w:rStyle w:val="af6"/>
        </w:rPr>
      </w:pP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&lt;</w:t>
      </w:r>
      <w:r w:rsidRPr="00682C29">
        <w:rPr>
          <w:rStyle w:val="af7"/>
        </w:rPr>
        <w:t>Button</w:t>
      </w:r>
      <w:r w:rsidRPr="00682C29">
        <w:rPr>
          <w:rStyle w:val="af6"/>
        </w:rPr>
        <w:t xml:space="preserve"> </w:t>
      </w:r>
      <w:r w:rsidRPr="00682C29">
        <w:rPr>
          <w:rStyle w:val="XML"/>
        </w:rPr>
        <w:t>Margin</w:t>
      </w:r>
      <w:r w:rsidRPr="00682C29">
        <w:rPr>
          <w:rStyle w:val="af6"/>
        </w:rPr>
        <w:t xml:space="preserve">="30" </w:t>
      </w:r>
      <w:r w:rsidRPr="00682C29">
        <w:rPr>
          <w:rStyle w:val="XML"/>
        </w:rPr>
        <w:t>Height</w:t>
      </w:r>
      <w:r w:rsidRPr="00682C29">
        <w:rPr>
          <w:rStyle w:val="af6"/>
        </w:rPr>
        <w:t xml:space="preserve">="40" </w:t>
      </w:r>
      <w:r w:rsidRPr="00682C29">
        <w:rPr>
          <w:rStyle w:val="XML"/>
        </w:rPr>
        <w:t>Width</w:t>
      </w:r>
      <w:r w:rsidRPr="00682C29">
        <w:rPr>
          <w:rStyle w:val="af6"/>
        </w:rPr>
        <w:t xml:space="preserve">="80" </w:t>
      </w:r>
      <w:r w:rsidRPr="00682C29">
        <w:rPr>
          <w:rStyle w:val="XML"/>
        </w:rPr>
        <w:t>Content</w:t>
      </w:r>
      <w:r w:rsidRPr="00682C29">
        <w:rPr>
          <w:rStyle w:val="af6"/>
        </w:rPr>
        <w:t>="Shadow" 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&lt;</w:t>
      </w:r>
      <w:r w:rsidRPr="00682C29">
        <w:rPr>
          <w:rStyle w:val="af7"/>
        </w:rPr>
        <w:t>Button.Effect</w:t>
      </w:r>
      <w:r w:rsidRPr="00682C29">
        <w:rPr>
          <w:rStyle w:val="af6"/>
        </w:rPr>
        <w:t>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  &lt;</w:t>
      </w:r>
      <w:r w:rsidRPr="00682C29">
        <w:rPr>
          <w:rStyle w:val="af7"/>
        </w:rPr>
        <w:t>DropShadowEffect</w:t>
      </w:r>
      <w:r w:rsidRPr="00682C29">
        <w:rPr>
          <w:rStyle w:val="af6"/>
        </w:rPr>
        <w:t xml:space="preserve"> </w:t>
      </w:r>
      <w:r w:rsidRPr="00682C29">
        <w:rPr>
          <w:rStyle w:val="XML"/>
        </w:rPr>
        <w:t>ShadowDepth</w:t>
      </w:r>
      <w:r w:rsidRPr="00682C29">
        <w:rPr>
          <w:rStyle w:val="af6"/>
        </w:rPr>
        <w:t xml:space="preserve">="5" </w:t>
      </w:r>
      <w:r w:rsidRPr="00682C29">
        <w:rPr>
          <w:rStyle w:val="XML"/>
        </w:rPr>
        <w:t>Direction</w:t>
      </w:r>
      <w:r w:rsidRPr="00682C29">
        <w:rPr>
          <w:rStyle w:val="af6"/>
        </w:rPr>
        <w:t>="300"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                    </w:t>
      </w:r>
      <w:r w:rsidRPr="00682C29">
        <w:rPr>
          <w:rStyle w:val="XML"/>
        </w:rPr>
        <w:t>Color</w:t>
      </w:r>
      <w:r w:rsidRPr="00682C29">
        <w:rPr>
          <w:rStyle w:val="af6"/>
        </w:rPr>
        <w:t>="Blue" /&gt;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  &lt;/</w:t>
      </w:r>
      <w:r w:rsidRPr="00682C29">
        <w:rPr>
          <w:rStyle w:val="af7"/>
        </w:rPr>
        <w:t>Button.Effect</w:t>
      </w:r>
      <w:r w:rsidRPr="00682C29">
        <w:rPr>
          <w:rStyle w:val="af6"/>
        </w:rPr>
        <w:t>&gt;</w:t>
      </w:r>
    </w:p>
    <w:p w:rsidR="00682C29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 xml:space="preserve">  &lt;/</w:t>
      </w:r>
      <w:r w:rsidRPr="00682C29">
        <w:rPr>
          <w:rStyle w:val="af7"/>
        </w:rPr>
        <w:t>Button</w:t>
      </w:r>
      <w:r w:rsidRPr="00682C29">
        <w:rPr>
          <w:rStyle w:val="af6"/>
        </w:rPr>
        <w:t>&gt;</w:t>
      </w:r>
    </w:p>
    <w:p w:rsidR="00687720" w:rsidRPr="00682C29" w:rsidRDefault="00682C29" w:rsidP="00682C29">
      <w:pPr>
        <w:pStyle w:val="a4"/>
        <w:rPr>
          <w:rStyle w:val="af6"/>
        </w:rPr>
      </w:pPr>
      <w:r w:rsidRPr="00682C29">
        <w:rPr>
          <w:rStyle w:val="af6"/>
        </w:rPr>
        <w:t>&lt;/</w:t>
      </w:r>
      <w:r w:rsidRPr="00682C29">
        <w:rPr>
          <w:rStyle w:val="af7"/>
        </w:rPr>
        <w:t>StackPanel</w:t>
      </w:r>
      <w:r w:rsidRPr="00682C29">
        <w:rPr>
          <w:rStyle w:val="af6"/>
        </w:rPr>
        <w:t>&gt;</w:t>
      </w:r>
    </w:p>
    <w:p w:rsidR="00682C29" w:rsidRDefault="00001870" w:rsidP="00682C29">
      <w:pPr>
        <w:pStyle w:val="af"/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Effec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20" w:rsidRDefault="00687720" w:rsidP="00682C29">
      <w:pPr>
        <w:pStyle w:val="af"/>
      </w:pPr>
      <w:r>
        <w:t>Рис. 3</w:t>
      </w:r>
      <w:r w:rsidR="00682C29">
        <w:t>3</w:t>
      </w:r>
      <w:r>
        <w:t>. Применение эффектов</w:t>
      </w:r>
      <w:r w:rsidR="00682C29">
        <w:t xml:space="preserve"> размытия и тени</w:t>
      </w:r>
      <w:r>
        <w:t>.</w:t>
      </w:r>
    </w:p>
    <w:p w:rsidR="00026CF1" w:rsidRDefault="00026CF1" w:rsidP="00026CF1">
      <w:pPr>
        <w:pStyle w:val="2"/>
      </w:pPr>
      <w:r>
        <w:t>10.</w:t>
      </w:r>
      <w:r w:rsidR="00304FFF">
        <w:t>5</w:t>
      </w:r>
      <w:r>
        <w:t>. Прозрачность</w:t>
      </w:r>
    </w:p>
    <w:p w:rsidR="00026CF1" w:rsidRDefault="00026CF1" w:rsidP="00026CF1">
      <w:r>
        <w:t xml:space="preserve">В WPF поддерживается истинная прозрачность. Каждый элемент и кисть содержат свойство </w:t>
      </w:r>
      <w:r w:rsidRPr="00026CF1">
        <w:rPr>
          <w:rStyle w:val="a9"/>
        </w:rPr>
        <w:t>Opacity</w:t>
      </w:r>
      <w:r>
        <w:t xml:space="preserve">, определяющее степень прозрачности и принимающее вещественные значения из диапазона [0, 1], Например, </w:t>
      </w:r>
      <w:r w:rsidRPr="00026CF1">
        <w:rPr>
          <w:rStyle w:val="a9"/>
        </w:rPr>
        <w:t>Opacity=0.9</w:t>
      </w:r>
      <w:r>
        <w:t xml:space="preserve"> создаёт эффект 90% видимости и 10% прозрачности. Также можно использовать цвет (и соответствующую сплошную кисть) с альфа-каналом, меньшим максимума.</w:t>
      </w:r>
    </w:p>
    <w:p w:rsidR="00026CF1" w:rsidRDefault="00026CF1" w:rsidP="00026CF1">
      <w:r>
        <w:t xml:space="preserve">Все элементы содержат свойство </w:t>
      </w:r>
      <w:r w:rsidRPr="00026CF1">
        <w:rPr>
          <w:rStyle w:val="a9"/>
        </w:rPr>
        <w:t>OpacityMask</w:t>
      </w:r>
      <w:r>
        <w:t xml:space="preserve">, которое принимает любую кисть. Альфа-канал кисти определяет степень прозрачности (другие цветовые компоненты значения не имеют). Применение </w:t>
      </w:r>
      <w:r w:rsidRPr="00026CF1">
        <w:rPr>
          <w:rStyle w:val="a9"/>
        </w:rPr>
        <w:t>OpacityMask</w:t>
      </w:r>
      <w:r>
        <w:t xml:space="preserve"> с кистями, содержащими градиентный переход от сплошного к прозрачному цвету создаёт эффект постепенного «исчезновения» поверхности. Если поместить в </w:t>
      </w:r>
      <w:r w:rsidRPr="00026CF1">
        <w:rPr>
          <w:rStyle w:val="a9"/>
        </w:rPr>
        <w:t>OpacityMask</w:t>
      </w:r>
      <w:r>
        <w:t xml:space="preserve"> кисть </w:t>
      </w:r>
      <w:r w:rsidRPr="00026CF1">
        <w:rPr>
          <w:rStyle w:val="af5"/>
        </w:rPr>
        <w:t>DrawingBrush</w:t>
      </w:r>
      <w:r>
        <w:t>, можно создать прозрачную область заданной формы.</w:t>
      </w:r>
    </w:p>
    <w:p w:rsidR="00026CF1" w:rsidRDefault="00026CF1" w:rsidP="00026CF1">
      <w:r>
        <w:t xml:space="preserve">В следующем примере </w:t>
      </w:r>
      <w:r w:rsidRPr="00026CF1">
        <w:rPr>
          <w:rStyle w:val="af5"/>
        </w:rPr>
        <w:t>OpacityMask</w:t>
      </w:r>
      <w:r>
        <w:t xml:space="preserve"> используется в сочетании с </w:t>
      </w:r>
      <w:r w:rsidRPr="00026CF1">
        <w:rPr>
          <w:rStyle w:val="af5"/>
        </w:rPr>
        <w:t>VisualBrush</w:t>
      </w:r>
      <w:r>
        <w:t xml:space="preserve"> для создания популярного эффекта отражения. По мере набора текста </w:t>
      </w:r>
      <w:r w:rsidRPr="00026CF1">
        <w:rPr>
          <w:rStyle w:val="af5"/>
        </w:rPr>
        <w:t>VisualBrush</w:t>
      </w:r>
      <w:r>
        <w:t xml:space="preserve"> рисует ниже отражение этого текста, закрашивая прямоугольник с установленным </w:t>
      </w:r>
      <w:r w:rsidRPr="00026CF1">
        <w:rPr>
          <w:rStyle w:val="a9"/>
        </w:rPr>
        <w:t>OpacityMask</w:t>
      </w:r>
      <w:r>
        <w:t xml:space="preserve"> для постепенного затухания отражения.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>&lt;</w:t>
      </w:r>
      <w:r w:rsidRPr="00A141A8">
        <w:rPr>
          <w:rStyle w:val="af7"/>
        </w:rPr>
        <w:t>StackPanel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&lt;</w:t>
      </w:r>
      <w:r w:rsidRPr="00A141A8">
        <w:rPr>
          <w:rStyle w:val="af7"/>
        </w:rPr>
        <w:t>TextBox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Name</w:t>
      </w:r>
      <w:r w:rsidRPr="00A141A8">
        <w:rPr>
          <w:rStyle w:val="af6"/>
        </w:rPr>
        <w:t xml:space="preserve">="txt" </w:t>
      </w:r>
      <w:r w:rsidRPr="00A141A8">
        <w:rPr>
          <w:rStyle w:val="XML"/>
        </w:rPr>
        <w:t>FontSize</w:t>
      </w:r>
      <w:r w:rsidRPr="00A141A8">
        <w:rPr>
          <w:rStyle w:val="af6"/>
        </w:rPr>
        <w:t xml:space="preserve">="20" </w:t>
      </w:r>
      <w:r w:rsidRPr="00A141A8">
        <w:rPr>
          <w:rStyle w:val="XML"/>
        </w:rPr>
        <w:t>FontWeight</w:t>
      </w:r>
      <w:r w:rsidRPr="00A141A8">
        <w:rPr>
          <w:rStyle w:val="af6"/>
        </w:rPr>
        <w:t>="Bold" /&gt;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&lt;</w:t>
      </w:r>
      <w:r w:rsidRPr="00A141A8">
        <w:rPr>
          <w:rStyle w:val="af7"/>
        </w:rPr>
        <w:t>Rectangle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RenderTransformOrigin</w:t>
      </w:r>
      <w:r w:rsidRPr="00A141A8">
        <w:rPr>
          <w:rStyle w:val="af6"/>
        </w:rPr>
        <w:t>="1</w:t>
      </w:r>
      <w:proofErr w:type="gramStart"/>
      <w:r w:rsidRPr="00A141A8">
        <w:rPr>
          <w:rStyle w:val="af6"/>
        </w:rPr>
        <w:t>,0.5</w:t>
      </w:r>
      <w:proofErr w:type="gramEnd"/>
      <w:r w:rsidRPr="00A141A8">
        <w:rPr>
          <w:rStyle w:val="af6"/>
        </w:rPr>
        <w:t xml:space="preserve">" </w:t>
      </w:r>
      <w:r w:rsidRPr="00A141A8">
        <w:rPr>
          <w:rStyle w:val="XML"/>
        </w:rPr>
        <w:t>Height</w:t>
      </w:r>
      <w:r w:rsidRPr="00A141A8">
        <w:rPr>
          <w:rStyle w:val="af6"/>
        </w:rPr>
        <w:t>="40"&gt;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&lt;</w:t>
      </w:r>
      <w:r w:rsidRPr="00A141A8">
        <w:rPr>
          <w:rStyle w:val="af7"/>
        </w:rPr>
        <w:t>Rectangle.Fill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  &lt;</w:t>
      </w:r>
      <w:r w:rsidRPr="00A141A8">
        <w:rPr>
          <w:rStyle w:val="af7"/>
        </w:rPr>
        <w:t>VisualBrush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Visual</w:t>
      </w:r>
      <w:r w:rsidRPr="00A141A8">
        <w:rPr>
          <w:rStyle w:val="af6"/>
        </w:rPr>
        <w:t>="{</w:t>
      </w:r>
      <w:r w:rsidRPr="00A141A8">
        <w:rPr>
          <w:rStyle w:val="af7"/>
        </w:rPr>
        <w:t>Binding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ElementName</w:t>
      </w:r>
      <w:r w:rsidRPr="00A141A8">
        <w:rPr>
          <w:rStyle w:val="af6"/>
        </w:rPr>
        <w:t>=txt}" /&gt;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&lt;/</w:t>
      </w:r>
      <w:r w:rsidRPr="00A141A8">
        <w:rPr>
          <w:rStyle w:val="af7"/>
        </w:rPr>
        <w:t>Rectangle.Fill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&lt;</w:t>
      </w:r>
      <w:r w:rsidRPr="00A141A8">
        <w:rPr>
          <w:rStyle w:val="af7"/>
        </w:rPr>
        <w:t>Rectangle.OpacityMask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  &lt;</w:t>
      </w:r>
      <w:r w:rsidRPr="00A141A8">
        <w:rPr>
          <w:rStyle w:val="af7"/>
        </w:rPr>
        <w:t>LinearGradientBrush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StartPoint</w:t>
      </w:r>
      <w:r w:rsidRPr="00A141A8">
        <w:rPr>
          <w:rStyle w:val="af6"/>
        </w:rPr>
        <w:t>="0</w:t>
      </w:r>
      <w:proofErr w:type="gramStart"/>
      <w:r w:rsidRPr="00A141A8">
        <w:rPr>
          <w:rStyle w:val="af6"/>
        </w:rPr>
        <w:t>,0</w:t>
      </w:r>
      <w:proofErr w:type="gramEnd"/>
      <w:r w:rsidRPr="00A141A8">
        <w:rPr>
          <w:rStyle w:val="af6"/>
        </w:rPr>
        <w:t xml:space="preserve">" </w:t>
      </w:r>
      <w:r w:rsidRPr="00A141A8">
        <w:rPr>
          <w:rStyle w:val="XML"/>
        </w:rPr>
        <w:t>EndPoint</w:t>
      </w:r>
      <w:r w:rsidRPr="00A141A8">
        <w:rPr>
          <w:rStyle w:val="af6"/>
        </w:rPr>
        <w:t>="0,1"&gt;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    &lt;</w:t>
      </w:r>
      <w:r w:rsidRPr="00A141A8">
        <w:rPr>
          <w:rStyle w:val="af7"/>
        </w:rPr>
        <w:t>GradientStop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Offset</w:t>
      </w:r>
      <w:r w:rsidRPr="00A141A8">
        <w:rPr>
          <w:rStyle w:val="af6"/>
        </w:rPr>
        <w:t xml:space="preserve">="0.3" </w:t>
      </w:r>
      <w:r w:rsidRPr="00A141A8">
        <w:rPr>
          <w:rStyle w:val="XML"/>
        </w:rPr>
        <w:t>Color</w:t>
      </w:r>
      <w:r w:rsidRPr="00A141A8">
        <w:rPr>
          <w:rStyle w:val="af6"/>
        </w:rPr>
        <w:t>="Transparent" /&gt;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    &lt;</w:t>
      </w:r>
      <w:r w:rsidRPr="00A141A8">
        <w:rPr>
          <w:rStyle w:val="af7"/>
        </w:rPr>
        <w:t>GradientStop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Offset</w:t>
      </w:r>
      <w:r w:rsidRPr="00A141A8">
        <w:rPr>
          <w:rStyle w:val="af6"/>
        </w:rPr>
        <w:t xml:space="preserve">="1" </w:t>
      </w:r>
      <w:r w:rsidRPr="00A141A8">
        <w:rPr>
          <w:rStyle w:val="XML"/>
        </w:rPr>
        <w:t>Color</w:t>
      </w:r>
      <w:r w:rsidRPr="00A141A8">
        <w:rPr>
          <w:rStyle w:val="af6"/>
        </w:rPr>
        <w:t>="#44000000" /&gt;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  &lt;/</w:t>
      </w:r>
      <w:r w:rsidRPr="00A141A8">
        <w:rPr>
          <w:rStyle w:val="af7"/>
        </w:rPr>
        <w:t>LinearGradientBrush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&lt;/</w:t>
      </w:r>
      <w:r w:rsidRPr="00A141A8">
        <w:rPr>
          <w:rStyle w:val="af7"/>
        </w:rPr>
        <w:t>Rectangle.OpacityMask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&lt;</w:t>
      </w:r>
      <w:r w:rsidRPr="00A141A8">
        <w:rPr>
          <w:rStyle w:val="af7"/>
        </w:rPr>
        <w:t>Rectangle.RenderTransform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  &lt;</w:t>
      </w:r>
      <w:r w:rsidRPr="00A141A8">
        <w:rPr>
          <w:rStyle w:val="af7"/>
        </w:rPr>
        <w:t>ScaleTransform</w:t>
      </w:r>
      <w:r w:rsidRPr="00A141A8">
        <w:rPr>
          <w:rStyle w:val="af6"/>
        </w:rPr>
        <w:t xml:space="preserve"> </w:t>
      </w:r>
      <w:r w:rsidRPr="00A141A8">
        <w:rPr>
          <w:rStyle w:val="XML"/>
        </w:rPr>
        <w:t>ScaleY</w:t>
      </w:r>
      <w:r w:rsidRPr="00A141A8">
        <w:rPr>
          <w:rStyle w:val="af6"/>
        </w:rPr>
        <w:t>="-1" /&gt;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  &lt;/</w:t>
      </w:r>
      <w:r w:rsidRPr="00A141A8">
        <w:rPr>
          <w:rStyle w:val="af7"/>
        </w:rPr>
        <w:t>Rectangle.RenderTransform</w:t>
      </w:r>
      <w:r w:rsidRPr="00A141A8">
        <w:rPr>
          <w:rStyle w:val="af6"/>
        </w:rPr>
        <w:t>&gt;</w:t>
      </w:r>
    </w:p>
    <w:p w:rsidR="00642FB3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 xml:space="preserve">  &lt;/</w:t>
      </w:r>
      <w:r w:rsidRPr="00A141A8">
        <w:rPr>
          <w:rStyle w:val="af7"/>
        </w:rPr>
        <w:t>Rectangle</w:t>
      </w:r>
      <w:r w:rsidRPr="00A141A8">
        <w:rPr>
          <w:rStyle w:val="af6"/>
        </w:rPr>
        <w:t>&gt;</w:t>
      </w:r>
    </w:p>
    <w:p w:rsidR="00026CF1" w:rsidRPr="00A141A8" w:rsidRDefault="00642FB3" w:rsidP="00642FB3">
      <w:pPr>
        <w:pStyle w:val="a4"/>
        <w:rPr>
          <w:rStyle w:val="af6"/>
        </w:rPr>
      </w:pPr>
      <w:r w:rsidRPr="00A141A8">
        <w:rPr>
          <w:rStyle w:val="af6"/>
        </w:rPr>
        <w:t>&lt;/</w:t>
      </w:r>
      <w:r w:rsidRPr="00A141A8">
        <w:rPr>
          <w:rStyle w:val="af7"/>
        </w:rPr>
        <w:t>StackPanel</w:t>
      </w:r>
      <w:r w:rsidRPr="00A141A8">
        <w:rPr>
          <w:rStyle w:val="af6"/>
        </w:rPr>
        <w:t>&gt;</w:t>
      </w:r>
    </w:p>
    <w:p w:rsidR="00A141A8" w:rsidRDefault="00001870" w:rsidP="00A141A8">
      <w:pPr>
        <w:pStyle w:val="af"/>
      </w:pPr>
      <w:r>
        <w:rPr>
          <w:noProof/>
        </w:rPr>
        <w:lastRenderedPageBreak/>
        <w:drawing>
          <wp:inline distT="0" distB="0" distL="0" distR="0">
            <wp:extent cx="3810000" cy="11430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Opacity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F1" w:rsidRDefault="00026CF1" w:rsidP="00A141A8">
      <w:pPr>
        <w:pStyle w:val="af"/>
      </w:pPr>
      <w:r>
        <w:t>Рис. 3</w:t>
      </w:r>
      <w:r w:rsidR="00A141A8">
        <w:t>4</w:t>
      </w:r>
      <w:r>
        <w:t xml:space="preserve">. </w:t>
      </w:r>
      <w:r w:rsidR="00A141A8">
        <w:t>Прозрачность для э</w:t>
      </w:r>
      <w:r>
        <w:t>ффект</w:t>
      </w:r>
      <w:r w:rsidR="00A141A8">
        <w:t>а</w:t>
      </w:r>
      <w:r>
        <w:t xml:space="preserve"> отражения.</w:t>
      </w:r>
    </w:p>
    <w:p w:rsidR="008C04EA" w:rsidRDefault="00A141A8" w:rsidP="00A141A8">
      <w:pPr>
        <w:pStyle w:val="2"/>
      </w:pPr>
      <w:r>
        <w:t>10.6. Фигуры</w:t>
      </w:r>
    </w:p>
    <w:p w:rsidR="00A36068" w:rsidRDefault="00A36068" w:rsidP="00A36068">
      <w:r w:rsidRPr="00A141A8">
        <w:rPr>
          <w:rStyle w:val="a8"/>
        </w:rPr>
        <w:t>Фигуры</w:t>
      </w:r>
      <w:r>
        <w:t xml:space="preserve"> – это элементы WPF, представляющие простые линии, эллипсы, прямоугольники и многоугольники. Все фигуры наследуются от абстрактного класса </w:t>
      </w:r>
      <w:r w:rsidRPr="00A141A8">
        <w:rPr>
          <w:rStyle w:val="a9"/>
        </w:rPr>
        <w:t>System.Windows.Shapes.</w:t>
      </w:r>
      <w:r w:rsidRPr="00A141A8">
        <w:rPr>
          <w:rStyle w:val="af5"/>
        </w:rPr>
        <w:t>Shape</w:t>
      </w:r>
      <w:r>
        <w:t xml:space="preserve">. Этот класс определяет набор важных свойств, перечисленных в табл. </w:t>
      </w:r>
      <w:r w:rsidR="00A141A8">
        <w:t>7</w:t>
      </w:r>
      <w:r>
        <w:t>.</w:t>
      </w:r>
    </w:p>
    <w:p w:rsidR="00A36068" w:rsidRDefault="00A36068" w:rsidP="00A141A8">
      <w:pPr>
        <w:pStyle w:val="af8"/>
      </w:pPr>
      <w:r>
        <w:t xml:space="preserve">Таблица </w:t>
      </w:r>
      <w:r w:rsidR="00A141A8">
        <w:t>7</w:t>
      </w:r>
    </w:p>
    <w:p w:rsidR="00A36068" w:rsidRDefault="00A36068" w:rsidP="00A141A8">
      <w:pPr>
        <w:pStyle w:val="af9"/>
      </w:pPr>
      <w:r>
        <w:t xml:space="preserve">Свойства класса </w:t>
      </w:r>
      <w:r w:rsidRPr="00A141A8">
        <w:rPr>
          <w:rStyle w:val="af5"/>
        </w:rPr>
        <w:t>Shape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551"/>
        <w:gridCol w:w="7087"/>
      </w:tblGrid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7"/>
            </w:pPr>
            <w:r w:rsidRPr="00A141A8">
              <w:t>Имя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A141A8">
            <w:pPr>
              <w:pStyle w:val="aff7"/>
            </w:pPr>
            <w:r w:rsidRPr="00A141A8">
              <w:t>Описание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Fill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300D14">
            <w:pPr>
              <w:pStyle w:val="aff8"/>
            </w:pPr>
            <w:r w:rsidRPr="00A141A8">
              <w:t>Кисть, рисующая поверхность фигуры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Stroke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A141A8">
              <w:t>Кисть, рисующая границу фигуры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StrokeThickness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300D14">
            <w:pPr>
              <w:pStyle w:val="aff8"/>
            </w:pPr>
            <w:r w:rsidRPr="00A141A8">
              <w:t xml:space="preserve">Ширина </w:t>
            </w:r>
            <w:r w:rsidR="00300D14">
              <w:t>границы</w:t>
            </w:r>
            <w:r w:rsidRPr="00A141A8">
              <w:t xml:space="preserve"> в единицах WPF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300D14" w:rsidRDefault="00A141A8" w:rsidP="00A141A8">
            <w:pPr>
              <w:pStyle w:val="aff8"/>
            </w:pPr>
            <w:r w:rsidRPr="00300D14">
              <w:rPr>
                <w:rStyle w:val="aff"/>
              </w:rPr>
              <w:t>StrokeStartLineCap</w:t>
            </w:r>
            <w:r w:rsidRPr="00A141A8">
              <w:t>,</w:t>
            </w:r>
          </w:p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StrokeEndLineCap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300D14">
            <w:pPr>
              <w:pStyle w:val="aff8"/>
            </w:pPr>
            <w:r w:rsidRPr="00A141A8">
              <w:t>Контур начала и конца линии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300D14" w:rsidRDefault="00A141A8" w:rsidP="00A141A8">
            <w:pPr>
              <w:pStyle w:val="aff8"/>
            </w:pPr>
            <w:r w:rsidRPr="00300D14">
              <w:rPr>
                <w:rStyle w:val="aff"/>
              </w:rPr>
              <w:t>StrokeDashArray</w:t>
            </w:r>
            <w:r w:rsidRPr="00A141A8">
              <w:t>,</w:t>
            </w:r>
          </w:p>
          <w:p w:rsidR="00300D14" w:rsidRDefault="00A141A8" w:rsidP="00A141A8">
            <w:pPr>
              <w:pStyle w:val="aff8"/>
            </w:pPr>
            <w:r w:rsidRPr="00300D14">
              <w:rPr>
                <w:rStyle w:val="aff"/>
              </w:rPr>
              <w:t>StrokeDashOffset</w:t>
            </w:r>
            <w:r w:rsidRPr="00A141A8">
              <w:t>,</w:t>
            </w:r>
          </w:p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StrokeDashCap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A141A8">
              <w:t>Свойства позволяют создавать пунктир. Можно управлять размером и частотой пунктира, а также контуром, ограничивающим начало и конец каждого фрагмента пунктира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300D14" w:rsidRDefault="00A141A8" w:rsidP="00A141A8">
            <w:pPr>
              <w:pStyle w:val="aff8"/>
            </w:pPr>
            <w:r w:rsidRPr="00300D14">
              <w:rPr>
                <w:rStyle w:val="aff"/>
              </w:rPr>
              <w:t>StrokeLineJoin</w:t>
            </w:r>
            <w:r w:rsidRPr="00A141A8">
              <w:t>,</w:t>
            </w:r>
          </w:p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StrokeMiterLimit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300D14">
            <w:pPr>
              <w:pStyle w:val="aff8"/>
            </w:pPr>
            <w:r w:rsidRPr="00A141A8">
              <w:t>Контур углов фигуры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Stretch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A141A8">
              <w:t>Способ заполнения фигурой доступного пространства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DefiningGeometry</w:t>
            </w:r>
          </w:p>
        </w:tc>
        <w:tc>
          <w:tcPr>
            <w:tcW w:w="7087" w:type="dxa"/>
            <w:vAlign w:val="center"/>
          </w:tcPr>
          <w:p w:rsidR="00A141A8" w:rsidRPr="00A141A8" w:rsidRDefault="00300D14" w:rsidP="003524F9">
            <w:pPr>
              <w:pStyle w:val="aff8"/>
            </w:pPr>
            <w:r>
              <w:t>О</w:t>
            </w:r>
            <w:r w:rsidRPr="00A141A8">
              <w:t xml:space="preserve">бъект </w:t>
            </w:r>
            <w:r w:rsidRPr="00300D14">
              <w:rPr>
                <w:rStyle w:val="afe"/>
              </w:rPr>
              <w:t>Geometry</w:t>
            </w:r>
            <w:r w:rsidRPr="00A141A8">
              <w:t xml:space="preserve"> </w:t>
            </w:r>
            <w:r>
              <w:t xml:space="preserve">для описания геометрии фигуры. Геометрия </w:t>
            </w:r>
            <w:r w:rsidR="00A141A8" w:rsidRPr="00A141A8">
              <w:t>описывает координаты и размер фигуры без учёта поддержк</w:t>
            </w:r>
            <w:r w:rsidR="003524F9">
              <w:t>и</w:t>
            </w:r>
            <w:r w:rsidR="00A141A8" w:rsidRPr="00A141A8">
              <w:t xml:space="preserve"> событий клавиатуры и мыши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GeometryTransform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300D14">
            <w:pPr>
              <w:pStyle w:val="aff8"/>
            </w:pPr>
            <w:r w:rsidRPr="00A141A8">
              <w:t>Позволяет применить к фигуре трансформацию</w:t>
            </w:r>
          </w:p>
        </w:tc>
      </w:tr>
      <w:tr w:rsidR="00A141A8" w:rsidRPr="00A141A8" w:rsidTr="002D7496">
        <w:trPr>
          <w:jc w:val="center"/>
        </w:trPr>
        <w:tc>
          <w:tcPr>
            <w:tcW w:w="2551" w:type="dxa"/>
            <w:vAlign w:val="center"/>
          </w:tcPr>
          <w:p w:rsidR="00A141A8" w:rsidRPr="00A141A8" w:rsidRDefault="00A141A8" w:rsidP="00A141A8">
            <w:pPr>
              <w:pStyle w:val="aff8"/>
            </w:pPr>
            <w:r w:rsidRPr="00300D14">
              <w:rPr>
                <w:rStyle w:val="aff"/>
              </w:rPr>
              <w:t>RenderedGeometry</w:t>
            </w:r>
          </w:p>
        </w:tc>
        <w:tc>
          <w:tcPr>
            <w:tcW w:w="7087" w:type="dxa"/>
            <w:vAlign w:val="center"/>
          </w:tcPr>
          <w:p w:rsidR="00A141A8" w:rsidRPr="00A141A8" w:rsidRDefault="00A141A8" w:rsidP="00300D14">
            <w:pPr>
              <w:pStyle w:val="aff8"/>
            </w:pPr>
            <w:r w:rsidRPr="00A141A8">
              <w:t xml:space="preserve">Геометрия, описывающая </w:t>
            </w:r>
            <w:r w:rsidR="00300D14" w:rsidRPr="00A141A8">
              <w:t xml:space="preserve">фигуру </w:t>
            </w:r>
            <w:r w:rsidR="00300D14">
              <w:t>после трансформации</w:t>
            </w:r>
          </w:p>
        </w:tc>
      </w:tr>
    </w:tbl>
    <w:p w:rsidR="00300D14" w:rsidRDefault="00A36068" w:rsidP="00A36068">
      <w:r>
        <w:t xml:space="preserve">Перейдём к рассмотрению конкретных фигур. </w:t>
      </w:r>
      <w:r w:rsidRPr="00300D14">
        <w:rPr>
          <w:rStyle w:val="af5"/>
        </w:rPr>
        <w:t>Rectangle</w:t>
      </w:r>
      <w:r>
        <w:t xml:space="preserve"> и </w:t>
      </w:r>
      <w:r w:rsidRPr="00300D14">
        <w:rPr>
          <w:rStyle w:val="af5"/>
        </w:rPr>
        <w:t>Ellipse</w:t>
      </w:r>
      <w:r>
        <w:t xml:space="preserve"> представляют прямоугольник и эллипс. Размеры этих фигур определяются свойствами </w:t>
      </w:r>
      <w:r w:rsidRPr="00300D14">
        <w:rPr>
          <w:rStyle w:val="a9"/>
        </w:rPr>
        <w:t>Height</w:t>
      </w:r>
      <w:r>
        <w:t xml:space="preserve"> и </w:t>
      </w:r>
      <w:r w:rsidRPr="00300D14">
        <w:rPr>
          <w:rStyle w:val="a9"/>
        </w:rPr>
        <w:t>Width</w:t>
      </w:r>
      <w:r>
        <w:t xml:space="preserve">, а свойства </w:t>
      </w:r>
      <w:r w:rsidRPr="00300D14">
        <w:rPr>
          <w:rStyle w:val="a9"/>
        </w:rPr>
        <w:t>Fill</w:t>
      </w:r>
      <w:r>
        <w:t xml:space="preserve"> и </w:t>
      </w:r>
      <w:r w:rsidRPr="00300D14">
        <w:rPr>
          <w:rStyle w:val="a9"/>
        </w:rPr>
        <w:t>Stroke</w:t>
      </w:r>
      <w:r>
        <w:t xml:space="preserve"> делают фигуру видимой. Класс </w:t>
      </w:r>
      <w:r w:rsidRPr="00300D14">
        <w:rPr>
          <w:rStyle w:val="af5"/>
        </w:rPr>
        <w:t>Rectangle</w:t>
      </w:r>
      <w:r>
        <w:t xml:space="preserve"> имеет свойства </w:t>
      </w:r>
      <w:r w:rsidRPr="00300D14">
        <w:rPr>
          <w:rStyle w:val="a9"/>
        </w:rPr>
        <w:t>RadiusX</w:t>
      </w:r>
      <w:r>
        <w:t xml:space="preserve"> и </w:t>
      </w:r>
      <w:r w:rsidRPr="00300D14">
        <w:rPr>
          <w:rStyle w:val="a9"/>
        </w:rPr>
        <w:t>RadiusY</w:t>
      </w:r>
      <w:r>
        <w:t xml:space="preserve"> </w:t>
      </w:r>
      <w:r w:rsidR="00300D14">
        <w:t>для создания закруглённых углов.</w:t>
      </w:r>
    </w:p>
    <w:p w:rsidR="00300D14" w:rsidRDefault="00300D14" w:rsidP="00300D14">
      <w:r>
        <w:t xml:space="preserve">Фигура </w:t>
      </w:r>
      <w:r w:rsidRPr="00300D14">
        <w:rPr>
          <w:rStyle w:val="af5"/>
        </w:rPr>
        <w:t>Line</w:t>
      </w:r>
      <w:r>
        <w:t xml:space="preserve"> – это отрезок, соединяющий две точки. Начальная и конечная точки устанавливаются свойствами </w:t>
      </w:r>
      <w:r w:rsidRPr="00300D14">
        <w:rPr>
          <w:rStyle w:val="a9"/>
        </w:rPr>
        <w:t>X1</w:t>
      </w:r>
      <w:r>
        <w:t xml:space="preserve"> и </w:t>
      </w:r>
      <w:r w:rsidRPr="00300D14">
        <w:rPr>
          <w:rStyle w:val="a9"/>
        </w:rPr>
        <w:t>Y1</w:t>
      </w:r>
      <w:r>
        <w:t xml:space="preserve"> (начало) и </w:t>
      </w:r>
      <w:r w:rsidRPr="00300D14">
        <w:rPr>
          <w:rStyle w:val="a9"/>
        </w:rPr>
        <w:t>X2</w:t>
      </w:r>
      <w:r>
        <w:t xml:space="preserve"> и </w:t>
      </w:r>
      <w:r w:rsidRPr="00300D14">
        <w:rPr>
          <w:rStyle w:val="a9"/>
        </w:rPr>
        <w:t>Y2</w:t>
      </w:r>
      <w:r>
        <w:t xml:space="preserve"> (конец). Координаты отрезка отсчитываются относительно верхнего левого угла контейнера, в котором он содержится. Если отрезок рисуется в </w:t>
      </w:r>
      <w:r w:rsidRPr="00300D14">
        <w:rPr>
          <w:rStyle w:val="af5"/>
        </w:rPr>
        <w:t>Canvas</w:t>
      </w:r>
      <w:r>
        <w:t xml:space="preserve">, установка присоединённых свойств позиции задаст смещение координатной системы рисования. Чтобы сделать отрезок видимым, нужно задать </w:t>
      </w:r>
      <w:r w:rsidR="008745D8">
        <w:t xml:space="preserve">его </w:t>
      </w:r>
      <w:r>
        <w:t xml:space="preserve">свойство </w:t>
      </w:r>
      <w:r w:rsidRPr="008745D8">
        <w:rPr>
          <w:rStyle w:val="a9"/>
        </w:rPr>
        <w:t>Stroke</w:t>
      </w:r>
      <w:r w:rsidR="008745D8">
        <w:t>.</w:t>
      </w:r>
    </w:p>
    <w:p w:rsidR="008745D8" w:rsidRDefault="008745D8" w:rsidP="008745D8">
      <w:r>
        <w:t xml:space="preserve">Класс </w:t>
      </w:r>
      <w:r w:rsidRPr="008745D8">
        <w:rPr>
          <w:rStyle w:val="af5"/>
        </w:rPr>
        <w:t>Polyline</w:t>
      </w:r>
      <w:r>
        <w:t xml:space="preserve"> позволяет рисовать последовательность связанных отрезков. Для этого необходимо задать набор точек в свойстве-коллекции </w:t>
      </w:r>
      <w:r w:rsidRPr="008745D8">
        <w:rPr>
          <w:rStyle w:val="a9"/>
        </w:rPr>
        <w:t>Points</w:t>
      </w:r>
      <w:r>
        <w:t xml:space="preserve">. В XAML для </w:t>
      </w:r>
      <w:r w:rsidRPr="008745D8">
        <w:rPr>
          <w:rStyle w:val="a9"/>
        </w:rPr>
        <w:t>Points</w:t>
      </w:r>
      <w:r>
        <w:t xml:space="preserve"> можно использовать лаконичный строчный синтаксис, просто </w:t>
      </w:r>
      <w:r>
        <w:lastRenderedPageBreak/>
        <w:t xml:space="preserve">перечислив точки координат через пробел или запятую. Класс </w:t>
      </w:r>
      <w:r w:rsidRPr="008745D8">
        <w:rPr>
          <w:rStyle w:val="af5"/>
        </w:rPr>
        <w:t>Polygon</w:t>
      </w:r>
      <w:r>
        <w:t xml:space="preserve"> подобен </w:t>
      </w:r>
      <w:r w:rsidRPr="008745D8">
        <w:rPr>
          <w:rStyle w:val="af5"/>
        </w:rPr>
        <w:t>Polyline</w:t>
      </w:r>
      <w:r>
        <w:t xml:space="preserve">, но при рисовании добавляет финальный отрезок, соединяющий начальную и конечную точки коллекции </w:t>
      </w:r>
      <w:r w:rsidRPr="008745D8">
        <w:rPr>
          <w:rStyle w:val="a9"/>
        </w:rPr>
        <w:t>Points</w:t>
      </w:r>
      <w:r>
        <w:t>.</w:t>
      </w:r>
    </w:p>
    <w:p w:rsidR="00361524" w:rsidRPr="00361524" w:rsidRDefault="00361524" w:rsidP="00361524">
      <w:pPr>
        <w:pStyle w:val="a4"/>
        <w:rPr>
          <w:rStyle w:val="af4"/>
        </w:rPr>
      </w:pPr>
      <w:bookmarkStart w:id="94" w:name="OLE_LINK93"/>
      <w:proofErr w:type="gramStart"/>
      <w:r w:rsidRPr="00361524">
        <w:rPr>
          <w:rStyle w:val="af4"/>
        </w:rPr>
        <w:t>&lt;!--</w:t>
      </w:r>
      <w:proofErr w:type="gramEnd"/>
      <w:r w:rsidRPr="00361524">
        <w:rPr>
          <w:rStyle w:val="af4"/>
        </w:rPr>
        <w:t xml:space="preserve"> некоторые фигуры, изображённые на холсте </w:t>
      </w:r>
      <w:r w:rsidR="00802882" w:rsidRPr="00802882">
        <w:rPr>
          <w:rStyle w:val="af4"/>
        </w:rPr>
        <w:t xml:space="preserve">Canvas </w:t>
      </w:r>
      <w:r w:rsidRPr="00361524">
        <w:rPr>
          <w:rStyle w:val="af4"/>
        </w:rPr>
        <w:t>--&gt;</w:t>
      </w:r>
    </w:p>
    <w:p w:rsidR="00361524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>&lt;</w:t>
      </w:r>
      <w:r w:rsidRPr="00475AF6">
        <w:rPr>
          <w:rStyle w:val="af7"/>
        </w:rPr>
        <w:t>Canvas</w:t>
      </w:r>
      <w:r w:rsidRPr="00802882">
        <w:rPr>
          <w:rStyle w:val="af6"/>
        </w:rPr>
        <w:t>&gt;</w:t>
      </w:r>
    </w:p>
    <w:p w:rsidR="00361524" w:rsidRPr="00802882" w:rsidRDefault="00361524" w:rsidP="00361524">
      <w:pPr>
        <w:pStyle w:val="a4"/>
        <w:rPr>
          <w:rStyle w:val="af4"/>
          <w:lang w:val="en-US"/>
        </w:rPr>
      </w:pPr>
      <w:r w:rsidRPr="00802882">
        <w:rPr>
          <w:rStyle w:val="af6"/>
        </w:rPr>
        <w:t xml:space="preserve">  </w:t>
      </w:r>
      <w:proofErr w:type="gramStart"/>
      <w:r w:rsidRPr="00802882">
        <w:rPr>
          <w:rStyle w:val="af4"/>
          <w:lang w:val="en-US"/>
        </w:rPr>
        <w:t>&lt;!--</w:t>
      </w:r>
      <w:proofErr w:type="gramEnd"/>
      <w:r w:rsidRPr="00802882">
        <w:rPr>
          <w:rStyle w:val="af4"/>
          <w:lang w:val="en-US"/>
        </w:rPr>
        <w:t xml:space="preserve"> </w:t>
      </w:r>
      <w:r w:rsidRPr="00802882">
        <w:rPr>
          <w:rStyle w:val="af4"/>
        </w:rPr>
        <w:t>прямоугольник</w:t>
      </w:r>
      <w:r w:rsidRPr="00802882">
        <w:rPr>
          <w:rStyle w:val="af4"/>
          <w:lang w:val="en-US"/>
        </w:rPr>
        <w:t xml:space="preserve"> --&gt;</w:t>
      </w:r>
    </w:p>
    <w:p w:rsidR="00802882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&lt;</w:t>
      </w:r>
      <w:r w:rsidRPr="00475AF6">
        <w:rPr>
          <w:rStyle w:val="af7"/>
        </w:rPr>
        <w:t>Rectangle</w:t>
      </w:r>
      <w:r w:rsidRPr="00802882">
        <w:rPr>
          <w:rStyle w:val="af6"/>
        </w:rPr>
        <w:t xml:space="preserve"> </w:t>
      </w:r>
      <w:r w:rsidRPr="00475AF6">
        <w:rPr>
          <w:rStyle w:val="XML"/>
        </w:rPr>
        <w:t>Canvas.Top</w:t>
      </w:r>
      <w:r w:rsidRPr="00802882">
        <w:rPr>
          <w:rStyle w:val="af6"/>
        </w:rPr>
        <w:t xml:space="preserve">="10" </w:t>
      </w:r>
      <w:r w:rsidRPr="00475AF6">
        <w:rPr>
          <w:rStyle w:val="XML"/>
        </w:rPr>
        <w:t>Canvas.Left</w:t>
      </w:r>
      <w:r w:rsidRPr="00802882">
        <w:rPr>
          <w:rStyle w:val="af6"/>
        </w:rPr>
        <w:t>="80"</w:t>
      </w:r>
    </w:p>
    <w:p w:rsidR="00361524" w:rsidRPr="00802882" w:rsidRDefault="00802882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          </w:t>
      </w:r>
      <w:r w:rsidR="00361524" w:rsidRPr="00802882">
        <w:rPr>
          <w:rStyle w:val="af6"/>
        </w:rPr>
        <w:t xml:space="preserve"> </w:t>
      </w:r>
      <w:r w:rsidRPr="00475AF6">
        <w:rPr>
          <w:rStyle w:val="XML"/>
        </w:rPr>
        <w:t>Width</w:t>
      </w:r>
      <w:r w:rsidRPr="00802882">
        <w:rPr>
          <w:rStyle w:val="af6"/>
        </w:rPr>
        <w:t xml:space="preserve">="120" </w:t>
      </w:r>
      <w:r w:rsidR="00361524" w:rsidRPr="00475AF6">
        <w:rPr>
          <w:rStyle w:val="XML"/>
        </w:rPr>
        <w:t>Height</w:t>
      </w:r>
      <w:r w:rsidR="00361524" w:rsidRPr="00802882">
        <w:rPr>
          <w:rStyle w:val="af6"/>
        </w:rPr>
        <w:t xml:space="preserve">="80" </w:t>
      </w:r>
      <w:r w:rsidRPr="00475AF6">
        <w:rPr>
          <w:rStyle w:val="XML"/>
        </w:rPr>
        <w:t>RadiusX</w:t>
      </w:r>
      <w:r w:rsidRPr="00802882">
        <w:rPr>
          <w:rStyle w:val="af6"/>
        </w:rPr>
        <w:t xml:space="preserve">="30" </w:t>
      </w:r>
      <w:r w:rsidRPr="00475AF6">
        <w:rPr>
          <w:rStyle w:val="XML"/>
        </w:rPr>
        <w:t>RadiusY</w:t>
      </w:r>
      <w:r w:rsidRPr="00802882">
        <w:rPr>
          <w:rStyle w:val="af6"/>
        </w:rPr>
        <w:t>="20"</w:t>
      </w:r>
    </w:p>
    <w:p w:rsidR="00361524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        </w:t>
      </w:r>
      <w:r w:rsidR="00802882" w:rsidRPr="00802882">
        <w:rPr>
          <w:rStyle w:val="af6"/>
        </w:rPr>
        <w:t xml:space="preserve">  </w:t>
      </w:r>
      <w:r w:rsidRPr="00802882">
        <w:rPr>
          <w:rStyle w:val="af6"/>
        </w:rPr>
        <w:t xml:space="preserve"> </w:t>
      </w:r>
      <w:r w:rsidRPr="00475AF6">
        <w:rPr>
          <w:rStyle w:val="XML"/>
        </w:rPr>
        <w:t>Fill</w:t>
      </w:r>
      <w:r w:rsidRPr="00802882">
        <w:rPr>
          <w:rStyle w:val="af6"/>
        </w:rPr>
        <w:t>="</w:t>
      </w:r>
      <w:bookmarkStart w:id="95" w:name="OLE_LINK107"/>
      <w:bookmarkStart w:id="96" w:name="OLE_LINK108"/>
      <w:r w:rsidRPr="00802882">
        <w:rPr>
          <w:rStyle w:val="af6"/>
        </w:rPr>
        <w:t>Azure</w:t>
      </w:r>
      <w:bookmarkEnd w:id="95"/>
      <w:bookmarkEnd w:id="96"/>
      <w:r w:rsidRPr="00802882">
        <w:rPr>
          <w:rStyle w:val="af6"/>
        </w:rPr>
        <w:t xml:space="preserve">" </w:t>
      </w:r>
      <w:r w:rsidRPr="00475AF6">
        <w:rPr>
          <w:rStyle w:val="XML"/>
        </w:rPr>
        <w:t>Stroke</w:t>
      </w:r>
      <w:r w:rsidRPr="00802882">
        <w:rPr>
          <w:rStyle w:val="af6"/>
        </w:rPr>
        <w:t>="Coral" /&gt;</w:t>
      </w:r>
    </w:p>
    <w:p w:rsidR="00361524" w:rsidRPr="00802882" w:rsidRDefault="00361524" w:rsidP="00361524">
      <w:pPr>
        <w:pStyle w:val="a4"/>
        <w:rPr>
          <w:rStyle w:val="af6"/>
        </w:rPr>
      </w:pPr>
    </w:p>
    <w:p w:rsidR="00361524" w:rsidRPr="00802882" w:rsidRDefault="00361524" w:rsidP="00361524">
      <w:pPr>
        <w:pStyle w:val="a4"/>
        <w:rPr>
          <w:rStyle w:val="af4"/>
          <w:lang w:val="en-US"/>
        </w:rPr>
      </w:pPr>
      <w:r w:rsidRPr="00802882">
        <w:rPr>
          <w:rStyle w:val="af6"/>
        </w:rPr>
        <w:t xml:space="preserve">  </w:t>
      </w:r>
      <w:proofErr w:type="gramStart"/>
      <w:r w:rsidRPr="00802882">
        <w:rPr>
          <w:rStyle w:val="af4"/>
          <w:lang w:val="en-US"/>
        </w:rPr>
        <w:t>&lt;!--</w:t>
      </w:r>
      <w:proofErr w:type="gramEnd"/>
      <w:r w:rsidRPr="00802882">
        <w:rPr>
          <w:rStyle w:val="af4"/>
          <w:lang w:val="en-US"/>
        </w:rPr>
        <w:t xml:space="preserve"> </w:t>
      </w:r>
      <w:r w:rsidRPr="00802882">
        <w:rPr>
          <w:rStyle w:val="af4"/>
        </w:rPr>
        <w:t>эллипс</w:t>
      </w:r>
      <w:r w:rsidRPr="00802882">
        <w:rPr>
          <w:rStyle w:val="af4"/>
          <w:lang w:val="en-US"/>
        </w:rPr>
        <w:t xml:space="preserve"> --&gt;</w:t>
      </w:r>
    </w:p>
    <w:p w:rsidR="00802882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&lt;</w:t>
      </w:r>
      <w:r w:rsidRPr="00475AF6">
        <w:rPr>
          <w:rStyle w:val="af7"/>
        </w:rPr>
        <w:t>Ellipse</w:t>
      </w:r>
      <w:r w:rsidRPr="00802882">
        <w:rPr>
          <w:rStyle w:val="af6"/>
        </w:rPr>
        <w:t xml:space="preserve"> </w:t>
      </w:r>
      <w:r w:rsidRPr="00475AF6">
        <w:rPr>
          <w:rStyle w:val="XML"/>
        </w:rPr>
        <w:t>Canvas.Bottom</w:t>
      </w:r>
      <w:r w:rsidRPr="00802882">
        <w:rPr>
          <w:rStyle w:val="af6"/>
        </w:rPr>
        <w:t xml:space="preserve">="10" </w:t>
      </w:r>
      <w:r w:rsidRPr="00475AF6">
        <w:rPr>
          <w:rStyle w:val="XML"/>
        </w:rPr>
        <w:t>Canvas.Right</w:t>
      </w:r>
      <w:r w:rsidRPr="00802882">
        <w:rPr>
          <w:rStyle w:val="af6"/>
        </w:rPr>
        <w:t>="10"</w:t>
      </w:r>
    </w:p>
    <w:p w:rsidR="00361524" w:rsidRPr="00802882" w:rsidRDefault="00802882" w:rsidP="00361524">
      <w:pPr>
        <w:pStyle w:val="a4"/>
        <w:rPr>
          <w:rStyle w:val="af6"/>
        </w:rPr>
      </w:pPr>
      <w:r w:rsidRPr="00E0795A">
        <w:rPr>
          <w:rStyle w:val="af6"/>
        </w:rPr>
        <w:t xml:space="preserve">          </w:t>
      </w:r>
      <w:r w:rsidR="00361524" w:rsidRPr="00802882">
        <w:rPr>
          <w:rStyle w:val="af6"/>
        </w:rPr>
        <w:t xml:space="preserve"> </w:t>
      </w:r>
      <w:r w:rsidRPr="00475AF6">
        <w:rPr>
          <w:rStyle w:val="XML"/>
        </w:rPr>
        <w:t>Width</w:t>
      </w:r>
      <w:r w:rsidRPr="00802882">
        <w:rPr>
          <w:rStyle w:val="af6"/>
        </w:rPr>
        <w:t>="80"</w:t>
      </w:r>
      <w:r w:rsidRPr="00E0795A">
        <w:rPr>
          <w:rStyle w:val="af6"/>
        </w:rPr>
        <w:t xml:space="preserve"> </w:t>
      </w:r>
      <w:r w:rsidR="00361524" w:rsidRPr="00475AF6">
        <w:rPr>
          <w:rStyle w:val="XML"/>
        </w:rPr>
        <w:t>Height</w:t>
      </w:r>
      <w:r w:rsidR="00361524" w:rsidRPr="00802882">
        <w:rPr>
          <w:rStyle w:val="af6"/>
        </w:rPr>
        <w:t>="60"</w:t>
      </w:r>
    </w:p>
    <w:p w:rsidR="00361524" w:rsidRPr="00802882" w:rsidRDefault="00802882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</w:t>
      </w:r>
      <w:r w:rsidR="00361524" w:rsidRPr="00802882">
        <w:rPr>
          <w:rStyle w:val="af6"/>
        </w:rPr>
        <w:t xml:space="preserve">         </w:t>
      </w:r>
      <w:r w:rsidR="00361524" w:rsidRPr="00475AF6">
        <w:rPr>
          <w:rStyle w:val="XML"/>
        </w:rPr>
        <w:t>Fill</w:t>
      </w:r>
      <w:r w:rsidR="00361524" w:rsidRPr="00802882">
        <w:rPr>
          <w:rStyle w:val="af6"/>
        </w:rPr>
        <w:t xml:space="preserve">="Aqua" </w:t>
      </w:r>
      <w:r w:rsidR="00361524" w:rsidRPr="00475AF6">
        <w:rPr>
          <w:rStyle w:val="XML"/>
        </w:rPr>
        <w:t>Stroke</w:t>
      </w:r>
      <w:r w:rsidR="00361524" w:rsidRPr="00802882">
        <w:rPr>
          <w:rStyle w:val="af6"/>
        </w:rPr>
        <w:t xml:space="preserve">="Olive" </w:t>
      </w:r>
      <w:r w:rsidR="00361524" w:rsidRPr="00475AF6">
        <w:rPr>
          <w:rStyle w:val="XML"/>
        </w:rPr>
        <w:t>StrokeThickness</w:t>
      </w:r>
      <w:r w:rsidR="00361524" w:rsidRPr="00802882">
        <w:rPr>
          <w:rStyle w:val="af6"/>
        </w:rPr>
        <w:t>="4" /&gt;</w:t>
      </w:r>
    </w:p>
    <w:p w:rsidR="00361524" w:rsidRPr="00802882" w:rsidRDefault="00361524" w:rsidP="00361524">
      <w:pPr>
        <w:pStyle w:val="a4"/>
        <w:rPr>
          <w:rStyle w:val="af6"/>
        </w:rPr>
      </w:pPr>
    </w:p>
    <w:p w:rsidR="00361524" w:rsidRPr="00E0795A" w:rsidRDefault="00361524" w:rsidP="00361524">
      <w:pPr>
        <w:pStyle w:val="a4"/>
        <w:rPr>
          <w:rStyle w:val="af4"/>
          <w:lang w:val="en-US"/>
        </w:rPr>
      </w:pPr>
      <w:r w:rsidRPr="00802882">
        <w:rPr>
          <w:rStyle w:val="af6"/>
        </w:rPr>
        <w:t xml:space="preserve">  </w:t>
      </w:r>
      <w:proofErr w:type="gramStart"/>
      <w:r w:rsidRPr="00E0795A">
        <w:rPr>
          <w:rStyle w:val="af4"/>
          <w:lang w:val="en-US"/>
        </w:rPr>
        <w:t>&lt;!--</w:t>
      </w:r>
      <w:proofErr w:type="gramEnd"/>
      <w:r w:rsidRPr="00E0795A">
        <w:rPr>
          <w:rStyle w:val="af4"/>
          <w:lang w:val="en-US"/>
        </w:rPr>
        <w:t xml:space="preserve"> </w:t>
      </w:r>
      <w:r w:rsidRPr="00802882">
        <w:rPr>
          <w:rStyle w:val="af4"/>
        </w:rPr>
        <w:t>линия</w:t>
      </w:r>
      <w:r w:rsidRPr="00E0795A">
        <w:rPr>
          <w:rStyle w:val="af4"/>
          <w:lang w:val="en-US"/>
        </w:rPr>
        <w:t xml:space="preserve"> --&gt;</w:t>
      </w:r>
    </w:p>
    <w:p w:rsidR="00361524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&lt;</w:t>
      </w:r>
      <w:r w:rsidRPr="00475AF6">
        <w:rPr>
          <w:rStyle w:val="af7"/>
        </w:rPr>
        <w:t>Line</w:t>
      </w:r>
      <w:r w:rsidRPr="00802882">
        <w:rPr>
          <w:rStyle w:val="af6"/>
        </w:rPr>
        <w:t xml:space="preserve"> </w:t>
      </w:r>
      <w:r w:rsidRPr="00475AF6">
        <w:rPr>
          <w:rStyle w:val="XML"/>
        </w:rPr>
        <w:t>X1</w:t>
      </w:r>
      <w:r w:rsidRPr="00802882">
        <w:rPr>
          <w:rStyle w:val="af6"/>
        </w:rPr>
        <w:t xml:space="preserve">="150" </w:t>
      </w:r>
      <w:r w:rsidRPr="00475AF6">
        <w:rPr>
          <w:rStyle w:val="XML"/>
        </w:rPr>
        <w:t>Y1</w:t>
      </w:r>
      <w:r w:rsidRPr="00802882">
        <w:rPr>
          <w:rStyle w:val="af6"/>
        </w:rPr>
        <w:t xml:space="preserve">="170" </w:t>
      </w:r>
      <w:r w:rsidRPr="00475AF6">
        <w:rPr>
          <w:rStyle w:val="XML"/>
        </w:rPr>
        <w:t>X2</w:t>
      </w:r>
      <w:r w:rsidRPr="00802882">
        <w:rPr>
          <w:rStyle w:val="af6"/>
        </w:rPr>
        <w:t xml:space="preserve">="360" </w:t>
      </w:r>
      <w:r w:rsidRPr="00475AF6">
        <w:rPr>
          <w:rStyle w:val="XML"/>
        </w:rPr>
        <w:t>Y2</w:t>
      </w:r>
      <w:r w:rsidRPr="00802882">
        <w:rPr>
          <w:rStyle w:val="af6"/>
        </w:rPr>
        <w:t xml:space="preserve">="10" </w:t>
      </w:r>
      <w:r w:rsidR="00802882" w:rsidRPr="00475AF6">
        <w:rPr>
          <w:rStyle w:val="XML"/>
        </w:rPr>
        <w:t>Stroke</w:t>
      </w:r>
      <w:r w:rsidR="00802882" w:rsidRPr="00802882">
        <w:rPr>
          <w:rStyle w:val="af6"/>
        </w:rPr>
        <w:t xml:space="preserve">="Blue" </w:t>
      </w:r>
      <w:r w:rsidRPr="00802882">
        <w:rPr>
          <w:rStyle w:val="af6"/>
        </w:rPr>
        <w:t>/&gt;</w:t>
      </w:r>
    </w:p>
    <w:p w:rsidR="00802882" w:rsidRPr="00802882" w:rsidRDefault="00802882" w:rsidP="00361524">
      <w:pPr>
        <w:pStyle w:val="a4"/>
        <w:rPr>
          <w:rStyle w:val="af6"/>
        </w:rPr>
      </w:pPr>
    </w:p>
    <w:p w:rsidR="00361524" w:rsidRPr="00802882" w:rsidRDefault="00802882" w:rsidP="00361524">
      <w:pPr>
        <w:pStyle w:val="a4"/>
        <w:rPr>
          <w:rStyle w:val="af4"/>
          <w:lang w:val="en-US"/>
        </w:rPr>
      </w:pPr>
      <w:r w:rsidRPr="00802882">
        <w:rPr>
          <w:rStyle w:val="af6"/>
        </w:rPr>
        <w:t xml:space="preserve">  </w:t>
      </w:r>
      <w:proofErr w:type="gramStart"/>
      <w:r w:rsidR="00361524" w:rsidRPr="00802882">
        <w:rPr>
          <w:rStyle w:val="af4"/>
          <w:lang w:val="en-US"/>
        </w:rPr>
        <w:t>&lt;!--</w:t>
      </w:r>
      <w:proofErr w:type="gramEnd"/>
      <w:r w:rsidR="00361524" w:rsidRPr="00802882">
        <w:rPr>
          <w:rStyle w:val="af4"/>
          <w:lang w:val="en-US"/>
        </w:rPr>
        <w:t xml:space="preserve"> </w:t>
      </w:r>
      <w:r w:rsidR="00361524" w:rsidRPr="00802882">
        <w:rPr>
          <w:rStyle w:val="af4"/>
        </w:rPr>
        <w:t>полигон</w:t>
      </w:r>
      <w:r w:rsidR="00361524" w:rsidRPr="00802882">
        <w:rPr>
          <w:rStyle w:val="af4"/>
          <w:lang w:val="en-US"/>
        </w:rPr>
        <w:t xml:space="preserve"> --&gt;</w:t>
      </w:r>
    </w:p>
    <w:p w:rsidR="00802882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&lt;</w:t>
      </w:r>
      <w:r w:rsidRPr="00475AF6">
        <w:rPr>
          <w:rStyle w:val="af7"/>
        </w:rPr>
        <w:t>Polygon</w:t>
      </w:r>
      <w:r w:rsidRPr="00802882">
        <w:rPr>
          <w:rStyle w:val="af6"/>
        </w:rPr>
        <w:t xml:space="preserve"> </w:t>
      </w:r>
      <w:r w:rsidR="00802882" w:rsidRPr="00475AF6">
        <w:rPr>
          <w:rStyle w:val="XML"/>
        </w:rPr>
        <w:t>Points</w:t>
      </w:r>
      <w:r w:rsidR="00802882" w:rsidRPr="00802882">
        <w:rPr>
          <w:rStyle w:val="af6"/>
        </w:rPr>
        <w:t>="10,115 70</w:t>
      </w:r>
      <w:proofErr w:type="gramStart"/>
      <w:r w:rsidR="00802882" w:rsidRPr="00802882">
        <w:rPr>
          <w:rStyle w:val="af6"/>
        </w:rPr>
        <w:t>,60</w:t>
      </w:r>
      <w:proofErr w:type="gramEnd"/>
      <w:r w:rsidR="00802882" w:rsidRPr="00802882">
        <w:rPr>
          <w:rStyle w:val="af6"/>
        </w:rPr>
        <w:t xml:space="preserve"> 70,170"</w:t>
      </w:r>
    </w:p>
    <w:p w:rsidR="00361524" w:rsidRPr="00802882" w:rsidRDefault="00802882" w:rsidP="00361524">
      <w:pPr>
        <w:pStyle w:val="a4"/>
        <w:rPr>
          <w:rStyle w:val="af6"/>
        </w:rPr>
      </w:pPr>
      <w:r w:rsidRPr="00802882">
        <w:rPr>
          <w:rStyle w:val="af6"/>
        </w:rPr>
        <w:t xml:space="preserve">           </w:t>
      </w:r>
      <w:r w:rsidR="00361524" w:rsidRPr="00475AF6">
        <w:rPr>
          <w:rStyle w:val="XML"/>
        </w:rPr>
        <w:t>Fill</w:t>
      </w:r>
      <w:r w:rsidR="00361524" w:rsidRPr="00802882">
        <w:rPr>
          <w:rStyle w:val="af6"/>
        </w:rPr>
        <w:t>="Green"</w:t>
      </w:r>
      <w:r w:rsidRPr="00802882">
        <w:rPr>
          <w:rStyle w:val="af6"/>
        </w:rPr>
        <w:t xml:space="preserve"> </w:t>
      </w:r>
      <w:r w:rsidR="00361524" w:rsidRPr="00475AF6">
        <w:rPr>
          <w:rStyle w:val="XML"/>
        </w:rPr>
        <w:t>Stroke</w:t>
      </w:r>
      <w:r w:rsidR="00361524" w:rsidRPr="00802882">
        <w:rPr>
          <w:rStyle w:val="af6"/>
        </w:rPr>
        <w:t xml:space="preserve">="Purple" </w:t>
      </w:r>
      <w:r w:rsidR="00361524" w:rsidRPr="00475AF6">
        <w:rPr>
          <w:rStyle w:val="XML"/>
        </w:rPr>
        <w:t>StrokeThickness</w:t>
      </w:r>
      <w:r w:rsidR="00361524" w:rsidRPr="00802882">
        <w:rPr>
          <w:rStyle w:val="af6"/>
        </w:rPr>
        <w:t>="2"</w:t>
      </w:r>
      <w:r w:rsidRPr="00802882">
        <w:rPr>
          <w:rStyle w:val="af6"/>
        </w:rPr>
        <w:t xml:space="preserve"> </w:t>
      </w:r>
      <w:r>
        <w:rPr>
          <w:rStyle w:val="af6"/>
        </w:rPr>
        <w:t>/</w:t>
      </w:r>
      <w:r w:rsidR="00361524" w:rsidRPr="00802882">
        <w:rPr>
          <w:rStyle w:val="af6"/>
        </w:rPr>
        <w:t>&gt;</w:t>
      </w:r>
    </w:p>
    <w:p w:rsidR="00300D14" w:rsidRPr="00802882" w:rsidRDefault="00361524" w:rsidP="00361524">
      <w:pPr>
        <w:pStyle w:val="a4"/>
        <w:rPr>
          <w:rStyle w:val="af6"/>
        </w:rPr>
      </w:pPr>
      <w:r w:rsidRPr="00802882">
        <w:rPr>
          <w:rStyle w:val="af6"/>
        </w:rPr>
        <w:t>&lt;/</w:t>
      </w:r>
      <w:r w:rsidRPr="00475AF6">
        <w:rPr>
          <w:rStyle w:val="af7"/>
        </w:rPr>
        <w:t>Canvas</w:t>
      </w:r>
      <w:r w:rsidRPr="00802882">
        <w:rPr>
          <w:rStyle w:val="af6"/>
        </w:rPr>
        <w:t>&gt;</w:t>
      </w:r>
    </w:p>
    <w:bookmarkEnd w:id="94"/>
    <w:p w:rsidR="00802882" w:rsidRPr="00D716E9" w:rsidRDefault="00001870" w:rsidP="00802882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Figure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82" w:rsidRDefault="00802882" w:rsidP="00802882">
      <w:pPr>
        <w:pStyle w:val="af"/>
      </w:pPr>
      <w:r>
        <w:t xml:space="preserve">Рис. </w:t>
      </w:r>
      <w:r w:rsidRPr="00802882">
        <w:t>3</w:t>
      </w:r>
      <w:r>
        <w:t>5. Прямоугольник</w:t>
      </w:r>
      <w:r w:rsidRPr="00802882">
        <w:t>,</w:t>
      </w:r>
      <w:r>
        <w:t xml:space="preserve"> эллипс</w:t>
      </w:r>
      <w:r w:rsidRPr="00802882">
        <w:t xml:space="preserve">, </w:t>
      </w:r>
      <w:r>
        <w:t>линия, полигон.</w:t>
      </w:r>
    </w:p>
    <w:p w:rsidR="00A36068" w:rsidRDefault="00A36068" w:rsidP="00A36068">
      <w:r>
        <w:t xml:space="preserve">Рисуя фигуры </w:t>
      </w:r>
      <w:r w:rsidRPr="00475AF6">
        <w:rPr>
          <w:rStyle w:val="af5"/>
        </w:rPr>
        <w:t>Line</w:t>
      </w:r>
      <w:r>
        <w:t xml:space="preserve"> и </w:t>
      </w:r>
      <w:r w:rsidRPr="00475AF6">
        <w:rPr>
          <w:rStyle w:val="af5"/>
        </w:rPr>
        <w:t>Polyline</w:t>
      </w:r>
      <w:r>
        <w:t xml:space="preserve">, можно указать форму начальной и конечной точки линии, используя свойства </w:t>
      </w:r>
      <w:r w:rsidRPr="00475AF6">
        <w:rPr>
          <w:rStyle w:val="a9"/>
        </w:rPr>
        <w:t>StartLineCap</w:t>
      </w:r>
      <w:r>
        <w:t xml:space="preserve"> и </w:t>
      </w:r>
      <w:r w:rsidRPr="00475AF6">
        <w:rPr>
          <w:rStyle w:val="a9"/>
        </w:rPr>
        <w:t>EndLineCap</w:t>
      </w:r>
      <w:r>
        <w:t xml:space="preserve">. Изначально эти свойства установлены в </w:t>
      </w:r>
      <w:r w:rsidRPr="00475AF6">
        <w:rPr>
          <w:rStyle w:val="a9"/>
        </w:rPr>
        <w:t>Flat</w:t>
      </w:r>
      <w:r>
        <w:t xml:space="preserve">, что означает немедленное завершение линии в её конечных координатах. К другим возможным вариантам относятся </w:t>
      </w:r>
      <w:r w:rsidRPr="00475AF6">
        <w:rPr>
          <w:rStyle w:val="a9"/>
        </w:rPr>
        <w:t>Round</w:t>
      </w:r>
      <w:r>
        <w:t xml:space="preserve"> (линия закругляется)</w:t>
      </w:r>
      <w:r w:rsidR="00475AF6">
        <w:t>,</w:t>
      </w:r>
      <w:r>
        <w:t xml:space="preserve"> </w:t>
      </w:r>
      <w:r w:rsidRPr="00475AF6">
        <w:rPr>
          <w:rStyle w:val="a9"/>
        </w:rPr>
        <w:t>Triangle</w:t>
      </w:r>
      <w:r>
        <w:t xml:space="preserve"> (сводит обе стороны линии в точку) и </w:t>
      </w:r>
      <w:r w:rsidRPr="00475AF6">
        <w:rPr>
          <w:rStyle w:val="a9"/>
        </w:rPr>
        <w:t>Square</w:t>
      </w:r>
      <w:r>
        <w:t xml:space="preserve"> (завершает линию чёткой гранью). Все значения, кроме </w:t>
      </w:r>
      <w:r w:rsidRPr="00475AF6">
        <w:rPr>
          <w:rStyle w:val="a9"/>
        </w:rPr>
        <w:t>Flat</w:t>
      </w:r>
      <w:r>
        <w:t>, добавляют линии длину – половину толщины линии дополнительно.</w:t>
      </w:r>
    </w:p>
    <w:p w:rsidR="00A36068" w:rsidRDefault="00A36068" w:rsidP="00A36068">
      <w:r>
        <w:t>Все</w:t>
      </w:r>
      <w:r w:rsidRPr="00475AF6">
        <w:t xml:space="preserve"> </w:t>
      </w:r>
      <w:r>
        <w:t>фигуры</w:t>
      </w:r>
      <w:r w:rsidRPr="00475AF6">
        <w:t xml:space="preserve"> </w:t>
      </w:r>
      <w:r>
        <w:t>позволяют</w:t>
      </w:r>
      <w:r w:rsidRPr="00475AF6">
        <w:t xml:space="preserve"> </w:t>
      </w:r>
      <w:r>
        <w:t>изменять</w:t>
      </w:r>
      <w:r w:rsidRPr="00475AF6">
        <w:t xml:space="preserve"> </w:t>
      </w:r>
      <w:r>
        <w:t>вид</w:t>
      </w:r>
      <w:r w:rsidRPr="00475AF6">
        <w:t xml:space="preserve"> </w:t>
      </w:r>
      <w:r>
        <w:t>и</w:t>
      </w:r>
      <w:r w:rsidRPr="00475AF6">
        <w:t xml:space="preserve"> </w:t>
      </w:r>
      <w:r>
        <w:t>форму</w:t>
      </w:r>
      <w:r w:rsidRPr="00475AF6">
        <w:t xml:space="preserve"> </w:t>
      </w:r>
      <w:r>
        <w:t>своих</w:t>
      </w:r>
      <w:r w:rsidRPr="00475AF6">
        <w:t xml:space="preserve"> </w:t>
      </w:r>
      <w:r>
        <w:t>углов</w:t>
      </w:r>
      <w:r w:rsidRPr="00475AF6">
        <w:t xml:space="preserve"> </w:t>
      </w:r>
      <w:r>
        <w:t>через</w:t>
      </w:r>
      <w:r w:rsidRPr="00475AF6">
        <w:t xml:space="preserve"> </w:t>
      </w:r>
      <w:r>
        <w:t>свойство</w:t>
      </w:r>
      <w:r w:rsidRPr="00475AF6">
        <w:t xml:space="preserve"> </w:t>
      </w:r>
      <w:r w:rsidRPr="00475AF6">
        <w:rPr>
          <w:rStyle w:val="a9"/>
        </w:rPr>
        <w:t>StrokeLineJoin</w:t>
      </w:r>
      <w:r w:rsidRPr="00475AF6">
        <w:t xml:space="preserve">. </w:t>
      </w:r>
      <w:r>
        <w:t xml:space="preserve">Значение по умолчанию – </w:t>
      </w:r>
      <w:r w:rsidRPr="00475AF6">
        <w:rPr>
          <w:rStyle w:val="a9"/>
        </w:rPr>
        <w:t>Miter</w:t>
      </w:r>
      <w:r>
        <w:t xml:space="preserve"> – использует чёткие грани, </w:t>
      </w:r>
      <w:r w:rsidRPr="00475AF6">
        <w:rPr>
          <w:rStyle w:val="a9"/>
        </w:rPr>
        <w:t>Bevel</w:t>
      </w:r>
      <w:r>
        <w:t xml:space="preserve"> обрезает угол в точке сопряжения, а </w:t>
      </w:r>
      <w:r w:rsidRPr="00475AF6">
        <w:rPr>
          <w:rStyle w:val="a9"/>
        </w:rPr>
        <w:t>Round</w:t>
      </w:r>
      <w:r>
        <w:t xml:space="preserve"> плавно закругляет его.</w:t>
      </w:r>
    </w:p>
    <w:p w:rsidR="007E4414" w:rsidRDefault="007E4414" w:rsidP="007E4414">
      <w:r>
        <w:lastRenderedPageBreak/>
        <w:t xml:space="preserve">Линии (включая границы фигур) могут быть изображены пунктиром. При этом в свойстве-массиве </w:t>
      </w:r>
      <w:r w:rsidRPr="007E4414">
        <w:rPr>
          <w:rStyle w:val="a9"/>
        </w:rPr>
        <w:t>StrokeDashArray</w:t>
      </w:r>
      <w:r>
        <w:t xml:space="preserve"> указываются длины сплошных и прерванных сегментов (пробелов). Эти значения интерпретируются относительно толщины линии.</w:t>
      </w:r>
    </w:p>
    <w:p w:rsidR="007E4414" w:rsidRPr="00E0795A" w:rsidRDefault="007E4414" w:rsidP="007E4414">
      <w:pPr>
        <w:pStyle w:val="a4"/>
        <w:rPr>
          <w:rStyle w:val="af6"/>
          <w:lang w:val="ru-RU"/>
        </w:rPr>
      </w:pPr>
      <w:r w:rsidRPr="00E0795A">
        <w:rPr>
          <w:rStyle w:val="af6"/>
          <w:lang w:val="ru-RU"/>
        </w:rPr>
        <w:t>&lt;</w:t>
      </w:r>
      <w:r w:rsidRPr="00584662">
        <w:rPr>
          <w:rStyle w:val="af7"/>
        </w:rPr>
        <w:t>Canvas</w:t>
      </w:r>
      <w:r w:rsidRPr="00E0795A">
        <w:rPr>
          <w:rStyle w:val="af6"/>
          <w:lang w:val="ru-RU"/>
        </w:rPr>
        <w:t>&gt;</w:t>
      </w:r>
    </w:p>
    <w:p w:rsidR="007E4414" w:rsidRPr="00E0795A" w:rsidRDefault="007E4414" w:rsidP="007E4414">
      <w:pPr>
        <w:pStyle w:val="a4"/>
        <w:rPr>
          <w:rStyle w:val="af6"/>
          <w:lang w:val="ru-RU"/>
        </w:rPr>
      </w:pPr>
      <w:r w:rsidRPr="00E0795A">
        <w:rPr>
          <w:rStyle w:val="af6"/>
          <w:lang w:val="ru-RU"/>
        </w:rPr>
        <w:t xml:space="preserve">  &lt;</w:t>
      </w:r>
      <w:r w:rsidRPr="00584662">
        <w:rPr>
          <w:rStyle w:val="af7"/>
        </w:rPr>
        <w:t>Line</w:t>
      </w:r>
      <w:r w:rsidRPr="00E0795A">
        <w:rPr>
          <w:rStyle w:val="af6"/>
          <w:lang w:val="ru-RU"/>
        </w:rPr>
        <w:t xml:space="preserve"> </w:t>
      </w:r>
      <w:r w:rsidRPr="00584662">
        <w:rPr>
          <w:rStyle w:val="XML"/>
        </w:rPr>
        <w:t>X</w:t>
      </w:r>
      <w:r w:rsidRPr="00E0795A">
        <w:rPr>
          <w:rStyle w:val="XML"/>
          <w:lang w:val="ru-RU"/>
        </w:rPr>
        <w:t>1</w:t>
      </w:r>
      <w:r w:rsidRPr="00E0795A">
        <w:rPr>
          <w:rStyle w:val="af6"/>
          <w:lang w:val="ru-RU"/>
        </w:rPr>
        <w:t xml:space="preserve">="30" </w:t>
      </w:r>
      <w:r w:rsidRPr="00584662">
        <w:rPr>
          <w:rStyle w:val="XML"/>
        </w:rPr>
        <w:t>Y</w:t>
      </w:r>
      <w:r w:rsidRPr="00E0795A">
        <w:rPr>
          <w:rStyle w:val="XML"/>
          <w:lang w:val="ru-RU"/>
        </w:rPr>
        <w:t>1</w:t>
      </w:r>
      <w:r w:rsidRPr="00E0795A">
        <w:rPr>
          <w:rStyle w:val="af6"/>
          <w:lang w:val="ru-RU"/>
        </w:rPr>
        <w:t xml:space="preserve">="30" </w:t>
      </w:r>
      <w:r w:rsidRPr="00584662">
        <w:rPr>
          <w:rStyle w:val="XML"/>
        </w:rPr>
        <w:t>X</w:t>
      </w:r>
      <w:r w:rsidRPr="00E0795A">
        <w:rPr>
          <w:rStyle w:val="XML"/>
          <w:lang w:val="ru-RU"/>
        </w:rPr>
        <w:t>2</w:t>
      </w:r>
      <w:r w:rsidRPr="00E0795A">
        <w:rPr>
          <w:rStyle w:val="af6"/>
          <w:lang w:val="ru-RU"/>
        </w:rPr>
        <w:t xml:space="preserve">="200" </w:t>
      </w:r>
      <w:r w:rsidRPr="00584662">
        <w:rPr>
          <w:rStyle w:val="XML"/>
        </w:rPr>
        <w:t>Y</w:t>
      </w:r>
      <w:r w:rsidRPr="00E0795A">
        <w:rPr>
          <w:rStyle w:val="XML"/>
          <w:lang w:val="ru-RU"/>
        </w:rPr>
        <w:t>2</w:t>
      </w:r>
      <w:r w:rsidRPr="00E0795A">
        <w:rPr>
          <w:rStyle w:val="af6"/>
          <w:lang w:val="ru-RU"/>
        </w:rPr>
        <w:t>="30"</w:t>
      </w:r>
    </w:p>
    <w:p w:rsidR="007E4414" w:rsidRPr="00584662" w:rsidRDefault="007E4414" w:rsidP="007E4414">
      <w:pPr>
        <w:pStyle w:val="a4"/>
        <w:rPr>
          <w:rStyle w:val="af6"/>
        </w:rPr>
      </w:pPr>
      <w:r w:rsidRPr="00E0795A">
        <w:rPr>
          <w:rStyle w:val="af6"/>
          <w:lang w:val="ru-RU"/>
        </w:rPr>
        <w:t xml:space="preserve">        </w:t>
      </w:r>
      <w:r w:rsidRPr="00584662">
        <w:rPr>
          <w:rStyle w:val="XML"/>
        </w:rPr>
        <w:t>Stroke</w:t>
      </w:r>
      <w:r w:rsidRPr="00584662">
        <w:rPr>
          <w:rStyle w:val="af6"/>
        </w:rPr>
        <w:t xml:space="preserve">="Red" </w:t>
      </w:r>
      <w:r w:rsidRPr="00584662">
        <w:rPr>
          <w:rStyle w:val="XML"/>
        </w:rPr>
        <w:t>StrokeThickness</w:t>
      </w:r>
      <w:r w:rsidRPr="00584662">
        <w:rPr>
          <w:rStyle w:val="af6"/>
        </w:rPr>
        <w:t>="40"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      </w:t>
      </w:r>
      <w:r w:rsidRPr="00584662">
        <w:rPr>
          <w:rStyle w:val="XML"/>
        </w:rPr>
        <w:t>StrokeStartLineCap</w:t>
      </w:r>
      <w:r w:rsidRPr="00584662">
        <w:rPr>
          <w:rStyle w:val="af6"/>
        </w:rPr>
        <w:t xml:space="preserve">="Triangle" </w:t>
      </w:r>
      <w:r w:rsidRPr="00584662">
        <w:rPr>
          <w:rStyle w:val="XML"/>
        </w:rPr>
        <w:t>StrokeEndLineCap</w:t>
      </w:r>
      <w:r w:rsidRPr="00584662">
        <w:rPr>
          <w:rStyle w:val="af6"/>
        </w:rPr>
        <w:t>="Round" /&gt;</w:t>
      </w:r>
    </w:p>
    <w:p w:rsidR="007E4414" w:rsidRPr="00584662" w:rsidRDefault="007E4414" w:rsidP="007E4414">
      <w:pPr>
        <w:pStyle w:val="a4"/>
        <w:rPr>
          <w:rStyle w:val="af6"/>
        </w:rPr>
      </w:pP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&lt;</w:t>
      </w:r>
      <w:r w:rsidRPr="00584662">
        <w:rPr>
          <w:rStyle w:val="af7"/>
        </w:rPr>
        <w:t>Polyline</w:t>
      </w:r>
      <w:r w:rsidRPr="00584662">
        <w:rPr>
          <w:rStyle w:val="af6"/>
        </w:rPr>
        <w:t xml:space="preserve"> </w:t>
      </w:r>
      <w:r w:rsidRPr="00584662">
        <w:rPr>
          <w:rStyle w:val="XML"/>
        </w:rPr>
        <w:t>Points</w:t>
      </w:r>
      <w:r w:rsidRPr="00584662">
        <w:rPr>
          <w:rStyle w:val="af6"/>
        </w:rPr>
        <w:t>="60,140 80</w:t>
      </w:r>
      <w:proofErr w:type="gramStart"/>
      <w:r w:rsidRPr="00584662">
        <w:rPr>
          <w:rStyle w:val="af6"/>
        </w:rPr>
        <w:t>,90</w:t>
      </w:r>
      <w:proofErr w:type="gramEnd"/>
      <w:r w:rsidRPr="00584662">
        <w:rPr>
          <w:rStyle w:val="af6"/>
        </w:rPr>
        <w:t xml:space="preserve"> 100,150 120,90 140,140"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          </w:t>
      </w:r>
      <w:r w:rsidRPr="00584662">
        <w:rPr>
          <w:rStyle w:val="XML"/>
        </w:rPr>
        <w:t>Stroke</w:t>
      </w:r>
      <w:r w:rsidRPr="00584662">
        <w:rPr>
          <w:rStyle w:val="af6"/>
        </w:rPr>
        <w:t xml:space="preserve">="Blue" </w:t>
      </w:r>
      <w:r w:rsidRPr="00584662">
        <w:rPr>
          <w:rStyle w:val="XML"/>
        </w:rPr>
        <w:t>StrokeThickness</w:t>
      </w:r>
      <w:r w:rsidRPr="00584662">
        <w:rPr>
          <w:rStyle w:val="af6"/>
        </w:rPr>
        <w:t>="20"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          </w:t>
      </w:r>
      <w:r w:rsidRPr="00584662">
        <w:rPr>
          <w:rStyle w:val="XML"/>
        </w:rPr>
        <w:t>StrokeLineJoin</w:t>
      </w:r>
      <w:r w:rsidRPr="00584662">
        <w:rPr>
          <w:rStyle w:val="af6"/>
        </w:rPr>
        <w:t>="Round" /&gt;</w:t>
      </w:r>
    </w:p>
    <w:p w:rsidR="007E4414" w:rsidRPr="00584662" w:rsidRDefault="007E4414" w:rsidP="007E4414">
      <w:pPr>
        <w:pStyle w:val="a4"/>
        <w:rPr>
          <w:rStyle w:val="af6"/>
        </w:rPr>
      </w:pP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&lt;</w:t>
      </w:r>
      <w:r w:rsidRPr="00584662">
        <w:rPr>
          <w:rStyle w:val="af7"/>
        </w:rPr>
        <w:t>Rectangle</w:t>
      </w:r>
      <w:r w:rsidRPr="00584662">
        <w:rPr>
          <w:rStyle w:val="af6"/>
        </w:rPr>
        <w:t xml:space="preserve"> </w:t>
      </w:r>
      <w:r w:rsidRPr="00584662">
        <w:rPr>
          <w:rStyle w:val="XML"/>
        </w:rPr>
        <w:t>Canvas.Top</w:t>
      </w:r>
      <w:r w:rsidRPr="00584662">
        <w:rPr>
          <w:rStyle w:val="af6"/>
        </w:rPr>
        <w:t xml:space="preserve">="20" </w:t>
      </w:r>
      <w:r w:rsidRPr="00584662">
        <w:rPr>
          <w:rStyle w:val="XML"/>
        </w:rPr>
        <w:t>Canvas.Left</w:t>
      </w:r>
      <w:r w:rsidRPr="00584662">
        <w:rPr>
          <w:rStyle w:val="af6"/>
        </w:rPr>
        <w:t>="260"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           </w:t>
      </w:r>
      <w:r w:rsidRPr="00584662">
        <w:rPr>
          <w:rStyle w:val="XML"/>
        </w:rPr>
        <w:t>Width</w:t>
      </w:r>
      <w:r w:rsidRPr="00584662">
        <w:rPr>
          <w:rStyle w:val="af6"/>
        </w:rPr>
        <w:t xml:space="preserve">="80" </w:t>
      </w:r>
      <w:r w:rsidRPr="00584662">
        <w:rPr>
          <w:rStyle w:val="XML"/>
        </w:rPr>
        <w:t>Height</w:t>
      </w:r>
      <w:r w:rsidRPr="00584662">
        <w:rPr>
          <w:rStyle w:val="af6"/>
        </w:rPr>
        <w:t>="120"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           </w:t>
      </w:r>
      <w:r w:rsidRPr="00584662">
        <w:rPr>
          <w:rStyle w:val="XML"/>
        </w:rPr>
        <w:t>Stroke</w:t>
      </w:r>
      <w:r w:rsidRPr="00584662">
        <w:rPr>
          <w:rStyle w:val="af6"/>
        </w:rPr>
        <w:t xml:space="preserve">="Navy" </w:t>
      </w:r>
      <w:r w:rsidRPr="00584662">
        <w:rPr>
          <w:rStyle w:val="XML"/>
        </w:rPr>
        <w:t>StrokeThickness</w:t>
      </w:r>
      <w:r w:rsidRPr="00584662">
        <w:rPr>
          <w:rStyle w:val="af6"/>
        </w:rPr>
        <w:t>="4"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 xml:space="preserve">             </w:t>
      </w:r>
      <w:r w:rsidRPr="00584662">
        <w:rPr>
          <w:rStyle w:val="XML"/>
        </w:rPr>
        <w:t>StrokeDashArray</w:t>
      </w:r>
      <w:r w:rsidRPr="00584662">
        <w:rPr>
          <w:rStyle w:val="af6"/>
        </w:rPr>
        <w:t>="2 1.5" /&gt;</w:t>
      </w:r>
    </w:p>
    <w:p w:rsidR="007E4414" w:rsidRPr="00584662" w:rsidRDefault="007E4414" w:rsidP="007E4414">
      <w:pPr>
        <w:pStyle w:val="a4"/>
        <w:rPr>
          <w:rStyle w:val="af6"/>
        </w:rPr>
      </w:pPr>
      <w:r w:rsidRPr="00584662">
        <w:rPr>
          <w:rStyle w:val="af6"/>
        </w:rPr>
        <w:t>&lt;/</w:t>
      </w:r>
      <w:r w:rsidRPr="00584662">
        <w:rPr>
          <w:rStyle w:val="af7"/>
        </w:rPr>
        <w:t>Canvas</w:t>
      </w:r>
      <w:r w:rsidRPr="00584662">
        <w:rPr>
          <w:rStyle w:val="af6"/>
        </w:rPr>
        <w:t>&gt;</w:t>
      </w:r>
    </w:p>
    <w:p w:rsidR="007E4414" w:rsidRPr="00D716E9" w:rsidRDefault="00001870" w:rsidP="007E4414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EndsAndCorner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14" w:rsidRDefault="007E4414" w:rsidP="007E4414">
      <w:pPr>
        <w:pStyle w:val="af"/>
      </w:pPr>
      <w:r>
        <w:t>Рис</w:t>
      </w:r>
      <w:r w:rsidRPr="007E4414">
        <w:t xml:space="preserve">. </w:t>
      </w:r>
      <w:r>
        <w:t>3</w:t>
      </w:r>
      <w:r w:rsidRPr="007E4414">
        <w:t xml:space="preserve">6. </w:t>
      </w:r>
      <w:r>
        <w:t>Концы линий, форма углов и штриховка.</w:t>
      </w:r>
    </w:p>
    <w:p w:rsidR="00A36068" w:rsidRDefault="00A36068" w:rsidP="00A36068">
      <w:r>
        <w:t xml:space="preserve">Фигура </w:t>
      </w:r>
      <w:r w:rsidRPr="003524F9">
        <w:rPr>
          <w:rStyle w:val="af5"/>
        </w:rPr>
        <w:t>Path</w:t>
      </w:r>
      <w:r>
        <w:t xml:space="preserve"> предназначена для отображения произвольной геометрии. Этот класс имеет свойство </w:t>
      </w:r>
      <w:r w:rsidRPr="003524F9">
        <w:rPr>
          <w:rStyle w:val="a9"/>
        </w:rPr>
        <w:t>Data</w:t>
      </w:r>
      <w:r>
        <w:t xml:space="preserve"> с типом </w:t>
      </w:r>
      <w:r w:rsidRPr="003524F9">
        <w:rPr>
          <w:rStyle w:val="af5"/>
        </w:rPr>
        <w:t>Geometry</w:t>
      </w:r>
      <w:r>
        <w:t xml:space="preserve">. При задании </w:t>
      </w:r>
      <w:r w:rsidR="003524F9">
        <w:t>свойства</w:t>
      </w:r>
      <w:r>
        <w:t xml:space="preserve"> используется один из наследников класса </w:t>
      </w:r>
      <w:r w:rsidRPr="003524F9">
        <w:rPr>
          <w:rStyle w:val="af5"/>
        </w:rPr>
        <w:t>Geometry</w:t>
      </w:r>
      <w:r>
        <w:t>:</w:t>
      </w:r>
    </w:p>
    <w:p w:rsidR="00A36068" w:rsidRDefault="00A36068" w:rsidP="00A36068">
      <w:r w:rsidRPr="003524F9">
        <w:rPr>
          <w:rStyle w:val="af5"/>
        </w:rPr>
        <w:t>RectangleGeometry</w:t>
      </w:r>
      <w:r>
        <w:t xml:space="preserve"> – прямоугольник.</w:t>
      </w:r>
    </w:p>
    <w:p w:rsidR="00A36068" w:rsidRDefault="00A36068" w:rsidP="00A36068">
      <w:r w:rsidRPr="003524F9">
        <w:rPr>
          <w:rStyle w:val="af5"/>
        </w:rPr>
        <w:t>EllipseGeometry</w:t>
      </w:r>
      <w:r>
        <w:t xml:space="preserve"> – эллипс.</w:t>
      </w:r>
    </w:p>
    <w:p w:rsidR="00A36068" w:rsidRDefault="00A36068" w:rsidP="00A36068">
      <w:r w:rsidRPr="003524F9">
        <w:rPr>
          <w:rStyle w:val="af5"/>
        </w:rPr>
        <w:t>LineGeometry</w:t>
      </w:r>
      <w:r>
        <w:t xml:space="preserve"> – прямая линия.</w:t>
      </w:r>
    </w:p>
    <w:p w:rsidR="00A36068" w:rsidRDefault="00A36068" w:rsidP="00A36068">
      <w:r w:rsidRPr="003524F9">
        <w:rPr>
          <w:rStyle w:val="af5"/>
        </w:rPr>
        <w:t>GeometryGroup</w:t>
      </w:r>
      <w:r>
        <w:t xml:space="preserve"> – связывает набор объектов </w:t>
      </w:r>
      <w:r w:rsidRPr="003524F9">
        <w:rPr>
          <w:rStyle w:val="af5"/>
        </w:rPr>
        <w:t>Geometry</w:t>
      </w:r>
      <w:r>
        <w:t xml:space="preserve"> в единый путь.</w:t>
      </w:r>
    </w:p>
    <w:p w:rsidR="00A36068" w:rsidRDefault="00A36068" w:rsidP="00A36068">
      <w:r w:rsidRPr="003524F9">
        <w:rPr>
          <w:rStyle w:val="af5"/>
        </w:rPr>
        <w:t>CombinedGeometry</w:t>
      </w:r>
      <w:r>
        <w:t xml:space="preserve"> – объединяет две геометрии в единую фигуру, при этом можно указать способ комбинирования составляющих.</w:t>
      </w:r>
    </w:p>
    <w:p w:rsidR="00A36068" w:rsidRDefault="00A36068" w:rsidP="00A36068">
      <w:r w:rsidRPr="003524F9">
        <w:rPr>
          <w:rStyle w:val="af5"/>
        </w:rPr>
        <w:t>PathGeometry</w:t>
      </w:r>
      <w:r>
        <w:t xml:space="preserve"> – сложная фигура, состоящая из дуг, кривых и линий.</w:t>
      </w:r>
    </w:p>
    <w:p w:rsidR="00A36068" w:rsidRDefault="00A36068" w:rsidP="00A36068">
      <w:r w:rsidRPr="003524F9">
        <w:rPr>
          <w:rStyle w:val="af5"/>
        </w:rPr>
        <w:t>StreamGeometry</w:t>
      </w:r>
      <w:r>
        <w:t xml:space="preserve"> – неизменяемый </w:t>
      </w:r>
      <w:r w:rsidR="003524F9">
        <w:t>облегчённый</w:t>
      </w:r>
      <w:r>
        <w:t xml:space="preserve"> эквивалент </w:t>
      </w:r>
      <w:r w:rsidRPr="003524F9">
        <w:rPr>
          <w:rStyle w:val="af5"/>
        </w:rPr>
        <w:t>PathGeometry</w:t>
      </w:r>
      <w:r>
        <w:t>.</w:t>
      </w:r>
    </w:p>
    <w:p w:rsidR="00A36068" w:rsidRDefault="00A36068" w:rsidP="00A36068">
      <w:r>
        <w:t xml:space="preserve">Классы </w:t>
      </w:r>
      <w:r w:rsidRPr="003524F9">
        <w:rPr>
          <w:rStyle w:val="af5"/>
        </w:rPr>
        <w:t>LineGeometry</w:t>
      </w:r>
      <w:r>
        <w:t xml:space="preserve">, </w:t>
      </w:r>
      <w:r w:rsidRPr="003524F9">
        <w:rPr>
          <w:rStyle w:val="af5"/>
        </w:rPr>
        <w:t>RectangleGeometry</w:t>
      </w:r>
      <w:r>
        <w:t xml:space="preserve"> и </w:t>
      </w:r>
      <w:r w:rsidRPr="003524F9">
        <w:rPr>
          <w:rStyle w:val="af5"/>
        </w:rPr>
        <w:t>EllipseGeometry</w:t>
      </w:r>
      <w:r>
        <w:t xml:space="preserve"> отображаются непосредственно на фигуры </w:t>
      </w:r>
      <w:r w:rsidRPr="003524F9">
        <w:rPr>
          <w:rStyle w:val="af5"/>
        </w:rPr>
        <w:t>Line</w:t>
      </w:r>
      <w:r>
        <w:t xml:space="preserve">, </w:t>
      </w:r>
      <w:r w:rsidRPr="003524F9">
        <w:rPr>
          <w:rStyle w:val="af5"/>
        </w:rPr>
        <w:t>Rectangle</w:t>
      </w:r>
      <w:r>
        <w:t xml:space="preserve"> и </w:t>
      </w:r>
      <w:r w:rsidRPr="003524F9">
        <w:rPr>
          <w:rStyle w:val="af5"/>
        </w:rPr>
        <w:t>Ellipse</w:t>
      </w:r>
      <w:r>
        <w:t>. Ниже для сравнения приведены эквивалентные фрагменты разметок:</w:t>
      </w:r>
    </w:p>
    <w:p w:rsidR="003524F9" w:rsidRPr="003524F9" w:rsidRDefault="003524F9" w:rsidP="003524F9">
      <w:pPr>
        <w:pStyle w:val="a4"/>
        <w:rPr>
          <w:rStyle w:val="af4"/>
        </w:rPr>
      </w:pPr>
      <w:proofErr w:type="gramStart"/>
      <w:r w:rsidRPr="003524F9">
        <w:rPr>
          <w:rStyle w:val="af4"/>
        </w:rPr>
        <w:lastRenderedPageBreak/>
        <w:t>&lt;!--</w:t>
      </w:r>
      <w:proofErr w:type="gramEnd"/>
      <w:r w:rsidRPr="003524F9">
        <w:rPr>
          <w:rStyle w:val="af4"/>
        </w:rPr>
        <w:t xml:space="preserve"> фигура Rectangle --&gt;</w:t>
      </w:r>
    </w:p>
    <w:p w:rsidR="00A36068" w:rsidRPr="003002AF" w:rsidRDefault="00A36068" w:rsidP="003524F9">
      <w:pPr>
        <w:pStyle w:val="a4"/>
        <w:rPr>
          <w:rStyle w:val="af6"/>
          <w:lang w:val="ru-RU"/>
        </w:rPr>
      </w:pPr>
      <w:r w:rsidRPr="003002AF">
        <w:rPr>
          <w:rStyle w:val="af6"/>
          <w:lang w:val="ru-RU"/>
        </w:rPr>
        <w:t>&lt;</w:t>
      </w:r>
      <w:r w:rsidRPr="003524F9">
        <w:rPr>
          <w:rStyle w:val="af7"/>
        </w:rPr>
        <w:t>Rectangle</w:t>
      </w:r>
      <w:r w:rsidRPr="003002AF">
        <w:rPr>
          <w:rStyle w:val="af6"/>
          <w:lang w:val="ru-RU"/>
        </w:rPr>
        <w:t xml:space="preserve"> </w:t>
      </w:r>
      <w:r w:rsidRPr="003524F9">
        <w:rPr>
          <w:rStyle w:val="XML"/>
        </w:rPr>
        <w:t>Fill</w:t>
      </w:r>
      <w:r w:rsidRPr="003002AF">
        <w:rPr>
          <w:rStyle w:val="af6"/>
          <w:lang w:val="ru-RU"/>
        </w:rPr>
        <w:t>="</w:t>
      </w:r>
      <w:r w:rsidRPr="003524F9">
        <w:rPr>
          <w:rStyle w:val="af6"/>
        </w:rPr>
        <w:t>Yellow</w:t>
      </w:r>
      <w:r w:rsidRPr="003002AF">
        <w:rPr>
          <w:rStyle w:val="af6"/>
          <w:lang w:val="ru-RU"/>
        </w:rPr>
        <w:t xml:space="preserve">" </w:t>
      </w:r>
      <w:r w:rsidRPr="003524F9">
        <w:rPr>
          <w:rStyle w:val="XML"/>
        </w:rPr>
        <w:t>Stroke</w:t>
      </w:r>
      <w:r w:rsidRPr="003002AF">
        <w:rPr>
          <w:rStyle w:val="af6"/>
          <w:lang w:val="ru-RU"/>
        </w:rPr>
        <w:t>="</w:t>
      </w:r>
      <w:r w:rsidRPr="003524F9">
        <w:rPr>
          <w:rStyle w:val="af6"/>
        </w:rPr>
        <w:t>Blue</w:t>
      </w:r>
      <w:r w:rsidRPr="003002AF">
        <w:rPr>
          <w:rStyle w:val="af6"/>
          <w:lang w:val="ru-RU"/>
        </w:rPr>
        <w:t xml:space="preserve">" </w:t>
      </w:r>
      <w:r w:rsidRPr="003524F9">
        <w:rPr>
          <w:rStyle w:val="XML"/>
        </w:rPr>
        <w:t>Width</w:t>
      </w:r>
      <w:r w:rsidRPr="003002AF">
        <w:rPr>
          <w:rStyle w:val="af6"/>
          <w:lang w:val="ru-RU"/>
        </w:rPr>
        <w:t xml:space="preserve">="100" </w:t>
      </w:r>
      <w:r w:rsidRPr="003524F9">
        <w:rPr>
          <w:rStyle w:val="XML"/>
        </w:rPr>
        <w:t>Height</w:t>
      </w:r>
      <w:r w:rsidRPr="003002AF">
        <w:rPr>
          <w:rStyle w:val="af6"/>
          <w:lang w:val="ru-RU"/>
        </w:rPr>
        <w:t>="50" /&gt;</w:t>
      </w:r>
    </w:p>
    <w:p w:rsidR="003524F9" w:rsidRPr="003002AF" w:rsidRDefault="003524F9" w:rsidP="003524F9">
      <w:pPr>
        <w:pStyle w:val="a4"/>
        <w:rPr>
          <w:lang w:val="ru-RU"/>
        </w:rPr>
      </w:pPr>
    </w:p>
    <w:p w:rsidR="00A36068" w:rsidRPr="00E0795A" w:rsidRDefault="00A36068" w:rsidP="003524F9">
      <w:pPr>
        <w:pStyle w:val="a4"/>
        <w:rPr>
          <w:rStyle w:val="af4"/>
          <w:lang w:val="en-US"/>
        </w:rPr>
      </w:pPr>
      <w:proofErr w:type="gramStart"/>
      <w:r w:rsidRPr="00E0795A">
        <w:rPr>
          <w:rStyle w:val="af4"/>
          <w:lang w:val="en-US"/>
        </w:rPr>
        <w:t>&lt;!</w:t>
      </w:r>
      <w:r w:rsidR="003524F9" w:rsidRPr="00E0795A">
        <w:rPr>
          <w:rStyle w:val="af4"/>
          <w:lang w:val="en-US"/>
        </w:rPr>
        <w:t>--</w:t>
      </w:r>
      <w:proofErr w:type="gramEnd"/>
      <w:r w:rsidR="003524F9" w:rsidRPr="00E0795A">
        <w:rPr>
          <w:rStyle w:val="af4"/>
          <w:lang w:val="en-US"/>
        </w:rPr>
        <w:t xml:space="preserve"> </w:t>
      </w:r>
      <w:r w:rsidR="003524F9" w:rsidRPr="003524F9">
        <w:rPr>
          <w:rStyle w:val="af4"/>
        </w:rPr>
        <w:t>фигура</w:t>
      </w:r>
      <w:r w:rsidR="003524F9" w:rsidRPr="00E0795A">
        <w:rPr>
          <w:rStyle w:val="af4"/>
          <w:lang w:val="en-US"/>
        </w:rPr>
        <w:t xml:space="preserve"> Path</w:t>
      </w:r>
      <w:r w:rsidRPr="00E0795A">
        <w:rPr>
          <w:rStyle w:val="af4"/>
          <w:lang w:val="en-US"/>
        </w:rPr>
        <w:t xml:space="preserve"> --&gt;</w:t>
      </w:r>
    </w:p>
    <w:p w:rsidR="00A36068" w:rsidRPr="003524F9" w:rsidRDefault="00A36068" w:rsidP="003524F9">
      <w:pPr>
        <w:pStyle w:val="a4"/>
        <w:rPr>
          <w:rStyle w:val="af6"/>
        </w:rPr>
      </w:pPr>
      <w:r w:rsidRPr="003524F9">
        <w:rPr>
          <w:rStyle w:val="af6"/>
        </w:rPr>
        <w:t>&lt;</w:t>
      </w:r>
      <w:r w:rsidRPr="003524F9">
        <w:rPr>
          <w:rStyle w:val="af7"/>
        </w:rPr>
        <w:t>Path</w:t>
      </w:r>
      <w:r w:rsidRPr="003524F9">
        <w:rPr>
          <w:rStyle w:val="af6"/>
        </w:rPr>
        <w:t xml:space="preserve"> </w:t>
      </w:r>
      <w:r w:rsidRPr="003524F9">
        <w:rPr>
          <w:rStyle w:val="XML"/>
        </w:rPr>
        <w:t>Fill</w:t>
      </w:r>
      <w:r w:rsidRPr="003524F9">
        <w:rPr>
          <w:rStyle w:val="af6"/>
        </w:rPr>
        <w:t xml:space="preserve">="Yellow" </w:t>
      </w:r>
      <w:r w:rsidRPr="003524F9">
        <w:rPr>
          <w:rStyle w:val="XML"/>
        </w:rPr>
        <w:t>Stroke</w:t>
      </w:r>
      <w:r w:rsidRPr="003524F9">
        <w:rPr>
          <w:rStyle w:val="af6"/>
        </w:rPr>
        <w:t>="Blue"&gt;</w:t>
      </w:r>
    </w:p>
    <w:p w:rsidR="00A36068" w:rsidRPr="003524F9" w:rsidRDefault="00A36068" w:rsidP="003524F9">
      <w:pPr>
        <w:pStyle w:val="a4"/>
        <w:rPr>
          <w:rStyle w:val="af6"/>
        </w:rPr>
      </w:pPr>
      <w:r w:rsidRPr="003524F9">
        <w:rPr>
          <w:rStyle w:val="af6"/>
        </w:rPr>
        <w:t xml:space="preserve">  &lt;</w:t>
      </w:r>
      <w:r w:rsidRPr="003524F9">
        <w:rPr>
          <w:rStyle w:val="af7"/>
        </w:rPr>
        <w:t>Path.Data</w:t>
      </w:r>
      <w:r w:rsidRPr="003524F9">
        <w:rPr>
          <w:rStyle w:val="af6"/>
        </w:rPr>
        <w:t>&gt;</w:t>
      </w:r>
    </w:p>
    <w:p w:rsidR="00A36068" w:rsidRPr="003524F9" w:rsidRDefault="00A36068" w:rsidP="003524F9">
      <w:pPr>
        <w:pStyle w:val="a4"/>
        <w:rPr>
          <w:rStyle w:val="af6"/>
        </w:rPr>
      </w:pPr>
      <w:r w:rsidRPr="003524F9">
        <w:rPr>
          <w:rStyle w:val="af6"/>
        </w:rPr>
        <w:t xml:space="preserve">    &lt;</w:t>
      </w:r>
      <w:r w:rsidRPr="003524F9">
        <w:rPr>
          <w:rStyle w:val="af7"/>
        </w:rPr>
        <w:t>RectangleGeometry</w:t>
      </w:r>
      <w:r w:rsidRPr="003524F9">
        <w:rPr>
          <w:rStyle w:val="af6"/>
        </w:rPr>
        <w:t xml:space="preserve"> </w:t>
      </w:r>
      <w:r w:rsidRPr="003524F9">
        <w:rPr>
          <w:rStyle w:val="XML"/>
        </w:rPr>
        <w:t>Rect</w:t>
      </w:r>
      <w:r w:rsidRPr="003524F9">
        <w:rPr>
          <w:rStyle w:val="af6"/>
        </w:rPr>
        <w:t>="0</w:t>
      </w:r>
      <w:proofErr w:type="gramStart"/>
      <w:r w:rsidRPr="003524F9">
        <w:rPr>
          <w:rStyle w:val="af6"/>
        </w:rPr>
        <w:t>,0</w:t>
      </w:r>
      <w:proofErr w:type="gramEnd"/>
      <w:r w:rsidRPr="003524F9">
        <w:rPr>
          <w:rStyle w:val="af6"/>
        </w:rPr>
        <w:t xml:space="preserve"> 100,50" /&gt;</w:t>
      </w:r>
    </w:p>
    <w:p w:rsidR="00A36068" w:rsidRPr="003524F9" w:rsidRDefault="00A36068" w:rsidP="003524F9">
      <w:pPr>
        <w:pStyle w:val="a4"/>
        <w:rPr>
          <w:rStyle w:val="af6"/>
        </w:rPr>
      </w:pPr>
      <w:r w:rsidRPr="003524F9">
        <w:rPr>
          <w:rStyle w:val="af6"/>
        </w:rPr>
        <w:t xml:space="preserve">  &lt;/</w:t>
      </w:r>
      <w:r w:rsidRPr="003524F9">
        <w:rPr>
          <w:rStyle w:val="af7"/>
        </w:rPr>
        <w:t>Path.Data</w:t>
      </w:r>
      <w:r w:rsidRPr="003524F9">
        <w:rPr>
          <w:rStyle w:val="af6"/>
        </w:rPr>
        <w:t>&gt;</w:t>
      </w:r>
    </w:p>
    <w:p w:rsidR="00A36068" w:rsidRPr="00E0795A" w:rsidRDefault="00A36068" w:rsidP="003524F9">
      <w:pPr>
        <w:pStyle w:val="a4"/>
        <w:rPr>
          <w:rStyle w:val="af6"/>
          <w:lang w:val="ru-RU"/>
        </w:rPr>
      </w:pPr>
      <w:r w:rsidRPr="00E0795A">
        <w:rPr>
          <w:rStyle w:val="af6"/>
          <w:lang w:val="ru-RU"/>
        </w:rPr>
        <w:t>&lt;/</w:t>
      </w:r>
      <w:r w:rsidRPr="003524F9">
        <w:rPr>
          <w:rStyle w:val="af7"/>
        </w:rPr>
        <w:t>Path</w:t>
      </w:r>
      <w:r w:rsidRPr="00E0795A">
        <w:rPr>
          <w:rStyle w:val="af6"/>
          <w:lang w:val="ru-RU"/>
        </w:rPr>
        <w:t>&gt;</w:t>
      </w:r>
    </w:p>
    <w:p w:rsidR="00A36068" w:rsidRDefault="00A36068" w:rsidP="00A36068">
      <w:r>
        <w:t xml:space="preserve">Класс </w:t>
      </w:r>
      <w:r w:rsidRPr="003524F9">
        <w:rPr>
          <w:rStyle w:val="af5"/>
        </w:rPr>
        <w:t>GeometryGroup</w:t>
      </w:r>
      <w:r>
        <w:t xml:space="preserve"> предоставляет возможность для объединения нескольких геометрий в единое целое. В следующем примере при помощи </w:t>
      </w:r>
      <w:r w:rsidRPr="003524F9">
        <w:rPr>
          <w:rStyle w:val="af5"/>
        </w:rPr>
        <w:t>GeometryGroup</w:t>
      </w:r>
      <w:r>
        <w:t xml:space="preserve"> создаётся фигура в виде </w:t>
      </w:r>
      <w:r w:rsidR="00971F04">
        <w:t>прямоугольника</w:t>
      </w:r>
      <w:r>
        <w:t xml:space="preserve"> с отверстием: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>&lt;</w:t>
      </w:r>
      <w:r w:rsidRPr="00971F04">
        <w:rPr>
          <w:rStyle w:val="af7"/>
        </w:rPr>
        <w:t>Canvas</w:t>
      </w:r>
      <w:r w:rsidRPr="00971F04">
        <w:rPr>
          <w:rStyle w:val="af6"/>
        </w:rPr>
        <w:t>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&lt;</w:t>
      </w:r>
      <w:r w:rsidRPr="00971F04">
        <w:rPr>
          <w:rStyle w:val="af7"/>
        </w:rPr>
        <w:t>TextBlock</w:t>
      </w:r>
      <w:r w:rsidRPr="00971F04">
        <w:rPr>
          <w:rStyle w:val="af6"/>
        </w:rPr>
        <w:t xml:space="preserve"> </w:t>
      </w:r>
      <w:r w:rsidRPr="00971F04">
        <w:rPr>
          <w:rStyle w:val="XML"/>
        </w:rPr>
        <w:t>Canvas.Top</w:t>
      </w:r>
      <w:r w:rsidRPr="00971F04">
        <w:rPr>
          <w:rStyle w:val="af6"/>
        </w:rPr>
        <w:t xml:space="preserve">="50" </w:t>
      </w:r>
      <w:r w:rsidRPr="00971F04">
        <w:rPr>
          <w:rStyle w:val="XML"/>
        </w:rPr>
        <w:t>Canvas.Left</w:t>
      </w:r>
      <w:r w:rsidRPr="00971F04">
        <w:rPr>
          <w:rStyle w:val="af6"/>
        </w:rPr>
        <w:t>="20"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</w:t>
      </w:r>
      <w:r w:rsidR="00971F04" w:rsidRPr="00971F04">
        <w:rPr>
          <w:rStyle w:val="af6"/>
        </w:rPr>
        <w:t xml:space="preserve">  </w:t>
      </w:r>
      <w:r w:rsidRPr="00971F04">
        <w:rPr>
          <w:rStyle w:val="af6"/>
        </w:rPr>
        <w:t xml:space="preserve">         </w:t>
      </w:r>
      <w:r w:rsidR="00971F04" w:rsidRPr="00971F04">
        <w:rPr>
          <w:rStyle w:val="XML"/>
        </w:rPr>
        <w:t>FontSize</w:t>
      </w:r>
      <w:r w:rsidR="00971F04" w:rsidRPr="00971F04">
        <w:rPr>
          <w:rStyle w:val="af6"/>
        </w:rPr>
        <w:t xml:space="preserve">="25" </w:t>
      </w:r>
      <w:r w:rsidRPr="00971F04">
        <w:rPr>
          <w:rStyle w:val="XML"/>
        </w:rPr>
        <w:t>FontWeight</w:t>
      </w:r>
      <w:r w:rsidRPr="00971F04">
        <w:rPr>
          <w:rStyle w:val="af6"/>
        </w:rPr>
        <w:t xml:space="preserve">="Bold" </w:t>
      </w:r>
      <w:r w:rsidRPr="00971F04">
        <w:rPr>
          <w:rStyle w:val="XML"/>
        </w:rPr>
        <w:t>Text</w:t>
      </w:r>
      <w:r w:rsidRPr="00971F04">
        <w:rPr>
          <w:rStyle w:val="af6"/>
        </w:rPr>
        <w:t>="Hello There" /&gt;</w:t>
      </w:r>
    </w:p>
    <w:p w:rsidR="00971F04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&lt;</w:t>
      </w:r>
      <w:r w:rsidRPr="00971F04">
        <w:rPr>
          <w:rStyle w:val="af7"/>
        </w:rPr>
        <w:t>Path</w:t>
      </w:r>
      <w:r w:rsidRPr="00971F04">
        <w:rPr>
          <w:rStyle w:val="af6"/>
        </w:rPr>
        <w:t xml:space="preserve"> </w:t>
      </w:r>
      <w:r w:rsidR="00971F04" w:rsidRPr="00971F04">
        <w:rPr>
          <w:rStyle w:val="XML"/>
        </w:rPr>
        <w:t>Canvas.Top</w:t>
      </w:r>
      <w:r w:rsidR="00971F04" w:rsidRPr="00971F04">
        <w:rPr>
          <w:rStyle w:val="af6"/>
        </w:rPr>
        <w:t xml:space="preserve">="10" </w:t>
      </w:r>
      <w:r w:rsidR="00971F04" w:rsidRPr="00971F04">
        <w:rPr>
          <w:rStyle w:val="XML"/>
        </w:rPr>
        <w:t>Canvas.Left</w:t>
      </w:r>
      <w:r w:rsidR="00971F04" w:rsidRPr="00971F04">
        <w:rPr>
          <w:rStyle w:val="af6"/>
        </w:rPr>
        <w:t>="10"</w:t>
      </w:r>
    </w:p>
    <w:p w:rsidR="003524F9" w:rsidRPr="00971F04" w:rsidRDefault="00971F04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    </w:t>
      </w:r>
      <w:r w:rsidRPr="00971F04">
        <w:rPr>
          <w:rStyle w:val="XML"/>
        </w:rPr>
        <w:t>Margin</w:t>
      </w:r>
      <w:r w:rsidRPr="00971F04">
        <w:rPr>
          <w:rStyle w:val="af6"/>
        </w:rPr>
        <w:t xml:space="preserve">="5" </w:t>
      </w:r>
      <w:r w:rsidR="003524F9" w:rsidRPr="00971F04">
        <w:rPr>
          <w:rStyle w:val="XML"/>
        </w:rPr>
        <w:t>Fill</w:t>
      </w:r>
      <w:r w:rsidR="003524F9" w:rsidRPr="00971F04">
        <w:rPr>
          <w:rStyle w:val="af6"/>
        </w:rPr>
        <w:t xml:space="preserve">="Yellow" </w:t>
      </w:r>
      <w:r w:rsidR="003524F9" w:rsidRPr="00971F04">
        <w:rPr>
          <w:rStyle w:val="XML"/>
        </w:rPr>
        <w:t>Stroke</w:t>
      </w:r>
      <w:r w:rsidR="003524F9" w:rsidRPr="00971F04">
        <w:rPr>
          <w:rStyle w:val="af6"/>
        </w:rPr>
        <w:t>="Blue"&gt;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&lt;</w:t>
      </w:r>
      <w:r w:rsidRPr="00971F04">
        <w:rPr>
          <w:rStyle w:val="af7"/>
        </w:rPr>
        <w:t>Path.Data</w:t>
      </w:r>
      <w:r w:rsidRPr="00971F04">
        <w:rPr>
          <w:rStyle w:val="af6"/>
        </w:rPr>
        <w:t>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  &lt;</w:t>
      </w:r>
      <w:r w:rsidRPr="00971F04">
        <w:rPr>
          <w:rStyle w:val="af7"/>
        </w:rPr>
        <w:t>GeometryGroup</w:t>
      </w:r>
      <w:r w:rsidRPr="00971F04">
        <w:rPr>
          <w:rStyle w:val="af6"/>
        </w:rPr>
        <w:t>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    &lt;</w:t>
      </w:r>
      <w:r w:rsidRPr="00971F04">
        <w:rPr>
          <w:rStyle w:val="af7"/>
        </w:rPr>
        <w:t>RectangleGeometry</w:t>
      </w:r>
      <w:r w:rsidRPr="00971F04">
        <w:rPr>
          <w:rStyle w:val="af6"/>
        </w:rPr>
        <w:t xml:space="preserve"> </w:t>
      </w:r>
      <w:r w:rsidRPr="00971F04">
        <w:rPr>
          <w:rStyle w:val="XML"/>
        </w:rPr>
        <w:t>Rect</w:t>
      </w:r>
      <w:r w:rsidRPr="00971F04">
        <w:rPr>
          <w:rStyle w:val="af6"/>
        </w:rPr>
        <w:t>="0</w:t>
      </w:r>
      <w:proofErr w:type="gramStart"/>
      <w:r w:rsidRPr="00971F04">
        <w:rPr>
          <w:rStyle w:val="af6"/>
        </w:rPr>
        <w:t>,0</w:t>
      </w:r>
      <w:proofErr w:type="gramEnd"/>
      <w:r w:rsidRPr="00971F04">
        <w:rPr>
          <w:rStyle w:val="af6"/>
        </w:rPr>
        <w:t xml:space="preserve"> 120,100" /&gt;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    &lt;</w:t>
      </w:r>
      <w:r w:rsidRPr="00971F04">
        <w:rPr>
          <w:rStyle w:val="af7"/>
        </w:rPr>
        <w:t>EllipseGeometry</w:t>
      </w:r>
      <w:r w:rsidRPr="00971F04">
        <w:rPr>
          <w:rStyle w:val="af6"/>
        </w:rPr>
        <w:t xml:space="preserve"> </w:t>
      </w:r>
      <w:r w:rsidRPr="00971F04">
        <w:rPr>
          <w:rStyle w:val="XML"/>
        </w:rPr>
        <w:t>Center</w:t>
      </w:r>
      <w:r w:rsidRPr="00971F04">
        <w:rPr>
          <w:rStyle w:val="af6"/>
        </w:rPr>
        <w:t>="50</w:t>
      </w:r>
      <w:proofErr w:type="gramStart"/>
      <w:r w:rsidRPr="00971F04">
        <w:rPr>
          <w:rStyle w:val="af6"/>
        </w:rPr>
        <w:t>,50</w:t>
      </w:r>
      <w:proofErr w:type="gramEnd"/>
      <w:r w:rsidRPr="00971F04">
        <w:rPr>
          <w:rStyle w:val="af6"/>
        </w:rPr>
        <w:t>"</w:t>
      </w:r>
      <w:r w:rsidR="00971F04" w:rsidRPr="00E0795A">
        <w:rPr>
          <w:rStyle w:val="af6"/>
        </w:rPr>
        <w:t xml:space="preserve"> </w:t>
      </w:r>
      <w:r w:rsidRPr="00971F04">
        <w:rPr>
          <w:rStyle w:val="XML"/>
        </w:rPr>
        <w:t>RadiusX</w:t>
      </w:r>
      <w:r w:rsidRPr="00971F04">
        <w:rPr>
          <w:rStyle w:val="af6"/>
        </w:rPr>
        <w:t xml:space="preserve">="40" </w:t>
      </w:r>
      <w:r w:rsidRPr="00971F04">
        <w:rPr>
          <w:rStyle w:val="XML"/>
        </w:rPr>
        <w:t>RadiusY</w:t>
      </w:r>
      <w:r w:rsidRPr="00971F04">
        <w:rPr>
          <w:rStyle w:val="af6"/>
        </w:rPr>
        <w:t>="30" /&gt;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  &lt;/</w:t>
      </w:r>
      <w:r w:rsidRPr="00971F04">
        <w:rPr>
          <w:rStyle w:val="af7"/>
        </w:rPr>
        <w:t>GeometryGroup</w:t>
      </w:r>
      <w:r w:rsidRPr="00971F04">
        <w:rPr>
          <w:rStyle w:val="af6"/>
        </w:rPr>
        <w:t>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  &lt;/</w:t>
      </w:r>
      <w:r w:rsidRPr="00971F04">
        <w:rPr>
          <w:rStyle w:val="af7"/>
        </w:rPr>
        <w:t>Path.Data</w:t>
      </w:r>
      <w:r w:rsidRPr="00971F04">
        <w:rPr>
          <w:rStyle w:val="af6"/>
        </w:rPr>
        <w:t>&gt;</w:t>
      </w:r>
    </w:p>
    <w:p w:rsidR="003524F9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 xml:space="preserve">  &lt;/</w:t>
      </w:r>
      <w:r w:rsidRPr="00971F04">
        <w:rPr>
          <w:rStyle w:val="af7"/>
        </w:rPr>
        <w:t>Path</w:t>
      </w:r>
      <w:r w:rsidRPr="00971F04">
        <w:rPr>
          <w:rStyle w:val="af6"/>
        </w:rPr>
        <w:t>&gt;</w:t>
      </w:r>
    </w:p>
    <w:p w:rsidR="00A36068" w:rsidRPr="00971F04" w:rsidRDefault="003524F9" w:rsidP="00971F04">
      <w:pPr>
        <w:pStyle w:val="a4"/>
        <w:rPr>
          <w:rStyle w:val="af6"/>
        </w:rPr>
      </w:pPr>
      <w:r w:rsidRPr="00971F04">
        <w:rPr>
          <w:rStyle w:val="af6"/>
        </w:rPr>
        <w:t>&lt;/</w:t>
      </w:r>
      <w:r w:rsidRPr="00971F04">
        <w:rPr>
          <w:rStyle w:val="af7"/>
        </w:rPr>
        <w:t>Canvas</w:t>
      </w:r>
      <w:r w:rsidRPr="00971F04">
        <w:rPr>
          <w:rStyle w:val="af6"/>
        </w:rPr>
        <w:t>&gt;</w:t>
      </w:r>
    </w:p>
    <w:p w:rsidR="00971F04" w:rsidRDefault="00001870" w:rsidP="00971F04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eometryGrou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Pr="006C41A4" w:rsidRDefault="00A36068" w:rsidP="00971F04">
      <w:pPr>
        <w:pStyle w:val="af"/>
      </w:pPr>
      <w:r>
        <w:t>Рис</w:t>
      </w:r>
      <w:r w:rsidRPr="006C41A4">
        <w:t xml:space="preserve">. </w:t>
      </w:r>
      <w:r w:rsidR="00971F04">
        <w:t>3</w:t>
      </w:r>
      <w:r w:rsidRPr="006C41A4">
        <w:t xml:space="preserve">7. </w:t>
      </w:r>
      <w:r>
        <w:t>Демонстрация</w:t>
      </w:r>
      <w:r w:rsidRPr="006C41A4">
        <w:t xml:space="preserve"> </w:t>
      </w:r>
      <w:r w:rsidRPr="00971F04">
        <w:rPr>
          <w:rStyle w:val="af5"/>
        </w:rPr>
        <w:t>GeometryGroup</w:t>
      </w:r>
      <w:r w:rsidRPr="006C41A4">
        <w:t>.</w:t>
      </w:r>
    </w:p>
    <w:p w:rsidR="00971F04" w:rsidRDefault="00971F04" w:rsidP="00971F04">
      <w:r>
        <w:t xml:space="preserve">Класс </w:t>
      </w:r>
      <w:r w:rsidR="00A36068" w:rsidRPr="00971F04">
        <w:rPr>
          <w:rStyle w:val="af5"/>
        </w:rPr>
        <w:t>GeometryGroup</w:t>
      </w:r>
      <w:r w:rsidR="00A36068">
        <w:t xml:space="preserve"> отлично работает при создании фигур посредством рисования одной и последующего «вычитания» другой изнутри первой. Для сложных случаев совмещения фигур предназначен класс </w:t>
      </w:r>
      <w:r w:rsidR="00A36068" w:rsidRPr="00971F04">
        <w:rPr>
          <w:rStyle w:val="af5"/>
        </w:rPr>
        <w:t>CombinedGeometry</w:t>
      </w:r>
      <w:r w:rsidR="00A36068">
        <w:t xml:space="preserve">. Он принимает две геометрии в свойствах </w:t>
      </w:r>
      <w:r w:rsidR="00A36068" w:rsidRPr="00971F04">
        <w:rPr>
          <w:rStyle w:val="a9"/>
        </w:rPr>
        <w:t>Geometry1</w:t>
      </w:r>
      <w:r w:rsidR="00A36068">
        <w:t xml:space="preserve"> и </w:t>
      </w:r>
      <w:r w:rsidR="00A36068" w:rsidRPr="00971F04">
        <w:rPr>
          <w:rStyle w:val="a9"/>
        </w:rPr>
        <w:t>Geometry2</w:t>
      </w:r>
      <w:r w:rsidR="00A36068">
        <w:t xml:space="preserve"> и комбинирует их способом, указанным в свойстве </w:t>
      </w:r>
      <w:r w:rsidR="00A36068" w:rsidRPr="00971F04">
        <w:rPr>
          <w:rStyle w:val="a9"/>
        </w:rPr>
        <w:t>GeometryCombineMode</w:t>
      </w:r>
      <w:r w:rsidR="00A36068">
        <w:t xml:space="preserve"> (имеющем тип одно</w:t>
      </w:r>
      <w:r>
        <w:t xml:space="preserve">имённого </w:t>
      </w:r>
      <w:r>
        <w:lastRenderedPageBreak/>
        <w:t>перечисления). Ниже приведён фрагмент разметки, демонстрирующий объединение геометрий, и рисунок, показывающий все четыре способа комбинирования.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>&lt;</w:t>
      </w:r>
      <w:r w:rsidRPr="008F1BF8">
        <w:rPr>
          <w:rStyle w:val="af7"/>
        </w:rPr>
        <w:t>Path</w:t>
      </w:r>
      <w:r w:rsidRPr="008F1BF8">
        <w:rPr>
          <w:rStyle w:val="af6"/>
        </w:rPr>
        <w:t xml:space="preserve"> </w:t>
      </w:r>
      <w:r w:rsidRPr="008F1BF8">
        <w:rPr>
          <w:rStyle w:val="XML"/>
        </w:rPr>
        <w:t>Fill</w:t>
      </w:r>
      <w:r w:rsidRPr="008F1BF8">
        <w:rPr>
          <w:rStyle w:val="af6"/>
        </w:rPr>
        <w:t xml:space="preserve">="Gold" </w:t>
      </w:r>
      <w:r w:rsidRPr="008F1BF8">
        <w:rPr>
          <w:rStyle w:val="XML"/>
        </w:rPr>
        <w:t>Stroke</w:t>
      </w:r>
      <w:r w:rsidRPr="008F1BF8">
        <w:rPr>
          <w:rStyle w:val="af6"/>
        </w:rPr>
        <w:t>="Blue"&gt;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&lt;</w:t>
      </w:r>
      <w:r w:rsidRPr="008F1BF8">
        <w:rPr>
          <w:rStyle w:val="af7"/>
        </w:rPr>
        <w:t>Path.Data</w:t>
      </w:r>
      <w:r w:rsidRPr="008F1BF8">
        <w:rPr>
          <w:rStyle w:val="af6"/>
        </w:rPr>
        <w:t>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&lt;</w:t>
      </w:r>
      <w:r w:rsidRPr="008F1BF8">
        <w:rPr>
          <w:rStyle w:val="af7"/>
        </w:rPr>
        <w:t>CombinedGeometry</w:t>
      </w:r>
      <w:r w:rsidRPr="008F1BF8">
        <w:rPr>
          <w:rStyle w:val="af6"/>
        </w:rPr>
        <w:t xml:space="preserve"> </w:t>
      </w:r>
      <w:r w:rsidRPr="008F1BF8">
        <w:rPr>
          <w:rStyle w:val="XML"/>
        </w:rPr>
        <w:t>GeometryCombineMode</w:t>
      </w:r>
      <w:r w:rsidRPr="008F1BF8">
        <w:rPr>
          <w:rStyle w:val="af6"/>
        </w:rPr>
        <w:t>="Union"&gt;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  &lt;</w:t>
      </w:r>
      <w:r w:rsidRPr="008F1BF8">
        <w:rPr>
          <w:rStyle w:val="af7"/>
        </w:rPr>
        <w:t>CombinedGeometry.Geometry1</w:t>
      </w:r>
      <w:r w:rsidRPr="008F1BF8">
        <w:rPr>
          <w:rStyle w:val="af6"/>
        </w:rPr>
        <w:t>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    &lt;</w:t>
      </w:r>
      <w:r w:rsidRPr="008F1BF8">
        <w:rPr>
          <w:rStyle w:val="af7"/>
        </w:rPr>
        <w:t>RectangleGeometry</w:t>
      </w:r>
      <w:r w:rsidRPr="008F1BF8">
        <w:rPr>
          <w:rStyle w:val="af6"/>
        </w:rPr>
        <w:t xml:space="preserve"> </w:t>
      </w:r>
      <w:r w:rsidRPr="008F1BF8">
        <w:rPr>
          <w:rStyle w:val="XML"/>
        </w:rPr>
        <w:t>Rect</w:t>
      </w:r>
      <w:r w:rsidRPr="008F1BF8">
        <w:rPr>
          <w:rStyle w:val="af6"/>
        </w:rPr>
        <w:t>="0</w:t>
      </w:r>
      <w:proofErr w:type="gramStart"/>
      <w:r w:rsidRPr="008F1BF8">
        <w:rPr>
          <w:rStyle w:val="af6"/>
        </w:rPr>
        <w:t>,0</w:t>
      </w:r>
      <w:proofErr w:type="gramEnd"/>
      <w:r w:rsidRPr="008F1BF8">
        <w:rPr>
          <w:rStyle w:val="af6"/>
        </w:rPr>
        <w:t xml:space="preserve"> 100,80" /&gt;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  &lt;/</w:t>
      </w:r>
      <w:r w:rsidRPr="008F1BF8">
        <w:rPr>
          <w:rStyle w:val="af7"/>
        </w:rPr>
        <w:t>CombinedGeometry.Geometry1</w:t>
      </w:r>
      <w:r w:rsidRPr="008F1BF8">
        <w:rPr>
          <w:rStyle w:val="af6"/>
        </w:rPr>
        <w:t>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  &lt;</w:t>
      </w:r>
      <w:r w:rsidRPr="008F1BF8">
        <w:rPr>
          <w:rStyle w:val="af7"/>
        </w:rPr>
        <w:t>CombinedGeometry.Geometry2</w:t>
      </w:r>
      <w:r w:rsidRPr="008F1BF8">
        <w:rPr>
          <w:rStyle w:val="af6"/>
        </w:rPr>
        <w:t>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    &lt;</w:t>
      </w:r>
      <w:r w:rsidRPr="008F1BF8">
        <w:rPr>
          <w:rStyle w:val="af7"/>
        </w:rPr>
        <w:t>EllipseGeometry</w:t>
      </w:r>
      <w:r w:rsidRPr="008F1BF8">
        <w:rPr>
          <w:rStyle w:val="af6"/>
        </w:rPr>
        <w:t xml:space="preserve"> </w:t>
      </w:r>
      <w:r w:rsidRPr="008F1BF8">
        <w:rPr>
          <w:rStyle w:val="XML"/>
        </w:rPr>
        <w:t>Center</w:t>
      </w:r>
      <w:r w:rsidRPr="008F1BF8">
        <w:rPr>
          <w:rStyle w:val="af6"/>
        </w:rPr>
        <w:t>="85</w:t>
      </w:r>
      <w:proofErr w:type="gramStart"/>
      <w:r w:rsidRPr="008F1BF8">
        <w:rPr>
          <w:rStyle w:val="af6"/>
        </w:rPr>
        <w:t>,40</w:t>
      </w:r>
      <w:proofErr w:type="gramEnd"/>
      <w:r w:rsidRPr="008F1BF8">
        <w:rPr>
          <w:rStyle w:val="af6"/>
        </w:rPr>
        <w:t xml:space="preserve">" </w:t>
      </w:r>
      <w:r w:rsidRPr="008F1BF8">
        <w:rPr>
          <w:rStyle w:val="XML"/>
        </w:rPr>
        <w:t>RadiusX</w:t>
      </w:r>
      <w:r w:rsidRPr="008F1BF8">
        <w:rPr>
          <w:rStyle w:val="af6"/>
        </w:rPr>
        <w:t xml:space="preserve">="70" </w:t>
      </w:r>
      <w:r w:rsidRPr="008F1BF8">
        <w:rPr>
          <w:rStyle w:val="XML"/>
        </w:rPr>
        <w:t>RadiusY</w:t>
      </w:r>
      <w:r w:rsidRPr="008F1BF8">
        <w:rPr>
          <w:rStyle w:val="af6"/>
        </w:rPr>
        <w:t>="30" /&gt;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  &lt;/</w:t>
      </w:r>
      <w:r w:rsidRPr="008F1BF8">
        <w:rPr>
          <w:rStyle w:val="af7"/>
        </w:rPr>
        <w:t>CombinedGeometry.Geometry2</w:t>
      </w:r>
      <w:r w:rsidRPr="008F1BF8">
        <w:rPr>
          <w:rStyle w:val="af6"/>
        </w:rPr>
        <w:t>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  &lt;/</w:t>
      </w:r>
      <w:r w:rsidRPr="008F1BF8">
        <w:rPr>
          <w:rStyle w:val="af7"/>
        </w:rPr>
        <w:t>CombinedGeometry</w:t>
      </w:r>
      <w:r w:rsidRPr="008F1BF8">
        <w:rPr>
          <w:rStyle w:val="af6"/>
        </w:rPr>
        <w:t>&gt;</w:t>
      </w:r>
    </w:p>
    <w:p w:rsidR="008F1BF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 xml:space="preserve">  &lt;/</w:t>
      </w:r>
      <w:r w:rsidRPr="008F1BF8">
        <w:rPr>
          <w:rStyle w:val="af7"/>
        </w:rPr>
        <w:t>Path.Data</w:t>
      </w:r>
      <w:r w:rsidRPr="008F1BF8">
        <w:rPr>
          <w:rStyle w:val="af6"/>
        </w:rPr>
        <w:t>&gt;</w:t>
      </w:r>
    </w:p>
    <w:p w:rsidR="00A36068" w:rsidRPr="008F1BF8" w:rsidRDefault="008F1BF8" w:rsidP="008F1BF8">
      <w:pPr>
        <w:pStyle w:val="a4"/>
        <w:rPr>
          <w:rStyle w:val="af6"/>
        </w:rPr>
      </w:pPr>
      <w:r w:rsidRPr="008F1BF8">
        <w:rPr>
          <w:rStyle w:val="af6"/>
        </w:rPr>
        <w:t>&lt;/</w:t>
      </w:r>
      <w:r w:rsidRPr="008F1BF8">
        <w:rPr>
          <w:rStyle w:val="af7"/>
        </w:rPr>
        <w:t>Path</w:t>
      </w:r>
      <w:r w:rsidRPr="008F1BF8">
        <w:rPr>
          <w:rStyle w:val="af6"/>
        </w:rPr>
        <w:t>&gt;</w:t>
      </w:r>
    </w:p>
    <w:p w:rsidR="00A36068" w:rsidRDefault="00001870" w:rsidP="008F1BF8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ombinedGeometry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8F1BF8">
      <w:pPr>
        <w:pStyle w:val="af"/>
      </w:pPr>
      <w:r>
        <w:t xml:space="preserve">Рис. </w:t>
      </w:r>
      <w:r w:rsidR="008F1BF8" w:rsidRPr="00E0795A">
        <w:t>3</w:t>
      </w:r>
      <w:r>
        <w:t xml:space="preserve">8. </w:t>
      </w:r>
      <w:r w:rsidR="008F1BF8">
        <w:t>К</w:t>
      </w:r>
      <w:r>
        <w:t>омбинирования геометрий</w:t>
      </w:r>
      <w:r w:rsidR="008F1BF8">
        <w:t xml:space="preserve">: </w:t>
      </w:r>
      <w:r w:rsidR="008F1BF8" w:rsidRPr="008F1BF8">
        <w:rPr>
          <w:rStyle w:val="a9"/>
        </w:rPr>
        <w:t>Union</w:t>
      </w:r>
      <w:r w:rsidR="008F1BF8" w:rsidRPr="008F1BF8">
        <w:t xml:space="preserve">, </w:t>
      </w:r>
      <w:r w:rsidR="008F1BF8" w:rsidRPr="008F1BF8">
        <w:rPr>
          <w:rStyle w:val="a9"/>
          <w:lang w:val="en-US"/>
        </w:rPr>
        <w:t>Intersect</w:t>
      </w:r>
      <w:r w:rsidR="008F1BF8" w:rsidRPr="008F1BF8">
        <w:t xml:space="preserve">, </w:t>
      </w:r>
      <w:r w:rsidR="008F1BF8" w:rsidRPr="008F1BF8">
        <w:rPr>
          <w:rStyle w:val="a9"/>
        </w:rPr>
        <w:t>Xor</w:t>
      </w:r>
      <w:r w:rsidR="008F1BF8" w:rsidRPr="008F1BF8">
        <w:t xml:space="preserve">, </w:t>
      </w:r>
      <w:r w:rsidR="008F1BF8" w:rsidRPr="008F1BF8">
        <w:rPr>
          <w:rStyle w:val="a9"/>
        </w:rPr>
        <w:t>Exclude</w:t>
      </w:r>
      <w:r>
        <w:t>.</w:t>
      </w:r>
    </w:p>
    <w:p w:rsidR="00A36068" w:rsidRDefault="00A36068" w:rsidP="00A36068">
      <w:r>
        <w:t xml:space="preserve">Класс </w:t>
      </w:r>
      <w:r w:rsidRPr="008F1BF8">
        <w:rPr>
          <w:rStyle w:val="af5"/>
        </w:rPr>
        <w:t>PathGeometry</w:t>
      </w:r>
      <w:r>
        <w:t xml:space="preserve"> описывает геометрию при помощи объектов </w:t>
      </w:r>
      <w:r w:rsidRPr="008F1BF8">
        <w:rPr>
          <w:rStyle w:val="af5"/>
        </w:rPr>
        <w:t>PathFigure</w:t>
      </w:r>
      <w:r>
        <w:t xml:space="preserve">, хранящихся в коллекции </w:t>
      </w:r>
      <w:r w:rsidRPr="008B3D47">
        <w:rPr>
          <w:rStyle w:val="a9"/>
        </w:rPr>
        <w:t>Figures</w:t>
      </w:r>
      <w:r>
        <w:t xml:space="preserve">. </w:t>
      </w:r>
      <w:r w:rsidR="008B3D47">
        <w:t xml:space="preserve">Объект </w:t>
      </w:r>
      <w:r w:rsidRPr="008B3D47">
        <w:rPr>
          <w:rStyle w:val="af5"/>
        </w:rPr>
        <w:t>PathFigure</w:t>
      </w:r>
      <w:r>
        <w:t xml:space="preserve"> </w:t>
      </w:r>
      <w:r w:rsidR="008B3D47">
        <w:t>представляет</w:t>
      </w:r>
      <w:r>
        <w:t xml:space="preserve"> непрерывный набор связанных отрезков и кривых линий. У класса </w:t>
      </w:r>
      <w:r w:rsidRPr="008B3D47">
        <w:rPr>
          <w:rStyle w:val="af5"/>
        </w:rPr>
        <w:t>PathFigure</w:t>
      </w:r>
      <w:r>
        <w:t xml:space="preserve"> четыре ключевых свойства:</w:t>
      </w:r>
    </w:p>
    <w:p w:rsidR="00A36068" w:rsidRDefault="00A36068" w:rsidP="00A36068">
      <w:r w:rsidRPr="008B3D47">
        <w:rPr>
          <w:rStyle w:val="a9"/>
        </w:rPr>
        <w:t>StartPoint</w:t>
      </w:r>
      <w:r>
        <w:t xml:space="preserve"> – точка начала первой линии фигуры</w:t>
      </w:r>
      <w:r w:rsidR="008B3D47">
        <w:t xml:space="preserve"> (объект </w:t>
      </w:r>
      <w:r w:rsidR="008B3D47" w:rsidRPr="008B3D47">
        <w:rPr>
          <w:rStyle w:val="af5"/>
        </w:rPr>
        <w:t>Point</w:t>
      </w:r>
      <w:r w:rsidR="008B3D47">
        <w:t>)</w:t>
      </w:r>
      <w:r>
        <w:t>.</w:t>
      </w:r>
    </w:p>
    <w:p w:rsidR="008B3D47" w:rsidRDefault="00A36068" w:rsidP="008B3D47">
      <w:r w:rsidRPr="008B3D47">
        <w:rPr>
          <w:rStyle w:val="a9"/>
        </w:rPr>
        <w:t>Segments</w:t>
      </w:r>
      <w:r>
        <w:t xml:space="preserve"> – коллекция объектов </w:t>
      </w:r>
      <w:r w:rsidRPr="008B3D47">
        <w:rPr>
          <w:rStyle w:val="af5"/>
        </w:rPr>
        <w:t>PathSegment</w:t>
      </w:r>
      <w:r>
        <w:t>, используемых для рисования фигуры.</w:t>
      </w:r>
      <w:r w:rsidR="008B3D47">
        <w:t xml:space="preserve"> Есть несколько типов сегментов, унаследованных от </w:t>
      </w:r>
      <w:r w:rsidR="008B3D47" w:rsidRPr="008B3D47">
        <w:rPr>
          <w:rStyle w:val="af5"/>
        </w:rPr>
        <w:t>PathSegment</w:t>
      </w:r>
      <w:r w:rsidR="008B3D47">
        <w:t xml:space="preserve">: </w:t>
      </w:r>
      <w:r w:rsidR="008B3D47" w:rsidRPr="008B3D47">
        <w:rPr>
          <w:rStyle w:val="af5"/>
        </w:rPr>
        <w:t>LineSegment</w:t>
      </w:r>
      <w:r w:rsidR="008B3D47">
        <w:t xml:space="preserve">, </w:t>
      </w:r>
      <w:r w:rsidR="008B3D47" w:rsidRPr="008B3D47">
        <w:rPr>
          <w:rStyle w:val="af5"/>
        </w:rPr>
        <w:t>ArcSegment</w:t>
      </w:r>
      <w:r w:rsidR="008B3D47">
        <w:t xml:space="preserve">, </w:t>
      </w:r>
      <w:r w:rsidR="008B3D47" w:rsidRPr="008B3D47">
        <w:rPr>
          <w:rStyle w:val="af5"/>
        </w:rPr>
        <w:t>BezierSegment</w:t>
      </w:r>
      <w:r w:rsidR="008B3D47">
        <w:t xml:space="preserve">, </w:t>
      </w:r>
      <w:r w:rsidR="008B3D47" w:rsidRPr="008B3D47">
        <w:rPr>
          <w:rStyle w:val="af5"/>
        </w:rPr>
        <w:t>QuadraticBezierSegment</w:t>
      </w:r>
      <w:r w:rsidR="008B3D47">
        <w:t xml:space="preserve">, </w:t>
      </w:r>
      <w:r w:rsidR="008B3D47" w:rsidRPr="008B3D47">
        <w:rPr>
          <w:rStyle w:val="af5"/>
        </w:rPr>
        <w:t>PolyLineSegment</w:t>
      </w:r>
      <w:r w:rsidR="008B3D47">
        <w:t xml:space="preserve">, </w:t>
      </w:r>
      <w:r w:rsidR="008B3D47" w:rsidRPr="008B3D47">
        <w:rPr>
          <w:rStyle w:val="af5"/>
        </w:rPr>
        <w:t>PolyBezierSegment</w:t>
      </w:r>
      <w:r w:rsidR="008B3D47">
        <w:t xml:space="preserve">, </w:t>
      </w:r>
      <w:r w:rsidR="008B3D47" w:rsidRPr="008B3D47">
        <w:rPr>
          <w:rStyle w:val="af5"/>
        </w:rPr>
        <w:t>PolyQuadraticBezierSegment</w:t>
      </w:r>
      <w:r w:rsidR="008B3D47">
        <w:t>.</w:t>
      </w:r>
    </w:p>
    <w:p w:rsidR="00A36068" w:rsidRDefault="00A36068" w:rsidP="00A36068">
      <w:r w:rsidRPr="008B3D47">
        <w:rPr>
          <w:rStyle w:val="a9"/>
        </w:rPr>
        <w:t>IsClosed</w:t>
      </w:r>
      <w:r>
        <w:t xml:space="preserve"> – если установлено в </w:t>
      </w:r>
      <w:r w:rsidRPr="008B3D47">
        <w:rPr>
          <w:rStyle w:val="af6"/>
        </w:rPr>
        <w:t>true</w:t>
      </w:r>
      <w:r>
        <w:t xml:space="preserve">, то добавляется отрезок, соединяющий начальную и конечную точки </w:t>
      </w:r>
      <w:r w:rsidRPr="008B3D47">
        <w:rPr>
          <w:rStyle w:val="af5"/>
        </w:rPr>
        <w:t>PathFigure</w:t>
      </w:r>
      <w:r>
        <w:t>.</w:t>
      </w:r>
    </w:p>
    <w:p w:rsidR="00A36068" w:rsidRDefault="00A36068" w:rsidP="00A36068">
      <w:r w:rsidRPr="008B3D47">
        <w:rPr>
          <w:rStyle w:val="a9"/>
        </w:rPr>
        <w:t>IsFilled</w:t>
      </w:r>
      <w:r>
        <w:t xml:space="preserve"> – если </w:t>
      </w:r>
      <w:r w:rsidR="008B3D47">
        <w:t>равно</w:t>
      </w:r>
      <w:r>
        <w:t xml:space="preserve"> </w:t>
      </w:r>
      <w:r w:rsidRPr="008B3D47">
        <w:rPr>
          <w:rStyle w:val="af6"/>
        </w:rPr>
        <w:t>true</w:t>
      </w:r>
      <w:r>
        <w:t>, фигур</w:t>
      </w:r>
      <w:r w:rsidR="008B3D47">
        <w:t>а</w:t>
      </w:r>
      <w:r>
        <w:t xml:space="preserve"> заполняется кистью </w:t>
      </w:r>
      <w:r w:rsidRPr="008B3D47">
        <w:rPr>
          <w:rStyle w:val="af5"/>
        </w:rPr>
        <w:t>Path</w:t>
      </w:r>
      <w:r w:rsidRPr="008B3D47">
        <w:rPr>
          <w:rStyle w:val="a9"/>
        </w:rPr>
        <w:t>.Fill</w:t>
      </w:r>
      <w:r>
        <w:t>.</w:t>
      </w:r>
    </w:p>
    <w:p w:rsidR="00A36068" w:rsidRDefault="00A36068" w:rsidP="00A36068">
      <w:r>
        <w:t xml:space="preserve">Использование объектов </w:t>
      </w:r>
      <w:r w:rsidRPr="008B3D47">
        <w:rPr>
          <w:rStyle w:val="af5"/>
        </w:rPr>
        <w:t>PathGeometry</w:t>
      </w:r>
      <w:r>
        <w:t xml:space="preserve">, </w:t>
      </w:r>
      <w:r w:rsidRPr="008B3D47">
        <w:rPr>
          <w:rStyle w:val="af5"/>
        </w:rPr>
        <w:t>PathFigure</w:t>
      </w:r>
      <w:r>
        <w:t xml:space="preserve">, </w:t>
      </w:r>
      <w:r w:rsidRPr="008B3D47">
        <w:rPr>
          <w:rStyle w:val="af5"/>
        </w:rPr>
        <w:t>PathSegment</w:t>
      </w:r>
      <w:r>
        <w:t xml:space="preserve"> при описании сложной геометрии может быть чрезвычайно многословно. В WPF имеется краткий альтернативный синтаксис, которые позволяет представить детализированные фигуры в меньшем объёме кода разметки. Этот синтаксис называют </w:t>
      </w:r>
      <w:r w:rsidRPr="008B3D47">
        <w:rPr>
          <w:rStyle w:val="a8"/>
        </w:rPr>
        <w:t>геометрическим мини-языком</w:t>
      </w:r>
      <w:r>
        <w:t>.</w:t>
      </w:r>
      <w:r w:rsidR="008B3D47">
        <w:t xml:space="preserve"> </w:t>
      </w:r>
      <w:r>
        <w:t xml:space="preserve">Выражения геометрического мини-языка – это </w:t>
      </w:r>
      <w:r>
        <w:lastRenderedPageBreak/>
        <w:t xml:space="preserve">строки, содержащие серии команд. Каждая </w:t>
      </w:r>
      <w:r w:rsidRPr="008B3D47">
        <w:rPr>
          <w:rStyle w:val="a8"/>
        </w:rPr>
        <w:t>команда</w:t>
      </w:r>
      <w:r>
        <w:t xml:space="preserve"> – это одна буква, за которой необязательно следуют несколько параметров (например, координаты). Команда отделяется пробелом. В табл. </w:t>
      </w:r>
      <w:r w:rsidR="008B3D47">
        <w:t>8</w:t>
      </w:r>
      <w:r>
        <w:t xml:space="preserve"> перечислены все команды.</w:t>
      </w:r>
    </w:p>
    <w:p w:rsidR="00A36068" w:rsidRDefault="00A36068" w:rsidP="008B3D47">
      <w:pPr>
        <w:pStyle w:val="af8"/>
      </w:pPr>
      <w:r>
        <w:t xml:space="preserve">Таблица </w:t>
      </w:r>
      <w:r w:rsidR="008B3D47">
        <w:t>8</w:t>
      </w:r>
    </w:p>
    <w:p w:rsidR="00A36068" w:rsidRDefault="00A36068" w:rsidP="008B3D47">
      <w:pPr>
        <w:pStyle w:val="af9"/>
      </w:pPr>
      <w:r>
        <w:t>Команды геометрического мини-языка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438"/>
        <w:gridCol w:w="7200"/>
      </w:tblGrid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EC4A9D" w:rsidRDefault="008B3D47" w:rsidP="008B3D47">
            <w:pPr>
              <w:pStyle w:val="aff7"/>
            </w:pPr>
            <w:r w:rsidRPr="008B3D47">
              <w:t>Команда,</w:t>
            </w:r>
          </w:p>
          <w:p w:rsidR="008B3D47" w:rsidRPr="008B3D47" w:rsidRDefault="008B3D47" w:rsidP="008B3D47">
            <w:pPr>
              <w:pStyle w:val="aff7"/>
            </w:pPr>
            <w:proofErr w:type="gramStart"/>
            <w:r w:rsidRPr="008B3D47">
              <w:t>параметры</w:t>
            </w:r>
            <w:proofErr w:type="gramEnd"/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7"/>
            </w:pPr>
            <w:r w:rsidRPr="008B3D47">
              <w:t>Описание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rPr>
                <w:rStyle w:val="aff"/>
              </w:rPr>
              <w:t xml:space="preserve">F </w:t>
            </w:r>
            <w:r w:rsidRPr="008B3D47">
              <w:rPr>
                <w:rStyle w:val="aff4"/>
              </w:rPr>
              <w:t>значение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Устанавливает свойство </w:t>
            </w:r>
            <w:r w:rsidRPr="008B3D47">
              <w:rPr>
                <w:rStyle w:val="aff"/>
              </w:rPr>
              <w:t>FillRule</w:t>
            </w:r>
            <w:r w:rsidRPr="008B3D47">
              <w:t xml:space="preserve"> – правило «заливки» контура. Эта команда должна стоять в начале строки (если она вообще будет применяться)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M </w:t>
            </w:r>
            <w:r w:rsidRPr="00E4339C">
              <w:rPr>
                <w:rStyle w:val="aff4"/>
              </w:rPr>
              <w:t>x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Устанавливает начальную точку </w:t>
            </w:r>
            <w:r w:rsidRPr="00E4339C">
              <w:rPr>
                <w:rStyle w:val="afe"/>
              </w:rPr>
              <w:t>PathFigure</w:t>
            </w:r>
            <w:r w:rsidRPr="008B3D47">
              <w:t xml:space="preserve">. Любое выражение геометрического языка начинается либо с команды </w:t>
            </w:r>
            <w:r w:rsidRPr="00E4339C">
              <w:rPr>
                <w:rStyle w:val="aff"/>
              </w:rPr>
              <w:t>M</w:t>
            </w:r>
            <w:r w:rsidRPr="008B3D47">
              <w:t xml:space="preserve">, либо с пары команд </w:t>
            </w:r>
            <w:r w:rsidRPr="00E4339C">
              <w:rPr>
                <w:rStyle w:val="aff"/>
              </w:rPr>
              <w:t>F</w:t>
            </w:r>
            <w:r w:rsidRPr="008B3D47">
              <w:t xml:space="preserve"> и </w:t>
            </w:r>
            <w:r w:rsidRPr="00E4339C">
              <w:rPr>
                <w:rStyle w:val="aff"/>
              </w:rPr>
              <w:t>M</w:t>
            </w:r>
            <w:r w:rsidRPr="008B3D47">
              <w:t xml:space="preserve">. Команда </w:t>
            </w:r>
            <w:r w:rsidRPr="00E4339C">
              <w:rPr>
                <w:rStyle w:val="aff"/>
              </w:rPr>
              <w:t>M</w:t>
            </w:r>
            <w:r w:rsidRPr="008B3D47">
              <w:t xml:space="preserve"> внутри выражения служит для перемещения начала координатной системы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L </w:t>
            </w:r>
            <w:r w:rsidRPr="00E4339C">
              <w:rPr>
                <w:rStyle w:val="aff4"/>
              </w:rPr>
              <w:t>x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Создаёт </w:t>
            </w:r>
            <w:r w:rsidRPr="00E4339C">
              <w:rPr>
                <w:rStyle w:val="afe"/>
              </w:rPr>
              <w:t>LineSegment</w:t>
            </w:r>
            <w:r w:rsidRPr="008B3D47">
              <w:t xml:space="preserve"> до указанной точки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H </w:t>
            </w:r>
            <w:r w:rsidRPr="00E4339C">
              <w:rPr>
                <w:rStyle w:val="aff4"/>
              </w:rPr>
              <w:t>x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Создаёт горизонтальный отрезок до указанного значения </w:t>
            </w:r>
            <w:r w:rsidRPr="00E4339C">
              <w:rPr>
                <w:rStyle w:val="aff4"/>
              </w:rPr>
              <w:t>x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V </w:t>
            </w:r>
            <w:r w:rsidRPr="00E4339C">
              <w:rPr>
                <w:rStyle w:val="aff4"/>
              </w:rPr>
              <w:t>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Создаёт вертикальный отрезок до указанного значения </w:t>
            </w:r>
            <w:r w:rsidRPr="00E4339C">
              <w:rPr>
                <w:rStyle w:val="aff4"/>
              </w:rPr>
              <w:t>y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E4339C" w:rsidRPr="00E0795A" w:rsidRDefault="00E4339C" w:rsidP="008B3D47">
            <w:pPr>
              <w:pStyle w:val="aff8"/>
              <w:rPr>
                <w:lang w:val="en-US"/>
              </w:rPr>
            </w:pPr>
            <w:r w:rsidRPr="00E4339C">
              <w:rPr>
                <w:rStyle w:val="aff"/>
              </w:rPr>
              <w:t xml:space="preserve">A </w:t>
            </w:r>
            <w:r w:rsidRPr="00E0795A">
              <w:rPr>
                <w:rStyle w:val="aff4"/>
                <w:lang w:val="en-US"/>
              </w:rPr>
              <w:t>radiusX</w:t>
            </w:r>
            <w:r w:rsidRPr="00E4339C">
              <w:rPr>
                <w:rStyle w:val="aff"/>
              </w:rPr>
              <w:t>,</w:t>
            </w:r>
            <w:r w:rsidRPr="00E0795A">
              <w:rPr>
                <w:rStyle w:val="aff4"/>
                <w:lang w:val="en-US"/>
              </w:rPr>
              <w:t>radiusY</w:t>
            </w:r>
          </w:p>
          <w:p w:rsidR="00E4339C" w:rsidRPr="00E0795A" w:rsidRDefault="00E4339C" w:rsidP="008B3D47">
            <w:pPr>
              <w:pStyle w:val="aff8"/>
              <w:rPr>
                <w:lang w:val="en-US"/>
              </w:rPr>
            </w:pPr>
            <w:r w:rsidRPr="00E0795A">
              <w:rPr>
                <w:rStyle w:val="aff4"/>
                <w:lang w:val="en-US"/>
              </w:rPr>
              <w:t>degrees</w:t>
            </w:r>
            <w:r w:rsidRPr="00E4339C">
              <w:rPr>
                <w:rStyle w:val="aff"/>
              </w:rPr>
              <w:t xml:space="preserve"> </w:t>
            </w:r>
            <w:r w:rsidRPr="00E0795A">
              <w:rPr>
                <w:rStyle w:val="aff4"/>
                <w:lang w:val="en-US"/>
              </w:rPr>
              <w:t>isLargeArc</w:t>
            </w:r>
          </w:p>
          <w:p w:rsidR="008B3D47" w:rsidRPr="008B3D47" w:rsidRDefault="008B3D47" w:rsidP="008B3D47">
            <w:pPr>
              <w:pStyle w:val="aff8"/>
              <w:rPr>
                <w:lang w:val="en-US"/>
              </w:rPr>
            </w:pPr>
            <w:r w:rsidRPr="00E0795A">
              <w:rPr>
                <w:rStyle w:val="aff4"/>
                <w:lang w:val="en-US"/>
              </w:rPr>
              <w:t>isClockwise</w:t>
            </w:r>
            <w:r w:rsidRPr="00E4339C">
              <w:rPr>
                <w:rStyle w:val="aff"/>
              </w:rPr>
              <w:t xml:space="preserve"> </w:t>
            </w:r>
            <w:r w:rsidRPr="00E0795A">
              <w:rPr>
                <w:rStyle w:val="aff4"/>
                <w:lang w:val="en-US"/>
              </w:rPr>
              <w:t>x</w:t>
            </w:r>
            <w:r w:rsidRPr="00E4339C">
              <w:rPr>
                <w:rStyle w:val="aff"/>
              </w:rPr>
              <w:t>,y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Создаёт </w:t>
            </w:r>
            <w:r w:rsidRPr="00E4339C">
              <w:rPr>
                <w:rStyle w:val="afe"/>
              </w:rPr>
              <w:t>ArcSegment</w:t>
            </w:r>
            <w:r w:rsidRPr="008B3D47">
              <w:t xml:space="preserve"> до заданной точки. Указываются радиусы эллипса, описывающего дугу, угол дуги в градусах и булевы флаги настройки дуги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C </w:t>
            </w:r>
            <w:r w:rsidRPr="00E4339C">
              <w:rPr>
                <w:rStyle w:val="aff4"/>
              </w:rPr>
              <w:t>x1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y1</w:t>
            </w:r>
            <w:r w:rsidRPr="00E4339C">
              <w:rPr>
                <w:rStyle w:val="aff"/>
              </w:rPr>
              <w:t xml:space="preserve"> </w:t>
            </w:r>
            <w:r w:rsidRPr="00E4339C">
              <w:rPr>
                <w:rStyle w:val="aff4"/>
              </w:rPr>
              <w:t>x2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y2</w:t>
            </w:r>
            <w:r w:rsidRPr="00E4339C">
              <w:rPr>
                <w:rStyle w:val="aff"/>
              </w:rPr>
              <w:t xml:space="preserve"> </w:t>
            </w:r>
            <w:r w:rsidRPr="00E4339C">
              <w:rPr>
                <w:rStyle w:val="aff4"/>
              </w:rPr>
              <w:t>x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Создаёт </w:t>
            </w:r>
            <w:r w:rsidRPr="00E4339C">
              <w:rPr>
                <w:rStyle w:val="afe"/>
              </w:rPr>
              <w:t>BezierSegment</w:t>
            </w:r>
            <w:r w:rsidRPr="008B3D47">
              <w:t xml:space="preserve"> до указанной точки, используя контрольные точки </w:t>
            </w:r>
            <w:r w:rsidRPr="00E4339C">
              <w:rPr>
                <w:rStyle w:val="aff4"/>
              </w:rPr>
              <w:t>x</w:t>
            </w:r>
            <w:proofErr w:type="gramStart"/>
            <w:r w:rsidRPr="00E4339C">
              <w:rPr>
                <w:rStyle w:val="aff4"/>
              </w:rPr>
              <w:t>1</w:t>
            </w:r>
            <w:r w:rsidRPr="008B3D47">
              <w:t>,</w:t>
            </w:r>
            <w:r w:rsidRPr="00E4339C">
              <w:rPr>
                <w:rStyle w:val="aff4"/>
              </w:rPr>
              <w:t>y</w:t>
            </w:r>
            <w:proofErr w:type="gramEnd"/>
            <w:r w:rsidRPr="00E4339C">
              <w:rPr>
                <w:rStyle w:val="aff4"/>
              </w:rPr>
              <w:t>1</w:t>
            </w:r>
            <w:r w:rsidRPr="008B3D47">
              <w:t xml:space="preserve"> и </w:t>
            </w:r>
            <w:r w:rsidRPr="00E4339C">
              <w:rPr>
                <w:rStyle w:val="aff4"/>
              </w:rPr>
              <w:t>x2</w:t>
            </w:r>
            <w:r w:rsidRPr="008B3D47">
              <w:t>,</w:t>
            </w:r>
            <w:r w:rsidRPr="00E4339C">
              <w:rPr>
                <w:rStyle w:val="aff4"/>
              </w:rPr>
              <w:t>y2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Q </w:t>
            </w:r>
            <w:r w:rsidRPr="00E4339C">
              <w:rPr>
                <w:rStyle w:val="aff4"/>
              </w:rPr>
              <w:t>x1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y1</w:t>
            </w:r>
            <w:r w:rsidRPr="00E4339C">
              <w:rPr>
                <w:rStyle w:val="aff"/>
              </w:rPr>
              <w:t xml:space="preserve"> </w:t>
            </w:r>
            <w:r w:rsidRPr="00E4339C">
              <w:rPr>
                <w:rStyle w:val="aff4"/>
              </w:rPr>
              <w:t>x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E4339C">
            <w:pPr>
              <w:pStyle w:val="aff8"/>
            </w:pPr>
            <w:r w:rsidRPr="008B3D47">
              <w:t xml:space="preserve">Создаёт </w:t>
            </w:r>
            <w:r w:rsidRPr="00E4339C">
              <w:rPr>
                <w:rStyle w:val="afe"/>
              </w:rPr>
              <w:t>QuadraticBezierSegment</w:t>
            </w:r>
            <w:r w:rsidRPr="008B3D47">
              <w:t xml:space="preserve"> до указанной точки с одной контрольной точкой </w:t>
            </w:r>
            <w:r w:rsidRPr="00E4339C">
              <w:rPr>
                <w:rStyle w:val="aff4"/>
              </w:rPr>
              <w:t>x</w:t>
            </w:r>
            <w:proofErr w:type="gramStart"/>
            <w:r w:rsidRPr="00E4339C">
              <w:rPr>
                <w:rStyle w:val="aff4"/>
              </w:rPr>
              <w:t>1</w:t>
            </w:r>
            <w:r w:rsidRPr="008B3D47">
              <w:t>,</w:t>
            </w:r>
            <w:r w:rsidRPr="00E4339C">
              <w:rPr>
                <w:rStyle w:val="aff4"/>
              </w:rPr>
              <w:t>y</w:t>
            </w:r>
            <w:proofErr w:type="gramEnd"/>
            <w:r w:rsidRPr="00E4339C">
              <w:rPr>
                <w:rStyle w:val="aff4"/>
              </w:rPr>
              <w:t>1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 xml:space="preserve">S </w:t>
            </w:r>
            <w:r w:rsidRPr="00E4339C">
              <w:rPr>
                <w:rStyle w:val="aff4"/>
              </w:rPr>
              <w:t>x1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y1</w:t>
            </w:r>
            <w:r w:rsidRPr="00E4339C">
              <w:rPr>
                <w:rStyle w:val="aff"/>
              </w:rPr>
              <w:t xml:space="preserve"> </w:t>
            </w:r>
            <w:r w:rsidRPr="00E4339C">
              <w:rPr>
                <w:rStyle w:val="aff4"/>
              </w:rPr>
              <w:t>x</w:t>
            </w:r>
            <w:r w:rsidRPr="00E4339C">
              <w:rPr>
                <w:rStyle w:val="aff"/>
              </w:rPr>
              <w:t>,</w:t>
            </w:r>
            <w:r w:rsidRPr="00E4339C">
              <w:rPr>
                <w:rStyle w:val="aff4"/>
              </w:rPr>
              <w:t>y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E4339C">
            <w:pPr>
              <w:pStyle w:val="aff8"/>
            </w:pPr>
            <w:r w:rsidRPr="008B3D47">
              <w:t xml:space="preserve">Создаёт гладкий </w:t>
            </w:r>
            <w:r w:rsidRPr="00E4339C">
              <w:rPr>
                <w:rStyle w:val="afe"/>
              </w:rPr>
              <w:t>BezierSegment</w:t>
            </w:r>
            <w:r w:rsidRPr="008B3D47">
              <w:t xml:space="preserve"> до указанной точки, с одной контрольной точкой </w:t>
            </w:r>
            <w:r w:rsidRPr="00E4339C">
              <w:rPr>
                <w:rStyle w:val="aff4"/>
              </w:rPr>
              <w:t>x</w:t>
            </w:r>
            <w:proofErr w:type="gramStart"/>
            <w:r w:rsidRPr="00E4339C">
              <w:rPr>
                <w:rStyle w:val="aff4"/>
              </w:rPr>
              <w:t>1</w:t>
            </w:r>
            <w:r w:rsidRPr="008B3D47">
              <w:t>,</w:t>
            </w:r>
            <w:r w:rsidRPr="00E4339C">
              <w:rPr>
                <w:rStyle w:val="aff4"/>
              </w:rPr>
              <w:t>y</w:t>
            </w:r>
            <w:proofErr w:type="gramEnd"/>
            <w:r w:rsidRPr="00E4339C">
              <w:rPr>
                <w:rStyle w:val="aff4"/>
              </w:rPr>
              <w:t>1</w:t>
            </w:r>
          </w:p>
        </w:tc>
      </w:tr>
      <w:tr w:rsidR="008B3D47" w:rsidRPr="008B3D47" w:rsidTr="00AA790C">
        <w:trPr>
          <w:jc w:val="center"/>
        </w:trPr>
        <w:tc>
          <w:tcPr>
            <w:tcW w:w="2438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E4339C">
              <w:rPr>
                <w:rStyle w:val="aff"/>
              </w:rPr>
              <w:t>Z</w:t>
            </w:r>
          </w:p>
        </w:tc>
        <w:tc>
          <w:tcPr>
            <w:tcW w:w="7200" w:type="dxa"/>
            <w:vAlign w:val="center"/>
          </w:tcPr>
          <w:p w:rsidR="008B3D47" w:rsidRPr="008B3D47" w:rsidRDefault="008B3D47" w:rsidP="008B3D47">
            <w:pPr>
              <w:pStyle w:val="aff8"/>
            </w:pPr>
            <w:r w:rsidRPr="008B3D47">
              <w:t xml:space="preserve">Завершает текущую </w:t>
            </w:r>
            <w:r w:rsidRPr="00E4339C">
              <w:rPr>
                <w:rStyle w:val="afe"/>
              </w:rPr>
              <w:t>PathFigure</w:t>
            </w:r>
            <w:r w:rsidRPr="008B3D47">
              <w:t xml:space="preserve"> и устанавливает </w:t>
            </w:r>
            <w:r w:rsidRPr="00E4339C">
              <w:rPr>
                <w:rStyle w:val="aff"/>
              </w:rPr>
              <w:t>IsClosed</w:t>
            </w:r>
            <w:r w:rsidRPr="008B3D47">
              <w:t xml:space="preserve"> в </w:t>
            </w:r>
            <w:r w:rsidRPr="00E4339C">
              <w:rPr>
                <w:rStyle w:val="afd"/>
              </w:rPr>
              <w:t>true</w:t>
            </w:r>
          </w:p>
        </w:tc>
      </w:tr>
    </w:tbl>
    <w:p w:rsidR="00482A91" w:rsidRDefault="00482A91" w:rsidP="00A36068"/>
    <w:p w:rsidR="00A36068" w:rsidRDefault="00A36068" w:rsidP="00A36068">
      <w:r>
        <w:t>Следующая разметка определяет фигуру в виде треугольника:</w:t>
      </w:r>
    </w:p>
    <w:p w:rsidR="00A36068" w:rsidRPr="00E4339C" w:rsidRDefault="00A36068" w:rsidP="00E4339C">
      <w:pPr>
        <w:pStyle w:val="a4"/>
        <w:rPr>
          <w:rStyle w:val="af6"/>
        </w:rPr>
      </w:pPr>
      <w:bookmarkStart w:id="97" w:name="OLE_LINK104"/>
      <w:r w:rsidRPr="00E4339C">
        <w:rPr>
          <w:rStyle w:val="af6"/>
        </w:rPr>
        <w:t>&lt;</w:t>
      </w:r>
      <w:r w:rsidRPr="00E4339C">
        <w:rPr>
          <w:rStyle w:val="af7"/>
        </w:rPr>
        <w:t>Path</w:t>
      </w:r>
      <w:r w:rsidRPr="00E4339C">
        <w:rPr>
          <w:rStyle w:val="af6"/>
        </w:rPr>
        <w:t xml:space="preserve"> </w:t>
      </w:r>
      <w:r w:rsidRPr="00E4339C">
        <w:rPr>
          <w:rStyle w:val="XML"/>
        </w:rPr>
        <w:t>Stroke</w:t>
      </w:r>
      <w:r w:rsidRPr="00E4339C">
        <w:rPr>
          <w:rStyle w:val="af6"/>
        </w:rPr>
        <w:t>="Blue"&gt;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 xml:space="preserve">  &lt;</w:t>
      </w:r>
      <w:r w:rsidRPr="00E4339C">
        <w:rPr>
          <w:rStyle w:val="af7"/>
        </w:rPr>
        <w:t>Path.Data</w:t>
      </w:r>
      <w:r w:rsidRPr="00E4339C">
        <w:rPr>
          <w:rStyle w:val="af6"/>
        </w:rPr>
        <w:t>&gt;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 xml:space="preserve">    &lt;</w:t>
      </w:r>
      <w:r w:rsidRPr="00E4339C">
        <w:rPr>
          <w:rStyle w:val="af7"/>
        </w:rPr>
        <w:t>PathGeometry</w:t>
      </w:r>
      <w:r w:rsidRPr="00E4339C">
        <w:rPr>
          <w:rStyle w:val="af6"/>
        </w:rPr>
        <w:t>&gt;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 xml:space="preserve">      &lt;</w:t>
      </w:r>
      <w:r w:rsidRPr="00E4339C">
        <w:rPr>
          <w:rStyle w:val="af7"/>
        </w:rPr>
        <w:t>PathFigure</w:t>
      </w:r>
      <w:r w:rsidRPr="00E4339C">
        <w:rPr>
          <w:rStyle w:val="af6"/>
        </w:rPr>
        <w:t xml:space="preserve"> </w:t>
      </w:r>
      <w:r w:rsidRPr="00E4339C">
        <w:rPr>
          <w:rStyle w:val="XML"/>
        </w:rPr>
        <w:t>IsClosed</w:t>
      </w:r>
      <w:r w:rsidRPr="00E4339C">
        <w:rPr>
          <w:rStyle w:val="af6"/>
        </w:rPr>
        <w:t xml:space="preserve">="True" </w:t>
      </w:r>
      <w:r w:rsidRPr="00E4339C">
        <w:rPr>
          <w:rStyle w:val="XML"/>
        </w:rPr>
        <w:t>StartPoint</w:t>
      </w:r>
      <w:r w:rsidRPr="00E4339C">
        <w:rPr>
          <w:rStyle w:val="af6"/>
        </w:rPr>
        <w:t>="10,100"&gt;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 xml:space="preserve">        &lt;</w:t>
      </w:r>
      <w:r w:rsidRPr="00E4339C">
        <w:rPr>
          <w:rStyle w:val="af7"/>
        </w:rPr>
        <w:t>LineSegment</w:t>
      </w:r>
      <w:r w:rsidRPr="00E4339C">
        <w:rPr>
          <w:rStyle w:val="af6"/>
        </w:rPr>
        <w:t xml:space="preserve"> </w:t>
      </w:r>
      <w:r w:rsidRPr="00E4339C">
        <w:rPr>
          <w:rStyle w:val="XML"/>
        </w:rPr>
        <w:t>Point</w:t>
      </w:r>
      <w:r w:rsidRPr="00E4339C">
        <w:rPr>
          <w:rStyle w:val="af6"/>
        </w:rPr>
        <w:t>="100,100" /&gt;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 xml:space="preserve">        &lt;</w:t>
      </w:r>
      <w:r w:rsidRPr="00E4339C">
        <w:rPr>
          <w:rStyle w:val="af7"/>
        </w:rPr>
        <w:t>LineSegment</w:t>
      </w:r>
      <w:r w:rsidRPr="00E4339C">
        <w:rPr>
          <w:rStyle w:val="af6"/>
        </w:rPr>
        <w:t xml:space="preserve"> </w:t>
      </w:r>
      <w:r w:rsidRPr="00E4339C">
        <w:rPr>
          <w:rStyle w:val="XML"/>
        </w:rPr>
        <w:t>Point</w:t>
      </w:r>
      <w:r w:rsidRPr="00E4339C">
        <w:rPr>
          <w:rStyle w:val="af6"/>
        </w:rPr>
        <w:t>="100</w:t>
      </w:r>
      <w:proofErr w:type="gramStart"/>
      <w:r w:rsidRPr="00E4339C">
        <w:rPr>
          <w:rStyle w:val="af6"/>
        </w:rPr>
        <w:t>,50</w:t>
      </w:r>
      <w:proofErr w:type="gramEnd"/>
      <w:r w:rsidRPr="00E4339C">
        <w:rPr>
          <w:rStyle w:val="af6"/>
        </w:rPr>
        <w:t>" /&gt;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 xml:space="preserve">      &lt;/</w:t>
      </w:r>
      <w:r w:rsidRPr="00E4339C">
        <w:rPr>
          <w:rStyle w:val="af7"/>
        </w:rPr>
        <w:t>PathFigure</w:t>
      </w:r>
      <w:r w:rsidRPr="00E4339C">
        <w:rPr>
          <w:rStyle w:val="af6"/>
        </w:rPr>
        <w:t>&gt;</w:t>
      </w:r>
    </w:p>
    <w:p w:rsidR="00A36068" w:rsidRPr="00E0795A" w:rsidRDefault="00A36068" w:rsidP="00E4339C">
      <w:pPr>
        <w:pStyle w:val="a4"/>
        <w:rPr>
          <w:rStyle w:val="af6"/>
          <w:lang w:val="ru-RU"/>
        </w:rPr>
      </w:pPr>
      <w:r w:rsidRPr="00E4339C">
        <w:rPr>
          <w:rStyle w:val="af6"/>
        </w:rPr>
        <w:t xml:space="preserve">    </w:t>
      </w:r>
      <w:r w:rsidRPr="00E0795A">
        <w:rPr>
          <w:rStyle w:val="af6"/>
          <w:lang w:val="ru-RU"/>
        </w:rPr>
        <w:t>&lt;/</w:t>
      </w:r>
      <w:r w:rsidRPr="00E4339C">
        <w:rPr>
          <w:rStyle w:val="af7"/>
        </w:rPr>
        <w:t>PathGeometry</w:t>
      </w:r>
      <w:r w:rsidRPr="00E0795A">
        <w:rPr>
          <w:rStyle w:val="af6"/>
          <w:lang w:val="ru-RU"/>
        </w:rPr>
        <w:t>&gt;</w:t>
      </w:r>
    </w:p>
    <w:p w:rsidR="00A36068" w:rsidRPr="00E0795A" w:rsidRDefault="00A36068" w:rsidP="00E4339C">
      <w:pPr>
        <w:pStyle w:val="a4"/>
        <w:rPr>
          <w:rStyle w:val="af6"/>
          <w:lang w:val="ru-RU"/>
        </w:rPr>
      </w:pPr>
      <w:r w:rsidRPr="00E0795A">
        <w:rPr>
          <w:rStyle w:val="af6"/>
          <w:lang w:val="ru-RU"/>
        </w:rPr>
        <w:t xml:space="preserve">  &lt;/</w:t>
      </w:r>
      <w:r w:rsidRPr="00E4339C">
        <w:rPr>
          <w:rStyle w:val="af7"/>
        </w:rPr>
        <w:t>Path</w:t>
      </w:r>
      <w:r w:rsidRPr="00E0795A">
        <w:rPr>
          <w:rStyle w:val="af7"/>
          <w:lang w:val="ru-RU"/>
        </w:rPr>
        <w:t>.</w:t>
      </w:r>
      <w:r w:rsidRPr="00E4339C">
        <w:rPr>
          <w:rStyle w:val="af7"/>
        </w:rPr>
        <w:t>Data</w:t>
      </w:r>
      <w:r w:rsidRPr="00E0795A">
        <w:rPr>
          <w:rStyle w:val="af6"/>
          <w:lang w:val="ru-RU"/>
        </w:rPr>
        <w:t>&gt;</w:t>
      </w:r>
    </w:p>
    <w:p w:rsidR="00A36068" w:rsidRPr="00E0795A" w:rsidRDefault="00A36068" w:rsidP="00E4339C">
      <w:pPr>
        <w:pStyle w:val="a4"/>
        <w:rPr>
          <w:rStyle w:val="af6"/>
          <w:lang w:val="ru-RU"/>
        </w:rPr>
      </w:pPr>
      <w:r w:rsidRPr="00E0795A">
        <w:rPr>
          <w:rStyle w:val="af6"/>
          <w:lang w:val="ru-RU"/>
        </w:rPr>
        <w:t>&lt;/</w:t>
      </w:r>
      <w:r w:rsidRPr="00E4339C">
        <w:rPr>
          <w:rStyle w:val="af7"/>
        </w:rPr>
        <w:t>Path</w:t>
      </w:r>
      <w:r w:rsidRPr="00E0795A">
        <w:rPr>
          <w:rStyle w:val="af6"/>
          <w:lang w:val="ru-RU"/>
        </w:rPr>
        <w:t>&gt;</w:t>
      </w:r>
    </w:p>
    <w:bookmarkEnd w:id="97"/>
    <w:p w:rsidR="00A36068" w:rsidRDefault="00A36068" w:rsidP="00A36068">
      <w:r>
        <w:t>Чтобы нарисовать тот же треугольник при помощи геометрического мини-языка, нужна такая разметка:</w:t>
      </w:r>
    </w:p>
    <w:p w:rsidR="00A36068" w:rsidRPr="00E4339C" w:rsidRDefault="00A36068" w:rsidP="00E4339C">
      <w:pPr>
        <w:pStyle w:val="a4"/>
        <w:rPr>
          <w:rStyle w:val="af6"/>
        </w:rPr>
      </w:pPr>
      <w:r w:rsidRPr="00E4339C">
        <w:rPr>
          <w:rStyle w:val="af6"/>
        </w:rPr>
        <w:t>&lt;</w:t>
      </w:r>
      <w:r w:rsidRPr="00E4339C">
        <w:rPr>
          <w:rStyle w:val="af7"/>
        </w:rPr>
        <w:t>Path</w:t>
      </w:r>
      <w:r w:rsidRPr="00E4339C">
        <w:rPr>
          <w:rStyle w:val="af6"/>
        </w:rPr>
        <w:t xml:space="preserve"> </w:t>
      </w:r>
      <w:r w:rsidRPr="00E4339C">
        <w:rPr>
          <w:rStyle w:val="XML"/>
        </w:rPr>
        <w:t>Stroke</w:t>
      </w:r>
      <w:r w:rsidRPr="00E4339C">
        <w:rPr>
          <w:rStyle w:val="af6"/>
        </w:rPr>
        <w:t xml:space="preserve">="Blue" </w:t>
      </w:r>
      <w:r w:rsidRPr="00E4339C">
        <w:rPr>
          <w:rStyle w:val="XML"/>
        </w:rPr>
        <w:t>Data</w:t>
      </w:r>
      <w:r w:rsidRPr="00E4339C">
        <w:rPr>
          <w:rStyle w:val="af6"/>
        </w:rPr>
        <w:t>="M 10,100 L 100,100 L 100</w:t>
      </w:r>
      <w:proofErr w:type="gramStart"/>
      <w:r w:rsidRPr="00E4339C">
        <w:rPr>
          <w:rStyle w:val="af6"/>
        </w:rPr>
        <w:t>,50</w:t>
      </w:r>
      <w:proofErr w:type="gramEnd"/>
      <w:r w:rsidRPr="00E4339C">
        <w:rPr>
          <w:rStyle w:val="af6"/>
        </w:rPr>
        <w:t xml:space="preserve"> Z" /&gt;</w:t>
      </w:r>
    </w:p>
    <w:p w:rsidR="00A36068" w:rsidRDefault="00A36068" w:rsidP="006620BE">
      <w:pPr>
        <w:pStyle w:val="1"/>
      </w:pPr>
      <w:bookmarkStart w:id="98" w:name="_Toc350627642"/>
      <w:r>
        <w:lastRenderedPageBreak/>
        <w:t>1</w:t>
      </w:r>
      <w:r w:rsidR="00E4339C">
        <w:t>1</w:t>
      </w:r>
      <w:r>
        <w:t xml:space="preserve">. </w:t>
      </w:r>
      <w:r w:rsidR="006620BE">
        <w:t>Стили и триггеры</w:t>
      </w:r>
      <w:bookmarkEnd w:id="98"/>
    </w:p>
    <w:p w:rsidR="00A36068" w:rsidRDefault="00A36068" w:rsidP="00A36068">
      <w:r w:rsidRPr="00E0795A">
        <w:rPr>
          <w:rStyle w:val="a8"/>
        </w:rPr>
        <w:t>Стиль</w:t>
      </w:r>
      <w:r>
        <w:t xml:space="preserve"> – это коллекция значений свойств, которые могут быть применены к элементу. В WPF стили играют ту же роль, которую CSS играет в HTML-разметке. Подобно CSS, стили WPF позволяют определять общий набор характеристик форматирования и применять их по всему приложению для обеспечения согласованности. Стили могут работать автоматически, предназначаться для элементов конкретного типа и каскадироваться через дерево элементов.</w:t>
      </w:r>
    </w:p>
    <w:p w:rsidR="00A36068" w:rsidRDefault="00A36068" w:rsidP="00A36068">
      <w:r>
        <w:t>Рассмотрение стилей начнём с конкретного примера, в котором определяется и применяется стиль для кнопок.</w:t>
      </w:r>
    </w:p>
    <w:p w:rsidR="00E0795A" w:rsidRPr="00E0795A" w:rsidRDefault="00E0795A" w:rsidP="00E0795A">
      <w:pPr>
        <w:pStyle w:val="a4"/>
        <w:rPr>
          <w:rStyle w:val="af6"/>
        </w:rPr>
      </w:pPr>
      <w:bookmarkStart w:id="99" w:name="OLE_LINK99"/>
      <w:r w:rsidRPr="00E0795A">
        <w:rPr>
          <w:rStyle w:val="af6"/>
        </w:rPr>
        <w:t>&lt;</w:t>
      </w:r>
      <w:r w:rsidRPr="00E0795A">
        <w:rPr>
          <w:rStyle w:val="af7"/>
        </w:rPr>
        <w:t>StackPanel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Orientation</w:t>
      </w:r>
      <w:r w:rsidRPr="00E0795A">
        <w:rPr>
          <w:rStyle w:val="af6"/>
        </w:rPr>
        <w:t xml:space="preserve">="Horizontal" </w:t>
      </w:r>
      <w:r w:rsidRPr="00E0795A">
        <w:rPr>
          <w:rStyle w:val="XML"/>
        </w:rPr>
        <w:t>Margin</w:t>
      </w:r>
      <w:r w:rsidRPr="00E0795A">
        <w:rPr>
          <w:rStyle w:val="af6"/>
        </w:rPr>
        <w:t>="30"&gt;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&lt;</w:t>
      </w:r>
      <w:r w:rsidRPr="00E0795A">
        <w:rPr>
          <w:rStyle w:val="af7"/>
        </w:rPr>
        <w:t>StackPanel.Resources</w:t>
      </w:r>
      <w:r w:rsidRPr="00E0795A">
        <w:rPr>
          <w:rStyle w:val="af6"/>
        </w:rPr>
        <w:t>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&lt;</w:t>
      </w:r>
      <w:r w:rsidRPr="00E0795A">
        <w:rPr>
          <w:rStyle w:val="af7"/>
        </w:rPr>
        <w:t>Style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x</w:t>
      </w:r>
      <w:proofErr w:type="gramStart"/>
      <w:r w:rsidRPr="00E0795A">
        <w:rPr>
          <w:rStyle w:val="XML"/>
        </w:rPr>
        <w:t>:Key</w:t>
      </w:r>
      <w:proofErr w:type="gramEnd"/>
      <w:r w:rsidRPr="00E0795A">
        <w:rPr>
          <w:rStyle w:val="af6"/>
        </w:rPr>
        <w:t>="buttonStyle"&gt;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 xml:space="preserve">="Button.FontSize" </w:t>
      </w:r>
      <w:r w:rsidRPr="00E0795A">
        <w:rPr>
          <w:rStyle w:val="XML"/>
        </w:rPr>
        <w:t>Value</w:t>
      </w:r>
      <w:r w:rsidRPr="00E0795A">
        <w:rPr>
          <w:rStyle w:val="af6"/>
        </w:rPr>
        <w:t>="22" /&gt;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 xml:space="preserve">="Button.Background" </w:t>
      </w:r>
      <w:r w:rsidRPr="00E0795A">
        <w:rPr>
          <w:rStyle w:val="XML"/>
        </w:rPr>
        <w:t>Value</w:t>
      </w:r>
      <w:r w:rsidRPr="00E0795A">
        <w:rPr>
          <w:rStyle w:val="af6"/>
        </w:rPr>
        <w:t>="Purple" /&gt;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 xml:space="preserve">="Button.Foreground" </w:t>
      </w:r>
      <w:r w:rsidRPr="00E0795A">
        <w:rPr>
          <w:rStyle w:val="XML"/>
        </w:rPr>
        <w:t>Value</w:t>
      </w:r>
      <w:r w:rsidRPr="00E0795A">
        <w:rPr>
          <w:rStyle w:val="af6"/>
        </w:rPr>
        <w:t>="White" /&gt;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 xml:space="preserve">="Button.Height" </w:t>
      </w:r>
      <w:r w:rsidRPr="00E0795A">
        <w:rPr>
          <w:rStyle w:val="XML"/>
        </w:rPr>
        <w:t>Value</w:t>
      </w:r>
      <w:r w:rsidRPr="00E0795A">
        <w:rPr>
          <w:rStyle w:val="af6"/>
        </w:rPr>
        <w:t>="80" /&gt;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 xml:space="preserve">="Button.Width" </w:t>
      </w:r>
      <w:r w:rsidRPr="00E0795A">
        <w:rPr>
          <w:rStyle w:val="XML"/>
        </w:rPr>
        <w:t>Value</w:t>
      </w:r>
      <w:r w:rsidRPr="00E0795A">
        <w:rPr>
          <w:rStyle w:val="af6"/>
        </w:rPr>
        <w:t>="80" /&gt;</w:t>
      </w:r>
    </w:p>
    <w:p w:rsid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>="Button.RenderTransformOrigin"</w:t>
      </w:r>
    </w:p>
    <w:p w:rsidR="00E0795A" w:rsidRPr="00E0795A" w:rsidRDefault="00E0795A" w:rsidP="00E0795A">
      <w:pPr>
        <w:pStyle w:val="a4"/>
        <w:rPr>
          <w:rStyle w:val="af6"/>
        </w:rPr>
      </w:pPr>
      <w:r>
        <w:rPr>
          <w:rStyle w:val="af6"/>
        </w:rPr>
        <w:t xml:space="preserve">             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Value</w:t>
      </w:r>
      <w:r w:rsidRPr="00E0795A">
        <w:rPr>
          <w:rStyle w:val="af6"/>
        </w:rPr>
        <w:t>=".5</w:t>
      </w:r>
      <w:proofErr w:type="gramStart"/>
      <w:r w:rsidRPr="00E0795A">
        <w:rPr>
          <w:rStyle w:val="af6"/>
        </w:rPr>
        <w:t>,.</w:t>
      </w:r>
      <w:proofErr w:type="gramEnd"/>
      <w:r w:rsidRPr="00E0795A">
        <w:rPr>
          <w:rStyle w:val="af6"/>
        </w:rPr>
        <w:t>5" /&gt;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</w:t>
      </w:r>
      <w:r w:rsidRPr="00E0795A">
        <w:rPr>
          <w:rStyle w:val="af7"/>
        </w:rPr>
        <w:t>Setter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Property</w:t>
      </w:r>
      <w:r w:rsidRPr="00E0795A">
        <w:rPr>
          <w:rStyle w:val="af6"/>
        </w:rPr>
        <w:t>="Button.RenderTransform"&gt;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  &lt;</w:t>
      </w:r>
      <w:r w:rsidRPr="00E0795A">
        <w:rPr>
          <w:rStyle w:val="af7"/>
        </w:rPr>
        <w:t>Setter.Value</w:t>
      </w:r>
      <w:r w:rsidRPr="00E0795A">
        <w:rPr>
          <w:rStyle w:val="af6"/>
        </w:rPr>
        <w:t>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    &lt;</w:t>
      </w:r>
      <w:r w:rsidRPr="00E0795A">
        <w:rPr>
          <w:rStyle w:val="af7"/>
        </w:rPr>
        <w:t>RotateTransform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Angle</w:t>
      </w:r>
      <w:r w:rsidRPr="00E0795A">
        <w:rPr>
          <w:rStyle w:val="af6"/>
        </w:rPr>
        <w:t>="10" /&gt;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  &lt;/</w:t>
      </w:r>
      <w:r w:rsidRPr="00E0795A">
        <w:rPr>
          <w:rStyle w:val="af7"/>
        </w:rPr>
        <w:t>Setter.Value</w:t>
      </w:r>
      <w:r w:rsidRPr="00E0795A">
        <w:rPr>
          <w:rStyle w:val="af6"/>
        </w:rPr>
        <w:t>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  &lt;/</w:t>
      </w:r>
      <w:r w:rsidRPr="00E0795A">
        <w:rPr>
          <w:rStyle w:val="af7"/>
        </w:rPr>
        <w:t>Setter</w:t>
      </w:r>
      <w:r w:rsidRPr="00E0795A">
        <w:rPr>
          <w:rStyle w:val="af6"/>
        </w:rPr>
        <w:t>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  &lt;/</w:t>
      </w:r>
      <w:r w:rsidRPr="00E0795A">
        <w:rPr>
          <w:rStyle w:val="af7"/>
        </w:rPr>
        <w:t>Style</w:t>
      </w:r>
      <w:r w:rsidRPr="00E0795A">
        <w:rPr>
          <w:rStyle w:val="af6"/>
        </w:rPr>
        <w:t>&gt;</w:t>
      </w:r>
    </w:p>
    <w:p w:rsid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&lt;/</w:t>
      </w:r>
      <w:r w:rsidRPr="00E0795A">
        <w:rPr>
          <w:rStyle w:val="af7"/>
        </w:rPr>
        <w:t>StackPanel.Resources</w:t>
      </w:r>
      <w:r w:rsidRPr="00E0795A">
        <w:rPr>
          <w:rStyle w:val="af6"/>
        </w:rPr>
        <w:t>&gt;</w:t>
      </w:r>
    </w:p>
    <w:p w:rsidR="00A06941" w:rsidRPr="00E0795A" w:rsidRDefault="00A06941" w:rsidP="00E0795A">
      <w:pPr>
        <w:pStyle w:val="a4"/>
        <w:rPr>
          <w:rStyle w:val="af6"/>
        </w:rPr>
      </w:pPr>
    </w:p>
    <w:p w:rsidR="00E0795A" w:rsidRPr="00E0795A" w:rsidRDefault="00E0795A" w:rsidP="00E0795A">
      <w:pPr>
        <w:pStyle w:val="a4"/>
        <w:rPr>
          <w:rStyle w:val="af6"/>
        </w:rPr>
      </w:pPr>
      <w:bookmarkStart w:id="100" w:name="OLE_LINK72"/>
      <w:r w:rsidRPr="00E0795A">
        <w:rPr>
          <w:rStyle w:val="af6"/>
        </w:rPr>
        <w:t xml:space="preserve">  &lt;</w:t>
      </w:r>
      <w:r w:rsidRPr="00E0795A">
        <w:rPr>
          <w:rStyle w:val="af7"/>
        </w:rPr>
        <w:t>Button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Style</w:t>
      </w:r>
      <w:r w:rsidRPr="00E0795A">
        <w:rPr>
          <w:rStyle w:val="af6"/>
        </w:rPr>
        <w:t>="{</w:t>
      </w:r>
      <w:r w:rsidRPr="00E0795A">
        <w:rPr>
          <w:rStyle w:val="af7"/>
        </w:rPr>
        <w:t>StaticResource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buttonStyle</w:t>
      </w:r>
      <w:r w:rsidRPr="00E0795A">
        <w:rPr>
          <w:rStyle w:val="af6"/>
        </w:rPr>
        <w:t>}"&gt;</w:t>
      </w:r>
      <w:r w:rsidRPr="00A06941">
        <w:rPr>
          <w:rStyle w:val="a9"/>
          <w:lang w:val="en-US"/>
        </w:rPr>
        <w:t>1</w:t>
      </w:r>
      <w:r w:rsidRPr="00E0795A">
        <w:rPr>
          <w:rStyle w:val="af6"/>
        </w:rPr>
        <w:t>&lt;/</w:t>
      </w:r>
      <w:r w:rsidRPr="00E0795A">
        <w:rPr>
          <w:rStyle w:val="af7"/>
        </w:rPr>
        <w:t>Button</w:t>
      </w:r>
      <w:r w:rsidRPr="00E0795A">
        <w:rPr>
          <w:rStyle w:val="af6"/>
        </w:rPr>
        <w:t>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&lt;</w:t>
      </w:r>
      <w:r w:rsidRPr="00E0795A">
        <w:rPr>
          <w:rStyle w:val="af7"/>
        </w:rPr>
        <w:t>Button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Style</w:t>
      </w:r>
      <w:r w:rsidRPr="00E0795A">
        <w:rPr>
          <w:rStyle w:val="af6"/>
        </w:rPr>
        <w:t>="{</w:t>
      </w:r>
      <w:r w:rsidRPr="00E0795A">
        <w:rPr>
          <w:rStyle w:val="af7"/>
        </w:rPr>
        <w:t>StaticResource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buttonStyle</w:t>
      </w:r>
      <w:r w:rsidRPr="00E0795A">
        <w:rPr>
          <w:rStyle w:val="af6"/>
        </w:rPr>
        <w:t>}"&gt;</w:t>
      </w:r>
      <w:r w:rsidRPr="0045674B">
        <w:rPr>
          <w:rStyle w:val="a9"/>
          <w:lang w:val="en-US"/>
        </w:rPr>
        <w:t>2</w:t>
      </w:r>
      <w:r w:rsidRPr="00E0795A">
        <w:rPr>
          <w:rStyle w:val="af6"/>
        </w:rPr>
        <w:t>&lt;/</w:t>
      </w:r>
      <w:r w:rsidRPr="00E0795A">
        <w:rPr>
          <w:rStyle w:val="af7"/>
        </w:rPr>
        <w:t>Button</w:t>
      </w:r>
      <w:r w:rsidRPr="00E0795A">
        <w:rPr>
          <w:rStyle w:val="af6"/>
        </w:rPr>
        <w:t>&gt;</w:t>
      </w:r>
    </w:p>
    <w:p w:rsidR="00E0795A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 xml:space="preserve">  &lt;</w:t>
      </w:r>
      <w:r w:rsidRPr="00E0795A">
        <w:rPr>
          <w:rStyle w:val="af7"/>
        </w:rPr>
        <w:t>Button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Style</w:t>
      </w:r>
      <w:r w:rsidRPr="00E0795A">
        <w:rPr>
          <w:rStyle w:val="af6"/>
        </w:rPr>
        <w:t>="{</w:t>
      </w:r>
      <w:r w:rsidRPr="00E0795A">
        <w:rPr>
          <w:rStyle w:val="af7"/>
        </w:rPr>
        <w:t>StaticResource</w:t>
      </w:r>
      <w:r w:rsidRPr="00E0795A">
        <w:rPr>
          <w:rStyle w:val="af6"/>
        </w:rPr>
        <w:t xml:space="preserve"> </w:t>
      </w:r>
      <w:r w:rsidRPr="00E0795A">
        <w:rPr>
          <w:rStyle w:val="XML"/>
        </w:rPr>
        <w:t>buttonStyle</w:t>
      </w:r>
      <w:r w:rsidRPr="00E0795A">
        <w:rPr>
          <w:rStyle w:val="af6"/>
        </w:rPr>
        <w:t>}"&gt;</w:t>
      </w:r>
      <w:r w:rsidRPr="0045674B">
        <w:rPr>
          <w:rStyle w:val="a9"/>
          <w:lang w:val="en-US"/>
        </w:rPr>
        <w:t>3</w:t>
      </w:r>
      <w:r w:rsidRPr="00E0795A">
        <w:rPr>
          <w:rStyle w:val="af6"/>
        </w:rPr>
        <w:t>&lt;/</w:t>
      </w:r>
      <w:r w:rsidRPr="00E0795A">
        <w:rPr>
          <w:rStyle w:val="af7"/>
        </w:rPr>
        <w:t>Button</w:t>
      </w:r>
      <w:r w:rsidRPr="00E0795A">
        <w:rPr>
          <w:rStyle w:val="af6"/>
        </w:rPr>
        <w:t>&gt;</w:t>
      </w:r>
    </w:p>
    <w:bookmarkEnd w:id="100"/>
    <w:p w:rsidR="00A36068" w:rsidRPr="00E0795A" w:rsidRDefault="00E0795A" w:rsidP="00E0795A">
      <w:pPr>
        <w:pStyle w:val="a4"/>
        <w:rPr>
          <w:rStyle w:val="af6"/>
        </w:rPr>
      </w:pPr>
      <w:r w:rsidRPr="00E0795A">
        <w:rPr>
          <w:rStyle w:val="af6"/>
        </w:rPr>
        <w:t>&lt;/</w:t>
      </w:r>
      <w:r w:rsidRPr="00E0795A">
        <w:rPr>
          <w:rStyle w:val="af7"/>
        </w:rPr>
        <w:t>StackPanel</w:t>
      </w:r>
      <w:r w:rsidRPr="00E0795A">
        <w:rPr>
          <w:rStyle w:val="af6"/>
        </w:rPr>
        <w:t>&gt;</w:t>
      </w:r>
    </w:p>
    <w:bookmarkEnd w:id="99"/>
    <w:p w:rsidR="00E0795A" w:rsidRDefault="00001870" w:rsidP="00A06941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tyl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A06941">
      <w:pPr>
        <w:pStyle w:val="af"/>
      </w:pPr>
      <w:r>
        <w:t>Рис. 3</w:t>
      </w:r>
      <w:r w:rsidR="00E0795A" w:rsidRPr="0045674B">
        <w:t>9</w:t>
      </w:r>
      <w:r>
        <w:t>. Кнопки, к которым применён стиль.</w:t>
      </w:r>
    </w:p>
    <w:p w:rsidR="00A36068" w:rsidRDefault="00A36068" w:rsidP="00A36068">
      <w:r>
        <w:t xml:space="preserve">Любой стиль </w:t>
      </w:r>
      <w:r w:rsidR="00A06941">
        <w:t xml:space="preserve">в </w:t>
      </w:r>
      <w:r w:rsidR="00A06941">
        <w:rPr>
          <w:lang w:val="en-US"/>
        </w:rPr>
        <w:t>WPF</w:t>
      </w:r>
      <w:r w:rsidR="00A06941" w:rsidRPr="00A06941">
        <w:t xml:space="preserve"> </w:t>
      </w:r>
      <w:r>
        <w:t xml:space="preserve">– это объект класса </w:t>
      </w:r>
      <w:r w:rsidRPr="00A06941">
        <w:rPr>
          <w:rStyle w:val="a9"/>
        </w:rPr>
        <w:t>System.Windows.</w:t>
      </w:r>
      <w:r w:rsidRPr="00A06941">
        <w:rPr>
          <w:rStyle w:val="af5"/>
        </w:rPr>
        <w:t>Style</w:t>
      </w:r>
      <w:r>
        <w:t xml:space="preserve">. Основным свойством стиля является коллекция </w:t>
      </w:r>
      <w:r w:rsidRPr="00A06941">
        <w:rPr>
          <w:rStyle w:val="a9"/>
        </w:rPr>
        <w:t>Setters</w:t>
      </w:r>
      <w:r w:rsidR="00A06941" w:rsidRPr="00A06941">
        <w:t xml:space="preserve"> (</w:t>
      </w:r>
      <w:r w:rsidR="00A06941">
        <w:t>свойство содержимого</w:t>
      </w:r>
      <w:r w:rsidR="00A06941" w:rsidRPr="00A06941">
        <w:t>)</w:t>
      </w:r>
      <w:r w:rsidR="00A06941">
        <w:t>,</w:t>
      </w:r>
      <w:r>
        <w:t xml:space="preserve"> в которой </w:t>
      </w:r>
      <w:r>
        <w:lastRenderedPageBreak/>
        <w:t>каждый элемент задаёт значение для некоторого свойства зависимостей (стили работают только со свойствами зависимостей).</w:t>
      </w:r>
      <w:r w:rsidR="00A06941">
        <w:t xml:space="preserve"> </w:t>
      </w:r>
      <w:r>
        <w:t>Чтобы задать значение для свойства зависимостей, нужно указать имя этого свойства. В нашем примере имя включает префикс – класс элемента. Если требуется применить один стиль к визуальным элементам разных типов, для префикса используется имя общего типа-предка:</w:t>
      </w:r>
    </w:p>
    <w:p w:rsidR="00A06941" w:rsidRPr="00A06941" w:rsidRDefault="00A06941" w:rsidP="00A06941">
      <w:pPr>
        <w:pStyle w:val="a4"/>
        <w:rPr>
          <w:rStyle w:val="af6"/>
        </w:rPr>
      </w:pPr>
      <w:bookmarkStart w:id="101" w:name="OLE_LINK68"/>
      <w:bookmarkStart w:id="102" w:name="OLE_LINK69"/>
      <w:r w:rsidRPr="00A06941">
        <w:rPr>
          <w:rStyle w:val="af6"/>
        </w:rPr>
        <w:t>&lt;</w:t>
      </w:r>
      <w:r w:rsidRPr="00A06941">
        <w:rPr>
          <w:rStyle w:val="af7"/>
        </w:rPr>
        <w:t>StackPanel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Orientation</w:t>
      </w:r>
      <w:r w:rsidRPr="00A06941">
        <w:rPr>
          <w:rStyle w:val="af6"/>
        </w:rPr>
        <w:t xml:space="preserve">="Horizontal" </w:t>
      </w:r>
      <w:r w:rsidRPr="00A06941">
        <w:rPr>
          <w:rStyle w:val="XML"/>
        </w:rPr>
        <w:t>Margin</w:t>
      </w:r>
      <w:r w:rsidRPr="00A06941">
        <w:rPr>
          <w:rStyle w:val="af6"/>
        </w:rPr>
        <w:t>="30"&gt;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&lt;</w:t>
      </w:r>
      <w:r w:rsidRPr="00A06941">
        <w:rPr>
          <w:rStyle w:val="af7"/>
        </w:rPr>
        <w:t>StackPanel.Resources</w:t>
      </w:r>
      <w:r w:rsidRPr="00A06941">
        <w:rPr>
          <w:rStyle w:val="af6"/>
        </w:rPr>
        <w:t>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&lt;</w:t>
      </w:r>
      <w:r w:rsidRPr="00A06941">
        <w:rPr>
          <w:rStyle w:val="af7"/>
        </w:rPr>
        <w:t>Style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x</w:t>
      </w:r>
      <w:proofErr w:type="gramStart"/>
      <w:r w:rsidRPr="00A06941">
        <w:rPr>
          <w:rStyle w:val="XML"/>
        </w:rPr>
        <w:t>:Key</w:t>
      </w:r>
      <w:proofErr w:type="gramEnd"/>
      <w:r w:rsidRPr="00A06941">
        <w:rPr>
          <w:rStyle w:val="af6"/>
        </w:rPr>
        <w:t>="controlStyle"&gt;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  &lt;</w:t>
      </w:r>
      <w:r w:rsidRPr="00A06941">
        <w:rPr>
          <w:rStyle w:val="af7"/>
        </w:rPr>
        <w:t>Setter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Property</w:t>
      </w:r>
      <w:r w:rsidRPr="00A06941">
        <w:rPr>
          <w:rStyle w:val="af6"/>
        </w:rPr>
        <w:t xml:space="preserve">="Control.FontSize" </w:t>
      </w:r>
      <w:r w:rsidRPr="00A06941">
        <w:rPr>
          <w:rStyle w:val="XML"/>
        </w:rPr>
        <w:t>Value</w:t>
      </w:r>
      <w:r w:rsidRPr="00A06941">
        <w:rPr>
          <w:rStyle w:val="af6"/>
        </w:rPr>
        <w:t>="22"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  &lt;</w:t>
      </w:r>
      <w:r w:rsidRPr="00A06941">
        <w:rPr>
          <w:rStyle w:val="af7"/>
        </w:rPr>
        <w:t>Setter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Property</w:t>
      </w:r>
      <w:r w:rsidRPr="00A06941">
        <w:rPr>
          <w:rStyle w:val="af6"/>
        </w:rPr>
        <w:t xml:space="preserve">="Control.Background" </w:t>
      </w:r>
      <w:r w:rsidRPr="00A06941">
        <w:rPr>
          <w:rStyle w:val="XML"/>
        </w:rPr>
        <w:t>Value</w:t>
      </w:r>
      <w:r w:rsidRPr="00A06941">
        <w:rPr>
          <w:rStyle w:val="af6"/>
        </w:rPr>
        <w:t>="Purple"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  &lt;</w:t>
      </w:r>
      <w:r w:rsidRPr="00A06941">
        <w:rPr>
          <w:rStyle w:val="af7"/>
        </w:rPr>
        <w:t>Setter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Property</w:t>
      </w:r>
      <w:r w:rsidRPr="00A06941">
        <w:rPr>
          <w:rStyle w:val="af6"/>
        </w:rPr>
        <w:t xml:space="preserve">="Control.Foreground" </w:t>
      </w:r>
      <w:r w:rsidRPr="00A06941">
        <w:rPr>
          <w:rStyle w:val="XML"/>
        </w:rPr>
        <w:t>Value</w:t>
      </w:r>
      <w:r w:rsidRPr="00A06941">
        <w:rPr>
          <w:rStyle w:val="af6"/>
        </w:rPr>
        <w:t>="White"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  &lt;</w:t>
      </w:r>
      <w:r w:rsidRPr="00A06941">
        <w:rPr>
          <w:rStyle w:val="af7"/>
        </w:rPr>
        <w:t>Setter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Property</w:t>
      </w:r>
      <w:r w:rsidRPr="00A06941">
        <w:rPr>
          <w:rStyle w:val="af6"/>
        </w:rPr>
        <w:t xml:space="preserve">="Control.Height" </w:t>
      </w:r>
      <w:r w:rsidRPr="00A06941">
        <w:rPr>
          <w:rStyle w:val="XML"/>
        </w:rPr>
        <w:t>Value</w:t>
      </w:r>
      <w:r w:rsidRPr="00A06941">
        <w:rPr>
          <w:rStyle w:val="af6"/>
        </w:rPr>
        <w:t>="</w:t>
      </w:r>
      <w:r>
        <w:rPr>
          <w:rStyle w:val="af6"/>
        </w:rPr>
        <w:t>8</w:t>
      </w:r>
      <w:r w:rsidRPr="00A06941">
        <w:rPr>
          <w:rStyle w:val="af6"/>
        </w:rPr>
        <w:t>0"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  &lt;</w:t>
      </w:r>
      <w:r w:rsidRPr="00A06941">
        <w:rPr>
          <w:rStyle w:val="af7"/>
        </w:rPr>
        <w:t>Setter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Property</w:t>
      </w:r>
      <w:r w:rsidRPr="00A06941">
        <w:rPr>
          <w:rStyle w:val="af6"/>
        </w:rPr>
        <w:t xml:space="preserve">="Control.Width" </w:t>
      </w:r>
      <w:r w:rsidRPr="00A06941">
        <w:rPr>
          <w:rStyle w:val="XML"/>
        </w:rPr>
        <w:t>Value</w:t>
      </w:r>
      <w:r w:rsidRPr="00A06941">
        <w:rPr>
          <w:rStyle w:val="af6"/>
        </w:rPr>
        <w:t>="</w:t>
      </w:r>
      <w:r>
        <w:rPr>
          <w:rStyle w:val="af6"/>
        </w:rPr>
        <w:t>8</w:t>
      </w:r>
      <w:r w:rsidRPr="00A06941">
        <w:rPr>
          <w:rStyle w:val="af6"/>
        </w:rPr>
        <w:t>0"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  &lt;/</w:t>
      </w:r>
      <w:r w:rsidRPr="00A06941">
        <w:rPr>
          <w:rStyle w:val="af7"/>
        </w:rPr>
        <w:t>Style</w:t>
      </w:r>
      <w:r w:rsidRPr="00A06941">
        <w:rPr>
          <w:rStyle w:val="af6"/>
        </w:rPr>
        <w:t>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&lt;/</w:t>
      </w:r>
      <w:r w:rsidRPr="00A06941">
        <w:rPr>
          <w:rStyle w:val="af7"/>
        </w:rPr>
        <w:t>StackPanel.Resources</w:t>
      </w:r>
      <w:r w:rsidRPr="00A06941">
        <w:rPr>
          <w:rStyle w:val="af6"/>
        </w:rPr>
        <w:t>&gt;</w:t>
      </w:r>
    </w:p>
    <w:p w:rsidR="00A06941" w:rsidRPr="00A06941" w:rsidRDefault="00A06941" w:rsidP="00A06941">
      <w:pPr>
        <w:pStyle w:val="a4"/>
        <w:rPr>
          <w:rStyle w:val="af6"/>
        </w:rPr>
      </w:pP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&lt;</w:t>
      </w:r>
      <w:r w:rsidRPr="00A06941">
        <w:rPr>
          <w:rStyle w:val="af7"/>
        </w:rPr>
        <w:t>Button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Style</w:t>
      </w:r>
      <w:r w:rsidRPr="00A06941">
        <w:rPr>
          <w:rStyle w:val="af6"/>
        </w:rPr>
        <w:t>="{</w:t>
      </w:r>
      <w:r w:rsidRPr="00A06941">
        <w:rPr>
          <w:rStyle w:val="af7"/>
        </w:rPr>
        <w:t>StaticResource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controlStyle</w:t>
      </w:r>
      <w:r w:rsidRPr="00A06941">
        <w:rPr>
          <w:rStyle w:val="af6"/>
        </w:rPr>
        <w:t xml:space="preserve">}" </w:t>
      </w:r>
      <w:r w:rsidRPr="00A06941">
        <w:rPr>
          <w:rStyle w:val="XML"/>
        </w:rPr>
        <w:t>Content</w:t>
      </w:r>
      <w:r w:rsidRPr="00A06941">
        <w:rPr>
          <w:rStyle w:val="af6"/>
        </w:rPr>
        <w:t>="1"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&lt;</w:t>
      </w:r>
      <w:r w:rsidRPr="00A06941">
        <w:rPr>
          <w:rStyle w:val="af7"/>
        </w:rPr>
        <w:t>TextBox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Style</w:t>
      </w:r>
      <w:r w:rsidRPr="00A06941">
        <w:rPr>
          <w:rStyle w:val="af6"/>
        </w:rPr>
        <w:t>="{</w:t>
      </w:r>
      <w:r w:rsidRPr="00A06941">
        <w:rPr>
          <w:rStyle w:val="af7"/>
        </w:rPr>
        <w:t>StaticResource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controlStyle</w:t>
      </w:r>
      <w:r w:rsidRPr="00A06941">
        <w:rPr>
          <w:rStyle w:val="af6"/>
        </w:rPr>
        <w:t xml:space="preserve">}" </w:t>
      </w:r>
      <w:r w:rsidRPr="00A06941">
        <w:rPr>
          <w:rStyle w:val="XML"/>
        </w:rPr>
        <w:t>Text</w:t>
      </w:r>
      <w:r w:rsidRPr="00A06941">
        <w:rPr>
          <w:rStyle w:val="af6"/>
        </w:rPr>
        <w:t>="H</w:t>
      </w:r>
      <w:r>
        <w:rPr>
          <w:rStyle w:val="af6"/>
        </w:rPr>
        <w:t>ello</w:t>
      </w:r>
      <w:r w:rsidRPr="00A06941">
        <w:rPr>
          <w:rStyle w:val="af6"/>
        </w:rPr>
        <w:t>" /&gt;</w:t>
      </w:r>
    </w:p>
    <w:p w:rsidR="00A06941" w:rsidRPr="00A06941" w:rsidRDefault="00A06941" w:rsidP="00A06941">
      <w:pPr>
        <w:pStyle w:val="a4"/>
        <w:rPr>
          <w:rStyle w:val="af6"/>
        </w:rPr>
      </w:pPr>
      <w:r w:rsidRPr="00A06941">
        <w:rPr>
          <w:rStyle w:val="af6"/>
        </w:rPr>
        <w:t xml:space="preserve">  &lt;</w:t>
      </w:r>
      <w:r w:rsidRPr="00A06941">
        <w:rPr>
          <w:rStyle w:val="af7"/>
        </w:rPr>
        <w:t>Expander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Style</w:t>
      </w:r>
      <w:r w:rsidRPr="00A06941">
        <w:rPr>
          <w:rStyle w:val="af6"/>
        </w:rPr>
        <w:t>="{</w:t>
      </w:r>
      <w:r w:rsidRPr="00A06941">
        <w:rPr>
          <w:rStyle w:val="af7"/>
        </w:rPr>
        <w:t>StaticResource</w:t>
      </w:r>
      <w:r w:rsidRPr="00A06941">
        <w:rPr>
          <w:rStyle w:val="af6"/>
        </w:rPr>
        <w:t xml:space="preserve"> </w:t>
      </w:r>
      <w:r w:rsidRPr="00A06941">
        <w:rPr>
          <w:rStyle w:val="XML"/>
        </w:rPr>
        <w:t>controlStyle</w:t>
      </w:r>
      <w:r w:rsidRPr="00A06941">
        <w:rPr>
          <w:rStyle w:val="af6"/>
        </w:rPr>
        <w:t xml:space="preserve">}" </w:t>
      </w:r>
      <w:r w:rsidRPr="00A06941">
        <w:rPr>
          <w:rStyle w:val="XML"/>
        </w:rPr>
        <w:t>Content</w:t>
      </w:r>
      <w:r w:rsidRPr="00A06941">
        <w:rPr>
          <w:rStyle w:val="af6"/>
        </w:rPr>
        <w:t>="3" /&gt;</w:t>
      </w:r>
    </w:p>
    <w:p w:rsidR="00A06941" w:rsidRPr="00A06941" w:rsidRDefault="00A06941" w:rsidP="00A06941">
      <w:pPr>
        <w:pStyle w:val="a4"/>
        <w:rPr>
          <w:rStyle w:val="af6"/>
          <w:lang w:val="ru-RU"/>
        </w:rPr>
      </w:pPr>
      <w:r w:rsidRPr="00A06941">
        <w:rPr>
          <w:rStyle w:val="af6"/>
          <w:lang w:val="ru-RU"/>
        </w:rPr>
        <w:t>&lt;/</w:t>
      </w:r>
      <w:r w:rsidRPr="00A06941">
        <w:rPr>
          <w:rStyle w:val="af7"/>
        </w:rPr>
        <w:t>StackPanel</w:t>
      </w:r>
      <w:r w:rsidRPr="00A06941">
        <w:rPr>
          <w:rStyle w:val="af6"/>
          <w:lang w:val="ru-RU"/>
        </w:rPr>
        <w:t>&gt;</w:t>
      </w:r>
    </w:p>
    <w:bookmarkEnd w:id="101"/>
    <w:bookmarkEnd w:id="102"/>
    <w:p w:rsidR="00A36068" w:rsidRDefault="00A36068" w:rsidP="00A36068">
      <w:r>
        <w:t xml:space="preserve">Свойство стиля </w:t>
      </w:r>
      <w:r w:rsidRPr="00A06941">
        <w:rPr>
          <w:rStyle w:val="a9"/>
        </w:rPr>
        <w:t>TargetType</w:t>
      </w:r>
      <w:r>
        <w:t xml:space="preserve"> позволяет указать конкретный тип, к которому применяется стиль. В этом случае префикс в установщиках свойств использовать необязательно:</w:t>
      </w:r>
    </w:p>
    <w:p w:rsidR="00BF3D62" w:rsidRPr="00DB3945" w:rsidRDefault="00BF3D62" w:rsidP="00BF3D62">
      <w:pPr>
        <w:pStyle w:val="a4"/>
        <w:rPr>
          <w:rStyle w:val="af4"/>
        </w:rPr>
      </w:pPr>
      <w:proofErr w:type="gramStart"/>
      <w:r w:rsidRPr="00DB3945">
        <w:rPr>
          <w:rStyle w:val="af4"/>
        </w:rPr>
        <w:t>&lt;!--</w:t>
      </w:r>
      <w:proofErr w:type="gramEnd"/>
      <w:r w:rsidRPr="00DB3945">
        <w:rPr>
          <w:rStyle w:val="af4"/>
        </w:rPr>
        <w:t xml:space="preserve"> </w:t>
      </w:r>
      <w:r w:rsidRPr="00BF3D62">
        <w:rPr>
          <w:rStyle w:val="af4"/>
        </w:rPr>
        <w:t>можно</w:t>
      </w:r>
      <w:r w:rsidRPr="00DB3945">
        <w:rPr>
          <w:rStyle w:val="af4"/>
        </w:rPr>
        <w:t xml:space="preserve"> </w:t>
      </w:r>
      <w:r w:rsidRPr="00BF3D62">
        <w:rPr>
          <w:rStyle w:val="af4"/>
        </w:rPr>
        <w:t>записать</w:t>
      </w:r>
      <w:r w:rsidRPr="00DB3945">
        <w:rPr>
          <w:rStyle w:val="af4"/>
        </w:rPr>
        <w:t xml:space="preserve"> </w:t>
      </w:r>
      <w:r w:rsidRPr="00BF3D62">
        <w:rPr>
          <w:rStyle w:val="af4"/>
          <w:lang w:val="en-US"/>
        </w:rPr>
        <w:t>TargetType</w:t>
      </w:r>
      <w:r w:rsidRPr="00DB3945">
        <w:rPr>
          <w:rStyle w:val="af4"/>
        </w:rPr>
        <w:t>="{</w:t>
      </w:r>
      <w:r w:rsidRPr="00BF3D62">
        <w:rPr>
          <w:rStyle w:val="af4"/>
          <w:lang w:val="en-US"/>
        </w:rPr>
        <w:t>x</w:t>
      </w:r>
      <w:r w:rsidRPr="00DB3945">
        <w:rPr>
          <w:rStyle w:val="af4"/>
        </w:rPr>
        <w:t>:</w:t>
      </w:r>
      <w:r w:rsidRPr="00BF3D62">
        <w:rPr>
          <w:rStyle w:val="af4"/>
          <w:lang w:val="en-US"/>
        </w:rPr>
        <w:t>Type</w:t>
      </w:r>
      <w:r w:rsidRPr="00DB3945">
        <w:rPr>
          <w:rStyle w:val="af4"/>
        </w:rPr>
        <w:t xml:space="preserve"> </w:t>
      </w:r>
      <w:r w:rsidRPr="00BF3D62">
        <w:rPr>
          <w:rStyle w:val="af4"/>
          <w:lang w:val="en-US"/>
        </w:rPr>
        <w:t>Button</w:t>
      </w:r>
      <w:r w:rsidRPr="00DB3945">
        <w:rPr>
          <w:rStyle w:val="af4"/>
        </w:rPr>
        <w:t>}" --&gt;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>&lt;</w:t>
      </w:r>
      <w:r w:rsidRPr="00BF3D62">
        <w:rPr>
          <w:rStyle w:val="af7"/>
        </w:rPr>
        <w:t>Style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x</w:t>
      </w:r>
      <w:proofErr w:type="gramStart"/>
      <w:r w:rsidRPr="00BF3D62">
        <w:rPr>
          <w:rStyle w:val="XML"/>
        </w:rPr>
        <w:t>:Key</w:t>
      </w:r>
      <w:proofErr w:type="gramEnd"/>
      <w:r w:rsidRPr="00BF3D62">
        <w:rPr>
          <w:rStyle w:val="af6"/>
        </w:rPr>
        <w:t>="b</w:t>
      </w:r>
      <w:r>
        <w:rPr>
          <w:rStyle w:val="af6"/>
        </w:rPr>
        <w:t>ase</w:t>
      </w:r>
      <w:r w:rsidRPr="00BF3D62">
        <w:rPr>
          <w:rStyle w:val="af6"/>
        </w:rPr>
        <w:t xml:space="preserve">Style" </w:t>
      </w:r>
      <w:r w:rsidRPr="00BF3D62">
        <w:rPr>
          <w:rStyle w:val="XML"/>
        </w:rPr>
        <w:t>TargetType</w:t>
      </w:r>
      <w:r w:rsidRPr="00BF3D62">
        <w:rPr>
          <w:rStyle w:val="af6"/>
        </w:rPr>
        <w:t>="Button"&gt;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Property</w:t>
      </w:r>
      <w:r w:rsidRPr="00BF3D62">
        <w:rPr>
          <w:rStyle w:val="af6"/>
        </w:rPr>
        <w:t xml:space="preserve">="FontSize" </w:t>
      </w:r>
      <w:r w:rsidRPr="00BF3D62">
        <w:rPr>
          <w:rStyle w:val="XML"/>
        </w:rPr>
        <w:t>Value</w:t>
      </w:r>
      <w:r w:rsidRPr="00BF3D62">
        <w:rPr>
          <w:rStyle w:val="af6"/>
        </w:rPr>
        <w:t>="22" /&gt;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Property</w:t>
      </w:r>
      <w:r w:rsidRPr="00BF3D62">
        <w:rPr>
          <w:rStyle w:val="af6"/>
        </w:rPr>
        <w:t xml:space="preserve">="Background" </w:t>
      </w:r>
      <w:r w:rsidRPr="00BF3D62">
        <w:rPr>
          <w:rStyle w:val="XML"/>
        </w:rPr>
        <w:t>Value</w:t>
      </w:r>
      <w:r w:rsidRPr="00BF3D62">
        <w:rPr>
          <w:rStyle w:val="af6"/>
        </w:rPr>
        <w:t>="Purple" /&gt;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Property</w:t>
      </w:r>
      <w:r w:rsidRPr="00BF3D62">
        <w:rPr>
          <w:rStyle w:val="af6"/>
        </w:rPr>
        <w:t xml:space="preserve">="Foreground" </w:t>
      </w:r>
      <w:r w:rsidRPr="00BF3D62">
        <w:rPr>
          <w:rStyle w:val="XML"/>
        </w:rPr>
        <w:t>Value</w:t>
      </w:r>
      <w:r w:rsidRPr="00BF3D62">
        <w:rPr>
          <w:rStyle w:val="af6"/>
        </w:rPr>
        <w:t>="White" /&gt;</w:t>
      </w:r>
    </w:p>
    <w:p w:rsidR="00BF3D62" w:rsidRPr="0045674B" w:rsidRDefault="00BF3D62" w:rsidP="00BF3D62">
      <w:pPr>
        <w:pStyle w:val="a4"/>
        <w:rPr>
          <w:rStyle w:val="af6"/>
          <w:lang w:val="ru-RU"/>
        </w:rPr>
      </w:pPr>
      <w:r w:rsidRPr="0045674B">
        <w:rPr>
          <w:rStyle w:val="af6"/>
          <w:lang w:val="ru-RU"/>
        </w:rPr>
        <w:t>&lt;/</w:t>
      </w:r>
      <w:r w:rsidRPr="00BF3D62">
        <w:rPr>
          <w:rStyle w:val="af7"/>
        </w:rPr>
        <w:t>Style</w:t>
      </w:r>
      <w:r w:rsidRPr="0045674B">
        <w:rPr>
          <w:rStyle w:val="af6"/>
          <w:lang w:val="ru-RU"/>
        </w:rPr>
        <w:t>&gt;</w:t>
      </w:r>
    </w:p>
    <w:p w:rsidR="00A36068" w:rsidRDefault="00A36068" w:rsidP="00BF3D62">
      <w:r>
        <w:t xml:space="preserve">Определяя стиль, можно построить его на основе стиля-предка. Для этого следует воспользоваться свойством стиля </w:t>
      </w:r>
      <w:r w:rsidRPr="00BF3D62">
        <w:rPr>
          <w:rStyle w:val="a9"/>
        </w:rPr>
        <w:t>BasedOn</w:t>
      </w:r>
      <w:r>
        <w:t xml:space="preserve">. Стили также могут содержать локальные логические ресурсы (коллекция </w:t>
      </w:r>
      <w:r w:rsidRPr="00BF3D62">
        <w:rPr>
          <w:rStyle w:val="a9"/>
        </w:rPr>
        <w:t>Resources</w:t>
      </w:r>
      <w:r>
        <w:t>):</w:t>
      </w:r>
    </w:p>
    <w:p w:rsidR="00BF3D62" w:rsidRPr="00857D65" w:rsidRDefault="00BF3D62" w:rsidP="00BF3D62">
      <w:pPr>
        <w:pStyle w:val="a4"/>
        <w:rPr>
          <w:rStyle w:val="af6"/>
          <w:lang w:val="ru-RU"/>
        </w:rPr>
      </w:pPr>
      <w:r w:rsidRPr="00857D65">
        <w:rPr>
          <w:rStyle w:val="af6"/>
          <w:lang w:val="ru-RU"/>
        </w:rPr>
        <w:t>&lt;</w:t>
      </w:r>
      <w:r w:rsidRPr="00BF3D62">
        <w:rPr>
          <w:rStyle w:val="af7"/>
        </w:rPr>
        <w:t>Style</w:t>
      </w:r>
      <w:r w:rsidRPr="00857D65">
        <w:rPr>
          <w:rStyle w:val="af6"/>
          <w:lang w:val="ru-RU"/>
        </w:rPr>
        <w:t xml:space="preserve"> </w:t>
      </w:r>
      <w:proofErr w:type="gramStart"/>
      <w:r w:rsidRPr="00BF3D62">
        <w:rPr>
          <w:rStyle w:val="XML"/>
        </w:rPr>
        <w:t>x</w:t>
      </w:r>
      <w:r w:rsidRPr="00857D65">
        <w:rPr>
          <w:rStyle w:val="XML"/>
          <w:lang w:val="ru-RU"/>
        </w:rPr>
        <w:t>:</w:t>
      </w:r>
      <w:r w:rsidRPr="00BF3D62">
        <w:rPr>
          <w:rStyle w:val="XML"/>
        </w:rPr>
        <w:t>Key</w:t>
      </w:r>
      <w:proofErr w:type="gramEnd"/>
      <w:r w:rsidRPr="00857D65">
        <w:rPr>
          <w:rStyle w:val="af6"/>
          <w:lang w:val="ru-RU"/>
        </w:rPr>
        <w:t>="</w:t>
      </w:r>
      <w:r w:rsidRPr="00BF3D62">
        <w:rPr>
          <w:rStyle w:val="af6"/>
        </w:rPr>
        <w:t>baseStyleWH</w:t>
      </w:r>
      <w:r w:rsidRPr="00857D65">
        <w:rPr>
          <w:rStyle w:val="af6"/>
          <w:lang w:val="ru-RU"/>
        </w:rPr>
        <w:t xml:space="preserve">" </w:t>
      </w:r>
      <w:r w:rsidRPr="00BF3D62">
        <w:rPr>
          <w:rStyle w:val="XML"/>
        </w:rPr>
        <w:t>TargetType</w:t>
      </w:r>
      <w:r w:rsidRPr="00857D65">
        <w:rPr>
          <w:rStyle w:val="af6"/>
          <w:lang w:val="ru-RU"/>
        </w:rPr>
        <w:t>="</w:t>
      </w:r>
      <w:r w:rsidRPr="00BF3D62">
        <w:rPr>
          <w:rStyle w:val="af6"/>
        </w:rPr>
        <w:t>Button</w:t>
      </w:r>
      <w:r w:rsidRPr="00857D65">
        <w:rPr>
          <w:rStyle w:val="af6"/>
          <w:lang w:val="ru-RU"/>
        </w:rPr>
        <w:t>"</w:t>
      </w:r>
    </w:p>
    <w:p w:rsidR="00BF3D62" w:rsidRPr="00BF3D62" w:rsidRDefault="00BF3D62" w:rsidP="00BF3D62">
      <w:pPr>
        <w:pStyle w:val="a4"/>
        <w:rPr>
          <w:rStyle w:val="af6"/>
        </w:rPr>
      </w:pPr>
      <w:r w:rsidRPr="00857D65">
        <w:rPr>
          <w:rStyle w:val="af6"/>
          <w:lang w:val="ru-RU"/>
        </w:rPr>
        <w:t xml:space="preserve">       </w:t>
      </w:r>
      <w:r w:rsidRPr="00BF3D62">
        <w:rPr>
          <w:rStyle w:val="XML"/>
        </w:rPr>
        <w:t>BasedOn</w:t>
      </w:r>
      <w:r w:rsidRPr="00BF3D62">
        <w:rPr>
          <w:rStyle w:val="af6"/>
        </w:rPr>
        <w:t>="{</w:t>
      </w:r>
      <w:r w:rsidRPr="00BF3D62">
        <w:rPr>
          <w:rStyle w:val="af7"/>
        </w:rPr>
        <w:t>StaticResource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baseStyle</w:t>
      </w:r>
      <w:r w:rsidRPr="00BF3D62">
        <w:rPr>
          <w:rStyle w:val="af6"/>
        </w:rPr>
        <w:t>}"&gt;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Style.Resources</w:t>
      </w:r>
      <w:r w:rsidRPr="00BF3D62">
        <w:rPr>
          <w:rStyle w:val="af6"/>
        </w:rPr>
        <w:t>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  &lt;</w:t>
      </w:r>
      <w:r w:rsidRPr="00BF3D62">
        <w:rPr>
          <w:rStyle w:val="af7"/>
        </w:rPr>
        <w:t>sys</w:t>
      </w:r>
      <w:proofErr w:type="gramStart"/>
      <w:r w:rsidRPr="00BF3D62">
        <w:rPr>
          <w:rStyle w:val="af7"/>
        </w:rPr>
        <w:t>:Double</w:t>
      </w:r>
      <w:proofErr w:type="gramEnd"/>
      <w:r w:rsidRPr="00BF3D62">
        <w:rPr>
          <w:rStyle w:val="af6"/>
        </w:rPr>
        <w:t xml:space="preserve"> </w:t>
      </w:r>
      <w:r w:rsidRPr="00BF3D62">
        <w:rPr>
          <w:rStyle w:val="XML"/>
        </w:rPr>
        <w:t>x:Key</w:t>
      </w:r>
      <w:r w:rsidRPr="00BF3D62">
        <w:rPr>
          <w:rStyle w:val="af6"/>
        </w:rPr>
        <w:t>="size"&gt;</w:t>
      </w:r>
      <w:r w:rsidRPr="0045674B">
        <w:rPr>
          <w:rStyle w:val="a9"/>
          <w:lang w:val="en-US"/>
        </w:rPr>
        <w:t>80</w:t>
      </w:r>
      <w:r w:rsidRPr="00BF3D62">
        <w:rPr>
          <w:rStyle w:val="af6"/>
        </w:rPr>
        <w:t>&lt;/</w:t>
      </w:r>
      <w:r w:rsidRPr="00BF3D62">
        <w:rPr>
          <w:rStyle w:val="af7"/>
        </w:rPr>
        <w:t>sys:Double</w:t>
      </w:r>
      <w:r w:rsidRPr="00BF3D62">
        <w:rPr>
          <w:rStyle w:val="af6"/>
        </w:rPr>
        <w:t>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&lt;/</w:t>
      </w:r>
      <w:r w:rsidRPr="00BF3D62">
        <w:rPr>
          <w:rStyle w:val="af7"/>
        </w:rPr>
        <w:t>Style.Resources</w:t>
      </w:r>
      <w:r w:rsidRPr="00BF3D62">
        <w:rPr>
          <w:rStyle w:val="af6"/>
        </w:rPr>
        <w:t>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Property</w:t>
      </w:r>
      <w:r w:rsidRPr="00BF3D62">
        <w:rPr>
          <w:rStyle w:val="af6"/>
        </w:rPr>
        <w:t xml:space="preserve">="Height" </w:t>
      </w:r>
      <w:r w:rsidRPr="00BF3D62">
        <w:rPr>
          <w:rStyle w:val="XML"/>
        </w:rPr>
        <w:t>Value</w:t>
      </w:r>
      <w:r w:rsidRPr="00BF3D62">
        <w:rPr>
          <w:rStyle w:val="af6"/>
        </w:rPr>
        <w:t>="{</w:t>
      </w:r>
      <w:r w:rsidRPr="00BF3D62">
        <w:rPr>
          <w:rStyle w:val="af7"/>
        </w:rPr>
        <w:t>StaticResource</w:t>
      </w:r>
      <w:r w:rsidRPr="00BF3D62">
        <w:rPr>
          <w:rStyle w:val="af6"/>
        </w:rPr>
        <w:t xml:space="preserve"> size}" /&gt;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Property</w:t>
      </w:r>
      <w:r w:rsidRPr="00BF3D62">
        <w:rPr>
          <w:rStyle w:val="af6"/>
        </w:rPr>
        <w:t xml:space="preserve">="Width" </w:t>
      </w:r>
      <w:r w:rsidRPr="00BF3D62">
        <w:rPr>
          <w:rStyle w:val="XML"/>
        </w:rPr>
        <w:t>Value</w:t>
      </w:r>
      <w:r w:rsidRPr="00BF3D62">
        <w:rPr>
          <w:rStyle w:val="af6"/>
        </w:rPr>
        <w:t>="{</w:t>
      </w:r>
      <w:r w:rsidRPr="00BF3D62">
        <w:rPr>
          <w:rStyle w:val="af7"/>
        </w:rPr>
        <w:t>StaticResource</w:t>
      </w:r>
      <w:r w:rsidRPr="00BF3D62">
        <w:rPr>
          <w:rStyle w:val="af6"/>
        </w:rPr>
        <w:t xml:space="preserve"> size}" /&gt;</w:t>
      </w:r>
    </w:p>
    <w:p w:rsidR="00BF3D62" w:rsidRPr="00BF3D62" w:rsidRDefault="00BF3D62" w:rsidP="00BF3D62">
      <w:pPr>
        <w:pStyle w:val="a4"/>
        <w:rPr>
          <w:rStyle w:val="af6"/>
          <w:lang w:val="ru-RU"/>
        </w:rPr>
      </w:pPr>
      <w:r w:rsidRPr="00BF3D62">
        <w:rPr>
          <w:rStyle w:val="af6"/>
          <w:lang w:val="ru-RU"/>
        </w:rPr>
        <w:t>&lt;/</w:t>
      </w:r>
      <w:r w:rsidRPr="00BF3D62">
        <w:rPr>
          <w:rStyle w:val="af7"/>
        </w:rPr>
        <w:t>Style</w:t>
      </w:r>
      <w:r w:rsidRPr="00BF3D62">
        <w:rPr>
          <w:rStyle w:val="af6"/>
          <w:lang w:val="ru-RU"/>
        </w:rPr>
        <w:t>&gt;</w:t>
      </w:r>
    </w:p>
    <w:p w:rsidR="00A36068" w:rsidRPr="00BF3D62" w:rsidRDefault="00A36068" w:rsidP="00BF3D62">
      <w:pPr>
        <w:rPr>
          <w:lang w:val="en-US"/>
        </w:rPr>
      </w:pPr>
      <w:r>
        <w:t>Кроме установки свойств зависимостей, стиль позволяет задать обработчики событий. Для</w:t>
      </w:r>
      <w:r w:rsidRPr="00BF3D62">
        <w:rPr>
          <w:lang w:val="en-US"/>
        </w:rPr>
        <w:t xml:space="preserve"> </w:t>
      </w:r>
      <w:r>
        <w:t>этого</w:t>
      </w:r>
      <w:r w:rsidRPr="00BF3D62">
        <w:rPr>
          <w:lang w:val="en-US"/>
        </w:rPr>
        <w:t xml:space="preserve"> </w:t>
      </w:r>
      <w:r>
        <w:t>применяется</w:t>
      </w:r>
      <w:r w:rsidRPr="00BF3D62">
        <w:rPr>
          <w:lang w:val="en-US"/>
        </w:rPr>
        <w:t xml:space="preserve"> </w:t>
      </w:r>
      <w:r w:rsidR="00BF3D62">
        <w:t>объект</w:t>
      </w:r>
      <w:r w:rsidR="00BF3D62" w:rsidRPr="00BF3D62">
        <w:rPr>
          <w:lang w:val="en-US"/>
        </w:rPr>
        <w:t xml:space="preserve"> </w:t>
      </w:r>
      <w:r w:rsidRPr="00BF3D62">
        <w:rPr>
          <w:rStyle w:val="af5"/>
        </w:rPr>
        <w:t>EventSetter</w:t>
      </w:r>
      <w:r w:rsidRPr="00BF3D62">
        <w:rPr>
          <w:lang w:val="en-US"/>
        </w:rPr>
        <w:t>: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lastRenderedPageBreak/>
        <w:t>&lt;</w:t>
      </w:r>
      <w:r w:rsidRPr="00BF3D62">
        <w:rPr>
          <w:rStyle w:val="af7"/>
        </w:rPr>
        <w:t>Style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x</w:t>
      </w:r>
      <w:proofErr w:type="gramStart"/>
      <w:r w:rsidRPr="00BF3D62">
        <w:rPr>
          <w:rStyle w:val="XML"/>
        </w:rPr>
        <w:t>:Key</w:t>
      </w:r>
      <w:proofErr w:type="gramEnd"/>
      <w:r w:rsidRPr="00BF3D62">
        <w:rPr>
          <w:rStyle w:val="af6"/>
        </w:rPr>
        <w:t xml:space="preserve">="buttonStyle" </w:t>
      </w:r>
      <w:r w:rsidRPr="00BF3D62">
        <w:rPr>
          <w:rStyle w:val="XML"/>
        </w:rPr>
        <w:t>TargetType</w:t>
      </w:r>
      <w:r w:rsidRPr="00BF3D62">
        <w:rPr>
          <w:rStyle w:val="af6"/>
        </w:rPr>
        <w:t>="Button"&gt;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Property</w:t>
      </w:r>
      <w:r w:rsidRPr="00BF3D62">
        <w:rPr>
          <w:rStyle w:val="af6"/>
        </w:rPr>
        <w:t xml:space="preserve">="FontSize" </w:t>
      </w:r>
      <w:r w:rsidRPr="00BF3D62">
        <w:rPr>
          <w:rStyle w:val="XML"/>
        </w:rPr>
        <w:t>Value</w:t>
      </w:r>
      <w:r w:rsidRPr="00BF3D62">
        <w:rPr>
          <w:rStyle w:val="af6"/>
        </w:rPr>
        <w:t>="22" /&gt;</w:t>
      </w:r>
    </w:p>
    <w:p w:rsidR="00BF3D62" w:rsidRPr="00BF3D62" w:rsidRDefault="00BF3D62" w:rsidP="00BF3D62">
      <w:pPr>
        <w:pStyle w:val="a4"/>
        <w:rPr>
          <w:rStyle w:val="af6"/>
        </w:rPr>
      </w:pPr>
      <w:r w:rsidRPr="00BF3D62">
        <w:rPr>
          <w:rStyle w:val="af6"/>
        </w:rPr>
        <w:t xml:space="preserve">  &lt;</w:t>
      </w:r>
      <w:r w:rsidRPr="00BF3D62">
        <w:rPr>
          <w:rStyle w:val="af7"/>
        </w:rPr>
        <w:t>EventSetter</w:t>
      </w:r>
      <w:r w:rsidRPr="00BF3D62">
        <w:rPr>
          <w:rStyle w:val="af6"/>
        </w:rPr>
        <w:t xml:space="preserve"> </w:t>
      </w:r>
      <w:r w:rsidRPr="00BF3D62">
        <w:rPr>
          <w:rStyle w:val="XML"/>
        </w:rPr>
        <w:t>Event</w:t>
      </w:r>
      <w:r w:rsidRPr="00BF3D62">
        <w:rPr>
          <w:rStyle w:val="af6"/>
        </w:rPr>
        <w:t xml:space="preserve">="MouseEnter" </w:t>
      </w:r>
      <w:r w:rsidRPr="00D05F43">
        <w:rPr>
          <w:rStyle w:val="XML"/>
        </w:rPr>
        <w:t>Handler</w:t>
      </w:r>
      <w:r w:rsidRPr="00BF3D62">
        <w:rPr>
          <w:rStyle w:val="af6"/>
        </w:rPr>
        <w:t>="button_MouseEnter" /&gt;</w:t>
      </w:r>
    </w:p>
    <w:p w:rsidR="00BF3D62" w:rsidRPr="00D05F43" w:rsidRDefault="00BF3D62" w:rsidP="00BF3D62">
      <w:pPr>
        <w:pStyle w:val="a4"/>
        <w:rPr>
          <w:rStyle w:val="af6"/>
          <w:lang w:val="ru-RU"/>
        </w:rPr>
      </w:pPr>
      <w:r w:rsidRPr="00D05F43">
        <w:rPr>
          <w:rStyle w:val="af6"/>
          <w:lang w:val="ru-RU"/>
        </w:rPr>
        <w:t>&lt;/</w:t>
      </w:r>
      <w:r w:rsidRPr="00BF3D62">
        <w:rPr>
          <w:rStyle w:val="af7"/>
        </w:rPr>
        <w:t>Style</w:t>
      </w:r>
      <w:r w:rsidRPr="00D05F43">
        <w:rPr>
          <w:rStyle w:val="af6"/>
          <w:lang w:val="ru-RU"/>
        </w:rPr>
        <w:t>&gt;</w:t>
      </w:r>
    </w:p>
    <w:p w:rsidR="00A36068" w:rsidRDefault="00A36068" w:rsidP="00BF3D62">
      <w:r>
        <w:t xml:space="preserve">Как показывает первый пример параграфа, для применения стилей в элементе управления следует установить свойство </w:t>
      </w:r>
      <w:r w:rsidRPr="00D05F43">
        <w:rPr>
          <w:rStyle w:val="a9"/>
        </w:rPr>
        <w:t>Style</w:t>
      </w:r>
      <w:r>
        <w:t xml:space="preserve">, которое определено в классе </w:t>
      </w:r>
      <w:r w:rsidRPr="00D05F43">
        <w:rPr>
          <w:rStyle w:val="af5"/>
        </w:rPr>
        <w:t>FrameworkElement</w:t>
      </w:r>
      <w:r w:rsidR="00D05F43">
        <w:rPr>
          <w:rStyle w:val="ae"/>
        </w:rPr>
        <w:footnoteReference w:id="7"/>
      </w:r>
      <w:r>
        <w:t xml:space="preserve">. Хотя стиль можно определить в самом элементе управления, обычно для этого используются ресурсы окна или приложения. Если при описании стиля в ресурсе задать </w:t>
      </w:r>
      <w:r w:rsidRPr="00D05F43">
        <w:rPr>
          <w:rStyle w:val="a9"/>
        </w:rPr>
        <w:t>TargetType</w:t>
      </w:r>
      <w:r>
        <w:t>, но не указывать ключ, стиль будет автоматически применяться ко всем элементам указанного типа.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>&lt;</w:t>
      </w:r>
      <w:r w:rsidRPr="00D05F43">
        <w:rPr>
          <w:rStyle w:val="af7"/>
        </w:rPr>
        <w:t>StackPanel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Orientation</w:t>
      </w:r>
      <w:r w:rsidRPr="00D05F43">
        <w:rPr>
          <w:rStyle w:val="af6"/>
        </w:rPr>
        <w:t xml:space="preserve">="Horizontal" </w:t>
      </w:r>
      <w:r w:rsidRPr="00D05F43">
        <w:rPr>
          <w:rStyle w:val="XML"/>
        </w:rPr>
        <w:t>Margin</w:t>
      </w:r>
      <w:r w:rsidRPr="00D05F43">
        <w:rPr>
          <w:rStyle w:val="af6"/>
        </w:rPr>
        <w:t>="30"&gt;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&lt;</w:t>
      </w:r>
      <w:r w:rsidRPr="00D05F43">
        <w:rPr>
          <w:rStyle w:val="af7"/>
        </w:rPr>
        <w:t>StackPanel.Resources</w:t>
      </w:r>
      <w:r w:rsidRPr="00D05F43">
        <w:rPr>
          <w:rStyle w:val="af6"/>
        </w:rPr>
        <w:t>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  &lt;</w:t>
      </w:r>
      <w:r w:rsidRPr="00D05F43">
        <w:rPr>
          <w:rStyle w:val="af7"/>
        </w:rPr>
        <w:t>Style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TargetType</w:t>
      </w:r>
      <w:r w:rsidRPr="00D05F43">
        <w:rPr>
          <w:rStyle w:val="af6"/>
        </w:rPr>
        <w:t>="Button"&gt;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    &lt;</w:t>
      </w:r>
      <w:r w:rsidRPr="00D05F43">
        <w:rPr>
          <w:rStyle w:val="af7"/>
        </w:rPr>
        <w:t>Setter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Property</w:t>
      </w:r>
      <w:r w:rsidRPr="00D05F43">
        <w:rPr>
          <w:rStyle w:val="af6"/>
        </w:rPr>
        <w:t xml:space="preserve">="FontSize" </w:t>
      </w:r>
      <w:r w:rsidRPr="00D05F43">
        <w:rPr>
          <w:rStyle w:val="XML"/>
        </w:rPr>
        <w:t>Value</w:t>
      </w:r>
      <w:r w:rsidRPr="00D05F43">
        <w:rPr>
          <w:rStyle w:val="af6"/>
        </w:rPr>
        <w:t>="22" /&gt;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    &lt;</w:t>
      </w:r>
      <w:r w:rsidRPr="00D05F43">
        <w:rPr>
          <w:rStyle w:val="af7"/>
        </w:rPr>
        <w:t>Setter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Property</w:t>
      </w:r>
      <w:r w:rsidRPr="00D05F43">
        <w:rPr>
          <w:rStyle w:val="af6"/>
        </w:rPr>
        <w:t xml:space="preserve">="Background" </w:t>
      </w:r>
      <w:r w:rsidRPr="00D05F43">
        <w:rPr>
          <w:rStyle w:val="XML"/>
        </w:rPr>
        <w:t>Value</w:t>
      </w:r>
      <w:r w:rsidRPr="00D05F43">
        <w:rPr>
          <w:rStyle w:val="af6"/>
        </w:rPr>
        <w:t>="Purple" /&gt;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    &lt;</w:t>
      </w:r>
      <w:r w:rsidRPr="00D05F43">
        <w:rPr>
          <w:rStyle w:val="af7"/>
        </w:rPr>
        <w:t>Setter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Property</w:t>
      </w:r>
      <w:r w:rsidRPr="00D05F43">
        <w:rPr>
          <w:rStyle w:val="af6"/>
        </w:rPr>
        <w:t xml:space="preserve">="Foreground" </w:t>
      </w:r>
      <w:r w:rsidRPr="00D05F43">
        <w:rPr>
          <w:rStyle w:val="XML"/>
        </w:rPr>
        <w:t>Value</w:t>
      </w:r>
      <w:r w:rsidRPr="00D05F43">
        <w:rPr>
          <w:rStyle w:val="af6"/>
        </w:rPr>
        <w:t>="White" /&gt;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    &lt;</w:t>
      </w:r>
      <w:r w:rsidRPr="00D05F43">
        <w:rPr>
          <w:rStyle w:val="af7"/>
        </w:rPr>
        <w:t>Setter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Property</w:t>
      </w:r>
      <w:r w:rsidRPr="00D05F43">
        <w:rPr>
          <w:rStyle w:val="af6"/>
        </w:rPr>
        <w:t xml:space="preserve">="Height" </w:t>
      </w:r>
      <w:r w:rsidRPr="00D05F43">
        <w:rPr>
          <w:rStyle w:val="XML"/>
        </w:rPr>
        <w:t>Value</w:t>
      </w:r>
      <w:r w:rsidRPr="00D05F43">
        <w:rPr>
          <w:rStyle w:val="af6"/>
        </w:rPr>
        <w:t>="80" /&gt;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 xml:space="preserve">      &lt;</w:t>
      </w:r>
      <w:r w:rsidRPr="00D05F43">
        <w:rPr>
          <w:rStyle w:val="af7"/>
        </w:rPr>
        <w:t>Setter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Property</w:t>
      </w:r>
      <w:r w:rsidRPr="00D05F43">
        <w:rPr>
          <w:rStyle w:val="af6"/>
        </w:rPr>
        <w:t xml:space="preserve">="Width" </w:t>
      </w:r>
      <w:r w:rsidRPr="00D05F43">
        <w:rPr>
          <w:rStyle w:val="XML"/>
        </w:rPr>
        <w:t>Value</w:t>
      </w:r>
      <w:r w:rsidRPr="00D05F43">
        <w:rPr>
          <w:rStyle w:val="af6"/>
        </w:rPr>
        <w:t>="80" /&gt;</w:t>
      </w:r>
    </w:p>
    <w:p w:rsidR="00D05F43" w:rsidRPr="00B24045" w:rsidRDefault="00D05F43" w:rsidP="00D05F43">
      <w:pPr>
        <w:pStyle w:val="a4"/>
        <w:rPr>
          <w:rStyle w:val="af6"/>
          <w:lang w:val="ru-RU"/>
        </w:rPr>
      </w:pPr>
      <w:r w:rsidRPr="00D05F43">
        <w:rPr>
          <w:rStyle w:val="af6"/>
        </w:rPr>
        <w:t xml:space="preserve">    </w:t>
      </w:r>
      <w:r w:rsidRPr="00B24045">
        <w:rPr>
          <w:rStyle w:val="af6"/>
          <w:lang w:val="ru-RU"/>
        </w:rPr>
        <w:t>&lt;/</w:t>
      </w:r>
      <w:r w:rsidRPr="00D05F43">
        <w:rPr>
          <w:rStyle w:val="af7"/>
        </w:rPr>
        <w:t>Style</w:t>
      </w:r>
      <w:r w:rsidRPr="00B24045">
        <w:rPr>
          <w:rStyle w:val="af6"/>
          <w:lang w:val="ru-RU"/>
        </w:rPr>
        <w:t>&gt;</w:t>
      </w:r>
    </w:p>
    <w:p w:rsidR="00D05F43" w:rsidRPr="00B24045" w:rsidRDefault="00D05F43" w:rsidP="00D05F43">
      <w:pPr>
        <w:pStyle w:val="a4"/>
        <w:rPr>
          <w:rStyle w:val="af6"/>
          <w:lang w:val="ru-RU"/>
        </w:rPr>
      </w:pPr>
      <w:r w:rsidRPr="00B24045">
        <w:rPr>
          <w:rStyle w:val="af6"/>
          <w:lang w:val="ru-RU"/>
        </w:rPr>
        <w:t xml:space="preserve">  &lt;/</w:t>
      </w:r>
      <w:r w:rsidRPr="00D05F43">
        <w:rPr>
          <w:rStyle w:val="af7"/>
        </w:rPr>
        <w:t>StackPanel</w:t>
      </w:r>
      <w:r w:rsidRPr="00B24045">
        <w:rPr>
          <w:rStyle w:val="af7"/>
          <w:lang w:val="ru-RU"/>
        </w:rPr>
        <w:t>.</w:t>
      </w:r>
      <w:r w:rsidRPr="00D05F43">
        <w:rPr>
          <w:rStyle w:val="af7"/>
        </w:rPr>
        <w:t>Resources</w:t>
      </w:r>
      <w:r w:rsidRPr="00B24045">
        <w:rPr>
          <w:rStyle w:val="af6"/>
          <w:lang w:val="ru-RU"/>
        </w:rPr>
        <w:t>&gt;</w:t>
      </w:r>
    </w:p>
    <w:p w:rsidR="00B24045" w:rsidRDefault="00B24045" w:rsidP="00D05F43">
      <w:pPr>
        <w:pStyle w:val="a4"/>
        <w:rPr>
          <w:rStyle w:val="af6"/>
          <w:lang w:val="ru-RU"/>
        </w:rPr>
      </w:pPr>
    </w:p>
    <w:p w:rsidR="00D05F43" w:rsidRPr="00D05F43" w:rsidRDefault="00D05F43" w:rsidP="00D05F43">
      <w:pPr>
        <w:pStyle w:val="a4"/>
        <w:rPr>
          <w:rStyle w:val="af4"/>
        </w:rPr>
      </w:pPr>
      <w:r w:rsidRPr="00B24045">
        <w:rPr>
          <w:rStyle w:val="af6"/>
          <w:lang w:val="ru-RU"/>
        </w:rPr>
        <w:t xml:space="preserve">  </w:t>
      </w:r>
      <w:proofErr w:type="gramStart"/>
      <w:r w:rsidRPr="00D05F43">
        <w:rPr>
          <w:rStyle w:val="af4"/>
        </w:rPr>
        <w:t>&lt;!--</w:t>
      </w:r>
      <w:proofErr w:type="gramEnd"/>
      <w:r w:rsidRPr="00D05F43">
        <w:rPr>
          <w:rStyle w:val="af4"/>
        </w:rPr>
        <w:t xml:space="preserve"> эта кнопка будет иметь указанный выше стиль --&gt;</w:t>
      </w:r>
    </w:p>
    <w:p w:rsidR="00D05F43" w:rsidRDefault="00D05F43" w:rsidP="00D05F43">
      <w:pPr>
        <w:pStyle w:val="a4"/>
        <w:rPr>
          <w:rStyle w:val="af6"/>
          <w:lang w:val="ru-RU"/>
        </w:rPr>
      </w:pPr>
      <w:r w:rsidRPr="00B24045">
        <w:rPr>
          <w:rStyle w:val="af6"/>
          <w:lang w:val="ru-RU"/>
        </w:rPr>
        <w:t xml:space="preserve">  &lt;</w:t>
      </w:r>
      <w:r w:rsidRPr="00D05F43">
        <w:rPr>
          <w:rStyle w:val="af7"/>
        </w:rPr>
        <w:t>Button</w:t>
      </w:r>
      <w:r w:rsidRPr="00B24045">
        <w:rPr>
          <w:rStyle w:val="af6"/>
          <w:lang w:val="ru-RU"/>
        </w:rPr>
        <w:t xml:space="preserve"> </w:t>
      </w:r>
      <w:r w:rsidRPr="00D05F43">
        <w:rPr>
          <w:rStyle w:val="XML"/>
        </w:rPr>
        <w:t>Content</w:t>
      </w:r>
      <w:r w:rsidRPr="00B24045">
        <w:rPr>
          <w:rStyle w:val="af6"/>
          <w:lang w:val="ru-RU"/>
        </w:rPr>
        <w:t>="</w:t>
      </w:r>
      <w:r w:rsidRPr="00D05F43">
        <w:rPr>
          <w:rStyle w:val="af6"/>
        </w:rPr>
        <w:t>One</w:t>
      </w:r>
      <w:r w:rsidRPr="00B24045">
        <w:rPr>
          <w:rStyle w:val="af6"/>
          <w:lang w:val="ru-RU"/>
        </w:rPr>
        <w:t>" /&gt;</w:t>
      </w:r>
    </w:p>
    <w:p w:rsidR="00D05F43" w:rsidRPr="00D05F43" w:rsidRDefault="00D05F43" w:rsidP="00D05F43">
      <w:pPr>
        <w:pStyle w:val="a4"/>
        <w:rPr>
          <w:rStyle w:val="af4"/>
        </w:rPr>
      </w:pPr>
      <w:r w:rsidRPr="00B24045">
        <w:rPr>
          <w:rStyle w:val="af6"/>
          <w:lang w:val="ru-RU"/>
        </w:rPr>
        <w:t xml:space="preserve">  </w:t>
      </w:r>
      <w:proofErr w:type="gramStart"/>
      <w:r w:rsidRPr="00D05F43">
        <w:rPr>
          <w:rStyle w:val="af4"/>
        </w:rPr>
        <w:t>&lt;!--</w:t>
      </w:r>
      <w:proofErr w:type="gramEnd"/>
      <w:r w:rsidRPr="00D05F43">
        <w:rPr>
          <w:rStyle w:val="af4"/>
        </w:rPr>
        <w:t xml:space="preserve"> у этой кнопки такой же стиль, но задана своя ширина --&gt;</w:t>
      </w:r>
    </w:p>
    <w:p w:rsidR="00D05F43" w:rsidRDefault="00D05F43" w:rsidP="00D05F43">
      <w:pPr>
        <w:pStyle w:val="a4"/>
        <w:rPr>
          <w:rStyle w:val="af6"/>
          <w:lang w:val="ru-RU"/>
        </w:rPr>
      </w:pPr>
      <w:r w:rsidRPr="00B24045">
        <w:rPr>
          <w:rStyle w:val="af6"/>
          <w:lang w:val="ru-RU"/>
        </w:rPr>
        <w:t xml:space="preserve">  &lt;</w:t>
      </w:r>
      <w:r w:rsidRPr="00D05F43">
        <w:rPr>
          <w:rStyle w:val="af7"/>
        </w:rPr>
        <w:t>Button</w:t>
      </w:r>
      <w:r w:rsidRPr="00B24045">
        <w:rPr>
          <w:rStyle w:val="af6"/>
          <w:lang w:val="ru-RU"/>
        </w:rPr>
        <w:t xml:space="preserve"> </w:t>
      </w:r>
      <w:r w:rsidRPr="00D05F43">
        <w:rPr>
          <w:rStyle w:val="XML"/>
        </w:rPr>
        <w:t>Width</w:t>
      </w:r>
      <w:r w:rsidRPr="00B24045">
        <w:rPr>
          <w:rStyle w:val="af6"/>
          <w:lang w:val="ru-RU"/>
        </w:rPr>
        <w:t xml:space="preserve">="140" </w:t>
      </w:r>
      <w:r w:rsidRPr="00D05F43">
        <w:rPr>
          <w:rStyle w:val="XML"/>
        </w:rPr>
        <w:t>Content</w:t>
      </w:r>
      <w:r w:rsidRPr="00B24045">
        <w:rPr>
          <w:rStyle w:val="af6"/>
          <w:lang w:val="ru-RU"/>
        </w:rPr>
        <w:t>="</w:t>
      </w:r>
      <w:r w:rsidRPr="00D05F43">
        <w:rPr>
          <w:rStyle w:val="af6"/>
        </w:rPr>
        <w:t>Two</w:t>
      </w:r>
      <w:r w:rsidRPr="00B24045">
        <w:rPr>
          <w:rStyle w:val="af6"/>
          <w:lang w:val="ru-RU"/>
        </w:rPr>
        <w:t>" /&gt;</w:t>
      </w:r>
    </w:p>
    <w:p w:rsidR="00D05F43" w:rsidRPr="00D05F43" w:rsidRDefault="00D05F43" w:rsidP="00D05F43">
      <w:pPr>
        <w:pStyle w:val="a4"/>
        <w:rPr>
          <w:rStyle w:val="af4"/>
        </w:rPr>
      </w:pPr>
      <w:r w:rsidRPr="00B24045">
        <w:rPr>
          <w:rStyle w:val="af6"/>
          <w:lang w:val="ru-RU"/>
        </w:rPr>
        <w:t xml:space="preserve">  </w:t>
      </w:r>
      <w:proofErr w:type="gramStart"/>
      <w:r w:rsidRPr="00D05F43">
        <w:rPr>
          <w:rStyle w:val="af4"/>
        </w:rPr>
        <w:t>&lt;!--</w:t>
      </w:r>
      <w:proofErr w:type="gramEnd"/>
      <w:r w:rsidRPr="00D05F43">
        <w:rPr>
          <w:rStyle w:val="af4"/>
        </w:rPr>
        <w:t xml:space="preserve"> убрали стиль у кнопки, присвоив Style значение null --&gt;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B24045">
        <w:rPr>
          <w:rStyle w:val="af6"/>
          <w:lang w:val="ru-RU"/>
        </w:rPr>
        <w:t xml:space="preserve">  </w:t>
      </w:r>
      <w:r w:rsidRPr="00D05F43">
        <w:rPr>
          <w:rStyle w:val="af6"/>
        </w:rPr>
        <w:t>&lt;</w:t>
      </w:r>
      <w:r w:rsidRPr="00D05F43">
        <w:rPr>
          <w:rStyle w:val="af7"/>
        </w:rPr>
        <w:t>Button</w:t>
      </w:r>
      <w:r w:rsidRPr="00D05F43">
        <w:rPr>
          <w:rStyle w:val="af6"/>
        </w:rPr>
        <w:t xml:space="preserve"> </w:t>
      </w:r>
      <w:r w:rsidRPr="00D05F43">
        <w:rPr>
          <w:rStyle w:val="XML"/>
        </w:rPr>
        <w:t>Style</w:t>
      </w:r>
      <w:r w:rsidRPr="00D05F43">
        <w:rPr>
          <w:rStyle w:val="af6"/>
        </w:rPr>
        <w:t>="{</w:t>
      </w:r>
      <w:r w:rsidRPr="00D05F43">
        <w:rPr>
          <w:rStyle w:val="af7"/>
        </w:rPr>
        <w:t>x</w:t>
      </w:r>
      <w:proofErr w:type="gramStart"/>
      <w:r w:rsidRPr="00D05F43">
        <w:rPr>
          <w:rStyle w:val="af7"/>
        </w:rPr>
        <w:t>:Null</w:t>
      </w:r>
      <w:proofErr w:type="gramEnd"/>
      <w:r w:rsidRPr="00D05F43">
        <w:rPr>
          <w:rStyle w:val="af6"/>
        </w:rPr>
        <w:t xml:space="preserve">}" </w:t>
      </w:r>
      <w:r w:rsidRPr="00D05F43">
        <w:rPr>
          <w:rStyle w:val="XML"/>
        </w:rPr>
        <w:t>Content</w:t>
      </w:r>
      <w:r w:rsidRPr="00D05F43">
        <w:rPr>
          <w:rStyle w:val="af6"/>
        </w:rPr>
        <w:t>="Three" /&gt;</w:t>
      </w:r>
    </w:p>
    <w:p w:rsidR="00D05F43" w:rsidRPr="00D05F43" w:rsidRDefault="00D05F43" w:rsidP="00D05F43">
      <w:pPr>
        <w:pStyle w:val="a4"/>
        <w:rPr>
          <w:rStyle w:val="af6"/>
        </w:rPr>
      </w:pPr>
      <w:r w:rsidRPr="00D05F43">
        <w:rPr>
          <w:rStyle w:val="af6"/>
        </w:rPr>
        <w:t>&lt;/</w:t>
      </w:r>
      <w:r w:rsidRPr="00D05F43">
        <w:rPr>
          <w:rStyle w:val="af7"/>
        </w:rPr>
        <w:t>StackPanel</w:t>
      </w:r>
      <w:r w:rsidRPr="00D05F43">
        <w:rPr>
          <w:rStyle w:val="af6"/>
        </w:rPr>
        <w:t>&gt;</w:t>
      </w:r>
    </w:p>
    <w:p w:rsidR="00D05F43" w:rsidRDefault="00482A91" w:rsidP="00D05F43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tyleApplie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43" w:rsidRDefault="00D05F43" w:rsidP="00D05F43">
      <w:pPr>
        <w:pStyle w:val="af"/>
      </w:pPr>
      <w:r>
        <w:t>Рис. 40. Различные варианты применения стиля.</w:t>
      </w:r>
    </w:p>
    <w:p w:rsidR="00A36068" w:rsidRDefault="00A36068" w:rsidP="00D05F43">
      <w:r>
        <w:lastRenderedPageBreak/>
        <w:t xml:space="preserve">При описании стилей часто применяются триггеры. </w:t>
      </w:r>
      <w:r w:rsidRPr="00B24045">
        <w:rPr>
          <w:rStyle w:val="a8"/>
        </w:rPr>
        <w:t>Триггер</w:t>
      </w:r>
      <w:r>
        <w:t xml:space="preserve"> – это способ описания реакции на изменение, альтернативный применению обработчиков событий. Триггеры имеют два достоинства. Во-первых, их легко задать декларативно. Во-вторых, для триггера указывается только условие старта, условие завершения действия триггера указывать не надо.</w:t>
      </w:r>
    </w:p>
    <w:p w:rsidR="00A36068" w:rsidRDefault="00A36068" w:rsidP="00A36068">
      <w:r>
        <w:t xml:space="preserve">Каждый триггер является экземпляром класса, который наследуется от </w:t>
      </w:r>
      <w:r w:rsidRPr="00B24045">
        <w:rPr>
          <w:rStyle w:val="a9"/>
        </w:rPr>
        <w:t>System.Windows.</w:t>
      </w:r>
      <w:r w:rsidRPr="00B24045">
        <w:rPr>
          <w:rStyle w:val="af5"/>
        </w:rPr>
        <w:t>TriggerBase</w:t>
      </w:r>
      <w:r>
        <w:t>. В WPF доступно пять видов триггеров:</w:t>
      </w:r>
    </w:p>
    <w:p w:rsidR="00A36068" w:rsidRDefault="00B24045" w:rsidP="00A36068">
      <w:r>
        <w:t xml:space="preserve">1. </w:t>
      </w:r>
      <w:r w:rsidR="00A36068" w:rsidRPr="00B24045">
        <w:rPr>
          <w:rStyle w:val="a8"/>
        </w:rPr>
        <w:t>Триггер свойства</w:t>
      </w:r>
      <w:r w:rsidR="00A36068">
        <w:t xml:space="preserve"> – класс </w:t>
      </w:r>
      <w:r w:rsidR="00A36068" w:rsidRPr="00B24045">
        <w:rPr>
          <w:rStyle w:val="af5"/>
        </w:rPr>
        <w:t>Trigger</w:t>
      </w:r>
      <w:r w:rsidR="00A36068">
        <w:t>. Это триггер самого простого типа. Он следит за появлением изменений в свойстве зависимостей.</w:t>
      </w:r>
    </w:p>
    <w:p w:rsidR="00A36068" w:rsidRDefault="00B24045" w:rsidP="00A36068">
      <w:r>
        <w:t xml:space="preserve">2. </w:t>
      </w:r>
      <w:r w:rsidR="00A36068" w:rsidRPr="00B24045">
        <w:rPr>
          <w:rStyle w:val="a8"/>
        </w:rPr>
        <w:t>Триггер события</w:t>
      </w:r>
      <w:r w:rsidR="00A36068">
        <w:t xml:space="preserve"> – класс </w:t>
      </w:r>
      <w:r w:rsidR="00A36068" w:rsidRPr="00B24045">
        <w:rPr>
          <w:rStyle w:val="af5"/>
        </w:rPr>
        <w:t>EventTrigger</w:t>
      </w:r>
      <w:r w:rsidR="00A36068">
        <w:t>. Триггер следит за наступлением указанного события.</w:t>
      </w:r>
      <w:r>
        <w:t xml:space="preserve"> Триггеры событий применяются в анимации.</w:t>
      </w:r>
    </w:p>
    <w:p w:rsidR="00A36068" w:rsidRDefault="00B24045" w:rsidP="00A36068">
      <w:r>
        <w:t xml:space="preserve">3. </w:t>
      </w:r>
      <w:r w:rsidR="00A36068" w:rsidRPr="00B24045">
        <w:rPr>
          <w:rStyle w:val="a8"/>
        </w:rPr>
        <w:t>Триггер данных</w:t>
      </w:r>
      <w:r w:rsidR="00A36068">
        <w:t xml:space="preserve"> – класс </w:t>
      </w:r>
      <w:r w:rsidR="00A36068" w:rsidRPr="00B24045">
        <w:rPr>
          <w:rStyle w:val="af5"/>
        </w:rPr>
        <w:t>DataTrigger</w:t>
      </w:r>
      <w:r w:rsidR="00A36068">
        <w:t>. Этот триггер работает со связыванием данных. Он похож на триггер свойства, но следит за появлением изменений не в свойстве зависимостей, а в любых связанных данных.</w:t>
      </w:r>
    </w:p>
    <w:p w:rsidR="00A36068" w:rsidRDefault="00B24045" w:rsidP="00A36068">
      <w:r>
        <w:t xml:space="preserve">4. </w:t>
      </w:r>
      <w:r w:rsidR="00A36068" w:rsidRPr="00B24045">
        <w:rPr>
          <w:rStyle w:val="a8"/>
        </w:rPr>
        <w:t>Мультитриггер</w:t>
      </w:r>
      <w:r w:rsidR="00A36068">
        <w:t xml:space="preserve"> – класс </w:t>
      </w:r>
      <w:r w:rsidR="00A36068" w:rsidRPr="00B24045">
        <w:rPr>
          <w:rStyle w:val="af5"/>
        </w:rPr>
        <w:t>MultiTrigger</w:t>
      </w:r>
      <w:r w:rsidR="00A36068">
        <w:t xml:space="preserve">. </w:t>
      </w:r>
      <w:r>
        <w:t>Т</w:t>
      </w:r>
      <w:r w:rsidR="00A36068">
        <w:t>риггер объединяет несколько триггеров свойств. Он стартует, если выполняются все условия объединяемых триггеров.</w:t>
      </w:r>
    </w:p>
    <w:p w:rsidR="00A36068" w:rsidRDefault="00B24045" w:rsidP="00A36068">
      <w:r>
        <w:t xml:space="preserve">5. </w:t>
      </w:r>
      <w:r w:rsidR="00A36068" w:rsidRPr="00B24045">
        <w:rPr>
          <w:rStyle w:val="a8"/>
        </w:rPr>
        <w:t>Мультитриггер данных</w:t>
      </w:r>
      <w:r w:rsidR="00A36068">
        <w:t xml:space="preserve"> – класс </w:t>
      </w:r>
      <w:r w:rsidR="00A36068" w:rsidRPr="00B24045">
        <w:rPr>
          <w:rStyle w:val="af5"/>
        </w:rPr>
        <w:t>MultiDataTrigger</w:t>
      </w:r>
      <w:r w:rsidR="00A36068">
        <w:t>. Подобен мультитриггеру, но объединяет несколько триггеров данных.</w:t>
      </w:r>
    </w:p>
    <w:p w:rsidR="00A36068" w:rsidRDefault="00A36068" w:rsidP="00A36068">
      <w:r>
        <w:t xml:space="preserve">Для декларации и хранения триггеров у классов </w:t>
      </w:r>
      <w:r w:rsidRPr="00B24045">
        <w:rPr>
          <w:rStyle w:val="af5"/>
        </w:rPr>
        <w:t>FrameworkElement</w:t>
      </w:r>
      <w:r>
        <w:t xml:space="preserve">, </w:t>
      </w:r>
      <w:r w:rsidRPr="00B24045">
        <w:rPr>
          <w:rStyle w:val="af5"/>
        </w:rPr>
        <w:t>Style</w:t>
      </w:r>
      <w:r>
        <w:t xml:space="preserve">, </w:t>
      </w:r>
      <w:r w:rsidRPr="00B24045">
        <w:rPr>
          <w:rStyle w:val="af5"/>
        </w:rPr>
        <w:t>DataTemplate</w:t>
      </w:r>
      <w:r>
        <w:t xml:space="preserve"> и </w:t>
      </w:r>
      <w:r w:rsidRPr="00B24045">
        <w:rPr>
          <w:rStyle w:val="af5"/>
        </w:rPr>
        <w:t>ControlTemplate</w:t>
      </w:r>
      <w:r>
        <w:t xml:space="preserve"> имеется коллекция </w:t>
      </w:r>
      <w:r w:rsidRPr="00B24045">
        <w:rPr>
          <w:rStyle w:val="a9"/>
        </w:rPr>
        <w:t>Triggers</w:t>
      </w:r>
      <w:r>
        <w:t xml:space="preserve">. Правда, </w:t>
      </w:r>
      <w:r w:rsidRPr="00B24045">
        <w:rPr>
          <w:rStyle w:val="af5"/>
        </w:rPr>
        <w:t>FrameworkElement</w:t>
      </w:r>
      <w:r>
        <w:t xml:space="preserve"> поддерживает только триггеры событий.</w:t>
      </w:r>
    </w:p>
    <w:p w:rsidR="00A36068" w:rsidRDefault="00A36068" w:rsidP="00A36068">
      <w:r>
        <w:t>Рассмотрим применение триггеров свойств при описании стиля. У триггера свойства настраиваются:</w:t>
      </w:r>
    </w:p>
    <w:p w:rsidR="00A36068" w:rsidRDefault="00B24045" w:rsidP="00A36068">
      <w:r>
        <w:t>– и</w:t>
      </w:r>
      <w:r w:rsidR="00A36068">
        <w:t>мя свойства, с которым связан триггер;</w:t>
      </w:r>
    </w:p>
    <w:p w:rsidR="00A36068" w:rsidRDefault="00B24045" w:rsidP="00A36068">
      <w:r>
        <w:t>– з</w:t>
      </w:r>
      <w:r w:rsidR="00A36068">
        <w:t>начение свойства, которое задаёт условие старта триггера;</w:t>
      </w:r>
    </w:p>
    <w:p w:rsidR="00A36068" w:rsidRDefault="00B24045" w:rsidP="00A36068">
      <w:r>
        <w:t>– к</w:t>
      </w:r>
      <w:r w:rsidR="00A36068">
        <w:t xml:space="preserve">оллекция </w:t>
      </w:r>
      <w:r w:rsidR="00A36068" w:rsidRPr="00B24045">
        <w:rPr>
          <w:rStyle w:val="a9"/>
        </w:rPr>
        <w:t>Setters</w:t>
      </w:r>
      <w:r w:rsidR="00A36068">
        <w:t>, описывающая действие триггера.</w:t>
      </w:r>
    </w:p>
    <w:p w:rsidR="00A36068" w:rsidRDefault="00A36068" w:rsidP="00A36068">
      <w:r>
        <w:t>Взяв за основу первый пример этого параграфа, модифицируем стиль при помощи триггера так, чтобы при перемещении над кнопкой указателя мыши происходил поворот кнопки: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>&lt;</w:t>
      </w:r>
      <w:r w:rsidRPr="00BC27DD">
        <w:rPr>
          <w:rStyle w:val="af7"/>
        </w:rPr>
        <w:t>Style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x</w:t>
      </w:r>
      <w:proofErr w:type="gramStart"/>
      <w:r w:rsidRPr="00BC27DD">
        <w:rPr>
          <w:rStyle w:val="XML"/>
        </w:rPr>
        <w:t>:Key</w:t>
      </w:r>
      <w:proofErr w:type="gramEnd"/>
      <w:r w:rsidRPr="00BC27DD">
        <w:rPr>
          <w:rStyle w:val="af6"/>
        </w:rPr>
        <w:t xml:space="preserve">="buttonStyle" </w:t>
      </w:r>
      <w:r w:rsidRPr="00BC27DD">
        <w:rPr>
          <w:rStyle w:val="XML"/>
        </w:rPr>
        <w:t>TargetType</w:t>
      </w:r>
      <w:r w:rsidRPr="00BC27DD">
        <w:rPr>
          <w:rStyle w:val="af6"/>
        </w:rPr>
        <w:t>="Button"&gt;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Style.Triggers</w:t>
      </w:r>
      <w:r w:rsidRPr="00BC27DD">
        <w:rPr>
          <w:rStyle w:val="af6"/>
        </w:rPr>
        <w:t>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&lt;</w:t>
      </w:r>
      <w:r w:rsidRPr="00BC27DD">
        <w:rPr>
          <w:rStyle w:val="af7"/>
        </w:rPr>
        <w:t>Trigger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="IsMouseOver" </w:t>
      </w:r>
      <w:r w:rsidRPr="00BC27DD">
        <w:rPr>
          <w:rStyle w:val="XML"/>
        </w:rPr>
        <w:t>Value</w:t>
      </w:r>
      <w:r w:rsidRPr="00BC27DD">
        <w:rPr>
          <w:rStyle w:val="af6"/>
        </w:rPr>
        <w:t>="True"&gt;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="Foreground" </w:t>
      </w:r>
      <w:r w:rsidRPr="00BC27DD">
        <w:rPr>
          <w:rStyle w:val="XML"/>
        </w:rPr>
        <w:t>Value</w:t>
      </w:r>
      <w:r w:rsidRPr="00BC27DD">
        <w:rPr>
          <w:rStyle w:val="af6"/>
        </w:rPr>
        <w:t>="Black"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>="RenderTransform"&gt;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  &lt;</w:t>
      </w:r>
      <w:r w:rsidRPr="00BC27DD">
        <w:rPr>
          <w:rStyle w:val="af7"/>
        </w:rPr>
        <w:t>Setter.Value</w:t>
      </w:r>
      <w:r w:rsidRPr="00BC27DD">
        <w:rPr>
          <w:rStyle w:val="af6"/>
        </w:rPr>
        <w:t>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    &lt;</w:t>
      </w:r>
      <w:r w:rsidRPr="00BC27DD">
        <w:rPr>
          <w:rStyle w:val="af7"/>
        </w:rPr>
        <w:t>RotateTransform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Angle</w:t>
      </w:r>
      <w:r w:rsidRPr="00BC27DD">
        <w:rPr>
          <w:rStyle w:val="af6"/>
        </w:rPr>
        <w:t>="10"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  &lt;/</w:t>
      </w:r>
      <w:r w:rsidRPr="00BC27DD">
        <w:rPr>
          <w:rStyle w:val="af7"/>
        </w:rPr>
        <w:t>Setter.Value</w:t>
      </w:r>
      <w:r w:rsidRPr="00BC27DD">
        <w:rPr>
          <w:rStyle w:val="af6"/>
        </w:rPr>
        <w:t>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&lt;/</w:t>
      </w:r>
      <w:r w:rsidRPr="00BC27DD">
        <w:rPr>
          <w:rStyle w:val="af7"/>
        </w:rPr>
        <w:t>Setter</w:t>
      </w:r>
      <w:r w:rsidRPr="00BC27DD">
        <w:rPr>
          <w:rStyle w:val="af6"/>
        </w:rPr>
        <w:t>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&lt;/</w:t>
      </w:r>
      <w:r w:rsidRPr="00BC27DD">
        <w:rPr>
          <w:rStyle w:val="af7"/>
        </w:rPr>
        <w:t>Trigger</w:t>
      </w:r>
      <w:r w:rsidRPr="00BC27DD">
        <w:rPr>
          <w:rStyle w:val="af6"/>
        </w:rPr>
        <w:t>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&lt;/</w:t>
      </w:r>
      <w:r w:rsidRPr="00BC27DD">
        <w:rPr>
          <w:rStyle w:val="af7"/>
        </w:rPr>
        <w:t>Style.Triggers</w:t>
      </w:r>
      <w:r w:rsidRPr="00BC27DD">
        <w:rPr>
          <w:rStyle w:val="af6"/>
        </w:rPr>
        <w:t>&gt;</w:t>
      </w:r>
    </w:p>
    <w:p w:rsidR="00B24045" w:rsidRPr="00BC27DD" w:rsidRDefault="00B24045" w:rsidP="00BC27DD">
      <w:pPr>
        <w:pStyle w:val="a4"/>
        <w:rPr>
          <w:rStyle w:val="af6"/>
        </w:rPr>
      </w:pP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="FontSize" </w:t>
      </w:r>
      <w:r w:rsidRPr="00BC27DD">
        <w:rPr>
          <w:rStyle w:val="XML"/>
        </w:rPr>
        <w:t>Value</w:t>
      </w:r>
      <w:r w:rsidRPr="00BC27DD">
        <w:rPr>
          <w:rStyle w:val="af6"/>
        </w:rPr>
        <w:t>="22"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="Background" </w:t>
      </w:r>
      <w:r w:rsidRPr="00BC27DD">
        <w:rPr>
          <w:rStyle w:val="XML"/>
        </w:rPr>
        <w:t>Value</w:t>
      </w:r>
      <w:r w:rsidRPr="00BC27DD">
        <w:rPr>
          <w:rStyle w:val="af6"/>
        </w:rPr>
        <w:t>="Purple"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="Foreground" </w:t>
      </w:r>
      <w:r w:rsidRPr="00BC27DD">
        <w:rPr>
          <w:rStyle w:val="XML"/>
        </w:rPr>
        <w:t>Value</w:t>
      </w:r>
      <w:r w:rsidRPr="00BC27DD">
        <w:rPr>
          <w:rStyle w:val="af6"/>
        </w:rPr>
        <w:t>="White"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lastRenderedPageBreak/>
        <w:t xml:space="preserve">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="Height" </w:t>
      </w:r>
      <w:r w:rsidRPr="00BC27DD">
        <w:rPr>
          <w:rStyle w:val="XML"/>
        </w:rPr>
        <w:t>Value</w:t>
      </w:r>
      <w:r w:rsidRPr="00BC27DD">
        <w:rPr>
          <w:rStyle w:val="af6"/>
        </w:rPr>
        <w:t>="80"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="Width" </w:t>
      </w:r>
      <w:r w:rsidRPr="00BC27DD">
        <w:rPr>
          <w:rStyle w:val="XML"/>
        </w:rPr>
        <w:t>Value</w:t>
      </w:r>
      <w:r w:rsidRPr="00BC27DD">
        <w:rPr>
          <w:rStyle w:val="af6"/>
        </w:rPr>
        <w:t>="80"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>="RenderTransformOrigin"</w:t>
      </w:r>
      <w:r w:rsidR="00BC27DD" w:rsidRPr="00BC27DD">
        <w:rPr>
          <w:rStyle w:val="af6"/>
        </w:rPr>
        <w:t xml:space="preserve"> </w:t>
      </w:r>
      <w:r w:rsidRPr="00BC27DD">
        <w:rPr>
          <w:rStyle w:val="XML"/>
        </w:rPr>
        <w:t>Value</w:t>
      </w:r>
      <w:r w:rsidRPr="00BC27DD">
        <w:rPr>
          <w:rStyle w:val="af6"/>
        </w:rPr>
        <w:t>=".5</w:t>
      </w:r>
      <w:proofErr w:type="gramStart"/>
      <w:r w:rsidRPr="00BC27DD">
        <w:rPr>
          <w:rStyle w:val="af6"/>
        </w:rPr>
        <w:t>,.</w:t>
      </w:r>
      <w:proofErr w:type="gramEnd"/>
      <w:r w:rsidRPr="00BC27DD">
        <w:rPr>
          <w:rStyle w:val="af6"/>
        </w:rPr>
        <w:t>5" /&gt;</w:t>
      </w:r>
    </w:p>
    <w:p w:rsidR="00B24045" w:rsidRPr="00BC27DD" w:rsidRDefault="00B24045" w:rsidP="00BC27DD">
      <w:pPr>
        <w:pStyle w:val="a4"/>
        <w:rPr>
          <w:rStyle w:val="af6"/>
        </w:rPr>
      </w:pPr>
      <w:r w:rsidRPr="00BC27DD">
        <w:rPr>
          <w:rStyle w:val="af6"/>
        </w:rPr>
        <w:t>&lt;/</w:t>
      </w:r>
      <w:r w:rsidRPr="00BC27DD">
        <w:rPr>
          <w:rStyle w:val="af7"/>
        </w:rPr>
        <w:t>Style</w:t>
      </w:r>
      <w:r w:rsidRPr="00BC27DD">
        <w:rPr>
          <w:rStyle w:val="af6"/>
        </w:rPr>
        <w:t>&gt;</w:t>
      </w:r>
    </w:p>
    <w:p w:rsidR="00A36068" w:rsidRDefault="00A36068" w:rsidP="00B24045">
      <w:r>
        <w:t xml:space="preserve">В следующем примере триггер используется для того, чтобы изменить внешний вид </w:t>
      </w:r>
      <w:r w:rsidRPr="00BC27DD">
        <w:rPr>
          <w:rStyle w:val="af5"/>
        </w:rPr>
        <w:t>TextBox</w:t>
      </w:r>
      <w:r>
        <w:t xml:space="preserve"> при наступлении ошибки проверки. Обратите внимание на использование привязки данных и работу с присоединёнными свойствами.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>&lt;</w:t>
      </w:r>
      <w:r w:rsidRPr="00BC27DD">
        <w:rPr>
          <w:rStyle w:val="af7"/>
        </w:rPr>
        <w:t>Style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TargetType</w:t>
      </w:r>
      <w:r w:rsidRPr="00BC27DD">
        <w:rPr>
          <w:rStyle w:val="af6"/>
        </w:rPr>
        <w:t>="TextBox"&gt;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</w:t>
      </w:r>
      <w:r w:rsidRPr="00BC27DD">
        <w:rPr>
          <w:rStyle w:val="af7"/>
        </w:rPr>
        <w:t>Style.Triggers</w:t>
      </w:r>
      <w:r w:rsidRPr="00BC27DD">
        <w:rPr>
          <w:rStyle w:val="af6"/>
        </w:rPr>
        <w:t>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&lt;</w:t>
      </w:r>
      <w:r w:rsidRPr="00BC27DD">
        <w:rPr>
          <w:rStyle w:val="af7"/>
        </w:rPr>
        <w:t>Trigger</w:t>
      </w:r>
      <w:r w:rsidRPr="00BC27DD">
        <w:rPr>
          <w:rStyle w:val="af6"/>
        </w:rPr>
        <w:t xml:space="preserve"> </w:t>
      </w:r>
      <w:r w:rsidRPr="00BC27DD">
        <w:rPr>
          <w:rStyle w:val="XML"/>
        </w:rPr>
        <w:t>Property</w:t>
      </w:r>
      <w:r w:rsidRPr="00BC27DD">
        <w:rPr>
          <w:rStyle w:val="af6"/>
        </w:rPr>
        <w:t xml:space="preserve">="Validation.HasError" </w:t>
      </w:r>
      <w:r w:rsidRPr="00BC27DD">
        <w:rPr>
          <w:rStyle w:val="XML"/>
        </w:rPr>
        <w:t>Value</w:t>
      </w:r>
      <w:r w:rsidRPr="00BC27DD">
        <w:rPr>
          <w:rStyle w:val="af6"/>
        </w:rPr>
        <w:t>="True"&gt;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&lt;</w:t>
      </w:r>
      <w:r w:rsidRPr="00E861A4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BC27DD">
        <w:rPr>
          <w:rStyle w:val="af6"/>
        </w:rPr>
        <w:t xml:space="preserve">="Background" </w:t>
      </w:r>
      <w:r w:rsidRPr="00E861A4">
        <w:rPr>
          <w:rStyle w:val="XML"/>
        </w:rPr>
        <w:t>Value</w:t>
      </w:r>
      <w:r w:rsidRPr="00BC27DD">
        <w:rPr>
          <w:rStyle w:val="af6"/>
        </w:rPr>
        <w:t>="Red" /&gt;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&lt;</w:t>
      </w:r>
      <w:r w:rsidRPr="00E861A4">
        <w:rPr>
          <w:rStyle w:val="af7"/>
        </w:rPr>
        <w:t>Setter</w:t>
      </w:r>
      <w:r w:rsidRPr="00BC27DD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BC27DD">
        <w:rPr>
          <w:rStyle w:val="af6"/>
        </w:rPr>
        <w:t>="ToolTip"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        </w:t>
      </w:r>
      <w:r w:rsidRPr="00E861A4">
        <w:rPr>
          <w:rStyle w:val="XML"/>
        </w:rPr>
        <w:t>Value</w:t>
      </w:r>
      <w:r w:rsidRPr="00BC27DD">
        <w:rPr>
          <w:rStyle w:val="af6"/>
        </w:rPr>
        <w:t>="{</w:t>
      </w:r>
      <w:r w:rsidRPr="00E861A4">
        <w:rPr>
          <w:rStyle w:val="af7"/>
        </w:rPr>
        <w:t>Binding</w:t>
      </w:r>
      <w:r w:rsidRPr="00BC27DD">
        <w:rPr>
          <w:rStyle w:val="af6"/>
        </w:rPr>
        <w:t xml:space="preserve"> </w:t>
      </w:r>
      <w:r w:rsidRPr="00E861A4">
        <w:rPr>
          <w:rStyle w:val="XML"/>
        </w:rPr>
        <w:t>RelativeSource</w:t>
      </w:r>
      <w:proofErr w:type="gramStart"/>
      <w:r w:rsidRPr="00BC27DD">
        <w:rPr>
          <w:rStyle w:val="af6"/>
        </w:rPr>
        <w:t>={</w:t>
      </w:r>
      <w:proofErr w:type="gramEnd"/>
      <w:r w:rsidRPr="00E861A4">
        <w:rPr>
          <w:rStyle w:val="af7"/>
        </w:rPr>
        <w:t>RelativeSource</w:t>
      </w:r>
      <w:r w:rsidRPr="00BC27DD">
        <w:rPr>
          <w:rStyle w:val="af6"/>
        </w:rPr>
        <w:t xml:space="preserve"> </w:t>
      </w:r>
      <w:r w:rsidRPr="00E861A4">
        <w:rPr>
          <w:rStyle w:val="XML"/>
        </w:rPr>
        <w:t>Self</w:t>
      </w:r>
      <w:r w:rsidRPr="00BC27DD">
        <w:rPr>
          <w:rStyle w:val="af6"/>
        </w:rPr>
        <w:t>},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                  </w:t>
      </w:r>
      <w:r w:rsidRPr="00E861A4">
        <w:rPr>
          <w:rStyle w:val="XML"/>
        </w:rPr>
        <w:t>Path</w:t>
      </w:r>
      <w:proofErr w:type="gramStart"/>
      <w:r w:rsidRPr="00BC27DD">
        <w:rPr>
          <w:rStyle w:val="af6"/>
        </w:rPr>
        <w:t>=(</w:t>
      </w:r>
      <w:proofErr w:type="gramEnd"/>
      <w:r w:rsidRPr="00BC27DD">
        <w:rPr>
          <w:rStyle w:val="af6"/>
        </w:rPr>
        <w:t>Validation.Errors)[0].ErrorContent}" /&gt;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  &lt;/</w:t>
      </w:r>
      <w:r w:rsidRPr="00E861A4">
        <w:rPr>
          <w:rStyle w:val="af7"/>
        </w:rPr>
        <w:t>Trigger</w:t>
      </w:r>
      <w:r w:rsidRPr="00BC27DD">
        <w:rPr>
          <w:rStyle w:val="af6"/>
        </w:rPr>
        <w:t>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 xml:space="preserve">  &lt;/</w:t>
      </w:r>
      <w:r w:rsidRPr="00E861A4">
        <w:rPr>
          <w:rStyle w:val="af7"/>
        </w:rPr>
        <w:t>Style.Triggers</w:t>
      </w:r>
      <w:r w:rsidRPr="00BC27DD">
        <w:rPr>
          <w:rStyle w:val="af6"/>
        </w:rPr>
        <w:t>&gt;</w:t>
      </w:r>
    </w:p>
    <w:p w:rsidR="00BC27DD" w:rsidRPr="00BC27DD" w:rsidRDefault="00BC27DD" w:rsidP="00BC27DD">
      <w:pPr>
        <w:pStyle w:val="a4"/>
        <w:rPr>
          <w:rStyle w:val="af6"/>
        </w:rPr>
      </w:pPr>
      <w:r w:rsidRPr="00BC27DD">
        <w:rPr>
          <w:rStyle w:val="af6"/>
        </w:rPr>
        <w:t>&lt;/</w:t>
      </w:r>
      <w:r w:rsidRPr="00E861A4">
        <w:rPr>
          <w:rStyle w:val="af7"/>
        </w:rPr>
        <w:t>Style</w:t>
      </w:r>
      <w:r w:rsidRPr="00BC27DD">
        <w:rPr>
          <w:rStyle w:val="af6"/>
        </w:rPr>
        <w:t>&gt;</w:t>
      </w:r>
    </w:p>
    <w:p w:rsidR="00A36068" w:rsidRPr="0045674B" w:rsidRDefault="00D05F43" w:rsidP="00BC27DD">
      <w:pPr>
        <w:rPr>
          <w:lang w:val="en-US"/>
        </w:rPr>
      </w:pPr>
      <w:r>
        <w:t>Ещё</w:t>
      </w:r>
      <w:r w:rsidR="00A36068" w:rsidRPr="0045674B">
        <w:rPr>
          <w:lang w:val="en-US"/>
        </w:rPr>
        <w:t xml:space="preserve"> </w:t>
      </w:r>
      <w:r w:rsidR="00A36068">
        <w:t>один</w:t>
      </w:r>
      <w:r w:rsidR="00A36068" w:rsidRPr="0045674B">
        <w:rPr>
          <w:lang w:val="en-US"/>
        </w:rPr>
        <w:t xml:space="preserve"> </w:t>
      </w:r>
      <w:r w:rsidR="00A36068">
        <w:t>пример</w:t>
      </w:r>
      <w:r w:rsidR="00A36068" w:rsidRPr="0045674B">
        <w:rPr>
          <w:lang w:val="en-US"/>
        </w:rPr>
        <w:t xml:space="preserve"> </w:t>
      </w:r>
      <w:r w:rsidR="00A36068">
        <w:t>демонстрирует</w:t>
      </w:r>
      <w:r w:rsidR="00A36068" w:rsidRPr="0045674B">
        <w:rPr>
          <w:lang w:val="en-US"/>
        </w:rPr>
        <w:t xml:space="preserve"> </w:t>
      </w:r>
      <w:r w:rsidR="00A36068">
        <w:t>использование</w:t>
      </w:r>
      <w:r w:rsidR="00A36068" w:rsidRPr="0045674B">
        <w:rPr>
          <w:lang w:val="en-US"/>
        </w:rPr>
        <w:t xml:space="preserve"> </w:t>
      </w:r>
      <w:r w:rsidR="00A36068">
        <w:t>триггера</w:t>
      </w:r>
      <w:r w:rsidR="00A36068" w:rsidRPr="0045674B">
        <w:rPr>
          <w:lang w:val="en-US"/>
        </w:rPr>
        <w:t xml:space="preserve"> </w:t>
      </w:r>
      <w:r w:rsidR="00A36068">
        <w:t>совместно</w:t>
      </w:r>
      <w:r w:rsidR="00A36068" w:rsidRPr="0045674B">
        <w:rPr>
          <w:lang w:val="en-US"/>
        </w:rPr>
        <w:t xml:space="preserve"> </w:t>
      </w:r>
      <w:r w:rsidR="00A36068">
        <w:t>со</w:t>
      </w:r>
      <w:r w:rsidR="00A36068" w:rsidRPr="0045674B">
        <w:rPr>
          <w:lang w:val="en-US"/>
        </w:rPr>
        <w:t xml:space="preserve"> </w:t>
      </w:r>
      <w:r w:rsidR="00A36068">
        <w:t>свойствами</w:t>
      </w:r>
      <w:r w:rsidR="00A36068" w:rsidRPr="0045674B">
        <w:rPr>
          <w:lang w:val="en-US"/>
        </w:rPr>
        <w:t xml:space="preserve"> </w:t>
      </w:r>
      <w:r w:rsidR="00A36068" w:rsidRPr="00E861A4">
        <w:rPr>
          <w:rStyle w:val="a9"/>
          <w:lang w:val="en-US"/>
        </w:rPr>
        <w:t>AlternationIndex</w:t>
      </w:r>
      <w:r w:rsidR="00A36068" w:rsidRPr="0045674B">
        <w:rPr>
          <w:lang w:val="en-US"/>
        </w:rPr>
        <w:t xml:space="preserve"> </w:t>
      </w:r>
      <w:r w:rsidR="00A36068">
        <w:t>и</w:t>
      </w:r>
      <w:r w:rsidR="00A36068" w:rsidRPr="0045674B">
        <w:rPr>
          <w:lang w:val="en-US"/>
        </w:rPr>
        <w:t xml:space="preserve"> </w:t>
      </w:r>
      <w:r w:rsidR="00A36068" w:rsidRPr="00E861A4">
        <w:rPr>
          <w:rStyle w:val="a9"/>
          <w:lang w:val="en-US"/>
        </w:rPr>
        <w:t>ItemContainerStyle</w:t>
      </w:r>
      <w:r w:rsidR="00A36068" w:rsidRPr="0045674B">
        <w:rPr>
          <w:lang w:val="en-US"/>
        </w:rPr>
        <w:t xml:space="preserve"> </w:t>
      </w:r>
      <w:r w:rsidR="00A36068">
        <w:t>класса</w:t>
      </w:r>
      <w:r w:rsidR="00A36068" w:rsidRPr="0045674B">
        <w:rPr>
          <w:lang w:val="en-US"/>
        </w:rPr>
        <w:t xml:space="preserve"> </w:t>
      </w:r>
      <w:r w:rsidR="00A36068" w:rsidRPr="00E861A4">
        <w:rPr>
          <w:rStyle w:val="af5"/>
        </w:rPr>
        <w:t>ItemsControl</w:t>
      </w:r>
      <w:r w:rsidR="00A36068" w:rsidRPr="0045674B">
        <w:rPr>
          <w:lang w:val="en-US"/>
        </w:rPr>
        <w:t xml:space="preserve"> </w:t>
      </w:r>
      <w:r w:rsidR="00A36068">
        <w:t>для</w:t>
      </w:r>
      <w:r w:rsidR="00A36068" w:rsidRPr="0045674B">
        <w:rPr>
          <w:lang w:val="en-US"/>
        </w:rPr>
        <w:t xml:space="preserve"> </w:t>
      </w:r>
      <w:r w:rsidR="00A36068">
        <w:t>организации</w:t>
      </w:r>
      <w:r w:rsidR="00A36068" w:rsidRPr="0045674B">
        <w:rPr>
          <w:lang w:val="en-US"/>
        </w:rPr>
        <w:t xml:space="preserve"> </w:t>
      </w:r>
      <w:r w:rsidR="00A36068">
        <w:t>чередования</w:t>
      </w:r>
      <w:r w:rsidR="00A36068" w:rsidRPr="0045674B">
        <w:rPr>
          <w:lang w:val="en-US"/>
        </w:rPr>
        <w:t xml:space="preserve"> </w:t>
      </w:r>
      <w:r w:rsidR="00A36068">
        <w:t>внешнего</w:t>
      </w:r>
      <w:r w:rsidR="00A36068" w:rsidRPr="0045674B">
        <w:rPr>
          <w:lang w:val="en-US"/>
        </w:rPr>
        <w:t xml:space="preserve"> </w:t>
      </w:r>
      <w:r w:rsidR="00A36068">
        <w:t>вида</w:t>
      </w:r>
      <w:r w:rsidR="00A36068" w:rsidRPr="0045674B">
        <w:rPr>
          <w:lang w:val="en-US"/>
        </w:rPr>
        <w:t xml:space="preserve"> </w:t>
      </w:r>
      <w:r w:rsidR="00A36068">
        <w:t>строк</w:t>
      </w:r>
      <w:r w:rsidR="00A36068" w:rsidRPr="0045674B">
        <w:rPr>
          <w:lang w:val="en-US"/>
        </w:rPr>
        <w:t xml:space="preserve"> </w:t>
      </w:r>
      <w:r w:rsidR="00A36068">
        <w:t>в</w:t>
      </w:r>
      <w:r w:rsidR="00A36068" w:rsidRPr="0045674B">
        <w:rPr>
          <w:lang w:val="en-US"/>
        </w:rPr>
        <w:t xml:space="preserve"> </w:t>
      </w:r>
      <w:r w:rsidR="00A36068">
        <w:t>элементе</w:t>
      </w:r>
      <w:r w:rsidR="00A36068" w:rsidRPr="0045674B">
        <w:rPr>
          <w:lang w:val="en-US"/>
        </w:rPr>
        <w:t xml:space="preserve"> </w:t>
      </w:r>
      <w:r w:rsidR="00A36068" w:rsidRPr="00E861A4">
        <w:rPr>
          <w:rStyle w:val="af5"/>
        </w:rPr>
        <w:t>ListBox</w:t>
      </w:r>
      <w:r w:rsidR="00A36068" w:rsidRPr="0045674B">
        <w:rPr>
          <w:lang w:val="en-US"/>
        </w:rPr>
        <w:t>: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>&lt;</w:t>
      </w:r>
      <w:r w:rsidRPr="00E861A4">
        <w:rPr>
          <w:rStyle w:val="af7"/>
        </w:rPr>
        <w:t>StackPanel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&lt;</w:t>
      </w:r>
      <w:r w:rsidRPr="00E861A4">
        <w:rPr>
          <w:rStyle w:val="af7"/>
        </w:rPr>
        <w:t>StackPanel.Resources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</w:t>
      </w:r>
      <w:r w:rsidRPr="00E861A4">
        <w:rPr>
          <w:rStyle w:val="af7"/>
        </w:rPr>
        <w:t>Style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x</w:t>
      </w:r>
      <w:proofErr w:type="gramStart"/>
      <w:r w:rsidRPr="00E861A4">
        <w:rPr>
          <w:rStyle w:val="XML"/>
        </w:rPr>
        <w:t>:Key</w:t>
      </w:r>
      <w:proofErr w:type="gramEnd"/>
      <w:r w:rsidRPr="00E861A4">
        <w:rPr>
          <w:rStyle w:val="af6"/>
        </w:rPr>
        <w:t xml:space="preserve">="AltRowStyle" </w:t>
      </w:r>
      <w:r w:rsidRPr="00E861A4">
        <w:rPr>
          <w:rStyle w:val="XML"/>
        </w:rPr>
        <w:t>TargetType</w:t>
      </w:r>
      <w:r w:rsidRPr="00E861A4">
        <w:rPr>
          <w:rStyle w:val="af6"/>
        </w:rPr>
        <w:t>="ItemsControl"&gt;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&lt;</w:t>
      </w:r>
      <w:r w:rsidRPr="00E861A4">
        <w:rPr>
          <w:rStyle w:val="af7"/>
        </w:rPr>
        <w:t>Setter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E861A4">
        <w:rPr>
          <w:rStyle w:val="af6"/>
        </w:rPr>
        <w:t xml:space="preserve">="Background" </w:t>
      </w:r>
      <w:r w:rsidRPr="00E861A4">
        <w:rPr>
          <w:rStyle w:val="XML"/>
        </w:rPr>
        <w:t>Value</w:t>
      </w:r>
      <w:r w:rsidRPr="00E861A4">
        <w:rPr>
          <w:rStyle w:val="af6"/>
        </w:rPr>
        <w:t>="</w:t>
      </w:r>
      <w:r w:rsidR="00D01B2A" w:rsidRPr="00D01B2A">
        <w:rPr>
          <w:rStyle w:val="af6"/>
        </w:rPr>
        <w:t>LightGray</w:t>
      </w:r>
      <w:r w:rsidRPr="00E861A4">
        <w:rPr>
          <w:rStyle w:val="af6"/>
        </w:rPr>
        <w:t>"/&gt;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&lt;</w:t>
      </w:r>
      <w:r w:rsidRPr="00E861A4">
        <w:rPr>
          <w:rStyle w:val="af7"/>
        </w:rPr>
        <w:t>Setter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E861A4">
        <w:rPr>
          <w:rStyle w:val="af6"/>
        </w:rPr>
        <w:t xml:space="preserve">="Foreground" </w:t>
      </w:r>
      <w:r w:rsidRPr="00E861A4">
        <w:rPr>
          <w:rStyle w:val="XML"/>
        </w:rPr>
        <w:t>Value</w:t>
      </w:r>
      <w:r w:rsidRPr="00E861A4">
        <w:rPr>
          <w:rStyle w:val="af6"/>
        </w:rPr>
        <w:t>="White"/&gt;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&lt;</w:t>
      </w:r>
      <w:r w:rsidRPr="00E861A4">
        <w:rPr>
          <w:rStyle w:val="af7"/>
        </w:rPr>
        <w:t>Style.Triggers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  &lt;</w:t>
      </w:r>
      <w:r w:rsidRPr="00E861A4">
        <w:rPr>
          <w:rStyle w:val="af7"/>
        </w:rPr>
        <w:t>Trigger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E861A4">
        <w:rPr>
          <w:rStyle w:val="af6"/>
        </w:rPr>
        <w:t>="</w:t>
      </w:r>
      <w:bookmarkStart w:id="103" w:name="OLE_LINK106"/>
      <w:r w:rsidRPr="00E861A4">
        <w:rPr>
          <w:rStyle w:val="af6"/>
        </w:rPr>
        <w:t>ItemsControl</w:t>
      </w:r>
      <w:bookmarkEnd w:id="103"/>
      <w:r w:rsidRPr="00E861A4">
        <w:rPr>
          <w:rStyle w:val="af6"/>
        </w:rPr>
        <w:t xml:space="preserve">.AlternationIndex" </w:t>
      </w:r>
      <w:r w:rsidRPr="00E861A4">
        <w:rPr>
          <w:rStyle w:val="XML"/>
        </w:rPr>
        <w:t>Value</w:t>
      </w:r>
      <w:r w:rsidRPr="00E861A4">
        <w:rPr>
          <w:rStyle w:val="af6"/>
        </w:rPr>
        <w:t>="1"&gt;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    &lt;</w:t>
      </w:r>
      <w:r w:rsidRPr="00E861A4">
        <w:rPr>
          <w:rStyle w:val="af7"/>
        </w:rPr>
        <w:t>Setter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E861A4">
        <w:rPr>
          <w:rStyle w:val="af6"/>
        </w:rPr>
        <w:t xml:space="preserve">="Background" </w:t>
      </w:r>
      <w:r w:rsidRPr="00E861A4">
        <w:rPr>
          <w:rStyle w:val="XML"/>
        </w:rPr>
        <w:t>Value</w:t>
      </w:r>
      <w:r w:rsidRPr="00E861A4">
        <w:rPr>
          <w:rStyle w:val="af6"/>
        </w:rPr>
        <w:t>="White"/&gt;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    &lt;</w:t>
      </w:r>
      <w:r w:rsidRPr="00E861A4">
        <w:rPr>
          <w:rStyle w:val="af7"/>
        </w:rPr>
        <w:t>Setter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Property</w:t>
      </w:r>
      <w:r w:rsidRPr="00E861A4">
        <w:rPr>
          <w:rStyle w:val="af6"/>
        </w:rPr>
        <w:t xml:space="preserve">="Foreground" </w:t>
      </w:r>
      <w:r w:rsidRPr="00E861A4">
        <w:rPr>
          <w:rStyle w:val="XML"/>
        </w:rPr>
        <w:t>Value</w:t>
      </w:r>
      <w:r w:rsidRPr="00E861A4">
        <w:rPr>
          <w:rStyle w:val="af6"/>
        </w:rPr>
        <w:t>="Black"/&gt;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  &lt;/</w:t>
      </w:r>
      <w:r w:rsidRPr="00E861A4">
        <w:rPr>
          <w:rStyle w:val="af7"/>
        </w:rPr>
        <w:t>Trigger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&lt;/</w:t>
      </w:r>
      <w:r w:rsidRPr="00E861A4">
        <w:rPr>
          <w:rStyle w:val="af7"/>
        </w:rPr>
        <w:t>Style.Triggers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&lt;/</w:t>
      </w:r>
      <w:r w:rsidRPr="00E861A4">
        <w:rPr>
          <w:rStyle w:val="af7"/>
        </w:rPr>
        <w:t>Style</w:t>
      </w:r>
      <w:r w:rsidRPr="00E861A4">
        <w:rPr>
          <w:rStyle w:val="af6"/>
        </w:rPr>
        <w:t>&gt;</w:t>
      </w:r>
    </w:p>
    <w:p w:rsidR="00E861A4" w:rsidRPr="0045674B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&lt;/</w:t>
      </w:r>
      <w:r w:rsidRPr="00E861A4">
        <w:rPr>
          <w:rStyle w:val="af7"/>
        </w:rPr>
        <w:t>StackPanel.Resources</w:t>
      </w:r>
      <w:r w:rsidRPr="00E861A4">
        <w:rPr>
          <w:rStyle w:val="af6"/>
        </w:rPr>
        <w:t>&gt;</w:t>
      </w:r>
    </w:p>
    <w:p w:rsidR="00E861A4" w:rsidRPr="0045674B" w:rsidRDefault="00E861A4" w:rsidP="00E861A4">
      <w:pPr>
        <w:pStyle w:val="a4"/>
        <w:rPr>
          <w:rStyle w:val="af6"/>
        </w:rPr>
      </w:pP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&lt;</w:t>
      </w:r>
      <w:r w:rsidRPr="00E861A4">
        <w:rPr>
          <w:rStyle w:val="af7"/>
        </w:rPr>
        <w:t>ListBox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AlternationCount</w:t>
      </w:r>
      <w:r w:rsidRPr="00E861A4">
        <w:rPr>
          <w:rStyle w:val="af6"/>
        </w:rPr>
        <w:t xml:space="preserve">="2" </w:t>
      </w:r>
      <w:r w:rsidRPr="00E861A4">
        <w:rPr>
          <w:rStyle w:val="XML"/>
        </w:rPr>
        <w:t>Margin</w:t>
      </w:r>
      <w:r w:rsidRPr="00E861A4">
        <w:rPr>
          <w:rStyle w:val="af6"/>
        </w:rPr>
        <w:t>="20"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       </w:t>
      </w:r>
      <w:r w:rsidRPr="00E861A4">
        <w:rPr>
          <w:rStyle w:val="XML"/>
        </w:rPr>
        <w:t>ItemContainerStyle</w:t>
      </w:r>
      <w:r w:rsidRPr="00E861A4">
        <w:rPr>
          <w:rStyle w:val="af6"/>
        </w:rPr>
        <w:t>="{</w:t>
      </w:r>
      <w:r w:rsidRPr="00E861A4">
        <w:rPr>
          <w:rStyle w:val="af7"/>
        </w:rPr>
        <w:t>StaticResource</w:t>
      </w:r>
      <w:r w:rsidRPr="00E861A4">
        <w:rPr>
          <w:rStyle w:val="af6"/>
        </w:rPr>
        <w:t xml:space="preserve"> </w:t>
      </w:r>
      <w:r w:rsidRPr="00E861A4">
        <w:rPr>
          <w:rStyle w:val="XML"/>
        </w:rPr>
        <w:t>AltRowStyle</w:t>
      </w:r>
      <w:r w:rsidRPr="00E861A4">
        <w:rPr>
          <w:rStyle w:val="af6"/>
        </w:rPr>
        <w:t>}"&gt;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  <w:r w:rsidRPr="0045674B">
        <w:rPr>
          <w:rStyle w:val="a9"/>
          <w:lang w:val="en-US"/>
        </w:rPr>
        <w:t>Item 1</w:t>
      </w:r>
      <w:r w:rsidRPr="00E861A4">
        <w:rPr>
          <w:rStyle w:val="af6"/>
        </w:rPr>
        <w:t>&lt;/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  <w:r w:rsidRPr="0045674B">
        <w:rPr>
          <w:rStyle w:val="a9"/>
          <w:lang w:val="en-US"/>
        </w:rPr>
        <w:t>Item 2</w:t>
      </w:r>
      <w:r w:rsidRPr="00E861A4">
        <w:rPr>
          <w:rStyle w:val="af6"/>
        </w:rPr>
        <w:t>&lt;/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  <w:r w:rsidRPr="0045674B">
        <w:rPr>
          <w:rStyle w:val="a9"/>
          <w:lang w:val="en-US"/>
        </w:rPr>
        <w:t>Item 3</w:t>
      </w:r>
      <w:r w:rsidRPr="00E861A4">
        <w:rPr>
          <w:rStyle w:val="af6"/>
        </w:rPr>
        <w:t>&lt;/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  <w:r w:rsidRPr="0045674B">
        <w:rPr>
          <w:rStyle w:val="a9"/>
          <w:lang w:val="en-US"/>
        </w:rPr>
        <w:t>Item 4</w:t>
      </w:r>
      <w:r w:rsidRPr="00E861A4">
        <w:rPr>
          <w:rStyle w:val="af6"/>
        </w:rPr>
        <w:t>&lt;/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  &lt;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  <w:r w:rsidRPr="0045674B">
        <w:rPr>
          <w:rStyle w:val="a9"/>
          <w:lang w:val="en-US"/>
        </w:rPr>
        <w:t>Item 5</w:t>
      </w:r>
      <w:r w:rsidRPr="00E861A4">
        <w:rPr>
          <w:rStyle w:val="af6"/>
        </w:rPr>
        <w:t>&lt;/</w:t>
      </w:r>
      <w:r w:rsidRPr="00E861A4">
        <w:rPr>
          <w:rStyle w:val="af7"/>
        </w:rPr>
        <w:t>ListBoxItem</w:t>
      </w:r>
      <w:r w:rsidRPr="00E861A4">
        <w:rPr>
          <w:rStyle w:val="af6"/>
        </w:rPr>
        <w:t>&gt;</w:t>
      </w:r>
    </w:p>
    <w:p w:rsidR="00E861A4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 xml:space="preserve">  &lt;/</w:t>
      </w:r>
      <w:r w:rsidRPr="00E861A4">
        <w:rPr>
          <w:rStyle w:val="af7"/>
        </w:rPr>
        <w:t>ListBox</w:t>
      </w:r>
      <w:r w:rsidRPr="00E861A4">
        <w:rPr>
          <w:rStyle w:val="af6"/>
        </w:rPr>
        <w:t>&gt;</w:t>
      </w:r>
    </w:p>
    <w:p w:rsidR="00A36068" w:rsidRPr="00E861A4" w:rsidRDefault="00E861A4" w:rsidP="00E861A4">
      <w:pPr>
        <w:pStyle w:val="a4"/>
        <w:rPr>
          <w:rStyle w:val="af6"/>
        </w:rPr>
      </w:pPr>
      <w:r w:rsidRPr="00E861A4">
        <w:rPr>
          <w:rStyle w:val="af6"/>
        </w:rPr>
        <w:t>&lt;/</w:t>
      </w:r>
      <w:r w:rsidRPr="00E861A4">
        <w:rPr>
          <w:rStyle w:val="af7"/>
        </w:rPr>
        <w:t>StackPanel</w:t>
      </w:r>
      <w:r w:rsidRPr="00E861A4">
        <w:rPr>
          <w:rStyle w:val="af6"/>
        </w:rPr>
        <w:t>&gt;</w:t>
      </w:r>
    </w:p>
    <w:p w:rsidR="00E861A4" w:rsidRDefault="00482A91" w:rsidP="00E861A4">
      <w:pPr>
        <w:pStyle w:val="af"/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AltItemsControl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E861A4">
      <w:pPr>
        <w:pStyle w:val="af"/>
      </w:pPr>
      <w:r>
        <w:t xml:space="preserve">Рис. </w:t>
      </w:r>
      <w:r w:rsidR="00E861A4">
        <w:t>41</w:t>
      </w:r>
      <w:r>
        <w:t xml:space="preserve">. </w:t>
      </w:r>
      <w:r w:rsidRPr="00E861A4">
        <w:rPr>
          <w:rStyle w:val="af5"/>
        </w:rPr>
        <w:t>ListBox</w:t>
      </w:r>
      <w:r>
        <w:t xml:space="preserve"> с чередующимися стилями строк.</w:t>
      </w:r>
    </w:p>
    <w:p w:rsidR="00A36068" w:rsidRDefault="00A36068" w:rsidP="00A36068">
      <w:r>
        <w:t xml:space="preserve">В стилях могут применяться не только триггеры свойств, но и триггеры данных, которые позволяют отследить изменения в обычном свойстве любого объекта .NET (а не только в свойствах зависимостей). Вместо свойства </w:t>
      </w:r>
      <w:r w:rsidRPr="00D01B2A">
        <w:rPr>
          <w:rStyle w:val="a9"/>
        </w:rPr>
        <w:t>Property</w:t>
      </w:r>
      <w:r>
        <w:t xml:space="preserve"> в триггерах данных применяется свойство </w:t>
      </w:r>
      <w:r w:rsidRPr="00D01B2A">
        <w:rPr>
          <w:rStyle w:val="a9"/>
        </w:rPr>
        <w:t>Binding</w:t>
      </w:r>
      <w:r>
        <w:t xml:space="preserve">, содержащее привязку данных. Ниже демонстрируется пример стиля с триггером данных – элемент управления </w:t>
      </w:r>
      <w:r w:rsidRPr="00D01B2A">
        <w:rPr>
          <w:rStyle w:val="af5"/>
        </w:rPr>
        <w:t>TextBox</w:t>
      </w:r>
      <w:r>
        <w:t xml:space="preserve"> делается </w:t>
      </w:r>
      <w:r w:rsidR="00D01B2A">
        <w:t xml:space="preserve">неактивным, если в него ввести </w:t>
      </w:r>
      <w:r w:rsidR="00D01B2A" w:rsidRPr="00D01B2A">
        <w:rPr>
          <w:rStyle w:val="af7"/>
          <w:lang w:val="ru-RU"/>
        </w:rPr>
        <w:t>"</w:t>
      </w:r>
      <w:r w:rsidRPr="00D01B2A">
        <w:rPr>
          <w:rStyle w:val="af7"/>
        </w:rPr>
        <w:t>disabled</w:t>
      </w:r>
      <w:r w:rsidR="00D01B2A" w:rsidRPr="00D01B2A">
        <w:rPr>
          <w:rStyle w:val="af7"/>
          <w:lang w:val="ru-RU"/>
        </w:rPr>
        <w:t>"</w:t>
      </w:r>
      <w:r w:rsidR="00D01B2A">
        <w:rPr>
          <w:rStyle w:val="ae"/>
        </w:rPr>
        <w:footnoteReference w:id="8"/>
      </w:r>
      <w:r>
        <w:t>.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>&lt;</w:t>
      </w:r>
      <w:r w:rsidRPr="00D117F4">
        <w:rPr>
          <w:rStyle w:val="af7"/>
        </w:rPr>
        <w:t>StackPanel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&lt;</w:t>
      </w:r>
      <w:r w:rsidRPr="00D117F4">
        <w:rPr>
          <w:rStyle w:val="af7"/>
        </w:rPr>
        <w:t>StackPanel.Resources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&lt;</w:t>
      </w:r>
      <w:r w:rsidRPr="00D117F4">
        <w:rPr>
          <w:rStyle w:val="af7"/>
        </w:rPr>
        <w:t>Style</w:t>
      </w:r>
      <w:r w:rsidRPr="00D117F4">
        <w:rPr>
          <w:rStyle w:val="af6"/>
        </w:rPr>
        <w:t xml:space="preserve"> TargetType="TextBox"&gt;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&lt;</w:t>
      </w:r>
      <w:r w:rsidRPr="00D117F4">
        <w:rPr>
          <w:rStyle w:val="af7"/>
        </w:rPr>
        <w:t>Setter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Property</w:t>
      </w:r>
      <w:r w:rsidRPr="00D117F4">
        <w:rPr>
          <w:rStyle w:val="af6"/>
        </w:rPr>
        <w:t xml:space="preserve">="Margin" </w:t>
      </w:r>
      <w:r w:rsidRPr="00D117F4">
        <w:rPr>
          <w:rStyle w:val="XML"/>
        </w:rPr>
        <w:t>Value</w:t>
      </w:r>
      <w:r w:rsidRPr="00D117F4">
        <w:rPr>
          <w:rStyle w:val="af6"/>
        </w:rPr>
        <w:t>="10" /&gt;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&lt;</w:t>
      </w:r>
      <w:r w:rsidRPr="00D117F4">
        <w:rPr>
          <w:rStyle w:val="af7"/>
        </w:rPr>
        <w:t>Setter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Property</w:t>
      </w:r>
      <w:r w:rsidRPr="00D117F4">
        <w:rPr>
          <w:rStyle w:val="af6"/>
        </w:rPr>
        <w:t xml:space="preserve">="Height" </w:t>
      </w:r>
      <w:r w:rsidRPr="00D117F4">
        <w:rPr>
          <w:rStyle w:val="XML"/>
        </w:rPr>
        <w:t>Value</w:t>
      </w:r>
      <w:r w:rsidRPr="00D117F4">
        <w:rPr>
          <w:rStyle w:val="af6"/>
        </w:rPr>
        <w:t>="30" /&gt;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&lt;</w:t>
      </w:r>
      <w:r w:rsidRPr="00D117F4">
        <w:rPr>
          <w:rStyle w:val="af7"/>
        </w:rPr>
        <w:t>Setter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Property</w:t>
      </w:r>
      <w:r w:rsidRPr="00D117F4">
        <w:rPr>
          <w:rStyle w:val="af6"/>
        </w:rPr>
        <w:t xml:space="preserve">="Background" 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      </w:t>
      </w:r>
      <w:r w:rsidRPr="00D117F4">
        <w:rPr>
          <w:rStyle w:val="XML"/>
        </w:rPr>
        <w:t>Value</w:t>
      </w:r>
      <w:r w:rsidRPr="00D117F4">
        <w:rPr>
          <w:rStyle w:val="af6"/>
        </w:rPr>
        <w:t>="{</w:t>
      </w:r>
      <w:r w:rsidRPr="00D117F4">
        <w:rPr>
          <w:rStyle w:val="af7"/>
        </w:rPr>
        <w:t>Binding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Text</w:t>
      </w:r>
      <w:r w:rsidRPr="00D117F4">
        <w:rPr>
          <w:rStyle w:val="af6"/>
        </w:rPr>
        <w:t>,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              </w:t>
      </w:r>
      <w:r w:rsidRPr="00D117F4">
        <w:rPr>
          <w:rStyle w:val="XML"/>
        </w:rPr>
        <w:t>RelativeSource</w:t>
      </w:r>
      <w:proofErr w:type="gramStart"/>
      <w:r w:rsidRPr="00D117F4">
        <w:rPr>
          <w:rStyle w:val="af6"/>
        </w:rPr>
        <w:t>={</w:t>
      </w:r>
      <w:proofErr w:type="gramEnd"/>
      <w:r w:rsidRPr="00D117F4">
        <w:rPr>
          <w:rStyle w:val="af7"/>
        </w:rPr>
        <w:t>RelativeSource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Self</w:t>
      </w:r>
      <w:r w:rsidRPr="00D117F4">
        <w:rPr>
          <w:rStyle w:val="af6"/>
        </w:rPr>
        <w:t>}}" /&gt;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&lt;</w:t>
      </w:r>
      <w:r w:rsidRPr="00D117F4">
        <w:rPr>
          <w:rStyle w:val="af7"/>
        </w:rPr>
        <w:t>Style.Triggers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&lt;</w:t>
      </w:r>
      <w:r w:rsidRPr="00D117F4">
        <w:rPr>
          <w:rStyle w:val="af7"/>
        </w:rPr>
        <w:t>DataTrigger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Binding</w:t>
      </w:r>
      <w:r w:rsidRPr="00D117F4">
        <w:rPr>
          <w:rStyle w:val="af6"/>
        </w:rPr>
        <w:t>="{</w:t>
      </w:r>
      <w:r w:rsidRPr="00D117F4">
        <w:rPr>
          <w:rStyle w:val="af7"/>
        </w:rPr>
        <w:t>Binding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Text</w:t>
      </w:r>
      <w:r w:rsidRPr="00D117F4">
        <w:rPr>
          <w:rStyle w:val="af6"/>
        </w:rPr>
        <w:t>,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                      </w:t>
      </w:r>
      <w:r w:rsidRPr="00D117F4">
        <w:rPr>
          <w:rStyle w:val="XML"/>
        </w:rPr>
        <w:t>RelativeSource</w:t>
      </w:r>
      <w:proofErr w:type="gramStart"/>
      <w:r w:rsidRPr="00D117F4">
        <w:rPr>
          <w:rStyle w:val="af6"/>
        </w:rPr>
        <w:t>={</w:t>
      </w:r>
      <w:proofErr w:type="gramEnd"/>
      <w:r w:rsidRPr="00D117F4">
        <w:rPr>
          <w:rStyle w:val="af7"/>
        </w:rPr>
        <w:t>RelativeSource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Self</w:t>
      </w:r>
      <w:r w:rsidRPr="00D117F4">
        <w:rPr>
          <w:rStyle w:val="af6"/>
        </w:rPr>
        <w:t>}}"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             </w:t>
      </w:r>
      <w:r w:rsidRPr="00D117F4">
        <w:rPr>
          <w:rStyle w:val="XML"/>
        </w:rPr>
        <w:t>Value</w:t>
      </w:r>
      <w:r w:rsidRPr="00D117F4">
        <w:rPr>
          <w:rStyle w:val="af6"/>
        </w:rPr>
        <w:t>="disabled"&gt;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  &lt;</w:t>
      </w:r>
      <w:r w:rsidRPr="00D117F4">
        <w:rPr>
          <w:rStyle w:val="af7"/>
        </w:rPr>
        <w:t>Setter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Property</w:t>
      </w:r>
      <w:r w:rsidRPr="00D117F4">
        <w:rPr>
          <w:rStyle w:val="af6"/>
        </w:rPr>
        <w:t xml:space="preserve">="IsEnabled" </w:t>
      </w:r>
      <w:r w:rsidRPr="00D117F4">
        <w:rPr>
          <w:rStyle w:val="XML"/>
        </w:rPr>
        <w:t>Value</w:t>
      </w:r>
      <w:r w:rsidRPr="00D117F4">
        <w:rPr>
          <w:rStyle w:val="af6"/>
        </w:rPr>
        <w:t>="False" /&gt;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  &lt;/</w:t>
      </w:r>
      <w:r w:rsidRPr="00D117F4">
        <w:rPr>
          <w:rStyle w:val="af7"/>
        </w:rPr>
        <w:t>DataTrigger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  &lt;/</w:t>
      </w:r>
      <w:r w:rsidRPr="00D117F4">
        <w:rPr>
          <w:rStyle w:val="af7"/>
        </w:rPr>
        <w:t>Style.Triggers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  &lt;/</w:t>
      </w:r>
      <w:r w:rsidRPr="00D117F4">
        <w:rPr>
          <w:rStyle w:val="af7"/>
        </w:rPr>
        <w:t>Style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&lt;/</w:t>
      </w:r>
      <w:r w:rsidRPr="00D117F4">
        <w:rPr>
          <w:rStyle w:val="af7"/>
        </w:rPr>
        <w:t>StackPanel.Resources</w:t>
      </w:r>
      <w:r w:rsidRPr="00D117F4">
        <w:rPr>
          <w:rStyle w:val="af6"/>
        </w:rPr>
        <w:t>&gt;</w:t>
      </w:r>
    </w:p>
    <w:p w:rsidR="00D117F4" w:rsidRPr="00D117F4" w:rsidRDefault="00D117F4" w:rsidP="00D117F4">
      <w:pPr>
        <w:pStyle w:val="a4"/>
        <w:rPr>
          <w:rStyle w:val="af6"/>
        </w:rPr>
      </w:pP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&lt;</w:t>
      </w:r>
      <w:r w:rsidRPr="00D117F4">
        <w:rPr>
          <w:rStyle w:val="af7"/>
        </w:rPr>
        <w:t>TextBox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Text</w:t>
      </w:r>
      <w:r w:rsidRPr="00D117F4">
        <w:rPr>
          <w:rStyle w:val="af6"/>
        </w:rPr>
        <w:t>="Enter color name or disabled" /&gt;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&lt;</w:t>
      </w:r>
      <w:r w:rsidRPr="00D117F4">
        <w:rPr>
          <w:rStyle w:val="af7"/>
        </w:rPr>
        <w:t>TextBox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Text</w:t>
      </w:r>
      <w:r w:rsidRPr="00D117F4">
        <w:rPr>
          <w:rStyle w:val="af6"/>
        </w:rPr>
        <w:t>="Enter color name or disabled" /&gt;</w:t>
      </w:r>
    </w:p>
    <w:p w:rsidR="00D117F4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 xml:space="preserve">  &lt;</w:t>
      </w:r>
      <w:r w:rsidRPr="00D117F4">
        <w:rPr>
          <w:rStyle w:val="af7"/>
        </w:rPr>
        <w:t>TextBox</w:t>
      </w:r>
      <w:r w:rsidRPr="00D117F4">
        <w:rPr>
          <w:rStyle w:val="af6"/>
        </w:rPr>
        <w:t xml:space="preserve"> </w:t>
      </w:r>
      <w:r w:rsidRPr="00D117F4">
        <w:rPr>
          <w:rStyle w:val="XML"/>
        </w:rPr>
        <w:t>Text</w:t>
      </w:r>
      <w:r w:rsidRPr="00D117F4">
        <w:rPr>
          <w:rStyle w:val="af6"/>
        </w:rPr>
        <w:t>="Enter color name or disabled" /&gt;</w:t>
      </w:r>
    </w:p>
    <w:p w:rsidR="00A36068" w:rsidRPr="00D117F4" w:rsidRDefault="00D117F4" w:rsidP="00D117F4">
      <w:pPr>
        <w:pStyle w:val="a4"/>
        <w:rPr>
          <w:rStyle w:val="af6"/>
        </w:rPr>
      </w:pPr>
      <w:r w:rsidRPr="00D117F4">
        <w:rPr>
          <w:rStyle w:val="af6"/>
        </w:rPr>
        <w:t>&lt;/</w:t>
      </w:r>
      <w:r w:rsidRPr="00D117F4">
        <w:rPr>
          <w:rStyle w:val="af7"/>
        </w:rPr>
        <w:t>StackPanel</w:t>
      </w:r>
      <w:r w:rsidRPr="00D117F4">
        <w:rPr>
          <w:rStyle w:val="af6"/>
        </w:rPr>
        <w:t>&gt;</w:t>
      </w:r>
    </w:p>
    <w:p w:rsidR="00D117F4" w:rsidRPr="00D117F4" w:rsidRDefault="00482A91" w:rsidP="00D117F4">
      <w:pPr>
        <w:pStyle w:val="af"/>
      </w:pPr>
      <w:r>
        <w:rPr>
          <w:noProof/>
        </w:rPr>
        <w:lastRenderedPageBreak/>
        <w:drawing>
          <wp:inline distT="0" distB="0" distL="0" distR="0">
            <wp:extent cx="3810000" cy="209550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ataTrigge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4" w:rsidRPr="00D117F4" w:rsidRDefault="00D117F4" w:rsidP="00D117F4">
      <w:pPr>
        <w:pStyle w:val="af"/>
      </w:pPr>
      <w:r w:rsidRPr="00D117F4">
        <w:t xml:space="preserve">Рис. 42. Демонстрация </w:t>
      </w:r>
      <w:r>
        <w:t xml:space="preserve">работы </w:t>
      </w:r>
      <w:r w:rsidRPr="00D117F4">
        <w:t>триггера данных.</w:t>
      </w:r>
    </w:p>
    <w:p w:rsidR="00A36068" w:rsidRDefault="00A36068" w:rsidP="00A36068">
      <w:r>
        <w:t xml:space="preserve">В предыдущих примерах коллекция </w:t>
      </w:r>
      <w:r w:rsidRPr="00D117F4">
        <w:rPr>
          <w:rStyle w:val="a9"/>
        </w:rPr>
        <w:t>Triggers</w:t>
      </w:r>
      <w:r>
        <w:t xml:space="preserve"> содержала только один триггер. В эту коллекцию можно поместить любое количество триггеров – они будут работать независимо друг от друга. Если необходимо создать триггер, стартующий при наступлении совокупности изменений, следует воспользоваться классом </w:t>
      </w:r>
      <w:r w:rsidRPr="00D117F4">
        <w:rPr>
          <w:rStyle w:val="af5"/>
        </w:rPr>
        <w:t>MultiTrigger</w:t>
      </w:r>
      <w:r>
        <w:t xml:space="preserve"> (или </w:t>
      </w:r>
      <w:r w:rsidRPr="00D117F4">
        <w:rPr>
          <w:rStyle w:val="af5"/>
        </w:rPr>
        <w:t>MultiDataTrigger</w:t>
      </w:r>
      <w:r>
        <w:t xml:space="preserve"> – для триггеров данных). Ниже описан триггер стиля, при применении которого кнопка поворачивается, если над ней находится указатель мыши, и она имеет фокус ввода.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>&lt;</w:t>
      </w:r>
      <w:r w:rsidRPr="00106B55">
        <w:rPr>
          <w:rStyle w:val="af7"/>
        </w:rPr>
        <w:t>Style.Triggers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&lt;</w:t>
      </w:r>
      <w:r w:rsidRPr="00106B55">
        <w:rPr>
          <w:rStyle w:val="af7"/>
        </w:rPr>
        <w:t>MultiTrigger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&lt;</w:t>
      </w:r>
      <w:r w:rsidRPr="00106B55">
        <w:rPr>
          <w:rStyle w:val="af7"/>
        </w:rPr>
        <w:t>MultiTrigger.Conditions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  &lt;</w:t>
      </w:r>
      <w:r w:rsidRPr="00106B55">
        <w:rPr>
          <w:rStyle w:val="af7"/>
        </w:rPr>
        <w:t>Condition</w:t>
      </w:r>
      <w:r w:rsidRPr="00106B55">
        <w:rPr>
          <w:rStyle w:val="af6"/>
        </w:rPr>
        <w:t xml:space="preserve"> </w:t>
      </w:r>
      <w:r w:rsidRPr="00106B55">
        <w:rPr>
          <w:rStyle w:val="XML"/>
        </w:rPr>
        <w:t>Property</w:t>
      </w:r>
      <w:r w:rsidRPr="00106B55">
        <w:rPr>
          <w:rStyle w:val="af6"/>
        </w:rPr>
        <w:t xml:space="preserve">="IsMouseOver" </w:t>
      </w:r>
      <w:r w:rsidRPr="00106B55">
        <w:rPr>
          <w:rStyle w:val="XML"/>
        </w:rPr>
        <w:t>Value</w:t>
      </w:r>
      <w:r w:rsidRPr="00106B55">
        <w:rPr>
          <w:rStyle w:val="af6"/>
        </w:rPr>
        <w:t>="True" /&gt;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  &lt;</w:t>
      </w:r>
      <w:r w:rsidRPr="00106B55">
        <w:rPr>
          <w:rStyle w:val="af7"/>
        </w:rPr>
        <w:t>Condition</w:t>
      </w:r>
      <w:r w:rsidRPr="00106B55">
        <w:rPr>
          <w:rStyle w:val="af6"/>
        </w:rPr>
        <w:t xml:space="preserve"> </w:t>
      </w:r>
      <w:r w:rsidRPr="00106B55">
        <w:rPr>
          <w:rStyle w:val="XML"/>
        </w:rPr>
        <w:t>Property</w:t>
      </w:r>
      <w:r w:rsidRPr="00106B55">
        <w:rPr>
          <w:rStyle w:val="af6"/>
        </w:rPr>
        <w:t xml:space="preserve">="IsFocused" </w:t>
      </w:r>
      <w:r w:rsidRPr="00106B55">
        <w:rPr>
          <w:rStyle w:val="XML"/>
        </w:rPr>
        <w:t>Value</w:t>
      </w:r>
      <w:r w:rsidRPr="00106B55">
        <w:rPr>
          <w:rStyle w:val="af6"/>
        </w:rPr>
        <w:t>="True" /&gt;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&lt;/</w:t>
      </w:r>
      <w:r w:rsidRPr="00106B55">
        <w:rPr>
          <w:rStyle w:val="af7"/>
        </w:rPr>
        <w:t>MultiTrigger.Conditions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&lt;</w:t>
      </w:r>
      <w:r w:rsidRPr="00106B55">
        <w:rPr>
          <w:rStyle w:val="af7"/>
        </w:rPr>
        <w:t>Setter</w:t>
      </w:r>
      <w:r w:rsidRPr="00106B55">
        <w:rPr>
          <w:rStyle w:val="af6"/>
        </w:rPr>
        <w:t xml:space="preserve"> </w:t>
      </w:r>
      <w:r w:rsidRPr="00106B55">
        <w:rPr>
          <w:rStyle w:val="XML"/>
        </w:rPr>
        <w:t>Property</w:t>
      </w:r>
      <w:r w:rsidRPr="00106B55">
        <w:rPr>
          <w:rStyle w:val="af6"/>
        </w:rPr>
        <w:t>="RenderTransform"&gt;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  &lt;</w:t>
      </w:r>
      <w:r w:rsidRPr="00106B55">
        <w:rPr>
          <w:rStyle w:val="af7"/>
        </w:rPr>
        <w:t>Setter.Value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    &lt;</w:t>
      </w:r>
      <w:r w:rsidRPr="00106B55">
        <w:rPr>
          <w:rStyle w:val="af7"/>
        </w:rPr>
        <w:t>RotateTransform</w:t>
      </w:r>
      <w:r w:rsidRPr="00106B55">
        <w:rPr>
          <w:rStyle w:val="af6"/>
        </w:rPr>
        <w:t xml:space="preserve"> </w:t>
      </w:r>
      <w:r w:rsidRPr="00106B55">
        <w:rPr>
          <w:rStyle w:val="XML"/>
        </w:rPr>
        <w:t>Angle</w:t>
      </w:r>
      <w:r w:rsidRPr="00106B55">
        <w:rPr>
          <w:rStyle w:val="af6"/>
        </w:rPr>
        <w:t>="10" /&gt;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  &lt;/</w:t>
      </w:r>
      <w:r w:rsidRPr="00106B55">
        <w:rPr>
          <w:rStyle w:val="af7"/>
        </w:rPr>
        <w:t>Setter.Value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  &lt;/</w:t>
      </w:r>
      <w:r w:rsidRPr="00106B55">
        <w:rPr>
          <w:rStyle w:val="af7"/>
        </w:rPr>
        <w:t>Setter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 xml:space="preserve">  &lt;/</w:t>
      </w:r>
      <w:r w:rsidRPr="00106B55">
        <w:rPr>
          <w:rStyle w:val="af7"/>
        </w:rPr>
        <w:t>MultiTrigger</w:t>
      </w:r>
      <w:r w:rsidRPr="00106B55">
        <w:rPr>
          <w:rStyle w:val="af6"/>
        </w:rPr>
        <w:t>&gt;</w:t>
      </w:r>
    </w:p>
    <w:p w:rsidR="00A36068" w:rsidRPr="00106B55" w:rsidRDefault="00A36068" w:rsidP="00D117F4">
      <w:pPr>
        <w:pStyle w:val="a4"/>
        <w:rPr>
          <w:rStyle w:val="af6"/>
        </w:rPr>
      </w:pPr>
      <w:r w:rsidRPr="00106B55">
        <w:rPr>
          <w:rStyle w:val="af6"/>
        </w:rPr>
        <w:t>&lt;/</w:t>
      </w:r>
      <w:r w:rsidRPr="00106B55">
        <w:rPr>
          <w:rStyle w:val="af7"/>
        </w:rPr>
        <w:t>Style.Triggers</w:t>
      </w:r>
      <w:r w:rsidRPr="00106B55">
        <w:rPr>
          <w:rStyle w:val="af6"/>
        </w:rPr>
        <w:t>&gt;</w:t>
      </w:r>
    </w:p>
    <w:p w:rsidR="00A36068" w:rsidRPr="0045674B" w:rsidRDefault="00A36068" w:rsidP="006620BE">
      <w:pPr>
        <w:pStyle w:val="1"/>
        <w:rPr>
          <w:lang w:val="en-US"/>
        </w:rPr>
      </w:pPr>
      <w:bookmarkStart w:id="104" w:name="_Toc350627643"/>
      <w:r w:rsidRPr="0045674B">
        <w:rPr>
          <w:lang w:val="en-US"/>
        </w:rPr>
        <w:t>1</w:t>
      </w:r>
      <w:r w:rsidR="00E4339C" w:rsidRPr="0045674B">
        <w:rPr>
          <w:lang w:val="en-US"/>
        </w:rPr>
        <w:t>2</w:t>
      </w:r>
      <w:r w:rsidRPr="0045674B">
        <w:rPr>
          <w:lang w:val="en-US"/>
        </w:rPr>
        <w:t xml:space="preserve">. </w:t>
      </w:r>
      <w:r w:rsidR="00E4339C">
        <w:t>Ш</w:t>
      </w:r>
      <w:r w:rsidR="006620BE">
        <w:t>аблоны</w:t>
      </w:r>
      <w:bookmarkEnd w:id="104"/>
    </w:p>
    <w:p w:rsidR="0045674B" w:rsidRDefault="0045674B" w:rsidP="00A36068">
      <w:r w:rsidRPr="0045674B">
        <w:rPr>
          <w:rStyle w:val="a8"/>
        </w:rPr>
        <w:t>Шаблоны</w:t>
      </w:r>
      <w:r w:rsidRPr="001E5E8E">
        <w:rPr>
          <w:lang w:val="en-US"/>
        </w:rPr>
        <w:t xml:space="preserve"> – </w:t>
      </w:r>
      <w:r>
        <w:t>фундаментальная</w:t>
      </w:r>
      <w:r w:rsidRPr="001E5E8E">
        <w:rPr>
          <w:lang w:val="en-US"/>
        </w:rPr>
        <w:t xml:space="preserve"> </w:t>
      </w:r>
      <w:r>
        <w:t>концепция</w:t>
      </w:r>
      <w:r w:rsidRPr="001E5E8E">
        <w:rPr>
          <w:lang w:val="en-US"/>
        </w:rPr>
        <w:t xml:space="preserve"> </w:t>
      </w:r>
      <w:r>
        <w:t>технологи</w:t>
      </w:r>
      <w:r w:rsidR="003117C6">
        <w:t>и</w:t>
      </w:r>
      <w:r w:rsidRPr="001E5E8E">
        <w:rPr>
          <w:lang w:val="en-US"/>
        </w:rPr>
        <w:t xml:space="preserve"> </w:t>
      </w:r>
      <w:r>
        <w:rPr>
          <w:lang w:val="en-US"/>
        </w:rPr>
        <w:t>WPF</w:t>
      </w:r>
      <w:r w:rsidRPr="001E5E8E">
        <w:rPr>
          <w:lang w:val="en-US"/>
        </w:rPr>
        <w:t xml:space="preserve">. </w:t>
      </w:r>
      <w:r>
        <w:t>Шаблоны обеспечивают настраиваемое представление (внешний вид) для элементов управления и произвольных объектов, отображаемых как содержимое элементов.</w:t>
      </w:r>
    </w:p>
    <w:p w:rsidR="0045674B" w:rsidRPr="0045674B" w:rsidRDefault="0045674B" w:rsidP="0045674B">
      <w:pPr>
        <w:pStyle w:val="2"/>
      </w:pPr>
      <w:r w:rsidRPr="0045674B">
        <w:t xml:space="preserve">12.1. </w:t>
      </w:r>
      <w:r>
        <w:t>Шаблоны элементов управления</w:t>
      </w:r>
    </w:p>
    <w:p w:rsidR="00A36068" w:rsidRDefault="00A36068" w:rsidP="00A36068">
      <w:r>
        <w:t>Большинство элементов управления име</w:t>
      </w:r>
      <w:r w:rsidR="0045674B">
        <w:t>ю</w:t>
      </w:r>
      <w:r>
        <w:t xml:space="preserve">т </w:t>
      </w:r>
      <w:r w:rsidRPr="0045674B">
        <w:rPr>
          <w:rStyle w:val="a8"/>
        </w:rPr>
        <w:t>внешний вид</w:t>
      </w:r>
      <w:r>
        <w:t xml:space="preserve"> и </w:t>
      </w:r>
      <w:r w:rsidRPr="0045674B">
        <w:rPr>
          <w:rStyle w:val="a8"/>
        </w:rPr>
        <w:t>поведение</w:t>
      </w:r>
      <w:r>
        <w:t>. Рассмотрим кнопку: её внешним видом является область для нажатия, а поведение</w:t>
      </w:r>
      <w:r w:rsidR="0045674B">
        <w:t>м</w:t>
      </w:r>
      <w:r>
        <w:t xml:space="preserve"> – событие </w:t>
      </w:r>
      <w:r w:rsidRPr="0045674B">
        <w:rPr>
          <w:rStyle w:val="a9"/>
        </w:rPr>
        <w:t>Click</w:t>
      </w:r>
      <w:r>
        <w:t xml:space="preserve">, которое вызывается в ответ на нажатие кнопки. WPF эффективно разделяет внешний вид и поведение, благодаря концепции </w:t>
      </w:r>
      <w:r w:rsidRPr="0045674B">
        <w:rPr>
          <w:rStyle w:val="a8"/>
        </w:rPr>
        <w:t>шаблона элемента управления</w:t>
      </w:r>
      <w:r>
        <w:t xml:space="preserve">. Шаблон элемента управления полностью определяет визуальную структуру элемента. Шаблон переопределяем – в большинстве случаев </w:t>
      </w:r>
      <w:r>
        <w:lastRenderedPageBreak/>
        <w:t>это обеспечивает достаточную гибкость и освобождает от необходимости написания пользовательских элементов управления.</w:t>
      </w:r>
    </w:p>
    <w:p w:rsidR="00A36068" w:rsidRDefault="00A36068" w:rsidP="00A36068">
      <w:r>
        <w:t xml:space="preserve">Рассмотрим создание пользовательского шаблона для кнопки. Шаблон элемента управления – это экземпляр класса </w:t>
      </w:r>
      <w:r w:rsidRPr="008523E8">
        <w:rPr>
          <w:rStyle w:val="a9"/>
        </w:rPr>
        <w:t>System.Windows.</w:t>
      </w:r>
      <w:r w:rsidRPr="008523E8">
        <w:rPr>
          <w:rStyle w:val="af5"/>
        </w:rPr>
        <w:t>ControlTemplate</w:t>
      </w:r>
      <w:r>
        <w:t>. Основным свойством шаблона является свойство</w:t>
      </w:r>
      <w:r w:rsidR="008523E8">
        <w:t xml:space="preserve"> содержимого</w:t>
      </w:r>
      <w:r>
        <w:t xml:space="preserve"> </w:t>
      </w:r>
      <w:r w:rsidRPr="008523E8">
        <w:rPr>
          <w:rStyle w:val="a9"/>
        </w:rPr>
        <w:t>VisualTree</w:t>
      </w:r>
      <w:r>
        <w:t xml:space="preserve">, которое содержит визуальный элемент, определяющий внешний вид шаблона. В элементах управления ссылка на шаблон устанавливается через свойство </w:t>
      </w:r>
      <w:r w:rsidRPr="008523E8">
        <w:rPr>
          <w:rStyle w:val="a9"/>
        </w:rPr>
        <w:t>Template</w:t>
      </w:r>
      <w:r>
        <w:t>. С учётом вышесказанного первая версия шаблона для кнопки будет описана следующей разметкой:</w:t>
      </w:r>
    </w:p>
    <w:p w:rsidR="008523E8" w:rsidRPr="008523E8" w:rsidRDefault="008523E8" w:rsidP="008523E8">
      <w:pPr>
        <w:pStyle w:val="a4"/>
        <w:rPr>
          <w:rStyle w:val="af6"/>
        </w:rPr>
      </w:pPr>
      <w:bookmarkStart w:id="105" w:name="OLE_LINK71"/>
      <w:bookmarkStart w:id="106" w:name="OLE_LINK73"/>
      <w:r w:rsidRPr="008523E8">
        <w:rPr>
          <w:rStyle w:val="af6"/>
        </w:rPr>
        <w:t>&lt;</w:t>
      </w:r>
      <w:r w:rsidRPr="008523E8">
        <w:rPr>
          <w:rStyle w:val="af7"/>
        </w:rPr>
        <w:t>Button</w:t>
      </w:r>
      <w:r w:rsidRPr="008523E8">
        <w:rPr>
          <w:rStyle w:val="af6"/>
        </w:rPr>
        <w:t xml:space="preserve"> </w:t>
      </w:r>
      <w:r w:rsidRPr="008523E8">
        <w:rPr>
          <w:rStyle w:val="XML"/>
        </w:rPr>
        <w:t>Content</w:t>
      </w:r>
      <w:r w:rsidRPr="008523E8">
        <w:rPr>
          <w:rStyle w:val="af6"/>
        </w:rPr>
        <w:t xml:space="preserve">="Sample" </w:t>
      </w:r>
      <w:r w:rsidRPr="008523E8">
        <w:rPr>
          <w:rStyle w:val="XML"/>
        </w:rPr>
        <w:t>Width</w:t>
      </w:r>
      <w:r w:rsidRPr="008523E8">
        <w:rPr>
          <w:rStyle w:val="af6"/>
        </w:rPr>
        <w:t xml:space="preserve">="120" </w:t>
      </w:r>
      <w:r w:rsidRPr="008523E8">
        <w:rPr>
          <w:rStyle w:val="XML"/>
        </w:rPr>
        <w:t>Height</w:t>
      </w:r>
      <w:r w:rsidRPr="008523E8">
        <w:rPr>
          <w:rStyle w:val="af6"/>
        </w:rPr>
        <w:t xml:space="preserve">="80" </w:t>
      </w:r>
      <w:r w:rsidRPr="008523E8">
        <w:rPr>
          <w:rStyle w:val="XML"/>
        </w:rPr>
        <w:t>Padding</w:t>
      </w:r>
      <w:r w:rsidRPr="008523E8">
        <w:rPr>
          <w:rStyle w:val="af6"/>
        </w:rPr>
        <w:t>="15"&gt;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 xml:space="preserve">  &lt;</w:t>
      </w:r>
      <w:r w:rsidRPr="008523E8">
        <w:rPr>
          <w:rStyle w:val="af7"/>
        </w:rPr>
        <w:t>Button.Template</w:t>
      </w:r>
      <w:r w:rsidRPr="008523E8">
        <w:rPr>
          <w:rStyle w:val="af6"/>
        </w:rPr>
        <w:t>&gt;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 xml:space="preserve">    &lt;</w:t>
      </w:r>
      <w:r w:rsidRPr="008523E8">
        <w:rPr>
          <w:rStyle w:val="af7"/>
        </w:rPr>
        <w:t>ControlTemplate</w:t>
      </w:r>
      <w:r w:rsidRPr="008523E8">
        <w:rPr>
          <w:rStyle w:val="af6"/>
        </w:rPr>
        <w:t>&gt;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 xml:space="preserve">      &lt;</w:t>
      </w:r>
      <w:r w:rsidRPr="008523E8">
        <w:rPr>
          <w:rStyle w:val="af7"/>
        </w:rPr>
        <w:t>Border</w:t>
      </w:r>
      <w:r w:rsidRPr="008523E8">
        <w:rPr>
          <w:rStyle w:val="af6"/>
        </w:rPr>
        <w:t xml:space="preserve"> </w:t>
      </w:r>
      <w:r w:rsidRPr="008523E8">
        <w:rPr>
          <w:rStyle w:val="XML"/>
        </w:rPr>
        <w:t>BorderBrush</w:t>
      </w:r>
      <w:r w:rsidRPr="008523E8">
        <w:rPr>
          <w:rStyle w:val="af6"/>
        </w:rPr>
        <w:t xml:space="preserve">="Blue" </w:t>
      </w:r>
      <w:r w:rsidRPr="008523E8">
        <w:rPr>
          <w:rStyle w:val="XML"/>
        </w:rPr>
        <w:t>BorderThickness</w:t>
      </w:r>
      <w:r w:rsidRPr="008523E8">
        <w:rPr>
          <w:rStyle w:val="af6"/>
        </w:rPr>
        <w:t>="4"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 xml:space="preserve">              </w:t>
      </w:r>
      <w:r w:rsidRPr="008523E8">
        <w:rPr>
          <w:rStyle w:val="XML"/>
        </w:rPr>
        <w:t>CornerRadius</w:t>
      </w:r>
      <w:r w:rsidRPr="008523E8">
        <w:rPr>
          <w:rStyle w:val="af6"/>
        </w:rPr>
        <w:t xml:space="preserve">="2" </w:t>
      </w:r>
      <w:r w:rsidRPr="008523E8">
        <w:rPr>
          <w:rStyle w:val="XML"/>
        </w:rPr>
        <w:t>Background</w:t>
      </w:r>
      <w:r w:rsidRPr="008523E8">
        <w:rPr>
          <w:rStyle w:val="af6"/>
        </w:rPr>
        <w:t>="Gold" /&gt;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 xml:space="preserve">    &lt;/</w:t>
      </w:r>
      <w:r w:rsidRPr="008523E8">
        <w:rPr>
          <w:rStyle w:val="af7"/>
        </w:rPr>
        <w:t>ControlTemplate</w:t>
      </w:r>
      <w:r w:rsidRPr="008523E8">
        <w:rPr>
          <w:rStyle w:val="af6"/>
        </w:rPr>
        <w:t>&gt;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 xml:space="preserve">  &lt;/</w:t>
      </w:r>
      <w:r w:rsidRPr="008523E8">
        <w:rPr>
          <w:rStyle w:val="af7"/>
        </w:rPr>
        <w:t>Button.Template</w:t>
      </w:r>
      <w:r w:rsidRPr="008523E8">
        <w:rPr>
          <w:rStyle w:val="af6"/>
        </w:rPr>
        <w:t>&gt;</w:t>
      </w:r>
    </w:p>
    <w:p w:rsidR="008523E8" w:rsidRPr="008523E8" w:rsidRDefault="008523E8" w:rsidP="008523E8">
      <w:pPr>
        <w:pStyle w:val="a4"/>
        <w:rPr>
          <w:rStyle w:val="af6"/>
        </w:rPr>
      </w:pPr>
      <w:r w:rsidRPr="008523E8">
        <w:rPr>
          <w:rStyle w:val="af6"/>
        </w:rPr>
        <w:t>&lt;/</w:t>
      </w:r>
      <w:r w:rsidRPr="008523E8">
        <w:rPr>
          <w:rStyle w:val="af7"/>
        </w:rPr>
        <w:t>Button</w:t>
      </w:r>
      <w:r w:rsidRPr="008523E8">
        <w:rPr>
          <w:rStyle w:val="af6"/>
        </w:rPr>
        <w:t>&gt;</w:t>
      </w:r>
    </w:p>
    <w:bookmarkEnd w:id="105"/>
    <w:bookmarkEnd w:id="106"/>
    <w:p w:rsidR="00A36068" w:rsidRPr="008523E8" w:rsidRDefault="00482A91" w:rsidP="008523E8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15240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ButtonTemplat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8523E8">
      <w:pPr>
        <w:pStyle w:val="af"/>
      </w:pPr>
      <w:r>
        <w:t>Рис</w:t>
      </w:r>
      <w:r w:rsidRPr="001E5E8E">
        <w:t>. 4</w:t>
      </w:r>
      <w:r w:rsidR="008523E8">
        <w:t>3</w:t>
      </w:r>
      <w:r w:rsidRPr="001E5E8E">
        <w:t xml:space="preserve">. </w:t>
      </w:r>
      <w:r>
        <w:t>Первая версия шаблона для кнопки.</w:t>
      </w:r>
    </w:p>
    <w:p w:rsidR="00A36068" w:rsidRDefault="00A36068" w:rsidP="00A36068">
      <w:r>
        <w:t xml:space="preserve">Самый большой недостаток шаблона заключается в том, что он не отображает содержимое кнопки (свойство </w:t>
      </w:r>
      <w:r w:rsidRPr="008523E8">
        <w:rPr>
          <w:rStyle w:val="a9"/>
        </w:rPr>
        <w:t>Content</w:t>
      </w:r>
      <w:r>
        <w:t xml:space="preserve">). </w:t>
      </w:r>
      <w:r w:rsidR="007448AF">
        <w:t xml:space="preserve">Исправим это. </w:t>
      </w:r>
      <w:r>
        <w:t xml:space="preserve">У шаблона может быть установлено свойство </w:t>
      </w:r>
      <w:r w:rsidRPr="007448AF">
        <w:rPr>
          <w:rStyle w:val="a9"/>
        </w:rPr>
        <w:t>TargetType</w:t>
      </w:r>
      <w:r>
        <w:t xml:space="preserve">. Оно содержит тип элемента управления, являющегося целью шаблона. Если </w:t>
      </w:r>
      <w:r w:rsidR="007448AF">
        <w:t xml:space="preserve">это свойство </w:t>
      </w:r>
      <w:r>
        <w:t xml:space="preserve">установлено, при описании </w:t>
      </w:r>
      <w:r w:rsidRPr="007448AF">
        <w:rPr>
          <w:rStyle w:val="a9"/>
        </w:rPr>
        <w:t>VisualTree</w:t>
      </w:r>
      <w:r>
        <w:t xml:space="preserve"> для ссылки на содержимое элемента управления можно использовать объект </w:t>
      </w:r>
      <w:r w:rsidRPr="007448AF">
        <w:rPr>
          <w:rStyle w:val="af5"/>
        </w:rPr>
        <w:t>ContentPresenter</w:t>
      </w:r>
      <w:r>
        <w:t xml:space="preserve"> (для элементов управления содержимым) или </w:t>
      </w:r>
      <w:r w:rsidR="007448AF">
        <w:t xml:space="preserve">объект </w:t>
      </w:r>
      <w:r w:rsidRPr="007448AF">
        <w:rPr>
          <w:rStyle w:val="af5"/>
        </w:rPr>
        <w:t>ItemsPresenter</w:t>
      </w:r>
      <w:r>
        <w:t xml:space="preserve"> (для списков).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>&lt;</w:t>
      </w:r>
      <w:r w:rsidRPr="007448AF">
        <w:rPr>
          <w:rStyle w:val="af7"/>
        </w:rPr>
        <w:t>Button</w:t>
      </w:r>
      <w:r w:rsidRPr="007448AF">
        <w:rPr>
          <w:rStyle w:val="af6"/>
        </w:rPr>
        <w:t xml:space="preserve"> </w:t>
      </w:r>
      <w:r w:rsidRPr="007448AF">
        <w:rPr>
          <w:rStyle w:val="XML"/>
        </w:rPr>
        <w:t>Content</w:t>
      </w:r>
      <w:r w:rsidRPr="007448AF">
        <w:rPr>
          <w:rStyle w:val="af6"/>
        </w:rPr>
        <w:t xml:space="preserve">="Sample" </w:t>
      </w:r>
      <w:r w:rsidRPr="007448AF">
        <w:rPr>
          <w:rStyle w:val="XML"/>
        </w:rPr>
        <w:t>Width</w:t>
      </w:r>
      <w:r w:rsidRPr="007448AF">
        <w:rPr>
          <w:rStyle w:val="af6"/>
        </w:rPr>
        <w:t xml:space="preserve">="120" </w:t>
      </w:r>
      <w:r w:rsidRPr="007448AF">
        <w:rPr>
          <w:rStyle w:val="XML"/>
        </w:rPr>
        <w:t>Height</w:t>
      </w:r>
      <w:r w:rsidRPr="007448AF">
        <w:rPr>
          <w:rStyle w:val="af6"/>
        </w:rPr>
        <w:t xml:space="preserve">="80" </w:t>
      </w:r>
      <w:r w:rsidRPr="007448AF">
        <w:rPr>
          <w:rStyle w:val="XML"/>
        </w:rPr>
        <w:t>Padding</w:t>
      </w:r>
      <w:r w:rsidRPr="007448AF">
        <w:rPr>
          <w:rStyle w:val="af6"/>
        </w:rPr>
        <w:t>="15"&gt;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&lt;</w:t>
      </w:r>
      <w:r w:rsidRPr="007448AF">
        <w:rPr>
          <w:rStyle w:val="af7"/>
        </w:rPr>
        <w:t>Button.Template</w:t>
      </w:r>
      <w:r w:rsidRPr="007448AF">
        <w:rPr>
          <w:rStyle w:val="af6"/>
        </w:rPr>
        <w:t>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  &lt;</w:t>
      </w:r>
      <w:r w:rsidRPr="007448AF">
        <w:rPr>
          <w:rStyle w:val="af7"/>
        </w:rPr>
        <w:t>ControlTemplate</w:t>
      </w:r>
      <w:r w:rsidRPr="007448AF">
        <w:rPr>
          <w:rStyle w:val="af6"/>
        </w:rPr>
        <w:t xml:space="preserve"> </w:t>
      </w:r>
      <w:r w:rsidRPr="007448AF">
        <w:rPr>
          <w:rStyle w:val="XML"/>
        </w:rPr>
        <w:t>TargetType</w:t>
      </w:r>
      <w:r w:rsidRPr="007448AF">
        <w:rPr>
          <w:rStyle w:val="af6"/>
        </w:rPr>
        <w:t>="Button"&gt;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    &lt;</w:t>
      </w:r>
      <w:r w:rsidRPr="007448AF">
        <w:rPr>
          <w:rStyle w:val="af7"/>
        </w:rPr>
        <w:t>Border</w:t>
      </w:r>
      <w:r w:rsidRPr="007448AF">
        <w:rPr>
          <w:rStyle w:val="af6"/>
        </w:rPr>
        <w:t xml:space="preserve"> </w:t>
      </w:r>
      <w:r w:rsidRPr="007448AF">
        <w:rPr>
          <w:rStyle w:val="XML"/>
        </w:rPr>
        <w:t>BorderBrush</w:t>
      </w:r>
      <w:r w:rsidRPr="007448AF">
        <w:rPr>
          <w:rStyle w:val="af6"/>
        </w:rPr>
        <w:t xml:space="preserve">="Blue" </w:t>
      </w:r>
      <w:r w:rsidRPr="007448AF">
        <w:rPr>
          <w:rStyle w:val="XML"/>
        </w:rPr>
        <w:t>BorderThickness</w:t>
      </w:r>
      <w:r w:rsidRPr="007448AF">
        <w:rPr>
          <w:rStyle w:val="af6"/>
        </w:rPr>
        <w:t>="4"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            </w:t>
      </w:r>
      <w:r w:rsidRPr="007448AF">
        <w:rPr>
          <w:rStyle w:val="XML"/>
        </w:rPr>
        <w:t>CornerRadius</w:t>
      </w:r>
      <w:r w:rsidRPr="007448AF">
        <w:rPr>
          <w:rStyle w:val="af6"/>
        </w:rPr>
        <w:t xml:space="preserve">="2" </w:t>
      </w:r>
      <w:r w:rsidRPr="007448AF">
        <w:rPr>
          <w:rStyle w:val="XML"/>
        </w:rPr>
        <w:t>Background</w:t>
      </w:r>
      <w:r w:rsidRPr="007448AF">
        <w:rPr>
          <w:rStyle w:val="af6"/>
        </w:rPr>
        <w:t>="Gold"&gt;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      &lt;</w:t>
      </w:r>
      <w:r w:rsidRPr="007448AF">
        <w:rPr>
          <w:rStyle w:val="af7"/>
        </w:rPr>
        <w:t>ContentPresenter</w:t>
      </w:r>
      <w:r w:rsidRPr="007448AF">
        <w:rPr>
          <w:rStyle w:val="af6"/>
        </w:rPr>
        <w:t xml:space="preserve"> /&gt;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    &lt;/</w:t>
      </w:r>
      <w:r w:rsidRPr="007448AF">
        <w:rPr>
          <w:rStyle w:val="af7"/>
        </w:rPr>
        <w:t>Border</w:t>
      </w:r>
      <w:r w:rsidRPr="007448AF">
        <w:rPr>
          <w:rStyle w:val="af6"/>
        </w:rPr>
        <w:t>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  &lt;/</w:t>
      </w:r>
      <w:r w:rsidRPr="007448AF">
        <w:rPr>
          <w:rStyle w:val="af7"/>
        </w:rPr>
        <w:t>ControlTemplate</w:t>
      </w:r>
      <w:r w:rsidRPr="007448AF">
        <w:rPr>
          <w:rStyle w:val="af6"/>
        </w:rPr>
        <w:t>&gt;</w:t>
      </w:r>
    </w:p>
    <w:p w:rsidR="007448AF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 xml:space="preserve">  &lt;/</w:t>
      </w:r>
      <w:r w:rsidRPr="007448AF">
        <w:rPr>
          <w:rStyle w:val="af7"/>
        </w:rPr>
        <w:t>Button.Template</w:t>
      </w:r>
      <w:r w:rsidRPr="007448AF">
        <w:rPr>
          <w:rStyle w:val="af6"/>
        </w:rPr>
        <w:t>&gt;</w:t>
      </w:r>
    </w:p>
    <w:p w:rsidR="00A36068" w:rsidRPr="007448AF" w:rsidRDefault="007448AF" w:rsidP="007448AF">
      <w:pPr>
        <w:pStyle w:val="a4"/>
        <w:rPr>
          <w:rStyle w:val="af6"/>
        </w:rPr>
      </w:pPr>
      <w:r w:rsidRPr="007448AF">
        <w:rPr>
          <w:rStyle w:val="af6"/>
        </w:rPr>
        <w:t>&lt;/</w:t>
      </w:r>
      <w:r w:rsidRPr="007448AF">
        <w:rPr>
          <w:rStyle w:val="af7"/>
        </w:rPr>
        <w:t>Button</w:t>
      </w:r>
      <w:r w:rsidRPr="007448AF">
        <w:rPr>
          <w:rStyle w:val="af6"/>
        </w:rPr>
        <w:t>&gt;</w:t>
      </w:r>
    </w:p>
    <w:p w:rsidR="007448AF" w:rsidRDefault="00482A91" w:rsidP="007448AF">
      <w:pPr>
        <w:pStyle w:val="af"/>
      </w:pPr>
      <w:r>
        <w:rPr>
          <w:noProof/>
        </w:rPr>
        <w:lastRenderedPageBreak/>
        <w:drawing>
          <wp:inline distT="0" distB="0" distL="0" distR="0">
            <wp:extent cx="3810000" cy="15240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ButtonTemplateContent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68" w:rsidRDefault="00A36068" w:rsidP="007448AF">
      <w:pPr>
        <w:pStyle w:val="af"/>
      </w:pPr>
      <w:r>
        <w:t>Рис. 4</w:t>
      </w:r>
      <w:r w:rsidR="007448AF">
        <w:t>4</w:t>
      </w:r>
      <w:r>
        <w:t xml:space="preserve">. Шаблон, отображающий </w:t>
      </w:r>
      <w:r w:rsidR="007448AF">
        <w:t>контент</w:t>
      </w:r>
      <w:r>
        <w:t>.</w:t>
      </w:r>
    </w:p>
    <w:p w:rsidR="00A36068" w:rsidRDefault="00A36068" w:rsidP="00A36068">
      <w:r>
        <w:t xml:space="preserve">Вторая версия шаблона не учитывает отступ, заданный на кнопке при помощи свойства </w:t>
      </w:r>
      <w:r w:rsidRPr="007448AF">
        <w:rPr>
          <w:rStyle w:val="a9"/>
        </w:rPr>
        <w:t>Padding</w:t>
      </w:r>
      <w:r>
        <w:t xml:space="preserve">. Чтобы исправить это, используем привязку данных. В шаблонах допустим особый вид привязки – </w:t>
      </w:r>
      <w:r w:rsidRPr="007448AF">
        <w:rPr>
          <w:rStyle w:val="af5"/>
        </w:rPr>
        <w:t>TemplateBinding</w:t>
      </w:r>
      <w:r>
        <w:t>. Эта привязка извлекает информацию из свойства элемента управления, являющегося целью шаблона.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>&lt;</w:t>
      </w:r>
      <w:r w:rsidRPr="007448AF">
        <w:rPr>
          <w:rStyle w:val="af7"/>
        </w:rPr>
        <w:t>Button</w:t>
      </w:r>
      <w:r w:rsidRPr="007448AF">
        <w:rPr>
          <w:rStyle w:val="af6"/>
        </w:rPr>
        <w:t xml:space="preserve"> </w:t>
      </w:r>
      <w:r w:rsidRPr="007448AF">
        <w:rPr>
          <w:rStyle w:val="XML"/>
        </w:rPr>
        <w:t>Content</w:t>
      </w:r>
      <w:r w:rsidRPr="007448AF">
        <w:rPr>
          <w:rStyle w:val="af6"/>
        </w:rPr>
        <w:t xml:space="preserve">="Sample" </w:t>
      </w:r>
      <w:r w:rsidRPr="007448AF">
        <w:rPr>
          <w:rStyle w:val="XML"/>
        </w:rPr>
        <w:t>Width</w:t>
      </w:r>
      <w:r w:rsidRPr="007448AF">
        <w:rPr>
          <w:rStyle w:val="af6"/>
        </w:rPr>
        <w:t xml:space="preserve">="120" </w:t>
      </w:r>
      <w:r w:rsidRPr="007448AF">
        <w:rPr>
          <w:rStyle w:val="XML"/>
        </w:rPr>
        <w:t>Height</w:t>
      </w:r>
      <w:r w:rsidRPr="007448AF">
        <w:rPr>
          <w:rStyle w:val="af6"/>
        </w:rPr>
        <w:t xml:space="preserve">="80" </w:t>
      </w:r>
      <w:r w:rsidRPr="007448AF">
        <w:rPr>
          <w:rStyle w:val="XML"/>
        </w:rPr>
        <w:t>Padding</w:t>
      </w:r>
      <w:r w:rsidRPr="007448AF">
        <w:rPr>
          <w:rStyle w:val="af6"/>
        </w:rPr>
        <w:t>="15"&gt;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&lt;</w:t>
      </w:r>
      <w:r w:rsidRPr="007448AF">
        <w:rPr>
          <w:rStyle w:val="af7"/>
        </w:rPr>
        <w:t>Button.Template</w:t>
      </w:r>
      <w:r w:rsidRPr="007448AF">
        <w:rPr>
          <w:rStyle w:val="af6"/>
        </w:rPr>
        <w:t>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  &lt;</w:t>
      </w:r>
      <w:r w:rsidRPr="007448AF">
        <w:rPr>
          <w:rStyle w:val="af7"/>
        </w:rPr>
        <w:t>ControlTemplate</w:t>
      </w:r>
      <w:r w:rsidRPr="007448AF">
        <w:rPr>
          <w:rStyle w:val="af6"/>
        </w:rPr>
        <w:t xml:space="preserve"> </w:t>
      </w:r>
      <w:r w:rsidRPr="007448AF">
        <w:rPr>
          <w:rStyle w:val="XML"/>
        </w:rPr>
        <w:t>TargetType</w:t>
      </w:r>
      <w:r w:rsidRPr="007448AF">
        <w:rPr>
          <w:rStyle w:val="af6"/>
        </w:rPr>
        <w:t>="Button"&gt;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    &lt;</w:t>
      </w:r>
      <w:r w:rsidRPr="007448AF">
        <w:rPr>
          <w:rStyle w:val="af7"/>
        </w:rPr>
        <w:t>Border</w:t>
      </w:r>
      <w:r w:rsidRPr="007448AF">
        <w:rPr>
          <w:rStyle w:val="af6"/>
        </w:rPr>
        <w:t xml:space="preserve"> </w:t>
      </w:r>
      <w:r w:rsidRPr="007448AF">
        <w:rPr>
          <w:rStyle w:val="XML"/>
        </w:rPr>
        <w:t>BorderBrush</w:t>
      </w:r>
      <w:r w:rsidRPr="007448AF">
        <w:rPr>
          <w:rStyle w:val="af6"/>
        </w:rPr>
        <w:t xml:space="preserve">="Blue" </w:t>
      </w:r>
      <w:r w:rsidRPr="007448AF">
        <w:rPr>
          <w:rStyle w:val="XML"/>
        </w:rPr>
        <w:t>BorderThickness</w:t>
      </w:r>
      <w:r w:rsidRPr="007448AF">
        <w:rPr>
          <w:rStyle w:val="af6"/>
        </w:rPr>
        <w:t>="4"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            </w:t>
      </w:r>
      <w:r w:rsidRPr="007448AF">
        <w:rPr>
          <w:rStyle w:val="XML"/>
        </w:rPr>
        <w:t>CornerRadius</w:t>
      </w:r>
      <w:r w:rsidRPr="007448AF">
        <w:rPr>
          <w:rStyle w:val="af6"/>
        </w:rPr>
        <w:t xml:space="preserve">="2" </w:t>
      </w:r>
      <w:r w:rsidRPr="007448AF">
        <w:rPr>
          <w:rStyle w:val="XML"/>
        </w:rPr>
        <w:t>Background</w:t>
      </w:r>
      <w:r w:rsidRPr="007448AF">
        <w:rPr>
          <w:rStyle w:val="af6"/>
        </w:rPr>
        <w:t>="Gold"&gt;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      &lt;</w:t>
      </w:r>
      <w:r w:rsidRPr="007448AF">
        <w:rPr>
          <w:rStyle w:val="af7"/>
        </w:rPr>
        <w:t>ContentPresenter</w:t>
      </w:r>
      <w:r w:rsidRPr="007448AF">
        <w:rPr>
          <w:rStyle w:val="af6"/>
        </w:rPr>
        <w:t xml:space="preserve"> </w:t>
      </w:r>
      <w:r w:rsidRPr="0006759A">
        <w:rPr>
          <w:rStyle w:val="XML"/>
        </w:rPr>
        <w:t>Margin</w:t>
      </w:r>
      <w:r w:rsidRPr="0006759A">
        <w:rPr>
          <w:rStyle w:val="af6"/>
        </w:rPr>
        <w:t>="{</w:t>
      </w:r>
      <w:r w:rsidRPr="0006759A">
        <w:rPr>
          <w:rStyle w:val="af7"/>
        </w:rPr>
        <w:t>TemplateBinding</w:t>
      </w:r>
      <w:r w:rsidRPr="0006759A">
        <w:rPr>
          <w:rStyle w:val="af6"/>
        </w:rPr>
        <w:t xml:space="preserve"> </w:t>
      </w:r>
      <w:r w:rsidRPr="0006759A">
        <w:rPr>
          <w:rStyle w:val="XML"/>
        </w:rPr>
        <w:t>Padding</w:t>
      </w:r>
      <w:r w:rsidRPr="0006759A">
        <w:rPr>
          <w:rStyle w:val="af6"/>
        </w:rPr>
        <w:t>}</w:t>
      </w:r>
      <w:r w:rsidR="00C61D5D" w:rsidRPr="0006759A">
        <w:rPr>
          <w:rStyle w:val="af6"/>
        </w:rPr>
        <w:t>"</w:t>
      </w:r>
      <w:r w:rsidRPr="001E5E8E">
        <w:rPr>
          <w:rStyle w:val="af6"/>
        </w:rPr>
        <w:t xml:space="preserve"> </w:t>
      </w:r>
      <w:r w:rsidRPr="007448AF">
        <w:rPr>
          <w:rStyle w:val="af6"/>
        </w:rPr>
        <w:t>/&gt;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    &lt;/</w:t>
      </w:r>
      <w:r w:rsidRPr="007448AF">
        <w:rPr>
          <w:rStyle w:val="af7"/>
        </w:rPr>
        <w:t>Border</w:t>
      </w:r>
      <w:r w:rsidRPr="007448AF">
        <w:rPr>
          <w:rStyle w:val="af6"/>
        </w:rPr>
        <w:t>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  &lt;/</w:t>
      </w:r>
      <w:r w:rsidRPr="007448AF">
        <w:rPr>
          <w:rStyle w:val="af7"/>
        </w:rPr>
        <w:t>ControlTemplate</w:t>
      </w:r>
      <w:r w:rsidRPr="007448AF">
        <w:rPr>
          <w:rStyle w:val="af6"/>
        </w:rPr>
        <w:t>&gt;</w:t>
      </w:r>
    </w:p>
    <w:p w:rsidR="0006759A" w:rsidRPr="007448AF" w:rsidRDefault="0006759A" w:rsidP="0006759A">
      <w:pPr>
        <w:pStyle w:val="a4"/>
        <w:rPr>
          <w:rStyle w:val="af6"/>
        </w:rPr>
      </w:pPr>
      <w:r w:rsidRPr="007448AF">
        <w:rPr>
          <w:rStyle w:val="af6"/>
        </w:rPr>
        <w:t xml:space="preserve">  &lt;/</w:t>
      </w:r>
      <w:r w:rsidRPr="007448AF">
        <w:rPr>
          <w:rStyle w:val="af7"/>
        </w:rPr>
        <w:t>Button.Template</w:t>
      </w:r>
      <w:r w:rsidRPr="007448AF">
        <w:rPr>
          <w:rStyle w:val="af6"/>
        </w:rPr>
        <w:t>&gt;</w:t>
      </w:r>
    </w:p>
    <w:p w:rsidR="0006759A" w:rsidRPr="001E5E8E" w:rsidRDefault="0006759A" w:rsidP="0006759A">
      <w:pPr>
        <w:pStyle w:val="a4"/>
        <w:rPr>
          <w:rStyle w:val="af6"/>
        </w:rPr>
      </w:pPr>
      <w:r w:rsidRPr="001E5E8E">
        <w:rPr>
          <w:rStyle w:val="af6"/>
        </w:rPr>
        <w:t>&lt;/</w:t>
      </w:r>
      <w:r w:rsidRPr="007448AF">
        <w:rPr>
          <w:rStyle w:val="af7"/>
        </w:rPr>
        <w:t>Button</w:t>
      </w:r>
      <w:r w:rsidRPr="001E5E8E">
        <w:rPr>
          <w:rStyle w:val="af6"/>
        </w:rPr>
        <w:t>&gt;</w:t>
      </w:r>
    </w:p>
    <w:p w:rsidR="00A36068" w:rsidRDefault="00A36068" w:rsidP="00A36068">
      <w:r>
        <w:t>В</w:t>
      </w:r>
      <w:r w:rsidRPr="001E5E8E">
        <w:rPr>
          <w:lang w:val="en-US"/>
        </w:rPr>
        <w:t xml:space="preserve"> </w:t>
      </w:r>
      <w:r>
        <w:t>шаблонах</w:t>
      </w:r>
      <w:r w:rsidRPr="001E5E8E">
        <w:rPr>
          <w:lang w:val="en-US"/>
        </w:rPr>
        <w:t xml:space="preserve"> </w:t>
      </w:r>
      <w:r>
        <w:t>элементов</w:t>
      </w:r>
      <w:r w:rsidRPr="001E5E8E">
        <w:rPr>
          <w:lang w:val="en-US"/>
        </w:rPr>
        <w:t xml:space="preserve"> </w:t>
      </w:r>
      <w:r>
        <w:t>управления</w:t>
      </w:r>
      <w:r w:rsidRPr="001E5E8E">
        <w:rPr>
          <w:lang w:val="en-US"/>
        </w:rPr>
        <w:t xml:space="preserve"> </w:t>
      </w:r>
      <w:r>
        <w:t>часто</w:t>
      </w:r>
      <w:r w:rsidRPr="001E5E8E">
        <w:rPr>
          <w:lang w:val="en-US"/>
        </w:rPr>
        <w:t xml:space="preserve"> </w:t>
      </w:r>
      <w:r>
        <w:t>используются</w:t>
      </w:r>
      <w:r w:rsidRPr="001E5E8E">
        <w:rPr>
          <w:lang w:val="en-US"/>
        </w:rPr>
        <w:t xml:space="preserve"> </w:t>
      </w:r>
      <w:r>
        <w:t>триггеры</w:t>
      </w:r>
      <w:r w:rsidRPr="001E5E8E">
        <w:rPr>
          <w:lang w:val="en-US"/>
        </w:rPr>
        <w:t xml:space="preserve">. </w:t>
      </w:r>
      <w:r>
        <w:t>Например, для кнопки при помощи триггеров можно реализовать изменение внешнего вида при нажатии или при перемещении указателя мыши.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>&lt;</w:t>
      </w:r>
      <w:r w:rsidRPr="00D515E8">
        <w:rPr>
          <w:rStyle w:val="af7"/>
        </w:rPr>
        <w:t>Button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Content</w:t>
      </w:r>
      <w:r w:rsidRPr="00D515E8">
        <w:rPr>
          <w:rStyle w:val="af6"/>
        </w:rPr>
        <w:t xml:space="preserve">="Sample" </w:t>
      </w:r>
      <w:r w:rsidRPr="00D515E8">
        <w:rPr>
          <w:rStyle w:val="XML"/>
        </w:rPr>
        <w:t>Width</w:t>
      </w:r>
      <w:r w:rsidRPr="00D515E8">
        <w:rPr>
          <w:rStyle w:val="af6"/>
        </w:rPr>
        <w:t xml:space="preserve">="120" </w:t>
      </w:r>
      <w:r w:rsidRPr="00D515E8">
        <w:rPr>
          <w:rStyle w:val="XML"/>
        </w:rPr>
        <w:t>Height</w:t>
      </w:r>
      <w:r w:rsidRPr="00D515E8">
        <w:rPr>
          <w:rStyle w:val="af6"/>
        </w:rPr>
        <w:t xml:space="preserve">="80" </w:t>
      </w:r>
      <w:r w:rsidRPr="00D515E8">
        <w:rPr>
          <w:rStyle w:val="XML"/>
        </w:rPr>
        <w:t>Padding</w:t>
      </w:r>
      <w:r w:rsidRPr="00D515E8">
        <w:rPr>
          <w:rStyle w:val="af6"/>
        </w:rPr>
        <w:t>="15"&gt;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&lt;</w:t>
      </w:r>
      <w:r w:rsidRPr="00D515E8">
        <w:rPr>
          <w:rStyle w:val="af7"/>
        </w:rPr>
        <w:t>Button.Template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&lt;</w:t>
      </w:r>
      <w:r w:rsidRPr="00D515E8">
        <w:rPr>
          <w:rStyle w:val="af7"/>
        </w:rPr>
        <w:t>ControlTemplate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TargetType</w:t>
      </w:r>
      <w:r w:rsidRPr="00D515E8">
        <w:rPr>
          <w:rStyle w:val="af6"/>
        </w:rPr>
        <w:t>="Button"&gt;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&lt;</w:t>
      </w:r>
      <w:r w:rsidRPr="00D515E8">
        <w:rPr>
          <w:rStyle w:val="af7"/>
        </w:rPr>
        <w:t>Border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Name</w:t>
      </w:r>
      <w:r w:rsidRPr="00D515E8">
        <w:rPr>
          <w:rStyle w:val="af6"/>
        </w:rPr>
        <w:t xml:space="preserve">="brd" </w:t>
      </w:r>
      <w:r w:rsidRPr="00D515E8">
        <w:rPr>
          <w:rStyle w:val="XML"/>
        </w:rPr>
        <w:t>BorderBrush</w:t>
      </w:r>
      <w:r w:rsidRPr="00D515E8">
        <w:rPr>
          <w:rStyle w:val="af6"/>
        </w:rPr>
        <w:t xml:space="preserve">="Blue" </w:t>
      </w:r>
      <w:r w:rsidRPr="00D515E8">
        <w:rPr>
          <w:rStyle w:val="XML"/>
        </w:rPr>
        <w:t>BorderThickness</w:t>
      </w:r>
      <w:r w:rsidRPr="00D515E8">
        <w:rPr>
          <w:rStyle w:val="af6"/>
        </w:rPr>
        <w:t>="4"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        </w:t>
      </w:r>
      <w:r w:rsidRPr="00D515E8">
        <w:rPr>
          <w:rStyle w:val="XML"/>
        </w:rPr>
        <w:t>CornerRadius</w:t>
      </w:r>
      <w:r w:rsidRPr="00D515E8">
        <w:rPr>
          <w:rStyle w:val="af6"/>
        </w:rPr>
        <w:t xml:space="preserve">="2" </w:t>
      </w:r>
      <w:r w:rsidRPr="00D515E8">
        <w:rPr>
          <w:rStyle w:val="XML"/>
        </w:rPr>
        <w:t>Background</w:t>
      </w:r>
      <w:r w:rsidRPr="00D515E8">
        <w:rPr>
          <w:rStyle w:val="af6"/>
        </w:rPr>
        <w:t>="Gold"&gt;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  &lt;</w:t>
      </w:r>
      <w:r w:rsidRPr="00D515E8">
        <w:rPr>
          <w:rStyle w:val="af7"/>
        </w:rPr>
        <w:t>ContentPresenter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Margin</w:t>
      </w:r>
      <w:r w:rsidRPr="00D515E8">
        <w:rPr>
          <w:rStyle w:val="af6"/>
        </w:rPr>
        <w:t>="{</w:t>
      </w:r>
      <w:r w:rsidRPr="00D515E8">
        <w:rPr>
          <w:rStyle w:val="af7"/>
        </w:rPr>
        <w:t>TemplateBinding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Padding</w:t>
      </w:r>
      <w:r w:rsidRPr="00D515E8">
        <w:rPr>
          <w:rStyle w:val="af6"/>
        </w:rPr>
        <w:t>}" /&gt;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&lt;/</w:t>
      </w:r>
      <w:r w:rsidRPr="00D515E8">
        <w:rPr>
          <w:rStyle w:val="af7"/>
        </w:rPr>
        <w:t>Border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&lt;</w:t>
      </w:r>
      <w:r w:rsidRPr="00D515E8">
        <w:rPr>
          <w:rStyle w:val="af7"/>
        </w:rPr>
        <w:t>ControlTemplate.Triggers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  &lt;</w:t>
      </w:r>
      <w:r w:rsidRPr="00D515E8">
        <w:rPr>
          <w:rStyle w:val="af7"/>
        </w:rPr>
        <w:t>Trigger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Property</w:t>
      </w:r>
      <w:r w:rsidRPr="00D515E8">
        <w:rPr>
          <w:rStyle w:val="af6"/>
        </w:rPr>
        <w:t xml:space="preserve">="IsMouseOver" </w:t>
      </w:r>
      <w:r w:rsidRPr="00D515E8">
        <w:rPr>
          <w:rStyle w:val="XML"/>
        </w:rPr>
        <w:t>Value</w:t>
      </w:r>
      <w:r w:rsidRPr="00D515E8">
        <w:rPr>
          <w:rStyle w:val="af6"/>
        </w:rPr>
        <w:t>="True"&gt;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    &lt;</w:t>
      </w:r>
      <w:r w:rsidRPr="00D515E8">
        <w:rPr>
          <w:rStyle w:val="af7"/>
        </w:rPr>
        <w:t>Setter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TargetName</w:t>
      </w:r>
      <w:r w:rsidRPr="00D515E8">
        <w:rPr>
          <w:rStyle w:val="af6"/>
        </w:rPr>
        <w:t xml:space="preserve">="brd" </w:t>
      </w:r>
      <w:r w:rsidRPr="00D515E8">
        <w:rPr>
          <w:rStyle w:val="XML"/>
        </w:rPr>
        <w:t>Property</w:t>
      </w:r>
      <w:r w:rsidRPr="00D515E8">
        <w:rPr>
          <w:rStyle w:val="af6"/>
        </w:rPr>
        <w:t>="Background"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                             </w:t>
      </w:r>
      <w:r w:rsidRPr="00D515E8">
        <w:rPr>
          <w:rStyle w:val="XML"/>
        </w:rPr>
        <w:t>Value</w:t>
      </w:r>
      <w:r w:rsidRPr="00D515E8">
        <w:rPr>
          <w:rStyle w:val="af6"/>
        </w:rPr>
        <w:t>="</w:t>
      </w:r>
      <w:r w:rsidR="00D515E8" w:rsidRPr="00D515E8">
        <w:rPr>
          <w:rStyle w:val="af6"/>
        </w:rPr>
        <w:t>Yellow</w:t>
      </w:r>
      <w:r w:rsidRPr="00D515E8">
        <w:rPr>
          <w:rStyle w:val="af6"/>
        </w:rPr>
        <w:t>" /&gt;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  &lt;/</w:t>
      </w:r>
      <w:r w:rsidRPr="00D515E8">
        <w:rPr>
          <w:rStyle w:val="af7"/>
        </w:rPr>
        <w:t>Trigger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  &lt;/</w:t>
      </w:r>
      <w:r w:rsidRPr="00D515E8">
        <w:rPr>
          <w:rStyle w:val="af7"/>
        </w:rPr>
        <w:t>ControlTemplate.Triggers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  &lt;/</w:t>
      </w:r>
      <w:r w:rsidRPr="00D515E8">
        <w:rPr>
          <w:rStyle w:val="af7"/>
        </w:rPr>
        <w:t>ControlTemplate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 xml:space="preserve">  &lt;/</w:t>
      </w:r>
      <w:r w:rsidRPr="00D515E8">
        <w:rPr>
          <w:rStyle w:val="af7"/>
        </w:rPr>
        <w:t>Button.Template</w:t>
      </w:r>
      <w:r w:rsidRPr="00D515E8">
        <w:rPr>
          <w:rStyle w:val="af6"/>
        </w:rPr>
        <w:t>&gt;</w:t>
      </w:r>
    </w:p>
    <w:p w:rsidR="0006759A" w:rsidRPr="00D515E8" w:rsidRDefault="0006759A" w:rsidP="0006759A">
      <w:pPr>
        <w:pStyle w:val="a4"/>
        <w:rPr>
          <w:rStyle w:val="af6"/>
        </w:rPr>
      </w:pPr>
      <w:r w:rsidRPr="00D515E8">
        <w:rPr>
          <w:rStyle w:val="af6"/>
        </w:rPr>
        <w:t>&lt;/</w:t>
      </w:r>
      <w:r w:rsidRPr="00D515E8">
        <w:rPr>
          <w:rStyle w:val="af7"/>
        </w:rPr>
        <w:t>Button</w:t>
      </w:r>
      <w:r w:rsidRPr="00D515E8">
        <w:rPr>
          <w:rStyle w:val="af6"/>
        </w:rPr>
        <w:t>&gt;</w:t>
      </w:r>
    </w:p>
    <w:p w:rsidR="00F47BED" w:rsidRDefault="00F47BED" w:rsidP="00F47BED">
      <w:r>
        <w:lastRenderedPageBreak/>
        <w:t>Обратите</w:t>
      </w:r>
      <w:r w:rsidRPr="001E5E8E">
        <w:rPr>
          <w:lang w:val="en-US"/>
        </w:rPr>
        <w:t xml:space="preserve"> </w:t>
      </w:r>
      <w:r>
        <w:t>внимание</w:t>
      </w:r>
      <w:r w:rsidRPr="001E5E8E">
        <w:rPr>
          <w:lang w:val="en-US"/>
        </w:rPr>
        <w:t xml:space="preserve"> – </w:t>
      </w:r>
      <w:r>
        <w:t>элемент</w:t>
      </w:r>
      <w:r w:rsidRPr="001E5E8E">
        <w:rPr>
          <w:lang w:val="en-US"/>
        </w:rPr>
        <w:t xml:space="preserve"> </w:t>
      </w:r>
      <w:r>
        <w:t>триггера</w:t>
      </w:r>
      <w:r w:rsidRPr="001E5E8E">
        <w:rPr>
          <w:lang w:val="en-US"/>
        </w:rPr>
        <w:t xml:space="preserve"> </w:t>
      </w:r>
      <w:r w:rsidRPr="00F47BED">
        <w:rPr>
          <w:rStyle w:val="af5"/>
        </w:rPr>
        <w:t>Setter</w:t>
      </w:r>
      <w:r w:rsidRPr="001E5E8E">
        <w:rPr>
          <w:lang w:val="en-US"/>
        </w:rPr>
        <w:t xml:space="preserve"> </w:t>
      </w:r>
      <w:r>
        <w:t>содержит</w:t>
      </w:r>
      <w:r w:rsidRPr="001E5E8E">
        <w:rPr>
          <w:lang w:val="en-US"/>
        </w:rPr>
        <w:t xml:space="preserve"> </w:t>
      </w:r>
      <w:r>
        <w:t>установку</w:t>
      </w:r>
      <w:r w:rsidRPr="001E5E8E">
        <w:rPr>
          <w:lang w:val="en-US"/>
        </w:rPr>
        <w:t xml:space="preserve"> </w:t>
      </w:r>
      <w:r>
        <w:t>свойства</w:t>
      </w:r>
      <w:r w:rsidRPr="001E5E8E">
        <w:rPr>
          <w:lang w:val="en-US"/>
        </w:rPr>
        <w:t xml:space="preserve"> </w:t>
      </w:r>
      <w:r w:rsidRPr="001E5E8E">
        <w:rPr>
          <w:rStyle w:val="a9"/>
          <w:lang w:val="en-US"/>
        </w:rPr>
        <w:t>TargetName</w:t>
      </w:r>
      <w:r w:rsidRPr="001E5E8E">
        <w:rPr>
          <w:lang w:val="en-US"/>
        </w:rPr>
        <w:t xml:space="preserve">. </w:t>
      </w:r>
      <w:r>
        <w:t xml:space="preserve">Как ясно из контекста, </w:t>
      </w:r>
      <w:r w:rsidRPr="00F47BED">
        <w:rPr>
          <w:rStyle w:val="a9"/>
        </w:rPr>
        <w:t>TargetName</w:t>
      </w:r>
      <w:r>
        <w:t xml:space="preserve"> используется, чтобы обратиться к именованному дочернему элементу визуального представления. Этот дочерний элемент должен быть описан до триггера.</w:t>
      </w:r>
    </w:p>
    <w:p w:rsidR="00A36068" w:rsidRDefault="00A36068" w:rsidP="0006759A">
      <w:r>
        <w:t>Заметим, что, как правило, шаблоны элементов управления описываются в ресурсах окна или приложения. Часто шаблон объявляют в стиле элемента управления. Это позволяет создать эффект «шаблона по умолчанию» (в отличие от стиля, шаблон нельзя указать в ресурсах без ключа).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>&lt;</w:t>
      </w:r>
      <w:r w:rsidRPr="00D515E8">
        <w:rPr>
          <w:rStyle w:val="af7"/>
        </w:rPr>
        <w:t>Window.Resources</w:t>
      </w:r>
      <w:r w:rsidRPr="00D515E8">
        <w:rPr>
          <w:rStyle w:val="af6"/>
        </w:rPr>
        <w:t>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&lt;</w:t>
      </w:r>
      <w:r w:rsidRPr="00D515E8">
        <w:rPr>
          <w:rStyle w:val="af7"/>
        </w:rPr>
        <w:t>Style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TargetType</w:t>
      </w:r>
      <w:r w:rsidRPr="00D515E8">
        <w:rPr>
          <w:rStyle w:val="af6"/>
        </w:rPr>
        <w:t>="Button"&gt;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  &lt;</w:t>
      </w:r>
      <w:r w:rsidRPr="00D515E8">
        <w:rPr>
          <w:rStyle w:val="af7"/>
        </w:rPr>
        <w:t>Setter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Property</w:t>
      </w:r>
      <w:r w:rsidRPr="00D515E8">
        <w:rPr>
          <w:rStyle w:val="af6"/>
        </w:rPr>
        <w:t>="Template"&gt;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    &lt;</w:t>
      </w:r>
      <w:r w:rsidRPr="00D515E8">
        <w:rPr>
          <w:rStyle w:val="af7"/>
        </w:rPr>
        <w:t>Setter.Value</w:t>
      </w:r>
      <w:r w:rsidRPr="00D515E8">
        <w:rPr>
          <w:rStyle w:val="af6"/>
        </w:rPr>
        <w:t>&gt;</w:t>
      </w:r>
    </w:p>
    <w:p w:rsidR="00A3606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      &lt;</w:t>
      </w:r>
      <w:r w:rsidRPr="00D515E8">
        <w:rPr>
          <w:rStyle w:val="af7"/>
        </w:rPr>
        <w:t>ControlTemplate</w:t>
      </w:r>
      <w:r w:rsidRPr="00D515E8">
        <w:rPr>
          <w:rStyle w:val="af6"/>
        </w:rPr>
        <w:t xml:space="preserve"> </w:t>
      </w:r>
      <w:r w:rsidRPr="00D515E8">
        <w:rPr>
          <w:rStyle w:val="XML"/>
        </w:rPr>
        <w:t>TargetType</w:t>
      </w:r>
      <w:r w:rsidRPr="00D515E8">
        <w:rPr>
          <w:rStyle w:val="af6"/>
        </w:rPr>
        <w:t>="Button"&gt;</w:t>
      </w:r>
    </w:p>
    <w:p w:rsidR="00A36068" w:rsidRPr="001E5E8E" w:rsidRDefault="00A36068" w:rsidP="00D515E8">
      <w:pPr>
        <w:pStyle w:val="a4"/>
        <w:rPr>
          <w:rStyle w:val="af4"/>
          <w:lang w:val="en-US"/>
        </w:rPr>
      </w:pPr>
      <w:r w:rsidRPr="00D515E8">
        <w:rPr>
          <w:rStyle w:val="af6"/>
        </w:rPr>
        <w:t xml:space="preserve">          </w:t>
      </w:r>
      <w:r w:rsidRPr="001E5E8E">
        <w:rPr>
          <w:rStyle w:val="af4"/>
          <w:lang w:val="en-US"/>
        </w:rPr>
        <w:t>&lt;!--</w:t>
      </w:r>
      <w:r w:rsidRPr="00D515E8">
        <w:rPr>
          <w:rStyle w:val="af4"/>
        </w:rPr>
        <w:t>содержимое</w:t>
      </w:r>
      <w:r w:rsidRPr="001E5E8E">
        <w:rPr>
          <w:rStyle w:val="af4"/>
          <w:lang w:val="en-US"/>
        </w:rPr>
        <w:t xml:space="preserve"> </w:t>
      </w:r>
      <w:r w:rsidRPr="00D515E8">
        <w:rPr>
          <w:rStyle w:val="af4"/>
        </w:rPr>
        <w:t>шаблона</w:t>
      </w:r>
      <w:r w:rsidRPr="001E5E8E">
        <w:rPr>
          <w:rStyle w:val="af4"/>
          <w:lang w:val="en-US"/>
        </w:rPr>
        <w:t xml:space="preserve"> </w:t>
      </w:r>
      <w:r w:rsidRPr="00D515E8">
        <w:rPr>
          <w:rStyle w:val="af4"/>
        </w:rPr>
        <w:t>не</w:t>
      </w:r>
      <w:r w:rsidRPr="001E5E8E">
        <w:rPr>
          <w:rStyle w:val="af4"/>
          <w:lang w:val="en-US"/>
        </w:rPr>
        <w:t xml:space="preserve"> </w:t>
      </w:r>
      <w:r w:rsidRPr="00D515E8">
        <w:rPr>
          <w:rStyle w:val="af4"/>
        </w:rPr>
        <w:t>изменилось</w:t>
      </w:r>
      <w:r w:rsidRPr="001E5E8E">
        <w:rPr>
          <w:rStyle w:val="af4"/>
          <w:lang w:val="en-US"/>
        </w:rPr>
        <w:t>--&gt;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      &lt;/</w:t>
      </w:r>
      <w:r w:rsidRPr="00D515E8">
        <w:rPr>
          <w:rStyle w:val="af7"/>
        </w:rPr>
        <w:t>ControlTemplate</w:t>
      </w:r>
      <w:r w:rsidRPr="00D515E8">
        <w:rPr>
          <w:rStyle w:val="af6"/>
        </w:rPr>
        <w:t>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    &lt;/</w:t>
      </w:r>
      <w:r w:rsidRPr="00D515E8">
        <w:rPr>
          <w:rStyle w:val="af7"/>
        </w:rPr>
        <w:t>Setter.Value</w:t>
      </w:r>
      <w:r w:rsidRPr="00D515E8">
        <w:rPr>
          <w:rStyle w:val="af6"/>
        </w:rPr>
        <w:t>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  &lt;/</w:t>
      </w:r>
      <w:r w:rsidRPr="00D515E8">
        <w:rPr>
          <w:rStyle w:val="af7"/>
        </w:rPr>
        <w:t>Setter</w:t>
      </w:r>
      <w:r w:rsidRPr="00D515E8">
        <w:rPr>
          <w:rStyle w:val="af6"/>
        </w:rPr>
        <w:t>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 xml:space="preserve">  &lt;/</w:t>
      </w:r>
      <w:r w:rsidRPr="00D515E8">
        <w:rPr>
          <w:rStyle w:val="af7"/>
        </w:rPr>
        <w:t>Style</w:t>
      </w:r>
      <w:r w:rsidRPr="00D515E8">
        <w:rPr>
          <w:rStyle w:val="af6"/>
        </w:rPr>
        <w:t>&gt;</w:t>
      </w:r>
    </w:p>
    <w:p w:rsidR="00A36068" w:rsidRPr="00D515E8" w:rsidRDefault="00A36068" w:rsidP="00D515E8">
      <w:pPr>
        <w:pStyle w:val="a4"/>
        <w:rPr>
          <w:rStyle w:val="af6"/>
        </w:rPr>
      </w:pPr>
      <w:r w:rsidRPr="00D515E8">
        <w:rPr>
          <w:rStyle w:val="af6"/>
        </w:rPr>
        <w:t>&lt;/</w:t>
      </w:r>
      <w:r w:rsidRPr="00D515E8">
        <w:rPr>
          <w:rStyle w:val="af7"/>
        </w:rPr>
        <w:t>Window.Resources</w:t>
      </w:r>
      <w:r w:rsidRPr="00D515E8">
        <w:rPr>
          <w:rStyle w:val="af6"/>
        </w:rPr>
        <w:t>&gt;</w:t>
      </w:r>
    </w:p>
    <w:p w:rsidR="00A36068" w:rsidRDefault="00A36068" w:rsidP="00A36068">
      <w:r>
        <w:t>Наш шаблон для кнопки прост. Однако во многих случаях шаблоны выглядят сложнее. Ниже перечислены некоторые из характеристик более сложных шаблонов</w:t>
      </w:r>
      <w:r w:rsidR="00D515E8">
        <w:rPr>
          <w:rStyle w:val="ae"/>
        </w:rPr>
        <w:footnoteReference w:id="9"/>
      </w:r>
      <w:r>
        <w:t>:</w:t>
      </w:r>
    </w:p>
    <w:p w:rsidR="00A36068" w:rsidRDefault="00D515E8" w:rsidP="00A36068">
      <w:r>
        <w:t>1. Шаблоны</w:t>
      </w:r>
      <w:r w:rsidR="00A36068">
        <w:t xml:space="preserve"> включают элементы управления, которые инициируют встроенные команды или обработчики событий.</w:t>
      </w:r>
    </w:p>
    <w:p w:rsidR="00A36068" w:rsidRDefault="00D515E8" w:rsidP="00A36068">
      <w:r>
        <w:t>2. Шаблоны</w:t>
      </w:r>
      <w:r w:rsidR="00A36068">
        <w:t xml:space="preserve"> используют именованные элементы, имена у которых обычно начинаются с</w:t>
      </w:r>
      <w:r>
        <w:t xml:space="preserve"> префикса</w:t>
      </w:r>
      <w:r w:rsidR="00A36068">
        <w:t xml:space="preserve"> </w:t>
      </w:r>
      <w:r w:rsidR="00A36068" w:rsidRPr="00D515E8">
        <w:rPr>
          <w:rStyle w:val="aff0"/>
        </w:rPr>
        <w:t>PART_</w:t>
      </w:r>
      <w:r w:rsidR="00A36068">
        <w:t>. При создании шаблона следует проверять наличие всех этих именованных элементов, поскольку класс элемента управления может включать код, который манипулирует непосредственно этими элементами (например, присоединяет обработчики событий).</w:t>
      </w:r>
    </w:p>
    <w:p w:rsidR="00A36068" w:rsidRDefault="00D515E8" w:rsidP="00A36068">
      <w:r>
        <w:t>3. Шаблоны</w:t>
      </w:r>
      <w:r w:rsidR="00A36068">
        <w:t xml:space="preserve"> включают вложенные элементы управления, которые могут иметь свои собственные шаблоны.</w:t>
      </w:r>
    </w:p>
    <w:p w:rsidR="00D515E8" w:rsidRDefault="00D515E8" w:rsidP="00D515E8">
      <w:pPr>
        <w:pStyle w:val="2"/>
      </w:pPr>
      <w:r>
        <w:t>12.2. Шаблоны данных</w:t>
      </w:r>
    </w:p>
    <w:p w:rsidR="00F47BED" w:rsidRDefault="00F47BED" w:rsidP="00F47BED">
      <w:r w:rsidRPr="00F47BED">
        <w:rPr>
          <w:rStyle w:val="a8"/>
        </w:rPr>
        <w:t>Шаблон данных</w:t>
      </w:r>
      <w:r>
        <w:t xml:space="preserve"> – механизм для настройки отображения объектов заданного типа. Любой шаблон данных – это объект </w:t>
      </w:r>
      <w:r w:rsidRPr="00F47BED">
        <w:rPr>
          <w:rStyle w:val="a9"/>
        </w:rPr>
        <w:t>System.Windows.</w:t>
      </w:r>
      <w:r w:rsidRPr="00F47BED">
        <w:rPr>
          <w:rStyle w:val="af5"/>
        </w:rPr>
        <w:t>DataTemplate</w:t>
      </w:r>
      <w:r>
        <w:t xml:space="preserve">. Основное свойство шаблона данных – </w:t>
      </w:r>
      <w:r w:rsidRPr="00F47BED">
        <w:rPr>
          <w:rStyle w:val="a9"/>
        </w:rPr>
        <w:t>VisualTree</w:t>
      </w:r>
      <w:r>
        <w:t xml:space="preserve">. Оно содержит визуальный элемент, определяющий внешний вид шаблона. При формировании </w:t>
      </w:r>
      <w:r w:rsidRPr="00F47BED">
        <w:rPr>
          <w:rStyle w:val="a9"/>
        </w:rPr>
        <w:t>VisualTree</w:t>
      </w:r>
      <w:r>
        <w:t xml:space="preserve"> обычно используется привязка данных для извлечения информации из объекта, для которого применяется шаблон. Сам шаблон данных, как правило, размещают в ресурсах окна или приложения.</w:t>
      </w:r>
    </w:p>
    <w:p w:rsidR="00F47BED" w:rsidRDefault="00F47BED" w:rsidP="00F47BED">
      <w:r>
        <w:lastRenderedPageBreak/>
        <w:t xml:space="preserve">Рассмотрим пример использования шаблонов данных. Пусть имеется </w:t>
      </w:r>
      <w:r w:rsidR="003A4956">
        <w:t>объект класса</w:t>
      </w:r>
      <w:r>
        <w:t xml:space="preserve"> </w:t>
      </w:r>
      <w:r w:rsidRPr="009B6312">
        <w:rPr>
          <w:rStyle w:val="af5"/>
        </w:rPr>
        <w:t>Person</w:t>
      </w:r>
      <w:r w:rsidR="00F54CA9">
        <w:t>, описанный в ресурсах окна и являющийся содержимым окна</w:t>
      </w:r>
      <w:r w:rsidR="003A4956">
        <w:t>:</w:t>
      </w:r>
    </w:p>
    <w:p w:rsidR="00F54CA9" w:rsidRPr="003E1391" w:rsidRDefault="00F54CA9" w:rsidP="00F54CA9">
      <w:pPr>
        <w:pStyle w:val="a4"/>
        <w:rPr>
          <w:rStyle w:val="af4"/>
        </w:rPr>
      </w:pPr>
      <w:r w:rsidRPr="003E1391">
        <w:rPr>
          <w:rStyle w:val="af4"/>
        </w:rPr>
        <w:t xml:space="preserve">// класс Person объявлен в пространстве имён </w:t>
      </w:r>
      <w:r w:rsidRPr="00F54CA9">
        <w:rPr>
          <w:rStyle w:val="af4"/>
        </w:rPr>
        <w:t>WpfTemplates</w:t>
      </w:r>
    </w:p>
    <w:p w:rsidR="00F54CA9" w:rsidRPr="009B6312" w:rsidRDefault="00F54CA9" w:rsidP="00F54CA9">
      <w:pPr>
        <w:pStyle w:val="a4"/>
      </w:pPr>
      <w:bookmarkStart w:id="107" w:name="OLE_LINK98"/>
      <w:bookmarkStart w:id="108" w:name="OLE_LINK100"/>
      <w:proofErr w:type="gramStart"/>
      <w:r w:rsidRPr="003E1391">
        <w:rPr>
          <w:rStyle w:val="af6"/>
        </w:rPr>
        <w:t>public</w:t>
      </w:r>
      <w:proofErr w:type="gramEnd"/>
      <w:r w:rsidRPr="003E1391">
        <w:rPr>
          <w:rStyle w:val="af6"/>
        </w:rPr>
        <w:t xml:space="preserve"> class</w:t>
      </w:r>
      <w:r w:rsidRPr="009B6312">
        <w:t xml:space="preserve"> </w:t>
      </w:r>
      <w:r w:rsidRPr="003E1391">
        <w:rPr>
          <w:rStyle w:val="af5"/>
        </w:rPr>
        <w:t>Person</w:t>
      </w:r>
    </w:p>
    <w:p w:rsidR="00F54CA9" w:rsidRPr="009B6312" w:rsidRDefault="00F54CA9" w:rsidP="00F54CA9">
      <w:pPr>
        <w:pStyle w:val="a4"/>
      </w:pPr>
      <w:r w:rsidRPr="009B6312">
        <w:t>{</w:t>
      </w:r>
    </w:p>
    <w:p w:rsidR="00F54CA9" w:rsidRPr="009B6312" w:rsidRDefault="00F54CA9" w:rsidP="00F54CA9">
      <w:pPr>
        <w:pStyle w:val="a4"/>
      </w:pPr>
      <w:r w:rsidRPr="009B6312">
        <w:t xml:space="preserve">    </w:t>
      </w:r>
      <w:proofErr w:type="gramStart"/>
      <w:r w:rsidRPr="003E1391">
        <w:rPr>
          <w:rStyle w:val="af6"/>
        </w:rPr>
        <w:t>public</w:t>
      </w:r>
      <w:proofErr w:type="gramEnd"/>
      <w:r w:rsidRPr="003E1391">
        <w:rPr>
          <w:rStyle w:val="af6"/>
        </w:rPr>
        <w:t xml:space="preserve"> string</w:t>
      </w:r>
      <w:r w:rsidRPr="009B6312">
        <w:t xml:space="preserve"> Name { </w:t>
      </w:r>
      <w:r w:rsidRPr="003E1391">
        <w:rPr>
          <w:rStyle w:val="af6"/>
        </w:rPr>
        <w:t>get</w:t>
      </w:r>
      <w:r w:rsidRPr="009B6312">
        <w:t xml:space="preserve">; </w:t>
      </w:r>
      <w:r w:rsidRPr="003E1391">
        <w:rPr>
          <w:rStyle w:val="af6"/>
        </w:rPr>
        <w:t>set</w:t>
      </w:r>
      <w:r w:rsidRPr="009B6312">
        <w:t>; }</w:t>
      </w:r>
    </w:p>
    <w:p w:rsidR="00F54CA9" w:rsidRPr="009B6312" w:rsidRDefault="00F54CA9" w:rsidP="00F54CA9">
      <w:pPr>
        <w:pStyle w:val="a4"/>
      </w:pPr>
      <w:r w:rsidRPr="009B6312">
        <w:t xml:space="preserve">    </w:t>
      </w:r>
      <w:proofErr w:type="gramStart"/>
      <w:r w:rsidRPr="003E1391">
        <w:rPr>
          <w:rStyle w:val="af6"/>
        </w:rPr>
        <w:t>public</w:t>
      </w:r>
      <w:proofErr w:type="gramEnd"/>
      <w:r w:rsidRPr="003E1391">
        <w:rPr>
          <w:rStyle w:val="af6"/>
        </w:rPr>
        <w:t xml:space="preserve"> double</w:t>
      </w:r>
      <w:r w:rsidRPr="009B6312">
        <w:t xml:space="preserve"> Age { </w:t>
      </w:r>
      <w:r w:rsidRPr="003E1391">
        <w:rPr>
          <w:rStyle w:val="af6"/>
        </w:rPr>
        <w:t>get</w:t>
      </w:r>
      <w:r w:rsidRPr="009B6312">
        <w:t xml:space="preserve">; </w:t>
      </w:r>
      <w:r w:rsidRPr="003E1391">
        <w:rPr>
          <w:rStyle w:val="af6"/>
        </w:rPr>
        <w:t>set</w:t>
      </w:r>
      <w:r w:rsidRPr="009B6312">
        <w:t>; }</w:t>
      </w:r>
    </w:p>
    <w:p w:rsidR="00F54CA9" w:rsidRPr="00754C7F" w:rsidRDefault="00F54CA9" w:rsidP="00F54CA9">
      <w:pPr>
        <w:pStyle w:val="a4"/>
      </w:pPr>
      <w:r w:rsidRPr="003E1391">
        <w:t>}</w:t>
      </w:r>
    </w:p>
    <w:p w:rsidR="00F54CA9" w:rsidRPr="00754C7F" w:rsidRDefault="00F54CA9" w:rsidP="00F54CA9">
      <w:pPr>
        <w:pStyle w:val="a4"/>
      </w:pP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>&lt;</w:t>
      </w:r>
      <w:r w:rsidRPr="00F54CA9">
        <w:rPr>
          <w:rStyle w:val="af7"/>
        </w:rPr>
        <w:t>Window</w:t>
      </w:r>
      <w:r w:rsidRPr="00F54CA9">
        <w:rPr>
          <w:rStyle w:val="af6"/>
        </w:rPr>
        <w:t xml:space="preserve"> </w:t>
      </w:r>
      <w:r w:rsidRPr="00F54CA9">
        <w:rPr>
          <w:rStyle w:val="XML"/>
        </w:rPr>
        <w:t>x</w:t>
      </w:r>
      <w:proofErr w:type="gramStart"/>
      <w:r w:rsidRPr="00F54CA9">
        <w:rPr>
          <w:rStyle w:val="XML"/>
        </w:rPr>
        <w:t>:Class</w:t>
      </w:r>
      <w:proofErr w:type="gramEnd"/>
      <w:r w:rsidRPr="00F54CA9">
        <w:rPr>
          <w:rStyle w:val="af6"/>
        </w:rPr>
        <w:t>="WpfTemplates.MainWindow"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</w:t>
      </w:r>
      <w:r w:rsidRPr="00F54CA9">
        <w:rPr>
          <w:rStyle w:val="XML"/>
        </w:rPr>
        <w:t>xmlns</w:t>
      </w:r>
      <w:r w:rsidRPr="00F54CA9">
        <w:rPr>
          <w:rStyle w:val="af6"/>
        </w:rPr>
        <w:t>="http://schemas.microsoft.com/winfx/2006/xaml/presentation"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</w:t>
      </w:r>
      <w:r w:rsidRPr="00F54CA9">
        <w:rPr>
          <w:rStyle w:val="XML"/>
        </w:rPr>
        <w:t>xmlns:x</w:t>
      </w:r>
      <w:r w:rsidRPr="00F54CA9">
        <w:rPr>
          <w:rStyle w:val="af6"/>
        </w:rPr>
        <w:t>="http://schemas.microsoft.com/winfx/2006/xaml"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</w:t>
      </w:r>
      <w:proofErr w:type="gramStart"/>
      <w:r w:rsidRPr="00F54CA9">
        <w:rPr>
          <w:rStyle w:val="XML"/>
        </w:rPr>
        <w:t>xmlns:</w:t>
      </w:r>
      <w:proofErr w:type="gramEnd"/>
      <w:r w:rsidRPr="00F54CA9">
        <w:rPr>
          <w:rStyle w:val="XML"/>
        </w:rPr>
        <w:t>local</w:t>
      </w:r>
      <w:r w:rsidRPr="00F54CA9">
        <w:rPr>
          <w:rStyle w:val="af6"/>
        </w:rPr>
        <w:t>="clr-namespace:WpfTemplates"</w:t>
      </w:r>
    </w:p>
    <w:p w:rsid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</w:t>
      </w:r>
      <w:r w:rsidRPr="00F54CA9">
        <w:rPr>
          <w:rStyle w:val="XML"/>
        </w:rPr>
        <w:t>Width</w:t>
      </w:r>
      <w:r w:rsidRPr="00F54CA9">
        <w:rPr>
          <w:rStyle w:val="af6"/>
        </w:rPr>
        <w:t xml:space="preserve">="400" </w:t>
      </w:r>
      <w:r w:rsidRPr="00F54CA9">
        <w:rPr>
          <w:rStyle w:val="XML"/>
        </w:rPr>
        <w:t>Height</w:t>
      </w:r>
      <w:r w:rsidRPr="00F54CA9">
        <w:rPr>
          <w:rStyle w:val="af6"/>
        </w:rPr>
        <w:t xml:space="preserve">="160" </w:t>
      </w:r>
      <w:r w:rsidRPr="00F54CA9">
        <w:rPr>
          <w:rStyle w:val="XML"/>
        </w:rPr>
        <w:t>Title</w:t>
      </w:r>
      <w:r w:rsidRPr="00F54CA9">
        <w:rPr>
          <w:rStyle w:val="af6"/>
        </w:rPr>
        <w:t>="WPF Templates"&gt;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&lt;</w:t>
      </w:r>
      <w:r w:rsidRPr="00F54CA9">
        <w:rPr>
          <w:rStyle w:val="af7"/>
        </w:rPr>
        <w:t>Window.Resources</w:t>
      </w:r>
      <w:r w:rsidRPr="00F54CA9">
        <w:rPr>
          <w:rStyle w:val="af6"/>
        </w:rPr>
        <w:t>&gt;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  &lt;</w:t>
      </w:r>
      <w:r w:rsidRPr="00F54CA9">
        <w:rPr>
          <w:rStyle w:val="af7"/>
        </w:rPr>
        <w:t>local</w:t>
      </w:r>
      <w:proofErr w:type="gramStart"/>
      <w:r w:rsidRPr="00F54CA9">
        <w:rPr>
          <w:rStyle w:val="af7"/>
        </w:rPr>
        <w:t>:Person</w:t>
      </w:r>
      <w:proofErr w:type="gramEnd"/>
      <w:r w:rsidRPr="00F54CA9">
        <w:rPr>
          <w:rStyle w:val="af6"/>
        </w:rPr>
        <w:t xml:space="preserve"> </w:t>
      </w:r>
      <w:r w:rsidRPr="00F54CA9">
        <w:rPr>
          <w:rStyle w:val="XML"/>
        </w:rPr>
        <w:t>x:Key</w:t>
      </w:r>
      <w:r w:rsidRPr="00F54CA9">
        <w:rPr>
          <w:rStyle w:val="af6"/>
        </w:rPr>
        <w:t xml:space="preserve">="smith" </w:t>
      </w:r>
      <w:r w:rsidRPr="00F54CA9">
        <w:rPr>
          <w:rStyle w:val="XML"/>
        </w:rPr>
        <w:t>Name</w:t>
      </w:r>
      <w:r w:rsidRPr="00F54CA9">
        <w:rPr>
          <w:rStyle w:val="af6"/>
        </w:rPr>
        <w:t xml:space="preserve">="Mr. Smith" </w:t>
      </w:r>
      <w:r w:rsidRPr="00F54CA9">
        <w:rPr>
          <w:rStyle w:val="XML"/>
        </w:rPr>
        <w:t>Age</w:t>
      </w:r>
      <w:r w:rsidRPr="00F54CA9">
        <w:rPr>
          <w:rStyle w:val="af6"/>
        </w:rPr>
        <w:t>="27.3" /&gt;</w:t>
      </w:r>
    </w:p>
    <w:p w:rsid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&lt;/</w:t>
      </w:r>
      <w:r w:rsidRPr="00F54CA9">
        <w:rPr>
          <w:rStyle w:val="af7"/>
        </w:rPr>
        <w:t>Window.Resources</w:t>
      </w:r>
      <w:r w:rsidRPr="00F54CA9">
        <w:rPr>
          <w:rStyle w:val="af6"/>
        </w:rPr>
        <w:t>&gt;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&lt;</w:t>
      </w:r>
      <w:r w:rsidRPr="00F54CA9">
        <w:rPr>
          <w:rStyle w:val="af7"/>
        </w:rPr>
        <w:t>Window.Content</w:t>
      </w:r>
      <w:r w:rsidRPr="00F54CA9">
        <w:rPr>
          <w:rStyle w:val="af6"/>
        </w:rPr>
        <w:t>&gt;</w:t>
      </w:r>
    </w:p>
    <w:p w:rsidR="00F54CA9" w:rsidRPr="00F54CA9" w:rsidRDefault="00F54CA9" w:rsidP="00F54CA9">
      <w:pPr>
        <w:pStyle w:val="a4"/>
        <w:rPr>
          <w:rStyle w:val="af6"/>
        </w:rPr>
      </w:pPr>
      <w:r w:rsidRPr="00F54CA9">
        <w:rPr>
          <w:rStyle w:val="af6"/>
        </w:rPr>
        <w:t xml:space="preserve">    &lt;</w:t>
      </w:r>
      <w:r w:rsidRPr="00F54CA9">
        <w:rPr>
          <w:rStyle w:val="af7"/>
        </w:rPr>
        <w:t>StaticResourceExtension</w:t>
      </w:r>
      <w:r w:rsidRPr="00F54CA9">
        <w:rPr>
          <w:rStyle w:val="af6"/>
        </w:rPr>
        <w:t xml:space="preserve"> </w:t>
      </w:r>
      <w:r w:rsidRPr="00F54CA9">
        <w:rPr>
          <w:rStyle w:val="XML"/>
        </w:rPr>
        <w:t>ResourceKey</w:t>
      </w:r>
      <w:r w:rsidRPr="00F54CA9">
        <w:rPr>
          <w:rStyle w:val="af6"/>
        </w:rPr>
        <w:t>="smith" /&gt;</w:t>
      </w:r>
    </w:p>
    <w:p w:rsidR="00F54CA9" w:rsidRPr="00F54CA9" w:rsidRDefault="00F54CA9" w:rsidP="00F54CA9">
      <w:pPr>
        <w:pStyle w:val="a4"/>
        <w:rPr>
          <w:rStyle w:val="af6"/>
          <w:lang w:val="ru-RU"/>
        </w:rPr>
      </w:pPr>
      <w:r w:rsidRPr="001E5E8E">
        <w:rPr>
          <w:rStyle w:val="af6"/>
        </w:rPr>
        <w:t xml:space="preserve">  </w:t>
      </w:r>
      <w:r w:rsidRPr="00F54CA9">
        <w:rPr>
          <w:rStyle w:val="af6"/>
          <w:lang w:val="ru-RU"/>
        </w:rPr>
        <w:t>&lt;/</w:t>
      </w:r>
      <w:r w:rsidRPr="00F54CA9">
        <w:rPr>
          <w:rStyle w:val="af7"/>
          <w:lang w:val="ru-RU"/>
        </w:rPr>
        <w:t>Window.Content</w:t>
      </w:r>
      <w:r w:rsidRPr="00F54CA9">
        <w:rPr>
          <w:rStyle w:val="af6"/>
          <w:lang w:val="ru-RU"/>
        </w:rPr>
        <w:t>&gt;</w:t>
      </w:r>
    </w:p>
    <w:p w:rsidR="00F54CA9" w:rsidRPr="00F54CA9" w:rsidRDefault="00F54CA9" w:rsidP="00F54CA9">
      <w:pPr>
        <w:pStyle w:val="a4"/>
        <w:rPr>
          <w:rStyle w:val="af6"/>
          <w:lang w:val="ru-RU"/>
        </w:rPr>
      </w:pPr>
      <w:r w:rsidRPr="00F54CA9">
        <w:rPr>
          <w:rStyle w:val="af6"/>
          <w:lang w:val="ru-RU"/>
        </w:rPr>
        <w:t>&lt;/</w:t>
      </w:r>
      <w:r w:rsidRPr="00F54CA9">
        <w:rPr>
          <w:rStyle w:val="af7"/>
          <w:lang w:val="ru-RU"/>
        </w:rPr>
        <w:t>Window</w:t>
      </w:r>
      <w:r w:rsidRPr="00F54CA9">
        <w:rPr>
          <w:rStyle w:val="af6"/>
          <w:lang w:val="ru-RU"/>
        </w:rPr>
        <w:t>&gt;</w:t>
      </w:r>
    </w:p>
    <w:bookmarkEnd w:id="107"/>
    <w:bookmarkEnd w:id="108"/>
    <w:p w:rsidR="00435F29" w:rsidRDefault="00482A91" w:rsidP="00435F29">
      <w:pPr>
        <w:pStyle w:val="af"/>
      </w:pPr>
      <w:r>
        <w:rPr>
          <w:noProof/>
        </w:rPr>
        <w:drawing>
          <wp:inline distT="0" distB="0" distL="0" distR="0">
            <wp:extent cx="3810000" cy="15240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ersonNoTemplat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29" w:rsidRDefault="00435F29" w:rsidP="00435F29">
      <w:pPr>
        <w:pStyle w:val="af"/>
      </w:pPr>
      <w:r>
        <w:t xml:space="preserve">Рис. 45. </w:t>
      </w:r>
      <w:r w:rsidR="003A4956">
        <w:t>Показ</w:t>
      </w:r>
      <w:r>
        <w:t xml:space="preserve"> объекта </w:t>
      </w:r>
      <w:r w:rsidRPr="003E1391">
        <w:rPr>
          <w:rStyle w:val="af5"/>
        </w:rPr>
        <w:t>Person</w:t>
      </w:r>
      <w:r>
        <w:t xml:space="preserve"> без шаблона данных.</w:t>
      </w:r>
    </w:p>
    <w:p w:rsidR="00F47BED" w:rsidRDefault="00F54CA9" w:rsidP="00F47BED">
      <w:r>
        <w:t xml:space="preserve">Определим для </w:t>
      </w:r>
      <w:r w:rsidRPr="003E1391">
        <w:rPr>
          <w:rStyle w:val="af5"/>
        </w:rPr>
        <w:t>Person</w:t>
      </w:r>
      <w:r>
        <w:t xml:space="preserve"> шаблон данных.</w:t>
      </w:r>
      <w:r w:rsidR="00435F29">
        <w:t xml:space="preserve"> У класса </w:t>
      </w:r>
      <w:r w:rsidR="00435F29" w:rsidRPr="00435F29">
        <w:rPr>
          <w:rStyle w:val="af5"/>
        </w:rPr>
        <w:t>DataTemplate</w:t>
      </w:r>
      <w:r w:rsidR="00435F29">
        <w:t xml:space="preserve"> имеется свойство </w:t>
      </w:r>
      <w:r w:rsidR="00435F29" w:rsidRPr="00435F29">
        <w:rPr>
          <w:rStyle w:val="a9"/>
        </w:rPr>
        <w:t>DataType</w:t>
      </w:r>
      <w:r w:rsidR="00435F29">
        <w:t xml:space="preserve">, </w:t>
      </w:r>
      <w:r w:rsidR="003A4956">
        <w:t>устанавливающее</w:t>
      </w:r>
      <w:r w:rsidR="00435F29">
        <w:t xml:space="preserve"> тип, к которому будет применяться шаблон. Если задано это свойство, шаблон будет использоваться в любой ситуации, где нужно отобразить объект.</w:t>
      </w:r>
    </w:p>
    <w:p w:rsidR="00435F29" w:rsidRPr="003A4956" w:rsidRDefault="00435F29" w:rsidP="003A4956">
      <w:pPr>
        <w:pStyle w:val="a4"/>
        <w:rPr>
          <w:rStyle w:val="af4"/>
        </w:rPr>
      </w:pPr>
      <w:proofErr w:type="gramStart"/>
      <w:r w:rsidRPr="003A4956">
        <w:rPr>
          <w:rStyle w:val="af4"/>
        </w:rPr>
        <w:t>&lt;!--</w:t>
      </w:r>
      <w:proofErr w:type="gramEnd"/>
      <w:r w:rsidRPr="003A4956">
        <w:rPr>
          <w:rStyle w:val="af4"/>
        </w:rPr>
        <w:t xml:space="preserve"> остальное описание окна не изменилось --&gt;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>&lt;</w:t>
      </w:r>
      <w:r w:rsidRPr="003A4956">
        <w:rPr>
          <w:rStyle w:val="af7"/>
        </w:rPr>
        <w:t>Window.Resources</w:t>
      </w:r>
      <w:r w:rsidRPr="003A4956">
        <w:rPr>
          <w:rStyle w:val="af6"/>
        </w:rPr>
        <w:t>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&lt;</w:t>
      </w:r>
      <w:r w:rsidRPr="003A4956">
        <w:rPr>
          <w:rStyle w:val="af7"/>
        </w:rPr>
        <w:t>local</w:t>
      </w:r>
      <w:proofErr w:type="gramStart"/>
      <w:r w:rsidRPr="003A4956">
        <w:rPr>
          <w:rStyle w:val="af7"/>
        </w:rPr>
        <w:t>:Person</w:t>
      </w:r>
      <w:proofErr w:type="gramEnd"/>
      <w:r w:rsidRPr="003A4956">
        <w:rPr>
          <w:rStyle w:val="af6"/>
        </w:rPr>
        <w:t xml:space="preserve"> </w:t>
      </w:r>
      <w:r w:rsidRPr="003A4956">
        <w:rPr>
          <w:rStyle w:val="XML"/>
        </w:rPr>
        <w:t>x:Key</w:t>
      </w:r>
      <w:r w:rsidRPr="003A4956">
        <w:rPr>
          <w:rStyle w:val="af6"/>
        </w:rPr>
        <w:t xml:space="preserve">="smith" </w:t>
      </w:r>
      <w:r w:rsidRPr="003A4956">
        <w:rPr>
          <w:rStyle w:val="XML"/>
        </w:rPr>
        <w:t>Name</w:t>
      </w:r>
      <w:r w:rsidRPr="003A4956">
        <w:rPr>
          <w:rStyle w:val="af6"/>
        </w:rPr>
        <w:t xml:space="preserve">="Mr. Smith" </w:t>
      </w:r>
      <w:r w:rsidRPr="003A4956">
        <w:rPr>
          <w:rStyle w:val="XML"/>
        </w:rPr>
        <w:t>Age</w:t>
      </w:r>
      <w:r w:rsidRPr="003A4956">
        <w:rPr>
          <w:rStyle w:val="af6"/>
        </w:rPr>
        <w:t>="27.3" /&gt;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&lt;</w:t>
      </w:r>
      <w:r w:rsidRPr="003A4956">
        <w:rPr>
          <w:rStyle w:val="af7"/>
        </w:rPr>
        <w:t>DataTemplate</w:t>
      </w:r>
      <w:r w:rsidRPr="003A4956">
        <w:rPr>
          <w:rStyle w:val="af6"/>
        </w:rPr>
        <w:t xml:space="preserve"> </w:t>
      </w:r>
      <w:r w:rsidRPr="003A4956">
        <w:rPr>
          <w:rStyle w:val="XML"/>
        </w:rPr>
        <w:t>DataType</w:t>
      </w:r>
      <w:r w:rsidRPr="003A4956">
        <w:rPr>
          <w:rStyle w:val="af6"/>
        </w:rPr>
        <w:t>="{</w:t>
      </w:r>
      <w:r w:rsidRPr="003A4956">
        <w:rPr>
          <w:rStyle w:val="af7"/>
        </w:rPr>
        <w:t>x</w:t>
      </w:r>
      <w:proofErr w:type="gramStart"/>
      <w:r w:rsidRPr="003A4956">
        <w:rPr>
          <w:rStyle w:val="af7"/>
        </w:rPr>
        <w:t>:Type</w:t>
      </w:r>
      <w:proofErr w:type="gramEnd"/>
      <w:r w:rsidRPr="003A4956">
        <w:rPr>
          <w:rStyle w:val="af6"/>
        </w:rPr>
        <w:t xml:space="preserve"> </w:t>
      </w:r>
      <w:r w:rsidRPr="003A4956">
        <w:rPr>
          <w:rStyle w:val="XML"/>
        </w:rPr>
        <w:t>local:Person</w:t>
      </w:r>
      <w:r w:rsidRPr="003A4956">
        <w:rPr>
          <w:rStyle w:val="af6"/>
        </w:rPr>
        <w:t>}"&gt;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  &lt;</w:t>
      </w:r>
      <w:r w:rsidRPr="003A4956">
        <w:rPr>
          <w:rStyle w:val="af7"/>
        </w:rPr>
        <w:t>Border</w:t>
      </w:r>
      <w:r w:rsidRPr="003A4956">
        <w:rPr>
          <w:rStyle w:val="af6"/>
        </w:rPr>
        <w:t xml:space="preserve"> </w:t>
      </w:r>
      <w:r w:rsidRPr="003A4956">
        <w:rPr>
          <w:rStyle w:val="XML"/>
        </w:rPr>
        <w:t>Name</w:t>
      </w:r>
      <w:r w:rsidRPr="003A4956">
        <w:rPr>
          <w:rStyle w:val="af6"/>
        </w:rPr>
        <w:t>="b</w:t>
      </w:r>
      <w:r w:rsidR="00F77945">
        <w:rPr>
          <w:rStyle w:val="af6"/>
        </w:rPr>
        <w:t>o</w:t>
      </w:r>
      <w:r w:rsidRPr="003A4956">
        <w:rPr>
          <w:rStyle w:val="af6"/>
        </w:rPr>
        <w:t xml:space="preserve">rd" </w:t>
      </w:r>
      <w:r w:rsidRPr="003A4956">
        <w:rPr>
          <w:rStyle w:val="XML"/>
        </w:rPr>
        <w:t>BorderBrush</w:t>
      </w:r>
      <w:r w:rsidRPr="003A4956">
        <w:rPr>
          <w:rStyle w:val="af6"/>
        </w:rPr>
        <w:t xml:space="preserve">="Aqua" </w:t>
      </w:r>
      <w:r w:rsidRPr="003A4956">
        <w:rPr>
          <w:rStyle w:val="XML"/>
        </w:rPr>
        <w:t>BorderThickness</w:t>
      </w:r>
      <w:r w:rsidRPr="003A4956">
        <w:rPr>
          <w:rStyle w:val="af6"/>
        </w:rPr>
        <w:t>="2"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          </w:t>
      </w:r>
      <w:r w:rsidRPr="003A4956">
        <w:rPr>
          <w:rStyle w:val="XML"/>
        </w:rPr>
        <w:t>CornerRadius</w:t>
      </w:r>
      <w:r w:rsidRPr="003A4956">
        <w:rPr>
          <w:rStyle w:val="af6"/>
        </w:rPr>
        <w:t xml:space="preserve">="3" </w:t>
      </w:r>
      <w:r w:rsidRPr="003A4956">
        <w:rPr>
          <w:rStyle w:val="XML"/>
        </w:rPr>
        <w:t>Padding</w:t>
      </w:r>
      <w:r w:rsidRPr="003A4956">
        <w:rPr>
          <w:rStyle w:val="af6"/>
        </w:rPr>
        <w:t xml:space="preserve">="10" </w:t>
      </w:r>
      <w:r w:rsidRPr="003A4956">
        <w:rPr>
          <w:rStyle w:val="XML"/>
        </w:rPr>
        <w:t>Margin</w:t>
      </w:r>
      <w:r w:rsidRPr="003A4956">
        <w:rPr>
          <w:rStyle w:val="af6"/>
        </w:rPr>
        <w:t>="5"&gt;</w:t>
      </w:r>
    </w:p>
    <w:p w:rsidR="003A4956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    &lt;</w:t>
      </w:r>
      <w:r w:rsidRPr="003A4956">
        <w:rPr>
          <w:rStyle w:val="af7"/>
        </w:rPr>
        <w:t>TextBlock</w:t>
      </w:r>
      <w:r w:rsidRPr="003A4956">
        <w:rPr>
          <w:rStyle w:val="af6"/>
        </w:rPr>
        <w:t xml:space="preserve"> </w:t>
      </w:r>
      <w:r w:rsidRPr="003A4956">
        <w:rPr>
          <w:rStyle w:val="XML"/>
        </w:rPr>
        <w:t>FontSize</w:t>
      </w:r>
      <w:r w:rsidRPr="003A4956">
        <w:rPr>
          <w:rStyle w:val="af6"/>
        </w:rPr>
        <w:t xml:space="preserve">="20" </w:t>
      </w:r>
      <w:r w:rsidRPr="003A4956">
        <w:rPr>
          <w:rStyle w:val="XML"/>
        </w:rPr>
        <w:t>FontWeight</w:t>
      </w:r>
      <w:r w:rsidRPr="003A4956">
        <w:rPr>
          <w:rStyle w:val="af6"/>
        </w:rPr>
        <w:t>="Bold"</w:t>
      </w:r>
    </w:p>
    <w:p w:rsidR="00435F29" w:rsidRPr="003A4956" w:rsidRDefault="003A4956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              </w:t>
      </w:r>
      <w:r w:rsidR="00435F29" w:rsidRPr="003A4956">
        <w:rPr>
          <w:rStyle w:val="af6"/>
        </w:rPr>
        <w:t xml:space="preserve"> </w:t>
      </w:r>
      <w:r w:rsidR="00435F29" w:rsidRPr="003A4956">
        <w:rPr>
          <w:rStyle w:val="XML"/>
        </w:rPr>
        <w:t>Text</w:t>
      </w:r>
      <w:r w:rsidR="00435F29" w:rsidRPr="003A4956">
        <w:rPr>
          <w:rStyle w:val="af6"/>
        </w:rPr>
        <w:t>="{</w:t>
      </w:r>
      <w:r w:rsidR="00435F29" w:rsidRPr="003A4956">
        <w:rPr>
          <w:rStyle w:val="af7"/>
        </w:rPr>
        <w:t>Binding</w:t>
      </w:r>
      <w:r w:rsidR="00435F29" w:rsidRPr="003A4956">
        <w:rPr>
          <w:rStyle w:val="af6"/>
        </w:rPr>
        <w:t xml:space="preserve"> </w:t>
      </w:r>
      <w:r w:rsidR="00435F29" w:rsidRPr="003A4956">
        <w:rPr>
          <w:rStyle w:val="XML"/>
        </w:rPr>
        <w:t>Name</w:t>
      </w:r>
      <w:r w:rsidR="00435F29" w:rsidRPr="003A4956">
        <w:rPr>
          <w:rStyle w:val="af6"/>
        </w:rPr>
        <w:t>}" /&gt;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  &lt;/</w:t>
      </w:r>
      <w:r w:rsidRPr="003A4956">
        <w:rPr>
          <w:rStyle w:val="af7"/>
        </w:rPr>
        <w:t>Border</w:t>
      </w:r>
      <w:r w:rsidRPr="003A4956">
        <w:rPr>
          <w:rStyle w:val="af6"/>
        </w:rPr>
        <w:t>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 xml:space="preserve">  &lt;/</w:t>
      </w:r>
      <w:r w:rsidRPr="003A4956">
        <w:rPr>
          <w:rStyle w:val="af7"/>
        </w:rPr>
        <w:t>DataTemplate</w:t>
      </w:r>
      <w:r w:rsidRPr="003A4956">
        <w:rPr>
          <w:rStyle w:val="af6"/>
        </w:rPr>
        <w:t>&gt;</w:t>
      </w:r>
    </w:p>
    <w:p w:rsidR="00435F29" w:rsidRPr="003A4956" w:rsidRDefault="00435F29" w:rsidP="003A4956">
      <w:pPr>
        <w:pStyle w:val="a4"/>
        <w:rPr>
          <w:rStyle w:val="af6"/>
        </w:rPr>
      </w:pPr>
      <w:r w:rsidRPr="003A4956">
        <w:rPr>
          <w:rStyle w:val="af6"/>
        </w:rPr>
        <w:t>&lt;/</w:t>
      </w:r>
      <w:r w:rsidRPr="003A4956">
        <w:rPr>
          <w:rStyle w:val="af7"/>
        </w:rPr>
        <w:t>Window.Resources</w:t>
      </w:r>
      <w:r w:rsidRPr="003A4956">
        <w:rPr>
          <w:rStyle w:val="af6"/>
        </w:rPr>
        <w:t>&gt;</w:t>
      </w:r>
    </w:p>
    <w:p w:rsidR="00435F29" w:rsidRDefault="00482A91" w:rsidP="003A4956">
      <w:pPr>
        <w:pStyle w:val="af"/>
      </w:pPr>
      <w:r>
        <w:rPr>
          <w:noProof/>
        </w:rPr>
        <w:lastRenderedPageBreak/>
        <w:drawing>
          <wp:inline distT="0" distB="0" distL="0" distR="0">
            <wp:extent cx="3810000" cy="15240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ersonTemplate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29" w:rsidRDefault="003A4956" w:rsidP="003A4956">
      <w:pPr>
        <w:pStyle w:val="af"/>
      </w:pPr>
      <w:r w:rsidRPr="003A4956">
        <w:t>Рис. 4</w:t>
      </w:r>
      <w:r>
        <w:t>6</w:t>
      </w:r>
      <w:r w:rsidRPr="003A4956">
        <w:t xml:space="preserve">. Показ объекта </w:t>
      </w:r>
      <w:r w:rsidRPr="003A4956">
        <w:rPr>
          <w:rStyle w:val="af5"/>
        </w:rPr>
        <w:t>Person</w:t>
      </w:r>
      <w:r w:rsidRPr="003A4956">
        <w:t xml:space="preserve"> </w:t>
      </w:r>
      <w:r>
        <w:t>при помощи</w:t>
      </w:r>
      <w:r w:rsidRPr="003A4956">
        <w:t xml:space="preserve"> шаблона.</w:t>
      </w:r>
    </w:p>
    <w:p w:rsidR="00F47BED" w:rsidRPr="00F77945" w:rsidRDefault="00F47BED" w:rsidP="00F47BED">
      <w:r>
        <w:t xml:space="preserve">В шаблон данных можно поместить триггеры данных. Следующий пример показывает использование триггера для того, чтобы изменить цвет окантовки </w:t>
      </w:r>
      <w:r w:rsidR="003A4956">
        <w:t xml:space="preserve">для объектов </w:t>
      </w:r>
      <w:r w:rsidR="003A4956" w:rsidRPr="00F77945">
        <w:rPr>
          <w:rStyle w:val="af5"/>
        </w:rPr>
        <w:t>Person</w:t>
      </w:r>
      <w:r w:rsidR="003A4956" w:rsidRPr="003A4956">
        <w:t xml:space="preserve"> </w:t>
      </w:r>
      <w:r w:rsidR="003A4956">
        <w:t xml:space="preserve">со значением </w:t>
      </w:r>
      <w:r w:rsidR="003A4956" w:rsidRPr="00F77945">
        <w:rPr>
          <w:rStyle w:val="a9"/>
        </w:rPr>
        <w:t>Age=1</w:t>
      </w:r>
      <w:r w:rsidR="00F77945" w:rsidRPr="00F77945">
        <w:t>:</w:t>
      </w:r>
    </w:p>
    <w:p w:rsidR="00F77945" w:rsidRPr="00F77945" w:rsidRDefault="00F77945" w:rsidP="00F77945">
      <w:pPr>
        <w:pStyle w:val="a4"/>
        <w:rPr>
          <w:rStyle w:val="af4"/>
        </w:rPr>
      </w:pPr>
      <w:proofErr w:type="gramStart"/>
      <w:r w:rsidRPr="00F77945">
        <w:rPr>
          <w:rStyle w:val="af4"/>
        </w:rPr>
        <w:t>&lt;!--</w:t>
      </w:r>
      <w:proofErr w:type="gramEnd"/>
      <w:r w:rsidRPr="00F77945">
        <w:rPr>
          <w:rStyle w:val="af4"/>
        </w:rPr>
        <w:t xml:space="preserve"> эта разметка – часть шаблона DataTemplate --&gt;</w:t>
      </w:r>
    </w:p>
    <w:p w:rsidR="00F77945" w:rsidRPr="00F77945" w:rsidRDefault="00F77945" w:rsidP="00F77945">
      <w:pPr>
        <w:pStyle w:val="a4"/>
        <w:rPr>
          <w:rStyle w:val="af6"/>
        </w:rPr>
      </w:pPr>
      <w:r w:rsidRPr="00F77945">
        <w:rPr>
          <w:rStyle w:val="af6"/>
        </w:rPr>
        <w:t>&lt;</w:t>
      </w:r>
      <w:r w:rsidRPr="00F77945">
        <w:rPr>
          <w:rStyle w:val="af7"/>
        </w:rPr>
        <w:t>DataTemplate.Triggers</w:t>
      </w:r>
      <w:r w:rsidRPr="00F77945">
        <w:rPr>
          <w:rStyle w:val="af6"/>
        </w:rPr>
        <w:t>&gt;</w:t>
      </w:r>
    </w:p>
    <w:p w:rsidR="00F77945" w:rsidRPr="00F77945" w:rsidRDefault="00F77945" w:rsidP="00F77945">
      <w:pPr>
        <w:pStyle w:val="a4"/>
        <w:rPr>
          <w:rStyle w:val="af6"/>
        </w:rPr>
      </w:pPr>
      <w:r w:rsidRPr="00F77945">
        <w:rPr>
          <w:rStyle w:val="af6"/>
        </w:rPr>
        <w:t xml:space="preserve">  &lt;</w:t>
      </w:r>
      <w:r w:rsidRPr="00F77945">
        <w:rPr>
          <w:rStyle w:val="af7"/>
        </w:rPr>
        <w:t>DataTrigger</w:t>
      </w:r>
      <w:r w:rsidRPr="00F77945">
        <w:rPr>
          <w:rStyle w:val="af6"/>
        </w:rPr>
        <w:t xml:space="preserve"> </w:t>
      </w:r>
      <w:r w:rsidRPr="00F77945">
        <w:rPr>
          <w:rStyle w:val="XML"/>
        </w:rPr>
        <w:t>Binding</w:t>
      </w:r>
      <w:r w:rsidRPr="00F77945">
        <w:rPr>
          <w:rStyle w:val="af6"/>
        </w:rPr>
        <w:t>="{</w:t>
      </w:r>
      <w:r w:rsidRPr="00F77945">
        <w:rPr>
          <w:rStyle w:val="af7"/>
        </w:rPr>
        <w:t>Binding</w:t>
      </w:r>
      <w:r w:rsidRPr="00F77945">
        <w:rPr>
          <w:rStyle w:val="af6"/>
        </w:rPr>
        <w:t xml:space="preserve"> </w:t>
      </w:r>
      <w:r w:rsidRPr="00F77945">
        <w:rPr>
          <w:rStyle w:val="XML"/>
        </w:rPr>
        <w:t>Age</w:t>
      </w:r>
      <w:r w:rsidRPr="00F77945">
        <w:rPr>
          <w:rStyle w:val="af6"/>
        </w:rPr>
        <w:t xml:space="preserve">}" </w:t>
      </w:r>
      <w:r w:rsidRPr="00F77945">
        <w:rPr>
          <w:rStyle w:val="XML"/>
        </w:rPr>
        <w:t>Value</w:t>
      </w:r>
      <w:r w:rsidRPr="00F77945">
        <w:rPr>
          <w:rStyle w:val="af6"/>
        </w:rPr>
        <w:t>="1"&gt;</w:t>
      </w:r>
    </w:p>
    <w:p w:rsidR="00F77945" w:rsidRPr="00F77945" w:rsidRDefault="00F77945" w:rsidP="00F77945">
      <w:pPr>
        <w:pStyle w:val="a4"/>
        <w:rPr>
          <w:rStyle w:val="af6"/>
        </w:rPr>
      </w:pPr>
      <w:r w:rsidRPr="00F77945">
        <w:rPr>
          <w:rStyle w:val="af6"/>
        </w:rPr>
        <w:t xml:space="preserve">    &lt;</w:t>
      </w:r>
      <w:r w:rsidRPr="00F77945">
        <w:rPr>
          <w:rStyle w:val="af7"/>
        </w:rPr>
        <w:t>Setter</w:t>
      </w:r>
      <w:r w:rsidRPr="00F77945">
        <w:rPr>
          <w:rStyle w:val="af6"/>
        </w:rPr>
        <w:t xml:space="preserve"> </w:t>
      </w:r>
      <w:r w:rsidRPr="00F77945">
        <w:rPr>
          <w:rStyle w:val="XML"/>
        </w:rPr>
        <w:t>TargetName</w:t>
      </w:r>
      <w:r w:rsidRPr="00F77945">
        <w:rPr>
          <w:rStyle w:val="af6"/>
        </w:rPr>
        <w:t>="b</w:t>
      </w:r>
      <w:r>
        <w:rPr>
          <w:rStyle w:val="af6"/>
        </w:rPr>
        <w:t>o</w:t>
      </w:r>
      <w:r w:rsidRPr="00F77945">
        <w:rPr>
          <w:rStyle w:val="af6"/>
        </w:rPr>
        <w:t xml:space="preserve">rd" </w:t>
      </w:r>
      <w:r w:rsidRPr="00F77945">
        <w:rPr>
          <w:rStyle w:val="XML"/>
        </w:rPr>
        <w:t>Property</w:t>
      </w:r>
      <w:r w:rsidRPr="00F77945">
        <w:rPr>
          <w:rStyle w:val="af6"/>
        </w:rPr>
        <w:t xml:space="preserve">="BorderBrush" </w:t>
      </w:r>
      <w:r w:rsidRPr="00F77945">
        <w:rPr>
          <w:rStyle w:val="XML"/>
        </w:rPr>
        <w:t>Value</w:t>
      </w:r>
      <w:r w:rsidRPr="00F77945">
        <w:rPr>
          <w:rStyle w:val="af6"/>
        </w:rPr>
        <w:t>="Red" /&gt;</w:t>
      </w:r>
    </w:p>
    <w:p w:rsidR="00F77945" w:rsidRPr="00F77945" w:rsidRDefault="00F77945" w:rsidP="00F77945">
      <w:pPr>
        <w:pStyle w:val="a4"/>
        <w:rPr>
          <w:rStyle w:val="af6"/>
        </w:rPr>
      </w:pPr>
      <w:r w:rsidRPr="00F77945">
        <w:rPr>
          <w:rStyle w:val="af6"/>
        </w:rPr>
        <w:t xml:space="preserve">  &lt;/</w:t>
      </w:r>
      <w:r w:rsidRPr="00F77945">
        <w:rPr>
          <w:rStyle w:val="af7"/>
        </w:rPr>
        <w:t>DataTrigger</w:t>
      </w:r>
      <w:r w:rsidRPr="00F77945">
        <w:rPr>
          <w:rStyle w:val="af6"/>
        </w:rPr>
        <w:t>&gt;</w:t>
      </w:r>
    </w:p>
    <w:p w:rsidR="00F77945" w:rsidRPr="00F77945" w:rsidRDefault="00F77945" w:rsidP="00F77945">
      <w:pPr>
        <w:pStyle w:val="a4"/>
        <w:rPr>
          <w:rStyle w:val="af6"/>
        </w:rPr>
      </w:pPr>
      <w:r w:rsidRPr="00F77945">
        <w:rPr>
          <w:rStyle w:val="af6"/>
        </w:rPr>
        <w:t>&lt;/</w:t>
      </w:r>
      <w:r w:rsidRPr="00F77945">
        <w:rPr>
          <w:rStyle w:val="af7"/>
        </w:rPr>
        <w:t>DataTemplate.Triggers</w:t>
      </w:r>
      <w:r w:rsidRPr="00F77945">
        <w:rPr>
          <w:rStyle w:val="af6"/>
        </w:rPr>
        <w:t>&gt;</w:t>
      </w:r>
    </w:p>
    <w:p w:rsidR="00F47BED" w:rsidRPr="0059161A" w:rsidRDefault="00F47BED" w:rsidP="00F77945">
      <w:r>
        <w:t>При</w:t>
      </w:r>
      <w:r w:rsidRPr="00857D65">
        <w:t xml:space="preserve"> </w:t>
      </w:r>
      <w:r>
        <w:t>работе</w:t>
      </w:r>
      <w:r w:rsidRPr="00857D65">
        <w:t xml:space="preserve"> </w:t>
      </w:r>
      <w:r>
        <w:t>с</w:t>
      </w:r>
      <w:r w:rsidRPr="00857D65">
        <w:t xml:space="preserve"> </w:t>
      </w:r>
      <w:r>
        <w:t>иерархическими</w:t>
      </w:r>
      <w:r w:rsidRPr="00857D65">
        <w:t xml:space="preserve"> </w:t>
      </w:r>
      <w:r>
        <w:t>элементами</w:t>
      </w:r>
      <w:r w:rsidRPr="00857D65">
        <w:t xml:space="preserve"> </w:t>
      </w:r>
      <w:r>
        <w:t>управления</w:t>
      </w:r>
      <w:r w:rsidRPr="00857D65">
        <w:t xml:space="preserve"> (</w:t>
      </w:r>
      <w:r>
        <w:t>например</w:t>
      </w:r>
      <w:r w:rsidRPr="00857D65">
        <w:t xml:space="preserve">, </w:t>
      </w:r>
      <w:r w:rsidRPr="00F77945">
        <w:rPr>
          <w:rStyle w:val="af5"/>
        </w:rPr>
        <w:t>TreeView</w:t>
      </w:r>
      <w:r w:rsidRPr="00857D65">
        <w:t xml:space="preserve">) </w:t>
      </w:r>
      <w:r>
        <w:t>вместо</w:t>
      </w:r>
      <w:r w:rsidRPr="00857D65">
        <w:t xml:space="preserve"> </w:t>
      </w:r>
      <w:r>
        <w:t>шаблона</w:t>
      </w:r>
      <w:r w:rsidRPr="00857D65">
        <w:t xml:space="preserve"> </w:t>
      </w:r>
      <w:r>
        <w:t>данных</w:t>
      </w:r>
      <w:r w:rsidRPr="00857D65">
        <w:t xml:space="preserve"> </w:t>
      </w:r>
      <w:r>
        <w:t>на</w:t>
      </w:r>
      <w:r w:rsidRPr="00857D65">
        <w:t xml:space="preserve"> </w:t>
      </w:r>
      <w:r>
        <w:t>основе</w:t>
      </w:r>
      <w:r w:rsidRPr="00857D65">
        <w:t xml:space="preserve"> </w:t>
      </w:r>
      <w:r w:rsidRPr="00F77945">
        <w:rPr>
          <w:rStyle w:val="af5"/>
        </w:rPr>
        <w:t>DataTemplate</w:t>
      </w:r>
      <w:r w:rsidRPr="00857D65">
        <w:t xml:space="preserve"> </w:t>
      </w:r>
      <w:r>
        <w:t>следует</w:t>
      </w:r>
      <w:r w:rsidRPr="00857D65">
        <w:t xml:space="preserve"> </w:t>
      </w:r>
      <w:r>
        <w:t>использовать</w:t>
      </w:r>
      <w:r w:rsidRPr="00857D65">
        <w:t xml:space="preserve"> </w:t>
      </w:r>
      <w:r w:rsidR="00857D65" w:rsidRPr="00857D65">
        <w:rPr>
          <w:rStyle w:val="af5"/>
        </w:rPr>
        <w:t>HierarchicalDataTemplate</w:t>
      </w:r>
      <w:r w:rsidRPr="00857D65">
        <w:t xml:space="preserve">. </w:t>
      </w:r>
      <w:r>
        <w:t xml:space="preserve">У такого шаблона имеется свойство </w:t>
      </w:r>
      <w:r w:rsidRPr="00F77945">
        <w:rPr>
          <w:rStyle w:val="a9"/>
        </w:rPr>
        <w:t>ItemsSource</w:t>
      </w:r>
      <w:r>
        <w:t xml:space="preserve">, которое нужно связать с дочерней коллекцией, и свойство </w:t>
      </w:r>
      <w:r w:rsidRPr="00F77945">
        <w:rPr>
          <w:rStyle w:val="a9"/>
        </w:rPr>
        <w:t>ItemTemplate</w:t>
      </w:r>
      <w:r>
        <w:t xml:space="preserve"> – дочерний шаблон данных (</w:t>
      </w:r>
      <w:r w:rsidRPr="00F77945">
        <w:rPr>
          <w:rStyle w:val="af5"/>
        </w:rPr>
        <w:t>DataTemplate</w:t>
      </w:r>
      <w:r>
        <w:t xml:space="preserve"> или </w:t>
      </w:r>
      <w:r w:rsidR="00857D65" w:rsidRPr="00857D65">
        <w:rPr>
          <w:rStyle w:val="af5"/>
        </w:rPr>
        <w:t>HierarchicalDataTemplate</w:t>
      </w:r>
      <w:r>
        <w:t>).</w:t>
      </w:r>
    </w:p>
    <w:p w:rsidR="0059161A" w:rsidRPr="0059161A" w:rsidRDefault="0059161A" w:rsidP="0059161A">
      <w:pPr>
        <w:pStyle w:val="1"/>
      </w:pPr>
      <w:bookmarkStart w:id="109" w:name="_Toc350627644"/>
      <w:r w:rsidRPr="0059161A">
        <w:t>13. Списки и представления коллекций</w:t>
      </w:r>
      <w:bookmarkEnd w:id="109"/>
    </w:p>
    <w:p w:rsidR="0059161A" w:rsidRPr="0059161A" w:rsidRDefault="0059161A" w:rsidP="0059161A">
      <w:r w:rsidRPr="0059161A">
        <w:t>В примерах параграфа буд</w:t>
      </w:r>
      <w:r>
        <w:t>ут</w:t>
      </w:r>
      <w:r w:rsidRPr="0059161A">
        <w:t xml:space="preserve"> использоваться класс</w:t>
      </w:r>
      <w:r>
        <w:t>ы</w:t>
      </w:r>
      <w:r w:rsidRPr="0059161A">
        <w:t xml:space="preserve"> </w:t>
      </w:r>
      <w:r w:rsidRPr="0059161A">
        <w:rPr>
          <w:rStyle w:val="af5"/>
        </w:rPr>
        <w:t>Person</w:t>
      </w:r>
      <w:r w:rsidRPr="0059161A">
        <w:t xml:space="preserve"> </w:t>
      </w:r>
      <w:r>
        <w:t>и</w:t>
      </w:r>
      <w:r w:rsidRPr="0059161A">
        <w:t xml:space="preserve"> </w:t>
      </w:r>
      <w:r w:rsidRPr="0059161A">
        <w:rPr>
          <w:rStyle w:val="af5"/>
        </w:rPr>
        <w:t>Repository</w:t>
      </w:r>
      <w:r w:rsidRPr="0059161A">
        <w:t>.</w:t>
      </w:r>
    </w:p>
    <w:p w:rsidR="0059161A" w:rsidRPr="0059161A" w:rsidRDefault="0059161A" w:rsidP="0059161A">
      <w:pPr>
        <w:pStyle w:val="a4"/>
        <w:rPr>
          <w:rStyle w:val="af4"/>
        </w:rPr>
      </w:pPr>
      <w:r w:rsidRPr="0059161A">
        <w:rPr>
          <w:rStyle w:val="af4"/>
        </w:rPr>
        <w:t>// классы объявлены в пространстве имён Domain</w:t>
      </w:r>
    </w:p>
    <w:p w:rsidR="0059161A" w:rsidRPr="0059161A" w:rsidRDefault="0059161A" w:rsidP="0059161A">
      <w:pPr>
        <w:pStyle w:val="a4"/>
      </w:pPr>
      <w:bookmarkStart w:id="110" w:name="OLE_LINK6"/>
      <w:proofErr w:type="gramStart"/>
      <w:r w:rsidRPr="0059161A">
        <w:rPr>
          <w:rStyle w:val="af6"/>
        </w:rPr>
        <w:t>public</w:t>
      </w:r>
      <w:proofErr w:type="gramEnd"/>
      <w:r w:rsidRPr="0059161A">
        <w:rPr>
          <w:rStyle w:val="af6"/>
        </w:rPr>
        <w:t xml:space="preserve"> class</w:t>
      </w:r>
      <w:r w:rsidRPr="0059161A">
        <w:t xml:space="preserve"> </w:t>
      </w:r>
      <w:r w:rsidRPr="0059161A">
        <w:rPr>
          <w:rStyle w:val="af5"/>
        </w:rPr>
        <w:t>Person</w:t>
      </w:r>
      <w:r w:rsidRPr="0059161A">
        <w:t xml:space="preserve"> : </w:t>
      </w:r>
      <w:r w:rsidRPr="0059161A">
        <w:rPr>
          <w:rStyle w:val="af5"/>
        </w:rPr>
        <w:t>INotifyPropertyChanged</w:t>
      </w:r>
      <w:r w:rsidRPr="0059161A">
        <w:t xml:space="preserve">, </w:t>
      </w:r>
      <w:r w:rsidRPr="0059161A">
        <w:rPr>
          <w:rStyle w:val="af5"/>
        </w:rPr>
        <w:t>IDataErrorInfo</w:t>
      </w:r>
    </w:p>
    <w:p w:rsidR="0059161A" w:rsidRPr="0059161A" w:rsidRDefault="0059161A" w:rsidP="0059161A">
      <w:pPr>
        <w:pStyle w:val="a4"/>
      </w:pPr>
      <w:r w:rsidRPr="0059161A">
        <w:t>{</w:t>
      </w: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59161A">
        <w:rPr>
          <w:rStyle w:val="af6"/>
        </w:rPr>
        <w:t>private</w:t>
      </w:r>
      <w:proofErr w:type="gramEnd"/>
      <w:r w:rsidRPr="0059161A">
        <w:rPr>
          <w:rStyle w:val="af6"/>
        </w:rPr>
        <w:t xml:space="preserve"> string</w:t>
      </w:r>
      <w:r w:rsidRPr="0059161A">
        <w:t xml:space="preserve"> _name;</w:t>
      </w: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59161A">
        <w:rPr>
          <w:rStyle w:val="af6"/>
        </w:rPr>
        <w:t>private</w:t>
      </w:r>
      <w:proofErr w:type="gramEnd"/>
      <w:r w:rsidRPr="0059161A">
        <w:rPr>
          <w:rStyle w:val="af6"/>
        </w:rPr>
        <w:t xml:space="preserve"> double</w:t>
      </w:r>
      <w:r w:rsidRPr="0059161A">
        <w:t xml:space="preserve"> _age;</w:t>
      </w:r>
    </w:p>
    <w:p w:rsidR="0059161A" w:rsidRPr="0059161A" w:rsidRDefault="0059161A" w:rsidP="0059161A">
      <w:pPr>
        <w:pStyle w:val="a4"/>
      </w:pP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59161A">
        <w:rPr>
          <w:rStyle w:val="af6"/>
        </w:rPr>
        <w:t>public</w:t>
      </w:r>
      <w:proofErr w:type="gramEnd"/>
      <w:r w:rsidRPr="0059161A">
        <w:rPr>
          <w:rStyle w:val="af6"/>
        </w:rPr>
        <w:t xml:space="preserve"> string</w:t>
      </w:r>
      <w:r w:rsidRPr="0059161A">
        <w:t xml:space="preserve"> Name</w:t>
      </w:r>
    </w:p>
    <w:p w:rsidR="0059161A" w:rsidRPr="0059161A" w:rsidRDefault="0059161A" w:rsidP="0059161A">
      <w:pPr>
        <w:pStyle w:val="a4"/>
      </w:pPr>
      <w:r w:rsidRPr="0059161A">
        <w:t xml:space="preserve">    {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59161A">
        <w:rPr>
          <w:rStyle w:val="af6"/>
        </w:rPr>
        <w:t>get</w:t>
      </w:r>
      <w:proofErr w:type="gramEnd"/>
      <w:r w:rsidRPr="0059161A">
        <w:t xml:space="preserve"> { </w:t>
      </w:r>
      <w:r w:rsidRPr="0059161A">
        <w:rPr>
          <w:rStyle w:val="af6"/>
        </w:rPr>
        <w:t>return</w:t>
      </w:r>
      <w:r w:rsidRPr="0059161A">
        <w:t xml:space="preserve"> _name; }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59161A">
        <w:rPr>
          <w:rStyle w:val="af6"/>
        </w:rPr>
        <w:t>set</w:t>
      </w:r>
      <w:proofErr w:type="gramEnd"/>
      <w:r w:rsidRPr="0059161A">
        <w:t xml:space="preserve"> { SetProperty(</w:t>
      </w:r>
      <w:r w:rsidRPr="0059161A">
        <w:rPr>
          <w:rStyle w:val="af6"/>
        </w:rPr>
        <w:t>ref</w:t>
      </w:r>
      <w:r w:rsidRPr="0059161A">
        <w:t xml:space="preserve"> _name, </w:t>
      </w:r>
      <w:r w:rsidRPr="0059161A">
        <w:rPr>
          <w:rStyle w:val="af6"/>
        </w:rPr>
        <w:t>value</w:t>
      </w:r>
      <w:r w:rsidRPr="0059161A">
        <w:t xml:space="preserve">, </w:t>
      </w:r>
      <w:r w:rsidRPr="0059161A">
        <w:rPr>
          <w:rStyle w:val="af7"/>
        </w:rPr>
        <w:t>"Name"</w:t>
      </w:r>
      <w:r w:rsidRPr="0059161A">
        <w:t>); }</w:t>
      </w:r>
    </w:p>
    <w:p w:rsidR="0059161A" w:rsidRPr="008100C4" w:rsidRDefault="0059161A" w:rsidP="0059161A">
      <w:pPr>
        <w:pStyle w:val="a4"/>
      </w:pPr>
      <w:r w:rsidRPr="0059161A">
        <w:t xml:space="preserve">    }</w:t>
      </w:r>
    </w:p>
    <w:p w:rsidR="0059161A" w:rsidRPr="008100C4" w:rsidRDefault="0059161A" w:rsidP="0059161A">
      <w:pPr>
        <w:pStyle w:val="a4"/>
      </w:pP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59161A">
        <w:rPr>
          <w:rStyle w:val="af6"/>
        </w:rPr>
        <w:t>public</w:t>
      </w:r>
      <w:proofErr w:type="gramEnd"/>
      <w:r w:rsidRPr="0059161A">
        <w:rPr>
          <w:rStyle w:val="af6"/>
        </w:rPr>
        <w:t xml:space="preserve"> double</w:t>
      </w:r>
      <w:r w:rsidRPr="0059161A">
        <w:t xml:space="preserve"> Age</w:t>
      </w:r>
    </w:p>
    <w:p w:rsidR="0059161A" w:rsidRPr="0059161A" w:rsidRDefault="0059161A" w:rsidP="0059161A">
      <w:pPr>
        <w:pStyle w:val="a4"/>
      </w:pPr>
      <w:r w:rsidRPr="0059161A">
        <w:t xml:space="preserve">    {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59161A">
        <w:rPr>
          <w:rStyle w:val="af6"/>
        </w:rPr>
        <w:t>get</w:t>
      </w:r>
      <w:proofErr w:type="gramEnd"/>
      <w:r w:rsidRPr="0059161A">
        <w:t xml:space="preserve"> { </w:t>
      </w:r>
      <w:r w:rsidRPr="0059161A">
        <w:rPr>
          <w:rStyle w:val="af6"/>
        </w:rPr>
        <w:t>return</w:t>
      </w:r>
      <w:r w:rsidRPr="0059161A">
        <w:t xml:space="preserve"> _age; }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59161A">
        <w:rPr>
          <w:rStyle w:val="af6"/>
        </w:rPr>
        <w:t>set</w:t>
      </w:r>
      <w:proofErr w:type="gramEnd"/>
      <w:r w:rsidRPr="0059161A">
        <w:t xml:space="preserve"> { SetProperty(</w:t>
      </w:r>
      <w:r w:rsidRPr="0059161A">
        <w:rPr>
          <w:rStyle w:val="af6"/>
        </w:rPr>
        <w:t>ref</w:t>
      </w:r>
      <w:r w:rsidRPr="0059161A">
        <w:t xml:space="preserve"> _age, </w:t>
      </w:r>
      <w:r w:rsidRPr="0059161A">
        <w:rPr>
          <w:rStyle w:val="af6"/>
        </w:rPr>
        <w:t>value</w:t>
      </w:r>
      <w:r w:rsidRPr="0059161A">
        <w:t xml:space="preserve">, </w:t>
      </w:r>
      <w:r w:rsidRPr="0059161A">
        <w:rPr>
          <w:rStyle w:val="af7"/>
        </w:rPr>
        <w:t>"Age"</w:t>
      </w:r>
      <w:r w:rsidRPr="0059161A">
        <w:t>); }</w:t>
      </w:r>
    </w:p>
    <w:p w:rsidR="0059161A" w:rsidRPr="0059161A" w:rsidRDefault="0059161A" w:rsidP="0059161A">
      <w:pPr>
        <w:pStyle w:val="a4"/>
      </w:pPr>
      <w:r w:rsidRPr="0059161A">
        <w:t xml:space="preserve">    }</w:t>
      </w:r>
    </w:p>
    <w:p w:rsidR="0059161A" w:rsidRPr="0059161A" w:rsidRDefault="0059161A" w:rsidP="0059161A">
      <w:pPr>
        <w:pStyle w:val="a4"/>
      </w:pPr>
    </w:p>
    <w:p w:rsidR="0059161A" w:rsidRPr="0059161A" w:rsidRDefault="0059161A" w:rsidP="0059161A">
      <w:pPr>
        <w:pStyle w:val="a4"/>
      </w:pPr>
      <w:r w:rsidRPr="0059161A">
        <w:lastRenderedPageBreak/>
        <w:t xml:space="preserve">    </w:t>
      </w:r>
      <w:proofErr w:type="gramStart"/>
      <w:r w:rsidRPr="0059161A">
        <w:rPr>
          <w:rStyle w:val="af6"/>
        </w:rPr>
        <w:t>public</w:t>
      </w:r>
      <w:proofErr w:type="gramEnd"/>
      <w:r w:rsidRPr="0059161A">
        <w:rPr>
          <w:rStyle w:val="af6"/>
        </w:rPr>
        <w:t xml:space="preserve"> event</w:t>
      </w:r>
      <w:r w:rsidRPr="0059161A">
        <w:t xml:space="preserve"> </w:t>
      </w:r>
      <w:r w:rsidRPr="0059161A">
        <w:rPr>
          <w:rStyle w:val="af5"/>
        </w:rPr>
        <w:t>PropertyChangedEventHandler</w:t>
      </w:r>
      <w:r w:rsidRPr="0059161A">
        <w:t xml:space="preserve"> PropertyChanged;</w:t>
      </w:r>
    </w:p>
    <w:p w:rsidR="0059161A" w:rsidRPr="0059161A" w:rsidRDefault="0059161A" w:rsidP="0059161A">
      <w:pPr>
        <w:pStyle w:val="a4"/>
      </w:pP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59161A">
        <w:rPr>
          <w:rStyle w:val="af6"/>
        </w:rPr>
        <w:t>public</w:t>
      </w:r>
      <w:proofErr w:type="gramEnd"/>
      <w:r w:rsidRPr="0059161A">
        <w:rPr>
          <w:rStyle w:val="af6"/>
        </w:rPr>
        <w:t xml:space="preserve"> string this</w:t>
      </w:r>
      <w:r w:rsidRPr="0059161A">
        <w:t>[</w:t>
      </w:r>
      <w:r w:rsidRPr="0059161A">
        <w:rPr>
          <w:rStyle w:val="af6"/>
        </w:rPr>
        <w:t>string</w:t>
      </w:r>
      <w:r w:rsidRPr="0059161A">
        <w:t xml:space="preserve"> columnName]</w:t>
      </w:r>
    </w:p>
    <w:p w:rsidR="0059161A" w:rsidRPr="0059161A" w:rsidRDefault="0059161A" w:rsidP="0059161A">
      <w:pPr>
        <w:pStyle w:val="a4"/>
      </w:pPr>
      <w:r w:rsidRPr="0059161A">
        <w:t xml:space="preserve">    {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59161A">
        <w:rPr>
          <w:rStyle w:val="af6"/>
        </w:rPr>
        <w:t>get</w:t>
      </w:r>
      <w:proofErr w:type="gramEnd"/>
    </w:p>
    <w:p w:rsidR="0059161A" w:rsidRPr="0059161A" w:rsidRDefault="0059161A" w:rsidP="0059161A">
      <w:pPr>
        <w:pStyle w:val="a4"/>
      </w:pPr>
      <w:r w:rsidRPr="0059161A">
        <w:t xml:space="preserve">        {</w:t>
      </w:r>
    </w:p>
    <w:p w:rsidR="0059161A" w:rsidRPr="0059161A" w:rsidRDefault="0059161A" w:rsidP="0059161A">
      <w:pPr>
        <w:pStyle w:val="a4"/>
      </w:pPr>
      <w:r w:rsidRPr="0059161A">
        <w:t xml:space="preserve">            </w:t>
      </w:r>
      <w:proofErr w:type="gramStart"/>
      <w:r w:rsidRPr="0059161A">
        <w:rPr>
          <w:rStyle w:val="af6"/>
        </w:rPr>
        <w:t>switch</w:t>
      </w:r>
      <w:proofErr w:type="gramEnd"/>
      <w:r w:rsidRPr="0059161A">
        <w:t xml:space="preserve"> (columnName)</w:t>
      </w:r>
    </w:p>
    <w:p w:rsidR="0059161A" w:rsidRPr="0059161A" w:rsidRDefault="0059161A" w:rsidP="0059161A">
      <w:pPr>
        <w:pStyle w:val="a4"/>
      </w:pPr>
      <w:r w:rsidRPr="0059161A">
        <w:t xml:space="preserve">            {</w:t>
      </w:r>
    </w:p>
    <w:p w:rsidR="0059161A" w:rsidRPr="0059161A" w:rsidRDefault="0059161A" w:rsidP="0059161A">
      <w:pPr>
        <w:pStyle w:val="a4"/>
      </w:pPr>
      <w:r w:rsidRPr="0059161A">
        <w:t xml:space="preserve">                </w:t>
      </w:r>
      <w:proofErr w:type="gramStart"/>
      <w:r w:rsidRPr="0059161A">
        <w:rPr>
          <w:rStyle w:val="af6"/>
        </w:rPr>
        <w:t>case</w:t>
      </w:r>
      <w:proofErr w:type="gramEnd"/>
      <w:r w:rsidRPr="0059161A">
        <w:t xml:space="preserve"> </w:t>
      </w:r>
      <w:r w:rsidRPr="0059161A">
        <w:rPr>
          <w:rStyle w:val="af7"/>
        </w:rPr>
        <w:t>"Name"</w:t>
      </w:r>
      <w:r w:rsidRPr="0059161A">
        <w:t>:</w:t>
      </w:r>
    </w:p>
    <w:p w:rsidR="00290666" w:rsidRPr="008100C4" w:rsidRDefault="0059161A" w:rsidP="0059161A">
      <w:pPr>
        <w:pStyle w:val="a4"/>
      </w:pPr>
      <w:r w:rsidRPr="0059161A">
        <w:t xml:space="preserve">                    </w:t>
      </w:r>
      <w:proofErr w:type="gramStart"/>
      <w:r w:rsidRPr="0059161A">
        <w:rPr>
          <w:rStyle w:val="af6"/>
        </w:rPr>
        <w:t>return</w:t>
      </w:r>
      <w:proofErr w:type="gramEnd"/>
      <w:r w:rsidRPr="0059161A">
        <w:t xml:space="preserve"> </w:t>
      </w:r>
      <w:r w:rsidRPr="00290666">
        <w:rPr>
          <w:rStyle w:val="af6"/>
        </w:rPr>
        <w:t>string</w:t>
      </w:r>
      <w:r w:rsidRPr="0059161A">
        <w:t>.IsNullOrEmpty(Name) ?</w:t>
      </w:r>
    </w:p>
    <w:p w:rsidR="0059161A" w:rsidRPr="0059161A" w:rsidRDefault="00290666" w:rsidP="0059161A">
      <w:pPr>
        <w:pStyle w:val="a4"/>
      </w:pPr>
      <w:r w:rsidRPr="00290666">
        <w:t xml:space="preserve">                          </w:t>
      </w:r>
      <w:r w:rsidR="0059161A" w:rsidRPr="0059161A">
        <w:t xml:space="preserve"> </w:t>
      </w:r>
      <w:r w:rsidR="0059161A" w:rsidRPr="00290666">
        <w:rPr>
          <w:rStyle w:val="af7"/>
        </w:rPr>
        <w:t>"Name cannot be empty</w:t>
      </w:r>
      <w:proofErr w:type="gramStart"/>
      <w:r w:rsidR="0059161A" w:rsidRPr="00290666">
        <w:rPr>
          <w:rStyle w:val="af7"/>
        </w:rPr>
        <w:t>"</w:t>
      </w:r>
      <w:r w:rsidR="0059161A" w:rsidRPr="0059161A">
        <w:t xml:space="preserve"> :</w:t>
      </w:r>
      <w:proofErr w:type="gramEnd"/>
      <w:r w:rsidR="0059161A" w:rsidRPr="0059161A">
        <w:t xml:space="preserve"> </w:t>
      </w:r>
      <w:r w:rsidR="0059161A" w:rsidRPr="00290666">
        <w:rPr>
          <w:rStyle w:val="af6"/>
        </w:rPr>
        <w:t>null</w:t>
      </w:r>
      <w:r w:rsidR="0059161A" w:rsidRPr="0059161A">
        <w:t>;</w:t>
      </w:r>
    </w:p>
    <w:p w:rsidR="0059161A" w:rsidRPr="0059161A" w:rsidRDefault="0059161A" w:rsidP="0059161A">
      <w:pPr>
        <w:pStyle w:val="a4"/>
      </w:pPr>
      <w:r w:rsidRPr="0059161A">
        <w:t xml:space="preserve">                </w:t>
      </w:r>
      <w:proofErr w:type="gramStart"/>
      <w:r w:rsidRPr="00290666">
        <w:rPr>
          <w:rStyle w:val="af6"/>
        </w:rPr>
        <w:t>case</w:t>
      </w:r>
      <w:proofErr w:type="gramEnd"/>
      <w:r w:rsidRPr="0059161A">
        <w:t xml:space="preserve"> </w:t>
      </w:r>
      <w:r w:rsidRPr="00290666">
        <w:rPr>
          <w:rStyle w:val="af7"/>
        </w:rPr>
        <w:t>"Age"</w:t>
      </w:r>
      <w:r w:rsidRPr="0059161A">
        <w:t>:</w:t>
      </w:r>
    </w:p>
    <w:p w:rsidR="0059161A" w:rsidRPr="0059161A" w:rsidRDefault="0059161A" w:rsidP="0059161A">
      <w:pPr>
        <w:pStyle w:val="a4"/>
      </w:pPr>
      <w:r w:rsidRPr="0059161A">
        <w:t xml:space="preserve">                    </w:t>
      </w:r>
      <w:proofErr w:type="gramStart"/>
      <w:r w:rsidRPr="00290666">
        <w:rPr>
          <w:rStyle w:val="af6"/>
        </w:rPr>
        <w:t>return</w:t>
      </w:r>
      <w:proofErr w:type="gramEnd"/>
      <w:r w:rsidRPr="0059161A">
        <w:t xml:space="preserve"> Age &lt; 0 ?</w:t>
      </w:r>
      <w:r w:rsidR="00290666" w:rsidRPr="00290666">
        <w:t xml:space="preserve"> </w:t>
      </w:r>
      <w:r w:rsidRPr="00290666">
        <w:rPr>
          <w:rStyle w:val="af7"/>
        </w:rPr>
        <w:t>"Incorrect age</w:t>
      </w:r>
      <w:proofErr w:type="gramStart"/>
      <w:r w:rsidRPr="00290666">
        <w:rPr>
          <w:rStyle w:val="af7"/>
        </w:rPr>
        <w:t>"</w:t>
      </w:r>
      <w:r w:rsidRPr="0059161A">
        <w:t xml:space="preserve"> :</w:t>
      </w:r>
      <w:proofErr w:type="gramEnd"/>
      <w:r w:rsidRPr="0059161A">
        <w:t xml:space="preserve"> </w:t>
      </w:r>
      <w:r w:rsidRPr="00290666">
        <w:rPr>
          <w:rStyle w:val="af6"/>
        </w:rPr>
        <w:t>null</w:t>
      </w:r>
      <w:r w:rsidRPr="0059161A">
        <w:t>;</w:t>
      </w:r>
    </w:p>
    <w:p w:rsidR="0059161A" w:rsidRPr="008100C4" w:rsidRDefault="0059161A" w:rsidP="0059161A">
      <w:pPr>
        <w:pStyle w:val="a4"/>
      </w:pPr>
      <w:r w:rsidRPr="0059161A">
        <w:t xml:space="preserve">            }</w:t>
      </w:r>
    </w:p>
    <w:p w:rsidR="00290666" w:rsidRPr="0059161A" w:rsidRDefault="00290666" w:rsidP="00290666">
      <w:pPr>
        <w:pStyle w:val="a4"/>
      </w:pPr>
      <w:r w:rsidRPr="0059161A">
        <w:t xml:space="preserve">            </w:t>
      </w:r>
      <w:proofErr w:type="gramStart"/>
      <w:r w:rsidRPr="00290666">
        <w:rPr>
          <w:rStyle w:val="af6"/>
        </w:rPr>
        <w:t>return</w:t>
      </w:r>
      <w:proofErr w:type="gramEnd"/>
      <w:r w:rsidRPr="00290666">
        <w:rPr>
          <w:rStyle w:val="af6"/>
        </w:rPr>
        <w:t xml:space="preserve"> null</w:t>
      </w:r>
      <w:r w:rsidRPr="0059161A">
        <w:t>;</w:t>
      </w:r>
    </w:p>
    <w:p w:rsidR="0059161A" w:rsidRPr="0059161A" w:rsidRDefault="0059161A" w:rsidP="0059161A">
      <w:pPr>
        <w:pStyle w:val="a4"/>
      </w:pPr>
      <w:r w:rsidRPr="0059161A">
        <w:t xml:space="preserve">        }</w:t>
      </w:r>
    </w:p>
    <w:p w:rsidR="0059161A" w:rsidRPr="0059161A" w:rsidRDefault="0059161A" w:rsidP="0059161A">
      <w:pPr>
        <w:pStyle w:val="a4"/>
      </w:pPr>
      <w:r w:rsidRPr="0059161A">
        <w:t xml:space="preserve">    }</w:t>
      </w:r>
    </w:p>
    <w:p w:rsidR="0059161A" w:rsidRPr="0059161A" w:rsidRDefault="0059161A" w:rsidP="0059161A">
      <w:pPr>
        <w:pStyle w:val="a4"/>
      </w:pP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290666">
        <w:rPr>
          <w:rStyle w:val="af6"/>
        </w:rPr>
        <w:t>public</w:t>
      </w:r>
      <w:proofErr w:type="gramEnd"/>
      <w:r w:rsidRPr="00290666">
        <w:rPr>
          <w:rStyle w:val="af6"/>
        </w:rPr>
        <w:t xml:space="preserve"> string</w:t>
      </w:r>
      <w:r w:rsidRPr="0059161A">
        <w:t xml:space="preserve"> Error</w:t>
      </w:r>
    </w:p>
    <w:p w:rsidR="0059161A" w:rsidRPr="0059161A" w:rsidRDefault="0059161A" w:rsidP="0059161A">
      <w:pPr>
        <w:pStyle w:val="a4"/>
      </w:pPr>
      <w:r w:rsidRPr="0059161A">
        <w:t xml:space="preserve">    {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get</w:t>
      </w:r>
      <w:proofErr w:type="gramEnd"/>
      <w:r w:rsidRPr="0059161A">
        <w:t xml:space="preserve"> { </w:t>
      </w:r>
      <w:r w:rsidRPr="00290666">
        <w:rPr>
          <w:rStyle w:val="af6"/>
        </w:rPr>
        <w:t>return null</w:t>
      </w:r>
      <w:r w:rsidRPr="0059161A">
        <w:t>; }</w:t>
      </w:r>
    </w:p>
    <w:p w:rsidR="0059161A" w:rsidRPr="0059161A" w:rsidRDefault="0059161A" w:rsidP="0059161A">
      <w:pPr>
        <w:pStyle w:val="a4"/>
      </w:pPr>
      <w:r w:rsidRPr="0059161A">
        <w:t xml:space="preserve">    }</w:t>
      </w:r>
    </w:p>
    <w:p w:rsidR="0059161A" w:rsidRPr="0059161A" w:rsidRDefault="0059161A" w:rsidP="0059161A">
      <w:pPr>
        <w:pStyle w:val="a4"/>
      </w:pPr>
    </w:p>
    <w:p w:rsidR="0059161A" w:rsidRPr="00290666" w:rsidRDefault="0059161A" w:rsidP="0059161A">
      <w:pPr>
        <w:pStyle w:val="a4"/>
      </w:pPr>
      <w:r w:rsidRPr="0059161A">
        <w:t xml:space="preserve">    </w:t>
      </w:r>
      <w:proofErr w:type="gramStart"/>
      <w:r w:rsidRPr="00290666">
        <w:rPr>
          <w:rStyle w:val="af6"/>
        </w:rPr>
        <w:t>private</w:t>
      </w:r>
      <w:proofErr w:type="gramEnd"/>
      <w:r w:rsidRPr="00290666">
        <w:rPr>
          <w:rStyle w:val="af6"/>
        </w:rPr>
        <w:t xml:space="preserve"> void</w:t>
      </w:r>
      <w:r w:rsidRPr="0059161A">
        <w:t xml:space="preserve"> SetProperty&lt;T&gt;(</w:t>
      </w:r>
      <w:r w:rsidRPr="00290666">
        <w:rPr>
          <w:rStyle w:val="af6"/>
        </w:rPr>
        <w:t>ref</w:t>
      </w:r>
      <w:r w:rsidRPr="0059161A">
        <w:t xml:space="preserve"> T field, T value, </w:t>
      </w:r>
      <w:r w:rsidRPr="00290666">
        <w:rPr>
          <w:rStyle w:val="af6"/>
        </w:rPr>
        <w:t>string</w:t>
      </w:r>
      <w:r w:rsidRPr="0059161A">
        <w:t xml:space="preserve"> name</w:t>
      </w:r>
      <w:r w:rsidR="00290666" w:rsidRPr="00290666">
        <w:t>)</w:t>
      </w:r>
    </w:p>
    <w:p w:rsidR="0059161A" w:rsidRPr="0059161A" w:rsidRDefault="0059161A" w:rsidP="0059161A">
      <w:pPr>
        <w:pStyle w:val="a4"/>
      </w:pPr>
      <w:r w:rsidRPr="0059161A">
        <w:t xml:space="preserve">    {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if</w:t>
      </w:r>
      <w:proofErr w:type="gramEnd"/>
      <w:r w:rsidRPr="0059161A">
        <w:t xml:space="preserve"> (!</w:t>
      </w:r>
      <w:r w:rsidRPr="00290666">
        <w:rPr>
          <w:rStyle w:val="af5"/>
        </w:rPr>
        <w:t>EqualityComparer</w:t>
      </w:r>
      <w:r w:rsidRPr="0059161A">
        <w:t>&lt;T&gt;.Default.Equals(field, value))</w:t>
      </w:r>
    </w:p>
    <w:p w:rsidR="0059161A" w:rsidRPr="0059161A" w:rsidRDefault="0059161A" w:rsidP="0059161A">
      <w:pPr>
        <w:pStyle w:val="a4"/>
      </w:pPr>
      <w:r w:rsidRPr="0059161A">
        <w:t xml:space="preserve">        {</w:t>
      </w:r>
    </w:p>
    <w:p w:rsidR="0059161A" w:rsidRPr="0059161A" w:rsidRDefault="0059161A" w:rsidP="0059161A">
      <w:pPr>
        <w:pStyle w:val="a4"/>
      </w:pPr>
      <w:r w:rsidRPr="0059161A">
        <w:t xml:space="preserve">            field = value;</w:t>
      </w:r>
    </w:p>
    <w:p w:rsidR="0059161A" w:rsidRPr="0059161A" w:rsidRDefault="0059161A" w:rsidP="0059161A">
      <w:pPr>
        <w:pStyle w:val="a4"/>
      </w:pPr>
      <w:r w:rsidRPr="0059161A">
        <w:t xml:space="preserve">            </w:t>
      </w:r>
      <w:proofErr w:type="gramStart"/>
      <w:r w:rsidRPr="00290666">
        <w:rPr>
          <w:rStyle w:val="af6"/>
        </w:rPr>
        <w:t>var</w:t>
      </w:r>
      <w:proofErr w:type="gramEnd"/>
      <w:r w:rsidRPr="0059161A">
        <w:t xml:space="preserve"> handler = PropertyChanged;</w:t>
      </w:r>
    </w:p>
    <w:p w:rsidR="0059161A" w:rsidRPr="0059161A" w:rsidRDefault="0059161A" w:rsidP="0059161A">
      <w:pPr>
        <w:pStyle w:val="a4"/>
      </w:pPr>
      <w:r w:rsidRPr="0059161A">
        <w:t xml:space="preserve">            </w:t>
      </w:r>
      <w:proofErr w:type="gramStart"/>
      <w:r w:rsidRPr="00290666">
        <w:rPr>
          <w:rStyle w:val="af6"/>
        </w:rPr>
        <w:t>if</w:t>
      </w:r>
      <w:proofErr w:type="gramEnd"/>
      <w:r w:rsidRPr="0059161A">
        <w:t xml:space="preserve"> (handler != </w:t>
      </w:r>
      <w:r w:rsidRPr="00290666">
        <w:rPr>
          <w:rStyle w:val="af6"/>
        </w:rPr>
        <w:t>null</w:t>
      </w:r>
      <w:r w:rsidRPr="0059161A">
        <w:t>)</w:t>
      </w:r>
    </w:p>
    <w:p w:rsidR="0059161A" w:rsidRPr="0059161A" w:rsidRDefault="0059161A" w:rsidP="0059161A">
      <w:pPr>
        <w:pStyle w:val="a4"/>
      </w:pPr>
      <w:r w:rsidRPr="0059161A">
        <w:t xml:space="preserve">            {</w:t>
      </w:r>
    </w:p>
    <w:p w:rsidR="0059161A" w:rsidRPr="0059161A" w:rsidRDefault="0059161A" w:rsidP="0059161A">
      <w:pPr>
        <w:pStyle w:val="a4"/>
      </w:pPr>
      <w:r w:rsidRPr="0059161A">
        <w:t xml:space="preserve">                handler(</w:t>
      </w:r>
      <w:r w:rsidRPr="00290666">
        <w:rPr>
          <w:rStyle w:val="af6"/>
        </w:rPr>
        <w:t>this</w:t>
      </w:r>
      <w:r w:rsidRPr="0059161A">
        <w:t xml:space="preserve">, </w:t>
      </w:r>
      <w:r w:rsidRPr="00290666">
        <w:rPr>
          <w:rStyle w:val="af6"/>
        </w:rPr>
        <w:t>new</w:t>
      </w:r>
      <w:r w:rsidRPr="0059161A">
        <w:t xml:space="preserve"> </w:t>
      </w:r>
      <w:r w:rsidRPr="00290666">
        <w:rPr>
          <w:rStyle w:val="af5"/>
        </w:rPr>
        <w:t>PropertyChangedEventArgs</w:t>
      </w:r>
      <w:r w:rsidRPr="0059161A">
        <w:t>(name));</w:t>
      </w:r>
    </w:p>
    <w:p w:rsidR="0059161A" w:rsidRPr="0059161A" w:rsidRDefault="0059161A" w:rsidP="0059161A">
      <w:pPr>
        <w:pStyle w:val="a4"/>
      </w:pPr>
      <w:r w:rsidRPr="0059161A">
        <w:t xml:space="preserve">            }</w:t>
      </w:r>
    </w:p>
    <w:p w:rsidR="0059161A" w:rsidRPr="0059161A" w:rsidRDefault="0059161A" w:rsidP="0059161A">
      <w:pPr>
        <w:pStyle w:val="a4"/>
      </w:pPr>
      <w:r w:rsidRPr="0059161A">
        <w:t xml:space="preserve">        }</w:t>
      </w:r>
    </w:p>
    <w:p w:rsidR="0059161A" w:rsidRPr="0059161A" w:rsidRDefault="0059161A" w:rsidP="0059161A">
      <w:pPr>
        <w:pStyle w:val="a4"/>
      </w:pPr>
      <w:r w:rsidRPr="0059161A">
        <w:t xml:space="preserve">    }</w:t>
      </w:r>
    </w:p>
    <w:p w:rsidR="0059161A" w:rsidRPr="0059161A" w:rsidRDefault="0059161A" w:rsidP="0059161A">
      <w:pPr>
        <w:pStyle w:val="a4"/>
      </w:pPr>
      <w:r w:rsidRPr="0059161A">
        <w:t>}</w:t>
      </w:r>
    </w:p>
    <w:p w:rsidR="0059161A" w:rsidRPr="0059161A" w:rsidRDefault="0059161A" w:rsidP="0059161A">
      <w:pPr>
        <w:pStyle w:val="a4"/>
      </w:pPr>
    </w:p>
    <w:p w:rsidR="0059161A" w:rsidRPr="0059161A" w:rsidRDefault="0059161A" w:rsidP="0059161A">
      <w:pPr>
        <w:pStyle w:val="a4"/>
      </w:pPr>
      <w:proofErr w:type="gramStart"/>
      <w:r w:rsidRPr="00290666">
        <w:rPr>
          <w:rStyle w:val="af6"/>
        </w:rPr>
        <w:t>public</w:t>
      </w:r>
      <w:proofErr w:type="gramEnd"/>
      <w:r w:rsidRPr="00290666">
        <w:rPr>
          <w:rStyle w:val="af6"/>
        </w:rPr>
        <w:t xml:space="preserve"> static class</w:t>
      </w:r>
      <w:r w:rsidRPr="0059161A">
        <w:t xml:space="preserve"> </w:t>
      </w:r>
      <w:r w:rsidRPr="00290666">
        <w:rPr>
          <w:rStyle w:val="af5"/>
        </w:rPr>
        <w:t>Repository</w:t>
      </w:r>
    </w:p>
    <w:p w:rsidR="0059161A" w:rsidRPr="0059161A" w:rsidRDefault="0059161A" w:rsidP="0059161A">
      <w:pPr>
        <w:pStyle w:val="a4"/>
      </w:pPr>
      <w:r w:rsidRPr="0059161A">
        <w:t>{</w:t>
      </w:r>
    </w:p>
    <w:p w:rsidR="0059161A" w:rsidRPr="0059161A" w:rsidRDefault="0059161A" w:rsidP="0059161A">
      <w:pPr>
        <w:pStyle w:val="a4"/>
      </w:pPr>
      <w:r w:rsidRPr="0059161A">
        <w:t xml:space="preserve">    </w:t>
      </w:r>
      <w:proofErr w:type="gramStart"/>
      <w:r w:rsidRPr="00290666">
        <w:rPr>
          <w:rStyle w:val="af6"/>
        </w:rPr>
        <w:t>public</w:t>
      </w:r>
      <w:proofErr w:type="gramEnd"/>
      <w:r w:rsidRPr="00290666">
        <w:rPr>
          <w:rStyle w:val="af6"/>
        </w:rPr>
        <w:t xml:space="preserve"> static</w:t>
      </w:r>
      <w:r w:rsidRPr="0059161A">
        <w:t xml:space="preserve"> </w:t>
      </w:r>
      <w:r w:rsidRPr="00290666">
        <w:rPr>
          <w:rStyle w:val="af5"/>
        </w:rPr>
        <w:t>List</w:t>
      </w:r>
      <w:r w:rsidRPr="0059161A">
        <w:t>&lt;</w:t>
      </w:r>
      <w:r w:rsidRPr="00290666">
        <w:rPr>
          <w:rStyle w:val="af5"/>
        </w:rPr>
        <w:t>Person</w:t>
      </w:r>
      <w:r w:rsidRPr="0059161A">
        <w:t>&gt; ReadAll()</w:t>
      </w:r>
    </w:p>
    <w:p w:rsidR="0059161A" w:rsidRPr="0059161A" w:rsidRDefault="0059161A" w:rsidP="0059161A">
      <w:pPr>
        <w:pStyle w:val="a4"/>
      </w:pPr>
      <w:r w:rsidRPr="0059161A">
        <w:t xml:space="preserve">    {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var</w:t>
      </w:r>
      <w:proofErr w:type="gramEnd"/>
      <w:r w:rsidRPr="0059161A">
        <w:t xml:space="preserve"> trinity = </w:t>
      </w:r>
      <w:r w:rsidRPr="00290666">
        <w:rPr>
          <w:rStyle w:val="af6"/>
        </w:rPr>
        <w:t>new</w:t>
      </w:r>
      <w:r w:rsidRPr="0059161A">
        <w:t xml:space="preserve"> </w:t>
      </w:r>
      <w:r w:rsidRPr="00290666">
        <w:rPr>
          <w:rStyle w:val="af5"/>
        </w:rPr>
        <w:t>Person</w:t>
      </w:r>
      <w:r w:rsidRPr="0059161A">
        <w:t xml:space="preserve"> {Name = </w:t>
      </w:r>
      <w:r w:rsidRPr="00290666">
        <w:rPr>
          <w:rStyle w:val="af7"/>
        </w:rPr>
        <w:t>"Trinity"</w:t>
      </w:r>
      <w:r w:rsidRPr="0059161A">
        <w:t>, Age = 32};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var</w:t>
      </w:r>
      <w:proofErr w:type="gramEnd"/>
      <w:r w:rsidRPr="0059161A">
        <w:t xml:space="preserve"> smith = </w:t>
      </w:r>
      <w:r w:rsidRPr="00290666">
        <w:rPr>
          <w:rStyle w:val="af6"/>
        </w:rPr>
        <w:t>new</w:t>
      </w:r>
      <w:r w:rsidRPr="0059161A">
        <w:t xml:space="preserve"> </w:t>
      </w:r>
      <w:r w:rsidRPr="00290666">
        <w:rPr>
          <w:rStyle w:val="af5"/>
        </w:rPr>
        <w:t>Person</w:t>
      </w:r>
      <w:r w:rsidRPr="0059161A">
        <w:t xml:space="preserve"> {Name = </w:t>
      </w:r>
      <w:r w:rsidRPr="00290666">
        <w:rPr>
          <w:rStyle w:val="af7"/>
        </w:rPr>
        <w:t>"Agent Smith"</w:t>
      </w:r>
      <w:r w:rsidRPr="0059161A">
        <w:t>, Age = 39};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var</w:t>
      </w:r>
      <w:proofErr w:type="gramEnd"/>
      <w:r w:rsidRPr="0059161A">
        <w:t xml:space="preserve"> brown = </w:t>
      </w:r>
      <w:r w:rsidRPr="00290666">
        <w:rPr>
          <w:rStyle w:val="af6"/>
        </w:rPr>
        <w:t>new</w:t>
      </w:r>
      <w:r w:rsidRPr="0059161A">
        <w:t xml:space="preserve"> </w:t>
      </w:r>
      <w:r w:rsidRPr="00290666">
        <w:rPr>
          <w:rStyle w:val="af5"/>
        </w:rPr>
        <w:t>Person</w:t>
      </w:r>
      <w:r w:rsidRPr="0059161A">
        <w:t xml:space="preserve"> {Name = </w:t>
      </w:r>
      <w:r w:rsidRPr="00290666">
        <w:rPr>
          <w:rStyle w:val="af7"/>
        </w:rPr>
        <w:t>"Agent Brown"</w:t>
      </w:r>
      <w:r w:rsidRPr="0059161A">
        <w:t>, Age = 39};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var</w:t>
      </w:r>
      <w:proofErr w:type="gramEnd"/>
      <w:r w:rsidRPr="0059161A">
        <w:t xml:space="preserve"> jones = </w:t>
      </w:r>
      <w:r w:rsidRPr="00290666">
        <w:rPr>
          <w:rStyle w:val="af6"/>
        </w:rPr>
        <w:t>new</w:t>
      </w:r>
      <w:r w:rsidRPr="0059161A">
        <w:t xml:space="preserve"> </w:t>
      </w:r>
      <w:r w:rsidRPr="00290666">
        <w:rPr>
          <w:rStyle w:val="af5"/>
        </w:rPr>
        <w:t>Person</w:t>
      </w:r>
      <w:r w:rsidRPr="0059161A">
        <w:t xml:space="preserve"> {Name = </w:t>
      </w:r>
      <w:r w:rsidRPr="00290666">
        <w:rPr>
          <w:rStyle w:val="af7"/>
        </w:rPr>
        <w:t>"Agent Jones"</w:t>
      </w:r>
      <w:r w:rsidRPr="0059161A">
        <w:t>, Age = 39};</w:t>
      </w:r>
    </w:p>
    <w:p w:rsidR="0059161A" w:rsidRPr="0059161A" w:rsidRDefault="0059161A" w:rsidP="0059161A">
      <w:pPr>
        <w:pStyle w:val="a4"/>
      </w:pPr>
      <w:r w:rsidRPr="0059161A">
        <w:t xml:space="preserve">        </w:t>
      </w:r>
      <w:proofErr w:type="gramStart"/>
      <w:r w:rsidRPr="00290666">
        <w:rPr>
          <w:rStyle w:val="af6"/>
        </w:rPr>
        <w:t>var</w:t>
      </w:r>
      <w:proofErr w:type="gramEnd"/>
      <w:r w:rsidRPr="0059161A">
        <w:t xml:space="preserve"> neo = </w:t>
      </w:r>
      <w:r w:rsidRPr="00290666">
        <w:rPr>
          <w:rStyle w:val="af6"/>
        </w:rPr>
        <w:t>new</w:t>
      </w:r>
      <w:r w:rsidRPr="0059161A">
        <w:t xml:space="preserve"> </w:t>
      </w:r>
      <w:r w:rsidRPr="00290666">
        <w:rPr>
          <w:rStyle w:val="af5"/>
        </w:rPr>
        <w:t>Person</w:t>
      </w:r>
      <w:r w:rsidRPr="0059161A">
        <w:t xml:space="preserve"> {Name = </w:t>
      </w:r>
      <w:r w:rsidRPr="00290666">
        <w:rPr>
          <w:rStyle w:val="af7"/>
        </w:rPr>
        <w:t>"Neo"</w:t>
      </w:r>
      <w:r w:rsidRPr="0059161A">
        <w:t>, Age = 37};</w:t>
      </w:r>
    </w:p>
    <w:p w:rsidR="0059161A" w:rsidRPr="0059161A" w:rsidRDefault="00290666" w:rsidP="0059161A">
      <w:pPr>
        <w:pStyle w:val="a4"/>
      </w:pPr>
      <w:r w:rsidRPr="00290666">
        <w:t xml:space="preserve"> </w:t>
      </w:r>
      <w:r w:rsidR="0059161A" w:rsidRPr="0059161A">
        <w:t xml:space="preserve">       </w:t>
      </w:r>
      <w:proofErr w:type="gramStart"/>
      <w:r w:rsidR="0059161A" w:rsidRPr="00290666">
        <w:rPr>
          <w:rStyle w:val="af6"/>
        </w:rPr>
        <w:t>return</w:t>
      </w:r>
      <w:proofErr w:type="gramEnd"/>
      <w:r w:rsidR="0059161A" w:rsidRPr="0059161A">
        <w:t xml:space="preserve"> </w:t>
      </w:r>
      <w:r w:rsidR="0059161A" w:rsidRPr="00290666">
        <w:rPr>
          <w:rStyle w:val="af6"/>
        </w:rPr>
        <w:t>new</w:t>
      </w:r>
      <w:r w:rsidR="0059161A" w:rsidRPr="0059161A">
        <w:t xml:space="preserve"> </w:t>
      </w:r>
      <w:r w:rsidR="0059161A" w:rsidRPr="00290666">
        <w:rPr>
          <w:rStyle w:val="af5"/>
        </w:rPr>
        <w:t>List</w:t>
      </w:r>
      <w:r w:rsidR="0059161A" w:rsidRPr="0059161A">
        <w:t>&lt;</w:t>
      </w:r>
      <w:r w:rsidR="0059161A" w:rsidRPr="00290666">
        <w:rPr>
          <w:rStyle w:val="af6"/>
        </w:rPr>
        <w:t>Person</w:t>
      </w:r>
      <w:r w:rsidR="0059161A" w:rsidRPr="0059161A">
        <w:t>&gt; {trinity, smith, brown, jones, neo};</w:t>
      </w:r>
    </w:p>
    <w:p w:rsidR="0059161A" w:rsidRPr="008100C4" w:rsidRDefault="0059161A" w:rsidP="0059161A">
      <w:pPr>
        <w:pStyle w:val="a4"/>
        <w:rPr>
          <w:lang w:val="ru-RU"/>
        </w:rPr>
      </w:pPr>
      <w:r w:rsidRPr="0059161A">
        <w:t xml:space="preserve">    </w:t>
      </w:r>
      <w:r w:rsidRPr="008100C4">
        <w:rPr>
          <w:lang w:val="ru-RU"/>
        </w:rPr>
        <w:t>}</w:t>
      </w:r>
    </w:p>
    <w:p w:rsidR="0059161A" w:rsidRPr="008100C4" w:rsidRDefault="0059161A" w:rsidP="0059161A">
      <w:pPr>
        <w:pStyle w:val="a4"/>
        <w:rPr>
          <w:lang w:val="ru-RU"/>
        </w:rPr>
      </w:pPr>
      <w:r w:rsidRPr="008100C4">
        <w:rPr>
          <w:lang w:val="ru-RU"/>
        </w:rPr>
        <w:t>}</w:t>
      </w:r>
    </w:p>
    <w:bookmarkEnd w:id="110"/>
    <w:p w:rsidR="0059161A" w:rsidRPr="0059161A" w:rsidRDefault="0059161A" w:rsidP="0087025F">
      <w:pPr>
        <w:pStyle w:val="2"/>
      </w:pPr>
      <w:r w:rsidRPr="0059161A">
        <w:lastRenderedPageBreak/>
        <w:t>1</w:t>
      </w:r>
      <w:r w:rsidR="0087025F">
        <w:t>3</w:t>
      </w:r>
      <w:r w:rsidRPr="0059161A">
        <w:t xml:space="preserve">.1. Привязка </w:t>
      </w:r>
      <w:r w:rsidR="0087025F">
        <w:t>к коллекции</w:t>
      </w:r>
    </w:p>
    <w:p w:rsidR="0059161A" w:rsidRDefault="0087025F" w:rsidP="0059161A">
      <w:r>
        <w:t xml:space="preserve">Построим приложение для просмотра и редактирования данных, описанных выше. Используем возможности привязки. В левой части окна разместим </w:t>
      </w:r>
      <w:r w:rsidRPr="0087025F">
        <w:rPr>
          <w:rStyle w:val="af5"/>
        </w:rPr>
        <w:t>ListBox</w:t>
      </w:r>
      <w:r>
        <w:t xml:space="preserve">, установив его свойство </w:t>
      </w:r>
      <w:r w:rsidRPr="0087025F">
        <w:rPr>
          <w:rStyle w:val="a9"/>
        </w:rPr>
        <w:t>DisplayMemberPath</w:t>
      </w:r>
      <w:r w:rsidRPr="0087025F">
        <w:t>.</w:t>
      </w:r>
      <w:r>
        <w:t xml:space="preserve"> Заполнение </w:t>
      </w:r>
      <w:r w:rsidRPr="0087025F">
        <w:rPr>
          <w:rStyle w:val="af5"/>
        </w:rPr>
        <w:t>ListBox</w:t>
      </w:r>
      <w:r w:rsidRPr="0087025F">
        <w:t xml:space="preserve"> </w:t>
      </w:r>
      <w:r>
        <w:t xml:space="preserve">выполним в коде. В правой части окна расположим </w:t>
      </w:r>
      <w:r w:rsidR="007037B3">
        <w:t xml:space="preserve">текстовые </w:t>
      </w:r>
      <w:r>
        <w:t xml:space="preserve">поля для редактирования выбранного элемента списка и кнопку для добавления элемента. Обратите внимание, как в разметке задана привязка к </w:t>
      </w:r>
      <w:r w:rsidR="006548E6">
        <w:t>выбранному</w:t>
      </w:r>
      <w:r>
        <w:t xml:space="preserve"> элементу списка.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>&lt;</w:t>
      </w:r>
      <w:r w:rsidRPr="00D9690C">
        <w:rPr>
          <w:rStyle w:val="af7"/>
        </w:rPr>
        <w:t>Window</w:t>
      </w:r>
      <w:r w:rsidRPr="00D9690C">
        <w:rPr>
          <w:rStyle w:val="af6"/>
        </w:rPr>
        <w:t xml:space="preserve"> </w:t>
      </w:r>
      <w:r w:rsidRPr="00D9690C">
        <w:rPr>
          <w:rStyle w:val="XML"/>
        </w:rPr>
        <w:t>x</w:t>
      </w:r>
      <w:proofErr w:type="gramStart"/>
      <w:r w:rsidRPr="00D9690C">
        <w:rPr>
          <w:rStyle w:val="XML"/>
        </w:rPr>
        <w:t>:Class</w:t>
      </w:r>
      <w:proofErr w:type="gramEnd"/>
      <w:r w:rsidRPr="00D9690C">
        <w:rPr>
          <w:rStyle w:val="af6"/>
        </w:rPr>
        <w:t>="WpfLists.MainWindow"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</w:t>
      </w:r>
      <w:r w:rsidRPr="00D9690C">
        <w:rPr>
          <w:rStyle w:val="XML"/>
        </w:rPr>
        <w:t>xmlns</w:t>
      </w:r>
      <w:r w:rsidRPr="00D9690C">
        <w:rPr>
          <w:rStyle w:val="af6"/>
        </w:rPr>
        <w:t>="http://schemas.microsoft.com/winfx/2006/xaml/presentation"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</w:t>
      </w:r>
      <w:r w:rsidRPr="00D9690C">
        <w:rPr>
          <w:rStyle w:val="XML"/>
        </w:rPr>
        <w:t>xmlns:x</w:t>
      </w:r>
      <w:r w:rsidRPr="00D9690C">
        <w:rPr>
          <w:rStyle w:val="af6"/>
        </w:rPr>
        <w:t>="http://schemas.microsoft.com/winfx/2006/xaml"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</w:t>
      </w:r>
      <w:r w:rsidRPr="00D9690C">
        <w:rPr>
          <w:rStyle w:val="XML"/>
        </w:rPr>
        <w:t>Width</w:t>
      </w:r>
      <w:r w:rsidRPr="00D9690C">
        <w:rPr>
          <w:rStyle w:val="af6"/>
        </w:rPr>
        <w:t xml:space="preserve">="400" </w:t>
      </w:r>
      <w:r w:rsidRPr="00D9690C">
        <w:rPr>
          <w:rStyle w:val="XML"/>
        </w:rPr>
        <w:t>Height</w:t>
      </w:r>
      <w:r w:rsidRPr="00D9690C">
        <w:rPr>
          <w:rStyle w:val="af6"/>
        </w:rPr>
        <w:t xml:space="preserve">="220" </w:t>
      </w:r>
      <w:r w:rsidRPr="00D9690C">
        <w:rPr>
          <w:rStyle w:val="XML"/>
        </w:rPr>
        <w:t>Title</w:t>
      </w:r>
      <w:r w:rsidRPr="00D9690C">
        <w:rPr>
          <w:rStyle w:val="af6"/>
        </w:rPr>
        <w:t>="WPF Lists"&gt;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&lt;</w:t>
      </w:r>
      <w:r w:rsidRPr="006548E6">
        <w:rPr>
          <w:rStyle w:val="af7"/>
        </w:rPr>
        <w:t>StackPanel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Orientation</w:t>
      </w:r>
      <w:r w:rsidRPr="00D9690C">
        <w:rPr>
          <w:rStyle w:val="af6"/>
        </w:rPr>
        <w:t>="Horizontal"&gt;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&lt;</w:t>
      </w:r>
      <w:r w:rsidRPr="006548E6">
        <w:rPr>
          <w:rStyle w:val="af7"/>
        </w:rPr>
        <w:t>ListBox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Name</w:t>
      </w:r>
      <w:r w:rsidRPr="00D9690C">
        <w:rPr>
          <w:rStyle w:val="af6"/>
        </w:rPr>
        <w:t xml:space="preserve">="lst" </w:t>
      </w:r>
      <w:r w:rsidRPr="006548E6">
        <w:rPr>
          <w:rStyle w:val="XML"/>
        </w:rPr>
        <w:t>DisplayMemberPath</w:t>
      </w:r>
      <w:r w:rsidRPr="00D9690C">
        <w:rPr>
          <w:rStyle w:val="af6"/>
        </w:rPr>
        <w:t xml:space="preserve">="Name" </w:t>
      </w:r>
      <w:r w:rsidRPr="006548E6">
        <w:rPr>
          <w:rStyle w:val="XML"/>
        </w:rPr>
        <w:t>Width</w:t>
      </w:r>
      <w:r w:rsidRPr="00D9690C">
        <w:rPr>
          <w:rStyle w:val="af6"/>
        </w:rPr>
        <w:t>="200" /&gt;</w:t>
      </w:r>
    </w:p>
    <w:p w:rsidR="006548E6" w:rsidRPr="008100C4" w:rsidRDefault="006548E6" w:rsidP="00D9690C">
      <w:pPr>
        <w:pStyle w:val="a4"/>
        <w:rPr>
          <w:rStyle w:val="af6"/>
        </w:rPr>
      </w:pPr>
    </w:p>
    <w:p w:rsidR="006548E6" w:rsidRPr="008100C4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&lt;</w:t>
      </w:r>
      <w:r w:rsidRPr="006548E6">
        <w:rPr>
          <w:rStyle w:val="af7"/>
        </w:rPr>
        <w:t>Grid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Margin</w:t>
      </w:r>
      <w:r w:rsidRPr="00D9690C">
        <w:rPr>
          <w:rStyle w:val="af6"/>
        </w:rPr>
        <w:t xml:space="preserve">="5" </w:t>
      </w:r>
      <w:r w:rsidRPr="006548E6">
        <w:rPr>
          <w:rStyle w:val="XML"/>
        </w:rPr>
        <w:t>Width</w:t>
      </w:r>
      <w:r w:rsidRPr="00D9690C">
        <w:rPr>
          <w:rStyle w:val="af6"/>
        </w:rPr>
        <w:t>="170"</w:t>
      </w:r>
    </w:p>
    <w:p w:rsidR="00D9690C" w:rsidRPr="00D9690C" w:rsidRDefault="006548E6" w:rsidP="00D9690C">
      <w:pPr>
        <w:pStyle w:val="a4"/>
        <w:rPr>
          <w:rStyle w:val="af6"/>
        </w:rPr>
      </w:pPr>
      <w:r w:rsidRPr="006548E6">
        <w:rPr>
          <w:rStyle w:val="af6"/>
        </w:rPr>
        <w:t xml:space="preserve">         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DataContext</w:t>
      </w:r>
      <w:r w:rsidR="00D9690C" w:rsidRPr="00D9690C">
        <w:rPr>
          <w:rStyle w:val="af6"/>
        </w:rPr>
        <w:t>="{</w:t>
      </w:r>
      <w:r w:rsidR="00D9690C" w:rsidRPr="006548E6">
        <w:rPr>
          <w:rStyle w:val="af7"/>
        </w:rPr>
        <w:t>Binding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SelectedItem</w:t>
      </w:r>
      <w:r w:rsidR="00D9690C" w:rsidRPr="00D9690C">
        <w:rPr>
          <w:rStyle w:val="af6"/>
        </w:rPr>
        <w:t xml:space="preserve">, </w:t>
      </w:r>
      <w:r w:rsidR="00D9690C" w:rsidRPr="006548E6">
        <w:rPr>
          <w:rStyle w:val="XML"/>
        </w:rPr>
        <w:t>ElementName</w:t>
      </w:r>
      <w:r w:rsidR="00D9690C" w:rsidRPr="00D9690C">
        <w:rPr>
          <w:rStyle w:val="af6"/>
        </w:rPr>
        <w:t>=lst}"&gt;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Grid.ColumnDefinitions</w:t>
      </w:r>
      <w:r w:rsidRPr="00D9690C">
        <w:rPr>
          <w:rStyle w:val="af6"/>
        </w:rPr>
        <w:t>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ColumnDefinition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Width</w:t>
      </w:r>
      <w:r w:rsidRPr="00D9690C">
        <w:rPr>
          <w:rStyle w:val="af6"/>
        </w:rPr>
        <w:t>="Auto"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ColumnDefinition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Width</w:t>
      </w:r>
      <w:r w:rsidRPr="00D9690C">
        <w:rPr>
          <w:rStyle w:val="af6"/>
        </w:rPr>
        <w:t>="7"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ColumnDefinition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Width</w:t>
      </w:r>
      <w:r w:rsidRPr="00D9690C">
        <w:rPr>
          <w:rStyle w:val="af6"/>
        </w:rPr>
        <w:t>="*"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&lt;/</w:t>
      </w:r>
      <w:r w:rsidRPr="006548E6">
        <w:rPr>
          <w:rStyle w:val="af7"/>
        </w:rPr>
        <w:t>Grid.ColumnDefinitions</w:t>
      </w:r>
      <w:r w:rsidRPr="00D9690C">
        <w:rPr>
          <w:rStyle w:val="af6"/>
        </w:rPr>
        <w:t>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Grid.RowDefinitions</w:t>
      </w:r>
      <w:r w:rsidRPr="00D9690C">
        <w:rPr>
          <w:rStyle w:val="af6"/>
        </w:rPr>
        <w:t>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RowDefinition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Height</w:t>
      </w:r>
      <w:r w:rsidRPr="00D9690C">
        <w:rPr>
          <w:rStyle w:val="af6"/>
        </w:rPr>
        <w:t>="Auto"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RowDefinition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Height</w:t>
      </w:r>
      <w:r w:rsidRPr="00D9690C">
        <w:rPr>
          <w:rStyle w:val="af6"/>
        </w:rPr>
        <w:t>="11"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RowDefinition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Height</w:t>
      </w:r>
      <w:r w:rsidRPr="00D9690C">
        <w:rPr>
          <w:rStyle w:val="af6"/>
        </w:rPr>
        <w:t>="Auto"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RowDefinition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Height</w:t>
      </w:r>
      <w:r w:rsidRPr="00D9690C">
        <w:rPr>
          <w:rStyle w:val="af6"/>
        </w:rPr>
        <w:t>="11"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&lt;</w:t>
      </w:r>
      <w:r w:rsidRPr="006548E6">
        <w:rPr>
          <w:rStyle w:val="af7"/>
        </w:rPr>
        <w:t>RowDefinition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Height</w:t>
      </w:r>
      <w:r w:rsidRPr="00D9690C">
        <w:rPr>
          <w:rStyle w:val="af6"/>
        </w:rPr>
        <w:t>="25" 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&lt;/</w:t>
      </w:r>
      <w:r w:rsidRPr="006548E6">
        <w:rPr>
          <w:rStyle w:val="af7"/>
        </w:rPr>
        <w:t>Grid.RowDefinitions</w:t>
      </w:r>
      <w:r w:rsidRPr="00D9690C">
        <w:rPr>
          <w:rStyle w:val="af6"/>
        </w:rPr>
        <w:t>&gt;</w:t>
      </w:r>
    </w:p>
    <w:p w:rsidR="006548E6" w:rsidRPr="008100C4" w:rsidRDefault="006548E6" w:rsidP="00D9690C">
      <w:pPr>
        <w:pStyle w:val="a4"/>
        <w:rPr>
          <w:rStyle w:val="af6"/>
        </w:rPr>
      </w:pP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TextBlock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Grid.Row</w:t>
      </w:r>
      <w:r w:rsidRPr="00D9690C">
        <w:rPr>
          <w:rStyle w:val="af6"/>
        </w:rPr>
        <w:t xml:space="preserve">="0" </w:t>
      </w:r>
      <w:r w:rsidRPr="006548E6">
        <w:rPr>
          <w:rStyle w:val="XML"/>
        </w:rPr>
        <w:t>Grid.Column</w:t>
      </w:r>
      <w:r w:rsidRPr="00D9690C">
        <w:rPr>
          <w:rStyle w:val="af6"/>
        </w:rPr>
        <w:t xml:space="preserve">="0" </w:t>
      </w:r>
      <w:r w:rsidRPr="006548E6">
        <w:rPr>
          <w:rStyle w:val="XML"/>
        </w:rPr>
        <w:t>Text</w:t>
      </w:r>
      <w:r w:rsidRPr="00D9690C">
        <w:rPr>
          <w:rStyle w:val="af6"/>
        </w:rPr>
        <w:t>="Name" /&gt;</w:t>
      </w:r>
    </w:p>
    <w:p w:rsidR="00D9690C" w:rsidRPr="008100C4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TextBox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Grid.Row</w:t>
      </w:r>
      <w:r w:rsidRPr="00D9690C">
        <w:rPr>
          <w:rStyle w:val="af6"/>
        </w:rPr>
        <w:t xml:space="preserve">="0" </w:t>
      </w:r>
      <w:r w:rsidRPr="006548E6">
        <w:rPr>
          <w:rStyle w:val="XML"/>
        </w:rPr>
        <w:t>Grid.Column</w:t>
      </w:r>
      <w:r w:rsidRPr="00D9690C">
        <w:rPr>
          <w:rStyle w:val="af6"/>
        </w:rPr>
        <w:t>="2"</w:t>
      </w:r>
    </w:p>
    <w:p w:rsidR="006548E6" w:rsidRPr="008100C4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         </w:t>
      </w:r>
      <w:r w:rsidRPr="006548E6">
        <w:rPr>
          <w:rStyle w:val="XML"/>
        </w:rPr>
        <w:t>Text</w:t>
      </w:r>
      <w:r w:rsidRPr="00D9690C">
        <w:rPr>
          <w:rStyle w:val="af6"/>
        </w:rPr>
        <w:t>="{</w:t>
      </w:r>
      <w:r w:rsidRPr="006548E6">
        <w:rPr>
          <w:rStyle w:val="af7"/>
        </w:rPr>
        <w:t>Binding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Name</w:t>
      </w:r>
      <w:r w:rsidRPr="00D9690C">
        <w:rPr>
          <w:rStyle w:val="af6"/>
        </w:rPr>
        <w:t xml:space="preserve">, </w:t>
      </w:r>
      <w:r w:rsidRPr="006548E6">
        <w:rPr>
          <w:rStyle w:val="XML"/>
        </w:rPr>
        <w:t>Mode</w:t>
      </w:r>
      <w:r w:rsidRPr="00D9690C">
        <w:rPr>
          <w:rStyle w:val="af6"/>
        </w:rPr>
        <w:t>=TwoWay,</w:t>
      </w:r>
    </w:p>
    <w:p w:rsidR="00D9690C" w:rsidRPr="00D9690C" w:rsidRDefault="006548E6" w:rsidP="00D9690C">
      <w:pPr>
        <w:pStyle w:val="a4"/>
        <w:rPr>
          <w:rStyle w:val="af6"/>
        </w:rPr>
      </w:pPr>
      <w:r w:rsidRPr="008100C4">
        <w:rPr>
          <w:rStyle w:val="af6"/>
        </w:rPr>
        <w:t xml:space="preserve">                                   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ValidatesOnDataErrors</w:t>
      </w:r>
      <w:r w:rsidR="00D9690C" w:rsidRPr="00D9690C">
        <w:rPr>
          <w:rStyle w:val="af6"/>
        </w:rPr>
        <w:t>=True}" /&gt;</w:t>
      </w:r>
    </w:p>
    <w:p w:rsidR="006548E6" w:rsidRPr="008100C4" w:rsidRDefault="006548E6" w:rsidP="00D9690C">
      <w:pPr>
        <w:pStyle w:val="a4"/>
        <w:rPr>
          <w:rStyle w:val="af6"/>
        </w:rPr>
      </w:pP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TextBlock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Grid.Row</w:t>
      </w:r>
      <w:r w:rsidRPr="00D9690C">
        <w:rPr>
          <w:rStyle w:val="af6"/>
        </w:rPr>
        <w:t xml:space="preserve">="2" </w:t>
      </w:r>
      <w:r w:rsidRPr="006548E6">
        <w:rPr>
          <w:rStyle w:val="XML"/>
        </w:rPr>
        <w:t>Grid.Column</w:t>
      </w:r>
      <w:r w:rsidRPr="00D9690C">
        <w:rPr>
          <w:rStyle w:val="af6"/>
        </w:rPr>
        <w:t xml:space="preserve">="0" </w:t>
      </w:r>
      <w:r w:rsidRPr="006548E6">
        <w:rPr>
          <w:rStyle w:val="XML"/>
        </w:rPr>
        <w:t>Text</w:t>
      </w:r>
      <w:r w:rsidRPr="00D9690C">
        <w:rPr>
          <w:rStyle w:val="af6"/>
        </w:rPr>
        <w:t>="Age" /&gt;</w:t>
      </w:r>
    </w:p>
    <w:p w:rsidR="006548E6" w:rsidRPr="008100C4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TextBox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Grid.Row</w:t>
      </w:r>
      <w:r w:rsidRPr="00D9690C">
        <w:rPr>
          <w:rStyle w:val="af6"/>
        </w:rPr>
        <w:t xml:space="preserve">="2" </w:t>
      </w:r>
      <w:r w:rsidRPr="006548E6">
        <w:rPr>
          <w:rStyle w:val="XML"/>
        </w:rPr>
        <w:t>Grid.Column</w:t>
      </w:r>
      <w:r w:rsidRPr="00D9690C">
        <w:rPr>
          <w:rStyle w:val="af6"/>
        </w:rPr>
        <w:t>="2"</w:t>
      </w:r>
    </w:p>
    <w:p w:rsidR="006548E6" w:rsidRPr="008100C4" w:rsidRDefault="006548E6" w:rsidP="00D9690C">
      <w:pPr>
        <w:pStyle w:val="a4"/>
        <w:rPr>
          <w:rStyle w:val="af6"/>
        </w:rPr>
      </w:pPr>
      <w:r w:rsidRPr="006548E6">
        <w:rPr>
          <w:rStyle w:val="af6"/>
        </w:rPr>
        <w:t xml:space="preserve">              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Text</w:t>
      </w:r>
      <w:r w:rsidR="00D9690C" w:rsidRPr="00D9690C">
        <w:rPr>
          <w:rStyle w:val="af6"/>
        </w:rPr>
        <w:t>="{</w:t>
      </w:r>
      <w:r w:rsidR="00D9690C" w:rsidRPr="006548E6">
        <w:rPr>
          <w:rStyle w:val="af7"/>
        </w:rPr>
        <w:t>Binding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Age</w:t>
      </w:r>
      <w:r w:rsidR="00D9690C" w:rsidRPr="00D9690C">
        <w:rPr>
          <w:rStyle w:val="af6"/>
        </w:rPr>
        <w:t xml:space="preserve">, </w:t>
      </w:r>
      <w:r w:rsidR="00D9690C" w:rsidRPr="006548E6">
        <w:rPr>
          <w:rStyle w:val="XML"/>
        </w:rPr>
        <w:t>Mode</w:t>
      </w:r>
      <w:r w:rsidR="00D9690C" w:rsidRPr="00D9690C">
        <w:rPr>
          <w:rStyle w:val="af6"/>
        </w:rPr>
        <w:t>=TwoWay,</w:t>
      </w:r>
    </w:p>
    <w:p w:rsidR="00D9690C" w:rsidRPr="00D9690C" w:rsidRDefault="006548E6" w:rsidP="00D9690C">
      <w:pPr>
        <w:pStyle w:val="a4"/>
        <w:rPr>
          <w:rStyle w:val="af6"/>
        </w:rPr>
      </w:pPr>
      <w:r w:rsidRPr="008100C4">
        <w:rPr>
          <w:rStyle w:val="af6"/>
        </w:rPr>
        <w:t xml:space="preserve">                                  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ValidatesOnDataErrors</w:t>
      </w:r>
      <w:r w:rsidR="00D9690C" w:rsidRPr="00D9690C">
        <w:rPr>
          <w:rStyle w:val="af6"/>
        </w:rPr>
        <w:t>=True}" /&gt;</w:t>
      </w:r>
    </w:p>
    <w:p w:rsidR="006548E6" w:rsidRPr="008100C4" w:rsidRDefault="006548E6" w:rsidP="00D9690C">
      <w:pPr>
        <w:pStyle w:val="a4"/>
        <w:rPr>
          <w:rStyle w:val="af6"/>
        </w:rPr>
      </w:pPr>
    </w:p>
    <w:p w:rsidR="006548E6" w:rsidRPr="006548E6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  &lt;</w:t>
      </w:r>
      <w:r w:rsidRPr="006548E6">
        <w:rPr>
          <w:rStyle w:val="af7"/>
        </w:rPr>
        <w:t>Button</w:t>
      </w:r>
      <w:r w:rsidRPr="00D9690C">
        <w:rPr>
          <w:rStyle w:val="af6"/>
        </w:rPr>
        <w:t xml:space="preserve"> </w:t>
      </w:r>
      <w:r w:rsidRPr="006548E6">
        <w:rPr>
          <w:rStyle w:val="XML"/>
        </w:rPr>
        <w:t>Grid.Row</w:t>
      </w:r>
      <w:r w:rsidRPr="00D9690C">
        <w:rPr>
          <w:rStyle w:val="af6"/>
        </w:rPr>
        <w:t xml:space="preserve">="4" </w:t>
      </w:r>
      <w:r w:rsidRPr="006548E6">
        <w:rPr>
          <w:rStyle w:val="XML"/>
        </w:rPr>
        <w:t>Grid.Column</w:t>
      </w:r>
      <w:r w:rsidRPr="00D9690C">
        <w:rPr>
          <w:rStyle w:val="af6"/>
        </w:rPr>
        <w:t xml:space="preserve">="2" </w:t>
      </w:r>
      <w:r w:rsidRPr="006548E6">
        <w:rPr>
          <w:rStyle w:val="XML"/>
        </w:rPr>
        <w:t>Content</w:t>
      </w:r>
      <w:r w:rsidRPr="00D9690C">
        <w:rPr>
          <w:rStyle w:val="af6"/>
        </w:rPr>
        <w:t>="Add"</w:t>
      </w:r>
    </w:p>
    <w:p w:rsidR="00D9690C" w:rsidRPr="00D9690C" w:rsidRDefault="006548E6" w:rsidP="00D9690C">
      <w:pPr>
        <w:pStyle w:val="a4"/>
        <w:rPr>
          <w:rStyle w:val="af6"/>
        </w:rPr>
      </w:pPr>
      <w:r w:rsidRPr="006548E6">
        <w:rPr>
          <w:rStyle w:val="af6"/>
        </w:rPr>
        <w:t xml:space="preserve">             </w:t>
      </w:r>
      <w:r w:rsidR="00D9690C" w:rsidRPr="00D9690C">
        <w:rPr>
          <w:rStyle w:val="af6"/>
        </w:rPr>
        <w:t xml:space="preserve"> </w:t>
      </w:r>
      <w:r w:rsidR="00D9690C" w:rsidRPr="006548E6">
        <w:rPr>
          <w:rStyle w:val="XML"/>
        </w:rPr>
        <w:t>Click</w:t>
      </w:r>
      <w:r w:rsidR="00D9690C" w:rsidRPr="00D9690C">
        <w:rPr>
          <w:rStyle w:val="af6"/>
        </w:rPr>
        <w:t>="Button_Click"</w:t>
      </w:r>
      <w:r w:rsidRPr="006548E6">
        <w:rPr>
          <w:rStyle w:val="af6"/>
        </w:rPr>
        <w:t xml:space="preserve"> </w:t>
      </w:r>
      <w:r w:rsidR="00D9690C" w:rsidRPr="00D9690C">
        <w:rPr>
          <w:rStyle w:val="af6"/>
        </w:rPr>
        <w:t>/&gt;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  &lt;/</w:t>
      </w:r>
      <w:r w:rsidRPr="006548E6">
        <w:rPr>
          <w:rStyle w:val="af7"/>
        </w:rPr>
        <w:t>Grid</w:t>
      </w:r>
      <w:r w:rsidRPr="00D9690C">
        <w:rPr>
          <w:rStyle w:val="af6"/>
        </w:rPr>
        <w:t>&gt;</w:t>
      </w:r>
    </w:p>
    <w:p w:rsidR="00D9690C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 xml:space="preserve">  &lt;/</w:t>
      </w:r>
      <w:r w:rsidRPr="006548E6">
        <w:rPr>
          <w:rStyle w:val="af7"/>
        </w:rPr>
        <w:t>StackPanel</w:t>
      </w:r>
      <w:r w:rsidRPr="00D9690C">
        <w:rPr>
          <w:rStyle w:val="af6"/>
        </w:rPr>
        <w:t>&gt;</w:t>
      </w:r>
    </w:p>
    <w:p w:rsidR="0087025F" w:rsidRPr="00D9690C" w:rsidRDefault="00D9690C" w:rsidP="00D9690C">
      <w:pPr>
        <w:pStyle w:val="a4"/>
        <w:rPr>
          <w:rStyle w:val="af6"/>
        </w:rPr>
      </w:pPr>
      <w:r w:rsidRPr="00D9690C">
        <w:rPr>
          <w:rStyle w:val="af6"/>
        </w:rPr>
        <w:t>&lt;/</w:t>
      </w:r>
      <w:r w:rsidRPr="006548E6">
        <w:rPr>
          <w:rStyle w:val="af7"/>
        </w:rPr>
        <w:t>Window</w:t>
      </w:r>
      <w:r w:rsidRPr="00D9690C">
        <w:rPr>
          <w:rStyle w:val="af6"/>
        </w:rPr>
        <w:t>&gt;</w:t>
      </w:r>
    </w:p>
    <w:p w:rsidR="007037B3" w:rsidRDefault="007037B3" w:rsidP="007037B3">
      <w:pPr>
        <w:pStyle w:val="a4"/>
      </w:pPr>
    </w:p>
    <w:p w:rsidR="002D7496" w:rsidRDefault="002D7496" w:rsidP="007037B3">
      <w:pPr>
        <w:pStyle w:val="a4"/>
      </w:pPr>
    </w:p>
    <w:p w:rsidR="002D7496" w:rsidRDefault="002D7496" w:rsidP="007037B3">
      <w:pPr>
        <w:pStyle w:val="a4"/>
      </w:pPr>
    </w:p>
    <w:p w:rsidR="002D7496" w:rsidRPr="008100C4" w:rsidRDefault="002D7496" w:rsidP="007037B3">
      <w:pPr>
        <w:pStyle w:val="a4"/>
      </w:pPr>
    </w:p>
    <w:p w:rsidR="007037B3" w:rsidRPr="008100C4" w:rsidRDefault="007037B3" w:rsidP="007037B3">
      <w:pPr>
        <w:pStyle w:val="a4"/>
        <w:rPr>
          <w:rStyle w:val="af4"/>
          <w:lang w:val="en-US"/>
        </w:rPr>
      </w:pPr>
      <w:r w:rsidRPr="008100C4">
        <w:rPr>
          <w:rStyle w:val="af4"/>
          <w:lang w:val="en-US"/>
        </w:rPr>
        <w:lastRenderedPageBreak/>
        <w:t xml:space="preserve">// </w:t>
      </w:r>
      <w:r w:rsidRPr="007037B3">
        <w:rPr>
          <w:rStyle w:val="af4"/>
        </w:rPr>
        <w:t>класс</w:t>
      </w:r>
      <w:r w:rsidRPr="008100C4">
        <w:rPr>
          <w:rStyle w:val="af4"/>
          <w:lang w:val="en-US"/>
        </w:rPr>
        <w:t xml:space="preserve"> </w:t>
      </w:r>
      <w:r w:rsidRPr="007037B3">
        <w:rPr>
          <w:rStyle w:val="af4"/>
        </w:rPr>
        <w:t>окна</w:t>
      </w:r>
    </w:p>
    <w:p w:rsidR="007037B3" w:rsidRPr="007037B3" w:rsidRDefault="007037B3" w:rsidP="007037B3">
      <w:pPr>
        <w:pStyle w:val="a4"/>
      </w:pPr>
      <w:proofErr w:type="gramStart"/>
      <w:r w:rsidRPr="007037B3">
        <w:rPr>
          <w:rStyle w:val="af6"/>
        </w:rPr>
        <w:t>public</w:t>
      </w:r>
      <w:proofErr w:type="gramEnd"/>
      <w:r w:rsidRPr="007037B3">
        <w:rPr>
          <w:rStyle w:val="af6"/>
        </w:rPr>
        <w:t xml:space="preserve"> partial class</w:t>
      </w:r>
      <w:r w:rsidRPr="007037B3">
        <w:t xml:space="preserve"> </w:t>
      </w:r>
      <w:r w:rsidRPr="007037B3">
        <w:rPr>
          <w:rStyle w:val="af5"/>
        </w:rPr>
        <w:t>MainWindow</w:t>
      </w:r>
      <w:r w:rsidRPr="007037B3">
        <w:t xml:space="preserve"> : </w:t>
      </w:r>
      <w:r w:rsidRPr="007037B3">
        <w:rPr>
          <w:rStyle w:val="af5"/>
        </w:rPr>
        <w:t>Window</w:t>
      </w:r>
    </w:p>
    <w:p w:rsidR="007037B3" w:rsidRPr="007037B3" w:rsidRDefault="007037B3" w:rsidP="007037B3">
      <w:pPr>
        <w:pStyle w:val="a4"/>
      </w:pPr>
      <w:r w:rsidRPr="007037B3">
        <w:t>{</w:t>
      </w:r>
    </w:p>
    <w:p w:rsidR="007037B3" w:rsidRPr="007037B3" w:rsidRDefault="007037B3" w:rsidP="007037B3">
      <w:pPr>
        <w:pStyle w:val="a4"/>
      </w:pPr>
      <w:r w:rsidRPr="007037B3">
        <w:t xml:space="preserve">    </w:t>
      </w:r>
      <w:proofErr w:type="gramStart"/>
      <w:r w:rsidRPr="007037B3">
        <w:rPr>
          <w:rStyle w:val="af6"/>
        </w:rPr>
        <w:t>private</w:t>
      </w:r>
      <w:proofErr w:type="gramEnd"/>
      <w:r w:rsidRPr="007037B3">
        <w:rPr>
          <w:rStyle w:val="af6"/>
        </w:rPr>
        <w:t xml:space="preserve"> readonly</w:t>
      </w:r>
      <w:r w:rsidRPr="007037B3">
        <w:t xml:space="preserve"> </w:t>
      </w:r>
      <w:r w:rsidRPr="007037B3">
        <w:rPr>
          <w:rStyle w:val="af5"/>
        </w:rPr>
        <w:t>List</w:t>
      </w:r>
      <w:r w:rsidRPr="007037B3">
        <w:t>&lt;</w:t>
      </w:r>
      <w:r w:rsidRPr="007037B3">
        <w:rPr>
          <w:rStyle w:val="af5"/>
        </w:rPr>
        <w:t>Person</w:t>
      </w:r>
      <w:r w:rsidRPr="007037B3">
        <w:t>&gt; src;</w:t>
      </w:r>
    </w:p>
    <w:p w:rsidR="007037B3" w:rsidRPr="007037B3" w:rsidRDefault="007037B3" w:rsidP="007037B3">
      <w:pPr>
        <w:pStyle w:val="a4"/>
      </w:pPr>
    </w:p>
    <w:p w:rsidR="007037B3" w:rsidRPr="007037B3" w:rsidRDefault="007037B3" w:rsidP="007037B3">
      <w:pPr>
        <w:pStyle w:val="a4"/>
      </w:pPr>
      <w:r w:rsidRPr="007037B3">
        <w:t xml:space="preserve">    </w:t>
      </w:r>
      <w:proofErr w:type="gramStart"/>
      <w:r w:rsidRPr="007037B3">
        <w:rPr>
          <w:rStyle w:val="af6"/>
        </w:rPr>
        <w:t>public</w:t>
      </w:r>
      <w:proofErr w:type="gramEnd"/>
      <w:r w:rsidRPr="007037B3">
        <w:t xml:space="preserve"> MainWindow()</w:t>
      </w:r>
    </w:p>
    <w:p w:rsidR="007037B3" w:rsidRPr="007037B3" w:rsidRDefault="007037B3" w:rsidP="007037B3">
      <w:pPr>
        <w:pStyle w:val="a4"/>
      </w:pPr>
      <w:r w:rsidRPr="007037B3">
        <w:t xml:space="preserve">    {</w:t>
      </w:r>
    </w:p>
    <w:p w:rsidR="007037B3" w:rsidRPr="007037B3" w:rsidRDefault="007037B3" w:rsidP="007037B3">
      <w:pPr>
        <w:pStyle w:val="a4"/>
      </w:pPr>
      <w:r w:rsidRPr="007037B3">
        <w:t xml:space="preserve">        InitializeComponent();</w:t>
      </w:r>
    </w:p>
    <w:p w:rsidR="007037B3" w:rsidRPr="007037B3" w:rsidRDefault="007037B3" w:rsidP="007037B3">
      <w:pPr>
        <w:pStyle w:val="a4"/>
      </w:pPr>
      <w:r w:rsidRPr="007037B3">
        <w:t xml:space="preserve">        src = </w:t>
      </w:r>
      <w:r w:rsidRPr="007037B3">
        <w:rPr>
          <w:rStyle w:val="af5"/>
        </w:rPr>
        <w:t>Repository</w:t>
      </w:r>
      <w:r w:rsidRPr="007037B3">
        <w:t>.ReadAll();</w:t>
      </w:r>
    </w:p>
    <w:p w:rsidR="007037B3" w:rsidRPr="007037B3" w:rsidRDefault="007037B3" w:rsidP="007037B3">
      <w:pPr>
        <w:pStyle w:val="a4"/>
      </w:pPr>
      <w:r w:rsidRPr="007037B3">
        <w:t xml:space="preserve">        lst.ItemsSource = src;</w:t>
      </w:r>
    </w:p>
    <w:p w:rsidR="007037B3" w:rsidRPr="007037B3" w:rsidRDefault="007037B3" w:rsidP="007037B3">
      <w:pPr>
        <w:pStyle w:val="a4"/>
      </w:pPr>
      <w:r w:rsidRPr="007037B3">
        <w:t xml:space="preserve">    }</w:t>
      </w:r>
    </w:p>
    <w:p w:rsidR="007037B3" w:rsidRPr="007037B3" w:rsidRDefault="007037B3" w:rsidP="007037B3">
      <w:pPr>
        <w:pStyle w:val="a4"/>
      </w:pPr>
    </w:p>
    <w:p w:rsidR="007037B3" w:rsidRPr="007037B3" w:rsidRDefault="007037B3" w:rsidP="007037B3">
      <w:pPr>
        <w:pStyle w:val="a4"/>
      </w:pPr>
      <w:r w:rsidRPr="007037B3">
        <w:t xml:space="preserve">    </w:t>
      </w:r>
      <w:proofErr w:type="gramStart"/>
      <w:r w:rsidRPr="007037B3">
        <w:rPr>
          <w:rStyle w:val="af6"/>
        </w:rPr>
        <w:t>private</w:t>
      </w:r>
      <w:proofErr w:type="gramEnd"/>
      <w:r w:rsidRPr="007037B3">
        <w:t xml:space="preserve"> </w:t>
      </w:r>
      <w:r w:rsidRPr="007037B3">
        <w:rPr>
          <w:rStyle w:val="af6"/>
        </w:rPr>
        <w:t>void</w:t>
      </w:r>
      <w:r w:rsidRPr="007037B3">
        <w:t xml:space="preserve"> Button_Click(</w:t>
      </w:r>
      <w:r w:rsidRPr="007037B3">
        <w:rPr>
          <w:rStyle w:val="af6"/>
        </w:rPr>
        <w:t>object</w:t>
      </w:r>
      <w:r w:rsidRPr="007037B3">
        <w:t xml:space="preserve"> sender, </w:t>
      </w:r>
      <w:r w:rsidRPr="007037B3">
        <w:rPr>
          <w:rStyle w:val="af5"/>
        </w:rPr>
        <w:t>RoutedEventArgs</w:t>
      </w:r>
      <w:r w:rsidRPr="007037B3">
        <w:t xml:space="preserve"> e)</w:t>
      </w:r>
    </w:p>
    <w:p w:rsidR="007037B3" w:rsidRPr="007037B3" w:rsidRDefault="007037B3" w:rsidP="007037B3">
      <w:pPr>
        <w:pStyle w:val="a4"/>
      </w:pPr>
      <w:r w:rsidRPr="007037B3">
        <w:t xml:space="preserve">    {</w:t>
      </w:r>
    </w:p>
    <w:p w:rsidR="007037B3" w:rsidRPr="007037B3" w:rsidRDefault="007037B3" w:rsidP="007037B3">
      <w:pPr>
        <w:pStyle w:val="a4"/>
      </w:pPr>
      <w:r w:rsidRPr="007037B3">
        <w:t xml:space="preserve">        src.Add(</w:t>
      </w:r>
      <w:r w:rsidRPr="007037B3">
        <w:rPr>
          <w:rStyle w:val="af6"/>
        </w:rPr>
        <w:t>new</w:t>
      </w:r>
      <w:r w:rsidRPr="007037B3">
        <w:t xml:space="preserve"> </w:t>
      </w:r>
      <w:r w:rsidRPr="007037B3">
        <w:rPr>
          <w:rStyle w:val="af5"/>
        </w:rPr>
        <w:t>Person</w:t>
      </w:r>
      <w:r w:rsidRPr="007037B3">
        <w:t xml:space="preserve"> {Name = </w:t>
      </w:r>
      <w:r w:rsidRPr="007037B3">
        <w:rPr>
          <w:rStyle w:val="af7"/>
        </w:rPr>
        <w:t>"Morpheus"</w:t>
      </w:r>
      <w:r w:rsidRPr="007037B3">
        <w:t>, Age = 38});</w:t>
      </w:r>
    </w:p>
    <w:p w:rsidR="007037B3" w:rsidRPr="007037B3" w:rsidRDefault="007037B3" w:rsidP="007037B3">
      <w:pPr>
        <w:pStyle w:val="a4"/>
        <w:rPr>
          <w:lang w:val="ru-RU"/>
        </w:rPr>
      </w:pPr>
      <w:r w:rsidRPr="007037B3">
        <w:t xml:space="preserve">    </w:t>
      </w:r>
      <w:r w:rsidRPr="007037B3">
        <w:rPr>
          <w:lang w:val="ru-RU"/>
        </w:rPr>
        <w:t>}</w:t>
      </w:r>
    </w:p>
    <w:p w:rsidR="0087025F" w:rsidRPr="007037B3" w:rsidRDefault="007037B3" w:rsidP="007037B3">
      <w:pPr>
        <w:pStyle w:val="a4"/>
        <w:rPr>
          <w:lang w:val="ru-RU"/>
        </w:rPr>
      </w:pPr>
      <w:r w:rsidRPr="007037B3">
        <w:rPr>
          <w:lang w:val="ru-RU"/>
        </w:rPr>
        <w:t>}</w:t>
      </w:r>
    </w:p>
    <w:p w:rsidR="006548E6" w:rsidRDefault="007037B3" w:rsidP="007037B3">
      <w:r>
        <w:t xml:space="preserve">Запуск приложения выявляет следующий недостаток – </w:t>
      </w:r>
      <w:r w:rsidR="004E0750" w:rsidRPr="007037B3">
        <w:rPr>
          <w:rStyle w:val="af5"/>
        </w:rPr>
        <w:t>ListBox</w:t>
      </w:r>
      <w:r w:rsidR="004E0750" w:rsidRPr="007037B3">
        <w:t xml:space="preserve"> </w:t>
      </w:r>
      <w:r w:rsidR="004E0750">
        <w:t xml:space="preserve">не обновляет свой внешний вид </w:t>
      </w:r>
      <w:r>
        <w:t xml:space="preserve">при добавлении элемента. </w:t>
      </w:r>
      <w:r w:rsidRPr="007037B3">
        <w:t xml:space="preserve">Чтобы включить отслеживание изменений, нужно </w:t>
      </w:r>
      <w:r>
        <w:t xml:space="preserve">в качестве источника данных </w:t>
      </w:r>
      <w:r w:rsidRPr="007037B3">
        <w:t xml:space="preserve">использовать коллекцию с интерфейсом </w:t>
      </w:r>
      <w:r w:rsidRPr="007037B3">
        <w:rPr>
          <w:rStyle w:val="af5"/>
        </w:rPr>
        <w:t>INotifyCollectionChanged</w:t>
      </w:r>
      <w:r w:rsidRPr="007037B3">
        <w:t xml:space="preserve">. </w:t>
      </w:r>
      <w:r>
        <w:t xml:space="preserve">Существует </w:t>
      </w:r>
      <w:r w:rsidRPr="007037B3">
        <w:t>единственн</w:t>
      </w:r>
      <w:r>
        <w:t>ая</w:t>
      </w:r>
      <w:r w:rsidRPr="007037B3">
        <w:t xml:space="preserve"> </w:t>
      </w:r>
      <w:r>
        <w:t xml:space="preserve">стандартная </w:t>
      </w:r>
      <w:r w:rsidRPr="007037B3">
        <w:t>коллекци</w:t>
      </w:r>
      <w:r>
        <w:t>я</w:t>
      </w:r>
      <w:r w:rsidRPr="007037B3">
        <w:t>, реализующ</w:t>
      </w:r>
      <w:r>
        <w:t>ая</w:t>
      </w:r>
      <w:r w:rsidRPr="007037B3">
        <w:t xml:space="preserve"> этот интерфейс –</w:t>
      </w:r>
      <w:r w:rsidR="0095401C">
        <w:t xml:space="preserve"> </w:t>
      </w:r>
      <w:r w:rsidRPr="0095401C">
        <w:rPr>
          <w:rStyle w:val="af5"/>
        </w:rPr>
        <w:t>ObservableCollection</w:t>
      </w:r>
      <w:r w:rsidRPr="0095401C">
        <w:rPr>
          <w:rStyle w:val="a9"/>
        </w:rPr>
        <w:t>&lt;T&gt;</w:t>
      </w:r>
      <w:r w:rsidRPr="007037B3">
        <w:t>.</w:t>
      </w:r>
    </w:p>
    <w:p w:rsidR="0095401C" w:rsidRPr="0095401C" w:rsidRDefault="0095401C" w:rsidP="0095401C">
      <w:pPr>
        <w:pStyle w:val="a4"/>
        <w:rPr>
          <w:rStyle w:val="af4"/>
        </w:rPr>
      </w:pPr>
      <w:r w:rsidRPr="0095401C">
        <w:rPr>
          <w:rStyle w:val="af4"/>
        </w:rPr>
        <w:t>// переписанный фрагмент конструктора</w:t>
      </w:r>
    </w:p>
    <w:p w:rsidR="0095401C" w:rsidRPr="0095401C" w:rsidRDefault="0095401C" w:rsidP="0095401C">
      <w:pPr>
        <w:pStyle w:val="a4"/>
        <w:rPr>
          <w:rStyle w:val="af4"/>
        </w:rPr>
      </w:pPr>
      <w:r w:rsidRPr="0095401C">
        <w:rPr>
          <w:rStyle w:val="af4"/>
        </w:rPr>
        <w:t>// тип поля src также нужно изменить</w:t>
      </w:r>
    </w:p>
    <w:p w:rsidR="006548E6" w:rsidRPr="0095401C" w:rsidRDefault="0095401C" w:rsidP="0095401C">
      <w:pPr>
        <w:pStyle w:val="a4"/>
      </w:pPr>
      <w:r w:rsidRPr="0095401C">
        <w:t xml:space="preserve">src = </w:t>
      </w:r>
      <w:r w:rsidRPr="0095401C">
        <w:rPr>
          <w:rStyle w:val="af6"/>
        </w:rPr>
        <w:t>new</w:t>
      </w:r>
      <w:r w:rsidRPr="0095401C">
        <w:t xml:space="preserve"> </w:t>
      </w:r>
      <w:r w:rsidRPr="0095401C">
        <w:rPr>
          <w:rStyle w:val="af5"/>
        </w:rPr>
        <w:t>ObservableCollection</w:t>
      </w:r>
      <w:r w:rsidRPr="0095401C">
        <w:t>&lt;</w:t>
      </w:r>
      <w:r w:rsidRPr="0095401C">
        <w:rPr>
          <w:rStyle w:val="af5"/>
        </w:rPr>
        <w:t>Person</w:t>
      </w:r>
      <w:r w:rsidRPr="0095401C">
        <w:t>&gt;(</w:t>
      </w:r>
      <w:r w:rsidRPr="0095401C">
        <w:rPr>
          <w:rStyle w:val="af5"/>
        </w:rPr>
        <w:t>Repository</w:t>
      </w:r>
      <w:r w:rsidRPr="0095401C">
        <w:t>.ReadAll());</w:t>
      </w:r>
    </w:p>
    <w:p w:rsidR="0095401C" w:rsidRDefault="004E0750" w:rsidP="0095401C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ViewEdi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E6" w:rsidRPr="0095401C" w:rsidRDefault="0095401C" w:rsidP="0095401C">
      <w:pPr>
        <w:pStyle w:val="af"/>
      </w:pPr>
      <w:r w:rsidRPr="0095401C">
        <w:t>Рис. 4</w:t>
      </w:r>
      <w:r>
        <w:t>7</w:t>
      </w:r>
      <w:r w:rsidRPr="0095401C">
        <w:t>. П</w:t>
      </w:r>
      <w:r>
        <w:t>росмотр и редактирование коллекции</w:t>
      </w:r>
      <w:r w:rsidRPr="0095401C">
        <w:t>.</w:t>
      </w:r>
    </w:p>
    <w:p w:rsidR="006548E6" w:rsidRDefault="004E0750" w:rsidP="004E0750">
      <w:pPr>
        <w:pStyle w:val="2"/>
      </w:pPr>
      <w:r>
        <w:t>13.2. Настройка внешнего вида списков</w:t>
      </w:r>
    </w:p>
    <w:p w:rsidR="00AE7C26" w:rsidRDefault="00AE7C26" w:rsidP="00AE7C26">
      <w:r>
        <w:t xml:space="preserve">Класс </w:t>
      </w:r>
      <w:r w:rsidRPr="00AE7C26">
        <w:rPr>
          <w:rStyle w:val="af5"/>
        </w:rPr>
        <w:t>ItemsControl</w:t>
      </w:r>
      <w:r>
        <w:t xml:space="preserve"> обладает набором свойств, позволяющих гибко настроить внешний вид любого списка:</w:t>
      </w:r>
    </w:p>
    <w:p w:rsidR="00AE7C26" w:rsidRDefault="00AE7C26" w:rsidP="00AE7C26">
      <w:r w:rsidRPr="00AE7C26">
        <w:rPr>
          <w:rStyle w:val="a9"/>
        </w:rPr>
        <w:t>Template</w:t>
      </w:r>
      <w:r>
        <w:t xml:space="preserve"> – шаблон списка как элемента управления. Чтобы отображать данные, помещённые в список, шаблон должен содержать </w:t>
      </w:r>
      <w:r w:rsidRPr="00AE7C26">
        <w:rPr>
          <w:rStyle w:val="af5"/>
        </w:rPr>
        <w:t>ItemsPresenter</w:t>
      </w:r>
      <w:r>
        <w:t xml:space="preserve"> или контейнер компоновки, у которого свойство </w:t>
      </w:r>
      <w:r w:rsidRPr="00AE7C26">
        <w:rPr>
          <w:rStyle w:val="a9"/>
        </w:rPr>
        <w:t>IsItemsHost</w:t>
      </w:r>
      <w:r>
        <w:t xml:space="preserve"> равно </w:t>
      </w:r>
      <w:r w:rsidRPr="00AE7C26">
        <w:rPr>
          <w:rStyle w:val="af6"/>
        </w:rPr>
        <w:t>true</w:t>
      </w:r>
      <w:r>
        <w:t>.</w:t>
      </w:r>
    </w:p>
    <w:p w:rsidR="00AE7C26" w:rsidRDefault="00AE7C26" w:rsidP="00AE7C26">
      <w:r w:rsidRPr="00AE7C26">
        <w:rPr>
          <w:rStyle w:val="a9"/>
        </w:rPr>
        <w:t>ItemsPanel</w:t>
      </w:r>
      <w:r>
        <w:t xml:space="preserve"> – контейнер компоновки для элементов списка.</w:t>
      </w:r>
    </w:p>
    <w:p w:rsidR="00AE7C26" w:rsidRDefault="00AE7C26" w:rsidP="00AE7C26">
      <w:r w:rsidRPr="00AE7C26">
        <w:rPr>
          <w:rStyle w:val="a9"/>
        </w:rPr>
        <w:lastRenderedPageBreak/>
        <w:t>ItemContainerStyle</w:t>
      </w:r>
      <w:r>
        <w:t xml:space="preserve"> – стиль контейнера, обрамляющего элемент списка.</w:t>
      </w:r>
    </w:p>
    <w:p w:rsidR="00AE7C26" w:rsidRDefault="00AE7C26" w:rsidP="00AE7C26">
      <w:r w:rsidRPr="00AE7C26">
        <w:rPr>
          <w:rStyle w:val="a9"/>
        </w:rPr>
        <w:t>ItemContainerStyleSelector</w:t>
      </w:r>
      <w:r>
        <w:t xml:space="preserve"> – объект класса-наследника </w:t>
      </w:r>
      <w:r w:rsidRPr="00AE7C26">
        <w:rPr>
          <w:rStyle w:val="af5"/>
        </w:rPr>
        <w:t>StyleSelector</w:t>
      </w:r>
      <w:r>
        <w:t xml:space="preserve"> с методом выбора стиля для </w:t>
      </w:r>
      <w:r w:rsidRPr="00AE7C26">
        <w:rPr>
          <w:rStyle w:val="a9"/>
        </w:rPr>
        <w:t>ItemContainerStyle</w:t>
      </w:r>
      <w:r>
        <w:t>.</w:t>
      </w:r>
    </w:p>
    <w:p w:rsidR="00AE7C26" w:rsidRDefault="00AE7C26" w:rsidP="00AE7C26">
      <w:r w:rsidRPr="00AE7C26">
        <w:rPr>
          <w:rStyle w:val="a9"/>
        </w:rPr>
        <w:t>ItemTemplate</w:t>
      </w:r>
      <w:r>
        <w:t xml:space="preserve"> – шаблон данных, используемый для отображения отдельного элемента списка.</w:t>
      </w:r>
    </w:p>
    <w:p w:rsidR="00AE7C26" w:rsidRDefault="00AE7C26" w:rsidP="00AE7C26">
      <w:r w:rsidRPr="00AE7C26">
        <w:rPr>
          <w:rStyle w:val="a9"/>
        </w:rPr>
        <w:t>ItemTemplateSelector</w:t>
      </w:r>
      <w:r>
        <w:t xml:space="preserve"> – объект класса-наследника </w:t>
      </w:r>
      <w:r w:rsidRPr="00AE7C26">
        <w:rPr>
          <w:rStyle w:val="af5"/>
        </w:rPr>
        <w:t>DataTemplateSelector</w:t>
      </w:r>
      <w:r>
        <w:t xml:space="preserve"> с методом выбора шаблона для </w:t>
      </w:r>
      <w:r w:rsidRPr="00AE7C26">
        <w:rPr>
          <w:rStyle w:val="a9"/>
        </w:rPr>
        <w:t>ItemTemplate</w:t>
      </w:r>
      <w:r>
        <w:t>.</w:t>
      </w:r>
    </w:p>
    <w:p w:rsidR="00AE7C26" w:rsidRDefault="00482A91" w:rsidP="00AE7C26">
      <w:pPr>
        <w:pStyle w:val="af"/>
      </w:pPr>
      <w:r>
        <w:rPr>
          <w:noProof/>
        </w:rPr>
        <w:drawing>
          <wp:inline distT="0" distB="0" distL="0" distR="0">
            <wp:extent cx="3574800" cy="24768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temsControlTemplates.emz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26" w:rsidRDefault="00AE7C26" w:rsidP="00AE7C26">
      <w:pPr>
        <w:pStyle w:val="af"/>
      </w:pPr>
      <w:r>
        <w:t>Рис 48. Структура списка.</w:t>
      </w:r>
    </w:p>
    <w:p w:rsidR="00AE7C26" w:rsidRDefault="00AE7C26" w:rsidP="00AE7C26">
      <w:r>
        <w:t xml:space="preserve">Если у списка установлено свойство </w:t>
      </w:r>
      <w:r w:rsidRPr="00AE7C26">
        <w:rPr>
          <w:rStyle w:val="a9"/>
        </w:rPr>
        <w:t>Item</w:t>
      </w:r>
      <w:bookmarkStart w:id="111" w:name="_GoBack"/>
      <w:bookmarkEnd w:id="111"/>
      <w:r w:rsidRPr="00AE7C26">
        <w:rPr>
          <w:rStyle w:val="a9"/>
        </w:rPr>
        <w:t>ContainerStyle</w:t>
      </w:r>
      <w:r>
        <w:t xml:space="preserve">, то он передаст этот стиль каждому своему элементу при его создании (в случае </w:t>
      </w:r>
      <w:r w:rsidRPr="00AE7C26">
        <w:rPr>
          <w:rStyle w:val="af5"/>
        </w:rPr>
        <w:t>ListBox</w:t>
      </w:r>
      <w:r>
        <w:t xml:space="preserve"> каждый элемент – это объект </w:t>
      </w:r>
      <w:r w:rsidRPr="00AE7C26">
        <w:rPr>
          <w:rStyle w:val="af5"/>
        </w:rPr>
        <w:t>ListBoxItem</w:t>
      </w:r>
      <w:r>
        <w:t xml:space="preserve">). Ниже показана разметка и эффект применения </w:t>
      </w:r>
      <w:r w:rsidRPr="00AE7C26">
        <w:rPr>
          <w:rStyle w:val="a9"/>
        </w:rPr>
        <w:t>ItemsContainerStyle</w:t>
      </w:r>
      <w:r>
        <w:t xml:space="preserve"> для списка. Обратите внимание на триггер, срабатывающий при выделении элемента.</w:t>
      </w:r>
    </w:p>
    <w:p w:rsidR="00AE7C26" w:rsidRPr="00A21E1C" w:rsidRDefault="00AE7C26" w:rsidP="00AE7C26">
      <w:pPr>
        <w:pStyle w:val="a4"/>
        <w:rPr>
          <w:rStyle w:val="af4"/>
        </w:rPr>
      </w:pPr>
      <w:proofErr w:type="gramStart"/>
      <w:r w:rsidRPr="00A21E1C">
        <w:rPr>
          <w:rStyle w:val="af4"/>
        </w:rPr>
        <w:t>&lt;!</w:t>
      </w:r>
      <w:r w:rsidR="00A21E1C" w:rsidRPr="00A21E1C">
        <w:rPr>
          <w:rStyle w:val="af4"/>
        </w:rPr>
        <w:t>--</w:t>
      </w:r>
      <w:proofErr w:type="gramEnd"/>
      <w:r w:rsidR="00A21E1C" w:rsidRPr="00A21E1C">
        <w:rPr>
          <w:rStyle w:val="af4"/>
        </w:rPr>
        <w:t xml:space="preserve"> </w:t>
      </w:r>
      <w:r w:rsidRPr="00A21E1C">
        <w:rPr>
          <w:rStyle w:val="af4"/>
        </w:rPr>
        <w:t>помещаем стиль в ресурсы окна --&gt;</w:t>
      </w:r>
    </w:p>
    <w:p w:rsidR="00AE7C26" w:rsidRPr="00FF122A" w:rsidRDefault="00AE7C26" w:rsidP="00AE7C26">
      <w:pPr>
        <w:pStyle w:val="a4"/>
        <w:rPr>
          <w:rStyle w:val="af6"/>
          <w:lang w:val="ru-RU"/>
        </w:rPr>
      </w:pPr>
      <w:r w:rsidRPr="00FF122A">
        <w:rPr>
          <w:rStyle w:val="af6"/>
          <w:lang w:val="ru-RU"/>
        </w:rPr>
        <w:t>&lt;</w:t>
      </w:r>
      <w:r w:rsidRPr="00A21E1C">
        <w:rPr>
          <w:rStyle w:val="af7"/>
        </w:rPr>
        <w:t>Window</w:t>
      </w:r>
      <w:r w:rsidRPr="00FF122A">
        <w:rPr>
          <w:rStyle w:val="af7"/>
          <w:lang w:val="ru-RU"/>
        </w:rPr>
        <w:t>.</w:t>
      </w:r>
      <w:r w:rsidRPr="00A21E1C">
        <w:rPr>
          <w:rStyle w:val="af7"/>
        </w:rPr>
        <w:t>Resources</w:t>
      </w:r>
      <w:r w:rsidRPr="00FF122A">
        <w:rPr>
          <w:rStyle w:val="af6"/>
          <w:lang w:val="ru-RU"/>
        </w:rPr>
        <w:t>&gt;</w:t>
      </w:r>
    </w:p>
    <w:p w:rsidR="00AE7C26" w:rsidRPr="00A21E1C" w:rsidRDefault="00AE7C26" w:rsidP="00AE7C26">
      <w:pPr>
        <w:pStyle w:val="a4"/>
        <w:rPr>
          <w:rStyle w:val="af4"/>
        </w:rPr>
      </w:pPr>
      <w:r>
        <w:rPr>
          <w:lang w:val="ru-RU"/>
        </w:rPr>
        <w:t xml:space="preserve">  </w:t>
      </w:r>
      <w:proofErr w:type="gramStart"/>
      <w:r w:rsidRPr="00A21E1C">
        <w:rPr>
          <w:rStyle w:val="af4"/>
        </w:rPr>
        <w:t>&lt;!--</w:t>
      </w:r>
      <w:proofErr w:type="gramEnd"/>
      <w:r w:rsidRPr="00A21E1C">
        <w:rPr>
          <w:rStyle w:val="af4"/>
        </w:rPr>
        <w:t xml:space="preserve"> этот ресурс нужен для изменения цвета выбранного элемента --&gt;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4E6DE6">
        <w:rPr>
          <w:rStyle w:val="af6"/>
          <w:lang w:val="ru-RU"/>
        </w:rPr>
        <w:t xml:space="preserve">  </w:t>
      </w:r>
      <w:r w:rsidRPr="00A21E1C">
        <w:rPr>
          <w:rStyle w:val="af6"/>
        </w:rPr>
        <w:t>&lt;</w:t>
      </w:r>
      <w:r w:rsidRPr="00A21E1C">
        <w:rPr>
          <w:rStyle w:val="af7"/>
        </w:rPr>
        <w:t>SolidColorBrush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x</w:t>
      </w:r>
      <w:proofErr w:type="gramStart"/>
      <w:r w:rsidRPr="00A21E1C">
        <w:rPr>
          <w:rStyle w:val="XML"/>
        </w:rPr>
        <w:t>:Key</w:t>
      </w:r>
      <w:proofErr w:type="gramEnd"/>
      <w:r w:rsidRPr="00A21E1C">
        <w:rPr>
          <w:rStyle w:val="af6"/>
        </w:rPr>
        <w:t>="{</w:t>
      </w:r>
      <w:r w:rsidRPr="00A21E1C">
        <w:rPr>
          <w:rStyle w:val="af7"/>
        </w:rPr>
        <w:t>x:Static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SystemColors.HighlightBrushKey</w:t>
      </w:r>
      <w:r w:rsidRPr="00A21E1C">
        <w:rPr>
          <w:rStyle w:val="af6"/>
        </w:rPr>
        <w:t>}"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               </w:t>
      </w:r>
      <w:r w:rsidRPr="00A21E1C">
        <w:rPr>
          <w:rStyle w:val="XML"/>
        </w:rPr>
        <w:t>Color</w:t>
      </w:r>
      <w:r w:rsidRPr="00A21E1C">
        <w:rPr>
          <w:rStyle w:val="af6"/>
        </w:rPr>
        <w:t>="DarkRed" /&gt;</w:t>
      </w:r>
    </w:p>
    <w:p w:rsidR="00AE7C26" w:rsidRPr="00A21E1C" w:rsidRDefault="00AE7C26" w:rsidP="00AE7C26">
      <w:pPr>
        <w:pStyle w:val="a4"/>
        <w:rPr>
          <w:rStyle w:val="af6"/>
        </w:rPr>
      </w:pP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&lt;</w:t>
      </w:r>
      <w:r w:rsidRPr="00A21E1C">
        <w:rPr>
          <w:rStyle w:val="af7"/>
        </w:rPr>
        <w:t>Style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x</w:t>
      </w:r>
      <w:proofErr w:type="gramStart"/>
      <w:r w:rsidRPr="00A21E1C">
        <w:rPr>
          <w:rStyle w:val="XML"/>
        </w:rPr>
        <w:t>:Key</w:t>
      </w:r>
      <w:proofErr w:type="gramEnd"/>
      <w:r w:rsidRPr="00A21E1C">
        <w:rPr>
          <w:rStyle w:val="af6"/>
        </w:rPr>
        <w:t xml:space="preserve">="normal" </w:t>
      </w:r>
      <w:r w:rsidRPr="00A21E1C">
        <w:rPr>
          <w:rStyle w:val="XML"/>
        </w:rPr>
        <w:t>TargetType</w:t>
      </w:r>
      <w:r w:rsidRPr="00A21E1C">
        <w:rPr>
          <w:rStyle w:val="af6"/>
        </w:rPr>
        <w:t>="ListBoxItem"&gt;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&lt;</w:t>
      </w:r>
      <w:r w:rsidRPr="00A21E1C">
        <w:rPr>
          <w:rStyle w:val="af7"/>
        </w:rPr>
        <w:t>Setter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Property</w:t>
      </w:r>
      <w:r w:rsidRPr="00A21E1C">
        <w:rPr>
          <w:rStyle w:val="af6"/>
        </w:rPr>
        <w:t xml:space="preserve">="Background" </w:t>
      </w:r>
      <w:r w:rsidRPr="00A21E1C">
        <w:rPr>
          <w:rStyle w:val="XML"/>
        </w:rPr>
        <w:t>Value</w:t>
      </w:r>
      <w:r w:rsidRPr="00A21E1C">
        <w:rPr>
          <w:rStyle w:val="af6"/>
        </w:rPr>
        <w:t>="LightSteelBlue" /&gt;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&lt;</w:t>
      </w:r>
      <w:r w:rsidRPr="00A21E1C">
        <w:rPr>
          <w:rStyle w:val="af7"/>
        </w:rPr>
        <w:t>Setter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Property</w:t>
      </w:r>
      <w:r w:rsidRPr="00A21E1C">
        <w:rPr>
          <w:rStyle w:val="af6"/>
        </w:rPr>
        <w:t xml:space="preserve">="Margin" </w:t>
      </w:r>
      <w:r w:rsidRPr="00A21E1C">
        <w:rPr>
          <w:rStyle w:val="XML"/>
        </w:rPr>
        <w:t>Value</w:t>
      </w:r>
      <w:r w:rsidRPr="00A21E1C">
        <w:rPr>
          <w:rStyle w:val="af6"/>
        </w:rPr>
        <w:t>="3" /&gt;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&lt;</w:t>
      </w:r>
      <w:r w:rsidRPr="00A21E1C">
        <w:rPr>
          <w:rStyle w:val="af7"/>
        </w:rPr>
        <w:t>Setter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Property</w:t>
      </w:r>
      <w:r w:rsidRPr="00A21E1C">
        <w:rPr>
          <w:rStyle w:val="af6"/>
        </w:rPr>
        <w:t xml:space="preserve">="Padding" </w:t>
      </w:r>
      <w:r w:rsidRPr="00A21E1C">
        <w:rPr>
          <w:rStyle w:val="XML"/>
        </w:rPr>
        <w:t>Value</w:t>
      </w:r>
      <w:r w:rsidRPr="00A21E1C">
        <w:rPr>
          <w:rStyle w:val="af6"/>
        </w:rPr>
        <w:t>="3" /&gt;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&lt;</w:t>
      </w:r>
      <w:r w:rsidRPr="00A21E1C">
        <w:rPr>
          <w:rStyle w:val="af7"/>
        </w:rPr>
        <w:t>Style.Triggers</w:t>
      </w:r>
      <w:r w:rsidRPr="00A21E1C">
        <w:rPr>
          <w:rStyle w:val="af6"/>
        </w:rPr>
        <w:t>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  &lt;</w:t>
      </w:r>
      <w:r w:rsidRPr="00A21E1C">
        <w:rPr>
          <w:rStyle w:val="af7"/>
        </w:rPr>
        <w:t>Trigger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Property</w:t>
      </w:r>
      <w:r w:rsidRPr="00A21E1C">
        <w:rPr>
          <w:rStyle w:val="af6"/>
        </w:rPr>
        <w:t xml:space="preserve">="IsSelected" </w:t>
      </w:r>
      <w:r w:rsidRPr="00A21E1C">
        <w:rPr>
          <w:rStyle w:val="XML"/>
        </w:rPr>
        <w:t>Value</w:t>
      </w:r>
      <w:r w:rsidRPr="00A21E1C">
        <w:rPr>
          <w:rStyle w:val="af6"/>
        </w:rPr>
        <w:t>="True"&gt;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    &lt;</w:t>
      </w:r>
      <w:r w:rsidRPr="00A21E1C">
        <w:rPr>
          <w:rStyle w:val="af7"/>
        </w:rPr>
        <w:t>Setter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Property</w:t>
      </w:r>
      <w:r w:rsidRPr="00A21E1C">
        <w:rPr>
          <w:rStyle w:val="af6"/>
        </w:rPr>
        <w:t xml:space="preserve">="FontSize" </w:t>
      </w:r>
      <w:r w:rsidRPr="00A21E1C">
        <w:rPr>
          <w:rStyle w:val="XML"/>
        </w:rPr>
        <w:t>Value</w:t>
      </w:r>
      <w:r w:rsidRPr="00A21E1C">
        <w:rPr>
          <w:rStyle w:val="af6"/>
        </w:rPr>
        <w:t>="14" /&gt;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    &lt;</w:t>
      </w:r>
      <w:r w:rsidRPr="00A21E1C">
        <w:rPr>
          <w:rStyle w:val="af7"/>
        </w:rPr>
        <w:t>Setter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Property</w:t>
      </w:r>
      <w:r w:rsidRPr="00A21E1C">
        <w:rPr>
          <w:rStyle w:val="af6"/>
        </w:rPr>
        <w:t xml:space="preserve">="FontWeight" </w:t>
      </w:r>
      <w:r w:rsidRPr="00A21E1C">
        <w:rPr>
          <w:rStyle w:val="XML"/>
        </w:rPr>
        <w:t>Value</w:t>
      </w:r>
      <w:r w:rsidRPr="00A21E1C">
        <w:rPr>
          <w:rStyle w:val="af6"/>
        </w:rPr>
        <w:t>="Bold" /&gt;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  &lt;/</w:t>
      </w:r>
      <w:r w:rsidRPr="00A21E1C">
        <w:rPr>
          <w:rStyle w:val="af7"/>
        </w:rPr>
        <w:t>Trigger</w:t>
      </w:r>
      <w:r w:rsidRPr="00A21E1C">
        <w:rPr>
          <w:rStyle w:val="af6"/>
        </w:rPr>
        <w:t>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&lt;/</w:t>
      </w:r>
      <w:r w:rsidRPr="00A21E1C">
        <w:rPr>
          <w:rStyle w:val="af7"/>
        </w:rPr>
        <w:t>Style.Triggers</w:t>
      </w:r>
      <w:r w:rsidRPr="00A21E1C">
        <w:rPr>
          <w:rStyle w:val="af6"/>
        </w:rPr>
        <w:t>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&lt;/</w:t>
      </w:r>
      <w:r w:rsidRPr="00A21E1C">
        <w:rPr>
          <w:rStyle w:val="af7"/>
        </w:rPr>
        <w:t>Style</w:t>
      </w:r>
      <w:r w:rsidRPr="00A21E1C">
        <w:rPr>
          <w:rStyle w:val="af6"/>
        </w:rPr>
        <w:t>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>&lt;/</w:t>
      </w:r>
      <w:r w:rsidRPr="00A21E1C">
        <w:rPr>
          <w:rStyle w:val="af7"/>
        </w:rPr>
        <w:t>Window.Resources</w:t>
      </w:r>
      <w:r w:rsidRPr="00A21E1C">
        <w:rPr>
          <w:rStyle w:val="af6"/>
        </w:rPr>
        <w:t>&gt;</w:t>
      </w:r>
    </w:p>
    <w:p w:rsidR="00AE7C26" w:rsidRDefault="00AE7C26" w:rsidP="00AE7C26">
      <w:pPr>
        <w:pStyle w:val="a4"/>
      </w:pPr>
    </w:p>
    <w:p w:rsidR="00AE7C26" w:rsidRPr="00FF122A" w:rsidRDefault="00AE7C26" w:rsidP="00AE7C26">
      <w:pPr>
        <w:pStyle w:val="a4"/>
        <w:rPr>
          <w:rStyle w:val="af4"/>
          <w:lang w:val="en-US"/>
        </w:rPr>
      </w:pPr>
      <w:proofErr w:type="gramStart"/>
      <w:r w:rsidRPr="00FF122A">
        <w:rPr>
          <w:rStyle w:val="af4"/>
          <w:lang w:val="en-US"/>
        </w:rPr>
        <w:lastRenderedPageBreak/>
        <w:t>&lt;!--</w:t>
      </w:r>
      <w:proofErr w:type="gramEnd"/>
      <w:r w:rsidRPr="00FF122A">
        <w:rPr>
          <w:rStyle w:val="af4"/>
          <w:lang w:val="en-US"/>
        </w:rPr>
        <w:t xml:space="preserve"> </w:t>
      </w:r>
      <w:r w:rsidRPr="00A21E1C">
        <w:rPr>
          <w:rStyle w:val="af4"/>
        </w:rPr>
        <w:t>изменения</w:t>
      </w:r>
      <w:r w:rsidRPr="00FF122A">
        <w:rPr>
          <w:rStyle w:val="af4"/>
          <w:lang w:val="en-US"/>
        </w:rPr>
        <w:t xml:space="preserve"> </w:t>
      </w:r>
      <w:r w:rsidRPr="00A21E1C">
        <w:rPr>
          <w:rStyle w:val="af4"/>
        </w:rPr>
        <w:t>в</w:t>
      </w:r>
      <w:r w:rsidRPr="00FF122A">
        <w:rPr>
          <w:rStyle w:val="af4"/>
          <w:lang w:val="en-US"/>
        </w:rPr>
        <w:t xml:space="preserve"> </w:t>
      </w:r>
      <w:r w:rsidRPr="00A21E1C">
        <w:rPr>
          <w:rStyle w:val="af4"/>
        </w:rPr>
        <w:t>описании</w:t>
      </w:r>
      <w:r w:rsidRPr="00FF122A">
        <w:rPr>
          <w:rStyle w:val="af4"/>
          <w:lang w:val="en-US"/>
        </w:rPr>
        <w:t xml:space="preserve"> ListBox --&gt;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>&lt;</w:t>
      </w:r>
      <w:r w:rsidRPr="00A21E1C">
        <w:rPr>
          <w:rStyle w:val="af7"/>
        </w:rPr>
        <w:t>ListBox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Name</w:t>
      </w:r>
      <w:r w:rsidRPr="00A21E1C">
        <w:rPr>
          <w:rStyle w:val="af6"/>
        </w:rPr>
        <w:t xml:space="preserve">="lst" </w:t>
      </w:r>
      <w:r w:rsidRPr="00A21E1C">
        <w:rPr>
          <w:rStyle w:val="XML"/>
        </w:rPr>
        <w:t>DisplayMemberPath</w:t>
      </w:r>
      <w:r w:rsidRPr="00A21E1C">
        <w:rPr>
          <w:rStyle w:val="af6"/>
        </w:rPr>
        <w:t xml:space="preserve">="Name" </w:t>
      </w:r>
      <w:r w:rsidRPr="00A21E1C">
        <w:rPr>
          <w:rStyle w:val="XML"/>
        </w:rPr>
        <w:t>Width</w:t>
      </w:r>
      <w:r w:rsidRPr="00A21E1C">
        <w:rPr>
          <w:rStyle w:val="af6"/>
        </w:rPr>
        <w:t>="200"</w:t>
      </w:r>
    </w:p>
    <w:p w:rsidR="00AE7C26" w:rsidRPr="00A21E1C" w:rsidRDefault="00AE7C26" w:rsidP="00AE7C26">
      <w:pPr>
        <w:pStyle w:val="a4"/>
        <w:rPr>
          <w:rStyle w:val="af6"/>
        </w:rPr>
      </w:pPr>
      <w:r w:rsidRPr="00A21E1C">
        <w:rPr>
          <w:rStyle w:val="af6"/>
        </w:rPr>
        <w:t xml:space="preserve">         </w:t>
      </w:r>
      <w:r w:rsidRPr="00A21E1C">
        <w:rPr>
          <w:rStyle w:val="XML"/>
        </w:rPr>
        <w:t>ItemContainerStyle</w:t>
      </w:r>
      <w:r w:rsidRPr="00A21E1C">
        <w:rPr>
          <w:rStyle w:val="af6"/>
        </w:rPr>
        <w:t>="{</w:t>
      </w:r>
      <w:r w:rsidRPr="00A21E1C">
        <w:rPr>
          <w:rStyle w:val="af7"/>
        </w:rPr>
        <w:t>StaticResource</w:t>
      </w:r>
      <w:r w:rsidRPr="00A21E1C">
        <w:rPr>
          <w:rStyle w:val="af6"/>
        </w:rPr>
        <w:t xml:space="preserve"> </w:t>
      </w:r>
      <w:r w:rsidRPr="00A21E1C">
        <w:rPr>
          <w:rStyle w:val="XML"/>
        </w:rPr>
        <w:t>normal</w:t>
      </w:r>
      <w:r w:rsidRPr="00A21E1C">
        <w:rPr>
          <w:rStyle w:val="af6"/>
        </w:rPr>
        <w:t>}" /&gt;</w:t>
      </w:r>
    </w:p>
    <w:p w:rsidR="00AE7C26" w:rsidRPr="00AE7C26" w:rsidRDefault="00A21E1C" w:rsidP="00A21E1C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ContainerStyl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26" w:rsidRPr="00AE7C26" w:rsidRDefault="00AE7C26" w:rsidP="00A21E1C">
      <w:pPr>
        <w:pStyle w:val="af"/>
      </w:pPr>
      <w:r>
        <w:t>Рис. 49. Список с установленным</w:t>
      </w:r>
      <w:r w:rsidR="00A21E1C">
        <w:t xml:space="preserve"> свойством</w:t>
      </w:r>
      <w:r>
        <w:t xml:space="preserve"> </w:t>
      </w:r>
      <w:r w:rsidRPr="00A21E1C">
        <w:rPr>
          <w:rStyle w:val="a9"/>
        </w:rPr>
        <w:t>ItemContainerStyle</w:t>
      </w:r>
      <w:r w:rsidRPr="00AE7C26">
        <w:t>.</w:t>
      </w:r>
    </w:p>
    <w:p w:rsidR="004E6DE6" w:rsidRDefault="004E6DE6" w:rsidP="004E6DE6">
      <w:r>
        <w:t xml:space="preserve">При помощи </w:t>
      </w:r>
      <w:r w:rsidRPr="004E6DE6">
        <w:rPr>
          <w:rStyle w:val="a8"/>
        </w:rPr>
        <w:t>селекторов стилей</w:t>
      </w:r>
      <w:r>
        <w:t xml:space="preserve"> реализуется возможность менять стиль элемента списка на основе элемента данных. Селектор стилей – класс, унаследованный от </w:t>
      </w:r>
      <w:r w:rsidRPr="004E6DE6">
        <w:rPr>
          <w:rStyle w:val="af5"/>
        </w:rPr>
        <w:t>StyleSelector</w:t>
      </w:r>
      <w:r>
        <w:t xml:space="preserve">, с перекрытым методом </w:t>
      </w:r>
      <w:r w:rsidRPr="004E6DE6">
        <w:rPr>
          <w:rStyle w:val="a9"/>
        </w:rPr>
        <w:t>SelectStyle()</w:t>
      </w:r>
      <w:r>
        <w:t>. Для рассматриваемого примера создадим селектор стилей, выделяющий «агентов».</w:t>
      </w:r>
    </w:p>
    <w:p w:rsidR="00482A91" w:rsidRDefault="00482A91" w:rsidP="004E6DE6"/>
    <w:p w:rsidR="004E6DE6" w:rsidRPr="00FF122A" w:rsidRDefault="004E6DE6" w:rsidP="004E6DE6">
      <w:pPr>
        <w:pStyle w:val="a4"/>
        <w:rPr>
          <w:lang w:val="ru-RU"/>
        </w:rPr>
      </w:pPr>
      <w:proofErr w:type="gramStart"/>
      <w:r w:rsidRPr="004E6DE6">
        <w:rPr>
          <w:rStyle w:val="af6"/>
        </w:rPr>
        <w:t>public</w:t>
      </w:r>
      <w:proofErr w:type="gramEnd"/>
      <w:r w:rsidRPr="00FF122A">
        <w:rPr>
          <w:rStyle w:val="af6"/>
          <w:lang w:val="ru-RU"/>
        </w:rPr>
        <w:t xml:space="preserve"> </w:t>
      </w:r>
      <w:r w:rsidRPr="004E6DE6">
        <w:rPr>
          <w:rStyle w:val="af6"/>
        </w:rPr>
        <w:t>class</w:t>
      </w:r>
      <w:r w:rsidRPr="00FF122A">
        <w:rPr>
          <w:lang w:val="ru-RU"/>
        </w:rPr>
        <w:t xml:space="preserve"> </w:t>
      </w:r>
      <w:r w:rsidRPr="004E6DE6">
        <w:rPr>
          <w:rStyle w:val="af5"/>
        </w:rPr>
        <w:t>AgentStyleSelector</w:t>
      </w:r>
      <w:r w:rsidRPr="00FF122A">
        <w:rPr>
          <w:lang w:val="ru-RU"/>
        </w:rPr>
        <w:t xml:space="preserve"> : </w:t>
      </w:r>
      <w:r w:rsidRPr="004E6DE6">
        <w:rPr>
          <w:rStyle w:val="af5"/>
        </w:rPr>
        <w:t>StyleSelector</w:t>
      </w:r>
    </w:p>
    <w:p w:rsidR="004E6DE6" w:rsidRPr="00DB3945" w:rsidRDefault="004E6DE6" w:rsidP="004E6DE6">
      <w:pPr>
        <w:pStyle w:val="a4"/>
      </w:pPr>
      <w:r w:rsidRPr="00DB3945">
        <w:t>{</w:t>
      </w:r>
    </w:p>
    <w:p w:rsidR="004E6DE6" w:rsidRPr="004E6DE6" w:rsidRDefault="004E6DE6" w:rsidP="004E6DE6">
      <w:pPr>
        <w:pStyle w:val="a4"/>
      </w:pPr>
      <w:r w:rsidRPr="00DB3945">
        <w:t xml:space="preserve">    </w:t>
      </w:r>
      <w:proofErr w:type="gramStart"/>
      <w:r w:rsidRPr="004E6DE6">
        <w:rPr>
          <w:rStyle w:val="af6"/>
        </w:rPr>
        <w:t>public</w:t>
      </w:r>
      <w:proofErr w:type="gramEnd"/>
      <w:r w:rsidRPr="004E6DE6">
        <w:t xml:space="preserve"> </w:t>
      </w:r>
      <w:r w:rsidRPr="004E6DE6">
        <w:rPr>
          <w:rStyle w:val="af5"/>
        </w:rPr>
        <w:t>Style</w:t>
      </w:r>
      <w:r w:rsidRPr="004E6DE6">
        <w:t xml:space="preserve"> NormalStyle { </w:t>
      </w:r>
      <w:r w:rsidRPr="004E6DE6">
        <w:rPr>
          <w:rStyle w:val="af6"/>
        </w:rPr>
        <w:t>get</w:t>
      </w:r>
      <w:r w:rsidRPr="004E6DE6">
        <w:t xml:space="preserve">; </w:t>
      </w:r>
      <w:r w:rsidRPr="004E6DE6">
        <w:rPr>
          <w:rStyle w:val="af6"/>
        </w:rPr>
        <w:t>set</w:t>
      </w:r>
      <w:r w:rsidRPr="004E6DE6">
        <w:t>; }</w:t>
      </w:r>
    </w:p>
    <w:p w:rsidR="004E6DE6" w:rsidRPr="004E6DE6" w:rsidRDefault="004E6DE6" w:rsidP="004E6DE6">
      <w:pPr>
        <w:pStyle w:val="a4"/>
      </w:pPr>
      <w:r w:rsidRPr="004E6DE6">
        <w:t xml:space="preserve">    </w:t>
      </w:r>
      <w:proofErr w:type="gramStart"/>
      <w:r w:rsidRPr="004E6DE6">
        <w:rPr>
          <w:rStyle w:val="af6"/>
        </w:rPr>
        <w:t>public</w:t>
      </w:r>
      <w:proofErr w:type="gramEnd"/>
      <w:r w:rsidRPr="004E6DE6">
        <w:t xml:space="preserve"> </w:t>
      </w:r>
      <w:r w:rsidRPr="004E6DE6">
        <w:rPr>
          <w:rStyle w:val="af5"/>
        </w:rPr>
        <w:t>Style</w:t>
      </w:r>
      <w:r w:rsidRPr="004E6DE6">
        <w:t xml:space="preserve"> AgentStyle { </w:t>
      </w:r>
      <w:r w:rsidRPr="004E6DE6">
        <w:rPr>
          <w:rStyle w:val="af6"/>
        </w:rPr>
        <w:t>get</w:t>
      </w:r>
      <w:r w:rsidRPr="004E6DE6">
        <w:t xml:space="preserve">; </w:t>
      </w:r>
      <w:r w:rsidRPr="004E6DE6">
        <w:rPr>
          <w:rStyle w:val="af6"/>
        </w:rPr>
        <w:t>set</w:t>
      </w:r>
      <w:r w:rsidRPr="004E6DE6">
        <w:t>; }</w:t>
      </w:r>
    </w:p>
    <w:p w:rsidR="004E6DE6" w:rsidRPr="004E6DE6" w:rsidRDefault="004E6DE6" w:rsidP="004E6DE6">
      <w:pPr>
        <w:pStyle w:val="a4"/>
      </w:pPr>
    </w:p>
    <w:p w:rsidR="004E6DE6" w:rsidRPr="00FF122A" w:rsidRDefault="004E6DE6" w:rsidP="004E6DE6">
      <w:pPr>
        <w:pStyle w:val="a4"/>
      </w:pPr>
      <w:r w:rsidRPr="004E6DE6">
        <w:t xml:space="preserve">    </w:t>
      </w:r>
      <w:proofErr w:type="gramStart"/>
      <w:r w:rsidRPr="004E6DE6">
        <w:rPr>
          <w:rStyle w:val="af6"/>
        </w:rPr>
        <w:t>public</w:t>
      </w:r>
      <w:proofErr w:type="gramEnd"/>
      <w:r w:rsidRPr="004E6DE6">
        <w:rPr>
          <w:rStyle w:val="af6"/>
        </w:rPr>
        <w:t xml:space="preserve"> override</w:t>
      </w:r>
      <w:r w:rsidRPr="004E6DE6">
        <w:t xml:space="preserve"> </w:t>
      </w:r>
      <w:r w:rsidRPr="004E6DE6">
        <w:rPr>
          <w:rStyle w:val="af5"/>
        </w:rPr>
        <w:t>Style</w:t>
      </w:r>
      <w:r w:rsidRPr="004E6DE6">
        <w:t xml:space="preserve"> SelectStyle(</w:t>
      </w:r>
      <w:r w:rsidRPr="004E6DE6">
        <w:rPr>
          <w:rStyle w:val="af6"/>
        </w:rPr>
        <w:t>object</w:t>
      </w:r>
      <w:r w:rsidRPr="004E6DE6">
        <w:t xml:space="preserve"> item,</w:t>
      </w:r>
    </w:p>
    <w:p w:rsidR="004E6DE6" w:rsidRPr="004E6DE6" w:rsidRDefault="004E6DE6" w:rsidP="004E6DE6">
      <w:pPr>
        <w:pStyle w:val="a4"/>
      </w:pPr>
      <w:r w:rsidRPr="00FF122A">
        <w:t xml:space="preserve">                                     </w:t>
      </w:r>
      <w:r w:rsidRPr="004E6DE6">
        <w:t xml:space="preserve"> </w:t>
      </w:r>
      <w:r w:rsidRPr="004E6DE6">
        <w:rPr>
          <w:rStyle w:val="af5"/>
        </w:rPr>
        <w:t>DependencyObject</w:t>
      </w:r>
      <w:r w:rsidRPr="004E6DE6">
        <w:t xml:space="preserve"> container)</w:t>
      </w:r>
    </w:p>
    <w:p w:rsidR="004E6DE6" w:rsidRDefault="004E6DE6" w:rsidP="004E6DE6">
      <w:pPr>
        <w:pStyle w:val="a4"/>
      </w:pPr>
      <w:r w:rsidRPr="004E6DE6">
        <w:t xml:space="preserve">    </w:t>
      </w:r>
      <w:r>
        <w:t>{</w:t>
      </w:r>
    </w:p>
    <w:p w:rsidR="004E6DE6" w:rsidRPr="004E6DE6" w:rsidRDefault="004E6DE6" w:rsidP="004E6DE6">
      <w:pPr>
        <w:pStyle w:val="a4"/>
      </w:pPr>
      <w:r w:rsidRPr="004E6DE6">
        <w:t xml:space="preserve">        </w:t>
      </w:r>
      <w:proofErr w:type="gramStart"/>
      <w:r w:rsidRPr="004E6DE6">
        <w:rPr>
          <w:rStyle w:val="af6"/>
        </w:rPr>
        <w:t>var</w:t>
      </w:r>
      <w:proofErr w:type="gramEnd"/>
      <w:r w:rsidRPr="004E6DE6">
        <w:t xml:space="preserve"> person = (</w:t>
      </w:r>
      <w:r w:rsidRPr="004E6DE6">
        <w:rPr>
          <w:rStyle w:val="af5"/>
        </w:rPr>
        <w:t>Person</w:t>
      </w:r>
      <w:r w:rsidRPr="004E6DE6">
        <w:t>) item;</w:t>
      </w:r>
    </w:p>
    <w:p w:rsidR="004E6DE6" w:rsidRDefault="004E6DE6" w:rsidP="004E6DE6">
      <w:pPr>
        <w:pStyle w:val="a4"/>
        <w:rPr>
          <w:lang w:val="ru-RU"/>
        </w:rPr>
      </w:pPr>
      <w:r w:rsidRPr="004E6DE6">
        <w:t xml:space="preserve">        </w:t>
      </w:r>
      <w:proofErr w:type="gramStart"/>
      <w:r w:rsidRPr="004E6DE6">
        <w:rPr>
          <w:rStyle w:val="af6"/>
        </w:rPr>
        <w:t>return</w:t>
      </w:r>
      <w:proofErr w:type="gramEnd"/>
      <w:r w:rsidRPr="004E6DE6">
        <w:t xml:space="preserve"> person.Name.StartsWith(</w:t>
      </w:r>
      <w:r w:rsidRPr="004E6DE6">
        <w:rPr>
          <w:rStyle w:val="af7"/>
        </w:rPr>
        <w:t>"Agent"</w:t>
      </w:r>
      <w:r w:rsidRPr="004E6DE6">
        <w:t xml:space="preserve">) ? </w:t>
      </w:r>
      <w:r>
        <w:t>AgentStyle</w:t>
      </w:r>
      <w:r w:rsidRPr="004E6DE6">
        <w:rPr>
          <w:lang w:val="ru-RU"/>
        </w:rPr>
        <w:t xml:space="preserve"> :</w:t>
      </w:r>
    </w:p>
    <w:p w:rsidR="004E6DE6" w:rsidRPr="004E6DE6" w:rsidRDefault="004E6DE6" w:rsidP="004E6DE6">
      <w:pPr>
        <w:pStyle w:val="a4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E6DE6">
        <w:rPr>
          <w:lang w:val="ru-RU"/>
        </w:rPr>
        <w:t xml:space="preserve"> </w:t>
      </w:r>
      <w:r>
        <w:t>NormalStyle</w:t>
      </w:r>
      <w:r w:rsidRPr="004E6DE6">
        <w:rPr>
          <w:lang w:val="ru-RU"/>
        </w:rPr>
        <w:t>;</w:t>
      </w:r>
    </w:p>
    <w:p w:rsidR="004E6DE6" w:rsidRPr="004E6DE6" w:rsidRDefault="004E6DE6" w:rsidP="004E6DE6">
      <w:pPr>
        <w:pStyle w:val="a4"/>
        <w:rPr>
          <w:lang w:val="ru-RU"/>
        </w:rPr>
      </w:pPr>
      <w:r>
        <w:rPr>
          <w:lang w:val="ru-RU"/>
        </w:rPr>
        <w:t xml:space="preserve"> </w:t>
      </w:r>
      <w:r w:rsidRPr="004E6DE6">
        <w:rPr>
          <w:lang w:val="ru-RU"/>
        </w:rPr>
        <w:t xml:space="preserve">   }</w:t>
      </w:r>
    </w:p>
    <w:p w:rsidR="004E6DE6" w:rsidRPr="004E6DE6" w:rsidRDefault="004E6DE6" w:rsidP="004E6DE6">
      <w:pPr>
        <w:pStyle w:val="a4"/>
        <w:rPr>
          <w:lang w:val="ru-RU"/>
        </w:rPr>
      </w:pPr>
      <w:r w:rsidRPr="004E6DE6">
        <w:rPr>
          <w:lang w:val="ru-RU"/>
        </w:rPr>
        <w:t>}</w:t>
      </w:r>
    </w:p>
    <w:p w:rsidR="004E6DE6" w:rsidRDefault="004E6DE6" w:rsidP="004E6DE6">
      <w:r>
        <w:t xml:space="preserve">Чтобы селектор стилей работал, нужно построить два стиля, а также создать и инициализировать экземпляр </w:t>
      </w:r>
      <w:r w:rsidRPr="004E6DE6">
        <w:rPr>
          <w:rStyle w:val="af5"/>
        </w:rPr>
        <w:t>AgentStyleSelector</w:t>
      </w:r>
      <w:r>
        <w:t>.</w:t>
      </w:r>
    </w:p>
    <w:p w:rsidR="004E6DE6" w:rsidRPr="00FF122A" w:rsidRDefault="004E6DE6" w:rsidP="004E6DE6">
      <w:pPr>
        <w:pStyle w:val="a4"/>
        <w:rPr>
          <w:rStyle w:val="af6"/>
          <w:lang w:val="ru-RU"/>
        </w:rPr>
      </w:pPr>
      <w:r w:rsidRPr="00FF122A">
        <w:rPr>
          <w:rStyle w:val="af6"/>
          <w:lang w:val="ru-RU"/>
        </w:rPr>
        <w:t>&lt;</w:t>
      </w:r>
      <w:r w:rsidRPr="004E6DE6">
        <w:rPr>
          <w:rStyle w:val="af7"/>
        </w:rPr>
        <w:t>Window</w:t>
      </w:r>
      <w:r w:rsidRPr="00FF122A">
        <w:rPr>
          <w:rStyle w:val="af7"/>
          <w:lang w:val="ru-RU"/>
        </w:rPr>
        <w:t>.</w:t>
      </w:r>
      <w:r w:rsidRPr="004E6DE6">
        <w:rPr>
          <w:rStyle w:val="af7"/>
        </w:rPr>
        <w:t>Resources</w:t>
      </w:r>
      <w:r w:rsidRPr="00FF122A">
        <w:rPr>
          <w:rStyle w:val="af6"/>
          <w:lang w:val="ru-RU"/>
        </w:rPr>
        <w:t>&gt;</w:t>
      </w:r>
    </w:p>
    <w:p w:rsidR="004E6DE6" w:rsidRPr="00FF122A" w:rsidRDefault="004E6DE6" w:rsidP="004E6DE6">
      <w:pPr>
        <w:pStyle w:val="a4"/>
        <w:rPr>
          <w:rStyle w:val="af4"/>
        </w:rPr>
      </w:pPr>
      <w:r w:rsidRPr="004E6DE6">
        <w:rPr>
          <w:rStyle w:val="af6"/>
          <w:lang w:val="ru-RU"/>
        </w:rPr>
        <w:t xml:space="preserve">  </w:t>
      </w:r>
      <w:proofErr w:type="gramStart"/>
      <w:r w:rsidRPr="00FF122A">
        <w:rPr>
          <w:rStyle w:val="af4"/>
        </w:rPr>
        <w:t>&lt;!--</w:t>
      </w:r>
      <w:proofErr w:type="gramEnd"/>
      <w:r w:rsidRPr="00FF122A">
        <w:rPr>
          <w:rStyle w:val="af4"/>
        </w:rPr>
        <w:t xml:space="preserve"> </w:t>
      </w:r>
      <w:r w:rsidRPr="004E6DE6">
        <w:rPr>
          <w:rStyle w:val="af4"/>
        </w:rPr>
        <w:t>стили</w:t>
      </w:r>
      <w:r w:rsidRPr="00FF122A">
        <w:rPr>
          <w:rStyle w:val="af4"/>
        </w:rPr>
        <w:t xml:space="preserve"> </w:t>
      </w:r>
      <w:r w:rsidRPr="004E6DE6">
        <w:rPr>
          <w:rStyle w:val="af4"/>
        </w:rPr>
        <w:t>простые</w:t>
      </w:r>
      <w:r w:rsidRPr="00FF122A">
        <w:rPr>
          <w:rStyle w:val="af4"/>
        </w:rPr>
        <w:t xml:space="preserve">, </w:t>
      </w:r>
      <w:r w:rsidRPr="004E6DE6">
        <w:rPr>
          <w:rStyle w:val="af4"/>
        </w:rPr>
        <w:t>без</w:t>
      </w:r>
      <w:r w:rsidRPr="00FF122A">
        <w:rPr>
          <w:rStyle w:val="af4"/>
        </w:rPr>
        <w:t xml:space="preserve"> </w:t>
      </w:r>
      <w:r w:rsidRPr="004E6DE6">
        <w:rPr>
          <w:rStyle w:val="af4"/>
        </w:rPr>
        <w:t>триггеров</w:t>
      </w:r>
      <w:r w:rsidRPr="00FF122A">
        <w:rPr>
          <w:rStyle w:val="af4"/>
        </w:rPr>
        <w:t xml:space="preserve"> --&gt;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FF122A">
        <w:rPr>
          <w:rStyle w:val="af6"/>
          <w:lang w:val="ru-RU"/>
        </w:rPr>
        <w:t xml:space="preserve">  </w:t>
      </w:r>
      <w:r w:rsidRPr="004E6DE6">
        <w:rPr>
          <w:rStyle w:val="af6"/>
        </w:rPr>
        <w:t>&lt;</w:t>
      </w:r>
      <w:r w:rsidRPr="004E6DE6">
        <w:rPr>
          <w:rStyle w:val="af7"/>
        </w:rPr>
        <w:t>Style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x</w:t>
      </w:r>
      <w:proofErr w:type="gramStart"/>
      <w:r w:rsidRPr="004E6DE6">
        <w:rPr>
          <w:rStyle w:val="XML"/>
        </w:rPr>
        <w:t>:Key</w:t>
      </w:r>
      <w:proofErr w:type="gramEnd"/>
      <w:r w:rsidRPr="004E6DE6">
        <w:rPr>
          <w:rStyle w:val="af6"/>
        </w:rPr>
        <w:t xml:space="preserve">="normal" </w:t>
      </w:r>
      <w:r w:rsidRPr="004E6DE6">
        <w:rPr>
          <w:rStyle w:val="XML"/>
        </w:rPr>
        <w:t>TargetType</w:t>
      </w:r>
      <w:r w:rsidRPr="004E6DE6">
        <w:rPr>
          <w:rStyle w:val="af6"/>
        </w:rPr>
        <w:t>="ListBoxItem"&gt;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&lt;</w:t>
      </w:r>
      <w:r w:rsidRPr="004E6DE6">
        <w:rPr>
          <w:rStyle w:val="af7"/>
        </w:rPr>
        <w:t>Setter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Property</w:t>
      </w:r>
      <w:r w:rsidRPr="004E6DE6">
        <w:rPr>
          <w:rStyle w:val="af6"/>
        </w:rPr>
        <w:t xml:space="preserve">="Background" </w:t>
      </w:r>
      <w:r w:rsidRPr="004E6DE6">
        <w:rPr>
          <w:rStyle w:val="XML"/>
        </w:rPr>
        <w:t>Value</w:t>
      </w:r>
      <w:r w:rsidRPr="004E6DE6">
        <w:rPr>
          <w:rStyle w:val="af6"/>
        </w:rPr>
        <w:t>="LightSteelBlue"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&lt;</w:t>
      </w:r>
      <w:r w:rsidRPr="004E6DE6">
        <w:rPr>
          <w:rStyle w:val="af7"/>
        </w:rPr>
        <w:t>Setter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Property</w:t>
      </w:r>
      <w:r w:rsidRPr="004E6DE6">
        <w:rPr>
          <w:rStyle w:val="af6"/>
        </w:rPr>
        <w:t xml:space="preserve">="Margin" </w:t>
      </w:r>
      <w:r w:rsidRPr="004E6DE6">
        <w:rPr>
          <w:rStyle w:val="XML"/>
        </w:rPr>
        <w:t>Value</w:t>
      </w:r>
      <w:r w:rsidRPr="004E6DE6">
        <w:rPr>
          <w:rStyle w:val="af6"/>
        </w:rPr>
        <w:t>="3"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&lt;</w:t>
      </w:r>
      <w:r w:rsidRPr="004E6DE6">
        <w:rPr>
          <w:rStyle w:val="af7"/>
        </w:rPr>
        <w:t>Setter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Property</w:t>
      </w:r>
      <w:r w:rsidRPr="004E6DE6">
        <w:rPr>
          <w:rStyle w:val="af6"/>
        </w:rPr>
        <w:t xml:space="preserve">="Padding" </w:t>
      </w:r>
      <w:r w:rsidRPr="004E6DE6">
        <w:rPr>
          <w:rStyle w:val="XML"/>
        </w:rPr>
        <w:t>Value</w:t>
      </w:r>
      <w:r w:rsidRPr="004E6DE6">
        <w:rPr>
          <w:rStyle w:val="af6"/>
        </w:rPr>
        <w:t>="3"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&lt;/</w:t>
      </w:r>
      <w:r w:rsidRPr="004E6DE6">
        <w:rPr>
          <w:rStyle w:val="af7"/>
        </w:rPr>
        <w:t>Style</w:t>
      </w:r>
      <w:r w:rsidRPr="004E6DE6">
        <w:rPr>
          <w:rStyle w:val="af6"/>
        </w:rPr>
        <w:t>&gt;</w:t>
      </w:r>
    </w:p>
    <w:p w:rsidR="004E6DE6" w:rsidRPr="004E6DE6" w:rsidRDefault="004E6DE6" w:rsidP="004E6DE6">
      <w:pPr>
        <w:pStyle w:val="a4"/>
        <w:rPr>
          <w:rStyle w:val="af6"/>
        </w:rPr>
      </w:pP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&lt;</w:t>
      </w:r>
      <w:r w:rsidRPr="004E6DE6">
        <w:rPr>
          <w:rStyle w:val="af7"/>
        </w:rPr>
        <w:t>Style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x</w:t>
      </w:r>
      <w:proofErr w:type="gramStart"/>
      <w:r w:rsidRPr="004E6DE6">
        <w:rPr>
          <w:rStyle w:val="XML"/>
        </w:rPr>
        <w:t>:Key</w:t>
      </w:r>
      <w:proofErr w:type="gramEnd"/>
      <w:r w:rsidRPr="004E6DE6">
        <w:rPr>
          <w:rStyle w:val="af6"/>
        </w:rPr>
        <w:t xml:space="preserve">="agent" </w:t>
      </w:r>
      <w:r w:rsidRPr="004E6DE6">
        <w:rPr>
          <w:rStyle w:val="XML"/>
        </w:rPr>
        <w:t>TargetType</w:t>
      </w:r>
      <w:r w:rsidRPr="004E6DE6">
        <w:rPr>
          <w:rStyle w:val="af6"/>
        </w:rPr>
        <w:t>="ListBoxItem"&gt;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lastRenderedPageBreak/>
        <w:t xml:space="preserve">    &lt;</w:t>
      </w:r>
      <w:r w:rsidRPr="004E6DE6">
        <w:rPr>
          <w:rStyle w:val="af7"/>
        </w:rPr>
        <w:t>Setter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Property</w:t>
      </w:r>
      <w:r w:rsidRPr="004E6DE6">
        <w:rPr>
          <w:rStyle w:val="af6"/>
        </w:rPr>
        <w:t xml:space="preserve">="Background" </w:t>
      </w:r>
      <w:r w:rsidRPr="004E6DE6">
        <w:rPr>
          <w:rStyle w:val="XML"/>
        </w:rPr>
        <w:t>Value</w:t>
      </w:r>
      <w:r w:rsidRPr="004E6DE6">
        <w:rPr>
          <w:rStyle w:val="af6"/>
        </w:rPr>
        <w:t>="Aqua"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&lt;</w:t>
      </w:r>
      <w:r w:rsidRPr="004E6DE6">
        <w:rPr>
          <w:rStyle w:val="af7"/>
        </w:rPr>
        <w:t>Setter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Property</w:t>
      </w:r>
      <w:r w:rsidRPr="004E6DE6">
        <w:rPr>
          <w:rStyle w:val="af6"/>
        </w:rPr>
        <w:t xml:space="preserve">="Margin" </w:t>
      </w:r>
      <w:r w:rsidRPr="004E6DE6">
        <w:rPr>
          <w:rStyle w:val="XML"/>
        </w:rPr>
        <w:t>Value</w:t>
      </w:r>
      <w:r w:rsidRPr="004E6DE6">
        <w:rPr>
          <w:rStyle w:val="af6"/>
        </w:rPr>
        <w:t>="3"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&lt;</w:t>
      </w:r>
      <w:r w:rsidRPr="004E6DE6">
        <w:rPr>
          <w:rStyle w:val="af7"/>
        </w:rPr>
        <w:t>Setter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Property</w:t>
      </w:r>
      <w:r w:rsidRPr="004E6DE6">
        <w:rPr>
          <w:rStyle w:val="af6"/>
        </w:rPr>
        <w:t xml:space="preserve">="Padding" </w:t>
      </w:r>
      <w:r w:rsidRPr="004E6DE6">
        <w:rPr>
          <w:rStyle w:val="XML"/>
        </w:rPr>
        <w:t>Value</w:t>
      </w:r>
      <w:r w:rsidRPr="004E6DE6">
        <w:rPr>
          <w:rStyle w:val="af6"/>
        </w:rPr>
        <w:t>="3"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&lt;/</w:t>
      </w:r>
      <w:r w:rsidRPr="004E6DE6">
        <w:rPr>
          <w:rStyle w:val="af7"/>
        </w:rPr>
        <w:t>Style</w:t>
      </w:r>
      <w:r w:rsidRPr="004E6DE6">
        <w:rPr>
          <w:rStyle w:val="af6"/>
        </w:rPr>
        <w:t>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>&lt;/</w:t>
      </w:r>
      <w:r w:rsidRPr="004E6DE6">
        <w:rPr>
          <w:rStyle w:val="af7"/>
        </w:rPr>
        <w:t>Window.Resources</w:t>
      </w:r>
      <w:r w:rsidRPr="004E6DE6">
        <w:rPr>
          <w:rStyle w:val="af6"/>
        </w:rPr>
        <w:t>&gt;</w:t>
      </w:r>
    </w:p>
    <w:p w:rsidR="004E6DE6" w:rsidRPr="004E6DE6" w:rsidRDefault="004E6DE6" w:rsidP="004E6DE6">
      <w:pPr>
        <w:pStyle w:val="a4"/>
        <w:rPr>
          <w:rStyle w:val="af6"/>
        </w:rPr>
      </w:pPr>
    </w:p>
    <w:p w:rsidR="004E6DE6" w:rsidRPr="00FF122A" w:rsidRDefault="004E6DE6" w:rsidP="004E6DE6">
      <w:pPr>
        <w:pStyle w:val="a4"/>
        <w:rPr>
          <w:rStyle w:val="af4"/>
          <w:lang w:val="en-US"/>
        </w:rPr>
      </w:pPr>
      <w:proofErr w:type="gramStart"/>
      <w:r w:rsidRPr="00FF122A">
        <w:rPr>
          <w:rStyle w:val="af4"/>
          <w:lang w:val="en-US"/>
        </w:rPr>
        <w:t>&lt;!--</w:t>
      </w:r>
      <w:proofErr w:type="gramEnd"/>
      <w:r w:rsidRPr="00FF122A">
        <w:rPr>
          <w:rStyle w:val="af4"/>
          <w:lang w:val="en-US"/>
        </w:rPr>
        <w:t xml:space="preserve"> </w:t>
      </w:r>
      <w:r w:rsidRPr="004E6DE6">
        <w:rPr>
          <w:rStyle w:val="af4"/>
        </w:rPr>
        <w:t>настройка</w:t>
      </w:r>
      <w:r w:rsidRPr="00FF122A">
        <w:rPr>
          <w:rStyle w:val="af4"/>
          <w:lang w:val="en-US"/>
        </w:rPr>
        <w:t xml:space="preserve"> ListBox --&gt;</w:t>
      </w:r>
    </w:p>
    <w:p w:rsidR="004E6DE6" w:rsidRPr="00FF122A" w:rsidRDefault="004E6DE6" w:rsidP="004E6DE6">
      <w:pPr>
        <w:pStyle w:val="a4"/>
        <w:rPr>
          <w:rStyle w:val="af6"/>
        </w:rPr>
      </w:pPr>
      <w:r w:rsidRPr="00FF122A">
        <w:rPr>
          <w:rStyle w:val="af6"/>
        </w:rPr>
        <w:t>&lt;</w:t>
      </w:r>
      <w:r w:rsidRPr="004E6DE6">
        <w:rPr>
          <w:rStyle w:val="af7"/>
        </w:rPr>
        <w:t>ListBox</w:t>
      </w:r>
      <w:r w:rsidRPr="00FF122A">
        <w:rPr>
          <w:rStyle w:val="af6"/>
        </w:rPr>
        <w:t xml:space="preserve"> </w:t>
      </w:r>
      <w:r w:rsidRPr="004E6DE6">
        <w:rPr>
          <w:rStyle w:val="XML"/>
        </w:rPr>
        <w:t>Name</w:t>
      </w:r>
      <w:r w:rsidRPr="00FF122A">
        <w:rPr>
          <w:rStyle w:val="af6"/>
        </w:rPr>
        <w:t>="</w:t>
      </w:r>
      <w:r w:rsidRPr="004E6DE6">
        <w:rPr>
          <w:rStyle w:val="af6"/>
        </w:rPr>
        <w:t>lst</w:t>
      </w:r>
      <w:r w:rsidRPr="00FF122A">
        <w:rPr>
          <w:rStyle w:val="af6"/>
        </w:rPr>
        <w:t xml:space="preserve">" </w:t>
      </w:r>
      <w:r w:rsidRPr="004E6DE6">
        <w:rPr>
          <w:rStyle w:val="XML"/>
        </w:rPr>
        <w:t>DisplayMemberPath</w:t>
      </w:r>
      <w:r w:rsidRPr="00FF122A">
        <w:rPr>
          <w:rStyle w:val="af6"/>
        </w:rPr>
        <w:t>="</w:t>
      </w:r>
      <w:r w:rsidRPr="004E6DE6">
        <w:rPr>
          <w:rStyle w:val="af6"/>
        </w:rPr>
        <w:t>Name</w:t>
      </w:r>
      <w:r w:rsidRPr="00FF122A">
        <w:rPr>
          <w:rStyle w:val="af6"/>
        </w:rPr>
        <w:t xml:space="preserve">" </w:t>
      </w:r>
      <w:r w:rsidRPr="004E6DE6">
        <w:rPr>
          <w:rStyle w:val="XML"/>
        </w:rPr>
        <w:t>Width</w:t>
      </w:r>
      <w:r w:rsidRPr="00FF122A">
        <w:rPr>
          <w:rStyle w:val="af6"/>
        </w:rPr>
        <w:t>="200"&gt;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&lt;</w:t>
      </w:r>
      <w:r w:rsidRPr="004E6DE6">
        <w:rPr>
          <w:rStyle w:val="af7"/>
        </w:rPr>
        <w:t>ListBox.ItemContainerStyleSelector</w:t>
      </w:r>
      <w:r w:rsidRPr="004E6DE6">
        <w:rPr>
          <w:rStyle w:val="af6"/>
        </w:rPr>
        <w:t>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&lt;</w:t>
      </w:r>
      <w:r w:rsidRPr="004E6DE6">
        <w:rPr>
          <w:rStyle w:val="af7"/>
        </w:rPr>
        <w:t>WpfLists</w:t>
      </w:r>
      <w:proofErr w:type="gramStart"/>
      <w:r w:rsidRPr="004E6DE6">
        <w:rPr>
          <w:rStyle w:val="af7"/>
        </w:rPr>
        <w:t>:AgentStyleSelector</w:t>
      </w:r>
      <w:proofErr w:type="gramEnd"/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          </w:t>
      </w:r>
      <w:r w:rsidRPr="004E6DE6">
        <w:rPr>
          <w:rStyle w:val="XML"/>
        </w:rPr>
        <w:t>NormalStyle</w:t>
      </w:r>
      <w:r w:rsidRPr="004E6DE6">
        <w:rPr>
          <w:rStyle w:val="af6"/>
        </w:rPr>
        <w:t>="{</w:t>
      </w:r>
      <w:r w:rsidRPr="004E6DE6">
        <w:rPr>
          <w:rStyle w:val="af7"/>
        </w:rPr>
        <w:t>StaticResource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normal</w:t>
      </w:r>
      <w:r w:rsidRPr="004E6DE6">
        <w:rPr>
          <w:rStyle w:val="af6"/>
        </w:rPr>
        <w:t>}"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            </w:t>
      </w:r>
      <w:r w:rsidRPr="004E6DE6">
        <w:rPr>
          <w:rStyle w:val="XML"/>
        </w:rPr>
        <w:t>AgentStyle</w:t>
      </w:r>
      <w:r w:rsidRPr="004E6DE6">
        <w:rPr>
          <w:rStyle w:val="af6"/>
        </w:rPr>
        <w:t>="{</w:t>
      </w:r>
      <w:r w:rsidRPr="004E6DE6">
        <w:rPr>
          <w:rStyle w:val="af7"/>
        </w:rPr>
        <w:t>StaticResource</w:t>
      </w:r>
      <w:r w:rsidRPr="004E6DE6">
        <w:rPr>
          <w:rStyle w:val="af6"/>
        </w:rPr>
        <w:t xml:space="preserve"> </w:t>
      </w:r>
      <w:r w:rsidRPr="004E6DE6">
        <w:rPr>
          <w:rStyle w:val="XML"/>
        </w:rPr>
        <w:t>agent</w:t>
      </w:r>
      <w:r w:rsidRPr="004E6DE6">
        <w:rPr>
          <w:rStyle w:val="af6"/>
        </w:rPr>
        <w:t>}" /&gt;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 xml:space="preserve">  &lt;/</w:t>
      </w:r>
      <w:r w:rsidRPr="004E6DE6">
        <w:rPr>
          <w:rStyle w:val="af7"/>
        </w:rPr>
        <w:t>ListBox.ItemContainerStyleSelector</w:t>
      </w:r>
      <w:r w:rsidRPr="004E6DE6">
        <w:rPr>
          <w:rStyle w:val="af6"/>
        </w:rPr>
        <w:t>&gt;</w:t>
      </w:r>
    </w:p>
    <w:p w:rsidR="004E6DE6" w:rsidRPr="004E6DE6" w:rsidRDefault="004E6DE6" w:rsidP="004E6DE6">
      <w:pPr>
        <w:pStyle w:val="a4"/>
        <w:rPr>
          <w:rStyle w:val="af6"/>
        </w:rPr>
      </w:pPr>
      <w:r w:rsidRPr="004E6DE6">
        <w:rPr>
          <w:rStyle w:val="af6"/>
        </w:rPr>
        <w:t>&lt;/</w:t>
      </w:r>
      <w:r w:rsidRPr="004E6DE6">
        <w:rPr>
          <w:rStyle w:val="af7"/>
        </w:rPr>
        <w:t>ListBox</w:t>
      </w:r>
      <w:r w:rsidRPr="004E6DE6">
        <w:rPr>
          <w:rStyle w:val="af6"/>
        </w:rPr>
        <w:t>&gt;</w:t>
      </w:r>
    </w:p>
    <w:p w:rsidR="004E6DE6" w:rsidRDefault="004E6DE6" w:rsidP="004E6DE6">
      <w:pPr>
        <w:pStyle w:val="af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Selecto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E6" w:rsidRPr="004E6DE6" w:rsidRDefault="004E6DE6" w:rsidP="004E6DE6">
      <w:pPr>
        <w:pStyle w:val="af"/>
      </w:pPr>
      <w:r>
        <w:t>Рис. 50. Селектор стилей в действии.</w:t>
      </w:r>
    </w:p>
    <w:p w:rsidR="004E6DE6" w:rsidRDefault="004E6DE6" w:rsidP="004E6DE6">
      <w:r>
        <w:t xml:space="preserve">Процесс выбора стилей выполняется, когда список привязывается в первый раз. Это становится проблемой, когда в результате редактирования какой-то элемент данных перемещается из одной категории стиля в другую. В такой ситуации нужно заново применить стили. </w:t>
      </w:r>
      <w:r w:rsidR="00D97C49" w:rsidRPr="00D97C49">
        <w:t xml:space="preserve">При </w:t>
      </w:r>
      <w:r w:rsidR="00D97C49">
        <w:t>этом</w:t>
      </w:r>
      <w:r w:rsidR="00D97C49" w:rsidRPr="00D97C49">
        <w:t xml:space="preserve"> проверяет</w:t>
      </w:r>
      <w:r w:rsidR="00D97C49">
        <w:t>ся</w:t>
      </w:r>
      <w:r w:rsidR="00D97C49" w:rsidRPr="00D97C49">
        <w:t xml:space="preserve"> и обновляет</w:t>
      </w:r>
      <w:r w:rsidR="00D97C49">
        <w:t>ся</w:t>
      </w:r>
      <w:r w:rsidR="00D97C49" w:rsidRPr="00D97C49">
        <w:t xml:space="preserve"> каждый элемент в списке </w:t>
      </w:r>
      <w:r w:rsidR="00D97C49">
        <w:t>–</w:t>
      </w:r>
      <w:r w:rsidR="00D97C49" w:rsidRPr="00D97C49">
        <w:t xml:space="preserve"> процесс, не занимающий много времени в списках малых и средних размеров.</w:t>
      </w:r>
      <w:r w:rsidR="00D97C49">
        <w:t xml:space="preserve"> </w:t>
      </w:r>
      <w:r>
        <w:t xml:space="preserve">Простой подход состоит в удалении селектора стиля установкой свойства </w:t>
      </w:r>
      <w:r w:rsidRPr="004E6DE6">
        <w:rPr>
          <w:rStyle w:val="a9"/>
        </w:rPr>
        <w:t>ItemContainerStyleSelector</w:t>
      </w:r>
      <w:r>
        <w:t xml:space="preserve"> в </w:t>
      </w:r>
      <w:r w:rsidRPr="004E6DE6">
        <w:rPr>
          <w:rStyle w:val="af6"/>
        </w:rPr>
        <w:t>null</w:t>
      </w:r>
      <w:r>
        <w:t>, с последующим его переназначени</w:t>
      </w:r>
      <w:r w:rsidR="00D97C49">
        <w:t>ем:</w:t>
      </w:r>
    </w:p>
    <w:p w:rsidR="004E6DE6" w:rsidRPr="004E6DE6" w:rsidRDefault="004E6DE6" w:rsidP="004E6DE6">
      <w:pPr>
        <w:pStyle w:val="a4"/>
      </w:pPr>
      <w:bookmarkStart w:id="112" w:name="OLE_LINK94"/>
      <w:r w:rsidRPr="004E6DE6">
        <w:rPr>
          <w:rStyle w:val="af5"/>
        </w:rPr>
        <w:t>StyleSelector</w:t>
      </w:r>
      <w:r w:rsidRPr="004E6DE6">
        <w:t xml:space="preserve"> selector = </w:t>
      </w:r>
      <w:r>
        <w:t>l</w:t>
      </w:r>
      <w:r w:rsidRPr="004E6DE6">
        <w:t>st.ItemContainerStyleSelector;</w:t>
      </w:r>
    </w:p>
    <w:p w:rsidR="004E6DE6" w:rsidRPr="004E6DE6" w:rsidRDefault="004E6DE6" w:rsidP="004E6DE6">
      <w:pPr>
        <w:pStyle w:val="a4"/>
      </w:pPr>
      <w:r>
        <w:t>l</w:t>
      </w:r>
      <w:r w:rsidRPr="004E6DE6">
        <w:t xml:space="preserve">st.ItemContainerStyleSelector = </w:t>
      </w:r>
      <w:r w:rsidRPr="004E6DE6">
        <w:rPr>
          <w:rStyle w:val="af6"/>
        </w:rPr>
        <w:t>null</w:t>
      </w:r>
      <w:r w:rsidRPr="004E6DE6">
        <w:t>;</w:t>
      </w:r>
    </w:p>
    <w:p w:rsidR="004E6DE6" w:rsidRPr="004E6DE6" w:rsidRDefault="004E6DE6" w:rsidP="004E6DE6">
      <w:pPr>
        <w:pStyle w:val="a4"/>
      </w:pPr>
      <w:r>
        <w:t>l</w:t>
      </w:r>
      <w:r w:rsidRPr="004E6DE6">
        <w:t>st.ItemContainerStyleSelector = selector;</w:t>
      </w:r>
    </w:p>
    <w:bookmarkEnd w:id="112"/>
    <w:p w:rsidR="00D97C49" w:rsidRPr="00FF122A" w:rsidRDefault="004E6DE6" w:rsidP="004E6DE6">
      <w:pPr>
        <w:rPr>
          <w:lang w:val="en-US"/>
        </w:rPr>
      </w:pPr>
      <w:r>
        <w:t>Можно</w:t>
      </w:r>
      <w:r w:rsidRPr="00FF122A">
        <w:rPr>
          <w:lang w:val="en-US"/>
        </w:rPr>
        <w:t xml:space="preserve"> </w:t>
      </w:r>
      <w:r>
        <w:t>организовать</w:t>
      </w:r>
      <w:r w:rsidRPr="00FF122A">
        <w:rPr>
          <w:lang w:val="en-US"/>
        </w:rPr>
        <w:t xml:space="preserve"> </w:t>
      </w:r>
      <w:r>
        <w:t>запуск</w:t>
      </w:r>
      <w:r w:rsidRPr="00FF122A">
        <w:rPr>
          <w:lang w:val="en-US"/>
        </w:rPr>
        <w:t xml:space="preserve"> </w:t>
      </w:r>
      <w:r>
        <w:t>этого</w:t>
      </w:r>
      <w:r w:rsidRPr="00FF122A">
        <w:rPr>
          <w:lang w:val="en-US"/>
        </w:rPr>
        <w:t xml:space="preserve"> </w:t>
      </w:r>
      <w:r>
        <w:t>кода</w:t>
      </w:r>
      <w:r w:rsidRPr="00FF122A">
        <w:rPr>
          <w:lang w:val="en-US"/>
        </w:rPr>
        <w:t xml:space="preserve"> </w:t>
      </w:r>
      <w:r>
        <w:t>автоматически</w:t>
      </w:r>
      <w:r w:rsidRPr="00FF122A">
        <w:rPr>
          <w:lang w:val="en-US"/>
        </w:rPr>
        <w:t xml:space="preserve"> </w:t>
      </w:r>
      <w:r>
        <w:t>в</w:t>
      </w:r>
      <w:r w:rsidRPr="00FF122A">
        <w:rPr>
          <w:lang w:val="en-US"/>
        </w:rPr>
        <w:t xml:space="preserve"> </w:t>
      </w:r>
      <w:r>
        <w:t>ответ</w:t>
      </w:r>
      <w:r w:rsidRPr="00FF122A">
        <w:rPr>
          <w:lang w:val="en-US"/>
        </w:rPr>
        <w:t xml:space="preserve"> </w:t>
      </w:r>
      <w:r>
        <w:t>на</w:t>
      </w:r>
      <w:r w:rsidRPr="00FF122A">
        <w:rPr>
          <w:lang w:val="en-US"/>
        </w:rPr>
        <w:t xml:space="preserve"> </w:t>
      </w:r>
      <w:r>
        <w:t>определённые</w:t>
      </w:r>
      <w:r w:rsidRPr="00FF122A">
        <w:rPr>
          <w:lang w:val="en-US"/>
        </w:rPr>
        <w:t xml:space="preserve"> </w:t>
      </w:r>
      <w:r>
        <w:t>изменения</w:t>
      </w:r>
      <w:r w:rsidRPr="00FF122A">
        <w:rPr>
          <w:lang w:val="en-US"/>
        </w:rPr>
        <w:t xml:space="preserve">, </w:t>
      </w:r>
      <w:r>
        <w:t>обрабатывая</w:t>
      </w:r>
      <w:r w:rsidRPr="00FF122A">
        <w:rPr>
          <w:lang w:val="en-US"/>
        </w:rPr>
        <w:t xml:space="preserve"> </w:t>
      </w:r>
      <w:r>
        <w:t>такие</w:t>
      </w:r>
      <w:r w:rsidRPr="00FF122A">
        <w:rPr>
          <w:lang w:val="en-US"/>
        </w:rPr>
        <w:t xml:space="preserve"> </w:t>
      </w:r>
      <w:r>
        <w:t>события</w:t>
      </w:r>
      <w:r w:rsidRPr="00FF122A">
        <w:rPr>
          <w:lang w:val="en-US"/>
        </w:rPr>
        <w:t xml:space="preserve">, </w:t>
      </w:r>
      <w:r>
        <w:t>как</w:t>
      </w:r>
      <w:r w:rsidRPr="00FF122A">
        <w:rPr>
          <w:lang w:val="en-US"/>
        </w:rPr>
        <w:t xml:space="preserve"> </w:t>
      </w:r>
      <w:r w:rsidRPr="004E6DE6">
        <w:rPr>
          <w:rStyle w:val="a9"/>
          <w:lang w:val="en-US"/>
        </w:rPr>
        <w:t>PropertyChanged</w:t>
      </w:r>
      <w:r w:rsidRPr="00FF122A">
        <w:rPr>
          <w:lang w:val="en-US"/>
        </w:rPr>
        <w:t xml:space="preserve"> (</w:t>
      </w:r>
      <w:r>
        <w:t>объявлено</w:t>
      </w:r>
      <w:r w:rsidRPr="00FF122A">
        <w:rPr>
          <w:lang w:val="en-US"/>
        </w:rPr>
        <w:t xml:space="preserve"> </w:t>
      </w:r>
      <w:r>
        <w:t>в</w:t>
      </w:r>
      <w:r w:rsidRPr="00FF122A">
        <w:rPr>
          <w:lang w:val="en-US"/>
        </w:rPr>
        <w:t xml:space="preserve"> </w:t>
      </w:r>
      <w:bookmarkStart w:id="113" w:name="OLE_LINK95"/>
      <w:bookmarkStart w:id="114" w:name="OLE_LINK96"/>
      <w:r w:rsidRPr="00D97C49">
        <w:rPr>
          <w:rStyle w:val="af5"/>
        </w:rPr>
        <w:t>INotifyPropertyChanged</w:t>
      </w:r>
      <w:bookmarkEnd w:id="113"/>
      <w:bookmarkEnd w:id="114"/>
      <w:r w:rsidR="00D97C49" w:rsidRPr="00FF122A">
        <w:rPr>
          <w:lang w:val="en-US"/>
        </w:rPr>
        <w:t xml:space="preserve">) </w:t>
      </w:r>
      <w:r w:rsidR="00D97C49">
        <w:t>или</w:t>
      </w:r>
      <w:r w:rsidR="00D97C49" w:rsidRPr="00FF122A">
        <w:rPr>
          <w:lang w:val="en-US"/>
        </w:rPr>
        <w:t xml:space="preserve"> </w:t>
      </w:r>
      <w:r w:rsidRPr="00D97C49">
        <w:rPr>
          <w:rStyle w:val="af5"/>
        </w:rPr>
        <w:t>Binding</w:t>
      </w:r>
      <w:r w:rsidRPr="00FF122A">
        <w:rPr>
          <w:rStyle w:val="a9"/>
          <w:lang w:val="en-US"/>
        </w:rPr>
        <w:t>.</w:t>
      </w:r>
      <w:r w:rsidRPr="00D97C49">
        <w:rPr>
          <w:rStyle w:val="a9"/>
          <w:lang w:val="en-US"/>
        </w:rPr>
        <w:t>SourceUpdated</w:t>
      </w:r>
      <w:r w:rsidRPr="00FF122A">
        <w:rPr>
          <w:lang w:val="en-US"/>
        </w:rPr>
        <w:t>.</w:t>
      </w:r>
    </w:p>
    <w:p w:rsidR="004B1297" w:rsidRDefault="00D97C49" w:rsidP="00A7241A">
      <w:r>
        <w:t xml:space="preserve">Изменить состав отображаемой в элементе списка информации помогают шаблоны данных. Для установки шаблона данных можно использовать свойство списка </w:t>
      </w:r>
      <w:r w:rsidRPr="004B1297">
        <w:rPr>
          <w:rStyle w:val="a9"/>
        </w:rPr>
        <w:t>ItemTemplate</w:t>
      </w:r>
      <w:r w:rsidR="004B1297">
        <w:t xml:space="preserve"> или свойство шаблона </w:t>
      </w:r>
      <w:r w:rsidR="004B1297" w:rsidRPr="004B1297">
        <w:rPr>
          <w:rStyle w:val="a9"/>
        </w:rPr>
        <w:t>DataTemplate</w:t>
      </w:r>
      <w:r w:rsidR="004B1297">
        <w:t xml:space="preserve"> (глобальный шаблон). </w:t>
      </w:r>
      <w:r w:rsidR="004B1297">
        <w:lastRenderedPageBreak/>
        <w:t xml:space="preserve">У списка также имеется свойство </w:t>
      </w:r>
      <w:r w:rsidRPr="004B1297">
        <w:rPr>
          <w:rStyle w:val="a9"/>
        </w:rPr>
        <w:t>ItemTemplateSelector</w:t>
      </w:r>
      <w:r>
        <w:t xml:space="preserve"> </w:t>
      </w:r>
      <w:r w:rsidR="004B1297">
        <w:t xml:space="preserve">для задания </w:t>
      </w:r>
      <w:r w:rsidR="004B1297" w:rsidRPr="004B1297">
        <w:rPr>
          <w:rStyle w:val="a8"/>
        </w:rPr>
        <w:t>селектора шаблонов</w:t>
      </w:r>
      <w:r w:rsidR="004B1297">
        <w:t xml:space="preserve"> (работает так же, как и селектор стилей).</w:t>
      </w:r>
    </w:p>
    <w:p w:rsidR="00A7241A" w:rsidRPr="00FF122A" w:rsidRDefault="00A7241A" w:rsidP="00A7241A">
      <w:pPr>
        <w:pStyle w:val="a4"/>
        <w:rPr>
          <w:rStyle w:val="af4"/>
          <w:lang w:val="en-US"/>
        </w:rPr>
      </w:pPr>
      <w:r w:rsidRPr="00FF122A">
        <w:rPr>
          <w:rStyle w:val="af4"/>
          <w:lang w:val="en-US"/>
        </w:rPr>
        <w:t xml:space="preserve">// </w:t>
      </w:r>
      <w:r w:rsidRPr="000216BD">
        <w:rPr>
          <w:rStyle w:val="af4"/>
        </w:rPr>
        <w:t>селектор</w:t>
      </w:r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шаблона</w:t>
      </w:r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данных</w:t>
      </w:r>
    </w:p>
    <w:p w:rsidR="00A7241A" w:rsidRPr="00A7241A" w:rsidRDefault="00A7241A" w:rsidP="00A7241A">
      <w:pPr>
        <w:pStyle w:val="a4"/>
      </w:pPr>
      <w:proofErr w:type="gramStart"/>
      <w:r w:rsidRPr="000216BD">
        <w:rPr>
          <w:rStyle w:val="af6"/>
        </w:rPr>
        <w:t>public</w:t>
      </w:r>
      <w:proofErr w:type="gramEnd"/>
      <w:r w:rsidRPr="000216BD">
        <w:rPr>
          <w:rStyle w:val="af6"/>
        </w:rPr>
        <w:t xml:space="preserve"> class</w:t>
      </w:r>
      <w:r w:rsidRPr="00A7241A">
        <w:t xml:space="preserve"> </w:t>
      </w:r>
      <w:r w:rsidRPr="000216BD">
        <w:rPr>
          <w:rStyle w:val="af5"/>
        </w:rPr>
        <w:t>AgentTemplateSelector</w:t>
      </w:r>
      <w:r w:rsidRPr="00A7241A">
        <w:t xml:space="preserve"> : </w:t>
      </w:r>
      <w:r w:rsidRPr="000216BD">
        <w:rPr>
          <w:rStyle w:val="af5"/>
        </w:rPr>
        <w:t>DataTemplateSelector</w:t>
      </w:r>
    </w:p>
    <w:p w:rsidR="00A7241A" w:rsidRPr="00A7241A" w:rsidRDefault="00A7241A" w:rsidP="00A7241A">
      <w:pPr>
        <w:pStyle w:val="a4"/>
      </w:pPr>
      <w:r w:rsidRPr="00A7241A">
        <w:t>{</w:t>
      </w:r>
    </w:p>
    <w:p w:rsidR="00A7241A" w:rsidRPr="00A7241A" w:rsidRDefault="00A7241A" w:rsidP="00A7241A">
      <w:pPr>
        <w:pStyle w:val="a4"/>
      </w:pPr>
      <w:r w:rsidRPr="00A7241A">
        <w:t xml:space="preserve">    </w:t>
      </w:r>
      <w:proofErr w:type="gramStart"/>
      <w:r w:rsidRPr="000216BD">
        <w:rPr>
          <w:rStyle w:val="af6"/>
        </w:rPr>
        <w:t>public</w:t>
      </w:r>
      <w:proofErr w:type="gramEnd"/>
      <w:r w:rsidRPr="00A7241A">
        <w:t xml:space="preserve"> </w:t>
      </w:r>
      <w:r w:rsidRPr="000216BD">
        <w:rPr>
          <w:rStyle w:val="af5"/>
        </w:rPr>
        <w:t>DataTemplate</w:t>
      </w:r>
      <w:r w:rsidRPr="00A7241A">
        <w:t xml:space="preserve"> NormalTemplate { </w:t>
      </w:r>
      <w:r w:rsidRPr="000216BD">
        <w:rPr>
          <w:rStyle w:val="af6"/>
        </w:rPr>
        <w:t>get</w:t>
      </w:r>
      <w:r w:rsidRPr="00A7241A">
        <w:t xml:space="preserve">; </w:t>
      </w:r>
      <w:r w:rsidRPr="000216BD">
        <w:rPr>
          <w:rStyle w:val="af6"/>
        </w:rPr>
        <w:t>set</w:t>
      </w:r>
      <w:r w:rsidRPr="00A7241A">
        <w:t>; }</w:t>
      </w:r>
    </w:p>
    <w:p w:rsidR="00A7241A" w:rsidRPr="00A7241A" w:rsidRDefault="00A7241A" w:rsidP="00A7241A">
      <w:pPr>
        <w:pStyle w:val="a4"/>
      </w:pPr>
      <w:r w:rsidRPr="00A7241A">
        <w:t xml:space="preserve">    </w:t>
      </w:r>
      <w:proofErr w:type="gramStart"/>
      <w:r w:rsidRPr="000216BD">
        <w:rPr>
          <w:rStyle w:val="af6"/>
        </w:rPr>
        <w:t>public</w:t>
      </w:r>
      <w:proofErr w:type="gramEnd"/>
      <w:r w:rsidRPr="00A7241A">
        <w:t xml:space="preserve"> </w:t>
      </w:r>
      <w:r w:rsidRPr="000216BD">
        <w:rPr>
          <w:rStyle w:val="af5"/>
        </w:rPr>
        <w:t>DataTemplate</w:t>
      </w:r>
      <w:r w:rsidRPr="00A7241A">
        <w:t xml:space="preserve"> AgentTemplate { </w:t>
      </w:r>
      <w:r w:rsidRPr="000216BD">
        <w:rPr>
          <w:rStyle w:val="af6"/>
        </w:rPr>
        <w:t>get</w:t>
      </w:r>
      <w:r w:rsidRPr="00A7241A">
        <w:t xml:space="preserve">; </w:t>
      </w:r>
      <w:r w:rsidRPr="000216BD">
        <w:rPr>
          <w:rStyle w:val="af6"/>
        </w:rPr>
        <w:t>set</w:t>
      </w:r>
      <w:r w:rsidRPr="00A7241A">
        <w:t>; }</w:t>
      </w:r>
    </w:p>
    <w:p w:rsidR="00A7241A" w:rsidRPr="00A7241A" w:rsidRDefault="00A7241A" w:rsidP="00A7241A">
      <w:pPr>
        <w:pStyle w:val="a4"/>
      </w:pPr>
    </w:p>
    <w:p w:rsidR="00A7241A" w:rsidRPr="00A7241A" w:rsidRDefault="00A7241A" w:rsidP="00A7241A">
      <w:pPr>
        <w:pStyle w:val="a4"/>
      </w:pPr>
      <w:r w:rsidRPr="00A7241A">
        <w:t xml:space="preserve">    </w:t>
      </w:r>
      <w:proofErr w:type="gramStart"/>
      <w:r w:rsidRPr="000216BD">
        <w:rPr>
          <w:rStyle w:val="af6"/>
        </w:rPr>
        <w:t>public</w:t>
      </w:r>
      <w:proofErr w:type="gramEnd"/>
      <w:r w:rsidRPr="000216BD">
        <w:rPr>
          <w:rStyle w:val="af6"/>
        </w:rPr>
        <w:t xml:space="preserve"> override</w:t>
      </w:r>
      <w:r w:rsidRPr="00A7241A">
        <w:t xml:space="preserve"> </w:t>
      </w:r>
      <w:r w:rsidRPr="000216BD">
        <w:rPr>
          <w:rStyle w:val="af5"/>
        </w:rPr>
        <w:t>DataTemplate</w:t>
      </w:r>
      <w:r w:rsidRPr="00A7241A">
        <w:t xml:space="preserve"> SelectTemplate(</w:t>
      </w:r>
      <w:r w:rsidRPr="000216BD">
        <w:rPr>
          <w:rStyle w:val="af6"/>
        </w:rPr>
        <w:t>object</w:t>
      </w:r>
      <w:r w:rsidRPr="00A7241A">
        <w:t xml:space="preserve"> item,</w:t>
      </w:r>
    </w:p>
    <w:p w:rsidR="00A7241A" w:rsidRPr="00A7241A" w:rsidRDefault="00A7241A" w:rsidP="00A7241A">
      <w:pPr>
        <w:pStyle w:val="a4"/>
      </w:pPr>
      <w:r w:rsidRPr="00A7241A">
        <w:t xml:space="preserve">    </w:t>
      </w:r>
      <w:r w:rsidRPr="00FF122A">
        <w:t xml:space="preserve"> </w:t>
      </w:r>
      <w:r w:rsidRPr="00A7241A">
        <w:t xml:space="preserve">                                  </w:t>
      </w:r>
      <w:r w:rsidRPr="000216BD">
        <w:rPr>
          <w:rStyle w:val="af5"/>
        </w:rPr>
        <w:t>DependencyObject</w:t>
      </w:r>
      <w:r w:rsidRPr="00A7241A">
        <w:t xml:space="preserve"> container)</w:t>
      </w:r>
    </w:p>
    <w:p w:rsidR="00A7241A" w:rsidRPr="00A7241A" w:rsidRDefault="00A7241A" w:rsidP="00A7241A">
      <w:pPr>
        <w:pStyle w:val="a4"/>
      </w:pPr>
      <w:r w:rsidRPr="00A7241A">
        <w:t xml:space="preserve">   </w:t>
      </w:r>
      <w:r w:rsidRPr="00754C7F">
        <w:t xml:space="preserve"> </w:t>
      </w:r>
      <w:r w:rsidRPr="00A7241A">
        <w:t>{</w:t>
      </w:r>
    </w:p>
    <w:p w:rsidR="00A7241A" w:rsidRPr="00A7241A" w:rsidRDefault="00A7241A" w:rsidP="00A7241A">
      <w:pPr>
        <w:pStyle w:val="a4"/>
      </w:pPr>
      <w:r w:rsidRPr="00A7241A">
        <w:t xml:space="preserve">        </w:t>
      </w:r>
      <w:proofErr w:type="gramStart"/>
      <w:r w:rsidRPr="000216BD">
        <w:rPr>
          <w:rStyle w:val="af6"/>
        </w:rPr>
        <w:t>var</w:t>
      </w:r>
      <w:proofErr w:type="gramEnd"/>
      <w:r w:rsidRPr="00A7241A">
        <w:t xml:space="preserve"> person = item </w:t>
      </w:r>
      <w:r w:rsidRPr="000216BD">
        <w:rPr>
          <w:rStyle w:val="af6"/>
        </w:rPr>
        <w:t>as</w:t>
      </w:r>
      <w:r w:rsidRPr="00A7241A">
        <w:t xml:space="preserve"> </w:t>
      </w:r>
      <w:r w:rsidRPr="000216BD">
        <w:rPr>
          <w:rStyle w:val="af5"/>
        </w:rPr>
        <w:t>Person</w:t>
      </w:r>
      <w:r w:rsidRPr="00A7241A">
        <w:t>;</w:t>
      </w:r>
    </w:p>
    <w:p w:rsidR="00A7241A" w:rsidRPr="00FF122A" w:rsidRDefault="00A7241A" w:rsidP="00A7241A">
      <w:pPr>
        <w:pStyle w:val="a4"/>
      </w:pPr>
      <w:r w:rsidRPr="00A7241A">
        <w:t xml:space="preserve">        </w:t>
      </w:r>
      <w:proofErr w:type="gramStart"/>
      <w:r w:rsidRPr="000216BD">
        <w:rPr>
          <w:rStyle w:val="af6"/>
        </w:rPr>
        <w:t>return</w:t>
      </w:r>
      <w:proofErr w:type="gramEnd"/>
      <w:r w:rsidRPr="00A7241A">
        <w:t xml:space="preserve"> person == </w:t>
      </w:r>
      <w:r w:rsidRPr="000216BD">
        <w:rPr>
          <w:rStyle w:val="af6"/>
        </w:rPr>
        <w:t>null</w:t>
      </w:r>
      <w:r w:rsidRPr="00A7241A">
        <w:t xml:space="preserve"> ? </w:t>
      </w:r>
      <w:proofErr w:type="gramStart"/>
      <w:r w:rsidRPr="000216BD">
        <w:rPr>
          <w:rStyle w:val="af6"/>
        </w:rPr>
        <w:t>null</w:t>
      </w:r>
      <w:r w:rsidRPr="00A7241A">
        <w:t xml:space="preserve"> :</w:t>
      </w:r>
      <w:proofErr w:type="gramEnd"/>
    </w:p>
    <w:p w:rsidR="000216BD" w:rsidRPr="000216BD" w:rsidRDefault="00A7241A" w:rsidP="00A7241A">
      <w:pPr>
        <w:pStyle w:val="a4"/>
      </w:pPr>
      <w:r w:rsidRPr="000216BD">
        <w:t xml:space="preserve">             </w:t>
      </w:r>
      <w:r w:rsidR="000216BD" w:rsidRPr="00FF122A">
        <w:t xml:space="preserve">    </w:t>
      </w:r>
      <w:r w:rsidRPr="00A7241A">
        <w:t>(person.Name.StartsWith(</w:t>
      </w:r>
      <w:r w:rsidRPr="000216BD">
        <w:rPr>
          <w:rStyle w:val="af7"/>
        </w:rPr>
        <w:t>"Agent"</w:t>
      </w:r>
      <w:r w:rsidRPr="00A7241A">
        <w:t xml:space="preserve">) ? </w:t>
      </w:r>
      <w:r>
        <w:t>AgentTemplate :</w:t>
      </w:r>
    </w:p>
    <w:p w:rsidR="00A7241A" w:rsidRPr="00FF122A" w:rsidRDefault="000216BD" w:rsidP="00A7241A">
      <w:pPr>
        <w:pStyle w:val="a4"/>
      </w:pPr>
      <w:r w:rsidRPr="00FF122A">
        <w:t xml:space="preserve">                                                   </w:t>
      </w:r>
      <w:r w:rsidR="00A7241A" w:rsidRPr="00FF122A">
        <w:t xml:space="preserve"> </w:t>
      </w:r>
      <w:r w:rsidR="00A7241A">
        <w:t>NormalTemplate</w:t>
      </w:r>
      <w:r w:rsidR="00A7241A" w:rsidRPr="00FF122A">
        <w:t>);</w:t>
      </w:r>
    </w:p>
    <w:p w:rsidR="00A7241A" w:rsidRPr="00FF122A" w:rsidRDefault="00A7241A" w:rsidP="00A7241A">
      <w:pPr>
        <w:pStyle w:val="a4"/>
      </w:pPr>
      <w:r w:rsidRPr="00FF122A">
        <w:t xml:space="preserve">    }</w:t>
      </w:r>
    </w:p>
    <w:p w:rsidR="004B1297" w:rsidRPr="00FF122A" w:rsidRDefault="00A7241A" w:rsidP="00A7241A">
      <w:pPr>
        <w:pStyle w:val="a4"/>
      </w:pPr>
      <w:r w:rsidRPr="00FF122A">
        <w:t>}</w:t>
      </w:r>
    </w:p>
    <w:p w:rsidR="00A7241A" w:rsidRPr="00FF122A" w:rsidRDefault="00A7241A" w:rsidP="00A7241A">
      <w:pPr>
        <w:pStyle w:val="a4"/>
      </w:pPr>
    </w:p>
    <w:p w:rsidR="00A7241A" w:rsidRPr="00FF122A" w:rsidRDefault="00A7241A" w:rsidP="00A7241A">
      <w:pPr>
        <w:pStyle w:val="a4"/>
        <w:rPr>
          <w:rStyle w:val="af4"/>
          <w:lang w:val="en-US"/>
        </w:rPr>
      </w:pPr>
      <w:proofErr w:type="gramStart"/>
      <w:r w:rsidRPr="00FF122A">
        <w:rPr>
          <w:rStyle w:val="af4"/>
          <w:lang w:val="en-US"/>
        </w:rPr>
        <w:t>&lt;!--</w:t>
      </w:r>
      <w:proofErr w:type="gramEnd"/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описание</w:t>
      </w:r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шаблонов</w:t>
      </w:r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данных</w:t>
      </w:r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в</w:t>
      </w:r>
      <w:r w:rsidRPr="00FF122A">
        <w:rPr>
          <w:rStyle w:val="af4"/>
          <w:lang w:val="en-US"/>
        </w:rPr>
        <w:t xml:space="preserve"> </w:t>
      </w:r>
      <w:r w:rsidRPr="000216BD">
        <w:rPr>
          <w:rStyle w:val="af4"/>
        </w:rPr>
        <w:t>ресурсах</w:t>
      </w:r>
      <w:r w:rsidRPr="00FF122A">
        <w:rPr>
          <w:rStyle w:val="af4"/>
          <w:lang w:val="en-US"/>
        </w:rPr>
        <w:t xml:space="preserve"> --&gt;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>&lt;</w:t>
      </w:r>
      <w:r w:rsidRPr="000216BD">
        <w:rPr>
          <w:rStyle w:val="af7"/>
        </w:rPr>
        <w:t>Window.Resources</w:t>
      </w:r>
      <w:r w:rsidRPr="000216BD">
        <w:rPr>
          <w:rStyle w:val="af6"/>
        </w:rPr>
        <w:t>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&lt;</w:t>
      </w:r>
      <w:r w:rsidRPr="000216BD">
        <w:rPr>
          <w:rStyle w:val="af7"/>
        </w:rPr>
        <w:t>DataTemplate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x</w:t>
      </w:r>
      <w:proofErr w:type="gramStart"/>
      <w:r w:rsidRPr="000216BD">
        <w:rPr>
          <w:rStyle w:val="XML"/>
        </w:rPr>
        <w:t>:Key</w:t>
      </w:r>
      <w:proofErr w:type="gramEnd"/>
      <w:r w:rsidRPr="000216BD">
        <w:rPr>
          <w:rStyle w:val="af6"/>
        </w:rPr>
        <w:t>="normal"&gt;</w:t>
      </w:r>
    </w:p>
    <w:p w:rsidR="000216BD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&lt;</w:t>
      </w:r>
      <w:r w:rsidRPr="000216BD">
        <w:rPr>
          <w:rStyle w:val="af7"/>
        </w:rPr>
        <w:t>Border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Width</w:t>
      </w:r>
      <w:r w:rsidRPr="000216BD">
        <w:rPr>
          <w:rStyle w:val="af6"/>
        </w:rPr>
        <w:t xml:space="preserve">="170" </w:t>
      </w:r>
      <w:r w:rsidRPr="000216BD">
        <w:rPr>
          <w:rStyle w:val="XML"/>
        </w:rPr>
        <w:t>BorderBrush</w:t>
      </w:r>
      <w:r w:rsidRPr="000216BD">
        <w:rPr>
          <w:rStyle w:val="af6"/>
        </w:rPr>
        <w:t xml:space="preserve">="Blue" </w:t>
      </w:r>
      <w:r w:rsidRPr="000216BD">
        <w:rPr>
          <w:rStyle w:val="XML"/>
        </w:rPr>
        <w:t>BorderThickness</w:t>
      </w:r>
      <w:r w:rsidRPr="000216BD">
        <w:rPr>
          <w:rStyle w:val="af6"/>
        </w:rPr>
        <w:t>="1"</w:t>
      </w:r>
    </w:p>
    <w:p w:rsidR="00A7241A" w:rsidRPr="000216BD" w:rsidRDefault="000216BD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               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CornerRadius</w:t>
      </w:r>
      <w:r w:rsidR="00A7241A" w:rsidRPr="000216BD">
        <w:rPr>
          <w:rStyle w:val="af6"/>
        </w:rPr>
        <w:t xml:space="preserve">="2" </w:t>
      </w:r>
      <w:r w:rsidR="00A7241A" w:rsidRPr="000216BD">
        <w:rPr>
          <w:rStyle w:val="XML"/>
        </w:rPr>
        <w:t>Padding</w:t>
      </w:r>
      <w:r w:rsidR="00A7241A" w:rsidRPr="000216BD">
        <w:rPr>
          <w:rStyle w:val="af6"/>
        </w:rPr>
        <w:t xml:space="preserve">="3" </w:t>
      </w:r>
      <w:r w:rsidR="00A7241A" w:rsidRPr="000216BD">
        <w:rPr>
          <w:rStyle w:val="XML"/>
        </w:rPr>
        <w:t>Margin</w:t>
      </w:r>
      <w:r w:rsidR="00A7241A" w:rsidRPr="000216BD">
        <w:rPr>
          <w:rStyle w:val="af6"/>
        </w:rPr>
        <w:t>="3"&gt;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&lt;</w:t>
      </w:r>
      <w:r w:rsidRPr="000216BD">
        <w:rPr>
          <w:rStyle w:val="af7"/>
        </w:rPr>
        <w:t>StackPanel</w:t>
      </w:r>
      <w:r w:rsidRPr="000216BD">
        <w:rPr>
          <w:rStyle w:val="af6"/>
        </w:rPr>
        <w:t>&gt;</w:t>
      </w:r>
    </w:p>
    <w:p w:rsidR="000216BD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&lt;</w:t>
      </w:r>
      <w:r w:rsidRPr="000216BD">
        <w:rPr>
          <w:rStyle w:val="af7"/>
        </w:rPr>
        <w:t>TextBlock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FontSize</w:t>
      </w:r>
      <w:r w:rsidRPr="000216BD">
        <w:rPr>
          <w:rStyle w:val="af6"/>
        </w:rPr>
        <w:t xml:space="preserve">="12" </w:t>
      </w:r>
      <w:r w:rsidRPr="000216BD">
        <w:rPr>
          <w:rStyle w:val="XML"/>
        </w:rPr>
        <w:t>FontWeight</w:t>
      </w:r>
      <w:r w:rsidRPr="000216BD">
        <w:rPr>
          <w:rStyle w:val="af6"/>
        </w:rPr>
        <w:t>="Bold"</w:t>
      </w:r>
    </w:p>
    <w:p w:rsidR="00A7241A" w:rsidRPr="000216BD" w:rsidRDefault="000216BD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          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Text</w:t>
      </w:r>
      <w:r w:rsidR="00A7241A" w:rsidRPr="000216BD">
        <w:rPr>
          <w:rStyle w:val="af6"/>
        </w:rPr>
        <w:t>="{</w:t>
      </w:r>
      <w:r w:rsidR="00A7241A" w:rsidRPr="000216BD">
        <w:rPr>
          <w:rStyle w:val="af7"/>
        </w:rPr>
        <w:t>Binding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Name</w:t>
      </w:r>
      <w:r w:rsidR="00A7241A" w:rsidRPr="000216BD">
        <w:rPr>
          <w:rStyle w:val="af6"/>
        </w:rPr>
        <w:t>}" /&gt;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&lt;</w:t>
      </w:r>
      <w:r w:rsidRPr="000216BD">
        <w:rPr>
          <w:rStyle w:val="af7"/>
        </w:rPr>
        <w:t>TextBlock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Text</w:t>
      </w:r>
      <w:r w:rsidRPr="000216BD">
        <w:rPr>
          <w:rStyle w:val="af6"/>
        </w:rPr>
        <w:t>="{</w:t>
      </w:r>
      <w:r w:rsidRPr="000216BD">
        <w:rPr>
          <w:rStyle w:val="af7"/>
        </w:rPr>
        <w:t>Binding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Age</w:t>
      </w:r>
      <w:r w:rsidRPr="000216BD">
        <w:rPr>
          <w:rStyle w:val="af6"/>
        </w:rPr>
        <w:t>}" /&gt;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&lt;/</w:t>
      </w:r>
      <w:r w:rsidRPr="000216BD">
        <w:rPr>
          <w:rStyle w:val="af7"/>
        </w:rPr>
        <w:t>StackPanel</w:t>
      </w:r>
      <w:r w:rsidRPr="000216BD">
        <w:rPr>
          <w:rStyle w:val="af6"/>
        </w:rPr>
        <w:t>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&lt;/</w:t>
      </w:r>
      <w:r w:rsidRPr="000216BD">
        <w:rPr>
          <w:rStyle w:val="af7"/>
        </w:rPr>
        <w:t>Border</w:t>
      </w:r>
      <w:r w:rsidRPr="000216BD">
        <w:rPr>
          <w:rStyle w:val="af6"/>
        </w:rPr>
        <w:t>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&lt;/</w:t>
      </w:r>
      <w:r w:rsidRPr="000216BD">
        <w:rPr>
          <w:rStyle w:val="af7"/>
        </w:rPr>
        <w:t>DataTemplate</w:t>
      </w:r>
      <w:r w:rsidRPr="000216BD">
        <w:rPr>
          <w:rStyle w:val="af6"/>
        </w:rPr>
        <w:t>&gt;</w:t>
      </w:r>
    </w:p>
    <w:p w:rsidR="00A7241A" w:rsidRPr="000216BD" w:rsidRDefault="00A7241A" w:rsidP="00A7241A">
      <w:pPr>
        <w:pStyle w:val="a4"/>
        <w:rPr>
          <w:rStyle w:val="af6"/>
        </w:rPr>
      </w:pP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&lt;</w:t>
      </w:r>
      <w:r w:rsidRPr="000216BD">
        <w:rPr>
          <w:rStyle w:val="af7"/>
        </w:rPr>
        <w:t>DataTemplate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x</w:t>
      </w:r>
      <w:proofErr w:type="gramStart"/>
      <w:r w:rsidRPr="000216BD">
        <w:rPr>
          <w:rStyle w:val="XML"/>
        </w:rPr>
        <w:t>:Key</w:t>
      </w:r>
      <w:proofErr w:type="gramEnd"/>
      <w:r w:rsidRPr="000216BD">
        <w:rPr>
          <w:rStyle w:val="af6"/>
        </w:rPr>
        <w:t>="agent"&gt;</w:t>
      </w:r>
    </w:p>
    <w:p w:rsidR="000216BD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&lt;</w:t>
      </w:r>
      <w:r w:rsidRPr="000216BD">
        <w:rPr>
          <w:rStyle w:val="af7"/>
        </w:rPr>
        <w:t>Border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Width</w:t>
      </w:r>
      <w:r w:rsidRPr="000216BD">
        <w:rPr>
          <w:rStyle w:val="af6"/>
        </w:rPr>
        <w:t xml:space="preserve">="170" </w:t>
      </w:r>
      <w:r w:rsidRPr="000216BD">
        <w:rPr>
          <w:rStyle w:val="XML"/>
        </w:rPr>
        <w:t>BorderBrush</w:t>
      </w:r>
      <w:r w:rsidRPr="000216BD">
        <w:rPr>
          <w:rStyle w:val="af6"/>
        </w:rPr>
        <w:t xml:space="preserve">="Red" </w:t>
      </w:r>
      <w:r w:rsidRPr="000216BD">
        <w:rPr>
          <w:rStyle w:val="XML"/>
        </w:rPr>
        <w:t>BorderThickness</w:t>
      </w:r>
      <w:r w:rsidRPr="000216BD">
        <w:rPr>
          <w:rStyle w:val="af6"/>
        </w:rPr>
        <w:t>="3"</w:t>
      </w:r>
    </w:p>
    <w:p w:rsidR="00A7241A" w:rsidRPr="000216BD" w:rsidRDefault="000216BD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               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CornerRadius</w:t>
      </w:r>
      <w:r w:rsidR="00A7241A" w:rsidRPr="000216BD">
        <w:rPr>
          <w:rStyle w:val="af6"/>
        </w:rPr>
        <w:t xml:space="preserve">="2" </w:t>
      </w:r>
      <w:r w:rsidR="00A7241A" w:rsidRPr="000216BD">
        <w:rPr>
          <w:rStyle w:val="XML"/>
        </w:rPr>
        <w:t>Padding</w:t>
      </w:r>
      <w:r w:rsidR="00A7241A" w:rsidRPr="000216BD">
        <w:rPr>
          <w:rStyle w:val="af6"/>
        </w:rPr>
        <w:t xml:space="preserve">="3" </w:t>
      </w:r>
      <w:r w:rsidR="00A7241A" w:rsidRPr="000216BD">
        <w:rPr>
          <w:rStyle w:val="XML"/>
        </w:rPr>
        <w:t>Margin</w:t>
      </w:r>
      <w:r w:rsidR="00A7241A" w:rsidRPr="000216BD">
        <w:rPr>
          <w:rStyle w:val="af6"/>
        </w:rPr>
        <w:t>="3"&gt;</w:t>
      </w:r>
    </w:p>
    <w:p w:rsidR="000216BD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&lt;</w:t>
      </w:r>
      <w:r w:rsidRPr="000216BD">
        <w:rPr>
          <w:rStyle w:val="af7"/>
        </w:rPr>
        <w:t>TextBlock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FontSize</w:t>
      </w:r>
      <w:r w:rsidRPr="000216BD">
        <w:rPr>
          <w:rStyle w:val="af6"/>
        </w:rPr>
        <w:t xml:space="preserve">="16" </w:t>
      </w:r>
      <w:r w:rsidRPr="000216BD">
        <w:rPr>
          <w:rStyle w:val="XML"/>
        </w:rPr>
        <w:t>FontWeight</w:t>
      </w:r>
      <w:r w:rsidRPr="000216BD">
        <w:rPr>
          <w:rStyle w:val="af6"/>
        </w:rPr>
        <w:t>="Bold"</w:t>
      </w:r>
    </w:p>
    <w:p w:rsidR="00A7241A" w:rsidRPr="000216BD" w:rsidRDefault="000216BD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        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Text</w:t>
      </w:r>
      <w:r w:rsidR="00A7241A" w:rsidRPr="000216BD">
        <w:rPr>
          <w:rStyle w:val="af6"/>
        </w:rPr>
        <w:t>="{</w:t>
      </w:r>
      <w:r w:rsidR="00A7241A" w:rsidRPr="000216BD">
        <w:rPr>
          <w:rStyle w:val="af7"/>
        </w:rPr>
        <w:t>Binding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Name</w:t>
      </w:r>
      <w:r w:rsidR="00A7241A" w:rsidRPr="000216BD">
        <w:rPr>
          <w:rStyle w:val="af6"/>
        </w:rPr>
        <w:t>}" /&gt;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&lt;/</w:t>
      </w:r>
      <w:r w:rsidRPr="000216BD">
        <w:rPr>
          <w:rStyle w:val="af7"/>
        </w:rPr>
        <w:t>Border</w:t>
      </w:r>
      <w:r w:rsidRPr="000216BD">
        <w:rPr>
          <w:rStyle w:val="af6"/>
        </w:rPr>
        <w:t>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&lt;/</w:t>
      </w:r>
      <w:r w:rsidRPr="000216BD">
        <w:rPr>
          <w:rStyle w:val="af7"/>
        </w:rPr>
        <w:t>DataTemplate</w:t>
      </w:r>
      <w:r w:rsidRPr="000216BD">
        <w:rPr>
          <w:rStyle w:val="af6"/>
        </w:rPr>
        <w:t>&gt;</w:t>
      </w:r>
    </w:p>
    <w:p w:rsidR="00A7241A" w:rsidRPr="00FF122A" w:rsidRDefault="00A7241A" w:rsidP="00A7241A">
      <w:pPr>
        <w:pStyle w:val="a4"/>
        <w:rPr>
          <w:rStyle w:val="af6"/>
          <w:lang w:val="ru-RU"/>
        </w:rPr>
      </w:pPr>
      <w:r w:rsidRPr="00FF122A">
        <w:rPr>
          <w:rStyle w:val="af6"/>
          <w:lang w:val="ru-RU"/>
        </w:rPr>
        <w:t>&lt;/</w:t>
      </w:r>
      <w:r w:rsidRPr="000216BD">
        <w:rPr>
          <w:rStyle w:val="af7"/>
        </w:rPr>
        <w:t>Window</w:t>
      </w:r>
      <w:r w:rsidRPr="00FF122A">
        <w:rPr>
          <w:rStyle w:val="af7"/>
          <w:lang w:val="ru-RU"/>
        </w:rPr>
        <w:t>.</w:t>
      </w:r>
      <w:r w:rsidRPr="000216BD">
        <w:rPr>
          <w:rStyle w:val="af7"/>
        </w:rPr>
        <w:t>Resources</w:t>
      </w:r>
      <w:r w:rsidRPr="00FF122A">
        <w:rPr>
          <w:rStyle w:val="af6"/>
          <w:lang w:val="ru-RU"/>
        </w:rPr>
        <w:t>&gt;</w:t>
      </w:r>
    </w:p>
    <w:p w:rsidR="004B1297" w:rsidRPr="00FF122A" w:rsidRDefault="004B1297" w:rsidP="00A7241A">
      <w:pPr>
        <w:pStyle w:val="a4"/>
        <w:rPr>
          <w:lang w:val="ru-RU"/>
        </w:rPr>
      </w:pPr>
    </w:p>
    <w:p w:rsidR="00A7241A" w:rsidRPr="000216BD" w:rsidRDefault="00A7241A" w:rsidP="00A7241A">
      <w:pPr>
        <w:pStyle w:val="a4"/>
        <w:rPr>
          <w:rStyle w:val="af4"/>
        </w:rPr>
      </w:pPr>
      <w:proofErr w:type="gramStart"/>
      <w:r w:rsidRPr="000216BD">
        <w:rPr>
          <w:rStyle w:val="af4"/>
        </w:rPr>
        <w:t>&lt;!--</w:t>
      </w:r>
      <w:proofErr w:type="gramEnd"/>
      <w:r w:rsidRPr="000216BD">
        <w:rPr>
          <w:rStyle w:val="af4"/>
        </w:rPr>
        <w:t xml:space="preserve"> настройка ListBox для использования шаблонов данных --&gt;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>&lt;</w:t>
      </w:r>
      <w:r w:rsidRPr="000216BD">
        <w:rPr>
          <w:rStyle w:val="af7"/>
        </w:rPr>
        <w:t>ListBox</w:t>
      </w:r>
      <w:r w:rsidRPr="000216BD">
        <w:rPr>
          <w:rStyle w:val="af6"/>
        </w:rPr>
        <w:t xml:space="preserve"> </w:t>
      </w:r>
      <w:r w:rsidRPr="000216BD">
        <w:rPr>
          <w:rStyle w:val="XML"/>
        </w:rPr>
        <w:t>Name</w:t>
      </w:r>
      <w:r w:rsidRPr="000216BD">
        <w:rPr>
          <w:rStyle w:val="af6"/>
        </w:rPr>
        <w:t xml:space="preserve">="lst" </w:t>
      </w:r>
      <w:r w:rsidRPr="000216BD">
        <w:rPr>
          <w:rStyle w:val="XML"/>
        </w:rPr>
        <w:t>Width</w:t>
      </w:r>
      <w:r w:rsidRPr="000216BD">
        <w:rPr>
          <w:rStyle w:val="af6"/>
        </w:rPr>
        <w:t>="200"&gt;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&lt;</w:t>
      </w:r>
      <w:r w:rsidRPr="000216BD">
        <w:rPr>
          <w:rStyle w:val="af7"/>
        </w:rPr>
        <w:t>ListBox.ItemTemplateSelector</w:t>
      </w:r>
      <w:r w:rsidRPr="000216BD">
        <w:rPr>
          <w:rStyle w:val="af6"/>
        </w:rPr>
        <w:t>&gt;</w:t>
      </w:r>
    </w:p>
    <w:p w:rsidR="000216BD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&lt;</w:t>
      </w:r>
      <w:r w:rsidRPr="000216BD">
        <w:rPr>
          <w:rStyle w:val="af7"/>
        </w:rPr>
        <w:t>WpfLists</w:t>
      </w:r>
      <w:proofErr w:type="gramStart"/>
      <w:r w:rsidRPr="000216BD">
        <w:rPr>
          <w:rStyle w:val="af7"/>
        </w:rPr>
        <w:t>:AgentTemplateSelector</w:t>
      </w:r>
      <w:proofErr w:type="gramEnd"/>
    </w:p>
    <w:p w:rsidR="000216BD" w:rsidRPr="000216BD" w:rsidRDefault="000216BD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      </w:t>
      </w:r>
      <w:r w:rsidR="00A7241A" w:rsidRPr="000216BD">
        <w:rPr>
          <w:rStyle w:val="XML"/>
        </w:rPr>
        <w:t>NormalTemplate</w:t>
      </w:r>
      <w:r w:rsidR="00A7241A" w:rsidRPr="000216BD">
        <w:rPr>
          <w:rStyle w:val="af6"/>
        </w:rPr>
        <w:t>="{</w:t>
      </w:r>
      <w:r w:rsidR="00A7241A" w:rsidRPr="000216BD">
        <w:rPr>
          <w:rStyle w:val="af7"/>
        </w:rPr>
        <w:t>StaticResource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normal</w:t>
      </w:r>
      <w:r w:rsidR="00A7241A" w:rsidRPr="000216BD">
        <w:rPr>
          <w:rStyle w:val="af6"/>
        </w:rPr>
        <w:t>}"</w:t>
      </w:r>
    </w:p>
    <w:p w:rsidR="00A7241A" w:rsidRPr="000216BD" w:rsidRDefault="000216BD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           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AgentTemplate</w:t>
      </w:r>
      <w:r w:rsidR="00A7241A" w:rsidRPr="000216BD">
        <w:rPr>
          <w:rStyle w:val="af6"/>
        </w:rPr>
        <w:t>="{</w:t>
      </w:r>
      <w:r w:rsidR="00A7241A" w:rsidRPr="000216BD">
        <w:rPr>
          <w:rStyle w:val="af7"/>
        </w:rPr>
        <w:t>StaticResource</w:t>
      </w:r>
      <w:r w:rsidR="00A7241A" w:rsidRPr="000216BD">
        <w:rPr>
          <w:rStyle w:val="af6"/>
        </w:rPr>
        <w:t xml:space="preserve"> </w:t>
      </w:r>
      <w:r w:rsidR="00A7241A" w:rsidRPr="000216BD">
        <w:rPr>
          <w:rStyle w:val="XML"/>
        </w:rPr>
        <w:t>agent</w:t>
      </w:r>
      <w:r w:rsidR="00A7241A" w:rsidRPr="000216BD">
        <w:rPr>
          <w:rStyle w:val="af6"/>
        </w:rPr>
        <w:t>}" /&gt;</w:t>
      </w:r>
    </w:p>
    <w:p w:rsidR="00A7241A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 xml:space="preserve">  &lt;/</w:t>
      </w:r>
      <w:r w:rsidRPr="000216BD">
        <w:rPr>
          <w:rStyle w:val="af7"/>
        </w:rPr>
        <w:t>ListBox.ItemTemplateSelector</w:t>
      </w:r>
      <w:r w:rsidRPr="000216BD">
        <w:rPr>
          <w:rStyle w:val="af6"/>
        </w:rPr>
        <w:t>&gt;</w:t>
      </w:r>
    </w:p>
    <w:p w:rsidR="004B1297" w:rsidRPr="000216BD" w:rsidRDefault="00A7241A" w:rsidP="00A7241A">
      <w:pPr>
        <w:pStyle w:val="a4"/>
        <w:rPr>
          <w:rStyle w:val="af6"/>
        </w:rPr>
      </w:pPr>
      <w:r w:rsidRPr="000216BD">
        <w:rPr>
          <w:rStyle w:val="af6"/>
        </w:rPr>
        <w:t>&lt;/</w:t>
      </w:r>
      <w:r w:rsidRPr="000216BD">
        <w:rPr>
          <w:rStyle w:val="af7"/>
        </w:rPr>
        <w:t>ListBox</w:t>
      </w:r>
      <w:r w:rsidRPr="000216BD">
        <w:rPr>
          <w:rStyle w:val="af6"/>
        </w:rPr>
        <w:t>&gt;</w:t>
      </w:r>
    </w:p>
    <w:p w:rsidR="00A7241A" w:rsidRPr="00D97C49" w:rsidRDefault="00A7241A" w:rsidP="00A7241A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24765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TemplateSelecto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1A" w:rsidRDefault="00A7241A" w:rsidP="00A7241A">
      <w:pPr>
        <w:pStyle w:val="af"/>
      </w:pPr>
      <w:r>
        <w:t>Рис</w:t>
      </w:r>
      <w:r w:rsidRPr="00A7241A">
        <w:t xml:space="preserve">. </w:t>
      </w:r>
      <w:r>
        <w:t>51</w:t>
      </w:r>
      <w:r w:rsidRPr="00A7241A">
        <w:t xml:space="preserve">. </w:t>
      </w:r>
      <w:r>
        <w:t>Список с шаблонами данных.</w:t>
      </w:r>
    </w:p>
    <w:p w:rsidR="00FF122A" w:rsidRDefault="00FF122A" w:rsidP="00FF122A">
      <w:r>
        <w:t xml:space="preserve">Стили элемента, шаблоны данных и селекторы дают достаточный контроль над всеми аспектами представления элемента. Однако они не позволяют изменить организацию элементов относительно друг друга. Независимо от того, какие шаблоны и стили применяются, </w:t>
      </w:r>
      <w:r w:rsidRPr="00FF122A">
        <w:rPr>
          <w:rStyle w:val="af5"/>
        </w:rPr>
        <w:t>ListBox</w:t>
      </w:r>
      <w:r>
        <w:t xml:space="preserve"> поместит каждый элемент в отдельную горизонтальную строку и сложит строки друг на друга в стопку, формируя список.</w:t>
      </w:r>
    </w:p>
    <w:p w:rsidR="00FF122A" w:rsidRDefault="00FF122A" w:rsidP="00FF122A">
      <w:r>
        <w:t xml:space="preserve">Эту компоновку можно изменить, заменив контейнер, который используется списком для организации своих дочерних элементов. Для этого необходимо установить свойство </w:t>
      </w:r>
      <w:r w:rsidRPr="00FF122A">
        <w:rPr>
          <w:rStyle w:val="a9"/>
        </w:rPr>
        <w:t>ItemsPanel</w:t>
      </w:r>
      <w:r>
        <w:t xml:space="preserve">. В следующем фрагменте разметки применяется </w:t>
      </w:r>
      <w:r w:rsidRPr="00FF122A">
        <w:rPr>
          <w:rStyle w:val="af5"/>
        </w:rPr>
        <w:t>WrapPanel</w:t>
      </w:r>
      <w:r>
        <w:t xml:space="preserve"> в качестве оболочки вокруг доступной ширины элемента управления </w:t>
      </w:r>
      <w:r w:rsidRPr="00FF122A">
        <w:rPr>
          <w:rStyle w:val="af5"/>
        </w:rPr>
        <w:t>ListBox</w:t>
      </w:r>
      <w:r>
        <w:t>:</w:t>
      </w:r>
    </w:p>
    <w:p w:rsidR="00FF122A" w:rsidRPr="0063201E" w:rsidRDefault="00FF122A" w:rsidP="00FF122A">
      <w:pPr>
        <w:pStyle w:val="a4"/>
        <w:rPr>
          <w:rStyle w:val="af4"/>
        </w:rPr>
      </w:pPr>
      <w:proofErr w:type="gramStart"/>
      <w:r w:rsidRPr="0063201E">
        <w:rPr>
          <w:rStyle w:val="af4"/>
        </w:rPr>
        <w:t>&lt;!--</w:t>
      </w:r>
      <w:proofErr w:type="gramEnd"/>
      <w:r w:rsidRPr="0063201E">
        <w:rPr>
          <w:rStyle w:val="af4"/>
        </w:rPr>
        <w:t xml:space="preserve"> показана только настройка свойства ItemsPanel --&gt;</w:t>
      </w:r>
    </w:p>
    <w:p w:rsidR="0063201E" w:rsidRPr="004D58BE" w:rsidRDefault="00FF122A" w:rsidP="00FF122A">
      <w:pPr>
        <w:pStyle w:val="a4"/>
        <w:rPr>
          <w:rStyle w:val="af6"/>
        </w:rPr>
      </w:pPr>
      <w:r w:rsidRPr="0063201E">
        <w:rPr>
          <w:rStyle w:val="af6"/>
        </w:rPr>
        <w:t>&lt;</w:t>
      </w:r>
      <w:r w:rsidRPr="0063201E">
        <w:rPr>
          <w:rStyle w:val="af7"/>
        </w:rPr>
        <w:t>ListBox</w:t>
      </w:r>
      <w:r w:rsidRPr="0063201E">
        <w:rPr>
          <w:rStyle w:val="af6"/>
        </w:rPr>
        <w:t xml:space="preserve"> </w:t>
      </w:r>
      <w:r w:rsidRPr="0063201E">
        <w:rPr>
          <w:rStyle w:val="XML"/>
        </w:rPr>
        <w:t>Name</w:t>
      </w:r>
      <w:r w:rsidRPr="0063201E">
        <w:rPr>
          <w:rStyle w:val="af6"/>
        </w:rPr>
        <w:t xml:space="preserve">="lst" </w:t>
      </w:r>
      <w:r w:rsidRPr="0063201E">
        <w:rPr>
          <w:rStyle w:val="XML"/>
        </w:rPr>
        <w:t>Width</w:t>
      </w:r>
      <w:r w:rsidRPr="0063201E">
        <w:rPr>
          <w:rStyle w:val="af6"/>
        </w:rPr>
        <w:t>="400"</w:t>
      </w:r>
    </w:p>
    <w:p w:rsidR="00FF122A" w:rsidRPr="0063201E" w:rsidRDefault="0063201E" w:rsidP="00FF122A">
      <w:pPr>
        <w:pStyle w:val="a4"/>
        <w:rPr>
          <w:rStyle w:val="af6"/>
        </w:rPr>
      </w:pPr>
      <w:r w:rsidRPr="0063201E">
        <w:rPr>
          <w:rStyle w:val="af6"/>
        </w:rPr>
        <w:t xml:space="preserve">        </w:t>
      </w:r>
      <w:r w:rsidR="00FF122A" w:rsidRPr="0063201E">
        <w:rPr>
          <w:rStyle w:val="af6"/>
        </w:rPr>
        <w:t xml:space="preserve"> </w:t>
      </w:r>
      <w:r w:rsidR="00FF122A" w:rsidRPr="0063201E">
        <w:rPr>
          <w:rStyle w:val="XML"/>
        </w:rPr>
        <w:t>ScrollViewer.HorizontalScrollBarVisibility</w:t>
      </w:r>
      <w:r w:rsidR="00FF122A" w:rsidRPr="0063201E">
        <w:rPr>
          <w:rStyle w:val="af6"/>
        </w:rPr>
        <w:t>="Disabled"&gt;</w:t>
      </w:r>
    </w:p>
    <w:p w:rsidR="00FF122A" w:rsidRPr="0063201E" w:rsidRDefault="00FF122A" w:rsidP="00FF122A">
      <w:pPr>
        <w:pStyle w:val="a4"/>
        <w:rPr>
          <w:rStyle w:val="af6"/>
        </w:rPr>
      </w:pPr>
      <w:r w:rsidRPr="0063201E">
        <w:rPr>
          <w:rStyle w:val="af6"/>
        </w:rPr>
        <w:t xml:space="preserve">  &lt;</w:t>
      </w:r>
      <w:r w:rsidRPr="0063201E">
        <w:rPr>
          <w:rStyle w:val="af7"/>
        </w:rPr>
        <w:t>ListBox.ItemsPanel</w:t>
      </w:r>
      <w:r w:rsidRPr="0063201E">
        <w:rPr>
          <w:rStyle w:val="af6"/>
        </w:rPr>
        <w:t>&gt;</w:t>
      </w:r>
    </w:p>
    <w:p w:rsidR="00FF122A" w:rsidRPr="0063201E" w:rsidRDefault="00FF122A" w:rsidP="00FF122A">
      <w:pPr>
        <w:pStyle w:val="a4"/>
        <w:rPr>
          <w:rStyle w:val="af6"/>
        </w:rPr>
      </w:pPr>
      <w:r w:rsidRPr="0063201E">
        <w:rPr>
          <w:rStyle w:val="af6"/>
        </w:rPr>
        <w:t xml:space="preserve">    &lt;</w:t>
      </w:r>
      <w:r w:rsidRPr="0063201E">
        <w:rPr>
          <w:rStyle w:val="af7"/>
        </w:rPr>
        <w:t>ItemsPanelTemplate</w:t>
      </w:r>
      <w:r w:rsidRPr="0063201E">
        <w:rPr>
          <w:rStyle w:val="af6"/>
        </w:rPr>
        <w:t>&gt;</w:t>
      </w:r>
    </w:p>
    <w:p w:rsidR="00FF122A" w:rsidRPr="0063201E" w:rsidRDefault="00FF122A" w:rsidP="00FF122A">
      <w:pPr>
        <w:pStyle w:val="a4"/>
        <w:rPr>
          <w:rStyle w:val="af6"/>
        </w:rPr>
      </w:pPr>
      <w:r w:rsidRPr="0063201E">
        <w:rPr>
          <w:rStyle w:val="af6"/>
        </w:rPr>
        <w:t xml:space="preserve">      &lt;</w:t>
      </w:r>
      <w:r w:rsidRPr="0063201E">
        <w:rPr>
          <w:rStyle w:val="af7"/>
        </w:rPr>
        <w:t>WrapPanel</w:t>
      </w:r>
      <w:r w:rsidRPr="0063201E">
        <w:rPr>
          <w:rStyle w:val="af6"/>
        </w:rPr>
        <w:t xml:space="preserve"> /&gt;</w:t>
      </w:r>
    </w:p>
    <w:p w:rsidR="00FF122A" w:rsidRPr="0063201E" w:rsidRDefault="00FF122A" w:rsidP="00FF122A">
      <w:pPr>
        <w:pStyle w:val="a4"/>
        <w:rPr>
          <w:rStyle w:val="af6"/>
        </w:rPr>
      </w:pPr>
      <w:r w:rsidRPr="0063201E">
        <w:rPr>
          <w:rStyle w:val="af6"/>
        </w:rPr>
        <w:t xml:space="preserve">    &lt;/</w:t>
      </w:r>
      <w:r w:rsidRPr="0063201E">
        <w:rPr>
          <w:rStyle w:val="af7"/>
        </w:rPr>
        <w:t>ItemsPanelTemplate</w:t>
      </w:r>
      <w:r w:rsidRPr="0063201E">
        <w:rPr>
          <w:rStyle w:val="af6"/>
        </w:rPr>
        <w:t>&gt;</w:t>
      </w:r>
    </w:p>
    <w:p w:rsidR="00FF122A" w:rsidRPr="0063201E" w:rsidRDefault="00FF122A" w:rsidP="00FF122A">
      <w:pPr>
        <w:pStyle w:val="a4"/>
        <w:rPr>
          <w:rStyle w:val="af6"/>
        </w:rPr>
      </w:pPr>
      <w:r w:rsidRPr="0063201E">
        <w:rPr>
          <w:rStyle w:val="af6"/>
        </w:rPr>
        <w:t xml:space="preserve">  &lt;/</w:t>
      </w:r>
      <w:r w:rsidRPr="0063201E">
        <w:rPr>
          <w:rStyle w:val="af7"/>
        </w:rPr>
        <w:t>ListBox.ItemsPanel</w:t>
      </w:r>
      <w:r w:rsidRPr="0063201E">
        <w:rPr>
          <w:rStyle w:val="af6"/>
        </w:rPr>
        <w:t>&gt;</w:t>
      </w:r>
    </w:p>
    <w:p w:rsidR="00FF122A" w:rsidRDefault="00FF122A" w:rsidP="00FF122A">
      <w:pPr>
        <w:pStyle w:val="a4"/>
      </w:pPr>
      <w:r w:rsidRPr="0063201E">
        <w:rPr>
          <w:rStyle w:val="af6"/>
        </w:rPr>
        <w:t>&lt;/</w:t>
      </w:r>
      <w:r w:rsidRPr="0063201E">
        <w:rPr>
          <w:rStyle w:val="af7"/>
        </w:rPr>
        <w:t>ListBox</w:t>
      </w:r>
      <w:r w:rsidRPr="0063201E">
        <w:rPr>
          <w:rStyle w:val="af6"/>
        </w:rPr>
        <w:t>&gt;</w:t>
      </w:r>
    </w:p>
    <w:p w:rsidR="00FF122A" w:rsidRDefault="0063201E" w:rsidP="0063201E">
      <w:pPr>
        <w:pStyle w:val="af"/>
      </w:pPr>
      <w:r>
        <w:rPr>
          <w:noProof/>
        </w:rPr>
        <w:drawing>
          <wp:inline distT="0" distB="0" distL="0" distR="0">
            <wp:extent cx="5715000" cy="16668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anel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2A" w:rsidRDefault="00FF122A" w:rsidP="0063201E">
      <w:pPr>
        <w:pStyle w:val="af"/>
      </w:pPr>
      <w:r>
        <w:t>Рис. 52. Изменение контейнера компоновки элементов.</w:t>
      </w:r>
    </w:p>
    <w:p w:rsidR="004B1297" w:rsidRDefault="00FF122A" w:rsidP="00FF122A">
      <w:r>
        <w:lastRenderedPageBreak/>
        <w:t xml:space="preserve">Большинство списочных элементов управления используют в качестве контейнера для компоновки </w:t>
      </w:r>
      <w:r w:rsidRPr="00FF122A">
        <w:rPr>
          <w:rStyle w:val="af5"/>
        </w:rPr>
        <w:t>VirtualizingStackPanel</w:t>
      </w:r>
      <w:r>
        <w:t>. Этот контейнер гарантирует эффективную обработку больших списков привязанных данных. Он создаёт только те элементы, которые необходимы для отображения набора текущих видимых элементов.</w:t>
      </w:r>
    </w:p>
    <w:p w:rsidR="0063201E" w:rsidRDefault="0063201E" w:rsidP="0063201E">
      <w:pPr>
        <w:pStyle w:val="2"/>
      </w:pPr>
      <w:r>
        <w:t xml:space="preserve">13.3. Представления </w:t>
      </w:r>
      <w:r w:rsidR="004D58BE">
        <w:t>коллекций</w:t>
      </w:r>
    </w:p>
    <w:p w:rsidR="004D58BE" w:rsidRDefault="004D58BE" w:rsidP="004D58BE">
      <w:r>
        <w:t xml:space="preserve">При выполнении привязки коллекции к списковому элементу управления WPF использует специальный объект, созданный на основе коллекции и называемый </w:t>
      </w:r>
      <w:r w:rsidRPr="004D58BE">
        <w:rPr>
          <w:rStyle w:val="a8"/>
        </w:rPr>
        <w:t>представлением коллекции</w:t>
      </w:r>
      <w:r>
        <w:t xml:space="preserve"> (collection view). Представление позволяет фильтровать, сортировать и группировать данные коллекции и даёт возможность навигации по коллекции.</w:t>
      </w:r>
    </w:p>
    <w:p w:rsidR="004D58BE" w:rsidRDefault="004D58BE" w:rsidP="004D58BE">
      <w:r>
        <w:t xml:space="preserve">Представления построены на основе интерфейса </w:t>
      </w:r>
      <w:r w:rsidRPr="004D58BE">
        <w:rPr>
          <w:rStyle w:val="af5"/>
        </w:rPr>
        <w:t>ICollectionView</w:t>
      </w:r>
      <w:r>
        <w:t xml:space="preserve"> из пространства имён </w:t>
      </w:r>
      <w:r w:rsidRPr="004D58BE">
        <w:rPr>
          <w:rStyle w:val="a9"/>
        </w:rPr>
        <w:t>System.ComponentModel</w:t>
      </w:r>
      <w:r>
        <w:t xml:space="preserve">. Этот интерфейс унаследован от </w:t>
      </w:r>
      <w:r w:rsidRPr="004D58BE">
        <w:rPr>
          <w:rStyle w:val="af5"/>
        </w:rPr>
        <w:t>IEnumerable</w:t>
      </w:r>
      <w:r>
        <w:t xml:space="preserve"> и </w:t>
      </w:r>
      <w:r w:rsidRPr="004D58BE">
        <w:rPr>
          <w:rStyle w:val="af5"/>
        </w:rPr>
        <w:t>INotifyCollectionChanged</w:t>
      </w:r>
      <w:r>
        <w:t>. Его элементы отписаны в табл. 9.</w:t>
      </w:r>
    </w:p>
    <w:p w:rsidR="004D58BE" w:rsidRDefault="004D58BE" w:rsidP="004D58BE">
      <w:pPr>
        <w:pStyle w:val="af8"/>
      </w:pPr>
      <w:r>
        <w:t>Таблица 9</w:t>
      </w:r>
    </w:p>
    <w:p w:rsidR="004D58BE" w:rsidRDefault="004D58BE" w:rsidP="004D58BE">
      <w:pPr>
        <w:pStyle w:val="af9"/>
      </w:pPr>
      <w:r>
        <w:t xml:space="preserve">Элементы интерфейса </w:t>
      </w:r>
      <w:r w:rsidRPr="004D58BE">
        <w:rPr>
          <w:rStyle w:val="af5"/>
        </w:rPr>
        <w:t>ICollectionView</w:t>
      </w:r>
    </w:p>
    <w:tbl>
      <w:tblPr>
        <w:tblStyle w:val="afa"/>
        <w:tblW w:w="9637" w:type="dxa"/>
        <w:jc w:val="center"/>
        <w:tblLook w:val="04A0" w:firstRow="1" w:lastRow="0" w:firstColumn="1" w:lastColumn="0" w:noHBand="0" w:noVBand="1"/>
      </w:tblPr>
      <w:tblGrid>
        <w:gridCol w:w="3061"/>
        <w:gridCol w:w="6576"/>
      </w:tblGrid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7"/>
            </w:pPr>
            <w:r w:rsidRPr="004D58BE">
              <w:t>Имя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7"/>
            </w:pPr>
            <w:r w:rsidRPr="004D58BE">
              <w:t>Описание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947D6A" w:rsidRDefault="004D58BE" w:rsidP="004D58BE">
            <w:pPr>
              <w:pStyle w:val="aff8"/>
            </w:pPr>
            <w:r w:rsidRPr="004D58BE">
              <w:rPr>
                <w:rStyle w:val="aff"/>
              </w:rPr>
              <w:t>CanFilter</w:t>
            </w:r>
            <w:r w:rsidRPr="004D58BE">
              <w:t>,</w:t>
            </w:r>
          </w:p>
          <w:p w:rsidR="00947D6A" w:rsidRDefault="004D58BE" w:rsidP="004D58BE">
            <w:pPr>
              <w:pStyle w:val="aff8"/>
            </w:pPr>
            <w:r w:rsidRPr="004D58BE">
              <w:rPr>
                <w:rStyle w:val="aff"/>
              </w:rPr>
              <w:t>CanGroup</w:t>
            </w:r>
            <w:r w:rsidRPr="004D58BE">
              <w:t>,</w:t>
            </w:r>
          </w:p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CanSort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Булевы свойства, которые указывают на поддержку представлением фильтрации, группировки и сортировки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Contains()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Метод для проверки вхождения элемента в представление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Culture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Объект, описывающий региональные стандарты (используется при сортировке представления)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CurrentChanging</w:t>
            </w:r>
            <w:r w:rsidRPr="004D58BE">
              <w:t>,</w:t>
            </w:r>
          </w:p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CurrentChanged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947D6A">
            <w:pPr>
              <w:pStyle w:val="aff8"/>
            </w:pPr>
            <w:r w:rsidRPr="004D58BE">
              <w:t>События, генерируемые при изменении позиции элемента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CurrentItem</w:t>
            </w:r>
            <w:r w:rsidRPr="004D58BE">
              <w:t>,</w:t>
            </w:r>
          </w:p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CurrentPosition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Текущий элемент представления и его позиция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Filter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 xml:space="preserve">Функция фильтрации, описанная как </w:t>
            </w:r>
            <w:r w:rsidRPr="00947D6A">
              <w:rPr>
                <w:rStyle w:val="afe"/>
              </w:rPr>
              <w:t>Predicate</w:t>
            </w:r>
            <w:r w:rsidRPr="003F6410">
              <w:rPr>
                <w:rStyle w:val="aff"/>
                <w:lang w:val="ru-RU"/>
              </w:rPr>
              <w:t>&lt;</w:t>
            </w:r>
            <w:r w:rsidRPr="00947D6A">
              <w:rPr>
                <w:rStyle w:val="afd"/>
              </w:rPr>
              <w:t>object</w:t>
            </w:r>
            <w:r w:rsidRPr="003F6410">
              <w:rPr>
                <w:rStyle w:val="aff"/>
                <w:lang w:val="ru-RU"/>
              </w:rPr>
              <w:t>&gt;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GroupDescriptions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 xml:space="preserve">Коллекция объектов </w:t>
            </w:r>
            <w:r w:rsidRPr="00947D6A">
              <w:rPr>
                <w:rStyle w:val="afe"/>
              </w:rPr>
              <w:t>GroupDescription</w:t>
            </w:r>
            <w:r w:rsidRPr="004D58BE">
              <w:t>, описывающих условия группировки данных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Groups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Коллекция групп, имеющихся в представлении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IsCurrentAfterLast</w:t>
            </w:r>
            <w:r w:rsidRPr="004D58BE">
              <w:t>,</w:t>
            </w:r>
          </w:p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IsCurrentBeforeFirst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Булевы свойства, указывающие на то, что текущий элемент представления вышел за пределы инкапсулируемой коллекции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rPr>
                <w:rStyle w:val="aff"/>
              </w:rPr>
              <w:t>IsEmpty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 xml:space="preserve">Свойство равно </w:t>
            </w:r>
            <w:r w:rsidRPr="00947D6A">
              <w:rPr>
                <w:rStyle w:val="afd"/>
              </w:rPr>
              <w:t>true</w:t>
            </w:r>
            <w:r w:rsidRPr="004D58BE">
              <w:t>, если представление не содержит данных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3F6410" w:rsidRDefault="004D58BE" w:rsidP="004D58BE">
            <w:pPr>
              <w:pStyle w:val="aff8"/>
              <w:rPr>
                <w:lang w:val="en-US"/>
              </w:rPr>
            </w:pPr>
            <w:r w:rsidRPr="004D58BE">
              <w:rPr>
                <w:rStyle w:val="aff"/>
              </w:rPr>
              <w:t>MoveCurrentTo()</w:t>
            </w:r>
            <w:r w:rsidRPr="004D58BE">
              <w:rPr>
                <w:lang w:val="en-US"/>
              </w:rPr>
              <w:t>,</w:t>
            </w:r>
          </w:p>
          <w:p w:rsidR="004D58BE" w:rsidRPr="003F6410" w:rsidRDefault="004D58BE" w:rsidP="004D58BE">
            <w:pPr>
              <w:pStyle w:val="aff8"/>
              <w:rPr>
                <w:lang w:val="en-US"/>
              </w:rPr>
            </w:pPr>
            <w:r w:rsidRPr="004D58BE">
              <w:rPr>
                <w:rStyle w:val="aff"/>
              </w:rPr>
              <w:t>MoveCurrentToPosition()</w:t>
            </w:r>
            <w:r w:rsidRPr="004D58BE">
              <w:rPr>
                <w:lang w:val="en-US"/>
              </w:rPr>
              <w:t>,</w:t>
            </w:r>
          </w:p>
          <w:p w:rsidR="00947D6A" w:rsidRPr="003F6410" w:rsidRDefault="004D58BE" w:rsidP="004D58BE">
            <w:pPr>
              <w:pStyle w:val="aff8"/>
              <w:rPr>
                <w:lang w:val="en-US"/>
              </w:rPr>
            </w:pPr>
            <w:r w:rsidRPr="00947D6A">
              <w:rPr>
                <w:rStyle w:val="aff"/>
              </w:rPr>
              <w:t>MoveCurrentToFirst()</w:t>
            </w:r>
            <w:r w:rsidRPr="004D58BE">
              <w:rPr>
                <w:lang w:val="en-US"/>
              </w:rPr>
              <w:t>,</w:t>
            </w:r>
          </w:p>
          <w:p w:rsidR="00947D6A" w:rsidRPr="003F6410" w:rsidRDefault="004D58BE" w:rsidP="004D58BE">
            <w:pPr>
              <w:pStyle w:val="aff8"/>
              <w:rPr>
                <w:lang w:val="en-US"/>
              </w:rPr>
            </w:pPr>
            <w:r w:rsidRPr="00947D6A">
              <w:rPr>
                <w:rStyle w:val="aff"/>
              </w:rPr>
              <w:t>MoveCurrentToLast()</w:t>
            </w:r>
            <w:r w:rsidRPr="004D58BE">
              <w:rPr>
                <w:lang w:val="en-US"/>
              </w:rPr>
              <w:t>,</w:t>
            </w:r>
          </w:p>
          <w:p w:rsidR="00947D6A" w:rsidRPr="003F6410" w:rsidRDefault="004D58BE" w:rsidP="004D58BE">
            <w:pPr>
              <w:pStyle w:val="aff8"/>
              <w:rPr>
                <w:lang w:val="en-US"/>
              </w:rPr>
            </w:pPr>
            <w:r w:rsidRPr="00947D6A">
              <w:rPr>
                <w:rStyle w:val="aff"/>
              </w:rPr>
              <w:t>MoveCurrentToNext()</w:t>
            </w:r>
            <w:r w:rsidRPr="004D58BE">
              <w:rPr>
                <w:lang w:val="en-US"/>
              </w:rPr>
              <w:t>,</w:t>
            </w:r>
          </w:p>
          <w:p w:rsidR="004D58BE" w:rsidRPr="004D58BE" w:rsidRDefault="004D58BE" w:rsidP="004D58BE">
            <w:pPr>
              <w:pStyle w:val="aff8"/>
              <w:rPr>
                <w:lang w:val="en-US"/>
              </w:rPr>
            </w:pPr>
            <w:r w:rsidRPr="00947D6A">
              <w:rPr>
                <w:rStyle w:val="aff"/>
              </w:rPr>
              <w:t>MoveCurrentToPrevious()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Эти методы предназначены для изменения позиции текущего элемента представления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947D6A">
              <w:rPr>
                <w:rStyle w:val="aff"/>
              </w:rPr>
              <w:t>Refresh()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Метод для повторного создания представления по коллекции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947D6A">
              <w:rPr>
                <w:rStyle w:val="aff"/>
              </w:rPr>
              <w:t>SortDescriptions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 xml:space="preserve">Коллекция объектов </w:t>
            </w:r>
            <w:r w:rsidRPr="00947D6A">
              <w:rPr>
                <w:rStyle w:val="afe"/>
              </w:rPr>
              <w:t>SortDescription</w:t>
            </w:r>
            <w:r w:rsidRPr="004D58BE">
              <w:t>, описывающих критерии сортировки данных представления</w:t>
            </w:r>
          </w:p>
        </w:tc>
      </w:tr>
      <w:tr w:rsidR="004D58BE" w:rsidRPr="004D58BE" w:rsidTr="00AA790C">
        <w:trPr>
          <w:jc w:val="center"/>
        </w:trPr>
        <w:tc>
          <w:tcPr>
            <w:tcW w:w="3061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947D6A">
              <w:rPr>
                <w:rStyle w:val="aff"/>
              </w:rPr>
              <w:t>SourceCollection</w:t>
            </w:r>
          </w:p>
        </w:tc>
        <w:tc>
          <w:tcPr>
            <w:tcW w:w="6576" w:type="dxa"/>
            <w:vAlign w:val="center"/>
          </w:tcPr>
          <w:p w:rsidR="004D58BE" w:rsidRPr="004D58BE" w:rsidRDefault="004D58BE" w:rsidP="004D58BE">
            <w:pPr>
              <w:pStyle w:val="aff8"/>
            </w:pPr>
            <w:r w:rsidRPr="004D58BE">
              <w:t>Коллекция, инкапсулируемая представлением</w:t>
            </w:r>
          </w:p>
        </w:tc>
      </w:tr>
    </w:tbl>
    <w:p w:rsidR="004D58BE" w:rsidRDefault="004D58BE" w:rsidP="004D58BE">
      <w:r>
        <w:lastRenderedPageBreak/>
        <w:t xml:space="preserve">Существует четыре стандартных класса, реализующих </w:t>
      </w:r>
      <w:r w:rsidRPr="00947D6A">
        <w:rPr>
          <w:rStyle w:val="af5"/>
        </w:rPr>
        <w:t>ICollectionView</w:t>
      </w:r>
      <w:r>
        <w:t xml:space="preserve">: </w:t>
      </w:r>
      <w:r w:rsidRPr="00947D6A">
        <w:rPr>
          <w:rStyle w:val="af5"/>
        </w:rPr>
        <w:t>CollectionView</w:t>
      </w:r>
      <w:r>
        <w:t xml:space="preserve">, </w:t>
      </w:r>
      <w:r w:rsidRPr="00947D6A">
        <w:rPr>
          <w:rStyle w:val="af5"/>
        </w:rPr>
        <w:t>ListCollectionView</w:t>
      </w:r>
      <w:r>
        <w:t xml:space="preserve">, </w:t>
      </w:r>
      <w:r w:rsidRPr="00947D6A">
        <w:rPr>
          <w:rStyle w:val="af5"/>
        </w:rPr>
        <w:t>BindingListCollectionView</w:t>
      </w:r>
      <w:r>
        <w:t xml:space="preserve"> (все три из пространства имён </w:t>
      </w:r>
      <w:r w:rsidRPr="00947D6A">
        <w:rPr>
          <w:rStyle w:val="a9"/>
        </w:rPr>
        <w:t>System.Windows.Data</w:t>
      </w:r>
      <w:r>
        <w:t xml:space="preserve">) и класс </w:t>
      </w:r>
      <w:r w:rsidRPr="00947D6A">
        <w:rPr>
          <w:rStyle w:val="af5"/>
        </w:rPr>
        <w:t>ItemCollection</w:t>
      </w:r>
      <w:r>
        <w:t xml:space="preserve"> (пространство имён </w:t>
      </w:r>
      <w:r w:rsidRPr="00947D6A">
        <w:rPr>
          <w:rStyle w:val="a9"/>
        </w:rPr>
        <w:t>System.Windows.Controls</w:t>
      </w:r>
      <w:r>
        <w:t>). Выбор класса для представления диктуется источником данных:</w:t>
      </w:r>
    </w:p>
    <w:p w:rsidR="004D58BE" w:rsidRDefault="00947D6A" w:rsidP="004D58BE">
      <w:r>
        <w:t xml:space="preserve">1. </w:t>
      </w:r>
      <w:r w:rsidR="004D58BE">
        <w:t xml:space="preserve">Если источник данных реализует интерфейс </w:t>
      </w:r>
      <w:r w:rsidR="004D58BE" w:rsidRPr="00947D6A">
        <w:rPr>
          <w:rStyle w:val="af5"/>
        </w:rPr>
        <w:t>IBindingList</w:t>
      </w:r>
      <w:r w:rsidR="004D58BE">
        <w:t xml:space="preserve">, создаётся объект </w:t>
      </w:r>
      <w:r w:rsidR="004D58BE" w:rsidRPr="00947D6A">
        <w:rPr>
          <w:rStyle w:val="af5"/>
        </w:rPr>
        <w:t>BindingListCollectionView</w:t>
      </w:r>
      <w:r w:rsidR="004D58BE">
        <w:t xml:space="preserve">. Это происходит, когда источником является объект </w:t>
      </w:r>
      <w:r w:rsidR="004D58BE" w:rsidRPr="00947D6A">
        <w:rPr>
          <w:rStyle w:val="af5"/>
        </w:rPr>
        <w:t>DataTable</w:t>
      </w:r>
      <w:r w:rsidR="004D58BE">
        <w:t xml:space="preserve">. Представления </w:t>
      </w:r>
      <w:r w:rsidR="004D58BE" w:rsidRPr="00947D6A">
        <w:rPr>
          <w:rStyle w:val="af5"/>
        </w:rPr>
        <w:t>BindingListCollectionView</w:t>
      </w:r>
      <w:r w:rsidR="004D58BE">
        <w:t xml:space="preserve"> не поддерживают фильтрацию через свойство </w:t>
      </w:r>
      <w:r w:rsidR="004D58BE" w:rsidRPr="00947D6A">
        <w:rPr>
          <w:rStyle w:val="a9"/>
        </w:rPr>
        <w:t>Filter</w:t>
      </w:r>
      <w:r w:rsidR="004D58BE">
        <w:t xml:space="preserve">, но определяют специальное строковое свойство </w:t>
      </w:r>
      <w:r w:rsidR="004D58BE" w:rsidRPr="00947D6A">
        <w:rPr>
          <w:rStyle w:val="a9"/>
        </w:rPr>
        <w:t>CustomFilter</w:t>
      </w:r>
      <w:r w:rsidR="004D58BE">
        <w:t>.</w:t>
      </w:r>
    </w:p>
    <w:p w:rsidR="004D58BE" w:rsidRDefault="00947D6A" w:rsidP="004D58BE">
      <w:r>
        <w:t xml:space="preserve">2. </w:t>
      </w:r>
      <w:r w:rsidR="004D58BE">
        <w:t xml:space="preserve">Если источник данных реализует </w:t>
      </w:r>
      <w:r w:rsidR="004D58BE" w:rsidRPr="00947D6A">
        <w:rPr>
          <w:rStyle w:val="af5"/>
        </w:rPr>
        <w:t>IList</w:t>
      </w:r>
      <w:r w:rsidR="004D58BE">
        <w:t xml:space="preserve">, создаётся объект представления </w:t>
      </w:r>
      <w:r w:rsidR="004D58BE" w:rsidRPr="00947D6A">
        <w:rPr>
          <w:rStyle w:val="af5"/>
        </w:rPr>
        <w:t>ListCollectionView</w:t>
      </w:r>
      <w:r w:rsidR="004D58BE">
        <w:t>.</w:t>
      </w:r>
    </w:p>
    <w:p w:rsidR="00A7241A" w:rsidRDefault="00947D6A" w:rsidP="004D58BE">
      <w:r>
        <w:t xml:space="preserve">3. </w:t>
      </w:r>
      <w:r w:rsidR="004D58BE">
        <w:t xml:space="preserve">Если источник данных реализует только интерфейс </w:t>
      </w:r>
      <w:r w:rsidR="004D58BE" w:rsidRPr="00947D6A">
        <w:rPr>
          <w:rStyle w:val="af5"/>
        </w:rPr>
        <w:t>IEnumerable</w:t>
      </w:r>
      <w:r w:rsidR="004D58BE">
        <w:t xml:space="preserve">, создаётся простейший объект представления </w:t>
      </w:r>
      <w:r w:rsidR="004D58BE" w:rsidRPr="00947D6A">
        <w:rPr>
          <w:rStyle w:val="af5"/>
        </w:rPr>
        <w:t>CollectionView</w:t>
      </w:r>
      <w:r w:rsidR="004D58BE">
        <w:t>. Представления этого типа не поддерживают группировку.</w:t>
      </w:r>
    </w:p>
    <w:p w:rsidR="00947D6A" w:rsidRDefault="00B77E61" w:rsidP="004D58BE">
      <w:r w:rsidRPr="00B77E61">
        <w:t xml:space="preserve">Реализуем при помощи представлений фильтр </w:t>
      </w:r>
      <w:r>
        <w:t>по возрасту</w:t>
      </w:r>
      <w:r w:rsidRPr="00B77E61">
        <w:t xml:space="preserve">. В случае, когда списковый элемент управления уже связан с коллекцией данных, получить представление можно из свойства </w:t>
      </w:r>
      <w:r w:rsidRPr="00B77E61">
        <w:rPr>
          <w:rStyle w:val="a9"/>
        </w:rPr>
        <w:t>Items</w:t>
      </w:r>
      <w:r w:rsidRPr="00B77E61">
        <w:t xml:space="preserve"> списка (тип </w:t>
      </w:r>
      <w:r>
        <w:t xml:space="preserve">этого </w:t>
      </w:r>
      <w:r w:rsidRPr="00B77E61">
        <w:t xml:space="preserve">свойства – </w:t>
      </w:r>
      <w:r w:rsidRPr="00B77E61">
        <w:rPr>
          <w:rStyle w:val="af5"/>
        </w:rPr>
        <w:t>ItemCollection</w:t>
      </w:r>
      <w:r w:rsidRPr="00B77E61">
        <w:t xml:space="preserve">). Добавим </w:t>
      </w:r>
      <w:r>
        <w:t xml:space="preserve">в окно </w:t>
      </w:r>
      <w:r w:rsidRPr="00B77E61">
        <w:t>кнопку установки фильтра и кнопку сброса фильтра. Обработчики кнопок показаны ниже:</w:t>
      </w:r>
    </w:p>
    <w:p w:rsidR="00B77E61" w:rsidRPr="00B77E61" w:rsidRDefault="00B77E61" w:rsidP="00B77E61">
      <w:pPr>
        <w:pStyle w:val="a4"/>
        <w:rPr>
          <w:rStyle w:val="af4"/>
        </w:rPr>
      </w:pPr>
      <w:r w:rsidRPr="00B77E61">
        <w:rPr>
          <w:rStyle w:val="af4"/>
        </w:rPr>
        <w:t>// обработчик для кнопки установки фильтра</w:t>
      </w:r>
    </w:p>
    <w:p w:rsidR="00B77E61" w:rsidRPr="00C61D5D" w:rsidRDefault="00B77E61" w:rsidP="00B77E61">
      <w:pPr>
        <w:pStyle w:val="a4"/>
        <w:rPr>
          <w:lang w:val="ru-RU"/>
        </w:rPr>
      </w:pPr>
      <w:proofErr w:type="gramStart"/>
      <w:r w:rsidRPr="00B77E61">
        <w:rPr>
          <w:rStyle w:val="af6"/>
        </w:rPr>
        <w:t>private</w:t>
      </w:r>
      <w:proofErr w:type="gramEnd"/>
      <w:r w:rsidRPr="00C61D5D">
        <w:rPr>
          <w:rStyle w:val="af6"/>
          <w:lang w:val="ru-RU"/>
        </w:rPr>
        <w:t xml:space="preserve"> </w:t>
      </w:r>
      <w:r w:rsidRPr="00B77E61">
        <w:rPr>
          <w:rStyle w:val="af6"/>
        </w:rPr>
        <w:t>void</w:t>
      </w:r>
      <w:r w:rsidRPr="00C61D5D">
        <w:rPr>
          <w:lang w:val="ru-RU"/>
        </w:rPr>
        <w:t xml:space="preserve"> </w:t>
      </w:r>
      <w:r w:rsidRPr="00B77E61">
        <w:t>btnAge</w:t>
      </w:r>
      <w:r w:rsidRPr="00C61D5D">
        <w:rPr>
          <w:lang w:val="ru-RU"/>
        </w:rPr>
        <w:t>_</w:t>
      </w:r>
      <w:r w:rsidRPr="00B77E61">
        <w:t>Click</w:t>
      </w:r>
      <w:r w:rsidRPr="00C61D5D">
        <w:rPr>
          <w:lang w:val="ru-RU"/>
        </w:rPr>
        <w:t>(</w:t>
      </w:r>
      <w:r w:rsidRPr="00B77E61">
        <w:rPr>
          <w:rStyle w:val="af6"/>
        </w:rPr>
        <w:t>object</w:t>
      </w:r>
      <w:r w:rsidRPr="00C61D5D">
        <w:rPr>
          <w:lang w:val="ru-RU"/>
        </w:rPr>
        <w:t xml:space="preserve"> </w:t>
      </w:r>
      <w:r w:rsidRPr="00B77E61">
        <w:t>sender</w:t>
      </w:r>
      <w:r w:rsidRPr="00C61D5D">
        <w:rPr>
          <w:lang w:val="ru-RU"/>
        </w:rPr>
        <w:t xml:space="preserve">, </w:t>
      </w:r>
      <w:r w:rsidRPr="00B77E61">
        <w:rPr>
          <w:rStyle w:val="af5"/>
        </w:rPr>
        <w:t>RoutedEventArgs</w:t>
      </w:r>
      <w:r w:rsidRPr="00C61D5D">
        <w:rPr>
          <w:lang w:val="ru-RU"/>
        </w:rPr>
        <w:t xml:space="preserve"> </w:t>
      </w:r>
      <w:r w:rsidRPr="00B77E61">
        <w:t>e</w:t>
      </w:r>
      <w:r w:rsidRPr="00C61D5D">
        <w:rPr>
          <w:lang w:val="ru-RU"/>
        </w:rPr>
        <w:t>)</w:t>
      </w:r>
    </w:p>
    <w:p w:rsidR="00B77E61" w:rsidRPr="003F6410" w:rsidRDefault="00B77E61" w:rsidP="00B77E61">
      <w:pPr>
        <w:pStyle w:val="a4"/>
        <w:rPr>
          <w:lang w:val="ru-RU"/>
        </w:rPr>
      </w:pPr>
      <w:r w:rsidRPr="003F6410">
        <w:rPr>
          <w:lang w:val="ru-RU"/>
        </w:rPr>
        <w:t>{</w:t>
      </w:r>
    </w:p>
    <w:p w:rsidR="00B77E61" w:rsidRPr="00B77E61" w:rsidRDefault="00B77E61" w:rsidP="00B77E61">
      <w:pPr>
        <w:pStyle w:val="a4"/>
        <w:rPr>
          <w:rStyle w:val="af4"/>
        </w:rPr>
      </w:pPr>
      <w:r w:rsidRPr="003F6410">
        <w:rPr>
          <w:lang w:val="ru-RU"/>
        </w:rPr>
        <w:t xml:space="preserve">    </w:t>
      </w:r>
      <w:r w:rsidRPr="00B77E61">
        <w:rPr>
          <w:rStyle w:val="af4"/>
        </w:rPr>
        <w:t>// получаем представление у списка lst</w:t>
      </w:r>
    </w:p>
    <w:p w:rsidR="00B77E61" w:rsidRPr="003F6410" w:rsidRDefault="00B77E61" w:rsidP="00B77E61">
      <w:pPr>
        <w:pStyle w:val="a4"/>
        <w:rPr>
          <w:lang w:val="ru-RU"/>
        </w:rPr>
      </w:pPr>
      <w:r w:rsidRPr="003F6410">
        <w:rPr>
          <w:lang w:val="ru-RU"/>
        </w:rPr>
        <w:t xml:space="preserve">    </w:t>
      </w:r>
      <w:r w:rsidRPr="00B77E61">
        <w:rPr>
          <w:rStyle w:val="af5"/>
        </w:rPr>
        <w:t>ICollectionView</w:t>
      </w:r>
      <w:r w:rsidRPr="003F6410">
        <w:rPr>
          <w:lang w:val="ru-RU"/>
        </w:rPr>
        <w:t xml:space="preserve"> </w:t>
      </w:r>
      <w:r>
        <w:t>view</w:t>
      </w:r>
      <w:r w:rsidRPr="003F6410">
        <w:rPr>
          <w:lang w:val="ru-RU"/>
        </w:rPr>
        <w:t xml:space="preserve"> = </w:t>
      </w:r>
      <w:r>
        <w:t>lst</w:t>
      </w:r>
      <w:r w:rsidRPr="003F6410">
        <w:rPr>
          <w:lang w:val="ru-RU"/>
        </w:rPr>
        <w:t>.</w:t>
      </w:r>
      <w:r>
        <w:t>Items</w:t>
      </w:r>
      <w:r w:rsidRPr="003F6410">
        <w:rPr>
          <w:lang w:val="ru-RU"/>
        </w:rPr>
        <w:t>;</w:t>
      </w:r>
    </w:p>
    <w:p w:rsidR="00B77E61" w:rsidRPr="003F6410" w:rsidRDefault="00B77E61" w:rsidP="00B77E61">
      <w:pPr>
        <w:pStyle w:val="a4"/>
        <w:rPr>
          <w:lang w:val="ru-RU"/>
        </w:rPr>
      </w:pPr>
    </w:p>
    <w:p w:rsidR="00B77E61" w:rsidRPr="00B77E61" w:rsidRDefault="00B77E61" w:rsidP="00B77E61">
      <w:pPr>
        <w:pStyle w:val="a4"/>
        <w:rPr>
          <w:rStyle w:val="af4"/>
        </w:rPr>
      </w:pPr>
      <w:r w:rsidRPr="003F6410">
        <w:rPr>
          <w:lang w:val="ru-RU"/>
        </w:rPr>
        <w:t xml:space="preserve">    </w:t>
      </w:r>
      <w:r w:rsidRPr="00B77E61">
        <w:rPr>
          <w:rStyle w:val="af4"/>
        </w:rPr>
        <w:t>// устанавливаем фильтр, используя лямбд</w:t>
      </w:r>
      <w:r>
        <w:rPr>
          <w:rStyle w:val="af4"/>
        </w:rPr>
        <w:t>а-выражение</w:t>
      </w:r>
    </w:p>
    <w:p w:rsidR="00B77E61" w:rsidRPr="003F6410" w:rsidRDefault="00B77E61" w:rsidP="00B77E61">
      <w:pPr>
        <w:pStyle w:val="a4"/>
        <w:rPr>
          <w:lang w:val="ru-RU"/>
        </w:rPr>
      </w:pPr>
      <w:r w:rsidRPr="003F6410">
        <w:rPr>
          <w:lang w:val="ru-RU"/>
        </w:rPr>
        <w:t xml:space="preserve">    </w:t>
      </w:r>
      <w:r w:rsidRPr="00B77E61">
        <w:t>view</w:t>
      </w:r>
      <w:r w:rsidRPr="003F6410">
        <w:rPr>
          <w:lang w:val="ru-RU"/>
        </w:rPr>
        <w:t>.</w:t>
      </w:r>
      <w:r w:rsidRPr="00B77E61">
        <w:t>Filter</w:t>
      </w:r>
      <w:r w:rsidRPr="003F6410">
        <w:rPr>
          <w:lang w:val="ru-RU"/>
        </w:rPr>
        <w:t xml:space="preserve"> = </w:t>
      </w:r>
      <w:r w:rsidRPr="00B77E61">
        <w:t>p</w:t>
      </w:r>
      <w:r w:rsidRPr="003F6410">
        <w:rPr>
          <w:lang w:val="ru-RU"/>
        </w:rPr>
        <w:t xml:space="preserve"> =&gt; ((</w:t>
      </w:r>
      <w:r w:rsidRPr="00B77E61">
        <w:rPr>
          <w:rStyle w:val="af5"/>
        </w:rPr>
        <w:t>Person</w:t>
      </w:r>
      <w:r w:rsidRPr="003F6410">
        <w:rPr>
          <w:lang w:val="ru-RU"/>
        </w:rPr>
        <w:t xml:space="preserve">) </w:t>
      </w:r>
      <w:r w:rsidRPr="00B77E61">
        <w:t>p</w:t>
      </w:r>
      <w:r w:rsidRPr="003F6410">
        <w:rPr>
          <w:lang w:val="ru-RU"/>
        </w:rPr>
        <w:t>).</w:t>
      </w:r>
      <w:r w:rsidRPr="00B77E61">
        <w:t>Age</w:t>
      </w:r>
      <w:r w:rsidRPr="003F6410">
        <w:rPr>
          <w:lang w:val="ru-RU"/>
        </w:rPr>
        <w:t xml:space="preserve"> &gt; 33;</w:t>
      </w:r>
    </w:p>
    <w:p w:rsidR="00B77E61" w:rsidRPr="00B77E61" w:rsidRDefault="00B77E61" w:rsidP="00B77E61">
      <w:pPr>
        <w:pStyle w:val="a4"/>
      </w:pPr>
      <w:r w:rsidRPr="00B77E61">
        <w:t>}</w:t>
      </w:r>
    </w:p>
    <w:p w:rsidR="00B77E61" w:rsidRPr="00B77E61" w:rsidRDefault="00B77E61" w:rsidP="00B77E61">
      <w:pPr>
        <w:pStyle w:val="a4"/>
      </w:pPr>
    </w:p>
    <w:p w:rsidR="00B77E61" w:rsidRPr="00754C7F" w:rsidRDefault="00B77E61" w:rsidP="00B77E61">
      <w:pPr>
        <w:pStyle w:val="a4"/>
        <w:rPr>
          <w:rStyle w:val="af4"/>
          <w:lang w:val="en-US"/>
        </w:rPr>
      </w:pPr>
      <w:r w:rsidRPr="00754C7F">
        <w:rPr>
          <w:rStyle w:val="af4"/>
          <w:lang w:val="en-US"/>
        </w:rPr>
        <w:t xml:space="preserve">// </w:t>
      </w:r>
      <w:r w:rsidRPr="00B77E61">
        <w:rPr>
          <w:rStyle w:val="af4"/>
        </w:rPr>
        <w:t>обработчик</w:t>
      </w:r>
      <w:r w:rsidRPr="00754C7F">
        <w:rPr>
          <w:rStyle w:val="af4"/>
          <w:lang w:val="en-US"/>
        </w:rPr>
        <w:t xml:space="preserve"> </w:t>
      </w:r>
      <w:r w:rsidRPr="00B77E61">
        <w:rPr>
          <w:rStyle w:val="af4"/>
        </w:rPr>
        <w:t>для</w:t>
      </w:r>
      <w:r w:rsidRPr="00754C7F">
        <w:rPr>
          <w:rStyle w:val="af4"/>
          <w:lang w:val="en-US"/>
        </w:rPr>
        <w:t xml:space="preserve"> </w:t>
      </w:r>
      <w:r w:rsidRPr="00B77E61">
        <w:rPr>
          <w:rStyle w:val="af4"/>
        </w:rPr>
        <w:t>кнопки</w:t>
      </w:r>
      <w:r w:rsidRPr="00754C7F">
        <w:rPr>
          <w:rStyle w:val="af4"/>
          <w:lang w:val="en-US"/>
        </w:rPr>
        <w:t xml:space="preserve"> </w:t>
      </w:r>
      <w:r w:rsidRPr="00B77E61">
        <w:rPr>
          <w:rStyle w:val="af4"/>
        </w:rPr>
        <w:t>сброса</w:t>
      </w:r>
      <w:r w:rsidRPr="00754C7F">
        <w:rPr>
          <w:rStyle w:val="af4"/>
          <w:lang w:val="en-US"/>
        </w:rPr>
        <w:t xml:space="preserve"> </w:t>
      </w:r>
      <w:r w:rsidRPr="00B77E61">
        <w:rPr>
          <w:rStyle w:val="af4"/>
        </w:rPr>
        <w:t>фильтра</w:t>
      </w:r>
    </w:p>
    <w:p w:rsidR="00B77E61" w:rsidRPr="00B77E61" w:rsidRDefault="00B77E61" w:rsidP="00B77E61">
      <w:pPr>
        <w:pStyle w:val="a4"/>
      </w:pPr>
      <w:proofErr w:type="gramStart"/>
      <w:r w:rsidRPr="00B77E61">
        <w:rPr>
          <w:rStyle w:val="af6"/>
        </w:rPr>
        <w:t>private</w:t>
      </w:r>
      <w:proofErr w:type="gramEnd"/>
      <w:r w:rsidRPr="00B77E61">
        <w:rPr>
          <w:rStyle w:val="af6"/>
        </w:rPr>
        <w:t xml:space="preserve"> void</w:t>
      </w:r>
      <w:r w:rsidRPr="00B77E61">
        <w:t xml:space="preserve"> btnReset_Click(</w:t>
      </w:r>
      <w:r w:rsidRPr="00B77E61">
        <w:rPr>
          <w:rStyle w:val="af6"/>
        </w:rPr>
        <w:t>object</w:t>
      </w:r>
      <w:r w:rsidRPr="00B77E61">
        <w:t xml:space="preserve"> sender, </w:t>
      </w:r>
      <w:r w:rsidRPr="00B77E61">
        <w:rPr>
          <w:rStyle w:val="af5"/>
        </w:rPr>
        <w:t>RoutedEventArgs</w:t>
      </w:r>
      <w:r w:rsidRPr="00B77E61">
        <w:t xml:space="preserve"> e)</w:t>
      </w:r>
    </w:p>
    <w:p w:rsidR="00B77E61" w:rsidRPr="00B77E61" w:rsidRDefault="00B77E61" w:rsidP="00B77E61">
      <w:pPr>
        <w:pStyle w:val="a4"/>
      </w:pPr>
      <w:r w:rsidRPr="00B77E61">
        <w:t>{</w:t>
      </w:r>
    </w:p>
    <w:p w:rsidR="00B77E61" w:rsidRPr="00B77E61" w:rsidRDefault="00B77E61" w:rsidP="00B77E61">
      <w:pPr>
        <w:pStyle w:val="a4"/>
      </w:pPr>
      <w:r w:rsidRPr="00B77E61">
        <w:t xml:space="preserve">    </w:t>
      </w:r>
      <w:r w:rsidRPr="00B77E61">
        <w:rPr>
          <w:rStyle w:val="af5"/>
        </w:rPr>
        <w:t>ICollectionView</w:t>
      </w:r>
      <w:r w:rsidRPr="00B77E61">
        <w:t xml:space="preserve"> view = lst.Items;</w:t>
      </w:r>
    </w:p>
    <w:p w:rsidR="00B77E61" w:rsidRPr="00B77E61" w:rsidRDefault="00B77E61" w:rsidP="00B77E61">
      <w:pPr>
        <w:pStyle w:val="a4"/>
      </w:pPr>
    </w:p>
    <w:p w:rsidR="00B77E61" w:rsidRPr="003F6410" w:rsidRDefault="00B77E61" w:rsidP="00B77E61">
      <w:pPr>
        <w:pStyle w:val="a4"/>
        <w:rPr>
          <w:rStyle w:val="af4"/>
          <w:lang w:val="en-US"/>
        </w:rPr>
      </w:pPr>
      <w:r w:rsidRPr="00B77E61">
        <w:t xml:space="preserve">    </w:t>
      </w:r>
      <w:r w:rsidRPr="003F6410">
        <w:rPr>
          <w:rStyle w:val="af4"/>
          <w:lang w:val="en-US"/>
        </w:rPr>
        <w:t xml:space="preserve">// </w:t>
      </w:r>
      <w:r w:rsidRPr="00270F3F">
        <w:rPr>
          <w:rStyle w:val="af4"/>
        </w:rPr>
        <w:t>чтобы</w:t>
      </w:r>
      <w:r w:rsidRPr="003F6410">
        <w:rPr>
          <w:rStyle w:val="af4"/>
          <w:lang w:val="en-US"/>
        </w:rPr>
        <w:t xml:space="preserve"> </w:t>
      </w:r>
      <w:r w:rsidRPr="00270F3F">
        <w:rPr>
          <w:rStyle w:val="af4"/>
        </w:rPr>
        <w:t>сбросить</w:t>
      </w:r>
      <w:r w:rsidRPr="003F6410">
        <w:rPr>
          <w:rStyle w:val="af4"/>
          <w:lang w:val="en-US"/>
        </w:rPr>
        <w:t xml:space="preserve"> </w:t>
      </w:r>
      <w:r w:rsidRPr="00270F3F">
        <w:rPr>
          <w:rStyle w:val="af4"/>
        </w:rPr>
        <w:t>фильтр</w:t>
      </w:r>
      <w:r w:rsidRPr="003F6410">
        <w:rPr>
          <w:rStyle w:val="af4"/>
          <w:lang w:val="en-US"/>
        </w:rPr>
        <w:t xml:space="preserve">, </w:t>
      </w:r>
      <w:r w:rsidRPr="00270F3F">
        <w:rPr>
          <w:rStyle w:val="af4"/>
        </w:rPr>
        <w:t>достаточно</w:t>
      </w:r>
      <w:r w:rsidRPr="003F6410">
        <w:rPr>
          <w:rStyle w:val="af4"/>
          <w:lang w:val="en-US"/>
        </w:rPr>
        <w:t xml:space="preserve"> </w:t>
      </w:r>
      <w:r w:rsidRPr="00270F3F">
        <w:rPr>
          <w:rStyle w:val="af4"/>
        </w:rPr>
        <w:t>присвоить</w:t>
      </w:r>
      <w:r w:rsidRPr="003F6410">
        <w:rPr>
          <w:rStyle w:val="af4"/>
          <w:lang w:val="en-US"/>
        </w:rPr>
        <w:t xml:space="preserve"> </w:t>
      </w:r>
      <w:r w:rsidRPr="00270F3F">
        <w:rPr>
          <w:rStyle w:val="af4"/>
        </w:rPr>
        <w:t>ему</w:t>
      </w:r>
      <w:r w:rsidRPr="003F6410">
        <w:rPr>
          <w:rStyle w:val="af4"/>
          <w:lang w:val="en-US"/>
        </w:rPr>
        <w:t xml:space="preserve"> null</w:t>
      </w:r>
    </w:p>
    <w:p w:rsidR="00B77E61" w:rsidRPr="00270F3F" w:rsidRDefault="00B77E61" w:rsidP="00B77E61">
      <w:pPr>
        <w:pStyle w:val="a4"/>
        <w:rPr>
          <w:lang w:val="ru-RU"/>
        </w:rPr>
      </w:pPr>
      <w:r w:rsidRPr="00B77E61">
        <w:t xml:space="preserve">    </w:t>
      </w:r>
      <w:r>
        <w:t>view</w:t>
      </w:r>
      <w:r w:rsidRPr="00270F3F">
        <w:rPr>
          <w:lang w:val="ru-RU"/>
        </w:rPr>
        <w:t>.</w:t>
      </w:r>
      <w:r>
        <w:t>Filter</w:t>
      </w:r>
      <w:r w:rsidRPr="00270F3F">
        <w:rPr>
          <w:lang w:val="ru-RU"/>
        </w:rPr>
        <w:t xml:space="preserve"> = </w:t>
      </w:r>
      <w:r>
        <w:t>null</w:t>
      </w:r>
      <w:r w:rsidRPr="00270F3F">
        <w:rPr>
          <w:lang w:val="ru-RU"/>
        </w:rPr>
        <w:t>;</w:t>
      </w:r>
    </w:p>
    <w:p w:rsidR="00B77E61" w:rsidRPr="00270F3F" w:rsidRDefault="00B77E61" w:rsidP="00B77E61">
      <w:pPr>
        <w:pStyle w:val="a4"/>
        <w:rPr>
          <w:lang w:val="ru-RU"/>
        </w:rPr>
      </w:pPr>
      <w:r w:rsidRPr="00270F3F">
        <w:rPr>
          <w:lang w:val="ru-RU"/>
        </w:rPr>
        <w:t>}</w:t>
      </w:r>
    </w:p>
    <w:p w:rsidR="00270F3F" w:rsidRDefault="00270F3F" w:rsidP="00270F3F">
      <w:r>
        <w:t xml:space="preserve">Используем представление, чтобы выполнить сортировку по возрасту. Отдельный критерий сортировки описывается при помощи структуры </w:t>
      </w:r>
      <w:r w:rsidRPr="00270F3F">
        <w:rPr>
          <w:rStyle w:val="a9"/>
        </w:rPr>
        <w:t>System.ComponentModel.</w:t>
      </w:r>
      <w:r w:rsidRPr="00270F3F">
        <w:rPr>
          <w:rStyle w:val="af5"/>
        </w:rPr>
        <w:t>SortDescription</w:t>
      </w:r>
      <w:r>
        <w:t xml:space="preserve">. При этом указывается имя поля сортировки и направление сортировки (по возрастанию или по убыванию). Представление хранит все критерии сортировки в коллекции </w:t>
      </w:r>
      <w:r w:rsidRPr="00270F3F">
        <w:rPr>
          <w:rStyle w:val="a9"/>
        </w:rPr>
        <w:t>SortDescriptions</w:t>
      </w:r>
      <w:r>
        <w:t>. Ниже показан код обработчика для кнопки сортировки:</w:t>
      </w:r>
    </w:p>
    <w:p w:rsidR="00270F3F" w:rsidRPr="00270F3F" w:rsidRDefault="00270F3F" w:rsidP="00270F3F">
      <w:pPr>
        <w:pStyle w:val="a4"/>
      </w:pPr>
      <w:proofErr w:type="gramStart"/>
      <w:r w:rsidRPr="00270F3F">
        <w:rPr>
          <w:rStyle w:val="af6"/>
        </w:rPr>
        <w:lastRenderedPageBreak/>
        <w:t>private</w:t>
      </w:r>
      <w:proofErr w:type="gramEnd"/>
      <w:r w:rsidRPr="00270F3F">
        <w:rPr>
          <w:rStyle w:val="af6"/>
        </w:rPr>
        <w:t xml:space="preserve"> void</w:t>
      </w:r>
      <w:r w:rsidRPr="00270F3F">
        <w:t xml:space="preserve"> btnSort_Click(</w:t>
      </w:r>
      <w:r w:rsidRPr="00270F3F">
        <w:rPr>
          <w:rStyle w:val="af6"/>
        </w:rPr>
        <w:t>object</w:t>
      </w:r>
      <w:r w:rsidRPr="00270F3F">
        <w:t xml:space="preserve"> sender, </w:t>
      </w:r>
      <w:r w:rsidRPr="00270F3F">
        <w:rPr>
          <w:rStyle w:val="af5"/>
        </w:rPr>
        <w:t>RoutedEventArgs</w:t>
      </w:r>
      <w:r w:rsidRPr="00270F3F">
        <w:t xml:space="preserve"> e)</w:t>
      </w:r>
    </w:p>
    <w:p w:rsidR="00270F3F" w:rsidRPr="00270F3F" w:rsidRDefault="00270F3F" w:rsidP="00270F3F">
      <w:pPr>
        <w:pStyle w:val="a4"/>
      </w:pPr>
      <w:r w:rsidRPr="00270F3F">
        <w:t>{</w:t>
      </w:r>
    </w:p>
    <w:p w:rsidR="00270F3F" w:rsidRPr="00270F3F" w:rsidRDefault="00270F3F" w:rsidP="00270F3F">
      <w:pPr>
        <w:pStyle w:val="a4"/>
      </w:pPr>
      <w:r w:rsidRPr="00270F3F">
        <w:t xml:space="preserve">    </w:t>
      </w:r>
      <w:r w:rsidRPr="00270F3F">
        <w:rPr>
          <w:rStyle w:val="af5"/>
        </w:rPr>
        <w:t>ICollectionView</w:t>
      </w:r>
      <w:r w:rsidRPr="00270F3F">
        <w:t xml:space="preserve"> view = lst.Items;</w:t>
      </w:r>
    </w:p>
    <w:p w:rsidR="00270F3F" w:rsidRPr="003F6410" w:rsidRDefault="00270F3F" w:rsidP="00270F3F">
      <w:pPr>
        <w:pStyle w:val="a4"/>
      </w:pPr>
      <w:r w:rsidRPr="00270F3F">
        <w:t xml:space="preserve">    view.SortDescriptions.Add(</w:t>
      </w:r>
      <w:r w:rsidRPr="00270F3F">
        <w:rPr>
          <w:rStyle w:val="af6"/>
        </w:rPr>
        <w:t>new</w:t>
      </w:r>
      <w:r w:rsidRPr="00270F3F">
        <w:t xml:space="preserve"> </w:t>
      </w:r>
      <w:r w:rsidRPr="00270F3F">
        <w:rPr>
          <w:rStyle w:val="af5"/>
        </w:rPr>
        <w:t>SortDescription</w:t>
      </w:r>
      <w:r w:rsidRPr="00270F3F">
        <w:t>(</w:t>
      </w:r>
      <w:r w:rsidRPr="00270F3F">
        <w:rPr>
          <w:rStyle w:val="af7"/>
        </w:rPr>
        <w:t>"Age"</w:t>
      </w:r>
      <w:r w:rsidRPr="00270F3F">
        <w:t>,</w:t>
      </w:r>
    </w:p>
    <w:p w:rsidR="00270F3F" w:rsidRPr="003F6410" w:rsidRDefault="00270F3F" w:rsidP="00270F3F">
      <w:pPr>
        <w:pStyle w:val="a4"/>
        <w:rPr>
          <w:lang w:val="ru-RU"/>
        </w:rPr>
      </w:pPr>
      <w:r w:rsidRPr="003F6410">
        <w:t xml:space="preserve">                                  </w:t>
      </w:r>
      <w:r w:rsidRPr="00270F3F">
        <w:rPr>
          <w:rStyle w:val="af5"/>
        </w:rPr>
        <w:t>ListSortDirection</w:t>
      </w:r>
      <w:r w:rsidRPr="003F6410">
        <w:rPr>
          <w:lang w:val="ru-RU"/>
        </w:rPr>
        <w:t>.</w:t>
      </w:r>
      <w:r w:rsidRPr="00270F3F">
        <w:t>Ascending</w:t>
      </w:r>
      <w:r w:rsidRPr="003F6410">
        <w:rPr>
          <w:lang w:val="ru-RU"/>
        </w:rPr>
        <w:t>));</w:t>
      </w:r>
    </w:p>
    <w:p w:rsidR="00270F3F" w:rsidRPr="00270F3F" w:rsidRDefault="00270F3F" w:rsidP="00270F3F">
      <w:pPr>
        <w:pStyle w:val="a4"/>
        <w:rPr>
          <w:lang w:val="ru-RU"/>
        </w:rPr>
      </w:pPr>
      <w:r w:rsidRPr="00270F3F">
        <w:rPr>
          <w:lang w:val="ru-RU"/>
        </w:rPr>
        <w:t>}</w:t>
      </w:r>
    </w:p>
    <w:p w:rsidR="00B77E61" w:rsidRDefault="00270F3F" w:rsidP="00270F3F">
      <w:r>
        <w:t xml:space="preserve">Заметим, что если используется представление типа </w:t>
      </w:r>
      <w:r w:rsidRPr="00270F3F">
        <w:rPr>
          <w:rStyle w:val="af5"/>
        </w:rPr>
        <w:t>ListCollectionView</w:t>
      </w:r>
      <w:r>
        <w:t xml:space="preserve">, сортировку можно выполнить при помощи свойства </w:t>
      </w:r>
      <w:r w:rsidRPr="00270F3F">
        <w:rPr>
          <w:rStyle w:val="a9"/>
        </w:rPr>
        <w:t>CustomSort</w:t>
      </w:r>
      <w:r>
        <w:t xml:space="preserve">, которое принимает объект </w:t>
      </w:r>
      <w:r w:rsidRPr="00270F3F">
        <w:rPr>
          <w:rStyle w:val="af5"/>
        </w:rPr>
        <w:t>IComparer</w:t>
      </w:r>
      <w:r>
        <w:t>.</w:t>
      </w:r>
    </w:p>
    <w:p w:rsidR="00C57A1B" w:rsidRDefault="00C57A1B" w:rsidP="00C57A1B">
      <w:r>
        <w:t xml:space="preserve">Представления позволяют группировать данные коллекции. Для этого нужно добавить объекты </w:t>
      </w:r>
      <w:r w:rsidRPr="00C57A1B">
        <w:rPr>
          <w:rStyle w:val="af5"/>
        </w:rPr>
        <w:t>PropertyGroupDescription</w:t>
      </w:r>
      <w:r>
        <w:t xml:space="preserve"> (пространство имён </w:t>
      </w:r>
      <w:r w:rsidRPr="00C57A1B">
        <w:rPr>
          <w:rStyle w:val="a9"/>
        </w:rPr>
        <w:t>System.Windows.Data</w:t>
      </w:r>
      <w:r>
        <w:t xml:space="preserve">) в коллекцию представления </w:t>
      </w:r>
      <w:r w:rsidRPr="00C57A1B">
        <w:rPr>
          <w:rStyle w:val="a9"/>
        </w:rPr>
        <w:t>GroupDescriptions</w:t>
      </w:r>
      <w:r>
        <w:t>:</w:t>
      </w:r>
    </w:p>
    <w:p w:rsidR="003F19BA" w:rsidRPr="003F19BA" w:rsidRDefault="003F19BA" w:rsidP="003F19BA">
      <w:pPr>
        <w:pStyle w:val="a4"/>
      </w:pPr>
      <w:proofErr w:type="gramStart"/>
      <w:r w:rsidRPr="003F19BA">
        <w:rPr>
          <w:rStyle w:val="af6"/>
        </w:rPr>
        <w:t>private</w:t>
      </w:r>
      <w:proofErr w:type="gramEnd"/>
      <w:r w:rsidRPr="003F19BA">
        <w:rPr>
          <w:rStyle w:val="af6"/>
        </w:rPr>
        <w:t xml:space="preserve"> void</w:t>
      </w:r>
      <w:r w:rsidRPr="003F19BA">
        <w:t xml:space="preserve"> btnGroup_Click(</w:t>
      </w:r>
      <w:r w:rsidRPr="003F19BA">
        <w:rPr>
          <w:rStyle w:val="af6"/>
        </w:rPr>
        <w:t>object</w:t>
      </w:r>
      <w:r w:rsidRPr="003F19BA">
        <w:t xml:space="preserve"> sender, </w:t>
      </w:r>
      <w:r w:rsidRPr="003F19BA">
        <w:rPr>
          <w:rStyle w:val="af5"/>
        </w:rPr>
        <w:t>RoutedEventArgs</w:t>
      </w:r>
      <w:r w:rsidRPr="003F19BA">
        <w:t xml:space="preserve"> e)</w:t>
      </w:r>
    </w:p>
    <w:p w:rsidR="003F19BA" w:rsidRPr="003F19BA" w:rsidRDefault="003F19BA" w:rsidP="003F19BA">
      <w:pPr>
        <w:pStyle w:val="a4"/>
      </w:pPr>
      <w:r w:rsidRPr="003F19BA">
        <w:t>{</w:t>
      </w:r>
    </w:p>
    <w:p w:rsidR="003F19BA" w:rsidRPr="003F19BA" w:rsidRDefault="003F19BA" w:rsidP="003F19BA">
      <w:pPr>
        <w:pStyle w:val="a4"/>
      </w:pPr>
      <w:r w:rsidRPr="003F19BA">
        <w:t xml:space="preserve">    </w:t>
      </w:r>
      <w:r w:rsidRPr="003F19BA">
        <w:rPr>
          <w:rStyle w:val="af5"/>
        </w:rPr>
        <w:t>ICollectionView</w:t>
      </w:r>
      <w:r w:rsidRPr="003F19BA">
        <w:t xml:space="preserve"> view = lst.Items;</w:t>
      </w:r>
    </w:p>
    <w:p w:rsidR="003F19BA" w:rsidRPr="003F19BA" w:rsidRDefault="003F19BA" w:rsidP="003F19BA">
      <w:pPr>
        <w:pStyle w:val="a4"/>
      </w:pPr>
      <w:r w:rsidRPr="003F19BA">
        <w:t xml:space="preserve">    </w:t>
      </w:r>
      <w:proofErr w:type="gramStart"/>
      <w:r w:rsidRPr="003F19BA">
        <w:rPr>
          <w:rStyle w:val="af6"/>
        </w:rPr>
        <w:t>var</w:t>
      </w:r>
      <w:proofErr w:type="gramEnd"/>
      <w:r w:rsidRPr="003F19BA">
        <w:t xml:space="preserve"> desc = </w:t>
      </w:r>
      <w:r w:rsidRPr="003F19BA">
        <w:rPr>
          <w:rStyle w:val="af6"/>
        </w:rPr>
        <w:t>new</w:t>
      </w:r>
      <w:r w:rsidRPr="003F19BA">
        <w:t xml:space="preserve"> </w:t>
      </w:r>
      <w:r w:rsidRPr="003F19BA">
        <w:rPr>
          <w:rStyle w:val="af5"/>
        </w:rPr>
        <w:t>PropertyGroupDescription</w:t>
      </w:r>
      <w:r w:rsidRPr="003F19BA">
        <w:t xml:space="preserve"> {PropertyName = </w:t>
      </w:r>
      <w:r w:rsidRPr="003F19BA">
        <w:rPr>
          <w:rStyle w:val="af7"/>
        </w:rPr>
        <w:t>"Age"</w:t>
      </w:r>
      <w:r w:rsidRPr="003F19BA">
        <w:t>};</w:t>
      </w:r>
    </w:p>
    <w:p w:rsidR="003F19BA" w:rsidRPr="003F19BA" w:rsidRDefault="003F19BA" w:rsidP="003F19BA">
      <w:pPr>
        <w:pStyle w:val="a4"/>
        <w:rPr>
          <w:lang w:val="ru-RU"/>
        </w:rPr>
      </w:pPr>
      <w:r w:rsidRPr="003F6410">
        <w:t xml:space="preserve">    </w:t>
      </w:r>
      <w:r w:rsidRPr="003F19BA">
        <w:t>view</w:t>
      </w:r>
      <w:r w:rsidRPr="003F19BA">
        <w:rPr>
          <w:lang w:val="ru-RU"/>
        </w:rPr>
        <w:t>.</w:t>
      </w:r>
      <w:r w:rsidRPr="003F19BA">
        <w:t>GroupDescriptions</w:t>
      </w:r>
      <w:r w:rsidRPr="003F19BA">
        <w:rPr>
          <w:lang w:val="ru-RU"/>
        </w:rPr>
        <w:t>.</w:t>
      </w:r>
      <w:r w:rsidRPr="003F19BA">
        <w:t>Add</w:t>
      </w:r>
      <w:r w:rsidRPr="003F19BA">
        <w:rPr>
          <w:lang w:val="ru-RU"/>
        </w:rPr>
        <w:t>(</w:t>
      </w:r>
      <w:r w:rsidRPr="003F19BA">
        <w:t>desc</w:t>
      </w:r>
      <w:r w:rsidRPr="003F19BA">
        <w:rPr>
          <w:lang w:val="ru-RU"/>
        </w:rPr>
        <w:t>);</w:t>
      </w:r>
    </w:p>
    <w:p w:rsidR="00C57A1B" w:rsidRPr="003F19BA" w:rsidRDefault="003F19BA" w:rsidP="003F19BA">
      <w:pPr>
        <w:pStyle w:val="a4"/>
        <w:rPr>
          <w:lang w:val="ru-RU"/>
        </w:rPr>
      </w:pPr>
      <w:r w:rsidRPr="003F19BA">
        <w:rPr>
          <w:lang w:val="ru-RU"/>
        </w:rPr>
        <w:t>}</w:t>
      </w:r>
    </w:p>
    <w:p w:rsidR="00C57A1B" w:rsidRDefault="00C57A1B" w:rsidP="00C57A1B">
      <w:r>
        <w:t xml:space="preserve">Когда используется группировка, для каждой группы создаётся отдельный объект </w:t>
      </w:r>
      <w:r w:rsidRPr="003F19BA">
        <w:rPr>
          <w:rStyle w:val="af5"/>
        </w:rPr>
        <w:t>GroupItem</w:t>
      </w:r>
      <w:r>
        <w:t xml:space="preserve">, и все эти объекты добавляются в список. Сделать группы видимыми можно, отформатировав элемент </w:t>
      </w:r>
      <w:r w:rsidRPr="003F19BA">
        <w:rPr>
          <w:rStyle w:val="af5"/>
        </w:rPr>
        <w:t>GroupItem</w:t>
      </w:r>
      <w:r>
        <w:t xml:space="preserve">. Класс </w:t>
      </w:r>
      <w:r w:rsidRPr="003F19BA">
        <w:rPr>
          <w:rStyle w:val="af5"/>
        </w:rPr>
        <w:t>ItemsControl</w:t>
      </w:r>
      <w:r>
        <w:t xml:space="preserve"> имеет свойство </w:t>
      </w:r>
      <w:r w:rsidRPr="003F19BA">
        <w:rPr>
          <w:rStyle w:val="a9"/>
        </w:rPr>
        <w:t>GroupStyle</w:t>
      </w:r>
      <w:r>
        <w:t xml:space="preserve">, которое предоставляет коллекцию объектов </w:t>
      </w:r>
      <w:r w:rsidRPr="003F19BA">
        <w:rPr>
          <w:rStyle w:val="af5"/>
        </w:rPr>
        <w:t>GroupStyle</w:t>
      </w:r>
      <w:r>
        <w:t xml:space="preserve">. </w:t>
      </w:r>
      <w:r w:rsidR="003F19BA" w:rsidRPr="003F19BA">
        <w:t xml:space="preserve">Каждый объект </w:t>
      </w:r>
      <w:r w:rsidR="003F19BA" w:rsidRPr="003F19BA">
        <w:rPr>
          <w:rStyle w:val="af5"/>
        </w:rPr>
        <w:t>GroupStyle</w:t>
      </w:r>
      <w:r w:rsidR="003F19BA" w:rsidRPr="003F19BA">
        <w:t xml:space="preserve"> описывает стиль для отдельного уровня группировки.</w:t>
      </w:r>
      <w:r w:rsidR="003F19BA">
        <w:t xml:space="preserve"> </w:t>
      </w:r>
      <w:r>
        <w:t xml:space="preserve">Несмотря на имя, класс </w:t>
      </w:r>
      <w:r w:rsidRPr="003F19BA">
        <w:rPr>
          <w:rStyle w:val="af5"/>
        </w:rPr>
        <w:t>GroupStyle</w:t>
      </w:r>
      <w:r>
        <w:t xml:space="preserve"> стилем не является. Он представляет собой удобный пакет, содержащий несколько полезных параметров для конфигурирования </w:t>
      </w:r>
      <w:r w:rsidRPr="003F19BA">
        <w:rPr>
          <w:rStyle w:val="af5"/>
        </w:rPr>
        <w:t>GroupItem</w:t>
      </w:r>
      <w:r>
        <w:t>:</w:t>
      </w:r>
    </w:p>
    <w:p w:rsidR="00C57A1B" w:rsidRPr="003F19BA" w:rsidRDefault="00C57A1B" w:rsidP="00C57A1B">
      <w:pPr>
        <w:rPr>
          <w:lang w:val="en-US"/>
        </w:rPr>
      </w:pPr>
      <w:r w:rsidRPr="003F19BA">
        <w:rPr>
          <w:rStyle w:val="a9"/>
          <w:lang w:val="en-US"/>
        </w:rPr>
        <w:t>ContainerStyle</w:t>
      </w:r>
      <w:r w:rsidRPr="003F19BA">
        <w:rPr>
          <w:lang w:val="en-US"/>
        </w:rPr>
        <w:t xml:space="preserve"> – </w:t>
      </w:r>
      <w:r>
        <w:t>стиль</w:t>
      </w:r>
      <w:r w:rsidR="003F19BA" w:rsidRPr="003F19BA">
        <w:rPr>
          <w:lang w:val="en-US"/>
        </w:rPr>
        <w:t xml:space="preserve"> </w:t>
      </w:r>
      <w:r w:rsidR="003F19BA">
        <w:t>для</w:t>
      </w:r>
      <w:r w:rsidR="003F19BA" w:rsidRPr="003F19BA">
        <w:rPr>
          <w:lang w:val="en-US"/>
        </w:rPr>
        <w:t xml:space="preserve"> </w:t>
      </w:r>
      <w:r w:rsidR="003F19BA">
        <w:t>элемента</w:t>
      </w:r>
      <w:r w:rsidR="003F19BA" w:rsidRPr="003F19BA">
        <w:rPr>
          <w:lang w:val="en-US"/>
        </w:rPr>
        <w:t xml:space="preserve"> </w:t>
      </w:r>
      <w:r w:rsidRPr="003F19BA">
        <w:rPr>
          <w:rStyle w:val="af5"/>
        </w:rPr>
        <w:t>GroupItem</w:t>
      </w:r>
      <w:r w:rsidRPr="003F19BA">
        <w:rPr>
          <w:lang w:val="en-US"/>
        </w:rPr>
        <w:t>;</w:t>
      </w:r>
    </w:p>
    <w:p w:rsidR="00C57A1B" w:rsidRPr="00C57A1B" w:rsidRDefault="00C57A1B" w:rsidP="00C57A1B">
      <w:pPr>
        <w:rPr>
          <w:lang w:val="en-US"/>
        </w:rPr>
      </w:pPr>
      <w:r w:rsidRPr="003F19BA">
        <w:rPr>
          <w:rStyle w:val="a9"/>
          <w:lang w:val="en-US"/>
        </w:rPr>
        <w:t>ContainerStyleSelector</w:t>
      </w:r>
      <w:r w:rsidRPr="00C57A1B">
        <w:rPr>
          <w:lang w:val="en-US"/>
        </w:rPr>
        <w:t xml:space="preserve"> – </w:t>
      </w:r>
      <w:r>
        <w:t>селектор</w:t>
      </w:r>
      <w:r w:rsidRPr="00C57A1B">
        <w:rPr>
          <w:lang w:val="en-US"/>
        </w:rPr>
        <w:t xml:space="preserve"> </w:t>
      </w:r>
      <w:r>
        <w:t>стиля</w:t>
      </w:r>
      <w:r w:rsidRPr="00C57A1B">
        <w:rPr>
          <w:lang w:val="en-US"/>
        </w:rPr>
        <w:t xml:space="preserve"> </w:t>
      </w:r>
      <w:r>
        <w:t>для</w:t>
      </w:r>
      <w:r w:rsidRPr="00C57A1B">
        <w:rPr>
          <w:lang w:val="en-US"/>
        </w:rPr>
        <w:t xml:space="preserve"> </w:t>
      </w:r>
      <w:r w:rsidRPr="003F19BA">
        <w:rPr>
          <w:rStyle w:val="af5"/>
        </w:rPr>
        <w:t>GroupItem</w:t>
      </w:r>
      <w:r w:rsidRPr="00C57A1B">
        <w:rPr>
          <w:lang w:val="en-US"/>
        </w:rPr>
        <w:t>;</w:t>
      </w:r>
    </w:p>
    <w:p w:rsidR="00C57A1B" w:rsidRDefault="00C57A1B" w:rsidP="00C57A1B">
      <w:r w:rsidRPr="003F19BA">
        <w:rPr>
          <w:rStyle w:val="a9"/>
        </w:rPr>
        <w:t>HeaderTemplate</w:t>
      </w:r>
      <w:r>
        <w:t xml:space="preserve"> – шаблон для отображения в начале каждой группы;</w:t>
      </w:r>
    </w:p>
    <w:p w:rsidR="00C57A1B" w:rsidRDefault="00C57A1B" w:rsidP="00C57A1B">
      <w:r w:rsidRPr="003F19BA">
        <w:rPr>
          <w:rStyle w:val="a9"/>
        </w:rPr>
        <w:t>HeaderTemplateSelector</w:t>
      </w:r>
      <w:r>
        <w:t xml:space="preserve"> – селектор шаблона </w:t>
      </w:r>
      <w:r w:rsidRPr="003F19BA">
        <w:rPr>
          <w:rStyle w:val="a9"/>
        </w:rPr>
        <w:t>HeaderTemplate</w:t>
      </w:r>
      <w:r>
        <w:t>;</w:t>
      </w:r>
    </w:p>
    <w:p w:rsidR="00B77E61" w:rsidRDefault="00C57A1B" w:rsidP="00C57A1B">
      <w:r w:rsidRPr="003F19BA">
        <w:rPr>
          <w:rStyle w:val="a9"/>
        </w:rPr>
        <w:t>HidesIfEmpty</w:t>
      </w:r>
      <w:r>
        <w:t xml:space="preserve"> – булево свойство, используемое для сокрытия пустых групп.</w:t>
      </w:r>
    </w:p>
    <w:p w:rsidR="00B77E61" w:rsidRDefault="00894E39" w:rsidP="004D58BE">
      <w:r w:rsidRPr="00894E39">
        <w:t xml:space="preserve">Чтобы добавить заголовок для группы, нужно установить свойство </w:t>
      </w:r>
      <w:r w:rsidRPr="00894E39">
        <w:rPr>
          <w:rStyle w:val="af5"/>
        </w:rPr>
        <w:t>GroupStyle</w:t>
      </w:r>
      <w:r w:rsidRPr="00894E39">
        <w:rPr>
          <w:rStyle w:val="a9"/>
        </w:rPr>
        <w:t>.HeaderTemplate</w:t>
      </w:r>
      <w:r w:rsidRPr="00894E39">
        <w:t>. Свойство является обычным шаблоном данных. Если в шаблоне будет использоваться привязка данных, её нужно выполнять относительно предназначенного для группы о</w:t>
      </w:r>
      <w:r>
        <w:t xml:space="preserve">бъекта </w:t>
      </w:r>
      <w:r w:rsidRPr="00894E39">
        <w:rPr>
          <w:rStyle w:val="af5"/>
        </w:rPr>
        <w:t>PropertyGroupDescription</w:t>
      </w:r>
      <w:r>
        <w:t>.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>&lt;</w:t>
      </w:r>
      <w:r w:rsidRPr="00894E39">
        <w:rPr>
          <w:rStyle w:val="af7"/>
        </w:rPr>
        <w:t>ListBox</w:t>
      </w:r>
      <w:r w:rsidRPr="00894E39">
        <w:rPr>
          <w:rStyle w:val="af6"/>
        </w:rPr>
        <w:t xml:space="preserve"> </w:t>
      </w:r>
      <w:r w:rsidRPr="00894E39">
        <w:rPr>
          <w:rStyle w:val="XML"/>
        </w:rPr>
        <w:t>Name</w:t>
      </w:r>
      <w:r w:rsidRPr="00894E39">
        <w:rPr>
          <w:rStyle w:val="af6"/>
        </w:rPr>
        <w:t xml:space="preserve">="lst" </w:t>
      </w:r>
      <w:r w:rsidRPr="00894E39">
        <w:rPr>
          <w:rStyle w:val="XML"/>
        </w:rPr>
        <w:t>Width</w:t>
      </w:r>
      <w:r w:rsidRPr="00894E39">
        <w:rPr>
          <w:rStyle w:val="af6"/>
        </w:rPr>
        <w:t>="240"&gt;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&lt;</w:t>
      </w:r>
      <w:r w:rsidRPr="00894E39">
        <w:rPr>
          <w:rStyle w:val="af7"/>
        </w:rPr>
        <w:t>ListBox.GroupStyle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&lt;</w:t>
      </w:r>
      <w:r w:rsidRPr="00894E39">
        <w:rPr>
          <w:rStyle w:val="af7"/>
        </w:rPr>
        <w:t>GroupStyle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  &lt;</w:t>
      </w:r>
      <w:r w:rsidRPr="00894E39">
        <w:rPr>
          <w:rStyle w:val="af7"/>
        </w:rPr>
        <w:t>GroupStyle.HeaderTemplate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    &lt;</w:t>
      </w:r>
      <w:r w:rsidRPr="00894E39">
        <w:rPr>
          <w:rStyle w:val="af7"/>
        </w:rPr>
        <w:t>DataTemplate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      &lt;</w:t>
      </w:r>
      <w:r w:rsidRPr="00894E39">
        <w:rPr>
          <w:rStyle w:val="af7"/>
        </w:rPr>
        <w:t>TextBlock</w:t>
      </w:r>
      <w:r w:rsidRPr="00894E39">
        <w:rPr>
          <w:rStyle w:val="af6"/>
        </w:rPr>
        <w:t xml:space="preserve"> </w:t>
      </w:r>
      <w:r w:rsidRPr="00894E39">
        <w:rPr>
          <w:rStyle w:val="XML"/>
        </w:rPr>
        <w:t>Text</w:t>
      </w:r>
      <w:r w:rsidRPr="00894E39">
        <w:rPr>
          <w:rStyle w:val="af6"/>
        </w:rPr>
        <w:t>="{</w:t>
      </w:r>
      <w:r w:rsidRPr="00894E39">
        <w:rPr>
          <w:rStyle w:val="af7"/>
        </w:rPr>
        <w:t>Binding</w:t>
      </w:r>
      <w:r w:rsidRPr="00894E39">
        <w:rPr>
          <w:rStyle w:val="af6"/>
        </w:rPr>
        <w:t xml:space="preserve"> </w:t>
      </w:r>
      <w:r w:rsidRPr="00894E39">
        <w:rPr>
          <w:rStyle w:val="XML"/>
        </w:rPr>
        <w:t>Name</w:t>
      </w:r>
      <w:r w:rsidRPr="00894E39">
        <w:rPr>
          <w:rStyle w:val="af6"/>
        </w:rPr>
        <w:t>}"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                 </w:t>
      </w:r>
      <w:r w:rsidRPr="00894E39">
        <w:rPr>
          <w:rStyle w:val="XML"/>
        </w:rPr>
        <w:t>FontSize</w:t>
      </w:r>
      <w:r w:rsidRPr="00894E39">
        <w:rPr>
          <w:rStyle w:val="af6"/>
        </w:rPr>
        <w:t xml:space="preserve">="14" </w:t>
      </w:r>
      <w:r w:rsidRPr="00894E39">
        <w:rPr>
          <w:rStyle w:val="XML"/>
        </w:rPr>
        <w:t>FontWeight</w:t>
      </w:r>
      <w:r w:rsidRPr="00894E39">
        <w:rPr>
          <w:rStyle w:val="af6"/>
        </w:rPr>
        <w:t xml:space="preserve">="Bold" </w:t>
      </w:r>
      <w:r w:rsidRPr="00894E39">
        <w:rPr>
          <w:rStyle w:val="XML"/>
        </w:rPr>
        <w:t>Padding</w:t>
      </w:r>
      <w:r w:rsidRPr="00894E39">
        <w:rPr>
          <w:rStyle w:val="af6"/>
        </w:rPr>
        <w:t>="3"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                 </w:t>
      </w:r>
      <w:r w:rsidRPr="00894E39">
        <w:rPr>
          <w:rStyle w:val="XML"/>
        </w:rPr>
        <w:t>Foreground</w:t>
      </w:r>
      <w:r w:rsidRPr="00894E39">
        <w:rPr>
          <w:rStyle w:val="af6"/>
        </w:rPr>
        <w:t xml:space="preserve">="White" </w:t>
      </w:r>
      <w:r w:rsidRPr="00894E39">
        <w:rPr>
          <w:rStyle w:val="XML"/>
        </w:rPr>
        <w:t>Background</w:t>
      </w:r>
      <w:r w:rsidRPr="00894E39">
        <w:rPr>
          <w:rStyle w:val="af6"/>
        </w:rPr>
        <w:t>="Green" /&gt;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lastRenderedPageBreak/>
        <w:t xml:space="preserve">        &lt;/</w:t>
      </w:r>
      <w:r w:rsidRPr="00894E39">
        <w:rPr>
          <w:rStyle w:val="af7"/>
        </w:rPr>
        <w:t>DataTemplate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  &lt;/</w:t>
      </w:r>
      <w:r w:rsidRPr="00894E39">
        <w:rPr>
          <w:rStyle w:val="af7"/>
        </w:rPr>
        <w:t>GroupStyle.HeaderTemplate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  &lt;/</w:t>
      </w:r>
      <w:r w:rsidRPr="00894E39">
        <w:rPr>
          <w:rStyle w:val="af7"/>
        </w:rPr>
        <w:t>GroupStyle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 xml:space="preserve">  &lt;/</w:t>
      </w:r>
      <w:r w:rsidRPr="00894E39">
        <w:rPr>
          <w:rStyle w:val="af7"/>
        </w:rPr>
        <w:t>ListBox.GroupStyle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4"/>
        <w:rPr>
          <w:rStyle w:val="af6"/>
        </w:rPr>
      </w:pPr>
      <w:r w:rsidRPr="00894E39">
        <w:rPr>
          <w:rStyle w:val="af6"/>
        </w:rPr>
        <w:t>&lt;/</w:t>
      </w:r>
      <w:r w:rsidRPr="00894E39">
        <w:rPr>
          <w:rStyle w:val="af7"/>
        </w:rPr>
        <w:t>ListBox</w:t>
      </w:r>
      <w:r w:rsidRPr="00894E39">
        <w:rPr>
          <w:rStyle w:val="af6"/>
        </w:rPr>
        <w:t>&gt;</w:t>
      </w:r>
    </w:p>
    <w:p w:rsidR="00894E39" w:rsidRPr="00894E39" w:rsidRDefault="00894E39" w:rsidP="00894E39">
      <w:pPr>
        <w:pStyle w:val="af"/>
        <w:rPr>
          <w:lang w:val="en-US"/>
        </w:rPr>
      </w:pPr>
      <w:r>
        <w:rPr>
          <w:noProof/>
        </w:rPr>
        <w:drawing>
          <wp:inline distT="0" distB="0" distL="0" distR="0">
            <wp:extent cx="4191000" cy="3143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Items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61" w:rsidRPr="00894E39" w:rsidRDefault="00894E39" w:rsidP="00894E39">
      <w:pPr>
        <w:pStyle w:val="af"/>
      </w:pPr>
      <w:r>
        <w:t>Рис. 53. Группировка списка.</w:t>
      </w:r>
    </w:p>
    <w:p w:rsidR="00B77E61" w:rsidRPr="00894E39" w:rsidRDefault="00894E39" w:rsidP="004D58BE">
      <w:r w:rsidRPr="00894E39">
        <w:t xml:space="preserve">Класс </w:t>
      </w:r>
      <w:r w:rsidRPr="00894E39">
        <w:rPr>
          <w:rStyle w:val="a9"/>
        </w:rPr>
        <w:t>System.Windows.Data.</w:t>
      </w:r>
      <w:r w:rsidRPr="00894E39">
        <w:rPr>
          <w:rStyle w:val="af5"/>
        </w:rPr>
        <w:t>CollectionViewSource</w:t>
      </w:r>
      <w:r w:rsidRPr="00894E39">
        <w:t xml:space="preserve"> –</w:t>
      </w:r>
      <w:r>
        <w:t xml:space="preserve"> </w:t>
      </w:r>
      <w:r w:rsidRPr="00894E39">
        <w:t>вспомогательный класс для работы с представлениями, который удобно использовать в разметке XAML</w:t>
      </w:r>
      <w:r>
        <w:rPr>
          <w:rStyle w:val="ae"/>
        </w:rPr>
        <w:footnoteReference w:id="10"/>
      </w:r>
      <w:r w:rsidRPr="00894E39">
        <w:t xml:space="preserve">. Двумя наиболее важными свойствами </w:t>
      </w:r>
      <w:r>
        <w:t xml:space="preserve">этого </w:t>
      </w:r>
      <w:r w:rsidRPr="00894E39">
        <w:t xml:space="preserve">класса являются свойство </w:t>
      </w:r>
      <w:r w:rsidRPr="00894E39">
        <w:rPr>
          <w:rStyle w:val="a9"/>
        </w:rPr>
        <w:t>View</w:t>
      </w:r>
      <w:r w:rsidRPr="00894E39">
        <w:t xml:space="preserve">, которое упаковывает объект представления, и свойство </w:t>
      </w:r>
      <w:r w:rsidRPr="00894E39">
        <w:rPr>
          <w:rStyle w:val="a9"/>
        </w:rPr>
        <w:t>Source</w:t>
      </w:r>
      <w:r w:rsidRPr="00894E39">
        <w:t xml:space="preserve">, которое указывает на источник данных. У него также имеются свойства </w:t>
      </w:r>
      <w:r w:rsidRPr="00894E39">
        <w:rPr>
          <w:rStyle w:val="a9"/>
        </w:rPr>
        <w:t>SortDescriptions</w:t>
      </w:r>
      <w:r w:rsidRPr="00894E39">
        <w:t xml:space="preserve"> и </w:t>
      </w:r>
      <w:r w:rsidRPr="00894E39">
        <w:rPr>
          <w:rStyle w:val="a9"/>
        </w:rPr>
        <w:t>GroupDescriptions</w:t>
      </w:r>
      <w:r w:rsidRPr="00894E39">
        <w:t xml:space="preserve"> для сортировки и группировки коллекции, и событие </w:t>
      </w:r>
      <w:r w:rsidRPr="00894E39">
        <w:rPr>
          <w:rStyle w:val="a9"/>
        </w:rPr>
        <w:t>Filter</w:t>
      </w:r>
      <w:r w:rsidRPr="00894E39">
        <w:t xml:space="preserve">, которое можно использовать для выполнения фильтрации. Статический метод </w:t>
      </w:r>
      <w:r w:rsidRPr="00894E39">
        <w:rPr>
          <w:rStyle w:val="af5"/>
        </w:rPr>
        <w:t>CollectionViewSource</w:t>
      </w:r>
      <w:r w:rsidRPr="00894E39">
        <w:rPr>
          <w:rStyle w:val="a9"/>
        </w:rPr>
        <w:t>.GetDefaultView()</w:t>
      </w:r>
      <w:r w:rsidRPr="00894E39">
        <w:t xml:space="preserve"> позволяет получить представление для указанной коллекции.</w:t>
      </w:r>
    </w:p>
    <w:p w:rsidR="005D068D" w:rsidRPr="00894E39" w:rsidRDefault="005D068D">
      <w:r w:rsidRPr="00894E39">
        <w:br w:type="page"/>
      </w:r>
    </w:p>
    <w:p w:rsidR="00A36068" w:rsidRPr="00AE7C26" w:rsidRDefault="00A36068" w:rsidP="005D068D">
      <w:pPr>
        <w:pStyle w:val="1"/>
      </w:pPr>
      <w:bookmarkStart w:id="115" w:name="_Toc350627645"/>
      <w:r>
        <w:lastRenderedPageBreak/>
        <w:t>Литература</w:t>
      </w:r>
      <w:bookmarkEnd w:id="115"/>
    </w:p>
    <w:p w:rsidR="003F6410" w:rsidRDefault="003F6410" w:rsidP="003F6410">
      <w:r w:rsidRPr="003F6410">
        <w:t>1</w:t>
      </w:r>
      <w:r>
        <w:t xml:space="preserve">. Андерсон, К. Основы Windows Presentation Foundation / К. Андерсон. – М.: ДМК Пресс, </w:t>
      </w:r>
      <w:proofErr w:type="gramStart"/>
      <w:r>
        <w:t>Спб.:</w:t>
      </w:r>
      <w:proofErr w:type="gramEnd"/>
      <w:r>
        <w:t xml:space="preserve"> БХВ-Петербург, 2008. – 432 с.: ил.</w:t>
      </w:r>
    </w:p>
    <w:p w:rsidR="00A36068" w:rsidRDefault="003F6410" w:rsidP="00A36068">
      <w:r>
        <w:t>2</w:t>
      </w:r>
      <w:r w:rsidR="00A36068">
        <w:t xml:space="preserve">. Мак-Дональд, М. WPF 4: Windows Presentation Foundation в .NET 4.0 с примерами на C# 2010 для профессионалов / М. Мак-Дональд. – </w:t>
      </w:r>
      <w:proofErr w:type="gramStart"/>
      <w:r w:rsidR="00A36068">
        <w:t>М. :</w:t>
      </w:r>
      <w:proofErr w:type="gramEnd"/>
      <w:r w:rsidR="00A36068">
        <w:t xml:space="preserve"> Издат. дом «Вильямс», 2011. – 1024 с.</w:t>
      </w:r>
    </w:p>
    <w:p w:rsidR="00A36068" w:rsidRDefault="003F6410" w:rsidP="00A36068">
      <w:r>
        <w:t>3</w:t>
      </w:r>
      <w:r w:rsidR="00A36068">
        <w:t xml:space="preserve">. Натан, А. WPF 4. Подробное руководство / А. Натан. – </w:t>
      </w:r>
      <w:proofErr w:type="gramStart"/>
      <w:r w:rsidR="00A36068">
        <w:t>Спб.:</w:t>
      </w:r>
      <w:proofErr w:type="gramEnd"/>
      <w:r w:rsidR="00A36068">
        <w:t xml:space="preserve"> Символ-Плюс, 2012. – 880 с.</w:t>
      </w:r>
    </w:p>
    <w:p w:rsidR="00A36068" w:rsidRDefault="003F6410" w:rsidP="00A36068">
      <w:r>
        <w:t>4</w:t>
      </w:r>
      <w:r w:rsidR="00A36068">
        <w:t xml:space="preserve">. Петцольд, Ч. Microsoft Windows Presentation Foundation / Ч. Петцольд. – М.: Издательство «Русская Редакция»; </w:t>
      </w:r>
      <w:proofErr w:type="gramStart"/>
      <w:r w:rsidR="00A36068">
        <w:t>СПб.:</w:t>
      </w:r>
      <w:proofErr w:type="gramEnd"/>
      <w:r w:rsidR="00A36068">
        <w:t xml:space="preserve"> Питер, 2008. – 944 с.: ил.</w:t>
      </w:r>
    </w:p>
    <w:p w:rsidR="00AF1EA0" w:rsidRPr="00703258" w:rsidRDefault="003F6410" w:rsidP="00A36068">
      <w:r>
        <w:t>5</w:t>
      </w:r>
      <w:r w:rsidR="00A36068">
        <w:t xml:space="preserve">. </w:t>
      </w:r>
      <w:bookmarkEnd w:id="0"/>
      <w:bookmarkEnd w:id="1"/>
      <w:r w:rsidR="00F31BED">
        <w:t xml:space="preserve">Троелсен, Э. Язык программирования </w:t>
      </w:r>
      <w:r w:rsidR="00F31BED">
        <w:rPr>
          <w:lang w:val="en-US"/>
        </w:rPr>
        <w:t>C</w:t>
      </w:r>
      <w:r w:rsidR="00F31BED" w:rsidRPr="007B58F4">
        <w:t xml:space="preserve"># </w:t>
      </w:r>
      <w:r w:rsidR="00F31BED">
        <w:t>5.</w:t>
      </w:r>
      <w:r w:rsidR="00F31BED" w:rsidRPr="007B58F4">
        <w:t xml:space="preserve">0 </w:t>
      </w:r>
      <w:r w:rsidR="00F31BED">
        <w:t xml:space="preserve">и платформа </w:t>
      </w:r>
      <w:r w:rsidR="00F31BED" w:rsidRPr="007B58F4">
        <w:t>.</w:t>
      </w:r>
      <w:r w:rsidR="00F31BED">
        <w:rPr>
          <w:lang w:val="en-US"/>
        </w:rPr>
        <w:t>NET</w:t>
      </w:r>
      <w:r w:rsidR="00F31BED">
        <w:t xml:space="preserve"> 4.5 / Э. Троелсен. – 6-е изд. – М.: ООО «И.Д. Вильямс», 2013. – 1312 с.: ил.</w:t>
      </w:r>
    </w:p>
    <w:sectPr w:rsidR="00AF1EA0" w:rsidRPr="00703258" w:rsidSect="006555FD">
      <w:footerReference w:type="even" r:id="rId62"/>
      <w:footerReference w:type="default" r:id="rId63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FA4" w:rsidRDefault="006D0FA4" w:rsidP="00CE0887">
      <w:r>
        <w:separator/>
      </w:r>
    </w:p>
  </w:endnote>
  <w:endnote w:type="continuationSeparator" w:id="0">
    <w:p w:rsidR="006D0FA4" w:rsidRDefault="006D0FA4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96" w:rsidRDefault="002D7496" w:rsidP="00701BF8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857D65">
      <w:rPr>
        <w:noProof/>
      </w:rPr>
      <w:t>106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96" w:rsidRDefault="002D7496" w:rsidP="006555FD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7D65">
      <w:rPr>
        <w:noProof/>
      </w:rPr>
      <w:t>105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FA4" w:rsidRDefault="006D0FA4" w:rsidP="00AB584C">
      <w:pPr>
        <w:ind w:firstLine="0"/>
      </w:pPr>
      <w:r>
        <w:separator/>
      </w:r>
    </w:p>
  </w:footnote>
  <w:footnote w:type="continuationSeparator" w:id="0">
    <w:p w:rsidR="006D0FA4" w:rsidRDefault="006D0FA4" w:rsidP="00CE0887">
      <w:r>
        <w:continuationSeparator/>
      </w:r>
    </w:p>
  </w:footnote>
  <w:footnote w:id="1">
    <w:p w:rsidR="002D7496" w:rsidRPr="00775300" w:rsidRDefault="002D7496">
      <w:pPr>
        <w:pStyle w:val="ac"/>
        <w:rPr>
          <w:lang w:val="en-US"/>
        </w:rPr>
      </w:pPr>
      <w:r>
        <w:rPr>
          <w:rStyle w:val="ae"/>
        </w:rPr>
        <w:footnoteRef/>
      </w:r>
      <w:r>
        <w:t xml:space="preserve"> </w:t>
      </w:r>
      <w:r w:rsidRPr="00775300">
        <w:t>Произносится как [ˈzæməl].</w:t>
      </w:r>
    </w:p>
  </w:footnote>
  <w:footnote w:id="2">
    <w:p w:rsidR="002D7496" w:rsidRPr="009E0BD3" w:rsidRDefault="002D7496">
      <w:pPr>
        <w:pStyle w:val="ac"/>
        <w:rPr>
          <w:lang w:val="en-US"/>
        </w:rPr>
      </w:pPr>
      <w:r>
        <w:rPr>
          <w:rStyle w:val="ae"/>
        </w:rPr>
        <w:footnoteRef/>
      </w:r>
      <w:r w:rsidRPr="009E0BD3">
        <w:rPr>
          <w:lang w:val="en-US"/>
        </w:rPr>
        <w:t xml:space="preserve"> </w:t>
      </w:r>
      <w:r w:rsidRPr="009E0BD3">
        <w:t>П</w:t>
      </w:r>
      <w:r>
        <w:t>ри</w:t>
      </w:r>
      <w:r w:rsidRPr="009E0BD3">
        <w:rPr>
          <w:lang w:val="en-US"/>
        </w:rPr>
        <w:t xml:space="preserve"> </w:t>
      </w:r>
      <w:r>
        <w:t>одновременной</w:t>
      </w:r>
      <w:r w:rsidRPr="009E0BD3">
        <w:rPr>
          <w:lang w:val="en-US"/>
        </w:rPr>
        <w:t xml:space="preserve"> </w:t>
      </w:r>
      <w:r>
        <w:t>установке</w:t>
      </w:r>
      <w:r w:rsidRPr="009E0BD3">
        <w:rPr>
          <w:lang w:val="en-US"/>
        </w:rPr>
        <w:t xml:space="preserve"> </w:t>
      </w:r>
      <w:r w:rsidRPr="009E0BD3">
        <w:rPr>
          <w:rStyle w:val="afe"/>
        </w:rPr>
        <w:t>Canvas</w:t>
      </w:r>
      <w:r w:rsidRPr="009E0BD3">
        <w:rPr>
          <w:rStyle w:val="aff"/>
        </w:rPr>
        <w:t>.Left</w:t>
      </w:r>
      <w:r w:rsidRPr="009E0BD3">
        <w:rPr>
          <w:lang w:val="en-US"/>
        </w:rPr>
        <w:t xml:space="preserve"> </w:t>
      </w:r>
      <w:r w:rsidRPr="009E0BD3">
        <w:t>и</w:t>
      </w:r>
      <w:r>
        <w:t>меет</w:t>
      </w:r>
      <w:r w:rsidRPr="009E0BD3">
        <w:rPr>
          <w:lang w:val="en-US"/>
        </w:rPr>
        <w:t xml:space="preserve"> </w:t>
      </w:r>
      <w:r>
        <w:t>преимущество</w:t>
      </w:r>
      <w:r w:rsidRPr="009E0BD3">
        <w:rPr>
          <w:lang w:val="en-US"/>
        </w:rPr>
        <w:t xml:space="preserve"> </w:t>
      </w:r>
      <w:r>
        <w:t>перед</w:t>
      </w:r>
      <w:r w:rsidRPr="009E0BD3">
        <w:rPr>
          <w:lang w:val="en-US"/>
        </w:rPr>
        <w:t xml:space="preserve"> </w:t>
      </w:r>
      <w:r w:rsidRPr="009E0BD3">
        <w:rPr>
          <w:rStyle w:val="afe"/>
        </w:rPr>
        <w:t>Canvas</w:t>
      </w:r>
      <w:r w:rsidRPr="009E0BD3">
        <w:rPr>
          <w:rStyle w:val="aff"/>
        </w:rPr>
        <w:t>.Right</w:t>
      </w:r>
      <w:r w:rsidRPr="009E0BD3">
        <w:rPr>
          <w:lang w:val="en-US"/>
        </w:rPr>
        <w:t xml:space="preserve">, </w:t>
      </w:r>
      <w:r>
        <w:t>а</w:t>
      </w:r>
      <w:r w:rsidRPr="009E0BD3">
        <w:rPr>
          <w:lang w:val="en-US"/>
        </w:rPr>
        <w:t xml:space="preserve"> </w:t>
      </w:r>
      <w:r w:rsidRPr="009E0BD3">
        <w:rPr>
          <w:rStyle w:val="afe"/>
        </w:rPr>
        <w:t>Canvas</w:t>
      </w:r>
      <w:r w:rsidRPr="009E0BD3">
        <w:rPr>
          <w:rStyle w:val="aff"/>
        </w:rPr>
        <w:t>.Top</w:t>
      </w:r>
      <w:r w:rsidRPr="009E0BD3">
        <w:rPr>
          <w:lang w:val="en-US"/>
        </w:rPr>
        <w:t xml:space="preserve"> – </w:t>
      </w:r>
      <w:r>
        <w:t>перед</w:t>
      </w:r>
      <w:r w:rsidRPr="009E0BD3">
        <w:rPr>
          <w:lang w:val="en-US"/>
        </w:rPr>
        <w:t xml:space="preserve"> </w:t>
      </w:r>
      <w:r w:rsidRPr="009E0BD3">
        <w:rPr>
          <w:rStyle w:val="afe"/>
        </w:rPr>
        <w:t>Canvas</w:t>
      </w:r>
      <w:r w:rsidRPr="009E0BD3">
        <w:rPr>
          <w:rStyle w:val="aff"/>
        </w:rPr>
        <w:t>.B</w:t>
      </w:r>
      <w:r>
        <w:rPr>
          <w:rStyle w:val="aff"/>
        </w:rPr>
        <w:t>o</w:t>
      </w:r>
      <w:r w:rsidRPr="009E0BD3">
        <w:rPr>
          <w:rStyle w:val="aff"/>
        </w:rPr>
        <w:t>ttom</w:t>
      </w:r>
      <w:r w:rsidRPr="009E0BD3">
        <w:rPr>
          <w:lang w:val="en-US"/>
        </w:rPr>
        <w:t>.</w:t>
      </w:r>
    </w:p>
  </w:footnote>
  <w:footnote w:id="3">
    <w:p w:rsidR="002D7496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475A83">
        <w:t xml:space="preserve">Классы, унаследованные от </w:t>
      </w:r>
      <w:r w:rsidRPr="00475A83">
        <w:rPr>
          <w:rStyle w:val="afe"/>
        </w:rPr>
        <w:t>UIElement</w:t>
      </w:r>
      <w:r w:rsidRPr="00475A83">
        <w:t xml:space="preserve">, обладают булевым свойством </w:t>
      </w:r>
      <w:r w:rsidRPr="00475A83">
        <w:rPr>
          <w:rStyle w:val="aff"/>
        </w:rPr>
        <w:t>ClipToBounds</w:t>
      </w:r>
      <w:r w:rsidRPr="00475A83">
        <w:t xml:space="preserve">. Если в родительском элементе это свойство установлено в </w:t>
      </w:r>
      <w:r w:rsidRPr="00475A83">
        <w:rPr>
          <w:rStyle w:val="afd"/>
        </w:rPr>
        <w:t>true</w:t>
      </w:r>
      <w:r w:rsidRPr="00475A83">
        <w:t>, визуальное содержимое дочерних элементов отсекается при выходе за границы родителя.</w:t>
      </w:r>
    </w:p>
  </w:footnote>
  <w:footnote w:id="4">
    <w:p w:rsidR="002D7496" w:rsidRDefault="002D7496">
      <w:pPr>
        <w:pStyle w:val="ac"/>
      </w:pPr>
      <w:r>
        <w:rPr>
          <w:rStyle w:val="ae"/>
        </w:rPr>
        <w:footnoteRef/>
      </w:r>
      <w:r>
        <w:t xml:space="preserve"> Класс </w:t>
      </w:r>
      <w:r w:rsidRPr="008915A4">
        <w:rPr>
          <w:rStyle w:val="afe"/>
        </w:rPr>
        <w:t>RibbonWindow</w:t>
      </w:r>
      <w:r>
        <w:t xml:space="preserve"> описывает окно специального вида, используемое совместно с лентой.</w:t>
      </w:r>
    </w:p>
  </w:footnote>
  <w:footnote w:id="5">
    <w:p w:rsidR="002D7496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E5337E">
        <w:t xml:space="preserve">Если файл ресурса не связывался со сборкой при компиляции, можно использовать обычный URI (путь к файлу на локальной или сетевой машине, </w:t>
      </w:r>
      <w:r>
        <w:t>адрес</w:t>
      </w:r>
      <w:r w:rsidRPr="00E5337E">
        <w:t xml:space="preserve"> в </w:t>
      </w:r>
      <w:r>
        <w:t>интернет</w:t>
      </w:r>
      <w:r w:rsidRPr="00E5337E">
        <w:t>).</w:t>
      </w:r>
    </w:p>
  </w:footnote>
  <w:footnote w:id="6">
    <w:p w:rsidR="002D7496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604057">
        <w:t xml:space="preserve">Если свойство </w:t>
      </w:r>
      <w:r w:rsidRPr="00604057">
        <w:rPr>
          <w:rStyle w:val="afe"/>
        </w:rPr>
        <w:t>LinearGradientBrush</w:t>
      </w:r>
      <w:r w:rsidRPr="00682C29">
        <w:rPr>
          <w:rStyle w:val="aff"/>
          <w:lang w:val="ru-RU"/>
        </w:rPr>
        <w:t>.</w:t>
      </w:r>
      <w:r w:rsidRPr="00604057">
        <w:rPr>
          <w:rStyle w:val="aff"/>
        </w:rPr>
        <w:t>MappingMode</w:t>
      </w:r>
      <w:r w:rsidRPr="00604057">
        <w:t xml:space="preserve"> установить в </w:t>
      </w:r>
      <w:r w:rsidRPr="00604057">
        <w:rPr>
          <w:rStyle w:val="afe"/>
        </w:rPr>
        <w:t>MappingMode</w:t>
      </w:r>
      <w:r w:rsidRPr="00682C29">
        <w:rPr>
          <w:rStyle w:val="aff"/>
          <w:lang w:val="ru-RU"/>
        </w:rPr>
        <w:t>.</w:t>
      </w:r>
      <w:r w:rsidRPr="00604057">
        <w:rPr>
          <w:rStyle w:val="aff"/>
        </w:rPr>
        <w:t>Absolute</w:t>
      </w:r>
      <w:r w:rsidRPr="00604057">
        <w:t>, для вектора градиента будут использоваться абсолютные координаты.</w:t>
      </w:r>
    </w:p>
  </w:footnote>
  <w:footnote w:id="7">
    <w:p w:rsidR="002D7496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D05F43">
        <w:t xml:space="preserve">Свойство </w:t>
      </w:r>
      <w:r w:rsidRPr="00D05F43">
        <w:rPr>
          <w:rStyle w:val="aff"/>
        </w:rPr>
        <w:t>Style</w:t>
      </w:r>
      <w:r w:rsidRPr="00D05F43">
        <w:t xml:space="preserve"> – это не единственное «стилевое» свойство. Класс </w:t>
      </w:r>
      <w:r w:rsidRPr="00D05F43">
        <w:rPr>
          <w:rStyle w:val="afe"/>
        </w:rPr>
        <w:t>FrameworkElement</w:t>
      </w:r>
      <w:r w:rsidRPr="00D05F43">
        <w:t xml:space="preserve"> имеет свойство </w:t>
      </w:r>
      <w:r w:rsidRPr="00D05F43">
        <w:rPr>
          <w:rStyle w:val="aff"/>
        </w:rPr>
        <w:t>FocusVisualStyle</w:t>
      </w:r>
      <w:r w:rsidRPr="00D05F43">
        <w:t xml:space="preserve"> – стиль, применяемый при получении фокуса ввода. Класс </w:t>
      </w:r>
      <w:r w:rsidRPr="00AA790C">
        <w:rPr>
          <w:rStyle w:val="afe"/>
          <w:lang w:val="ru-RU"/>
        </w:rPr>
        <w:t>ItemsControl</w:t>
      </w:r>
      <w:r w:rsidRPr="00D05F43">
        <w:t xml:space="preserve"> имеет свойство </w:t>
      </w:r>
      <w:r w:rsidRPr="00D05F43">
        <w:rPr>
          <w:rStyle w:val="aff"/>
        </w:rPr>
        <w:t>ItemContainerStyle</w:t>
      </w:r>
      <w:r w:rsidRPr="00D05F43">
        <w:t xml:space="preserve"> – стиль, применяемый к каждому элементу списка.</w:t>
      </w:r>
    </w:p>
  </w:footnote>
  <w:footnote w:id="8">
    <w:p w:rsidR="002D7496" w:rsidRPr="00D01B2A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D01B2A">
        <w:t xml:space="preserve">В примере можно использовать обычный триггер свойства, ведь </w:t>
      </w:r>
      <w:r w:rsidRPr="00D01B2A">
        <w:rPr>
          <w:rStyle w:val="afe"/>
        </w:rPr>
        <w:t>TextBox</w:t>
      </w:r>
      <w:r w:rsidRPr="0045674B">
        <w:rPr>
          <w:rStyle w:val="aff"/>
          <w:lang w:val="ru-RU"/>
        </w:rPr>
        <w:t>.</w:t>
      </w:r>
      <w:r w:rsidRPr="00D01B2A">
        <w:rPr>
          <w:rStyle w:val="aff"/>
        </w:rPr>
        <w:t>Text</w:t>
      </w:r>
      <w:r w:rsidRPr="00D01B2A">
        <w:t xml:space="preserve"> – свойство зависимостей.</w:t>
      </w:r>
    </w:p>
  </w:footnote>
  <w:footnote w:id="9">
    <w:p w:rsidR="002D7496" w:rsidRPr="00D515E8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D515E8">
        <w:t>В составе Expression Blend имеется демонстрационный проект SimpleStyles, который предоставляет коллекцию простых, отлаженных шаблонов для всех стандартных элементов управления WPF. SimpleStyles –</w:t>
      </w:r>
      <w:r>
        <w:t xml:space="preserve"> это отправная точка для создания собственных шаблонов</w:t>
      </w:r>
      <w:r w:rsidRPr="00D515E8">
        <w:t>.</w:t>
      </w:r>
    </w:p>
  </w:footnote>
  <w:footnote w:id="10">
    <w:p w:rsidR="002D7496" w:rsidRDefault="002D7496">
      <w:pPr>
        <w:pStyle w:val="ac"/>
      </w:pPr>
      <w:r>
        <w:rPr>
          <w:rStyle w:val="ae"/>
        </w:rPr>
        <w:footnoteRef/>
      </w:r>
      <w:r>
        <w:t xml:space="preserve"> </w:t>
      </w:r>
      <w:r w:rsidRPr="00894E39">
        <w:t xml:space="preserve">Если планируется использование объекта </w:t>
      </w:r>
      <w:r w:rsidRPr="00894E39">
        <w:rPr>
          <w:rStyle w:val="afe"/>
        </w:rPr>
        <w:t>CollectionViewSource</w:t>
      </w:r>
      <w:r w:rsidRPr="00894E39">
        <w:t xml:space="preserve">, привязка должна выполняться непосредственно к этому объекту, а не к его свойству </w:t>
      </w:r>
      <w:r w:rsidRPr="00894E39">
        <w:rPr>
          <w:rStyle w:val="aff"/>
        </w:rPr>
        <w:t>View</w:t>
      </w:r>
      <w:r w:rsidRPr="00894E39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11552"/>
    <w:multiLevelType w:val="hybridMultilevel"/>
    <w:tmpl w:val="FA66D50A"/>
    <w:lvl w:ilvl="0" w:tplc="B50C381C">
      <w:start w:val="19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6A"/>
    <w:rsid w:val="00001870"/>
    <w:rsid w:val="00010072"/>
    <w:rsid w:val="00014A30"/>
    <w:rsid w:val="00015D0D"/>
    <w:rsid w:val="000170D1"/>
    <w:rsid w:val="000216BD"/>
    <w:rsid w:val="00025869"/>
    <w:rsid w:val="00026CF1"/>
    <w:rsid w:val="00035B41"/>
    <w:rsid w:val="00040649"/>
    <w:rsid w:val="000410DE"/>
    <w:rsid w:val="000430E2"/>
    <w:rsid w:val="000474E9"/>
    <w:rsid w:val="000511C2"/>
    <w:rsid w:val="000513B2"/>
    <w:rsid w:val="00052C44"/>
    <w:rsid w:val="0005576A"/>
    <w:rsid w:val="00056C50"/>
    <w:rsid w:val="000572E9"/>
    <w:rsid w:val="000616D7"/>
    <w:rsid w:val="00064BE9"/>
    <w:rsid w:val="000651A2"/>
    <w:rsid w:val="0006759A"/>
    <w:rsid w:val="000714FE"/>
    <w:rsid w:val="00071D7D"/>
    <w:rsid w:val="000760BF"/>
    <w:rsid w:val="00077E1F"/>
    <w:rsid w:val="00081FF3"/>
    <w:rsid w:val="00090802"/>
    <w:rsid w:val="0009515B"/>
    <w:rsid w:val="0009568D"/>
    <w:rsid w:val="00096826"/>
    <w:rsid w:val="000A29FB"/>
    <w:rsid w:val="000A2A8D"/>
    <w:rsid w:val="000B2792"/>
    <w:rsid w:val="000B7D34"/>
    <w:rsid w:val="000B7FF4"/>
    <w:rsid w:val="000C1505"/>
    <w:rsid w:val="000C1F9C"/>
    <w:rsid w:val="000C3C76"/>
    <w:rsid w:val="000C412B"/>
    <w:rsid w:val="000C4BC9"/>
    <w:rsid w:val="000E125A"/>
    <w:rsid w:val="000E17E7"/>
    <w:rsid w:val="000F1B38"/>
    <w:rsid w:val="000F2EC6"/>
    <w:rsid w:val="000F3BD7"/>
    <w:rsid w:val="001027BA"/>
    <w:rsid w:val="00103573"/>
    <w:rsid w:val="0010485B"/>
    <w:rsid w:val="00104C50"/>
    <w:rsid w:val="00106B55"/>
    <w:rsid w:val="00111AD1"/>
    <w:rsid w:val="00114F8C"/>
    <w:rsid w:val="0011544F"/>
    <w:rsid w:val="00120AAC"/>
    <w:rsid w:val="00121D39"/>
    <w:rsid w:val="0013362A"/>
    <w:rsid w:val="00133EA4"/>
    <w:rsid w:val="0013506D"/>
    <w:rsid w:val="0013709B"/>
    <w:rsid w:val="0015192D"/>
    <w:rsid w:val="00153939"/>
    <w:rsid w:val="00155CF7"/>
    <w:rsid w:val="00156E93"/>
    <w:rsid w:val="00165980"/>
    <w:rsid w:val="00167BDA"/>
    <w:rsid w:val="00167C2E"/>
    <w:rsid w:val="00171413"/>
    <w:rsid w:val="0017174F"/>
    <w:rsid w:val="00171CA3"/>
    <w:rsid w:val="001721E3"/>
    <w:rsid w:val="00177B25"/>
    <w:rsid w:val="00183310"/>
    <w:rsid w:val="001845BB"/>
    <w:rsid w:val="001850CC"/>
    <w:rsid w:val="001860C8"/>
    <w:rsid w:val="0018632C"/>
    <w:rsid w:val="00190175"/>
    <w:rsid w:val="00192100"/>
    <w:rsid w:val="0019785C"/>
    <w:rsid w:val="001979C0"/>
    <w:rsid w:val="001A3633"/>
    <w:rsid w:val="001A3A22"/>
    <w:rsid w:val="001A462E"/>
    <w:rsid w:val="001A4D1C"/>
    <w:rsid w:val="001A533B"/>
    <w:rsid w:val="001A6E40"/>
    <w:rsid w:val="001A73D6"/>
    <w:rsid w:val="001B6A0B"/>
    <w:rsid w:val="001C526A"/>
    <w:rsid w:val="001D1C8B"/>
    <w:rsid w:val="001D4733"/>
    <w:rsid w:val="001D4DEC"/>
    <w:rsid w:val="001D79B6"/>
    <w:rsid w:val="001E3F4E"/>
    <w:rsid w:val="001E5390"/>
    <w:rsid w:val="001E5E8E"/>
    <w:rsid w:val="001F16CF"/>
    <w:rsid w:val="001F32D4"/>
    <w:rsid w:val="001F7830"/>
    <w:rsid w:val="002002DA"/>
    <w:rsid w:val="00202FF7"/>
    <w:rsid w:val="00206225"/>
    <w:rsid w:val="00211E0F"/>
    <w:rsid w:val="002120F7"/>
    <w:rsid w:val="00223925"/>
    <w:rsid w:val="00232495"/>
    <w:rsid w:val="00233CCA"/>
    <w:rsid w:val="00236D09"/>
    <w:rsid w:val="00244380"/>
    <w:rsid w:val="00245E66"/>
    <w:rsid w:val="00247201"/>
    <w:rsid w:val="00250EDE"/>
    <w:rsid w:val="00253833"/>
    <w:rsid w:val="0025424C"/>
    <w:rsid w:val="0025673E"/>
    <w:rsid w:val="002567F5"/>
    <w:rsid w:val="00266912"/>
    <w:rsid w:val="00270F3F"/>
    <w:rsid w:val="002731EF"/>
    <w:rsid w:val="00273992"/>
    <w:rsid w:val="00276650"/>
    <w:rsid w:val="002815F3"/>
    <w:rsid w:val="00282E6A"/>
    <w:rsid w:val="00290666"/>
    <w:rsid w:val="00292B04"/>
    <w:rsid w:val="00292BB3"/>
    <w:rsid w:val="00295C58"/>
    <w:rsid w:val="00295F38"/>
    <w:rsid w:val="00296CDF"/>
    <w:rsid w:val="00296FCE"/>
    <w:rsid w:val="002A02C7"/>
    <w:rsid w:val="002A0BD8"/>
    <w:rsid w:val="002A2D2B"/>
    <w:rsid w:val="002A5C9B"/>
    <w:rsid w:val="002B3C3C"/>
    <w:rsid w:val="002C47BD"/>
    <w:rsid w:val="002C47D6"/>
    <w:rsid w:val="002D169E"/>
    <w:rsid w:val="002D7496"/>
    <w:rsid w:val="002E0D1E"/>
    <w:rsid w:val="002E3FEE"/>
    <w:rsid w:val="002E584D"/>
    <w:rsid w:val="002E5ECF"/>
    <w:rsid w:val="002F0715"/>
    <w:rsid w:val="002F7E26"/>
    <w:rsid w:val="003002AF"/>
    <w:rsid w:val="00300D14"/>
    <w:rsid w:val="00304F70"/>
    <w:rsid w:val="00304FFF"/>
    <w:rsid w:val="00310D71"/>
    <w:rsid w:val="0031137F"/>
    <w:rsid w:val="003116DD"/>
    <w:rsid w:val="003117C6"/>
    <w:rsid w:val="0031319B"/>
    <w:rsid w:val="00314402"/>
    <w:rsid w:val="00314822"/>
    <w:rsid w:val="0031640C"/>
    <w:rsid w:val="0032021E"/>
    <w:rsid w:val="00321C3B"/>
    <w:rsid w:val="00321D46"/>
    <w:rsid w:val="00322DC4"/>
    <w:rsid w:val="003230A8"/>
    <w:rsid w:val="0032581F"/>
    <w:rsid w:val="00325BC7"/>
    <w:rsid w:val="00325E63"/>
    <w:rsid w:val="0033105F"/>
    <w:rsid w:val="0033579B"/>
    <w:rsid w:val="003366CF"/>
    <w:rsid w:val="00337047"/>
    <w:rsid w:val="00337284"/>
    <w:rsid w:val="00346251"/>
    <w:rsid w:val="00347806"/>
    <w:rsid w:val="003524F9"/>
    <w:rsid w:val="00352764"/>
    <w:rsid w:val="00353B17"/>
    <w:rsid w:val="0035570E"/>
    <w:rsid w:val="003606CB"/>
    <w:rsid w:val="00361524"/>
    <w:rsid w:val="00364BCB"/>
    <w:rsid w:val="00365AAE"/>
    <w:rsid w:val="003710B0"/>
    <w:rsid w:val="003746F9"/>
    <w:rsid w:val="00376B96"/>
    <w:rsid w:val="0038666D"/>
    <w:rsid w:val="003868AC"/>
    <w:rsid w:val="003931AD"/>
    <w:rsid w:val="00393389"/>
    <w:rsid w:val="00393B07"/>
    <w:rsid w:val="00397E20"/>
    <w:rsid w:val="003A0343"/>
    <w:rsid w:val="003A27DC"/>
    <w:rsid w:val="003A2A87"/>
    <w:rsid w:val="003A4956"/>
    <w:rsid w:val="003B0D31"/>
    <w:rsid w:val="003B19EE"/>
    <w:rsid w:val="003B58F9"/>
    <w:rsid w:val="003B625B"/>
    <w:rsid w:val="003B78F1"/>
    <w:rsid w:val="003C1FC2"/>
    <w:rsid w:val="003C32B4"/>
    <w:rsid w:val="003C3338"/>
    <w:rsid w:val="003C6DDA"/>
    <w:rsid w:val="003D1482"/>
    <w:rsid w:val="003D7EED"/>
    <w:rsid w:val="003E1391"/>
    <w:rsid w:val="003E1BA8"/>
    <w:rsid w:val="003E5DC6"/>
    <w:rsid w:val="003F19BA"/>
    <w:rsid w:val="003F31B3"/>
    <w:rsid w:val="003F3888"/>
    <w:rsid w:val="003F6410"/>
    <w:rsid w:val="003F7EF9"/>
    <w:rsid w:val="00402E1A"/>
    <w:rsid w:val="00405ED9"/>
    <w:rsid w:val="004065CA"/>
    <w:rsid w:val="00410AFF"/>
    <w:rsid w:val="004130BF"/>
    <w:rsid w:val="004149A3"/>
    <w:rsid w:val="00422243"/>
    <w:rsid w:val="004223DC"/>
    <w:rsid w:val="00435F29"/>
    <w:rsid w:val="00437566"/>
    <w:rsid w:val="00441DAE"/>
    <w:rsid w:val="00450241"/>
    <w:rsid w:val="0045674B"/>
    <w:rsid w:val="00472287"/>
    <w:rsid w:val="00472BD8"/>
    <w:rsid w:val="00472CF6"/>
    <w:rsid w:val="00474459"/>
    <w:rsid w:val="00474545"/>
    <w:rsid w:val="004756EE"/>
    <w:rsid w:val="00475A83"/>
    <w:rsid w:val="00475AF6"/>
    <w:rsid w:val="00482A91"/>
    <w:rsid w:val="00483983"/>
    <w:rsid w:val="00483D2A"/>
    <w:rsid w:val="00490AB9"/>
    <w:rsid w:val="00492840"/>
    <w:rsid w:val="00494958"/>
    <w:rsid w:val="00494B38"/>
    <w:rsid w:val="00494C94"/>
    <w:rsid w:val="00495967"/>
    <w:rsid w:val="004A3368"/>
    <w:rsid w:val="004A355B"/>
    <w:rsid w:val="004A3ECC"/>
    <w:rsid w:val="004A4491"/>
    <w:rsid w:val="004A6ADB"/>
    <w:rsid w:val="004B01CF"/>
    <w:rsid w:val="004B1297"/>
    <w:rsid w:val="004B2042"/>
    <w:rsid w:val="004B52C4"/>
    <w:rsid w:val="004B5C77"/>
    <w:rsid w:val="004B758F"/>
    <w:rsid w:val="004C0DFE"/>
    <w:rsid w:val="004D1058"/>
    <w:rsid w:val="004D58BE"/>
    <w:rsid w:val="004E027D"/>
    <w:rsid w:val="004E0750"/>
    <w:rsid w:val="004E0D48"/>
    <w:rsid w:val="004E1292"/>
    <w:rsid w:val="004E129F"/>
    <w:rsid w:val="004E18E7"/>
    <w:rsid w:val="004E3A97"/>
    <w:rsid w:val="004E4B54"/>
    <w:rsid w:val="004E6CC7"/>
    <w:rsid w:val="004E6DE6"/>
    <w:rsid w:val="004E72FD"/>
    <w:rsid w:val="004F0464"/>
    <w:rsid w:val="004F39D3"/>
    <w:rsid w:val="004F41CA"/>
    <w:rsid w:val="004F7B86"/>
    <w:rsid w:val="00503413"/>
    <w:rsid w:val="00505C31"/>
    <w:rsid w:val="00507703"/>
    <w:rsid w:val="005112D3"/>
    <w:rsid w:val="00513052"/>
    <w:rsid w:val="005131A0"/>
    <w:rsid w:val="00513B38"/>
    <w:rsid w:val="00513E0E"/>
    <w:rsid w:val="00513FFF"/>
    <w:rsid w:val="0052553D"/>
    <w:rsid w:val="00527EEA"/>
    <w:rsid w:val="00531924"/>
    <w:rsid w:val="00533030"/>
    <w:rsid w:val="005415B6"/>
    <w:rsid w:val="00542EAC"/>
    <w:rsid w:val="00544638"/>
    <w:rsid w:val="00546DEF"/>
    <w:rsid w:val="005474ED"/>
    <w:rsid w:val="005507E8"/>
    <w:rsid w:val="00552B62"/>
    <w:rsid w:val="0055441C"/>
    <w:rsid w:val="005549AE"/>
    <w:rsid w:val="00555653"/>
    <w:rsid w:val="00561330"/>
    <w:rsid w:val="00565AF2"/>
    <w:rsid w:val="0057000C"/>
    <w:rsid w:val="00570531"/>
    <w:rsid w:val="00570B7C"/>
    <w:rsid w:val="00571577"/>
    <w:rsid w:val="0057690D"/>
    <w:rsid w:val="00577635"/>
    <w:rsid w:val="0057770B"/>
    <w:rsid w:val="00577C68"/>
    <w:rsid w:val="00582459"/>
    <w:rsid w:val="00584662"/>
    <w:rsid w:val="00586159"/>
    <w:rsid w:val="00586C22"/>
    <w:rsid w:val="0059027C"/>
    <w:rsid w:val="005902FA"/>
    <w:rsid w:val="0059050D"/>
    <w:rsid w:val="0059161A"/>
    <w:rsid w:val="00591F7D"/>
    <w:rsid w:val="0059510C"/>
    <w:rsid w:val="005955C4"/>
    <w:rsid w:val="00595CFB"/>
    <w:rsid w:val="005A3627"/>
    <w:rsid w:val="005A6CC6"/>
    <w:rsid w:val="005A71F7"/>
    <w:rsid w:val="005B032A"/>
    <w:rsid w:val="005B2B23"/>
    <w:rsid w:val="005B4D60"/>
    <w:rsid w:val="005B7861"/>
    <w:rsid w:val="005C1D12"/>
    <w:rsid w:val="005C23DB"/>
    <w:rsid w:val="005C3A91"/>
    <w:rsid w:val="005C3E42"/>
    <w:rsid w:val="005C6122"/>
    <w:rsid w:val="005C638A"/>
    <w:rsid w:val="005C6AE4"/>
    <w:rsid w:val="005C7851"/>
    <w:rsid w:val="005D068D"/>
    <w:rsid w:val="005D32C4"/>
    <w:rsid w:val="005D7344"/>
    <w:rsid w:val="005E00E0"/>
    <w:rsid w:val="005E7820"/>
    <w:rsid w:val="005F0CB0"/>
    <w:rsid w:val="005F21FE"/>
    <w:rsid w:val="005F4A1E"/>
    <w:rsid w:val="00601FE9"/>
    <w:rsid w:val="00604057"/>
    <w:rsid w:val="0061417E"/>
    <w:rsid w:val="006142F9"/>
    <w:rsid w:val="00621259"/>
    <w:rsid w:val="00622F1F"/>
    <w:rsid w:val="00623432"/>
    <w:rsid w:val="00625D0E"/>
    <w:rsid w:val="006265C5"/>
    <w:rsid w:val="00626D5D"/>
    <w:rsid w:val="0063201E"/>
    <w:rsid w:val="0063496E"/>
    <w:rsid w:val="006351CF"/>
    <w:rsid w:val="00635466"/>
    <w:rsid w:val="00637B29"/>
    <w:rsid w:val="00642FB3"/>
    <w:rsid w:val="00645992"/>
    <w:rsid w:val="00653B4A"/>
    <w:rsid w:val="00653C9F"/>
    <w:rsid w:val="00654415"/>
    <w:rsid w:val="006548E6"/>
    <w:rsid w:val="006555FD"/>
    <w:rsid w:val="00660FD7"/>
    <w:rsid w:val="006613F5"/>
    <w:rsid w:val="006620BE"/>
    <w:rsid w:val="00670F10"/>
    <w:rsid w:val="00673B02"/>
    <w:rsid w:val="00673D7A"/>
    <w:rsid w:val="0068001D"/>
    <w:rsid w:val="00680F50"/>
    <w:rsid w:val="00681370"/>
    <w:rsid w:val="00682C29"/>
    <w:rsid w:val="00686388"/>
    <w:rsid w:val="00687720"/>
    <w:rsid w:val="00690D81"/>
    <w:rsid w:val="00697773"/>
    <w:rsid w:val="006A028C"/>
    <w:rsid w:val="006A221F"/>
    <w:rsid w:val="006A343E"/>
    <w:rsid w:val="006A5106"/>
    <w:rsid w:val="006B0B22"/>
    <w:rsid w:val="006B1E60"/>
    <w:rsid w:val="006B4A74"/>
    <w:rsid w:val="006B4E9D"/>
    <w:rsid w:val="006C4081"/>
    <w:rsid w:val="006C41A4"/>
    <w:rsid w:val="006C5A1C"/>
    <w:rsid w:val="006D0FA4"/>
    <w:rsid w:val="006D5F42"/>
    <w:rsid w:val="006D6195"/>
    <w:rsid w:val="006D7676"/>
    <w:rsid w:val="006D778E"/>
    <w:rsid w:val="006D7BA6"/>
    <w:rsid w:val="006E0632"/>
    <w:rsid w:val="006E0D1C"/>
    <w:rsid w:val="006E24B5"/>
    <w:rsid w:val="006E2D5D"/>
    <w:rsid w:val="006F1923"/>
    <w:rsid w:val="006F357C"/>
    <w:rsid w:val="006F371C"/>
    <w:rsid w:val="006F62CB"/>
    <w:rsid w:val="006F63CB"/>
    <w:rsid w:val="00701BF8"/>
    <w:rsid w:val="00703258"/>
    <w:rsid w:val="007037B3"/>
    <w:rsid w:val="0070728A"/>
    <w:rsid w:val="00725753"/>
    <w:rsid w:val="00725F70"/>
    <w:rsid w:val="00727273"/>
    <w:rsid w:val="00733B5E"/>
    <w:rsid w:val="007379B0"/>
    <w:rsid w:val="00740584"/>
    <w:rsid w:val="007433CA"/>
    <w:rsid w:val="007448AF"/>
    <w:rsid w:val="00747FF5"/>
    <w:rsid w:val="00750DB5"/>
    <w:rsid w:val="00751F8D"/>
    <w:rsid w:val="0075225C"/>
    <w:rsid w:val="00754C7F"/>
    <w:rsid w:val="00761F6E"/>
    <w:rsid w:val="007711FF"/>
    <w:rsid w:val="00771869"/>
    <w:rsid w:val="0077428F"/>
    <w:rsid w:val="00775300"/>
    <w:rsid w:val="00786F46"/>
    <w:rsid w:val="00793368"/>
    <w:rsid w:val="007956C4"/>
    <w:rsid w:val="007A1A14"/>
    <w:rsid w:val="007A6D22"/>
    <w:rsid w:val="007B0020"/>
    <w:rsid w:val="007B0B45"/>
    <w:rsid w:val="007B18FF"/>
    <w:rsid w:val="007B4B56"/>
    <w:rsid w:val="007B58F4"/>
    <w:rsid w:val="007B6B0E"/>
    <w:rsid w:val="007C047D"/>
    <w:rsid w:val="007C3177"/>
    <w:rsid w:val="007C4A79"/>
    <w:rsid w:val="007D19AF"/>
    <w:rsid w:val="007D25BA"/>
    <w:rsid w:val="007D430F"/>
    <w:rsid w:val="007D4863"/>
    <w:rsid w:val="007E2106"/>
    <w:rsid w:val="007E340E"/>
    <w:rsid w:val="007E34F2"/>
    <w:rsid w:val="007E4414"/>
    <w:rsid w:val="007E5255"/>
    <w:rsid w:val="007F345A"/>
    <w:rsid w:val="007F6479"/>
    <w:rsid w:val="007F6BB1"/>
    <w:rsid w:val="008018C2"/>
    <w:rsid w:val="00802882"/>
    <w:rsid w:val="008047E9"/>
    <w:rsid w:val="008100C4"/>
    <w:rsid w:val="008159F2"/>
    <w:rsid w:val="00817585"/>
    <w:rsid w:val="00821BEF"/>
    <w:rsid w:val="00830624"/>
    <w:rsid w:val="008325DB"/>
    <w:rsid w:val="0083294A"/>
    <w:rsid w:val="00833213"/>
    <w:rsid w:val="008347D4"/>
    <w:rsid w:val="00837074"/>
    <w:rsid w:val="00837B5F"/>
    <w:rsid w:val="0084085F"/>
    <w:rsid w:val="00840CF9"/>
    <w:rsid w:val="00845E57"/>
    <w:rsid w:val="00846018"/>
    <w:rsid w:val="00847334"/>
    <w:rsid w:val="00850E9E"/>
    <w:rsid w:val="00851AAC"/>
    <w:rsid w:val="008523E8"/>
    <w:rsid w:val="0085378E"/>
    <w:rsid w:val="00854AB4"/>
    <w:rsid w:val="008557E9"/>
    <w:rsid w:val="00857D65"/>
    <w:rsid w:val="00861E81"/>
    <w:rsid w:val="008632E9"/>
    <w:rsid w:val="0086352B"/>
    <w:rsid w:val="00864B91"/>
    <w:rsid w:val="00865206"/>
    <w:rsid w:val="00865A1A"/>
    <w:rsid w:val="00867622"/>
    <w:rsid w:val="0087025F"/>
    <w:rsid w:val="00870960"/>
    <w:rsid w:val="00872051"/>
    <w:rsid w:val="008745D8"/>
    <w:rsid w:val="00876FF1"/>
    <w:rsid w:val="0088213C"/>
    <w:rsid w:val="00884E30"/>
    <w:rsid w:val="00886676"/>
    <w:rsid w:val="00891321"/>
    <w:rsid w:val="008915A4"/>
    <w:rsid w:val="00894E39"/>
    <w:rsid w:val="008951EC"/>
    <w:rsid w:val="008A3353"/>
    <w:rsid w:val="008A4C0A"/>
    <w:rsid w:val="008B0071"/>
    <w:rsid w:val="008B3D47"/>
    <w:rsid w:val="008B48C3"/>
    <w:rsid w:val="008B4CC8"/>
    <w:rsid w:val="008B514A"/>
    <w:rsid w:val="008B71FD"/>
    <w:rsid w:val="008B7B44"/>
    <w:rsid w:val="008C04EA"/>
    <w:rsid w:val="008C0E07"/>
    <w:rsid w:val="008C3979"/>
    <w:rsid w:val="008C3D0E"/>
    <w:rsid w:val="008C7788"/>
    <w:rsid w:val="008D229C"/>
    <w:rsid w:val="008D4C5D"/>
    <w:rsid w:val="008D6529"/>
    <w:rsid w:val="008E7389"/>
    <w:rsid w:val="008F026B"/>
    <w:rsid w:val="008F1B06"/>
    <w:rsid w:val="008F1BF8"/>
    <w:rsid w:val="008F2F4F"/>
    <w:rsid w:val="008F368D"/>
    <w:rsid w:val="008F6124"/>
    <w:rsid w:val="0090234D"/>
    <w:rsid w:val="009078E2"/>
    <w:rsid w:val="009126A1"/>
    <w:rsid w:val="00912C3A"/>
    <w:rsid w:val="009143FC"/>
    <w:rsid w:val="009160F9"/>
    <w:rsid w:val="00921509"/>
    <w:rsid w:val="009274F8"/>
    <w:rsid w:val="00932F4D"/>
    <w:rsid w:val="009345D1"/>
    <w:rsid w:val="00940318"/>
    <w:rsid w:val="0094135C"/>
    <w:rsid w:val="00947D6A"/>
    <w:rsid w:val="00947ECE"/>
    <w:rsid w:val="00947EE1"/>
    <w:rsid w:val="0095401C"/>
    <w:rsid w:val="009612B1"/>
    <w:rsid w:val="00962AEC"/>
    <w:rsid w:val="00965D5F"/>
    <w:rsid w:val="00965DCC"/>
    <w:rsid w:val="00971F04"/>
    <w:rsid w:val="00972E87"/>
    <w:rsid w:val="0098074D"/>
    <w:rsid w:val="00987A9F"/>
    <w:rsid w:val="00993C53"/>
    <w:rsid w:val="009A34C2"/>
    <w:rsid w:val="009A7137"/>
    <w:rsid w:val="009A737A"/>
    <w:rsid w:val="009B1A60"/>
    <w:rsid w:val="009B6312"/>
    <w:rsid w:val="009B639D"/>
    <w:rsid w:val="009C2F6B"/>
    <w:rsid w:val="009C3FE3"/>
    <w:rsid w:val="009C52EF"/>
    <w:rsid w:val="009D19E0"/>
    <w:rsid w:val="009D6A6A"/>
    <w:rsid w:val="009E0BD3"/>
    <w:rsid w:val="009E29E0"/>
    <w:rsid w:val="009E2F81"/>
    <w:rsid w:val="009E4F59"/>
    <w:rsid w:val="009E5067"/>
    <w:rsid w:val="009E59E4"/>
    <w:rsid w:val="009E7244"/>
    <w:rsid w:val="009E7DCC"/>
    <w:rsid w:val="009F412E"/>
    <w:rsid w:val="009F4FF5"/>
    <w:rsid w:val="009F540D"/>
    <w:rsid w:val="009F5C18"/>
    <w:rsid w:val="00A032A2"/>
    <w:rsid w:val="00A05C4F"/>
    <w:rsid w:val="00A06941"/>
    <w:rsid w:val="00A108D7"/>
    <w:rsid w:val="00A11668"/>
    <w:rsid w:val="00A141A8"/>
    <w:rsid w:val="00A15693"/>
    <w:rsid w:val="00A21B7E"/>
    <w:rsid w:val="00A21E1C"/>
    <w:rsid w:val="00A23454"/>
    <w:rsid w:val="00A26570"/>
    <w:rsid w:val="00A26FE3"/>
    <w:rsid w:val="00A275C0"/>
    <w:rsid w:val="00A30922"/>
    <w:rsid w:val="00A36068"/>
    <w:rsid w:val="00A3614E"/>
    <w:rsid w:val="00A402DD"/>
    <w:rsid w:val="00A409A7"/>
    <w:rsid w:val="00A503C2"/>
    <w:rsid w:val="00A56DCB"/>
    <w:rsid w:val="00A7241A"/>
    <w:rsid w:val="00A737C2"/>
    <w:rsid w:val="00A74C59"/>
    <w:rsid w:val="00A77693"/>
    <w:rsid w:val="00A8244E"/>
    <w:rsid w:val="00A84FFD"/>
    <w:rsid w:val="00A86E72"/>
    <w:rsid w:val="00A90F9A"/>
    <w:rsid w:val="00AA39A1"/>
    <w:rsid w:val="00AA6113"/>
    <w:rsid w:val="00AA692B"/>
    <w:rsid w:val="00AA6E90"/>
    <w:rsid w:val="00AA790C"/>
    <w:rsid w:val="00AB584C"/>
    <w:rsid w:val="00AC34D5"/>
    <w:rsid w:val="00AC64E0"/>
    <w:rsid w:val="00AD1DA7"/>
    <w:rsid w:val="00AD22F8"/>
    <w:rsid w:val="00AD4C67"/>
    <w:rsid w:val="00AE2019"/>
    <w:rsid w:val="00AE508B"/>
    <w:rsid w:val="00AE7C26"/>
    <w:rsid w:val="00AF1EA0"/>
    <w:rsid w:val="00AF34C3"/>
    <w:rsid w:val="00AF40DB"/>
    <w:rsid w:val="00B01AA4"/>
    <w:rsid w:val="00B05A4E"/>
    <w:rsid w:val="00B12B15"/>
    <w:rsid w:val="00B23F4C"/>
    <w:rsid w:val="00B24045"/>
    <w:rsid w:val="00B265E3"/>
    <w:rsid w:val="00B268CD"/>
    <w:rsid w:val="00B33034"/>
    <w:rsid w:val="00B330BB"/>
    <w:rsid w:val="00B33528"/>
    <w:rsid w:val="00B37E1F"/>
    <w:rsid w:val="00B41AE2"/>
    <w:rsid w:val="00B47998"/>
    <w:rsid w:val="00B53FE9"/>
    <w:rsid w:val="00B54A1B"/>
    <w:rsid w:val="00B56CB2"/>
    <w:rsid w:val="00B65966"/>
    <w:rsid w:val="00B73460"/>
    <w:rsid w:val="00B735E7"/>
    <w:rsid w:val="00B77C1B"/>
    <w:rsid w:val="00B77E61"/>
    <w:rsid w:val="00B82B77"/>
    <w:rsid w:val="00B85E70"/>
    <w:rsid w:val="00B906BF"/>
    <w:rsid w:val="00B92D1D"/>
    <w:rsid w:val="00B93BFE"/>
    <w:rsid w:val="00BB56E1"/>
    <w:rsid w:val="00BC1D7B"/>
    <w:rsid w:val="00BC27DD"/>
    <w:rsid w:val="00BC2EF9"/>
    <w:rsid w:val="00BC3B29"/>
    <w:rsid w:val="00BD28A4"/>
    <w:rsid w:val="00BD3D9A"/>
    <w:rsid w:val="00BD7682"/>
    <w:rsid w:val="00BE310F"/>
    <w:rsid w:val="00BE355D"/>
    <w:rsid w:val="00BF22AF"/>
    <w:rsid w:val="00BF2473"/>
    <w:rsid w:val="00BF28CF"/>
    <w:rsid w:val="00BF3D62"/>
    <w:rsid w:val="00BF3FA2"/>
    <w:rsid w:val="00BF5C73"/>
    <w:rsid w:val="00BF6CB0"/>
    <w:rsid w:val="00C10298"/>
    <w:rsid w:val="00C16A30"/>
    <w:rsid w:val="00C21A3F"/>
    <w:rsid w:val="00C223E6"/>
    <w:rsid w:val="00C2456A"/>
    <w:rsid w:val="00C2507D"/>
    <w:rsid w:val="00C27F46"/>
    <w:rsid w:val="00C31144"/>
    <w:rsid w:val="00C312BE"/>
    <w:rsid w:val="00C3149C"/>
    <w:rsid w:val="00C3179F"/>
    <w:rsid w:val="00C34B42"/>
    <w:rsid w:val="00C42652"/>
    <w:rsid w:val="00C4410C"/>
    <w:rsid w:val="00C45AD5"/>
    <w:rsid w:val="00C5164D"/>
    <w:rsid w:val="00C53265"/>
    <w:rsid w:val="00C547AD"/>
    <w:rsid w:val="00C55E0D"/>
    <w:rsid w:val="00C57A1B"/>
    <w:rsid w:val="00C6099A"/>
    <w:rsid w:val="00C61D5D"/>
    <w:rsid w:val="00C63DCB"/>
    <w:rsid w:val="00C70F79"/>
    <w:rsid w:val="00C73886"/>
    <w:rsid w:val="00C76F0F"/>
    <w:rsid w:val="00C7755A"/>
    <w:rsid w:val="00C82109"/>
    <w:rsid w:val="00C835D6"/>
    <w:rsid w:val="00C849A5"/>
    <w:rsid w:val="00C8689A"/>
    <w:rsid w:val="00C94BDD"/>
    <w:rsid w:val="00CA3002"/>
    <w:rsid w:val="00CA4480"/>
    <w:rsid w:val="00CA62FE"/>
    <w:rsid w:val="00CC00BC"/>
    <w:rsid w:val="00CC15E9"/>
    <w:rsid w:val="00CC539D"/>
    <w:rsid w:val="00CC695A"/>
    <w:rsid w:val="00CC7D05"/>
    <w:rsid w:val="00CD2A81"/>
    <w:rsid w:val="00CD4237"/>
    <w:rsid w:val="00CE0887"/>
    <w:rsid w:val="00CE2216"/>
    <w:rsid w:val="00CE35CA"/>
    <w:rsid w:val="00CF2723"/>
    <w:rsid w:val="00CF3207"/>
    <w:rsid w:val="00CF3BE4"/>
    <w:rsid w:val="00CF417A"/>
    <w:rsid w:val="00CF744F"/>
    <w:rsid w:val="00D01B2A"/>
    <w:rsid w:val="00D01B46"/>
    <w:rsid w:val="00D04552"/>
    <w:rsid w:val="00D05000"/>
    <w:rsid w:val="00D05163"/>
    <w:rsid w:val="00D05F43"/>
    <w:rsid w:val="00D117F4"/>
    <w:rsid w:val="00D137FD"/>
    <w:rsid w:val="00D156B9"/>
    <w:rsid w:val="00D16233"/>
    <w:rsid w:val="00D16BA7"/>
    <w:rsid w:val="00D24C71"/>
    <w:rsid w:val="00D31EC8"/>
    <w:rsid w:val="00D35F3B"/>
    <w:rsid w:val="00D37B16"/>
    <w:rsid w:val="00D4011A"/>
    <w:rsid w:val="00D4625F"/>
    <w:rsid w:val="00D46EDD"/>
    <w:rsid w:val="00D47039"/>
    <w:rsid w:val="00D5153F"/>
    <w:rsid w:val="00D515E8"/>
    <w:rsid w:val="00D5418A"/>
    <w:rsid w:val="00D60CBF"/>
    <w:rsid w:val="00D60EFA"/>
    <w:rsid w:val="00D6674C"/>
    <w:rsid w:val="00D676B4"/>
    <w:rsid w:val="00D71607"/>
    <w:rsid w:val="00D716E9"/>
    <w:rsid w:val="00D71DE6"/>
    <w:rsid w:val="00D75FF5"/>
    <w:rsid w:val="00D819ED"/>
    <w:rsid w:val="00D83762"/>
    <w:rsid w:val="00D84296"/>
    <w:rsid w:val="00D86A90"/>
    <w:rsid w:val="00D90A34"/>
    <w:rsid w:val="00D90D05"/>
    <w:rsid w:val="00D91DB6"/>
    <w:rsid w:val="00D95B78"/>
    <w:rsid w:val="00D95C06"/>
    <w:rsid w:val="00D9690C"/>
    <w:rsid w:val="00D96F8A"/>
    <w:rsid w:val="00D97C49"/>
    <w:rsid w:val="00DA1CC8"/>
    <w:rsid w:val="00DA3F9A"/>
    <w:rsid w:val="00DA61E4"/>
    <w:rsid w:val="00DB14B9"/>
    <w:rsid w:val="00DB3945"/>
    <w:rsid w:val="00DB3B3F"/>
    <w:rsid w:val="00DC3A12"/>
    <w:rsid w:val="00DC3F45"/>
    <w:rsid w:val="00DC52D5"/>
    <w:rsid w:val="00DC5334"/>
    <w:rsid w:val="00DC6F34"/>
    <w:rsid w:val="00DC7F7E"/>
    <w:rsid w:val="00DD055C"/>
    <w:rsid w:val="00DD0D87"/>
    <w:rsid w:val="00DD31DE"/>
    <w:rsid w:val="00DE24F0"/>
    <w:rsid w:val="00DE2DC9"/>
    <w:rsid w:val="00DE365D"/>
    <w:rsid w:val="00DE6C2C"/>
    <w:rsid w:val="00DF0809"/>
    <w:rsid w:val="00DF1E59"/>
    <w:rsid w:val="00DF5258"/>
    <w:rsid w:val="00E04665"/>
    <w:rsid w:val="00E0795A"/>
    <w:rsid w:val="00E1105E"/>
    <w:rsid w:val="00E12112"/>
    <w:rsid w:val="00E163A3"/>
    <w:rsid w:val="00E17DD5"/>
    <w:rsid w:val="00E24925"/>
    <w:rsid w:val="00E252E5"/>
    <w:rsid w:val="00E31444"/>
    <w:rsid w:val="00E3447C"/>
    <w:rsid w:val="00E41E3C"/>
    <w:rsid w:val="00E4339C"/>
    <w:rsid w:val="00E45F1E"/>
    <w:rsid w:val="00E51398"/>
    <w:rsid w:val="00E5337E"/>
    <w:rsid w:val="00E53FC6"/>
    <w:rsid w:val="00E55B8C"/>
    <w:rsid w:val="00E629B7"/>
    <w:rsid w:val="00E639D5"/>
    <w:rsid w:val="00E645B7"/>
    <w:rsid w:val="00E64A1B"/>
    <w:rsid w:val="00E64EBF"/>
    <w:rsid w:val="00E664AC"/>
    <w:rsid w:val="00E6651D"/>
    <w:rsid w:val="00E66978"/>
    <w:rsid w:val="00E7035B"/>
    <w:rsid w:val="00E70469"/>
    <w:rsid w:val="00E70C79"/>
    <w:rsid w:val="00E7163F"/>
    <w:rsid w:val="00E72B18"/>
    <w:rsid w:val="00E80D47"/>
    <w:rsid w:val="00E82834"/>
    <w:rsid w:val="00E82A65"/>
    <w:rsid w:val="00E82B63"/>
    <w:rsid w:val="00E83A06"/>
    <w:rsid w:val="00E861A4"/>
    <w:rsid w:val="00E86FD2"/>
    <w:rsid w:val="00E87142"/>
    <w:rsid w:val="00EA254C"/>
    <w:rsid w:val="00EA31AB"/>
    <w:rsid w:val="00EA3927"/>
    <w:rsid w:val="00EA47F7"/>
    <w:rsid w:val="00EA6975"/>
    <w:rsid w:val="00EB310F"/>
    <w:rsid w:val="00EB7E0D"/>
    <w:rsid w:val="00EC2574"/>
    <w:rsid w:val="00EC3619"/>
    <w:rsid w:val="00EC4A9D"/>
    <w:rsid w:val="00EC5893"/>
    <w:rsid w:val="00ED3EDA"/>
    <w:rsid w:val="00EE1969"/>
    <w:rsid w:val="00EE1E84"/>
    <w:rsid w:val="00EE3861"/>
    <w:rsid w:val="00EE55C4"/>
    <w:rsid w:val="00EE78FC"/>
    <w:rsid w:val="00EF0DBD"/>
    <w:rsid w:val="00EF1428"/>
    <w:rsid w:val="00EF30A9"/>
    <w:rsid w:val="00F00653"/>
    <w:rsid w:val="00F01C08"/>
    <w:rsid w:val="00F024FE"/>
    <w:rsid w:val="00F03F15"/>
    <w:rsid w:val="00F06B33"/>
    <w:rsid w:val="00F107ED"/>
    <w:rsid w:val="00F13B4D"/>
    <w:rsid w:val="00F208AB"/>
    <w:rsid w:val="00F25631"/>
    <w:rsid w:val="00F27E5F"/>
    <w:rsid w:val="00F3135B"/>
    <w:rsid w:val="00F31BED"/>
    <w:rsid w:val="00F32955"/>
    <w:rsid w:val="00F34A45"/>
    <w:rsid w:val="00F35C04"/>
    <w:rsid w:val="00F371B4"/>
    <w:rsid w:val="00F45708"/>
    <w:rsid w:val="00F46CAF"/>
    <w:rsid w:val="00F47BED"/>
    <w:rsid w:val="00F50722"/>
    <w:rsid w:val="00F51462"/>
    <w:rsid w:val="00F521C5"/>
    <w:rsid w:val="00F52302"/>
    <w:rsid w:val="00F531BC"/>
    <w:rsid w:val="00F54CA9"/>
    <w:rsid w:val="00F618AC"/>
    <w:rsid w:val="00F64B6B"/>
    <w:rsid w:val="00F64FA8"/>
    <w:rsid w:val="00F657CE"/>
    <w:rsid w:val="00F67C5E"/>
    <w:rsid w:val="00F72437"/>
    <w:rsid w:val="00F72BEE"/>
    <w:rsid w:val="00F77945"/>
    <w:rsid w:val="00F81B70"/>
    <w:rsid w:val="00F871EC"/>
    <w:rsid w:val="00F92233"/>
    <w:rsid w:val="00F9267A"/>
    <w:rsid w:val="00F954F9"/>
    <w:rsid w:val="00F95FA2"/>
    <w:rsid w:val="00F96BE8"/>
    <w:rsid w:val="00FB1736"/>
    <w:rsid w:val="00FB1F40"/>
    <w:rsid w:val="00FB4036"/>
    <w:rsid w:val="00FC41D4"/>
    <w:rsid w:val="00FE07D4"/>
    <w:rsid w:val="00FE191E"/>
    <w:rsid w:val="00FE34DC"/>
    <w:rsid w:val="00FE3B21"/>
    <w:rsid w:val="00FE5882"/>
    <w:rsid w:val="00FF122A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A4614-3AFF-4B6A-B3FB-EE95CF57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63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4B42"/>
    <w:pPr>
      <w:spacing w:before="120"/>
      <w:outlineLvl w:val="1"/>
    </w:pPr>
    <w:rPr>
      <w:bCs w:val="0"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D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paragraph" w:customStyle="1" w:styleId="a4">
    <w:name w:val="Листинг"/>
    <w:basedOn w:val="a"/>
    <w:link w:val="a5"/>
    <w:qFormat/>
    <w:rsid w:val="00450241"/>
    <w:pPr>
      <w:suppressAutoHyphens/>
      <w:spacing w:before="240" w:after="240"/>
      <w:contextualSpacing/>
      <w:jc w:val="left"/>
    </w:pPr>
    <w:rPr>
      <w:rFonts w:ascii="Consolas" w:hAnsi="Consolas"/>
      <w:noProof/>
      <w:sz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2C44"/>
    <w:rPr>
      <w:rFonts w:ascii="Tahoma" w:hAnsi="Tahoma" w:cs="Tahoma"/>
      <w:sz w:val="16"/>
      <w:szCs w:val="16"/>
    </w:rPr>
  </w:style>
  <w:style w:type="character" w:customStyle="1" w:styleId="a5">
    <w:name w:val="Листинг Знак"/>
    <w:basedOn w:val="a0"/>
    <w:link w:val="a4"/>
    <w:rsid w:val="00450241"/>
    <w:rPr>
      <w:rFonts w:ascii="Consolas" w:hAnsi="Consolas"/>
      <w:noProof/>
      <w:sz w:val="24"/>
      <w:lang w:val="en-US"/>
    </w:rPr>
  </w:style>
  <w:style w:type="character" w:customStyle="1" w:styleId="a8">
    <w:name w:val="Акцент"/>
    <w:basedOn w:val="a0"/>
    <w:uiPriority w:val="1"/>
    <w:qFormat/>
    <w:rsid w:val="00972E87"/>
    <w:rPr>
      <w:i/>
    </w:rPr>
  </w:style>
  <w:style w:type="character" w:customStyle="1" w:styleId="a9">
    <w:name w:val="Код"/>
    <w:basedOn w:val="a0"/>
    <w:uiPriority w:val="1"/>
    <w:qFormat/>
    <w:rsid w:val="00450241"/>
    <w:rPr>
      <w:rFonts w:ascii="Consolas" w:hAnsi="Consolas"/>
      <w:noProof/>
      <w:sz w:val="24"/>
      <w:lang w:val="ru-RU"/>
    </w:rPr>
  </w:style>
  <w:style w:type="paragraph" w:styleId="aa">
    <w:name w:val="footer"/>
    <w:basedOn w:val="a"/>
    <w:link w:val="ab"/>
    <w:uiPriority w:val="99"/>
    <w:unhideWhenUsed/>
    <w:rsid w:val="00701BF8"/>
    <w:pPr>
      <w:ind w:firstLine="0"/>
    </w:pPr>
    <w:rPr>
      <w:sz w:val="24"/>
    </w:rPr>
  </w:style>
  <w:style w:type="character" w:customStyle="1" w:styleId="ab">
    <w:name w:val="Нижний колонтитул Знак"/>
    <w:basedOn w:val="a0"/>
    <w:link w:val="aa"/>
    <w:uiPriority w:val="99"/>
    <w:rsid w:val="00701BF8"/>
    <w:rPr>
      <w:sz w:val="24"/>
    </w:rPr>
  </w:style>
  <w:style w:type="paragraph" w:styleId="ac">
    <w:name w:val="footnote text"/>
    <w:basedOn w:val="a"/>
    <w:link w:val="ad"/>
    <w:uiPriority w:val="99"/>
    <w:unhideWhenUsed/>
    <w:rsid w:val="00014A30"/>
    <w:pPr>
      <w:ind w:firstLine="0"/>
    </w:pPr>
    <w:rPr>
      <w:sz w:val="24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014A30"/>
    <w:rPr>
      <w:sz w:val="24"/>
      <w:szCs w:val="20"/>
    </w:rPr>
  </w:style>
  <w:style w:type="character" w:styleId="ae">
    <w:name w:val="footnote reference"/>
    <w:basedOn w:val="a0"/>
    <w:uiPriority w:val="99"/>
    <w:semiHidden/>
    <w:unhideWhenUsed/>
    <w:rsid w:val="006555FD"/>
    <w:rPr>
      <w:vertAlign w:val="superscript"/>
    </w:rPr>
  </w:style>
  <w:style w:type="paragraph" w:customStyle="1" w:styleId="af">
    <w:name w:val="Рисунок"/>
    <w:basedOn w:val="a"/>
    <w:qFormat/>
    <w:rsid w:val="00A26FE3"/>
    <w:pPr>
      <w:spacing w:before="120" w:after="120"/>
      <w:ind w:firstLine="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B92D1D"/>
    <w:pPr>
      <w:tabs>
        <w:tab w:val="right" w:leader="dot" w:pos="9628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34B42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customStyle="1" w:styleId="af0">
    <w:name w:val="Содержание"/>
    <w:basedOn w:val="1"/>
    <w:qFormat/>
    <w:rsid w:val="00B92D1D"/>
    <w:pPr>
      <w:outlineLvl w:val="9"/>
    </w:pPr>
  </w:style>
  <w:style w:type="paragraph" w:customStyle="1" w:styleId="af1">
    <w:name w:val="Название конспекта"/>
    <w:basedOn w:val="a"/>
    <w:rsid w:val="00C34B42"/>
    <w:pPr>
      <w:jc w:val="center"/>
    </w:pPr>
    <w:rPr>
      <w:rFonts w:ascii="Arial" w:eastAsia="Times New Roman" w:hAnsi="Arial" w:cs="Times New Roman"/>
      <w:caps/>
      <w:sz w:val="44"/>
      <w:szCs w:val="20"/>
    </w:rPr>
  </w:style>
  <w:style w:type="paragraph" w:customStyle="1" w:styleId="af2">
    <w:name w:val="Автор"/>
    <w:basedOn w:val="a"/>
    <w:rsid w:val="00C34B42"/>
    <w:pPr>
      <w:jc w:val="center"/>
    </w:pPr>
    <w:rPr>
      <w:rFonts w:ascii="Arial" w:eastAsia="Times New Roman" w:hAnsi="Arial" w:cs="Times New Roman"/>
      <w:b/>
      <w:bCs/>
      <w:szCs w:val="20"/>
    </w:rPr>
  </w:style>
  <w:style w:type="character" w:styleId="af3">
    <w:name w:val="Hyperlink"/>
    <w:basedOn w:val="a0"/>
    <w:uiPriority w:val="99"/>
    <w:unhideWhenUsed/>
    <w:rsid w:val="006D7BA6"/>
    <w:rPr>
      <w:color w:val="0000FF" w:themeColor="hyperlink"/>
      <w:u w:val="single"/>
    </w:rPr>
  </w:style>
  <w:style w:type="character" w:customStyle="1" w:styleId="af4">
    <w:name w:val="Комментарий"/>
    <w:basedOn w:val="a9"/>
    <w:uiPriority w:val="1"/>
    <w:qFormat/>
    <w:rsid w:val="00533030"/>
    <w:rPr>
      <w:rFonts w:ascii="Consolas" w:hAnsi="Consolas"/>
      <w:noProof w:val="0"/>
      <w:color w:val="008000"/>
      <w:sz w:val="24"/>
      <w:lang w:val="ru-RU"/>
    </w:rPr>
  </w:style>
  <w:style w:type="character" w:customStyle="1" w:styleId="af5">
    <w:name w:val="Класс"/>
    <w:basedOn w:val="a9"/>
    <w:uiPriority w:val="1"/>
    <w:qFormat/>
    <w:rsid w:val="00450241"/>
    <w:rPr>
      <w:rFonts w:ascii="Consolas" w:hAnsi="Consolas"/>
      <w:noProof/>
      <w:color w:val="2B91AF"/>
      <w:sz w:val="24"/>
      <w:lang w:val="en-US"/>
    </w:rPr>
  </w:style>
  <w:style w:type="character" w:customStyle="1" w:styleId="af6">
    <w:name w:val="Ключевое"/>
    <w:basedOn w:val="a9"/>
    <w:uiPriority w:val="1"/>
    <w:qFormat/>
    <w:rsid w:val="005A71F7"/>
    <w:rPr>
      <w:rFonts w:ascii="Consolas" w:hAnsi="Consolas"/>
      <w:noProof w:val="0"/>
      <w:color w:val="0000FF"/>
      <w:sz w:val="24"/>
      <w:lang w:val="en-US"/>
    </w:rPr>
  </w:style>
  <w:style w:type="character" w:customStyle="1" w:styleId="af7">
    <w:name w:val="Строковый литерал"/>
    <w:basedOn w:val="a9"/>
    <w:uiPriority w:val="1"/>
    <w:qFormat/>
    <w:rsid w:val="007D430F"/>
    <w:rPr>
      <w:rFonts w:ascii="Consolas" w:hAnsi="Consolas"/>
      <w:noProof w:val="0"/>
      <w:color w:val="A31515"/>
      <w:sz w:val="24"/>
      <w:lang w:val="en-US"/>
    </w:rPr>
  </w:style>
  <w:style w:type="paragraph" w:customStyle="1" w:styleId="af8">
    <w:name w:val="Таблица"/>
    <w:basedOn w:val="a"/>
    <w:qFormat/>
    <w:rsid w:val="00E645B7"/>
    <w:pPr>
      <w:keepNext/>
      <w:spacing w:before="120"/>
      <w:ind w:firstLine="0"/>
      <w:jc w:val="right"/>
    </w:pPr>
  </w:style>
  <w:style w:type="paragraph" w:customStyle="1" w:styleId="af9">
    <w:name w:val="Заголовок таблицы"/>
    <w:basedOn w:val="a"/>
    <w:qFormat/>
    <w:rsid w:val="00E645B7"/>
    <w:pPr>
      <w:spacing w:after="120"/>
      <w:ind w:firstLine="0"/>
      <w:jc w:val="center"/>
    </w:pPr>
  </w:style>
  <w:style w:type="table" w:styleId="afa">
    <w:name w:val="Table Grid"/>
    <w:basedOn w:val="a1"/>
    <w:uiPriority w:val="59"/>
    <w:rsid w:val="00626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name w:val="Основная таблица"/>
    <w:basedOn w:val="a1"/>
    <w:uiPriority w:val="99"/>
    <w:rsid w:val="006265C5"/>
    <w:pPr>
      <w:ind w:firstLine="0"/>
      <w:jc w:val="left"/>
    </w:pPr>
    <w:rPr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b/>
      </w:rPr>
    </w:tblStylePr>
  </w:style>
  <w:style w:type="character" w:customStyle="1" w:styleId="afc">
    <w:name w:val="Комментарий для документации"/>
    <w:basedOn w:val="a9"/>
    <w:uiPriority w:val="1"/>
    <w:qFormat/>
    <w:rsid w:val="00DC3A12"/>
    <w:rPr>
      <w:rFonts w:ascii="Consolas" w:hAnsi="Consolas"/>
      <w:noProof w:val="0"/>
      <w:color w:val="808080"/>
      <w:sz w:val="24"/>
      <w:lang w:val="ru-RU"/>
    </w:rPr>
  </w:style>
  <w:style w:type="character" w:customStyle="1" w:styleId="afd">
    <w:name w:val="Ключевое(т)"/>
    <w:basedOn w:val="af6"/>
    <w:uiPriority w:val="1"/>
    <w:qFormat/>
    <w:rsid w:val="007379B0"/>
    <w:rPr>
      <w:rFonts w:ascii="Consolas" w:hAnsi="Consolas"/>
      <w:noProof w:val="0"/>
      <w:color w:val="0000FF"/>
      <w:sz w:val="22"/>
      <w:lang w:val="en-US"/>
    </w:rPr>
  </w:style>
  <w:style w:type="character" w:customStyle="1" w:styleId="afe">
    <w:name w:val="Класс(т)"/>
    <w:basedOn w:val="af5"/>
    <w:uiPriority w:val="1"/>
    <w:qFormat/>
    <w:rsid w:val="007379B0"/>
    <w:rPr>
      <w:rFonts w:ascii="Consolas" w:hAnsi="Consolas"/>
      <w:noProof w:val="0"/>
      <w:color w:val="2B91AF"/>
      <w:sz w:val="22"/>
      <w:lang w:val="en-US"/>
    </w:rPr>
  </w:style>
  <w:style w:type="character" w:customStyle="1" w:styleId="aff">
    <w:name w:val="Код(т)"/>
    <w:basedOn w:val="a9"/>
    <w:uiPriority w:val="1"/>
    <w:qFormat/>
    <w:rsid w:val="0033579B"/>
    <w:rPr>
      <w:rFonts w:ascii="Consolas" w:hAnsi="Consolas"/>
      <w:noProof w:val="0"/>
      <w:sz w:val="22"/>
      <w:lang w:val="en-US"/>
    </w:rPr>
  </w:style>
  <w:style w:type="character" w:customStyle="1" w:styleId="aff0">
    <w:name w:val="Код италик"/>
    <w:basedOn w:val="a9"/>
    <w:uiPriority w:val="1"/>
    <w:qFormat/>
    <w:rsid w:val="00586159"/>
    <w:rPr>
      <w:rFonts w:ascii="Consolas" w:hAnsi="Consolas"/>
      <w:i/>
      <w:noProof w:val="0"/>
      <w:sz w:val="24"/>
      <w:lang w:val="ru-RU"/>
    </w:rPr>
  </w:style>
  <w:style w:type="paragraph" w:customStyle="1" w:styleId="aff1">
    <w:name w:val="Жирный акцент"/>
    <w:basedOn w:val="a"/>
    <w:link w:val="aff2"/>
    <w:qFormat/>
    <w:rsid w:val="00437566"/>
    <w:pPr>
      <w:spacing w:before="120"/>
    </w:pPr>
    <w:rPr>
      <w:b/>
    </w:rPr>
  </w:style>
  <w:style w:type="character" w:customStyle="1" w:styleId="aff2">
    <w:name w:val="Жирный акцент Знак"/>
    <w:basedOn w:val="a0"/>
    <w:link w:val="aff1"/>
    <w:rsid w:val="00437566"/>
    <w:rPr>
      <w:b/>
    </w:rPr>
  </w:style>
  <w:style w:type="character" w:styleId="aff3">
    <w:name w:val="Placeholder Text"/>
    <w:basedOn w:val="a0"/>
    <w:uiPriority w:val="99"/>
    <w:semiHidden/>
    <w:rsid w:val="00690D81"/>
    <w:rPr>
      <w:color w:val="808080"/>
    </w:rPr>
  </w:style>
  <w:style w:type="character" w:customStyle="1" w:styleId="aff4">
    <w:name w:val="Код италик (т)"/>
    <w:basedOn w:val="aff0"/>
    <w:uiPriority w:val="1"/>
    <w:qFormat/>
    <w:rsid w:val="00AA6113"/>
    <w:rPr>
      <w:rFonts w:ascii="Consolas" w:hAnsi="Consolas"/>
      <w:i/>
      <w:noProof w:val="0"/>
      <w:sz w:val="22"/>
      <w:lang w:val="ru-RU"/>
    </w:rPr>
  </w:style>
  <w:style w:type="character" w:customStyle="1" w:styleId="aff5">
    <w:name w:val="Комментарий для документации (т)"/>
    <w:basedOn w:val="afc"/>
    <w:uiPriority w:val="1"/>
    <w:qFormat/>
    <w:rsid w:val="0075225C"/>
    <w:rPr>
      <w:rFonts w:ascii="Consolas" w:hAnsi="Consolas"/>
      <w:noProof w:val="0"/>
      <w:color w:val="808080"/>
      <w:sz w:val="22"/>
      <w:lang w:val="ru-RU"/>
    </w:rPr>
  </w:style>
  <w:style w:type="character" w:customStyle="1" w:styleId="aff6">
    <w:name w:val="Комментарий (т)"/>
    <w:basedOn w:val="af4"/>
    <w:uiPriority w:val="1"/>
    <w:qFormat/>
    <w:rsid w:val="0075225C"/>
    <w:rPr>
      <w:rFonts w:ascii="Consolas" w:hAnsi="Consolas"/>
      <w:noProof w:val="0"/>
      <w:color w:val="008000"/>
      <w:sz w:val="22"/>
      <w:lang w:val="ru-RU"/>
    </w:rPr>
  </w:style>
  <w:style w:type="paragraph" w:customStyle="1" w:styleId="aff7">
    <w:name w:val="Имена столбцов"/>
    <w:basedOn w:val="a"/>
    <w:rsid w:val="008B48C3"/>
    <w:pPr>
      <w:ind w:firstLine="0"/>
      <w:jc w:val="center"/>
    </w:pPr>
    <w:rPr>
      <w:rFonts w:eastAsia="Times New Roman" w:cs="Times New Roman"/>
      <w:b/>
      <w:bCs/>
      <w:sz w:val="24"/>
      <w:szCs w:val="20"/>
    </w:rPr>
  </w:style>
  <w:style w:type="paragraph" w:customStyle="1" w:styleId="aff8">
    <w:name w:val="Текст в таблице"/>
    <w:basedOn w:val="a"/>
    <w:qFormat/>
    <w:rsid w:val="008B48C3"/>
    <w:pPr>
      <w:ind w:firstLine="0"/>
      <w:jc w:val="left"/>
    </w:pPr>
    <w:rPr>
      <w:rFonts w:eastAsia="Times New Roman" w:cs="Times New Roman"/>
      <w:sz w:val="24"/>
      <w:szCs w:val="20"/>
    </w:rPr>
  </w:style>
  <w:style w:type="character" w:customStyle="1" w:styleId="aff9">
    <w:name w:val="Строковый литерал (т)"/>
    <w:basedOn w:val="af7"/>
    <w:uiPriority w:val="1"/>
    <w:qFormat/>
    <w:rsid w:val="007D430F"/>
    <w:rPr>
      <w:rFonts w:ascii="Consolas" w:hAnsi="Consolas"/>
      <w:noProof w:val="0"/>
      <w:color w:val="A31515"/>
      <w:sz w:val="22"/>
      <w:lang w:val="en-US"/>
    </w:rPr>
  </w:style>
  <w:style w:type="character" w:customStyle="1" w:styleId="XML">
    <w:name w:val="Атрибут XML"/>
    <w:basedOn w:val="a9"/>
    <w:uiPriority w:val="1"/>
    <w:qFormat/>
    <w:rsid w:val="007D430F"/>
    <w:rPr>
      <w:rFonts w:ascii="Consolas" w:hAnsi="Consolas"/>
      <w:noProof w:val="0"/>
      <w:color w:val="FF0000"/>
      <w:sz w:val="24"/>
      <w:lang w:val="en-US"/>
    </w:rPr>
  </w:style>
  <w:style w:type="character" w:customStyle="1" w:styleId="XML0">
    <w:name w:val="Атрибут XML (т)"/>
    <w:basedOn w:val="XML"/>
    <w:uiPriority w:val="1"/>
    <w:qFormat/>
    <w:rsid w:val="008951EC"/>
    <w:rPr>
      <w:rFonts w:ascii="Consolas" w:hAnsi="Consolas"/>
      <w:noProof w:val="0"/>
      <w:color w:val="FF0000"/>
      <w:sz w:val="22"/>
      <w:lang w:val="en-US"/>
    </w:rPr>
  </w:style>
  <w:style w:type="paragraph" w:styleId="affa">
    <w:name w:val="List Paragraph"/>
    <w:basedOn w:val="a"/>
    <w:uiPriority w:val="34"/>
    <w:rsid w:val="00B2404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57D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wmf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ropbox\&#1051;&#1077;&#1082;&#1094;&#1080;&#1080;\&#1064;&#1072;&#1073;&#1083;&#1086;&#1085;%20&#1083;&#1077;&#1082;&#1094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B365127-AC1B-4B10-9055-7F5EBFB6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лекций</Template>
  <TotalTime>2244</TotalTime>
  <Pages>1</Pages>
  <Words>28341</Words>
  <Characters>161550</Characters>
  <Application>Microsoft Office Word</Application>
  <DocSecurity>0</DocSecurity>
  <Lines>1346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alexv</cp:lastModifiedBy>
  <cp:revision>138</cp:revision>
  <cp:lastPrinted>2013-06-04T21:05:00Z</cp:lastPrinted>
  <dcterms:created xsi:type="dcterms:W3CDTF">2012-02-23T10:34:00Z</dcterms:created>
  <dcterms:modified xsi:type="dcterms:W3CDTF">2013-06-04T21:06:00Z</dcterms:modified>
</cp:coreProperties>
</file>