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3DB" w:rsidRPr="00E918DC" w:rsidRDefault="005C23DB" w:rsidP="00AF1EA0">
      <w:pPr>
        <w:jc w:val="center"/>
      </w:pPr>
      <w:r w:rsidRPr="00E918DC">
        <w:t>Министерство образования Республики Беларусь</w:t>
      </w:r>
    </w:p>
    <w:p w:rsidR="005C23DB" w:rsidRPr="00E918DC" w:rsidRDefault="005C23DB" w:rsidP="00AF1EA0">
      <w:pPr>
        <w:jc w:val="center"/>
      </w:pPr>
      <w:r w:rsidRPr="00E918DC">
        <w:t>Учреждение образования</w:t>
      </w:r>
    </w:p>
    <w:p w:rsidR="005C23DB" w:rsidRPr="00E918DC" w:rsidRDefault="005C23DB" w:rsidP="00AF1EA0">
      <w:pPr>
        <w:jc w:val="center"/>
      </w:pPr>
      <w:r w:rsidRPr="00E918DC">
        <w:t>«Белорусский государственный университет</w:t>
      </w:r>
    </w:p>
    <w:p w:rsidR="005C23DB" w:rsidRPr="00E918DC" w:rsidRDefault="005C23DB" w:rsidP="00AF1EA0">
      <w:pPr>
        <w:jc w:val="center"/>
      </w:pPr>
      <w:proofErr w:type="gramStart"/>
      <w:r w:rsidRPr="00E918DC">
        <w:t>информатики</w:t>
      </w:r>
      <w:proofErr w:type="gramEnd"/>
      <w:r w:rsidRPr="00E918DC">
        <w:t xml:space="preserve"> и радиоэлектроники»</w:t>
      </w:r>
    </w:p>
    <w:p w:rsidR="005C23DB" w:rsidRPr="00E918DC" w:rsidRDefault="005C23DB" w:rsidP="00AF1EA0">
      <w:pPr>
        <w:jc w:val="center"/>
      </w:pPr>
    </w:p>
    <w:p w:rsidR="005C23DB" w:rsidRPr="00E918DC" w:rsidRDefault="005C23DB" w:rsidP="00AF1EA0">
      <w:pPr>
        <w:jc w:val="center"/>
      </w:pPr>
      <w:r w:rsidRPr="00E918DC">
        <w:t>Кафедра информатики</w:t>
      </w: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pStyle w:val="af2"/>
      </w:pPr>
      <w:r w:rsidRPr="00E918DC">
        <w:t>А.А. Волосевич</w:t>
      </w: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B67B43" w:rsidP="00AF1EA0">
      <w:pPr>
        <w:pStyle w:val="af1"/>
      </w:pPr>
      <w:r w:rsidRPr="00E918DC">
        <w:t>шаблоны проектирования</w:t>
      </w: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r w:rsidRPr="00E918DC">
        <w:t>Курс лекций</w:t>
      </w:r>
    </w:p>
    <w:p w:rsidR="005C23DB" w:rsidRPr="00E918DC" w:rsidRDefault="005C23DB" w:rsidP="00AF1EA0">
      <w:pPr>
        <w:jc w:val="center"/>
      </w:pPr>
      <w:proofErr w:type="gramStart"/>
      <w:r w:rsidRPr="00E918DC">
        <w:t>для</w:t>
      </w:r>
      <w:proofErr w:type="gramEnd"/>
      <w:r w:rsidRPr="00E918DC">
        <w:t xml:space="preserve"> студентов специальности</w:t>
      </w:r>
    </w:p>
    <w:p w:rsidR="005C23DB" w:rsidRPr="00E918DC" w:rsidRDefault="005C23DB" w:rsidP="00AF1EA0">
      <w:pPr>
        <w:jc w:val="center"/>
      </w:pPr>
      <w:r w:rsidRPr="00E918DC">
        <w:t>1-40 01 03 Информатика и технологии программирования</w:t>
      </w: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5C23DB" w:rsidRPr="00E918DC" w:rsidRDefault="005C23DB" w:rsidP="00AF1EA0">
      <w:pPr>
        <w:jc w:val="center"/>
      </w:pPr>
    </w:p>
    <w:p w:rsidR="00AF1EA0" w:rsidRPr="00E918DC" w:rsidRDefault="005C23DB" w:rsidP="00AF1EA0">
      <w:pPr>
        <w:jc w:val="center"/>
      </w:pPr>
      <w:r w:rsidRPr="00E918DC">
        <w:t>Минск 201</w:t>
      </w:r>
      <w:r w:rsidR="00B67B43" w:rsidRPr="00E918DC">
        <w:t>3</w:t>
      </w:r>
      <w:r w:rsidR="00AF1EA0" w:rsidRPr="00E918DC">
        <w:br w:type="page"/>
      </w:r>
    </w:p>
    <w:p w:rsidR="00AF1EA0" w:rsidRPr="00E918DC" w:rsidRDefault="00AF1EA0" w:rsidP="00AF1EA0">
      <w:pPr>
        <w:pStyle w:val="af0"/>
      </w:pPr>
      <w:r w:rsidRPr="00E918DC">
        <w:lastRenderedPageBreak/>
        <w:t>Содержание</w:t>
      </w:r>
    </w:p>
    <w:p w:rsidR="00752828" w:rsidRDefault="00AF1EA0">
      <w:pPr>
        <w:pStyle w:val="11"/>
        <w:rPr>
          <w:rFonts w:asciiTheme="minorHAnsi" w:eastAsiaTheme="minorEastAsia" w:hAnsiTheme="minorHAnsi"/>
          <w:noProof/>
          <w:sz w:val="22"/>
          <w:szCs w:val="22"/>
        </w:rPr>
      </w:pPr>
      <w:r w:rsidRPr="00E918DC">
        <w:fldChar w:fldCharType="begin"/>
      </w:r>
      <w:r w:rsidRPr="00E918DC">
        <w:instrText xml:space="preserve"> TOC \o "1-1" \h \z \u </w:instrText>
      </w:r>
      <w:r w:rsidRPr="00E918DC">
        <w:fldChar w:fldCharType="separate"/>
      </w:r>
      <w:hyperlink w:anchor="_Toc350455528" w:history="1">
        <w:r w:rsidR="00752828" w:rsidRPr="00756775">
          <w:rPr>
            <w:rStyle w:val="af3"/>
            <w:noProof/>
          </w:rPr>
          <w:t>1. Базовые сведения о шаблонах проектирования</w:t>
        </w:r>
        <w:r w:rsidR="00752828">
          <w:rPr>
            <w:noProof/>
            <w:webHidden/>
          </w:rPr>
          <w:tab/>
        </w:r>
        <w:r w:rsidR="00752828">
          <w:rPr>
            <w:noProof/>
            <w:webHidden/>
          </w:rPr>
          <w:fldChar w:fldCharType="begin"/>
        </w:r>
        <w:r w:rsidR="00752828">
          <w:rPr>
            <w:noProof/>
            <w:webHidden/>
          </w:rPr>
          <w:instrText xml:space="preserve"> PAGEREF _Toc350455528 \h </w:instrText>
        </w:r>
        <w:r w:rsidR="00752828">
          <w:rPr>
            <w:noProof/>
            <w:webHidden/>
          </w:rPr>
        </w:r>
        <w:r w:rsidR="00752828">
          <w:rPr>
            <w:noProof/>
            <w:webHidden/>
          </w:rPr>
          <w:fldChar w:fldCharType="separate"/>
        </w:r>
        <w:r w:rsidR="003D7D32">
          <w:rPr>
            <w:noProof/>
            <w:webHidden/>
          </w:rPr>
          <w:t>3</w:t>
        </w:r>
        <w:r w:rsidR="00752828">
          <w:rPr>
            <w:noProof/>
            <w:webHidden/>
          </w:rPr>
          <w:fldChar w:fldCharType="end"/>
        </w:r>
      </w:hyperlink>
    </w:p>
    <w:p w:rsidR="00752828" w:rsidRDefault="006A798C">
      <w:pPr>
        <w:pStyle w:val="11"/>
        <w:rPr>
          <w:rFonts w:asciiTheme="minorHAnsi" w:eastAsiaTheme="minorEastAsia" w:hAnsiTheme="minorHAnsi"/>
          <w:noProof/>
          <w:sz w:val="22"/>
          <w:szCs w:val="22"/>
        </w:rPr>
      </w:pPr>
      <w:hyperlink w:anchor="_Toc350455529" w:history="1">
        <w:r w:rsidR="00752828" w:rsidRPr="00756775">
          <w:rPr>
            <w:rStyle w:val="af3"/>
            <w:noProof/>
          </w:rPr>
          <w:t>2. Структурные шаблоны</w:t>
        </w:r>
        <w:r w:rsidR="00752828">
          <w:rPr>
            <w:noProof/>
            <w:webHidden/>
          </w:rPr>
          <w:tab/>
        </w:r>
        <w:r w:rsidR="00752828">
          <w:rPr>
            <w:noProof/>
            <w:webHidden/>
          </w:rPr>
          <w:fldChar w:fldCharType="begin"/>
        </w:r>
        <w:r w:rsidR="00752828">
          <w:rPr>
            <w:noProof/>
            <w:webHidden/>
          </w:rPr>
          <w:instrText xml:space="preserve"> PAGEREF _Toc350455529 \h </w:instrText>
        </w:r>
        <w:r w:rsidR="00752828">
          <w:rPr>
            <w:noProof/>
            <w:webHidden/>
          </w:rPr>
        </w:r>
        <w:r w:rsidR="00752828">
          <w:rPr>
            <w:noProof/>
            <w:webHidden/>
          </w:rPr>
          <w:fldChar w:fldCharType="separate"/>
        </w:r>
        <w:r w:rsidR="003D7D32">
          <w:rPr>
            <w:noProof/>
            <w:webHidden/>
          </w:rPr>
          <w:t>4</w:t>
        </w:r>
        <w:r w:rsidR="00752828">
          <w:rPr>
            <w:noProof/>
            <w:webHidden/>
          </w:rPr>
          <w:fldChar w:fldCharType="end"/>
        </w:r>
      </w:hyperlink>
    </w:p>
    <w:p w:rsidR="00752828" w:rsidRDefault="006A798C">
      <w:pPr>
        <w:pStyle w:val="11"/>
        <w:rPr>
          <w:rFonts w:asciiTheme="minorHAnsi" w:eastAsiaTheme="minorEastAsia" w:hAnsiTheme="minorHAnsi"/>
          <w:noProof/>
          <w:sz w:val="22"/>
          <w:szCs w:val="22"/>
        </w:rPr>
      </w:pPr>
      <w:hyperlink w:anchor="_Toc350455530" w:history="1">
        <w:r w:rsidR="00752828" w:rsidRPr="00756775">
          <w:rPr>
            <w:rStyle w:val="af3"/>
            <w:noProof/>
          </w:rPr>
          <w:t>3. Порождающие шаблоны</w:t>
        </w:r>
        <w:r w:rsidR="00752828">
          <w:rPr>
            <w:noProof/>
            <w:webHidden/>
          </w:rPr>
          <w:tab/>
        </w:r>
        <w:r w:rsidR="00752828">
          <w:rPr>
            <w:noProof/>
            <w:webHidden/>
          </w:rPr>
          <w:fldChar w:fldCharType="begin"/>
        </w:r>
        <w:r w:rsidR="00752828">
          <w:rPr>
            <w:noProof/>
            <w:webHidden/>
          </w:rPr>
          <w:instrText xml:space="preserve"> PAGEREF _Toc350455530 \h </w:instrText>
        </w:r>
        <w:r w:rsidR="00752828">
          <w:rPr>
            <w:noProof/>
            <w:webHidden/>
          </w:rPr>
        </w:r>
        <w:r w:rsidR="00752828">
          <w:rPr>
            <w:noProof/>
            <w:webHidden/>
          </w:rPr>
          <w:fldChar w:fldCharType="separate"/>
        </w:r>
        <w:r w:rsidR="003D7D32">
          <w:rPr>
            <w:noProof/>
            <w:webHidden/>
          </w:rPr>
          <w:t>19</w:t>
        </w:r>
        <w:r w:rsidR="00752828">
          <w:rPr>
            <w:noProof/>
            <w:webHidden/>
          </w:rPr>
          <w:fldChar w:fldCharType="end"/>
        </w:r>
      </w:hyperlink>
    </w:p>
    <w:p w:rsidR="00752828" w:rsidRDefault="006A798C">
      <w:pPr>
        <w:pStyle w:val="11"/>
        <w:rPr>
          <w:rFonts w:asciiTheme="minorHAnsi" w:eastAsiaTheme="minorEastAsia" w:hAnsiTheme="minorHAnsi"/>
          <w:noProof/>
          <w:sz w:val="22"/>
          <w:szCs w:val="22"/>
        </w:rPr>
      </w:pPr>
      <w:hyperlink w:anchor="_Toc350455531" w:history="1">
        <w:r w:rsidR="00752828" w:rsidRPr="00756775">
          <w:rPr>
            <w:rStyle w:val="af3"/>
            <w:noProof/>
          </w:rPr>
          <w:t>4. Шаблоны поведения</w:t>
        </w:r>
        <w:r w:rsidR="00752828">
          <w:rPr>
            <w:noProof/>
            <w:webHidden/>
          </w:rPr>
          <w:tab/>
        </w:r>
        <w:r w:rsidR="00752828">
          <w:rPr>
            <w:noProof/>
            <w:webHidden/>
          </w:rPr>
          <w:fldChar w:fldCharType="begin"/>
        </w:r>
        <w:r w:rsidR="00752828">
          <w:rPr>
            <w:noProof/>
            <w:webHidden/>
          </w:rPr>
          <w:instrText xml:space="preserve"> PAGEREF _Toc350455531 \h </w:instrText>
        </w:r>
        <w:r w:rsidR="00752828">
          <w:rPr>
            <w:noProof/>
            <w:webHidden/>
          </w:rPr>
        </w:r>
        <w:r w:rsidR="00752828">
          <w:rPr>
            <w:noProof/>
            <w:webHidden/>
          </w:rPr>
          <w:fldChar w:fldCharType="separate"/>
        </w:r>
        <w:r w:rsidR="003D7D32">
          <w:rPr>
            <w:noProof/>
            <w:webHidden/>
          </w:rPr>
          <w:t>32</w:t>
        </w:r>
        <w:r w:rsidR="00752828">
          <w:rPr>
            <w:noProof/>
            <w:webHidden/>
          </w:rPr>
          <w:fldChar w:fldCharType="end"/>
        </w:r>
      </w:hyperlink>
    </w:p>
    <w:p w:rsidR="00752828" w:rsidRDefault="006A798C">
      <w:pPr>
        <w:pStyle w:val="11"/>
        <w:rPr>
          <w:rFonts w:asciiTheme="minorHAnsi" w:eastAsiaTheme="minorEastAsia" w:hAnsiTheme="minorHAnsi"/>
          <w:noProof/>
          <w:sz w:val="22"/>
          <w:szCs w:val="22"/>
        </w:rPr>
      </w:pPr>
      <w:hyperlink w:anchor="_Toc350455532" w:history="1">
        <w:r w:rsidR="00752828" w:rsidRPr="00756775">
          <w:rPr>
            <w:rStyle w:val="af3"/>
            <w:noProof/>
          </w:rPr>
          <w:t>5. Антипаттерны</w:t>
        </w:r>
        <w:r w:rsidR="00752828">
          <w:rPr>
            <w:noProof/>
            <w:webHidden/>
          </w:rPr>
          <w:tab/>
        </w:r>
        <w:r w:rsidR="00752828">
          <w:rPr>
            <w:noProof/>
            <w:webHidden/>
          </w:rPr>
          <w:fldChar w:fldCharType="begin"/>
        </w:r>
        <w:r w:rsidR="00752828">
          <w:rPr>
            <w:noProof/>
            <w:webHidden/>
          </w:rPr>
          <w:instrText xml:space="preserve"> PAGEREF _Toc350455532 \h </w:instrText>
        </w:r>
        <w:r w:rsidR="00752828">
          <w:rPr>
            <w:noProof/>
            <w:webHidden/>
          </w:rPr>
        </w:r>
        <w:r w:rsidR="00752828">
          <w:rPr>
            <w:noProof/>
            <w:webHidden/>
          </w:rPr>
          <w:fldChar w:fldCharType="separate"/>
        </w:r>
        <w:r w:rsidR="003D7D32">
          <w:rPr>
            <w:noProof/>
            <w:webHidden/>
          </w:rPr>
          <w:t>57</w:t>
        </w:r>
        <w:r w:rsidR="00752828">
          <w:rPr>
            <w:noProof/>
            <w:webHidden/>
          </w:rPr>
          <w:fldChar w:fldCharType="end"/>
        </w:r>
      </w:hyperlink>
    </w:p>
    <w:p w:rsidR="00752828" w:rsidRDefault="006A798C">
      <w:pPr>
        <w:pStyle w:val="11"/>
        <w:rPr>
          <w:rFonts w:asciiTheme="minorHAnsi" w:eastAsiaTheme="minorEastAsia" w:hAnsiTheme="minorHAnsi"/>
          <w:noProof/>
          <w:sz w:val="22"/>
          <w:szCs w:val="22"/>
        </w:rPr>
      </w:pPr>
      <w:hyperlink w:anchor="_Toc350455533" w:history="1">
        <w:r w:rsidR="00752828" w:rsidRPr="00756775">
          <w:rPr>
            <w:rStyle w:val="af3"/>
            <w:noProof/>
          </w:rPr>
          <w:t>Литература</w:t>
        </w:r>
        <w:r w:rsidR="00752828">
          <w:rPr>
            <w:noProof/>
            <w:webHidden/>
          </w:rPr>
          <w:tab/>
        </w:r>
        <w:r w:rsidR="00752828">
          <w:rPr>
            <w:noProof/>
            <w:webHidden/>
          </w:rPr>
          <w:fldChar w:fldCharType="begin"/>
        </w:r>
        <w:r w:rsidR="00752828">
          <w:rPr>
            <w:noProof/>
            <w:webHidden/>
          </w:rPr>
          <w:instrText xml:space="preserve"> PAGEREF _Toc350455533 \h </w:instrText>
        </w:r>
        <w:r w:rsidR="00752828">
          <w:rPr>
            <w:noProof/>
            <w:webHidden/>
          </w:rPr>
        </w:r>
        <w:r w:rsidR="00752828">
          <w:rPr>
            <w:noProof/>
            <w:webHidden/>
          </w:rPr>
          <w:fldChar w:fldCharType="separate"/>
        </w:r>
        <w:r w:rsidR="003D7D32">
          <w:rPr>
            <w:noProof/>
            <w:webHidden/>
          </w:rPr>
          <w:t>61</w:t>
        </w:r>
        <w:r w:rsidR="00752828">
          <w:rPr>
            <w:noProof/>
            <w:webHidden/>
          </w:rPr>
          <w:fldChar w:fldCharType="end"/>
        </w:r>
      </w:hyperlink>
    </w:p>
    <w:p w:rsidR="00AF1EA0" w:rsidRPr="00E918DC" w:rsidRDefault="00AF1EA0" w:rsidP="00AF1EA0">
      <w:r w:rsidRPr="00E918DC">
        <w:fldChar w:fldCharType="end"/>
      </w:r>
      <w:r w:rsidRPr="00E918DC">
        <w:br w:type="page"/>
      </w:r>
    </w:p>
    <w:p w:rsidR="005C23DB" w:rsidRPr="00E918DC" w:rsidRDefault="005C23DB" w:rsidP="00AF1EA0">
      <w:pPr>
        <w:pStyle w:val="1"/>
      </w:pPr>
      <w:bookmarkStart w:id="0" w:name="_Toc350455528"/>
      <w:r w:rsidRPr="00E918DC">
        <w:lastRenderedPageBreak/>
        <w:t xml:space="preserve">1. </w:t>
      </w:r>
      <w:r w:rsidR="00E918DC" w:rsidRPr="00E918DC">
        <w:t>Базовые сведения о шаблонах проектирования</w:t>
      </w:r>
      <w:bookmarkEnd w:id="0"/>
    </w:p>
    <w:p w:rsidR="00B67B43" w:rsidRPr="00E918DC" w:rsidRDefault="00B67B43" w:rsidP="00E918DC">
      <w:r w:rsidRPr="00E918DC">
        <w:rPr>
          <w:rStyle w:val="a8"/>
        </w:rPr>
        <w:t>Шаблоны</w:t>
      </w:r>
      <w:r w:rsidRPr="00E918DC">
        <w:t xml:space="preserve"> (или </w:t>
      </w:r>
      <w:r w:rsidRPr="00E918DC">
        <w:rPr>
          <w:rStyle w:val="a8"/>
        </w:rPr>
        <w:t>паттерны</w:t>
      </w:r>
      <w:r w:rsidRPr="00E918DC">
        <w:t xml:space="preserve">) </w:t>
      </w:r>
      <w:r w:rsidRPr="00E918DC">
        <w:rPr>
          <w:rStyle w:val="a8"/>
        </w:rPr>
        <w:t>проектирования</w:t>
      </w:r>
      <w:r w:rsidRPr="00E918DC">
        <w:t xml:space="preserve"> (</w:t>
      </w:r>
      <w:r w:rsidRPr="00E918DC">
        <w:rPr>
          <w:lang w:val="en-US"/>
        </w:rPr>
        <w:t>design</w:t>
      </w:r>
      <w:r w:rsidRPr="00D53303">
        <w:t xml:space="preserve"> </w:t>
      </w:r>
      <w:r w:rsidRPr="00E918DC">
        <w:rPr>
          <w:lang w:val="en-US"/>
        </w:rPr>
        <w:t>patterns</w:t>
      </w:r>
      <w:r w:rsidRPr="00E918DC">
        <w:t>) – это многократно используемые решения распространённых проблем, возникающих при разработке программного обеспечения. По мере накопления личного опыта и профессионального роста программист обычно замечает сходство новых задач проектирования с задачами, решёнными им ранее. В дальнейшем приходит осознание того, что решения похожих проблем представляют собой повторяющиеся шаблоны</w:t>
      </w:r>
      <w:r w:rsidR="00E918DC">
        <w:rPr>
          <w:rStyle w:val="ae"/>
        </w:rPr>
        <w:footnoteReference w:id="1"/>
      </w:r>
      <w:r w:rsidRPr="00E918DC">
        <w:t>. Зная эти шаблоны, опытные программисты распознают ситуации их применения и сразу используют готовое решение, не тратя времени на предварительный анализ проблемы.</w:t>
      </w:r>
    </w:p>
    <w:p w:rsidR="00B67B43" w:rsidRPr="00E918DC" w:rsidRDefault="00B67B43" w:rsidP="00E918DC">
      <w:r w:rsidRPr="00E918DC">
        <w:t xml:space="preserve">Историю шаблонов проектирования принято начинать с книг архитектора Кристофера </w:t>
      </w:r>
      <w:proofErr w:type="spellStart"/>
      <w:r w:rsidRPr="00E918DC">
        <w:t>Александера</w:t>
      </w:r>
      <w:proofErr w:type="spellEnd"/>
      <w:r w:rsidRPr="00E918DC">
        <w:t xml:space="preserve"> (</w:t>
      </w:r>
      <w:proofErr w:type="spellStart"/>
      <w:r w:rsidRPr="00E918DC">
        <w:t>Christopher</w:t>
      </w:r>
      <w:proofErr w:type="spellEnd"/>
      <w:r w:rsidRPr="00E918DC">
        <w:t xml:space="preserve"> </w:t>
      </w:r>
      <w:proofErr w:type="spellStart"/>
      <w:r w:rsidRPr="00E918DC">
        <w:t>Alexander</w:t>
      </w:r>
      <w:proofErr w:type="spellEnd"/>
      <w:r w:rsidRPr="00E918DC">
        <w:t>). В семидесятых годах двадцатого века он составил набор шаблонов для применения в строительной архитектуре и городском планировании. Однако в области архитектуры эта идея не получила такого развития, как позже в области программной разработки. В 1987 году Кент Бек (</w:t>
      </w:r>
      <w:proofErr w:type="spellStart"/>
      <w:r w:rsidRPr="00E918DC">
        <w:t>Kent</w:t>
      </w:r>
      <w:proofErr w:type="spellEnd"/>
      <w:r w:rsidRPr="00E918DC">
        <w:t xml:space="preserve"> </w:t>
      </w:r>
      <w:proofErr w:type="spellStart"/>
      <w:r w:rsidRPr="00E918DC">
        <w:t>Beck</w:t>
      </w:r>
      <w:proofErr w:type="spellEnd"/>
      <w:r w:rsidRPr="00E918DC">
        <w:t xml:space="preserve">) и Уорд </w:t>
      </w:r>
      <w:proofErr w:type="spellStart"/>
      <w:r w:rsidRPr="00E918DC">
        <w:t>Каннингем</w:t>
      </w:r>
      <w:proofErr w:type="spellEnd"/>
      <w:r w:rsidRPr="00E918DC">
        <w:t xml:space="preserve"> (</w:t>
      </w:r>
      <w:proofErr w:type="spellStart"/>
      <w:r w:rsidRPr="00E918DC">
        <w:t>Ward</w:t>
      </w:r>
      <w:proofErr w:type="spellEnd"/>
      <w:r w:rsidRPr="00E918DC">
        <w:t xml:space="preserve"> </w:t>
      </w:r>
      <w:proofErr w:type="spellStart"/>
      <w:r w:rsidRPr="00E918DC">
        <w:t>Cunningham</w:t>
      </w:r>
      <w:proofErr w:type="spellEnd"/>
      <w:r w:rsidRPr="00E918DC">
        <w:t xml:space="preserve">) использовали некоторые идеи </w:t>
      </w:r>
      <w:proofErr w:type="spellStart"/>
      <w:r w:rsidRPr="00E918DC">
        <w:t>Александера</w:t>
      </w:r>
      <w:proofErr w:type="spellEnd"/>
      <w:r w:rsidRPr="00E918DC">
        <w:t xml:space="preserve"> и разработали несколько шаблонов на языке </w:t>
      </w:r>
      <w:proofErr w:type="spellStart"/>
      <w:r w:rsidRPr="00E918DC">
        <w:t>Smalltalk</w:t>
      </w:r>
      <w:proofErr w:type="spellEnd"/>
      <w:r w:rsidRPr="00E918DC">
        <w:t>. В 1988 году Эрих Гамма (</w:t>
      </w:r>
      <w:proofErr w:type="spellStart"/>
      <w:r w:rsidRPr="00E918DC">
        <w:t>Erich</w:t>
      </w:r>
      <w:proofErr w:type="spellEnd"/>
      <w:r w:rsidRPr="00E918DC">
        <w:t xml:space="preserve"> </w:t>
      </w:r>
      <w:proofErr w:type="spellStart"/>
      <w:r w:rsidRPr="00E918DC">
        <w:t>Gamma</w:t>
      </w:r>
      <w:proofErr w:type="spellEnd"/>
      <w:r w:rsidRPr="00E918DC">
        <w:t xml:space="preserve">) начал писать докторскую работу при </w:t>
      </w:r>
      <w:proofErr w:type="spellStart"/>
      <w:r w:rsidRPr="00E918DC">
        <w:t>Цюрихском</w:t>
      </w:r>
      <w:proofErr w:type="spellEnd"/>
      <w:r w:rsidRPr="00E918DC">
        <w:t xml:space="preserve"> университете об общей переносимости методики </w:t>
      </w:r>
      <w:proofErr w:type="spellStart"/>
      <w:r w:rsidRPr="00E918DC">
        <w:t>Александера</w:t>
      </w:r>
      <w:proofErr w:type="spellEnd"/>
      <w:r w:rsidRPr="00E918DC">
        <w:t xml:space="preserve"> на разработку программ. В 1991 году Гамма заканчивает свою диссертацию и в сотрудничестве с Ричардом </w:t>
      </w:r>
      <w:proofErr w:type="spellStart"/>
      <w:r w:rsidRPr="00E918DC">
        <w:t>Хелмом</w:t>
      </w:r>
      <w:proofErr w:type="spellEnd"/>
      <w:r w:rsidRPr="00E918DC">
        <w:t xml:space="preserve"> (</w:t>
      </w:r>
      <w:proofErr w:type="spellStart"/>
      <w:r w:rsidRPr="00E918DC">
        <w:t>Richard</w:t>
      </w:r>
      <w:proofErr w:type="spellEnd"/>
      <w:r w:rsidRPr="00E918DC">
        <w:t xml:space="preserve"> </w:t>
      </w:r>
      <w:proofErr w:type="spellStart"/>
      <w:r w:rsidRPr="00E918DC">
        <w:t>Helm</w:t>
      </w:r>
      <w:proofErr w:type="spellEnd"/>
      <w:r w:rsidRPr="00E918DC">
        <w:t>), Ральфом Джонсоном (</w:t>
      </w:r>
      <w:proofErr w:type="spellStart"/>
      <w:r w:rsidRPr="00E918DC">
        <w:t>Ralph</w:t>
      </w:r>
      <w:proofErr w:type="spellEnd"/>
      <w:r w:rsidRPr="00E918DC">
        <w:t xml:space="preserve"> </w:t>
      </w:r>
      <w:proofErr w:type="spellStart"/>
      <w:r w:rsidRPr="00E918DC">
        <w:t>Johnson</w:t>
      </w:r>
      <w:proofErr w:type="spellEnd"/>
      <w:r w:rsidRPr="00E918DC">
        <w:t xml:space="preserve">) и Джоном </w:t>
      </w:r>
      <w:proofErr w:type="spellStart"/>
      <w:r w:rsidRPr="00E918DC">
        <w:t>Влиссидсом</w:t>
      </w:r>
      <w:proofErr w:type="spellEnd"/>
      <w:r w:rsidRPr="00E918DC">
        <w:t xml:space="preserve"> (</w:t>
      </w:r>
      <w:proofErr w:type="spellStart"/>
      <w:r w:rsidRPr="00E918DC">
        <w:t>John</w:t>
      </w:r>
      <w:proofErr w:type="spellEnd"/>
      <w:r w:rsidRPr="00E918DC">
        <w:t xml:space="preserve"> </w:t>
      </w:r>
      <w:proofErr w:type="spellStart"/>
      <w:r w:rsidRPr="00E918DC">
        <w:t>Vlissides</w:t>
      </w:r>
      <w:proofErr w:type="spellEnd"/>
      <w:r w:rsidRPr="00E918DC">
        <w:t>) публикует книгу «</w:t>
      </w:r>
      <w:r w:rsidRPr="00E918DC">
        <w:rPr>
          <w:lang w:val="en-US"/>
        </w:rPr>
        <w:t>Design</w:t>
      </w:r>
      <w:r w:rsidRPr="00D53303">
        <w:t xml:space="preserve"> </w:t>
      </w:r>
      <w:r w:rsidRPr="00E918DC">
        <w:rPr>
          <w:lang w:val="en-US"/>
        </w:rPr>
        <w:t>Patterns</w:t>
      </w:r>
      <w:r w:rsidRPr="00D53303">
        <w:t xml:space="preserve">: </w:t>
      </w:r>
      <w:r w:rsidRPr="00E918DC">
        <w:rPr>
          <w:lang w:val="en-US"/>
        </w:rPr>
        <w:t>Elements</w:t>
      </w:r>
      <w:r w:rsidRPr="00D53303">
        <w:t xml:space="preserve"> </w:t>
      </w:r>
      <w:r w:rsidRPr="00E918DC">
        <w:rPr>
          <w:lang w:val="en-US"/>
        </w:rPr>
        <w:t>of</w:t>
      </w:r>
      <w:r w:rsidRPr="00D53303">
        <w:t xml:space="preserve"> </w:t>
      </w:r>
      <w:r w:rsidRPr="00E918DC">
        <w:rPr>
          <w:lang w:val="en-US"/>
        </w:rPr>
        <w:t>Reusable</w:t>
      </w:r>
      <w:r w:rsidRPr="00D53303">
        <w:t xml:space="preserve"> </w:t>
      </w:r>
      <w:r w:rsidRPr="00E918DC">
        <w:rPr>
          <w:lang w:val="en-US"/>
        </w:rPr>
        <w:t>Object</w:t>
      </w:r>
      <w:r w:rsidRPr="00D53303">
        <w:t>-</w:t>
      </w:r>
      <w:r w:rsidRPr="00E918DC">
        <w:rPr>
          <w:lang w:val="en-US"/>
        </w:rPr>
        <w:t>Oriented</w:t>
      </w:r>
      <w:r w:rsidRPr="00D53303">
        <w:t xml:space="preserve"> </w:t>
      </w:r>
      <w:r w:rsidRPr="00E918DC">
        <w:rPr>
          <w:lang w:val="en-US"/>
        </w:rPr>
        <w:t>Software</w:t>
      </w:r>
      <w:r w:rsidRPr="00E918DC">
        <w:t>»</w:t>
      </w:r>
      <w:r w:rsidR="00E918DC">
        <w:rPr>
          <w:rStyle w:val="ae"/>
        </w:rPr>
        <w:footnoteReference w:id="2"/>
      </w:r>
      <w:r w:rsidRPr="00E918DC">
        <w:t>. В книге были описаны 23 шаблона проектирования. «</w:t>
      </w:r>
      <w:r w:rsidRPr="00E918DC">
        <w:rPr>
          <w:lang w:val="en-US"/>
        </w:rPr>
        <w:t>Design</w:t>
      </w:r>
      <w:r w:rsidRPr="00D53303">
        <w:t xml:space="preserve"> </w:t>
      </w:r>
      <w:r w:rsidRPr="00E918DC">
        <w:rPr>
          <w:lang w:val="en-US"/>
        </w:rPr>
        <w:t>Patterns</w:t>
      </w:r>
      <w:r w:rsidRPr="00E918DC">
        <w:t>» стала причиной роста популярности шаблонов, а сами шаблоны из книги начали называть классическими. В дальнейшем список шаблонов пополнялся и адаптировался для различных языков программирования.</w:t>
      </w:r>
    </w:p>
    <w:p w:rsidR="00B67B43" w:rsidRPr="00E918DC" w:rsidRDefault="00B67B43" w:rsidP="00E918DC">
      <w:r w:rsidRPr="00E918DC">
        <w:t xml:space="preserve">Рассмотрим аргументы «за» и «против» применения шаблонов проектирования. Главная польза каждого отдельного шаблона состоит в том, что он описывает решение целого класса абстрактных проблем. Тот факт, что каждый шаблон имеет своё имя, облегчает дискуссию между разработчиками. Таким образом, за счёт шаблонов производится унификация терминологии, названий модулей и элементов проекта. Однако есть мнение, что слепое применение шаблонов из справочника, без осмысления причин и предпосылок выделения шаблона, замедляет профессиональный рост программиста, так как подменяет творческую работу механической подстановкой. Люди, придерживающиеся данного мнения, считают, что знакомиться со списками шаблонов следует тогда, когда программист «дорос» до них в профессиональном плане. Хороший критерий нужной степени профессионализма – выделение шаблонов самостоятельно, на основании собственного опыта. При этом, разумеется, знакомство с теорией, связанной с </w:t>
      </w:r>
      <w:r w:rsidRPr="00E918DC">
        <w:lastRenderedPageBreak/>
        <w:t>шаблонами, полезно на любом уровне профессионализма и направляет развитие программиста в правильную сторону.</w:t>
      </w:r>
    </w:p>
    <w:p w:rsidR="00B67B43" w:rsidRPr="00E918DC" w:rsidRDefault="00B67B43" w:rsidP="00E918DC">
      <w:r w:rsidRPr="00E918DC">
        <w:t>Далее будут рассмотрены основные шаблоны проектирования, разбитые на группы. Существует несколько способов группировки шаблонов. Ниже представлена классификация в зависимости от назначения</w:t>
      </w:r>
      <w:r w:rsidR="002B7131">
        <w:t>:</w:t>
      </w:r>
    </w:p>
    <w:p w:rsidR="00B67B43" w:rsidRPr="00E918DC" w:rsidRDefault="00D53303" w:rsidP="00E918DC">
      <w:r w:rsidRPr="00D53303">
        <w:t xml:space="preserve">1. </w:t>
      </w:r>
      <w:r w:rsidR="00B67B43" w:rsidRPr="002B7131">
        <w:rPr>
          <w:rStyle w:val="a8"/>
        </w:rPr>
        <w:t>Структурные шаблоны</w:t>
      </w:r>
      <w:r w:rsidR="00B67B43" w:rsidRPr="00E918DC">
        <w:t xml:space="preserve"> </w:t>
      </w:r>
      <w:r w:rsidR="002B7131">
        <w:t>(</w:t>
      </w:r>
      <w:r w:rsidR="002B7131">
        <w:rPr>
          <w:lang w:val="en-US"/>
        </w:rPr>
        <w:t>s</w:t>
      </w:r>
      <w:r w:rsidR="002B7131" w:rsidRPr="002B7131">
        <w:rPr>
          <w:lang w:val="en-US"/>
        </w:rPr>
        <w:t>tructural</w:t>
      </w:r>
      <w:r w:rsidR="002B7131" w:rsidRPr="00D53303">
        <w:t xml:space="preserve"> </w:t>
      </w:r>
      <w:r w:rsidR="002B7131" w:rsidRPr="002B7131">
        <w:rPr>
          <w:lang w:val="en-US"/>
        </w:rPr>
        <w:t>patterns</w:t>
      </w:r>
      <w:r w:rsidR="002B7131">
        <w:t xml:space="preserve">) </w:t>
      </w:r>
      <w:r w:rsidR="00B67B43" w:rsidRPr="00E918DC">
        <w:t>– показывают, как объекты и классы объединяются для образования сложных структур.</w:t>
      </w:r>
    </w:p>
    <w:p w:rsidR="00B67B43" w:rsidRPr="00E918DC" w:rsidRDefault="00D53303" w:rsidP="00E918DC">
      <w:r w:rsidRPr="00D53303">
        <w:t xml:space="preserve">2. </w:t>
      </w:r>
      <w:r w:rsidR="00B67B43" w:rsidRPr="002B7131">
        <w:rPr>
          <w:rStyle w:val="a8"/>
        </w:rPr>
        <w:t>Порождающие шаблоны</w:t>
      </w:r>
      <w:r w:rsidR="00B67B43" w:rsidRPr="00E918DC">
        <w:t xml:space="preserve"> </w:t>
      </w:r>
      <w:r w:rsidR="002B7131" w:rsidRPr="00D53303">
        <w:t>(</w:t>
      </w:r>
      <w:r w:rsidR="002B7131">
        <w:rPr>
          <w:lang w:val="en-US"/>
        </w:rPr>
        <w:t>c</w:t>
      </w:r>
      <w:r w:rsidR="002B7131" w:rsidRPr="002B7131">
        <w:rPr>
          <w:lang w:val="en-US"/>
        </w:rPr>
        <w:t>reational</w:t>
      </w:r>
      <w:r w:rsidR="002B7131" w:rsidRPr="00D53303">
        <w:t xml:space="preserve"> </w:t>
      </w:r>
      <w:r w:rsidR="002B7131" w:rsidRPr="002B7131">
        <w:rPr>
          <w:lang w:val="en-US"/>
        </w:rPr>
        <w:t>pattern</w:t>
      </w:r>
      <w:r w:rsidR="002B7131">
        <w:rPr>
          <w:lang w:val="en-US"/>
        </w:rPr>
        <w:t>s</w:t>
      </w:r>
      <w:r w:rsidR="002B7131" w:rsidRPr="00D53303">
        <w:t xml:space="preserve">) </w:t>
      </w:r>
      <w:r w:rsidR="00B67B43" w:rsidRPr="00E918DC">
        <w:t>– контролируют процесс создания и жизненный цикл объектов.</w:t>
      </w:r>
    </w:p>
    <w:p w:rsidR="00B67B43" w:rsidRPr="00E918DC" w:rsidRDefault="00D53303" w:rsidP="00E918DC">
      <w:r w:rsidRPr="00D53303">
        <w:t xml:space="preserve">3. </w:t>
      </w:r>
      <w:r w:rsidR="00B67B43" w:rsidRPr="002B7131">
        <w:rPr>
          <w:rStyle w:val="a8"/>
        </w:rPr>
        <w:t>Шаблоны поведения</w:t>
      </w:r>
      <w:r w:rsidR="00B67B43" w:rsidRPr="00E918DC">
        <w:t xml:space="preserve"> </w:t>
      </w:r>
      <w:r w:rsidR="002B7131" w:rsidRPr="00D53303">
        <w:t>(</w:t>
      </w:r>
      <w:r w:rsidR="002B7131">
        <w:rPr>
          <w:lang w:val="en-US"/>
        </w:rPr>
        <w:t>b</w:t>
      </w:r>
      <w:r w:rsidR="002B7131" w:rsidRPr="002B7131">
        <w:rPr>
          <w:lang w:val="en-US"/>
        </w:rPr>
        <w:t>ehavioral</w:t>
      </w:r>
      <w:r w:rsidR="002B7131" w:rsidRPr="00D53303">
        <w:t xml:space="preserve"> </w:t>
      </w:r>
      <w:r w:rsidR="002B7131" w:rsidRPr="002B7131">
        <w:rPr>
          <w:lang w:val="en-US"/>
        </w:rPr>
        <w:t>pattern</w:t>
      </w:r>
      <w:r w:rsidR="002B7131">
        <w:rPr>
          <w:lang w:val="en-US"/>
        </w:rPr>
        <w:t>s</w:t>
      </w:r>
      <w:r w:rsidR="002B7131" w:rsidRPr="00D53303">
        <w:t xml:space="preserve">) </w:t>
      </w:r>
      <w:r w:rsidR="00B67B43" w:rsidRPr="00E918DC">
        <w:t>– используются для организации, управления и объединения различных вариантов поведения объектов.</w:t>
      </w:r>
    </w:p>
    <w:p w:rsidR="00B67B43" w:rsidRPr="00E918DC" w:rsidRDefault="00B67B43" w:rsidP="002B7131">
      <w:pPr>
        <w:pStyle w:val="1"/>
      </w:pPr>
      <w:bookmarkStart w:id="1" w:name="_Toc350455529"/>
      <w:r w:rsidRPr="00E918DC">
        <w:t xml:space="preserve">2. </w:t>
      </w:r>
      <w:r w:rsidR="002B7131" w:rsidRPr="00E918DC">
        <w:t>Структурные шаблоны</w:t>
      </w:r>
      <w:bookmarkEnd w:id="1"/>
    </w:p>
    <w:p w:rsidR="00B67B43" w:rsidRPr="00E918DC" w:rsidRDefault="00B67B43" w:rsidP="00B67B43">
      <w:r w:rsidRPr="00E918DC">
        <w:t>В данном параграфе рассматривается набор классических структурных шаблонов из книги «</w:t>
      </w:r>
      <w:r w:rsidRPr="002B7131">
        <w:rPr>
          <w:lang w:val="en-US"/>
        </w:rPr>
        <w:t>Design</w:t>
      </w:r>
      <w:r w:rsidRPr="00D53303">
        <w:t xml:space="preserve"> </w:t>
      </w:r>
      <w:r w:rsidRPr="002B7131">
        <w:rPr>
          <w:lang w:val="en-US"/>
        </w:rPr>
        <w:t>Patterns</w:t>
      </w:r>
      <w:r w:rsidRPr="00E918DC">
        <w:t>». Шаблоны упорядочены согласно их русскому названию.</w:t>
      </w:r>
    </w:p>
    <w:p w:rsidR="00B67B43" w:rsidRPr="00E918DC" w:rsidRDefault="002B7131" w:rsidP="002B7131">
      <w:pPr>
        <w:pStyle w:val="2"/>
      </w:pPr>
      <w:r w:rsidRPr="00D53303">
        <w:t xml:space="preserve">2.1. </w:t>
      </w:r>
      <w:r w:rsidR="00B67B43" w:rsidRPr="00E918DC">
        <w:t>Адаптер (</w:t>
      </w:r>
      <w:proofErr w:type="spellStart"/>
      <w:r w:rsidR="00B67B43" w:rsidRPr="00E918DC">
        <w:t>Adapter</w:t>
      </w:r>
      <w:proofErr w:type="spellEnd"/>
      <w:r w:rsidR="00B67B43" w:rsidRPr="00E918DC">
        <w:t>)</w:t>
      </w:r>
    </w:p>
    <w:p w:rsidR="00B67B43" w:rsidRPr="00E918DC" w:rsidRDefault="00B67B43" w:rsidP="00B67B43">
      <w:r w:rsidRPr="00E918DC">
        <w:t>Шаблон Адаптер нужен для обеспечения коллективной работы классов, которые изначально не были созданы для совместного использования. Такие ситуации часто возникают, когда идёт работа со сторонними библиотеками кода. Нередко их интерфейс не отвечает требованиям клиента</w:t>
      </w:r>
      <w:r w:rsidR="002B7131">
        <w:rPr>
          <w:rStyle w:val="ae"/>
        </w:rPr>
        <w:footnoteReference w:id="3"/>
      </w:r>
      <w:r w:rsidRPr="00E918DC">
        <w:t>, но изменить библиотеку нет возможности. Следовательно, появляется задача адаптации библиотеки для клиента.</w:t>
      </w:r>
    </w:p>
    <w:p w:rsidR="00B67B43" w:rsidRPr="00E918DC" w:rsidRDefault="00B67B43" w:rsidP="00B67B43">
      <w:r w:rsidRPr="00E918DC">
        <w:t xml:space="preserve">Два основных варианта дизайна шаблона Адаптер показаны на рис. 1. Класс </w:t>
      </w:r>
      <w:r w:rsidRPr="002B7131">
        <w:rPr>
          <w:rStyle w:val="af5"/>
          <w:lang w:val="ru-RU"/>
        </w:rPr>
        <w:t>Client</w:t>
      </w:r>
      <w:r w:rsidRPr="00E918DC">
        <w:t xml:space="preserve"> работает в соответствии с требованиями своей предметной области, эти требования отражены в интерфейсе </w:t>
      </w:r>
      <w:r w:rsidRPr="002B7131">
        <w:rPr>
          <w:rStyle w:val="af5"/>
          <w:lang w:val="ru-RU"/>
        </w:rPr>
        <w:t>ITarget</w:t>
      </w:r>
      <w:r w:rsidRPr="00E918DC">
        <w:t xml:space="preserve">. </w:t>
      </w:r>
      <w:r w:rsidRPr="00B56522">
        <w:rPr>
          <w:rStyle w:val="a8"/>
        </w:rPr>
        <w:t>Адаптируемый класс</w:t>
      </w:r>
      <w:r w:rsidRPr="00E918DC">
        <w:t xml:space="preserve"> </w:t>
      </w:r>
      <w:r w:rsidRPr="002B7131">
        <w:rPr>
          <w:rStyle w:val="af5"/>
          <w:lang w:val="ru-RU"/>
        </w:rPr>
        <w:t>Adaptee</w:t>
      </w:r>
      <w:r w:rsidRPr="00E918DC">
        <w:t xml:space="preserve"> обладает нужной функциональностью, но неподходящим интерфейсом. Класс </w:t>
      </w:r>
      <w:r w:rsidRPr="002B7131">
        <w:rPr>
          <w:rStyle w:val="af5"/>
          <w:lang w:val="ru-RU"/>
        </w:rPr>
        <w:t>Adapter</w:t>
      </w:r>
      <w:r w:rsidRPr="00E918DC">
        <w:t xml:space="preserve"> реализует интерфейс </w:t>
      </w:r>
      <w:r w:rsidRPr="002B7131">
        <w:rPr>
          <w:rStyle w:val="af5"/>
          <w:lang w:val="ru-RU"/>
        </w:rPr>
        <w:t>ITarget</w:t>
      </w:r>
      <w:r w:rsidRPr="00E918DC">
        <w:t xml:space="preserve"> и перенаправляет вызовы от </w:t>
      </w:r>
      <w:r w:rsidRPr="002B7131">
        <w:rPr>
          <w:rStyle w:val="af5"/>
          <w:lang w:val="ru-RU"/>
        </w:rPr>
        <w:t>Client</w:t>
      </w:r>
      <w:r w:rsidRPr="00E918DC">
        <w:t xml:space="preserve"> к </w:t>
      </w:r>
      <w:r w:rsidRPr="002B7131">
        <w:rPr>
          <w:rStyle w:val="af5"/>
          <w:lang w:val="ru-RU"/>
        </w:rPr>
        <w:t>Adaptee</w:t>
      </w:r>
      <w:r w:rsidRPr="00E918DC">
        <w:t xml:space="preserve">, изменяя при необходимости </w:t>
      </w:r>
      <w:r w:rsidR="00076A5D">
        <w:t>аргумент</w:t>
      </w:r>
      <w:r w:rsidRPr="00E918DC">
        <w:t xml:space="preserve">ы и возвращаемые значения. В случае </w:t>
      </w:r>
      <w:r w:rsidRPr="002B7131">
        <w:rPr>
          <w:rStyle w:val="a8"/>
        </w:rPr>
        <w:t>адаптера класса</w:t>
      </w:r>
      <w:r w:rsidRPr="00E918DC">
        <w:t xml:space="preserve"> </w:t>
      </w:r>
      <w:r w:rsidRPr="002B7131">
        <w:rPr>
          <w:rStyle w:val="af5"/>
          <w:lang w:val="ru-RU"/>
        </w:rPr>
        <w:t>Adapter</w:t>
      </w:r>
      <w:r w:rsidRPr="00E918DC">
        <w:t xml:space="preserve"> одновременно реализует интерфейс </w:t>
      </w:r>
      <w:r w:rsidRPr="002B7131">
        <w:rPr>
          <w:rStyle w:val="af5"/>
          <w:lang w:val="ru-RU"/>
        </w:rPr>
        <w:t>ITarget</w:t>
      </w:r>
      <w:r w:rsidRPr="00E918DC">
        <w:t xml:space="preserve"> и наследуется от класса </w:t>
      </w:r>
      <w:r w:rsidRPr="002B7131">
        <w:rPr>
          <w:rStyle w:val="af5"/>
          <w:lang w:val="ru-RU"/>
        </w:rPr>
        <w:t>Adaptee</w:t>
      </w:r>
      <w:r w:rsidRPr="00E918DC">
        <w:t xml:space="preserve">. Альтернативой наследованию может стать агрегация объекта </w:t>
      </w:r>
      <w:r w:rsidRPr="002B7131">
        <w:rPr>
          <w:rStyle w:val="af5"/>
          <w:lang w:val="ru-RU"/>
        </w:rPr>
        <w:t>Adaptee</w:t>
      </w:r>
      <w:r w:rsidRPr="00E918DC">
        <w:t xml:space="preserve">, что соответствует </w:t>
      </w:r>
      <w:r w:rsidRPr="002B7131">
        <w:rPr>
          <w:rStyle w:val="a8"/>
        </w:rPr>
        <w:t>адаптеру объекта</w:t>
      </w:r>
      <w:r w:rsidRPr="00E918DC">
        <w:t xml:space="preserve">. При наследовании проще </w:t>
      </w:r>
      <w:r w:rsidRPr="002B7131">
        <w:rPr>
          <w:rStyle w:val="a8"/>
        </w:rPr>
        <w:t>переопределить</w:t>
      </w:r>
      <w:r w:rsidRPr="00E918DC">
        <w:t xml:space="preserve"> поведение адаптируемого класса, а при агрегации – легче </w:t>
      </w:r>
      <w:r w:rsidRPr="002B7131">
        <w:rPr>
          <w:rStyle w:val="a8"/>
        </w:rPr>
        <w:t>добавить</w:t>
      </w:r>
      <w:r w:rsidRPr="00E918DC">
        <w:t xml:space="preserve"> к адаптируемому классу новое поведение.</w:t>
      </w:r>
    </w:p>
    <w:p w:rsidR="00B67B43" w:rsidRPr="00D53303" w:rsidRDefault="00D53303" w:rsidP="00D53303">
      <w:pPr>
        <w:pStyle w:val="af"/>
      </w:pPr>
      <w:r>
        <w:rPr>
          <w:noProof/>
        </w:rPr>
        <w:lastRenderedPageBreak/>
        <w:drawing>
          <wp:inline distT="0" distB="0" distL="0" distR="0">
            <wp:extent cx="5526000" cy="4802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pter.emz"/>
                    <pic:cNvPicPr/>
                  </pic:nvPicPr>
                  <pic:blipFill>
                    <a:blip r:embed="rId8">
                      <a:extLst>
                        <a:ext uri="{28A0092B-C50C-407E-A947-70E740481C1C}">
                          <a14:useLocalDpi xmlns:a14="http://schemas.microsoft.com/office/drawing/2010/main" val="0"/>
                        </a:ext>
                      </a:extLst>
                    </a:blip>
                    <a:stretch>
                      <a:fillRect/>
                    </a:stretch>
                  </pic:blipFill>
                  <pic:spPr>
                    <a:xfrm>
                      <a:off x="0" y="0"/>
                      <a:ext cx="5526000" cy="4802400"/>
                    </a:xfrm>
                    <a:prstGeom prst="rect">
                      <a:avLst/>
                    </a:prstGeom>
                  </pic:spPr>
                </pic:pic>
              </a:graphicData>
            </a:graphic>
          </wp:inline>
        </w:drawing>
      </w:r>
    </w:p>
    <w:p w:rsidR="00B67B43" w:rsidRPr="00D53303" w:rsidRDefault="00B67B43" w:rsidP="00D53303">
      <w:pPr>
        <w:pStyle w:val="af"/>
      </w:pPr>
      <w:r w:rsidRPr="00D53303">
        <w:t>Рис. 1. Дизайн адаптера класса (вверху) и адаптера объекта (внизу).</w:t>
      </w:r>
    </w:p>
    <w:p w:rsidR="00B67B43" w:rsidRPr="00E918DC" w:rsidRDefault="00B67B43" w:rsidP="00B67B43">
      <w:r w:rsidRPr="00E918DC">
        <w:t xml:space="preserve">Рассмотрим пример реализации адаптера объекта. Пусть в приложении необходимо воспроизводить звуковые файлы в формате </w:t>
      </w:r>
      <w:r w:rsidRPr="00FE15CB">
        <w:rPr>
          <w:rStyle w:val="a9"/>
        </w:rPr>
        <w:t>wav</w:t>
      </w:r>
      <w:r w:rsidRPr="00E918DC">
        <w:t xml:space="preserve">. Интерфейс </w:t>
      </w:r>
      <w:r w:rsidRPr="00FE15CB">
        <w:rPr>
          <w:rStyle w:val="af5"/>
          <w:lang w:val="ru-RU"/>
        </w:rPr>
        <w:t>IAudioPlayer</w:t>
      </w:r>
      <w:r w:rsidRPr="00E918DC">
        <w:t xml:space="preserve"> содержит описание функций простого </w:t>
      </w:r>
      <w:proofErr w:type="spellStart"/>
      <w:r w:rsidRPr="00E918DC">
        <w:t>медиаплеера</w:t>
      </w:r>
      <w:proofErr w:type="spellEnd"/>
      <w:r w:rsidRPr="00E918DC">
        <w:t>, осуществляющего загрузку и воспроизведение аудиофайла.</w:t>
      </w:r>
    </w:p>
    <w:p w:rsidR="00B67B43" w:rsidRPr="00076A5D" w:rsidRDefault="00B67B43" w:rsidP="00FE15CB">
      <w:pPr>
        <w:pStyle w:val="a4"/>
      </w:pPr>
      <w:proofErr w:type="gramStart"/>
      <w:r w:rsidRPr="00D53303">
        <w:rPr>
          <w:rStyle w:val="af6"/>
        </w:rPr>
        <w:t>public</w:t>
      </w:r>
      <w:proofErr w:type="gramEnd"/>
      <w:r w:rsidRPr="00076A5D">
        <w:t xml:space="preserve"> </w:t>
      </w:r>
      <w:r w:rsidRPr="00D53303">
        <w:rPr>
          <w:rStyle w:val="af6"/>
        </w:rPr>
        <w:t>interface</w:t>
      </w:r>
      <w:r w:rsidRPr="00076A5D">
        <w:t xml:space="preserve"> </w:t>
      </w:r>
      <w:r w:rsidRPr="00D53303">
        <w:rPr>
          <w:rStyle w:val="af5"/>
        </w:rPr>
        <w:t>IAudioPlayer</w:t>
      </w:r>
    </w:p>
    <w:p w:rsidR="00B67B43" w:rsidRPr="00076A5D" w:rsidRDefault="00B67B43" w:rsidP="00FE15CB">
      <w:pPr>
        <w:pStyle w:val="a4"/>
      </w:pPr>
      <w:r w:rsidRPr="00076A5D">
        <w:t>{</w:t>
      </w:r>
    </w:p>
    <w:p w:rsidR="00B67B43" w:rsidRPr="00076A5D" w:rsidRDefault="00B67B43" w:rsidP="00FE15CB">
      <w:pPr>
        <w:pStyle w:val="a4"/>
        <w:rPr>
          <w:rStyle w:val="af4"/>
          <w:lang w:val="en-US"/>
        </w:rPr>
      </w:pPr>
      <w:r w:rsidRPr="00076A5D">
        <w:t xml:space="preserve">    </w:t>
      </w:r>
      <w:r w:rsidRPr="00076A5D">
        <w:rPr>
          <w:rStyle w:val="af4"/>
          <w:lang w:val="en-US"/>
        </w:rPr>
        <w:t xml:space="preserve">// </w:t>
      </w:r>
      <w:r w:rsidRPr="00D53303">
        <w:rPr>
          <w:rStyle w:val="af4"/>
        </w:rPr>
        <w:t>загрузка</w:t>
      </w:r>
      <w:r w:rsidRPr="00076A5D">
        <w:rPr>
          <w:rStyle w:val="af4"/>
          <w:lang w:val="en-US"/>
        </w:rPr>
        <w:t xml:space="preserve"> </w:t>
      </w:r>
      <w:r w:rsidRPr="00D53303">
        <w:rPr>
          <w:rStyle w:val="af4"/>
        </w:rPr>
        <w:t>аудиофайла</w:t>
      </w:r>
    </w:p>
    <w:p w:rsidR="00B67B43" w:rsidRPr="00076A5D" w:rsidRDefault="00B67B43" w:rsidP="00FE15CB">
      <w:pPr>
        <w:pStyle w:val="a4"/>
      </w:pPr>
      <w:r w:rsidRPr="00076A5D">
        <w:t xml:space="preserve">    </w:t>
      </w:r>
      <w:proofErr w:type="gramStart"/>
      <w:r w:rsidRPr="00D53303">
        <w:rPr>
          <w:rStyle w:val="af6"/>
        </w:rPr>
        <w:t>void</w:t>
      </w:r>
      <w:proofErr w:type="gramEnd"/>
      <w:r w:rsidRPr="00076A5D">
        <w:t xml:space="preserve"> </w:t>
      </w:r>
      <w:r w:rsidRPr="00E918DC">
        <w:t>Load</w:t>
      </w:r>
      <w:r w:rsidRPr="00076A5D">
        <w:t>(</w:t>
      </w:r>
      <w:r w:rsidRPr="00D53303">
        <w:rPr>
          <w:rStyle w:val="af6"/>
        </w:rPr>
        <w:t>string</w:t>
      </w:r>
      <w:r w:rsidRPr="00076A5D">
        <w:t xml:space="preserve"> </w:t>
      </w:r>
      <w:r w:rsidRPr="00E918DC">
        <w:t>file</w:t>
      </w:r>
      <w:r w:rsidRPr="00076A5D">
        <w:t>);</w:t>
      </w:r>
    </w:p>
    <w:p w:rsidR="00B67B43" w:rsidRPr="00076A5D" w:rsidRDefault="00B67B43" w:rsidP="00FE15CB">
      <w:pPr>
        <w:pStyle w:val="a4"/>
      </w:pPr>
    </w:p>
    <w:p w:rsidR="00B67B43" w:rsidRPr="00D53303" w:rsidRDefault="00B67B43" w:rsidP="00FE15CB">
      <w:pPr>
        <w:pStyle w:val="a4"/>
        <w:rPr>
          <w:rStyle w:val="af4"/>
        </w:rPr>
      </w:pPr>
      <w:r w:rsidRPr="00076A5D">
        <w:t xml:space="preserve">    </w:t>
      </w:r>
      <w:r w:rsidRPr="00D53303">
        <w:rPr>
          <w:rStyle w:val="af4"/>
        </w:rPr>
        <w:t>// воспроизведение аудиофайла</w:t>
      </w:r>
    </w:p>
    <w:p w:rsidR="00B67B43" w:rsidRPr="00D53303" w:rsidRDefault="00B67B43" w:rsidP="00FE15CB">
      <w:pPr>
        <w:pStyle w:val="a4"/>
        <w:rPr>
          <w:lang w:val="ru-RU"/>
        </w:rPr>
      </w:pPr>
      <w:r w:rsidRPr="00D53303">
        <w:rPr>
          <w:lang w:val="ru-RU"/>
        </w:rPr>
        <w:t xml:space="preserve">    </w:t>
      </w:r>
      <w:proofErr w:type="gramStart"/>
      <w:r w:rsidRPr="00D53303">
        <w:rPr>
          <w:rStyle w:val="af6"/>
        </w:rPr>
        <w:t>void</w:t>
      </w:r>
      <w:proofErr w:type="gramEnd"/>
      <w:r w:rsidRPr="00D53303">
        <w:rPr>
          <w:lang w:val="ru-RU"/>
        </w:rPr>
        <w:t xml:space="preserve"> </w:t>
      </w:r>
      <w:r w:rsidRPr="00E918DC">
        <w:t>Play</w:t>
      </w:r>
      <w:r w:rsidRPr="00D53303">
        <w:rPr>
          <w:lang w:val="ru-RU"/>
        </w:rPr>
        <w:t>();</w:t>
      </w:r>
    </w:p>
    <w:p w:rsidR="00B67B43" w:rsidRPr="00D53303" w:rsidRDefault="00B67B43" w:rsidP="00FE15CB">
      <w:pPr>
        <w:pStyle w:val="a4"/>
        <w:rPr>
          <w:lang w:val="ru-RU"/>
        </w:rPr>
      </w:pPr>
      <w:r w:rsidRPr="00D53303">
        <w:rPr>
          <w:lang w:val="ru-RU"/>
        </w:rPr>
        <w:t>}</w:t>
      </w:r>
    </w:p>
    <w:p w:rsidR="00B67B43" w:rsidRPr="00E918DC" w:rsidRDefault="00B67B43" w:rsidP="00B67B43">
      <w:r w:rsidRPr="00E918DC">
        <w:t>При реализации обратим внимание</w:t>
      </w:r>
      <w:r w:rsidR="00B56522">
        <w:t xml:space="preserve"> на тот факт</w:t>
      </w:r>
      <w:r w:rsidRPr="00E918DC">
        <w:t xml:space="preserve">, что платформа .NET уже содержит класс </w:t>
      </w:r>
      <w:r w:rsidRPr="00D53303">
        <w:rPr>
          <w:rStyle w:val="a9"/>
        </w:rPr>
        <w:t>System.Media.</w:t>
      </w:r>
      <w:r w:rsidRPr="00D53303">
        <w:rPr>
          <w:rStyle w:val="af5"/>
        </w:rPr>
        <w:t>SoundPlayer</w:t>
      </w:r>
      <w:r w:rsidRPr="00E918DC">
        <w:t>, предоставляющий подобные возможности. Однако данный класс не поддерживает заданный интерфейс. Поэтому воспользуемся шаблоном Адаптер.</w:t>
      </w:r>
    </w:p>
    <w:p w:rsidR="00D53303" w:rsidRPr="004A49D1" w:rsidRDefault="00D53303" w:rsidP="00FE15CB">
      <w:pPr>
        <w:pStyle w:val="a4"/>
        <w:rPr>
          <w:lang w:val="ru-RU"/>
        </w:rPr>
      </w:pPr>
    </w:p>
    <w:p w:rsidR="00B67B43" w:rsidRPr="00E918DC" w:rsidRDefault="00B67B43" w:rsidP="00FE15CB">
      <w:pPr>
        <w:pStyle w:val="a4"/>
      </w:pPr>
      <w:proofErr w:type="gramStart"/>
      <w:r w:rsidRPr="00F75798">
        <w:rPr>
          <w:rStyle w:val="af6"/>
        </w:rPr>
        <w:lastRenderedPageBreak/>
        <w:t>public</w:t>
      </w:r>
      <w:proofErr w:type="gramEnd"/>
      <w:r w:rsidRPr="00E918DC">
        <w:t xml:space="preserve"> </w:t>
      </w:r>
      <w:r w:rsidRPr="00F75798">
        <w:rPr>
          <w:rStyle w:val="af6"/>
        </w:rPr>
        <w:t>class</w:t>
      </w:r>
      <w:r w:rsidRPr="00E918DC">
        <w:t xml:space="preserve"> </w:t>
      </w:r>
      <w:r w:rsidRPr="00F75798">
        <w:rPr>
          <w:rStyle w:val="af5"/>
        </w:rPr>
        <w:t>SoundPlayerAdapter</w:t>
      </w:r>
      <w:r w:rsidRPr="00E918DC">
        <w:t xml:space="preserve"> : </w:t>
      </w:r>
      <w:r w:rsidRPr="00F75798">
        <w:rPr>
          <w:rStyle w:val="af5"/>
        </w:rPr>
        <w:t>IAudioPlayer</w:t>
      </w:r>
    </w:p>
    <w:p w:rsidR="00B67B43" w:rsidRPr="00E918DC" w:rsidRDefault="00B67B43" w:rsidP="00FE15CB">
      <w:pPr>
        <w:pStyle w:val="a4"/>
      </w:pPr>
      <w:r w:rsidRPr="00E918DC">
        <w:t>{</w:t>
      </w:r>
    </w:p>
    <w:p w:rsidR="00B67B43" w:rsidRPr="00457D39" w:rsidRDefault="00B67B43" w:rsidP="00FE15CB">
      <w:pPr>
        <w:pStyle w:val="a4"/>
        <w:rPr>
          <w:rStyle w:val="af4"/>
          <w:lang w:val="en-US"/>
        </w:rPr>
      </w:pPr>
      <w:r w:rsidRPr="00E918DC">
        <w:t xml:space="preserve">    </w:t>
      </w:r>
      <w:r w:rsidRPr="00457D39">
        <w:rPr>
          <w:rStyle w:val="af4"/>
          <w:lang w:val="en-US"/>
        </w:rPr>
        <w:t xml:space="preserve">// </w:t>
      </w:r>
      <w:r w:rsidRPr="00F75798">
        <w:rPr>
          <w:rStyle w:val="af4"/>
        </w:rPr>
        <w:t>адаптируемый</w:t>
      </w:r>
      <w:r w:rsidRPr="00457D39">
        <w:rPr>
          <w:rStyle w:val="af4"/>
          <w:lang w:val="en-US"/>
        </w:rPr>
        <w:t xml:space="preserve"> </w:t>
      </w:r>
      <w:r w:rsidRPr="00F75798">
        <w:rPr>
          <w:rStyle w:val="af4"/>
        </w:rPr>
        <w:t>объект</w:t>
      </w:r>
    </w:p>
    <w:p w:rsidR="00B67B43" w:rsidRPr="00E918DC" w:rsidRDefault="00B67B43" w:rsidP="00FE15CB">
      <w:pPr>
        <w:pStyle w:val="a4"/>
      </w:pPr>
      <w:r w:rsidRPr="00E918DC">
        <w:t xml:space="preserve">    </w:t>
      </w:r>
      <w:proofErr w:type="gramStart"/>
      <w:r w:rsidRPr="00F75798">
        <w:rPr>
          <w:rStyle w:val="af6"/>
        </w:rPr>
        <w:t>private</w:t>
      </w:r>
      <w:proofErr w:type="gramEnd"/>
      <w:r w:rsidRPr="00E918DC">
        <w:t xml:space="preserve"> </w:t>
      </w:r>
      <w:r w:rsidRPr="00F75798">
        <w:rPr>
          <w:rStyle w:val="af6"/>
        </w:rPr>
        <w:t>readonly</w:t>
      </w:r>
      <w:r w:rsidRPr="00E918DC">
        <w:t xml:space="preserve"> </w:t>
      </w:r>
      <w:r w:rsidRPr="00F75798">
        <w:rPr>
          <w:rStyle w:val="af5"/>
        </w:rPr>
        <w:t>SoundPlayer</w:t>
      </w:r>
      <w:r w:rsidRPr="00E918DC">
        <w:t xml:space="preserve"> _player = </w:t>
      </w:r>
      <w:r w:rsidRPr="00F75798">
        <w:rPr>
          <w:rStyle w:val="af6"/>
        </w:rPr>
        <w:t>new</w:t>
      </w:r>
      <w:r w:rsidRPr="00E918DC">
        <w:t xml:space="preserve"> </w:t>
      </w:r>
      <w:r w:rsidRPr="00F75798">
        <w:rPr>
          <w:rStyle w:val="af5"/>
        </w:rPr>
        <w:t>SoundPlayer</w:t>
      </w:r>
      <w:r w:rsidRPr="00E918DC">
        <w:t>();</w:t>
      </w:r>
    </w:p>
    <w:p w:rsidR="00B67B43" w:rsidRPr="00E918DC" w:rsidRDefault="00B67B43" w:rsidP="00FE15CB">
      <w:pPr>
        <w:pStyle w:val="a4"/>
      </w:pPr>
    </w:p>
    <w:p w:rsidR="00B67B43" w:rsidRPr="00E918DC" w:rsidRDefault="00B67B43" w:rsidP="00FE15CB">
      <w:pPr>
        <w:pStyle w:val="a4"/>
      </w:pPr>
      <w:r w:rsidRPr="00E918DC">
        <w:t xml:space="preserve">    </w:t>
      </w:r>
      <w:proofErr w:type="gramStart"/>
      <w:r w:rsidRPr="00F75798">
        <w:rPr>
          <w:rStyle w:val="af6"/>
        </w:rPr>
        <w:t>public</w:t>
      </w:r>
      <w:proofErr w:type="gramEnd"/>
      <w:r w:rsidRPr="00E918DC">
        <w:t xml:space="preserve"> </w:t>
      </w:r>
      <w:r w:rsidRPr="00F75798">
        <w:rPr>
          <w:rStyle w:val="af6"/>
        </w:rPr>
        <w:t>void</w:t>
      </w:r>
      <w:r w:rsidRPr="00E918DC">
        <w:t xml:space="preserve"> Load(</w:t>
      </w:r>
      <w:r w:rsidRPr="00F75798">
        <w:rPr>
          <w:rStyle w:val="af6"/>
        </w:rPr>
        <w:t>string</w:t>
      </w:r>
      <w:r w:rsidRPr="00E918DC">
        <w:t xml:space="preserve"> file)</w:t>
      </w:r>
    </w:p>
    <w:p w:rsidR="00B67B43" w:rsidRPr="00E918DC" w:rsidRDefault="00B67B43" w:rsidP="00FE15CB">
      <w:pPr>
        <w:pStyle w:val="a4"/>
      </w:pPr>
      <w:r w:rsidRPr="00E918DC">
        <w:t xml:space="preserve">    {</w:t>
      </w:r>
    </w:p>
    <w:p w:rsidR="00B67B43" w:rsidRPr="00E918DC" w:rsidRDefault="00B67B43" w:rsidP="00FE15CB">
      <w:pPr>
        <w:pStyle w:val="a4"/>
      </w:pPr>
      <w:r w:rsidRPr="00E918DC">
        <w:t xml:space="preserve">        _player.SoundLocation = file;</w:t>
      </w:r>
    </w:p>
    <w:p w:rsidR="00B67B43" w:rsidRPr="00E918DC" w:rsidRDefault="00B67B43" w:rsidP="00FE15CB">
      <w:pPr>
        <w:pStyle w:val="a4"/>
      </w:pPr>
      <w:r w:rsidRPr="00E918DC">
        <w:t xml:space="preserve">        _player.Load();</w:t>
      </w:r>
    </w:p>
    <w:p w:rsidR="00B67B43" w:rsidRPr="00E918DC" w:rsidRDefault="00B67B43" w:rsidP="00FE15CB">
      <w:pPr>
        <w:pStyle w:val="a4"/>
      </w:pPr>
      <w:r w:rsidRPr="00E918DC">
        <w:t xml:space="preserve">    }</w:t>
      </w:r>
    </w:p>
    <w:p w:rsidR="00B67B43" w:rsidRPr="00E918DC" w:rsidRDefault="00B67B43" w:rsidP="00FE15CB">
      <w:pPr>
        <w:pStyle w:val="a4"/>
      </w:pPr>
    </w:p>
    <w:p w:rsidR="00B67B43" w:rsidRPr="00E918DC" w:rsidRDefault="00B67B43" w:rsidP="00FE15CB">
      <w:pPr>
        <w:pStyle w:val="a4"/>
      </w:pPr>
      <w:r w:rsidRPr="00E918DC">
        <w:t xml:space="preserve">    </w:t>
      </w:r>
      <w:proofErr w:type="gramStart"/>
      <w:r w:rsidRPr="00F75798">
        <w:rPr>
          <w:rStyle w:val="af6"/>
        </w:rPr>
        <w:t>public</w:t>
      </w:r>
      <w:proofErr w:type="gramEnd"/>
      <w:r w:rsidRPr="00E918DC">
        <w:t xml:space="preserve"> </w:t>
      </w:r>
      <w:r w:rsidRPr="00F75798">
        <w:rPr>
          <w:rStyle w:val="af6"/>
        </w:rPr>
        <w:t>void</w:t>
      </w:r>
      <w:r w:rsidRPr="00E918DC">
        <w:t xml:space="preserve"> Play()</w:t>
      </w:r>
    </w:p>
    <w:p w:rsidR="00B67B43" w:rsidRPr="00E918DC" w:rsidRDefault="00B67B43" w:rsidP="00FE15CB">
      <w:pPr>
        <w:pStyle w:val="a4"/>
      </w:pPr>
      <w:r w:rsidRPr="00E918DC">
        <w:t xml:space="preserve">    {</w:t>
      </w:r>
    </w:p>
    <w:p w:rsidR="00B67B43" w:rsidRPr="00E918DC" w:rsidRDefault="00B67B43" w:rsidP="00FE15CB">
      <w:pPr>
        <w:pStyle w:val="a4"/>
      </w:pPr>
      <w:r w:rsidRPr="00E918DC">
        <w:t xml:space="preserve">        _player.Play();</w:t>
      </w:r>
    </w:p>
    <w:p w:rsidR="00B67B43" w:rsidRPr="00D53303" w:rsidRDefault="00B67B43" w:rsidP="00FE15CB">
      <w:pPr>
        <w:pStyle w:val="a4"/>
        <w:rPr>
          <w:lang w:val="ru-RU"/>
        </w:rPr>
      </w:pPr>
      <w:r w:rsidRPr="00E918DC">
        <w:t xml:space="preserve">    </w:t>
      </w:r>
      <w:r w:rsidRPr="00D53303">
        <w:rPr>
          <w:lang w:val="ru-RU"/>
        </w:rPr>
        <w:t>}</w:t>
      </w:r>
    </w:p>
    <w:p w:rsidR="00B67B43" w:rsidRPr="00D53303" w:rsidRDefault="00B67B43" w:rsidP="00FE15CB">
      <w:pPr>
        <w:pStyle w:val="a4"/>
        <w:rPr>
          <w:lang w:val="ru-RU"/>
        </w:rPr>
      </w:pPr>
      <w:r w:rsidRPr="00D53303">
        <w:rPr>
          <w:lang w:val="ru-RU"/>
        </w:rPr>
        <w:t>}</w:t>
      </w:r>
    </w:p>
    <w:p w:rsidR="00B67B43" w:rsidRPr="00E918DC" w:rsidRDefault="00B67B43" w:rsidP="00B67B43">
      <w:r w:rsidRPr="00E918DC">
        <w:t xml:space="preserve">В отличие от явного использования класса </w:t>
      </w:r>
      <w:r w:rsidRPr="00F75798">
        <w:rPr>
          <w:rStyle w:val="af5"/>
        </w:rPr>
        <w:t>SoundPlayer</w:t>
      </w:r>
      <w:r w:rsidRPr="00E918DC">
        <w:t xml:space="preserve">, </w:t>
      </w:r>
      <w:r w:rsidR="00F75798">
        <w:t>применённый</w:t>
      </w:r>
      <w:r w:rsidRPr="00E918DC">
        <w:t xml:space="preserve"> подход обеспечил независимость кода клиента от конкретной реализации </w:t>
      </w:r>
      <w:proofErr w:type="spellStart"/>
      <w:r w:rsidRPr="00E918DC">
        <w:t>медиаплеера</w:t>
      </w:r>
      <w:proofErr w:type="spellEnd"/>
      <w:r w:rsidRPr="00E918DC">
        <w:t xml:space="preserve">. Например, в дальнейшем можно легко заменить </w:t>
      </w:r>
      <w:r w:rsidRPr="00F75798">
        <w:rPr>
          <w:rStyle w:val="af5"/>
        </w:rPr>
        <w:t>SoundPlayerAdapter</w:t>
      </w:r>
      <w:r w:rsidRPr="00E918DC">
        <w:t xml:space="preserve"> на другой класс для поддержки файлов иного формата.</w:t>
      </w:r>
    </w:p>
    <w:p w:rsidR="00B67B43" w:rsidRPr="00E918DC" w:rsidRDefault="00FE15CB" w:rsidP="00FE15CB">
      <w:pPr>
        <w:pStyle w:val="2"/>
      </w:pPr>
      <w:r w:rsidRPr="00D53303">
        <w:t xml:space="preserve">2.2. </w:t>
      </w:r>
      <w:r w:rsidR="00B67B43" w:rsidRPr="00E918DC">
        <w:t>Декоратор (</w:t>
      </w:r>
      <w:proofErr w:type="spellStart"/>
      <w:r w:rsidR="00B67B43" w:rsidRPr="00E918DC">
        <w:t>Decorator</w:t>
      </w:r>
      <w:proofErr w:type="spellEnd"/>
      <w:r w:rsidR="00B67B43" w:rsidRPr="00E918DC">
        <w:t>)</w:t>
      </w:r>
    </w:p>
    <w:p w:rsidR="00B67B43" w:rsidRPr="00E918DC" w:rsidRDefault="00B67B43" w:rsidP="00B67B43">
      <w:r w:rsidRPr="00E918DC">
        <w:t>Шаблон Декоратор предназначен для динамического добавления к объекту новой функциональности. Он является гибкой альтернативой наследованию</w:t>
      </w:r>
      <w:r w:rsidR="00B56522">
        <w:t xml:space="preserve"> (в том числе множественному)</w:t>
      </w:r>
      <w:r w:rsidRPr="00E918DC">
        <w:t xml:space="preserve">. </w:t>
      </w:r>
      <w:r w:rsidRPr="00B56522">
        <w:rPr>
          <w:rStyle w:val="a8"/>
        </w:rPr>
        <w:t>Декоратор</w:t>
      </w:r>
      <w:r w:rsidRPr="00E918DC">
        <w:t xml:space="preserve"> служит обёрткой для </w:t>
      </w:r>
      <w:r w:rsidRPr="00B56522">
        <w:rPr>
          <w:rStyle w:val="a8"/>
        </w:rPr>
        <w:t>декорируемого объекта</w:t>
      </w:r>
      <w:r w:rsidRPr="00E918DC">
        <w:t xml:space="preserve"> и реализует тот же интерфейс, что и класс декорируемого объекта. Однако декоратор добавляет свой код до, после или вместо вызовов методов декорируемого объекта. Это приводит к модификации исходного поведения и появлению новых возможностей.</w:t>
      </w:r>
    </w:p>
    <w:p w:rsidR="00B67B43" w:rsidRPr="00E918DC" w:rsidRDefault="00B67B43" w:rsidP="00B67B43">
      <w:r w:rsidRPr="00E918DC">
        <w:t xml:space="preserve">Выделим следующих участников шаблона Декоратор (рис. 2). Интерфейс </w:t>
      </w:r>
      <w:r w:rsidRPr="00F75798">
        <w:rPr>
          <w:rStyle w:val="af5"/>
        </w:rPr>
        <w:t>IComponent</w:t>
      </w:r>
      <w:r w:rsidRPr="00E918DC">
        <w:t xml:space="preserve"> определяет общие функции исходных компонентов и декораторов</w:t>
      </w:r>
      <w:r w:rsidR="00F75798">
        <w:rPr>
          <w:rStyle w:val="ae"/>
        </w:rPr>
        <w:footnoteReference w:id="4"/>
      </w:r>
      <w:r w:rsidRPr="00E918DC">
        <w:t xml:space="preserve">. Класс </w:t>
      </w:r>
      <w:r w:rsidRPr="00F75798">
        <w:rPr>
          <w:rStyle w:val="af5"/>
        </w:rPr>
        <w:t>ConcreteComponent</w:t>
      </w:r>
      <w:r w:rsidRPr="00E918DC">
        <w:t xml:space="preserve"> – это компонент, функциональность которого необходимо модифицировать. Класс </w:t>
      </w:r>
      <w:r w:rsidRPr="00F75798">
        <w:rPr>
          <w:rStyle w:val="af5"/>
        </w:rPr>
        <w:t>Decorator</w:t>
      </w:r>
      <w:r w:rsidRPr="00E918DC">
        <w:t xml:space="preserve"> – базовый декоратор (как правило, он включает механизм хранения компонента и реализует простую переадресацию). Конкретные декораторы </w:t>
      </w:r>
      <w:r w:rsidRPr="00F75798">
        <w:rPr>
          <w:rStyle w:val="af5"/>
        </w:rPr>
        <w:t>ConcreteDecoratorA</w:t>
      </w:r>
      <w:r w:rsidRPr="00E918DC">
        <w:t xml:space="preserve"> и </w:t>
      </w:r>
      <w:r w:rsidRPr="00F75798">
        <w:rPr>
          <w:rStyle w:val="af5"/>
        </w:rPr>
        <w:t>ConcreteDecoratorB</w:t>
      </w:r>
      <w:r w:rsidRPr="00E918DC">
        <w:t xml:space="preserve"> наследуются от базового декоратора, добавляя определённое состояние и (или) поведение.</w:t>
      </w:r>
    </w:p>
    <w:p w:rsidR="00B67B43" w:rsidRPr="00E918DC" w:rsidRDefault="00D53303" w:rsidP="00D53303">
      <w:pPr>
        <w:pStyle w:val="af"/>
      </w:pPr>
      <w:r>
        <w:rPr>
          <w:noProof/>
        </w:rPr>
        <w:lastRenderedPageBreak/>
        <w:drawing>
          <wp:inline distT="0" distB="0" distL="0" distR="0">
            <wp:extent cx="5666400" cy="315360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rator.emz"/>
                    <pic:cNvPicPr/>
                  </pic:nvPicPr>
                  <pic:blipFill>
                    <a:blip r:embed="rId9">
                      <a:extLst>
                        <a:ext uri="{28A0092B-C50C-407E-A947-70E740481C1C}">
                          <a14:useLocalDpi xmlns:a14="http://schemas.microsoft.com/office/drawing/2010/main" val="0"/>
                        </a:ext>
                      </a:extLst>
                    </a:blip>
                    <a:stretch>
                      <a:fillRect/>
                    </a:stretch>
                  </pic:blipFill>
                  <pic:spPr>
                    <a:xfrm>
                      <a:off x="0" y="0"/>
                      <a:ext cx="5666400" cy="3153600"/>
                    </a:xfrm>
                    <a:prstGeom prst="rect">
                      <a:avLst/>
                    </a:prstGeom>
                  </pic:spPr>
                </pic:pic>
              </a:graphicData>
            </a:graphic>
          </wp:inline>
        </w:drawing>
      </w:r>
    </w:p>
    <w:p w:rsidR="00B67B43" w:rsidRPr="00E918DC" w:rsidRDefault="00B67B43" w:rsidP="00D53303">
      <w:pPr>
        <w:pStyle w:val="af"/>
      </w:pPr>
      <w:r w:rsidRPr="00E918DC">
        <w:t xml:space="preserve">Рис. 2. </w:t>
      </w:r>
      <w:r w:rsidR="00B56522">
        <w:t>Схема</w:t>
      </w:r>
      <w:r w:rsidRPr="00E918DC">
        <w:t xml:space="preserve"> шаблона Декоратор.</w:t>
      </w:r>
    </w:p>
    <w:p w:rsidR="00B67B43" w:rsidRPr="00E918DC" w:rsidRDefault="00B67B43" w:rsidP="00B67B43">
      <w:r w:rsidRPr="00E918DC">
        <w:t xml:space="preserve">Разберём использование шаблона Декоратор на следующем примере. Пусть имеется класс </w:t>
      </w:r>
      <w:r w:rsidRPr="00F75798">
        <w:rPr>
          <w:rStyle w:val="af5"/>
        </w:rPr>
        <w:t>Element</w:t>
      </w:r>
      <w:r w:rsidRPr="00E918DC">
        <w:t>, описывающий элемент блок-схемы. Для простоты ограничимся текстом элемента и методом его отображения на консоли.</w:t>
      </w:r>
    </w:p>
    <w:p w:rsidR="00B67B43" w:rsidRPr="00E918DC" w:rsidRDefault="00B67B43" w:rsidP="00FE15CB">
      <w:pPr>
        <w:pStyle w:val="a4"/>
      </w:pPr>
      <w:proofErr w:type="gramStart"/>
      <w:r w:rsidRPr="00F75798">
        <w:rPr>
          <w:rStyle w:val="af6"/>
        </w:rPr>
        <w:t>public</w:t>
      </w:r>
      <w:proofErr w:type="gramEnd"/>
      <w:r w:rsidRPr="00E918DC">
        <w:t xml:space="preserve"> </w:t>
      </w:r>
      <w:r w:rsidRPr="00F75798">
        <w:rPr>
          <w:rStyle w:val="af6"/>
        </w:rPr>
        <w:t>interface</w:t>
      </w:r>
      <w:r w:rsidRPr="00E918DC">
        <w:t xml:space="preserve"> </w:t>
      </w:r>
      <w:r w:rsidRPr="00F75798">
        <w:rPr>
          <w:rStyle w:val="af5"/>
        </w:rPr>
        <w:t>IElement</w:t>
      </w:r>
    </w:p>
    <w:p w:rsidR="00B67B43" w:rsidRPr="00E918DC" w:rsidRDefault="00B67B43" w:rsidP="00FE15CB">
      <w:pPr>
        <w:pStyle w:val="a4"/>
      </w:pPr>
      <w:r w:rsidRPr="00E918DC">
        <w:t>{</w:t>
      </w:r>
    </w:p>
    <w:p w:rsidR="00B67B43" w:rsidRPr="00E918DC" w:rsidRDefault="00B67B43" w:rsidP="00FE15CB">
      <w:pPr>
        <w:pStyle w:val="a4"/>
      </w:pPr>
      <w:r w:rsidRPr="00E918DC">
        <w:t xml:space="preserve">    </w:t>
      </w:r>
      <w:proofErr w:type="gramStart"/>
      <w:r w:rsidRPr="00F75798">
        <w:rPr>
          <w:rStyle w:val="af6"/>
        </w:rPr>
        <w:t>string</w:t>
      </w:r>
      <w:proofErr w:type="gramEnd"/>
      <w:r w:rsidRPr="00E918DC">
        <w:t xml:space="preserve"> Text { </w:t>
      </w:r>
      <w:r w:rsidRPr="00F75798">
        <w:rPr>
          <w:rStyle w:val="af6"/>
        </w:rPr>
        <w:t>get</w:t>
      </w:r>
      <w:r w:rsidRPr="00E918DC">
        <w:t xml:space="preserve">; </w:t>
      </w:r>
      <w:r w:rsidRPr="00F75798">
        <w:rPr>
          <w:rStyle w:val="af6"/>
        </w:rPr>
        <w:t>set</w:t>
      </w:r>
      <w:r w:rsidRPr="00E918DC">
        <w:t>; }</w:t>
      </w:r>
    </w:p>
    <w:p w:rsidR="00B67B43" w:rsidRPr="00E918DC" w:rsidRDefault="00B67B43" w:rsidP="00FE15CB">
      <w:pPr>
        <w:pStyle w:val="a4"/>
      </w:pPr>
      <w:r w:rsidRPr="00E918DC">
        <w:t xml:space="preserve">    </w:t>
      </w:r>
      <w:proofErr w:type="gramStart"/>
      <w:r w:rsidRPr="00F75798">
        <w:rPr>
          <w:rStyle w:val="af6"/>
        </w:rPr>
        <w:t>void</w:t>
      </w:r>
      <w:proofErr w:type="gramEnd"/>
      <w:r w:rsidRPr="00E918DC">
        <w:t xml:space="preserve"> Draw();</w:t>
      </w:r>
    </w:p>
    <w:p w:rsidR="00B67B43" w:rsidRPr="00E918DC" w:rsidRDefault="00B67B43" w:rsidP="00FE15CB">
      <w:pPr>
        <w:pStyle w:val="a4"/>
      </w:pPr>
      <w:r w:rsidRPr="00E918DC">
        <w:t>}</w:t>
      </w:r>
    </w:p>
    <w:p w:rsidR="00B67B43" w:rsidRPr="00E918DC" w:rsidRDefault="00B67B43" w:rsidP="00FE15CB">
      <w:pPr>
        <w:pStyle w:val="a4"/>
      </w:pPr>
    </w:p>
    <w:p w:rsidR="00B67B43" w:rsidRPr="00E918DC" w:rsidRDefault="00B67B43" w:rsidP="00FE15CB">
      <w:pPr>
        <w:pStyle w:val="a4"/>
      </w:pPr>
      <w:proofErr w:type="gramStart"/>
      <w:r w:rsidRPr="00F75798">
        <w:rPr>
          <w:rStyle w:val="af6"/>
        </w:rPr>
        <w:t>public</w:t>
      </w:r>
      <w:proofErr w:type="gramEnd"/>
      <w:r w:rsidRPr="00E918DC">
        <w:t xml:space="preserve"> </w:t>
      </w:r>
      <w:r w:rsidRPr="00F75798">
        <w:rPr>
          <w:rStyle w:val="af6"/>
        </w:rPr>
        <w:t>class</w:t>
      </w:r>
      <w:r w:rsidRPr="00E918DC">
        <w:t xml:space="preserve"> </w:t>
      </w:r>
      <w:r w:rsidRPr="00F75798">
        <w:rPr>
          <w:rStyle w:val="af5"/>
        </w:rPr>
        <w:t>Element</w:t>
      </w:r>
      <w:r w:rsidRPr="00E918DC">
        <w:t xml:space="preserve"> : </w:t>
      </w:r>
      <w:r w:rsidRPr="00F75798">
        <w:rPr>
          <w:rStyle w:val="af5"/>
        </w:rPr>
        <w:t>IElement</w:t>
      </w:r>
    </w:p>
    <w:p w:rsidR="00B67B43" w:rsidRPr="00E918DC" w:rsidRDefault="00B67B43" w:rsidP="00FE15CB">
      <w:pPr>
        <w:pStyle w:val="a4"/>
      </w:pPr>
      <w:r w:rsidRPr="00E918DC">
        <w:t>{</w:t>
      </w:r>
    </w:p>
    <w:p w:rsidR="00B67B43" w:rsidRPr="00E918DC" w:rsidRDefault="00B67B43" w:rsidP="00FE15CB">
      <w:pPr>
        <w:pStyle w:val="a4"/>
      </w:pPr>
      <w:r w:rsidRPr="00E918DC">
        <w:t xml:space="preserve">    </w:t>
      </w:r>
      <w:proofErr w:type="gramStart"/>
      <w:r w:rsidRPr="00F75798">
        <w:rPr>
          <w:rStyle w:val="af6"/>
        </w:rPr>
        <w:t>public</w:t>
      </w:r>
      <w:proofErr w:type="gramEnd"/>
      <w:r w:rsidRPr="00E918DC">
        <w:t xml:space="preserve"> </w:t>
      </w:r>
      <w:r w:rsidRPr="00F75798">
        <w:rPr>
          <w:rStyle w:val="af6"/>
        </w:rPr>
        <w:t>string</w:t>
      </w:r>
      <w:r w:rsidRPr="00E918DC">
        <w:t xml:space="preserve"> Text { </w:t>
      </w:r>
      <w:r w:rsidRPr="00F75798">
        <w:rPr>
          <w:rStyle w:val="af6"/>
        </w:rPr>
        <w:t>get</w:t>
      </w:r>
      <w:r w:rsidRPr="00E918DC">
        <w:t xml:space="preserve">; </w:t>
      </w:r>
      <w:r w:rsidRPr="00F75798">
        <w:rPr>
          <w:rStyle w:val="af6"/>
        </w:rPr>
        <w:t>set</w:t>
      </w:r>
      <w:r w:rsidRPr="00E918DC">
        <w:t>; }</w:t>
      </w:r>
    </w:p>
    <w:p w:rsidR="00B67B43" w:rsidRPr="00E918DC" w:rsidRDefault="00B67B43" w:rsidP="00FE15CB">
      <w:pPr>
        <w:pStyle w:val="a4"/>
      </w:pPr>
    </w:p>
    <w:p w:rsidR="00B67B43" w:rsidRPr="00E918DC" w:rsidRDefault="00B67B43" w:rsidP="00FE15CB">
      <w:pPr>
        <w:pStyle w:val="a4"/>
      </w:pPr>
      <w:r w:rsidRPr="00E918DC">
        <w:t xml:space="preserve">    </w:t>
      </w:r>
      <w:proofErr w:type="gramStart"/>
      <w:r w:rsidRPr="00F75798">
        <w:rPr>
          <w:rStyle w:val="af6"/>
        </w:rPr>
        <w:t>public</w:t>
      </w:r>
      <w:proofErr w:type="gramEnd"/>
      <w:r w:rsidRPr="00E918DC">
        <w:t xml:space="preserve"> </w:t>
      </w:r>
      <w:r w:rsidRPr="00F75798">
        <w:rPr>
          <w:rStyle w:val="af6"/>
        </w:rPr>
        <w:t>void</w:t>
      </w:r>
      <w:r w:rsidRPr="00E918DC">
        <w:t xml:space="preserve"> Draw()</w:t>
      </w:r>
    </w:p>
    <w:p w:rsidR="00B67B43" w:rsidRPr="00E918DC" w:rsidRDefault="00B67B43" w:rsidP="00FE15CB">
      <w:pPr>
        <w:pStyle w:val="a4"/>
      </w:pPr>
      <w:r w:rsidRPr="00E918DC">
        <w:t xml:space="preserve">    {</w:t>
      </w:r>
    </w:p>
    <w:p w:rsidR="00B67B43" w:rsidRPr="00E918DC" w:rsidRDefault="00B67B43" w:rsidP="00FE15CB">
      <w:pPr>
        <w:pStyle w:val="a4"/>
      </w:pPr>
      <w:r w:rsidRPr="00E918DC">
        <w:t xml:space="preserve">        </w:t>
      </w:r>
      <w:r w:rsidRPr="00F75798">
        <w:rPr>
          <w:rStyle w:val="af5"/>
        </w:rPr>
        <w:t>Console</w:t>
      </w:r>
      <w:r w:rsidRPr="00E918DC">
        <w:t>.WriteLine(</w:t>
      </w:r>
      <w:r w:rsidRPr="00F75798">
        <w:rPr>
          <w:rStyle w:val="af7"/>
        </w:rPr>
        <w:t>"Element text = {0}"</w:t>
      </w:r>
      <w:r w:rsidRPr="00E918DC">
        <w:t>, Text);</w:t>
      </w:r>
    </w:p>
    <w:p w:rsidR="00B67B43" w:rsidRPr="00D53303" w:rsidRDefault="00B67B43" w:rsidP="00FE15CB">
      <w:pPr>
        <w:pStyle w:val="a4"/>
        <w:rPr>
          <w:lang w:val="ru-RU"/>
        </w:rPr>
      </w:pPr>
      <w:r w:rsidRPr="00E918DC">
        <w:t xml:space="preserve">    </w:t>
      </w:r>
      <w:r w:rsidRPr="00D53303">
        <w:rPr>
          <w:lang w:val="ru-RU"/>
        </w:rPr>
        <w:t>}</w:t>
      </w:r>
    </w:p>
    <w:p w:rsidR="00B67B43" w:rsidRPr="00D53303" w:rsidRDefault="00B67B43" w:rsidP="00FE15CB">
      <w:pPr>
        <w:pStyle w:val="a4"/>
        <w:rPr>
          <w:lang w:val="ru-RU"/>
        </w:rPr>
      </w:pPr>
      <w:r w:rsidRPr="00D53303">
        <w:rPr>
          <w:lang w:val="ru-RU"/>
        </w:rPr>
        <w:t>}</w:t>
      </w:r>
    </w:p>
    <w:p w:rsidR="00B67B43" w:rsidRPr="00E918DC" w:rsidRDefault="00B67B43" w:rsidP="00B67B43">
      <w:r w:rsidRPr="00E918DC">
        <w:t xml:space="preserve">Создадим базовый декоратор для класса </w:t>
      </w:r>
      <w:r w:rsidRPr="00F75798">
        <w:rPr>
          <w:rStyle w:val="af5"/>
        </w:rPr>
        <w:t>Element</w:t>
      </w:r>
      <w:r w:rsidRPr="00E918DC">
        <w:t>.</w:t>
      </w:r>
    </w:p>
    <w:p w:rsidR="00B67B43" w:rsidRPr="00E918DC" w:rsidRDefault="00B67B43" w:rsidP="00FE15CB">
      <w:pPr>
        <w:pStyle w:val="a4"/>
      </w:pPr>
      <w:proofErr w:type="gramStart"/>
      <w:r w:rsidRPr="00F75798">
        <w:rPr>
          <w:rStyle w:val="af6"/>
        </w:rPr>
        <w:t>public</w:t>
      </w:r>
      <w:proofErr w:type="gramEnd"/>
      <w:r w:rsidRPr="00E918DC">
        <w:t xml:space="preserve"> </w:t>
      </w:r>
      <w:r w:rsidRPr="00F75798">
        <w:rPr>
          <w:rStyle w:val="af6"/>
        </w:rPr>
        <w:t>class</w:t>
      </w:r>
      <w:r w:rsidRPr="00E918DC">
        <w:t xml:space="preserve"> </w:t>
      </w:r>
      <w:r w:rsidRPr="00F75798">
        <w:rPr>
          <w:rStyle w:val="af5"/>
        </w:rPr>
        <w:t>ElementDecorator</w:t>
      </w:r>
      <w:r w:rsidRPr="00E918DC">
        <w:t xml:space="preserve"> : </w:t>
      </w:r>
      <w:r w:rsidRPr="00F75798">
        <w:rPr>
          <w:rStyle w:val="af5"/>
        </w:rPr>
        <w:t>IElement</w:t>
      </w:r>
    </w:p>
    <w:p w:rsidR="00B67B43" w:rsidRPr="00E918DC" w:rsidRDefault="00B67B43" w:rsidP="00FE15CB">
      <w:pPr>
        <w:pStyle w:val="a4"/>
      </w:pPr>
      <w:r w:rsidRPr="00E918DC">
        <w:t>{</w:t>
      </w:r>
    </w:p>
    <w:p w:rsidR="00B67B43" w:rsidRPr="00E918DC" w:rsidRDefault="00B67B43" w:rsidP="00FE15CB">
      <w:pPr>
        <w:pStyle w:val="a4"/>
      </w:pPr>
      <w:r w:rsidRPr="00E918DC">
        <w:t xml:space="preserve">    </w:t>
      </w:r>
      <w:proofErr w:type="gramStart"/>
      <w:r w:rsidRPr="00F75798">
        <w:rPr>
          <w:rStyle w:val="af6"/>
        </w:rPr>
        <w:t>protected</w:t>
      </w:r>
      <w:proofErr w:type="gramEnd"/>
      <w:r w:rsidRPr="00E918DC">
        <w:t xml:space="preserve"> </w:t>
      </w:r>
      <w:r w:rsidRPr="00F75798">
        <w:rPr>
          <w:rStyle w:val="af6"/>
        </w:rPr>
        <w:t>readonly</w:t>
      </w:r>
      <w:r w:rsidRPr="00E918DC">
        <w:t xml:space="preserve"> </w:t>
      </w:r>
      <w:r w:rsidRPr="00F75798">
        <w:rPr>
          <w:rStyle w:val="af5"/>
        </w:rPr>
        <w:t>IElement</w:t>
      </w:r>
      <w:r w:rsidRPr="00E918DC">
        <w:t xml:space="preserve"> Component;</w:t>
      </w:r>
    </w:p>
    <w:p w:rsidR="00B67B43" w:rsidRPr="00E918DC" w:rsidRDefault="00B67B43" w:rsidP="00FE15CB">
      <w:pPr>
        <w:pStyle w:val="a4"/>
      </w:pPr>
    </w:p>
    <w:p w:rsidR="00B67B43" w:rsidRPr="00E918DC" w:rsidRDefault="00B67B43" w:rsidP="00FE15CB">
      <w:pPr>
        <w:pStyle w:val="a4"/>
      </w:pPr>
      <w:r w:rsidRPr="00E918DC">
        <w:t xml:space="preserve">    </w:t>
      </w:r>
      <w:proofErr w:type="gramStart"/>
      <w:r w:rsidRPr="00F75798">
        <w:rPr>
          <w:rStyle w:val="af6"/>
        </w:rPr>
        <w:t>public</w:t>
      </w:r>
      <w:proofErr w:type="gramEnd"/>
      <w:r w:rsidRPr="00E918DC">
        <w:t xml:space="preserve"> ElementDecorator(</w:t>
      </w:r>
      <w:r w:rsidRPr="00F75798">
        <w:rPr>
          <w:rStyle w:val="af5"/>
        </w:rPr>
        <w:t>IElement</w:t>
      </w:r>
      <w:r w:rsidRPr="00E918DC">
        <w:t xml:space="preserve"> component)</w:t>
      </w:r>
    </w:p>
    <w:p w:rsidR="00B67B43" w:rsidRPr="00E918DC" w:rsidRDefault="00B67B43" w:rsidP="00FE15CB">
      <w:pPr>
        <w:pStyle w:val="a4"/>
      </w:pPr>
      <w:r w:rsidRPr="00E918DC">
        <w:t xml:space="preserve">    {</w:t>
      </w:r>
    </w:p>
    <w:p w:rsidR="00B67B43" w:rsidRPr="00E918DC" w:rsidRDefault="00B67B43" w:rsidP="00FE15CB">
      <w:pPr>
        <w:pStyle w:val="a4"/>
      </w:pPr>
      <w:r w:rsidRPr="00E918DC">
        <w:t xml:space="preserve">        Component = component;</w:t>
      </w:r>
    </w:p>
    <w:p w:rsidR="00B67B43" w:rsidRPr="00E918DC" w:rsidRDefault="00B67B43" w:rsidP="00FE15CB">
      <w:pPr>
        <w:pStyle w:val="a4"/>
      </w:pPr>
      <w:r w:rsidRPr="00E918DC">
        <w:t xml:space="preserve">    }</w:t>
      </w:r>
    </w:p>
    <w:p w:rsidR="00B67B43" w:rsidRPr="00E918DC" w:rsidRDefault="00B67B43" w:rsidP="00FE15CB">
      <w:pPr>
        <w:pStyle w:val="a4"/>
      </w:pPr>
    </w:p>
    <w:p w:rsidR="00B67B43" w:rsidRPr="00E918DC" w:rsidRDefault="00B67B43" w:rsidP="00FE15CB">
      <w:pPr>
        <w:pStyle w:val="a4"/>
      </w:pPr>
      <w:r w:rsidRPr="00E918DC">
        <w:t xml:space="preserve">    </w:t>
      </w:r>
      <w:proofErr w:type="gramStart"/>
      <w:r w:rsidRPr="00F75798">
        <w:rPr>
          <w:rStyle w:val="af6"/>
        </w:rPr>
        <w:t>public</w:t>
      </w:r>
      <w:proofErr w:type="gramEnd"/>
      <w:r w:rsidRPr="00E918DC">
        <w:t xml:space="preserve"> </w:t>
      </w:r>
      <w:r w:rsidRPr="00F75798">
        <w:rPr>
          <w:rStyle w:val="af6"/>
        </w:rPr>
        <w:t>virtual</w:t>
      </w:r>
      <w:r w:rsidRPr="00E918DC">
        <w:t xml:space="preserve"> </w:t>
      </w:r>
      <w:r w:rsidRPr="00F75798">
        <w:rPr>
          <w:rStyle w:val="af6"/>
        </w:rPr>
        <w:t>string</w:t>
      </w:r>
      <w:r w:rsidRPr="00E918DC">
        <w:t xml:space="preserve"> Text</w:t>
      </w:r>
    </w:p>
    <w:p w:rsidR="00B67B43" w:rsidRPr="00E918DC" w:rsidRDefault="00B67B43" w:rsidP="00FE15CB">
      <w:pPr>
        <w:pStyle w:val="a4"/>
      </w:pPr>
      <w:r w:rsidRPr="00E918DC">
        <w:t xml:space="preserve">    {</w:t>
      </w:r>
    </w:p>
    <w:p w:rsidR="00B67B43" w:rsidRPr="00E918DC" w:rsidRDefault="00B67B43" w:rsidP="00FE15CB">
      <w:pPr>
        <w:pStyle w:val="a4"/>
      </w:pPr>
      <w:r w:rsidRPr="00E918DC">
        <w:t xml:space="preserve">        </w:t>
      </w:r>
      <w:proofErr w:type="gramStart"/>
      <w:r w:rsidRPr="00F75798">
        <w:rPr>
          <w:rStyle w:val="af6"/>
        </w:rPr>
        <w:t>get</w:t>
      </w:r>
      <w:proofErr w:type="gramEnd"/>
      <w:r w:rsidRPr="00E918DC">
        <w:t xml:space="preserve"> { </w:t>
      </w:r>
      <w:r w:rsidRPr="00F75798">
        <w:rPr>
          <w:rStyle w:val="af6"/>
        </w:rPr>
        <w:t>return</w:t>
      </w:r>
      <w:r w:rsidRPr="00E918DC">
        <w:t xml:space="preserve"> Component.Text; }</w:t>
      </w:r>
    </w:p>
    <w:p w:rsidR="00B67B43" w:rsidRPr="00E918DC" w:rsidRDefault="00B67B43" w:rsidP="00FE15CB">
      <w:pPr>
        <w:pStyle w:val="a4"/>
      </w:pPr>
      <w:r w:rsidRPr="00E918DC">
        <w:t xml:space="preserve">        </w:t>
      </w:r>
      <w:proofErr w:type="gramStart"/>
      <w:r w:rsidRPr="00F75798">
        <w:rPr>
          <w:rStyle w:val="af6"/>
        </w:rPr>
        <w:t>set</w:t>
      </w:r>
      <w:proofErr w:type="gramEnd"/>
      <w:r w:rsidRPr="00E918DC">
        <w:t xml:space="preserve"> { Component.Text = </w:t>
      </w:r>
      <w:r w:rsidRPr="00F75798">
        <w:rPr>
          <w:rStyle w:val="af6"/>
        </w:rPr>
        <w:t>value</w:t>
      </w:r>
      <w:r w:rsidRPr="00E918DC">
        <w:t>; }</w:t>
      </w:r>
    </w:p>
    <w:p w:rsidR="00B67B43" w:rsidRPr="00E918DC" w:rsidRDefault="00B67B43" w:rsidP="00FE15CB">
      <w:pPr>
        <w:pStyle w:val="a4"/>
      </w:pPr>
      <w:r w:rsidRPr="00E918DC">
        <w:t xml:space="preserve">    }</w:t>
      </w:r>
    </w:p>
    <w:p w:rsidR="00B67B43" w:rsidRPr="00E918DC" w:rsidRDefault="00B67B43" w:rsidP="00FE15CB">
      <w:pPr>
        <w:pStyle w:val="a4"/>
      </w:pPr>
    </w:p>
    <w:p w:rsidR="00B67B43" w:rsidRPr="00E918DC" w:rsidRDefault="00B67B43" w:rsidP="00FE15CB">
      <w:pPr>
        <w:pStyle w:val="a4"/>
      </w:pPr>
      <w:r w:rsidRPr="00E918DC">
        <w:t xml:space="preserve">    </w:t>
      </w:r>
      <w:proofErr w:type="gramStart"/>
      <w:r w:rsidRPr="00F75798">
        <w:rPr>
          <w:rStyle w:val="af6"/>
        </w:rPr>
        <w:t>public</w:t>
      </w:r>
      <w:proofErr w:type="gramEnd"/>
      <w:r w:rsidRPr="00E918DC">
        <w:t xml:space="preserve"> </w:t>
      </w:r>
      <w:r w:rsidRPr="00F75798">
        <w:rPr>
          <w:rStyle w:val="af6"/>
        </w:rPr>
        <w:t>virtual</w:t>
      </w:r>
      <w:r w:rsidRPr="00E918DC">
        <w:t xml:space="preserve"> </w:t>
      </w:r>
      <w:r w:rsidRPr="00F75798">
        <w:rPr>
          <w:rStyle w:val="af6"/>
        </w:rPr>
        <w:t>void</w:t>
      </w:r>
      <w:r w:rsidRPr="00E918DC">
        <w:t xml:space="preserve"> Draw()</w:t>
      </w:r>
    </w:p>
    <w:p w:rsidR="00B67B43" w:rsidRPr="00076A5D" w:rsidRDefault="00B67B43" w:rsidP="00FE15CB">
      <w:pPr>
        <w:pStyle w:val="a4"/>
        <w:rPr>
          <w:lang w:val="ru-RU"/>
        </w:rPr>
      </w:pPr>
      <w:r w:rsidRPr="00E918DC">
        <w:t xml:space="preserve">    </w:t>
      </w:r>
      <w:r w:rsidRPr="00076A5D">
        <w:rPr>
          <w:lang w:val="ru-RU"/>
        </w:rPr>
        <w:t>{</w:t>
      </w:r>
    </w:p>
    <w:p w:rsidR="00B67B43" w:rsidRPr="00076A5D" w:rsidRDefault="00B67B43" w:rsidP="00FE15CB">
      <w:pPr>
        <w:pStyle w:val="a4"/>
        <w:rPr>
          <w:lang w:val="ru-RU"/>
        </w:rPr>
      </w:pPr>
      <w:r w:rsidRPr="00076A5D">
        <w:rPr>
          <w:lang w:val="ru-RU"/>
        </w:rPr>
        <w:t xml:space="preserve">        </w:t>
      </w:r>
      <w:r w:rsidRPr="00E918DC">
        <w:t>Component</w:t>
      </w:r>
      <w:r w:rsidRPr="00076A5D">
        <w:rPr>
          <w:lang w:val="ru-RU"/>
        </w:rPr>
        <w:t>.</w:t>
      </w:r>
      <w:r w:rsidRPr="00E918DC">
        <w:t>Draw</w:t>
      </w:r>
      <w:r w:rsidRPr="00076A5D">
        <w:rPr>
          <w:lang w:val="ru-RU"/>
        </w:rPr>
        <w:t>();</w:t>
      </w:r>
    </w:p>
    <w:p w:rsidR="00B67B43" w:rsidRPr="00D53303" w:rsidRDefault="00B67B43" w:rsidP="00FE15CB">
      <w:pPr>
        <w:pStyle w:val="a4"/>
        <w:rPr>
          <w:lang w:val="ru-RU"/>
        </w:rPr>
      </w:pPr>
      <w:r w:rsidRPr="00076A5D">
        <w:rPr>
          <w:lang w:val="ru-RU"/>
        </w:rPr>
        <w:t xml:space="preserve">    </w:t>
      </w:r>
      <w:r w:rsidRPr="00D53303">
        <w:rPr>
          <w:lang w:val="ru-RU"/>
        </w:rPr>
        <w:t>}</w:t>
      </w:r>
    </w:p>
    <w:p w:rsidR="00B67B43" w:rsidRPr="00D53303" w:rsidRDefault="00B67B43" w:rsidP="00FE15CB">
      <w:pPr>
        <w:pStyle w:val="a4"/>
        <w:rPr>
          <w:lang w:val="ru-RU"/>
        </w:rPr>
      </w:pPr>
      <w:r w:rsidRPr="00D53303">
        <w:rPr>
          <w:lang w:val="ru-RU"/>
        </w:rPr>
        <w:t>}</w:t>
      </w:r>
    </w:p>
    <w:p w:rsidR="00B67B43" w:rsidRPr="00E918DC" w:rsidRDefault="00B67B43" w:rsidP="00B67B43">
      <w:r w:rsidRPr="00E918DC">
        <w:t>Теперь разработаем два декоратора: один для добавления отступов перед элементом, а второй – для обрамления элемента в скобки.</w:t>
      </w:r>
    </w:p>
    <w:p w:rsidR="00B67B43" w:rsidRPr="00FE15CB" w:rsidRDefault="00B67B43" w:rsidP="00FE15CB">
      <w:pPr>
        <w:pStyle w:val="a4"/>
      </w:pPr>
      <w:proofErr w:type="gramStart"/>
      <w:r w:rsidRPr="00F75798">
        <w:rPr>
          <w:rStyle w:val="af6"/>
        </w:rPr>
        <w:t>public</w:t>
      </w:r>
      <w:proofErr w:type="gramEnd"/>
      <w:r w:rsidRPr="00FE15CB">
        <w:t xml:space="preserve"> </w:t>
      </w:r>
      <w:r w:rsidRPr="00F75798">
        <w:rPr>
          <w:rStyle w:val="af6"/>
        </w:rPr>
        <w:t>class</w:t>
      </w:r>
      <w:r w:rsidRPr="00FE15CB">
        <w:t xml:space="preserve"> </w:t>
      </w:r>
      <w:r w:rsidRPr="00F75798">
        <w:rPr>
          <w:rStyle w:val="af5"/>
        </w:rPr>
        <w:t>ElementWithIdent</w:t>
      </w:r>
      <w:r w:rsidRPr="00FE15CB">
        <w:t xml:space="preserve"> : </w:t>
      </w:r>
      <w:r w:rsidRPr="00F75798">
        <w:rPr>
          <w:rStyle w:val="af5"/>
        </w:rPr>
        <w:t>ElementDecorator</w:t>
      </w:r>
    </w:p>
    <w:p w:rsidR="00B67B43" w:rsidRPr="00FE15CB" w:rsidRDefault="00B67B43" w:rsidP="00FE15CB">
      <w:pPr>
        <w:pStyle w:val="a4"/>
      </w:pPr>
      <w:r w:rsidRPr="00FE15CB">
        <w:t>{</w:t>
      </w:r>
    </w:p>
    <w:p w:rsidR="00B67B43" w:rsidRPr="00FE15CB" w:rsidRDefault="00B67B43" w:rsidP="00FE15CB">
      <w:pPr>
        <w:pStyle w:val="a4"/>
      </w:pPr>
      <w:r w:rsidRPr="00FE15CB">
        <w:t xml:space="preserve">    </w:t>
      </w:r>
      <w:proofErr w:type="gramStart"/>
      <w:r w:rsidRPr="00F75798">
        <w:rPr>
          <w:rStyle w:val="af6"/>
        </w:rPr>
        <w:t>public</w:t>
      </w:r>
      <w:proofErr w:type="gramEnd"/>
      <w:r w:rsidRPr="00FE15CB">
        <w:t xml:space="preserve"> </w:t>
      </w:r>
      <w:r w:rsidRPr="00F75798">
        <w:rPr>
          <w:rStyle w:val="af6"/>
        </w:rPr>
        <w:t>int</w:t>
      </w:r>
      <w:r w:rsidRPr="00FE15CB">
        <w:t xml:space="preserve"> Ident { </w:t>
      </w:r>
      <w:r w:rsidRPr="00F75798">
        <w:rPr>
          <w:rStyle w:val="af6"/>
        </w:rPr>
        <w:t>get</w:t>
      </w:r>
      <w:r w:rsidRPr="00FE15CB">
        <w:t xml:space="preserve">; </w:t>
      </w:r>
      <w:r w:rsidRPr="00F75798">
        <w:rPr>
          <w:rStyle w:val="af6"/>
        </w:rPr>
        <w:t>set</w:t>
      </w:r>
      <w:r w:rsidRPr="00FE15CB">
        <w:t>; }</w:t>
      </w:r>
    </w:p>
    <w:p w:rsidR="00B67B43" w:rsidRPr="00FE15CB" w:rsidRDefault="00B67B43" w:rsidP="00FE15CB">
      <w:pPr>
        <w:pStyle w:val="a4"/>
      </w:pPr>
    </w:p>
    <w:p w:rsidR="00B67B43" w:rsidRPr="00FE15CB" w:rsidRDefault="00B67B43" w:rsidP="00FE15CB">
      <w:pPr>
        <w:pStyle w:val="a4"/>
      </w:pPr>
      <w:r w:rsidRPr="00FE15CB">
        <w:t xml:space="preserve">    </w:t>
      </w:r>
      <w:proofErr w:type="gramStart"/>
      <w:r w:rsidRPr="00F75798">
        <w:rPr>
          <w:rStyle w:val="af6"/>
        </w:rPr>
        <w:t>public</w:t>
      </w:r>
      <w:proofErr w:type="gramEnd"/>
      <w:r w:rsidRPr="00FE15CB">
        <w:t xml:space="preserve"> ElementWithIdent(</w:t>
      </w:r>
      <w:r w:rsidRPr="00F75798">
        <w:rPr>
          <w:rStyle w:val="af5"/>
        </w:rPr>
        <w:t>IElement</w:t>
      </w:r>
      <w:r w:rsidRPr="00FE15CB">
        <w:t xml:space="preserve"> component) : </w:t>
      </w:r>
      <w:r w:rsidRPr="00F75798">
        <w:rPr>
          <w:rStyle w:val="af6"/>
        </w:rPr>
        <w:t>base</w:t>
      </w:r>
      <w:r w:rsidRPr="00FE15CB">
        <w:t>(component)</w:t>
      </w:r>
    </w:p>
    <w:p w:rsidR="00B67B43" w:rsidRPr="00FE15CB" w:rsidRDefault="00B67B43" w:rsidP="00FE15CB">
      <w:pPr>
        <w:pStyle w:val="a4"/>
      </w:pPr>
      <w:r w:rsidRPr="00FE15CB">
        <w:t xml:space="preserve">    {</w:t>
      </w:r>
    </w:p>
    <w:p w:rsidR="00B67B43" w:rsidRPr="00FE15CB" w:rsidRDefault="00B67B43" w:rsidP="00FE15CB">
      <w:pPr>
        <w:pStyle w:val="a4"/>
      </w:pPr>
      <w:r w:rsidRPr="00FE15CB">
        <w:t xml:space="preserve">    }</w:t>
      </w:r>
    </w:p>
    <w:p w:rsidR="00B67B43" w:rsidRPr="00FE15CB" w:rsidRDefault="00B67B43" w:rsidP="00FE15CB">
      <w:pPr>
        <w:pStyle w:val="a4"/>
      </w:pPr>
    </w:p>
    <w:p w:rsidR="00B67B43" w:rsidRPr="00FE15CB" w:rsidRDefault="00B67B43" w:rsidP="00FE15CB">
      <w:pPr>
        <w:pStyle w:val="a4"/>
      </w:pPr>
      <w:r w:rsidRPr="00FE15CB">
        <w:t xml:space="preserve">    </w:t>
      </w:r>
      <w:proofErr w:type="gramStart"/>
      <w:r w:rsidRPr="00F75798">
        <w:rPr>
          <w:rStyle w:val="af6"/>
        </w:rPr>
        <w:t>public</w:t>
      </w:r>
      <w:proofErr w:type="gramEnd"/>
      <w:r w:rsidRPr="00FE15CB">
        <w:t xml:space="preserve"> </w:t>
      </w:r>
      <w:r w:rsidRPr="00F75798">
        <w:rPr>
          <w:rStyle w:val="af6"/>
        </w:rPr>
        <w:t>override</w:t>
      </w:r>
      <w:r w:rsidRPr="00FE15CB">
        <w:t xml:space="preserve"> </w:t>
      </w:r>
      <w:r w:rsidRPr="00F75798">
        <w:rPr>
          <w:rStyle w:val="af6"/>
        </w:rPr>
        <w:t>void</w:t>
      </w:r>
      <w:r w:rsidRPr="00FE15CB">
        <w:t xml:space="preserve"> Draw()</w:t>
      </w:r>
    </w:p>
    <w:p w:rsidR="00B67B43" w:rsidRPr="00FE15CB" w:rsidRDefault="00B67B43" w:rsidP="00FE15CB">
      <w:pPr>
        <w:pStyle w:val="a4"/>
      </w:pPr>
      <w:r w:rsidRPr="00FE15CB">
        <w:t xml:space="preserve">    {</w:t>
      </w:r>
    </w:p>
    <w:p w:rsidR="00B67B43" w:rsidRPr="00FE15CB" w:rsidRDefault="00B67B43" w:rsidP="00FE15CB">
      <w:pPr>
        <w:pStyle w:val="a4"/>
      </w:pPr>
      <w:r w:rsidRPr="00FE15CB">
        <w:t xml:space="preserve">        MakeIdent();</w:t>
      </w:r>
    </w:p>
    <w:p w:rsidR="00B67B43" w:rsidRPr="00FE15CB" w:rsidRDefault="00B67B43" w:rsidP="00FE15CB">
      <w:pPr>
        <w:pStyle w:val="a4"/>
      </w:pPr>
      <w:r w:rsidRPr="00FE15CB">
        <w:t xml:space="preserve">        </w:t>
      </w:r>
      <w:proofErr w:type="spellStart"/>
      <w:proofErr w:type="gramStart"/>
      <w:r w:rsidRPr="00F75798">
        <w:rPr>
          <w:rStyle w:val="af6"/>
        </w:rPr>
        <w:t>base</w:t>
      </w:r>
      <w:r w:rsidRPr="00FE15CB">
        <w:t>.Draw</w:t>
      </w:r>
      <w:proofErr w:type="spellEnd"/>
      <w:r w:rsidRPr="00FE15CB">
        <w:t>(</w:t>
      </w:r>
      <w:proofErr w:type="gramEnd"/>
      <w:r w:rsidRPr="00FE15CB">
        <w:t>);</w:t>
      </w:r>
    </w:p>
    <w:p w:rsidR="00B67B43" w:rsidRPr="00FE15CB" w:rsidRDefault="00B67B43" w:rsidP="00FE15CB">
      <w:pPr>
        <w:pStyle w:val="a4"/>
      </w:pPr>
      <w:r w:rsidRPr="00FE15CB">
        <w:t xml:space="preserve">    }</w:t>
      </w:r>
    </w:p>
    <w:p w:rsidR="00B67B43" w:rsidRPr="00FE15CB" w:rsidRDefault="00B67B43" w:rsidP="00FE15CB">
      <w:pPr>
        <w:pStyle w:val="a4"/>
      </w:pPr>
    </w:p>
    <w:p w:rsidR="00B67B43" w:rsidRPr="00FE15CB" w:rsidRDefault="00B67B43" w:rsidP="00FE15CB">
      <w:pPr>
        <w:pStyle w:val="a4"/>
      </w:pPr>
      <w:r w:rsidRPr="00FE15CB">
        <w:t xml:space="preserve">    </w:t>
      </w:r>
      <w:proofErr w:type="gramStart"/>
      <w:r w:rsidRPr="00F75798">
        <w:rPr>
          <w:rStyle w:val="af6"/>
        </w:rPr>
        <w:t>private</w:t>
      </w:r>
      <w:proofErr w:type="gramEnd"/>
      <w:r w:rsidRPr="00FE15CB">
        <w:t xml:space="preserve"> </w:t>
      </w:r>
      <w:r w:rsidRPr="00F75798">
        <w:rPr>
          <w:rStyle w:val="af6"/>
        </w:rPr>
        <w:t>void</w:t>
      </w:r>
      <w:r w:rsidRPr="00FE15CB">
        <w:t xml:space="preserve"> MakeIdent()</w:t>
      </w:r>
    </w:p>
    <w:p w:rsidR="00B67B43" w:rsidRPr="00FE15CB" w:rsidRDefault="00B67B43" w:rsidP="00FE15CB">
      <w:pPr>
        <w:pStyle w:val="a4"/>
      </w:pPr>
      <w:r w:rsidRPr="00FE15CB">
        <w:t xml:space="preserve">    {</w:t>
      </w:r>
    </w:p>
    <w:p w:rsidR="00B67B43" w:rsidRPr="00FE15CB" w:rsidRDefault="00B67B43" w:rsidP="00FE15CB">
      <w:pPr>
        <w:pStyle w:val="a4"/>
      </w:pPr>
      <w:r w:rsidRPr="00FE15CB">
        <w:t xml:space="preserve">        </w:t>
      </w:r>
      <w:r w:rsidRPr="00F75798">
        <w:rPr>
          <w:rStyle w:val="af5"/>
        </w:rPr>
        <w:t>Console</w:t>
      </w:r>
      <w:r w:rsidRPr="00FE15CB">
        <w:t>.Write(</w:t>
      </w:r>
      <w:r w:rsidRPr="00F75798">
        <w:rPr>
          <w:rStyle w:val="af6"/>
        </w:rPr>
        <w:t>new</w:t>
      </w:r>
      <w:r w:rsidRPr="00FE15CB">
        <w:t xml:space="preserve"> </w:t>
      </w:r>
      <w:proofErr w:type="gramStart"/>
      <w:r w:rsidRPr="00F75798">
        <w:rPr>
          <w:rStyle w:val="af6"/>
        </w:rPr>
        <w:t>string</w:t>
      </w:r>
      <w:r w:rsidRPr="00FE15CB">
        <w:t>(</w:t>
      </w:r>
      <w:proofErr w:type="gramEnd"/>
      <w:r w:rsidRPr="00F75798">
        <w:rPr>
          <w:rStyle w:val="af7"/>
        </w:rPr>
        <w:t>' '</w:t>
      </w:r>
      <w:r w:rsidRPr="00FE15CB">
        <w:t>, Ident));</w:t>
      </w:r>
    </w:p>
    <w:p w:rsidR="00B67B43" w:rsidRPr="00FE15CB" w:rsidRDefault="00B67B43" w:rsidP="00FE15CB">
      <w:pPr>
        <w:pStyle w:val="a4"/>
      </w:pPr>
      <w:r w:rsidRPr="00FE15CB">
        <w:t xml:space="preserve">    }</w:t>
      </w:r>
    </w:p>
    <w:p w:rsidR="00B67B43" w:rsidRPr="00FE15CB" w:rsidRDefault="00B67B43" w:rsidP="00FE15CB">
      <w:pPr>
        <w:pStyle w:val="a4"/>
      </w:pPr>
      <w:r w:rsidRPr="00FE15CB">
        <w:t>}</w:t>
      </w:r>
    </w:p>
    <w:p w:rsidR="00B67B43" w:rsidRPr="00FE15CB" w:rsidRDefault="00B67B43" w:rsidP="00FE15CB">
      <w:pPr>
        <w:pStyle w:val="a4"/>
      </w:pPr>
    </w:p>
    <w:p w:rsidR="00B67B43" w:rsidRPr="00FE15CB" w:rsidRDefault="00B67B43" w:rsidP="00FE15CB">
      <w:pPr>
        <w:pStyle w:val="a4"/>
      </w:pPr>
      <w:proofErr w:type="gramStart"/>
      <w:r w:rsidRPr="00F06D07">
        <w:rPr>
          <w:rStyle w:val="af6"/>
        </w:rPr>
        <w:t>public</w:t>
      </w:r>
      <w:proofErr w:type="gramEnd"/>
      <w:r w:rsidRPr="00FE15CB">
        <w:t xml:space="preserve"> </w:t>
      </w:r>
      <w:r w:rsidRPr="00F06D07">
        <w:rPr>
          <w:rStyle w:val="af6"/>
        </w:rPr>
        <w:t>class</w:t>
      </w:r>
      <w:r w:rsidRPr="00FE15CB">
        <w:t xml:space="preserve"> </w:t>
      </w:r>
      <w:r w:rsidRPr="00F06D07">
        <w:rPr>
          <w:rStyle w:val="af5"/>
        </w:rPr>
        <w:t>ElementWithBrackets</w:t>
      </w:r>
      <w:r w:rsidRPr="00FE15CB">
        <w:t xml:space="preserve"> : </w:t>
      </w:r>
      <w:r w:rsidRPr="00F06D07">
        <w:rPr>
          <w:rStyle w:val="af5"/>
        </w:rPr>
        <w:t>ElementDecorator</w:t>
      </w:r>
    </w:p>
    <w:p w:rsidR="00B67B43" w:rsidRPr="00FE15CB" w:rsidRDefault="00B67B43" w:rsidP="00FE15CB">
      <w:pPr>
        <w:pStyle w:val="a4"/>
      </w:pPr>
      <w:r w:rsidRPr="00FE15CB">
        <w:t>{</w:t>
      </w:r>
    </w:p>
    <w:p w:rsidR="00B67B43" w:rsidRPr="00FE15CB" w:rsidRDefault="00B67B43" w:rsidP="00FE15CB">
      <w:pPr>
        <w:pStyle w:val="a4"/>
      </w:pPr>
      <w:r w:rsidRPr="00FE15CB">
        <w:t xml:space="preserve">    </w:t>
      </w:r>
      <w:proofErr w:type="gramStart"/>
      <w:r w:rsidRPr="00F06D07">
        <w:rPr>
          <w:rStyle w:val="af6"/>
        </w:rPr>
        <w:t>public</w:t>
      </w:r>
      <w:proofErr w:type="gramEnd"/>
      <w:r w:rsidRPr="00FE15CB">
        <w:t xml:space="preserve"> ElementWithBrackets(</w:t>
      </w:r>
      <w:r w:rsidRPr="00F06D07">
        <w:rPr>
          <w:rStyle w:val="af5"/>
        </w:rPr>
        <w:t>IElement</w:t>
      </w:r>
      <w:r w:rsidRPr="00FE15CB">
        <w:t xml:space="preserve"> component) : </w:t>
      </w:r>
      <w:r w:rsidRPr="00F06D07">
        <w:rPr>
          <w:rStyle w:val="af6"/>
        </w:rPr>
        <w:t>base</w:t>
      </w:r>
      <w:r w:rsidRPr="00FE15CB">
        <w:t>(component)</w:t>
      </w:r>
    </w:p>
    <w:p w:rsidR="00B67B43" w:rsidRPr="00FE15CB" w:rsidRDefault="00B67B43" w:rsidP="00FE15CB">
      <w:pPr>
        <w:pStyle w:val="a4"/>
      </w:pPr>
      <w:r w:rsidRPr="00FE15CB">
        <w:t xml:space="preserve">    {</w:t>
      </w:r>
    </w:p>
    <w:p w:rsidR="00B67B43" w:rsidRPr="00FE15CB" w:rsidRDefault="00B67B43" w:rsidP="00FE15CB">
      <w:pPr>
        <w:pStyle w:val="a4"/>
      </w:pPr>
      <w:r w:rsidRPr="00FE15CB">
        <w:t xml:space="preserve">    }</w:t>
      </w:r>
    </w:p>
    <w:p w:rsidR="00B67B43" w:rsidRPr="00FE15CB" w:rsidRDefault="00B67B43" w:rsidP="00FE15CB">
      <w:pPr>
        <w:pStyle w:val="a4"/>
      </w:pPr>
    </w:p>
    <w:p w:rsidR="00B67B43" w:rsidRPr="00FE15CB" w:rsidRDefault="00B67B43" w:rsidP="00FE15CB">
      <w:pPr>
        <w:pStyle w:val="a4"/>
      </w:pPr>
      <w:r w:rsidRPr="00FE15CB">
        <w:t xml:space="preserve">    </w:t>
      </w:r>
      <w:proofErr w:type="gramStart"/>
      <w:r w:rsidRPr="00F06D07">
        <w:rPr>
          <w:rStyle w:val="af6"/>
        </w:rPr>
        <w:t>public</w:t>
      </w:r>
      <w:proofErr w:type="gramEnd"/>
      <w:r w:rsidRPr="00FE15CB">
        <w:t xml:space="preserve"> </w:t>
      </w:r>
      <w:r w:rsidRPr="00F06D07">
        <w:rPr>
          <w:rStyle w:val="af6"/>
        </w:rPr>
        <w:t>override</w:t>
      </w:r>
      <w:r w:rsidRPr="00FE15CB">
        <w:t xml:space="preserve"> </w:t>
      </w:r>
      <w:r w:rsidRPr="00F06D07">
        <w:rPr>
          <w:rStyle w:val="af6"/>
        </w:rPr>
        <w:t>void</w:t>
      </w:r>
      <w:r w:rsidRPr="00FE15CB">
        <w:t xml:space="preserve"> Draw()</w:t>
      </w:r>
    </w:p>
    <w:p w:rsidR="00B67B43" w:rsidRPr="00FE15CB" w:rsidRDefault="00B67B43" w:rsidP="00FE15CB">
      <w:pPr>
        <w:pStyle w:val="a4"/>
      </w:pPr>
      <w:r w:rsidRPr="00FE15CB">
        <w:t xml:space="preserve">    {</w:t>
      </w:r>
    </w:p>
    <w:p w:rsidR="00B67B43" w:rsidRPr="00FE15CB" w:rsidRDefault="00B67B43" w:rsidP="00FE15CB">
      <w:pPr>
        <w:pStyle w:val="a4"/>
      </w:pPr>
      <w:r w:rsidRPr="00FE15CB">
        <w:t xml:space="preserve">        </w:t>
      </w:r>
      <w:r w:rsidRPr="00F06D07">
        <w:rPr>
          <w:rStyle w:val="af5"/>
        </w:rPr>
        <w:t>Console</w:t>
      </w:r>
      <w:r w:rsidRPr="00FE15CB">
        <w:t>.WriteLine(</w:t>
      </w:r>
      <w:r w:rsidRPr="00F06D07">
        <w:rPr>
          <w:rStyle w:val="af7"/>
        </w:rPr>
        <w:t>"["</w:t>
      </w:r>
      <w:r w:rsidRPr="00FE15CB">
        <w:t>);</w:t>
      </w:r>
    </w:p>
    <w:p w:rsidR="00B67B43" w:rsidRPr="00D53303" w:rsidRDefault="00B67B43" w:rsidP="00FE15CB">
      <w:pPr>
        <w:pStyle w:val="a4"/>
        <w:rPr>
          <w:lang w:val="ru-RU"/>
        </w:rPr>
      </w:pPr>
      <w:r w:rsidRPr="00FE15CB">
        <w:t xml:space="preserve">        </w:t>
      </w:r>
      <w:proofErr w:type="gramStart"/>
      <w:r w:rsidRPr="00F06D07">
        <w:rPr>
          <w:rStyle w:val="af6"/>
        </w:rPr>
        <w:t>base</w:t>
      </w:r>
      <w:r w:rsidRPr="00D53303">
        <w:rPr>
          <w:lang w:val="ru-RU"/>
        </w:rPr>
        <w:t>.</w:t>
      </w:r>
      <w:r w:rsidRPr="00FE15CB">
        <w:t>Draw</w:t>
      </w:r>
      <w:r w:rsidRPr="00D53303">
        <w:rPr>
          <w:lang w:val="ru-RU"/>
        </w:rPr>
        <w:t>(</w:t>
      </w:r>
      <w:proofErr w:type="gramEnd"/>
      <w:r w:rsidRPr="00D53303">
        <w:rPr>
          <w:lang w:val="ru-RU"/>
        </w:rPr>
        <w:t>);</w:t>
      </w:r>
    </w:p>
    <w:p w:rsidR="00F06D07" w:rsidRDefault="00F06D07" w:rsidP="00FE15CB">
      <w:pPr>
        <w:pStyle w:val="a4"/>
        <w:rPr>
          <w:lang w:val="ru-RU"/>
        </w:rPr>
      </w:pPr>
      <w:r>
        <w:rPr>
          <w:lang w:val="ru-RU"/>
        </w:rPr>
        <w:t xml:space="preserve"> </w:t>
      </w:r>
      <w:r w:rsidR="00B67B43" w:rsidRPr="00D53303">
        <w:rPr>
          <w:lang w:val="ru-RU"/>
        </w:rPr>
        <w:t xml:space="preserve">       </w:t>
      </w:r>
      <w:r w:rsidR="00B67B43" w:rsidRPr="00F06D07">
        <w:rPr>
          <w:rStyle w:val="af5"/>
        </w:rPr>
        <w:t>Console</w:t>
      </w:r>
      <w:r w:rsidR="00B67B43" w:rsidRPr="00D53303">
        <w:rPr>
          <w:lang w:val="ru-RU"/>
        </w:rPr>
        <w:t>.</w:t>
      </w:r>
      <w:r w:rsidR="00B67B43" w:rsidRPr="00FE15CB">
        <w:t>WriteLine</w:t>
      </w:r>
      <w:r w:rsidR="00B67B43" w:rsidRPr="00D53303">
        <w:rPr>
          <w:lang w:val="ru-RU"/>
        </w:rPr>
        <w:t>(</w:t>
      </w:r>
      <w:r w:rsidR="00B67B43" w:rsidRPr="00457D39">
        <w:rPr>
          <w:rStyle w:val="af7"/>
          <w:lang w:val="ru-RU"/>
        </w:rPr>
        <w:t>"]"</w:t>
      </w:r>
      <w:r w:rsidR="00B67B43" w:rsidRPr="00D53303">
        <w:rPr>
          <w:lang w:val="ru-RU"/>
        </w:rPr>
        <w:t>);</w:t>
      </w:r>
    </w:p>
    <w:p w:rsidR="00B67B43" w:rsidRPr="00D53303" w:rsidRDefault="00B67B43" w:rsidP="00FE15CB">
      <w:pPr>
        <w:pStyle w:val="a4"/>
        <w:rPr>
          <w:lang w:val="ru-RU"/>
        </w:rPr>
      </w:pPr>
      <w:r w:rsidRPr="00D53303">
        <w:rPr>
          <w:lang w:val="ru-RU"/>
        </w:rPr>
        <w:t xml:space="preserve">    }</w:t>
      </w:r>
    </w:p>
    <w:p w:rsidR="00B67B43" w:rsidRPr="00D53303" w:rsidRDefault="00B67B43" w:rsidP="00FE15CB">
      <w:pPr>
        <w:pStyle w:val="a4"/>
        <w:rPr>
          <w:lang w:val="ru-RU"/>
        </w:rPr>
      </w:pPr>
      <w:r w:rsidRPr="00D53303">
        <w:rPr>
          <w:lang w:val="ru-RU"/>
        </w:rPr>
        <w:t>}</w:t>
      </w:r>
    </w:p>
    <w:p w:rsidR="00B67B43" w:rsidRPr="00E918DC" w:rsidRDefault="00B67B43" w:rsidP="00B67B43">
      <w:r w:rsidRPr="00E918DC">
        <w:lastRenderedPageBreak/>
        <w:t xml:space="preserve">Все готово к </w:t>
      </w:r>
      <w:r w:rsidR="00B56522" w:rsidRPr="00E918DC">
        <w:t>применению</w:t>
      </w:r>
      <w:r w:rsidR="00F06D07">
        <w:t xml:space="preserve"> компонентов и </w:t>
      </w:r>
      <w:r w:rsidR="00B56522">
        <w:t xml:space="preserve">их </w:t>
      </w:r>
      <w:r w:rsidR="00F06D07">
        <w:t>декораторов</w:t>
      </w:r>
      <w:r w:rsidRPr="00E918DC">
        <w:t>. Вначале создадим исходный компонент, а потом дополним его возможности, используя оба декоратора. Обратите внимание на то, что несколько декораторов могут независимо применяться к одному и тому же объекту, а также на то, что декоратор может декорировать объект, который уже декорирован.</w:t>
      </w:r>
    </w:p>
    <w:p w:rsidR="00B67B43" w:rsidRPr="00457D39" w:rsidRDefault="00B67B43" w:rsidP="00FE15CB">
      <w:pPr>
        <w:pStyle w:val="a4"/>
        <w:rPr>
          <w:rStyle w:val="af4"/>
          <w:lang w:val="en-US"/>
        </w:rPr>
      </w:pPr>
      <w:r w:rsidRPr="00457D39">
        <w:rPr>
          <w:rStyle w:val="af4"/>
          <w:lang w:val="en-US"/>
        </w:rPr>
        <w:t xml:space="preserve">// </w:t>
      </w:r>
      <w:r w:rsidRPr="00F06D07">
        <w:rPr>
          <w:rStyle w:val="af4"/>
        </w:rPr>
        <w:t>обыкновенный</w:t>
      </w:r>
      <w:r w:rsidRPr="00457D39">
        <w:rPr>
          <w:rStyle w:val="af4"/>
          <w:lang w:val="en-US"/>
        </w:rPr>
        <w:t xml:space="preserve"> </w:t>
      </w:r>
      <w:r w:rsidRPr="00F06D07">
        <w:rPr>
          <w:rStyle w:val="af4"/>
        </w:rPr>
        <w:t>элемент</w:t>
      </w:r>
    </w:p>
    <w:p w:rsidR="00B67B43" w:rsidRPr="00FE15CB" w:rsidRDefault="00B67B43" w:rsidP="00FE15CB">
      <w:pPr>
        <w:pStyle w:val="a4"/>
      </w:pPr>
      <w:r w:rsidRPr="00F06D07">
        <w:rPr>
          <w:rStyle w:val="af5"/>
        </w:rPr>
        <w:t>IElement</w:t>
      </w:r>
      <w:r w:rsidRPr="00FE15CB">
        <w:t xml:space="preserve"> element = </w:t>
      </w:r>
      <w:r w:rsidRPr="00F06D07">
        <w:rPr>
          <w:rStyle w:val="af6"/>
        </w:rPr>
        <w:t>new</w:t>
      </w:r>
      <w:r w:rsidRPr="00FE15CB">
        <w:t xml:space="preserve"> </w:t>
      </w:r>
      <w:r w:rsidRPr="00F06D07">
        <w:rPr>
          <w:rStyle w:val="af5"/>
        </w:rPr>
        <w:t>Element</w:t>
      </w:r>
      <w:r w:rsidRPr="00FE15CB">
        <w:t xml:space="preserve"> {Text = </w:t>
      </w:r>
      <w:r w:rsidRPr="00F06D07">
        <w:rPr>
          <w:rStyle w:val="af7"/>
        </w:rPr>
        <w:t>"Demo"</w:t>
      </w:r>
      <w:r w:rsidRPr="00FE15CB">
        <w:t>};</w:t>
      </w:r>
    </w:p>
    <w:p w:rsidR="00B67B43" w:rsidRPr="00FE15CB" w:rsidRDefault="00B67B43" w:rsidP="00FE15CB">
      <w:pPr>
        <w:pStyle w:val="a4"/>
      </w:pPr>
      <w:r w:rsidRPr="00FE15CB">
        <w:t>element.Draw();</w:t>
      </w:r>
    </w:p>
    <w:p w:rsidR="00B67B43" w:rsidRPr="00FE15CB" w:rsidRDefault="00B67B43" w:rsidP="00FE15CB">
      <w:pPr>
        <w:pStyle w:val="a4"/>
      </w:pPr>
    </w:p>
    <w:p w:rsidR="00B67B43" w:rsidRPr="00457D39" w:rsidRDefault="00B67B43" w:rsidP="00FE15CB">
      <w:pPr>
        <w:pStyle w:val="a4"/>
        <w:rPr>
          <w:rStyle w:val="af4"/>
          <w:lang w:val="en-US"/>
        </w:rPr>
      </w:pPr>
      <w:r w:rsidRPr="00457D39">
        <w:rPr>
          <w:rStyle w:val="af4"/>
          <w:lang w:val="en-US"/>
        </w:rPr>
        <w:t xml:space="preserve">// </w:t>
      </w:r>
      <w:r w:rsidRPr="00F06D07">
        <w:rPr>
          <w:rStyle w:val="af4"/>
        </w:rPr>
        <w:t>декорирование</w:t>
      </w:r>
      <w:r w:rsidRPr="00457D39">
        <w:rPr>
          <w:rStyle w:val="af4"/>
          <w:lang w:val="en-US"/>
        </w:rPr>
        <w:t xml:space="preserve"> </w:t>
      </w:r>
      <w:r w:rsidRPr="00F06D07">
        <w:rPr>
          <w:rStyle w:val="af4"/>
        </w:rPr>
        <w:t>отступом</w:t>
      </w:r>
    </w:p>
    <w:p w:rsidR="00B67B43" w:rsidRPr="00FE15CB" w:rsidRDefault="00B67B43" w:rsidP="00FE15CB">
      <w:pPr>
        <w:pStyle w:val="a4"/>
      </w:pPr>
      <w:r w:rsidRPr="00F06D07">
        <w:rPr>
          <w:rStyle w:val="af5"/>
        </w:rPr>
        <w:t>IElement</w:t>
      </w:r>
      <w:r w:rsidRPr="00FE15CB">
        <w:t xml:space="preserve"> ei = </w:t>
      </w:r>
      <w:r w:rsidRPr="00F06D07">
        <w:rPr>
          <w:rStyle w:val="af6"/>
        </w:rPr>
        <w:t>new</w:t>
      </w:r>
      <w:r w:rsidRPr="00FE15CB">
        <w:t xml:space="preserve"> </w:t>
      </w:r>
      <w:r w:rsidRPr="00F06D07">
        <w:rPr>
          <w:rStyle w:val="af5"/>
        </w:rPr>
        <w:t>ElementWithIdent</w:t>
      </w:r>
      <w:r w:rsidRPr="00FE15CB">
        <w:t>(element) {Ident = 4};</w:t>
      </w:r>
    </w:p>
    <w:p w:rsidR="00B67B43" w:rsidRPr="00FE15CB" w:rsidRDefault="00B67B43" w:rsidP="00FE15CB">
      <w:pPr>
        <w:pStyle w:val="a4"/>
      </w:pPr>
      <w:r w:rsidRPr="00FE15CB">
        <w:t>ei.Draw();</w:t>
      </w:r>
    </w:p>
    <w:p w:rsidR="00B67B43" w:rsidRPr="00FE15CB" w:rsidRDefault="00B67B43" w:rsidP="00FE15CB">
      <w:pPr>
        <w:pStyle w:val="a4"/>
      </w:pPr>
    </w:p>
    <w:p w:rsidR="00B67B43" w:rsidRPr="00457D39" w:rsidRDefault="00B67B43" w:rsidP="00FE15CB">
      <w:pPr>
        <w:pStyle w:val="a4"/>
        <w:rPr>
          <w:rStyle w:val="af4"/>
          <w:lang w:val="en-US"/>
        </w:rPr>
      </w:pPr>
      <w:r w:rsidRPr="00457D39">
        <w:rPr>
          <w:rStyle w:val="af4"/>
          <w:lang w:val="en-US"/>
        </w:rPr>
        <w:t xml:space="preserve">// </w:t>
      </w:r>
      <w:r w:rsidRPr="00F06D07">
        <w:rPr>
          <w:rStyle w:val="af4"/>
        </w:rPr>
        <w:t>дополнительное</w:t>
      </w:r>
      <w:r w:rsidRPr="00457D39">
        <w:rPr>
          <w:rStyle w:val="af4"/>
          <w:lang w:val="en-US"/>
        </w:rPr>
        <w:t xml:space="preserve"> </w:t>
      </w:r>
      <w:r w:rsidRPr="00F06D07">
        <w:rPr>
          <w:rStyle w:val="af4"/>
        </w:rPr>
        <w:t>декорирование</w:t>
      </w:r>
      <w:r w:rsidRPr="00457D39">
        <w:rPr>
          <w:rStyle w:val="af4"/>
          <w:lang w:val="en-US"/>
        </w:rPr>
        <w:t xml:space="preserve"> </w:t>
      </w:r>
      <w:r w:rsidRPr="00F06D07">
        <w:rPr>
          <w:rStyle w:val="af4"/>
        </w:rPr>
        <w:t>скобками</w:t>
      </w:r>
    </w:p>
    <w:p w:rsidR="00B67B43" w:rsidRPr="00FE15CB" w:rsidRDefault="00B67B43" w:rsidP="00FE15CB">
      <w:pPr>
        <w:pStyle w:val="a4"/>
      </w:pPr>
      <w:r w:rsidRPr="00F06D07">
        <w:rPr>
          <w:rStyle w:val="af5"/>
        </w:rPr>
        <w:t>IElement</w:t>
      </w:r>
      <w:r w:rsidRPr="00FE15CB">
        <w:t xml:space="preserve"> eb = </w:t>
      </w:r>
      <w:r w:rsidRPr="00F06D07">
        <w:rPr>
          <w:rStyle w:val="af6"/>
        </w:rPr>
        <w:t>new</w:t>
      </w:r>
      <w:r w:rsidRPr="00FE15CB">
        <w:t xml:space="preserve"> </w:t>
      </w:r>
      <w:r w:rsidRPr="00F06D07">
        <w:rPr>
          <w:rStyle w:val="af5"/>
        </w:rPr>
        <w:t>ElementWithBrackets</w:t>
      </w:r>
      <w:r w:rsidRPr="00FE15CB">
        <w:t>(ei);</w:t>
      </w:r>
    </w:p>
    <w:p w:rsidR="00B67B43" w:rsidRPr="00D53303" w:rsidRDefault="00B67B43" w:rsidP="00FE15CB">
      <w:pPr>
        <w:pStyle w:val="a4"/>
        <w:rPr>
          <w:lang w:val="ru-RU"/>
        </w:rPr>
      </w:pPr>
      <w:r w:rsidRPr="00FE15CB">
        <w:t>eb</w:t>
      </w:r>
      <w:r w:rsidRPr="00D53303">
        <w:rPr>
          <w:lang w:val="ru-RU"/>
        </w:rPr>
        <w:t>.</w:t>
      </w:r>
      <w:r w:rsidRPr="00FE15CB">
        <w:t>Draw</w:t>
      </w:r>
      <w:r w:rsidRPr="00D53303">
        <w:rPr>
          <w:lang w:val="ru-RU"/>
        </w:rPr>
        <w:t>();</w:t>
      </w:r>
    </w:p>
    <w:p w:rsidR="00B67B43" w:rsidRPr="00E918DC" w:rsidRDefault="00CF3E19" w:rsidP="00CF3E19">
      <w:pPr>
        <w:pStyle w:val="2"/>
      </w:pPr>
      <w:r w:rsidRPr="00D53303">
        <w:t xml:space="preserve">2.3. </w:t>
      </w:r>
      <w:r w:rsidR="00B67B43" w:rsidRPr="00E918DC">
        <w:t>Заместитель (</w:t>
      </w:r>
      <w:proofErr w:type="spellStart"/>
      <w:r w:rsidR="00B67B43" w:rsidRPr="00E918DC">
        <w:t>Proxy</w:t>
      </w:r>
      <w:proofErr w:type="spellEnd"/>
      <w:r w:rsidR="00B67B43" w:rsidRPr="00E918DC">
        <w:t>)</w:t>
      </w:r>
    </w:p>
    <w:p w:rsidR="00B67B43" w:rsidRPr="00E918DC" w:rsidRDefault="00B67B43" w:rsidP="00B67B43">
      <w:r w:rsidRPr="00E918DC">
        <w:t>Шаблон Заместитель позволяет контролировать доступ к заданному объекту, перехватывая все вызовы к этому объекту и прозрачно замещая его. Ни интерфейс, ни функциональность замещённого объекта с точки зрения клиента не меняются. Данный шаблон часто используется, если необходимо упростить или оптимизировать взаимодействие с объектом, скрывая несущественные для конкретной задачи подробности реализации.</w:t>
      </w:r>
    </w:p>
    <w:p w:rsidR="00B67B43" w:rsidRPr="00E918DC" w:rsidRDefault="00B67B43" w:rsidP="00B67B43">
      <w:r w:rsidRPr="00E918DC">
        <w:t xml:space="preserve">На рис 3. показан дизайн шаблона Заместитель. И </w:t>
      </w:r>
      <w:r w:rsidRPr="00B56522">
        <w:rPr>
          <w:rStyle w:val="a8"/>
        </w:rPr>
        <w:t>заместитель</w:t>
      </w:r>
      <w:r w:rsidRPr="00E918DC">
        <w:t xml:space="preserve"> </w:t>
      </w:r>
      <w:r w:rsidRPr="00F06D07">
        <w:rPr>
          <w:rStyle w:val="af5"/>
        </w:rPr>
        <w:t>Proxy</w:t>
      </w:r>
      <w:r w:rsidRPr="00E918DC">
        <w:t xml:space="preserve">, и класс </w:t>
      </w:r>
      <w:r w:rsidRPr="00B56522">
        <w:rPr>
          <w:rStyle w:val="a8"/>
        </w:rPr>
        <w:t>замещаемого объекта</w:t>
      </w:r>
      <w:r w:rsidRPr="00E918DC">
        <w:t xml:space="preserve"> </w:t>
      </w:r>
      <w:r w:rsidRPr="00F06D07">
        <w:rPr>
          <w:rStyle w:val="af5"/>
        </w:rPr>
        <w:t>Subject</w:t>
      </w:r>
      <w:r w:rsidRPr="00E918DC">
        <w:t xml:space="preserve"> реализуют общий интерфейс </w:t>
      </w:r>
      <w:r w:rsidRPr="00F06D07">
        <w:rPr>
          <w:rStyle w:val="af5"/>
        </w:rPr>
        <w:t>ISubject</w:t>
      </w:r>
      <w:r w:rsidRPr="00E918DC">
        <w:t xml:space="preserve">. Заместитель может агрегировать замещаемый объект или порождать локальные экземпляры </w:t>
      </w:r>
      <w:r w:rsidR="00B56522">
        <w:t>этого</w:t>
      </w:r>
      <w:r w:rsidRPr="00E918DC">
        <w:t xml:space="preserve"> объекта </w:t>
      </w:r>
      <w:r w:rsidR="00B56522">
        <w:t>при</w:t>
      </w:r>
      <w:r w:rsidRPr="00E918DC">
        <w:t xml:space="preserve"> необходимости. </w:t>
      </w:r>
      <w:r w:rsidR="00B56522">
        <w:t>К</w:t>
      </w:r>
      <w:r w:rsidRPr="00E918DC">
        <w:t xml:space="preserve">ак правило, </w:t>
      </w:r>
      <w:r w:rsidR="00B56522">
        <w:t>к</w:t>
      </w:r>
      <w:r w:rsidR="00B56522" w:rsidRPr="00E918DC">
        <w:t>лиент</w:t>
      </w:r>
      <w:r w:rsidR="00B56522">
        <w:t xml:space="preserve"> </w:t>
      </w:r>
      <w:r w:rsidRPr="00E918DC">
        <w:t>не имеет прямого доступа к замещаемому объекту.</w:t>
      </w:r>
    </w:p>
    <w:p w:rsidR="00B67B43" w:rsidRPr="00E918DC" w:rsidRDefault="00D53303" w:rsidP="00D53303">
      <w:pPr>
        <w:pStyle w:val="af"/>
      </w:pPr>
      <w:r>
        <w:rPr>
          <w:noProof/>
        </w:rPr>
        <w:drawing>
          <wp:inline distT="0" distB="0" distL="0" distR="0">
            <wp:extent cx="5162400" cy="2163600"/>
            <wp:effectExtent l="0" t="0" r="63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xy.emz"/>
                    <pic:cNvPicPr/>
                  </pic:nvPicPr>
                  <pic:blipFill>
                    <a:blip r:embed="rId10">
                      <a:extLst>
                        <a:ext uri="{28A0092B-C50C-407E-A947-70E740481C1C}">
                          <a14:useLocalDpi xmlns:a14="http://schemas.microsoft.com/office/drawing/2010/main" val="0"/>
                        </a:ext>
                      </a:extLst>
                    </a:blip>
                    <a:stretch>
                      <a:fillRect/>
                    </a:stretch>
                  </pic:blipFill>
                  <pic:spPr>
                    <a:xfrm>
                      <a:off x="0" y="0"/>
                      <a:ext cx="5162400" cy="2163600"/>
                    </a:xfrm>
                    <a:prstGeom prst="rect">
                      <a:avLst/>
                    </a:prstGeom>
                  </pic:spPr>
                </pic:pic>
              </a:graphicData>
            </a:graphic>
          </wp:inline>
        </w:drawing>
      </w:r>
    </w:p>
    <w:p w:rsidR="00B67B43" w:rsidRPr="00E918DC" w:rsidRDefault="00B67B43" w:rsidP="00D53303">
      <w:pPr>
        <w:pStyle w:val="af"/>
      </w:pPr>
      <w:r w:rsidRPr="00E918DC">
        <w:t>Рис. 3. Дизайн шаблона Заместитель.</w:t>
      </w:r>
    </w:p>
    <w:p w:rsidR="00B67B43" w:rsidRPr="00E918DC" w:rsidRDefault="00B67B43" w:rsidP="00B67B43">
      <w:r w:rsidRPr="00E918DC">
        <w:t>Перечислим некоторые разновидности шаблона Заместитель:</w:t>
      </w:r>
    </w:p>
    <w:p w:rsidR="00B67B43" w:rsidRPr="00E918DC" w:rsidRDefault="00B67B43" w:rsidP="00B67B43">
      <w:r w:rsidRPr="00E918DC">
        <w:lastRenderedPageBreak/>
        <w:t xml:space="preserve">– </w:t>
      </w:r>
      <w:r w:rsidRPr="00F06D07">
        <w:rPr>
          <w:rStyle w:val="a8"/>
        </w:rPr>
        <w:t>Удалённый заместитель</w:t>
      </w:r>
      <w:r w:rsidRPr="00E918DC">
        <w:t xml:space="preserve"> (</w:t>
      </w:r>
      <w:r w:rsidRPr="00F06D07">
        <w:rPr>
          <w:lang w:val="en-US"/>
        </w:rPr>
        <w:t>remote</w:t>
      </w:r>
      <w:r w:rsidRPr="00457D39">
        <w:t xml:space="preserve"> </w:t>
      </w:r>
      <w:r w:rsidRPr="00F06D07">
        <w:rPr>
          <w:lang w:val="en-US"/>
        </w:rPr>
        <w:t>proxy</w:t>
      </w:r>
      <w:r w:rsidRPr="00E918DC">
        <w:t>) обеспечивает связь с замещаемым объектом, который находится в другом адресном пространстве или на удалённой машине;</w:t>
      </w:r>
    </w:p>
    <w:p w:rsidR="00B67B43" w:rsidRPr="00E918DC" w:rsidRDefault="00B67B43" w:rsidP="00B67B43">
      <w:r w:rsidRPr="00E918DC">
        <w:t xml:space="preserve">– </w:t>
      </w:r>
      <w:r w:rsidRPr="00F06D07">
        <w:rPr>
          <w:rStyle w:val="a8"/>
        </w:rPr>
        <w:t>Виртуальный заместитель</w:t>
      </w:r>
      <w:r w:rsidRPr="00E918DC">
        <w:t xml:space="preserve"> (</w:t>
      </w:r>
      <w:r w:rsidRPr="00F06D07">
        <w:rPr>
          <w:lang w:val="en-US"/>
        </w:rPr>
        <w:t>virtual</w:t>
      </w:r>
      <w:r w:rsidRPr="00457D39">
        <w:t xml:space="preserve"> </w:t>
      </w:r>
      <w:r w:rsidRPr="00F06D07">
        <w:rPr>
          <w:lang w:val="en-US"/>
        </w:rPr>
        <w:t>proxy</w:t>
      </w:r>
      <w:r w:rsidRPr="00E918DC">
        <w:t xml:space="preserve">) реализует создание замещаемого объекта только тогда, когда он действительно </w:t>
      </w:r>
      <w:r w:rsidR="00B56522">
        <w:t>необходим</w:t>
      </w:r>
      <w:r w:rsidRPr="00E918DC">
        <w:t>;</w:t>
      </w:r>
    </w:p>
    <w:p w:rsidR="00B67B43" w:rsidRPr="00E918DC" w:rsidRDefault="00B67B43" w:rsidP="00B67B43">
      <w:r w:rsidRPr="00E918DC">
        <w:t xml:space="preserve">– </w:t>
      </w:r>
      <w:r w:rsidRPr="00F06D07">
        <w:rPr>
          <w:rStyle w:val="a8"/>
        </w:rPr>
        <w:t>Защищающий заместитель</w:t>
      </w:r>
      <w:r w:rsidRPr="00E918DC">
        <w:t xml:space="preserve"> (</w:t>
      </w:r>
      <w:r w:rsidRPr="00F06D07">
        <w:rPr>
          <w:lang w:val="en-US"/>
        </w:rPr>
        <w:t>protection</w:t>
      </w:r>
      <w:r w:rsidRPr="00457D39">
        <w:t xml:space="preserve"> </w:t>
      </w:r>
      <w:r w:rsidRPr="00F06D07">
        <w:rPr>
          <w:lang w:val="en-US"/>
        </w:rPr>
        <w:t>proxy</w:t>
      </w:r>
      <w:r w:rsidRPr="00E918DC">
        <w:t>) проверя</w:t>
      </w:r>
      <w:r w:rsidR="00B56522">
        <w:t>е</w:t>
      </w:r>
      <w:r w:rsidRPr="00E918DC">
        <w:t>т, имеет ли вызывающий объект необходимые для выполнения запроса права.</w:t>
      </w:r>
    </w:p>
    <w:p w:rsidR="00B67B43" w:rsidRPr="00E918DC" w:rsidRDefault="00B67B43" w:rsidP="00B67B43">
      <w:r w:rsidRPr="00E918DC">
        <w:t>Рассмотрим примера реализации виртуального заместителя для оптимизации работы с большими изображениями.</w:t>
      </w:r>
    </w:p>
    <w:p w:rsidR="00B67B43" w:rsidRPr="00CF3E19" w:rsidRDefault="00B67B43" w:rsidP="00CF3E19">
      <w:pPr>
        <w:pStyle w:val="a4"/>
      </w:pPr>
      <w:proofErr w:type="gramStart"/>
      <w:r w:rsidRPr="00F06D07">
        <w:rPr>
          <w:rStyle w:val="af6"/>
        </w:rPr>
        <w:t>public</w:t>
      </w:r>
      <w:proofErr w:type="gramEnd"/>
      <w:r w:rsidRPr="00CF3E19">
        <w:t xml:space="preserve"> </w:t>
      </w:r>
      <w:r w:rsidRPr="00F06D07">
        <w:rPr>
          <w:rStyle w:val="af6"/>
        </w:rPr>
        <w:t>interface</w:t>
      </w:r>
      <w:r w:rsidRPr="00CF3E19">
        <w:t xml:space="preserve"> </w:t>
      </w:r>
      <w:r w:rsidRPr="00F06D07">
        <w:rPr>
          <w:rStyle w:val="af5"/>
        </w:rPr>
        <w:t>IImage</w:t>
      </w:r>
    </w:p>
    <w:p w:rsidR="00B67B43" w:rsidRPr="00CF3E19" w:rsidRDefault="00B67B43" w:rsidP="00CF3E19">
      <w:pPr>
        <w:pStyle w:val="a4"/>
      </w:pPr>
      <w:r w:rsidRPr="00CF3E19">
        <w:t>{</w:t>
      </w:r>
    </w:p>
    <w:p w:rsidR="00B67B43" w:rsidRPr="00CF3E19" w:rsidRDefault="00B67B43" w:rsidP="00CF3E19">
      <w:pPr>
        <w:pStyle w:val="a4"/>
      </w:pPr>
      <w:r w:rsidRPr="00CF3E19">
        <w:t xml:space="preserve">    </w:t>
      </w:r>
      <w:proofErr w:type="gramStart"/>
      <w:r w:rsidRPr="00F06D07">
        <w:rPr>
          <w:rStyle w:val="af6"/>
        </w:rPr>
        <w:t>void</w:t>
      </w:r>
      <w:proofErr w:type="gramEnd"/>
      <w:r w:rsidRPr="00CF3E19">
        <w:t xml:space="preserve"> Display();</w:t>
      </w:r>
    </w:p>
    <w:p w:rsidR="00B67B43" w:rsidRPr="00CF3E19" w:rsidRDefault="00B67B43" w:rsidP="00CF3E19">
      <w:pPr>
        <w:pStyle w:val="a4"/>
      </w:pPr>
      <w:r w:rsidRPr="00CF3E19">
        <w:t>}</w:t>
      </w:r>
    </w:p>
    <w:p w:rsidR="00B67B43" w:rsidRPr="00CF3E19" w:rsidRDefault="00B67B43" w:rsidP="00CF3E19">
      <w:pPr>
        <w:pStyle w:val="a4"/>
      </w:pPr>
    </w:p>
    <w:p w:rsidR="00B67B43" w:rsidRPr="00CF3E19" w:rsidRDefault="00B67B43" w:rsidP="00CF3E19">
      <w:pPr>
        <w:pStyle w:val="a4"/>
      </w:pPr>
      <w:proofErr w:type="gramStart"/>
      <w:r w:rsidRPr="00F06D07">
        <w:rPr>
          <w:rStyle w:val="af6"/>
        </w:rPr>
        <w:t>public</w:t>
      </w:r>
      <w:proofErr w:type="gramEnd"/>
      <w:r w:rsidRPr="00CF3E19">
        <w:t xml:space="preserve"> </w:t>
      </w:r>
      <w:r w:rsidRPr="00F06D07">
        <w:rPr>
          <w:rStyle w:val="af6"/>
        </w:rPr>
        <w:t>class</w:t>
      </w:r>
      <w:r w:rsidRPr="00CF3E19">
        <w:t xml:space="preserve"> </w:t>
      </w:r>
      <w:r w:rsidRPr="00F06D07">
        <w:rPr>
          <w:rStyle w:val="af5"/>
        </w:rPr>
        <w:t>RealImage</w:t>
      </w:r>
      <w:r w:rsidRPr="00CF3E19">
        <w:t xml:space="preserve"> : </w:t>
      </w:r>
      <w:r w:rsidRPr="00F06D07">
        <w:rPr>
          <w:rStyle w:val="af5"/>
        </w:rPr>
        <w:t>IImage</w:t>
      </w:r>
    </w:p>
    <w:p w:rsidR="00B67B43" w:rsidRPr="00CF3E19" w:rsidRDefault="00B67B43" w:rsidP="00CF3E19">
      <w:pPr>
        <w:pStyle w:val="a4"/>
      </w:pPr>
      <w:r w:rsidRPr="00CF3E19">
        <w:t>{</w:t>
      </w:r>
    </w:p>
    <w:p w:rsidR="00B67B43" w:rsidRPr="00CF3E19" w:rsidRDefault="00B67B43" w:rsidP="00CF3E19">
      <w:pPr>
        <w:pStyle w:val="a4"/>
      </w:pPr>
      <w:r w:rsidRPr="00CF3E19">
        <w:t xml:space="preserve">    </w:t>
      </w:r>
      <w:proofErr w:type="gramStart"/>
      <w:r w:rsidRPr="00F06D07">
        <w:rPr>
          <w:rStyle w:val="af6"/>
        </w:rPr>
        <w:t>private</w:t>
      </w:r>
      <w:proofErr w:type="gramEnd"/>
      <w:r w:rsidRPr="00CF3E19">
        <w:t xml:space="preserve"> </w:t>
      </w:r>
      <w:r w:rsidRPr="00F06D07">
        <w:rPr>
          <w:rStyle w:val="af6"/>
        </w:rPr>
        <w:t>readonly</w:t>
      </w:r>
      <w:r w:rsidRPr="00CF3E19">
        <w:t xml:space="preserve"> </w:t>
      </w:r>
      <w:r w:rsidRPr="00F06D07">
        <w:rPr>
          <w:rStyle w:val="af6"/>
        </w:rPr>
        <w:t>string</w:t>
      </w:r>
      <w:r w:rsidRPr="00CF3E19">
        <w:t xml:space="preserve"> _filename;</w:t>
      </w:r>
    </w:p>
    <w:p w:rsidR="00B67B43" w:rsidRPr="00CF3E19" w:rsidRDefault="00B67B43" w:rsidP="00CF3E19">
      <w:pPr>
        <w:pStyle w:val="a4"/>
      </w:pPr>
    </w:p>
    <w:p w:rsidR="00B67B43" w:rsidRPr="00CF3E19" w:rsidRDefault="00B67B43" w:rsidP="00CF3E19">
      <w:pPr>
        <w:pStyle w:val="a4"/>
      </w:pPr>
      <w:r w:rsidRPr="00CF3E19">
        <w:t xml:space="preserve">    </w:t>
      </w:r>
      <w:proofErr w:type="gramStart"/>
      <w:r w:rsidRPr="00F06D07">
        <w:rPr>
          <w:rStyle w:val="af6"/>
        </w:rPr>
        <w:t>public</w:t>
      </w:r>
      <w:proofErr w:type="gramEnd"/>
      <w:r w:rsidRPr="00CF3E19">
        <w:t xml:space="preserve"> RealImage(</w:t>
      </w:r>
      <w:r w:rsidRPr="00F06D07">
        <w:rPr>
          <w:rStyle w:val="af6"/>
        </w:rPr>
        <w:t>string</w:t>
      </w:r>
      <w:r w:rsidRPr="00CF3E19">
        <w:t xml:space="preserve"> filename)</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_filename = filename;</w:t>
      </w:r>
    </w:p>
    <w:p w:rsidR="00B67B43" w:rsidRPr="00CF3E19" w:rsidRDefault="00B67B43" w:rsidP="00CF3E19">
      <w:pPr>
        <w:pStyle w:val="a4"/>
      </w:pPr>
      <w:r w:rsidRPr="00CF3E19">
        <w:t xml:space="preserve">        LoadImageFromDisk();</w:t>
      </w:r>
    </w:p>
    <w:p w:rsidR="00B67B43" w:rsidRPr="00CF3E19" w:rsidRDefault="00B67B43" w:rsidP="00CF3E19">
      <w:pPr>
        <w:pStyle w:val="a4"/>
      </w:pPr>
      <w:r w:rsidRPr="00CF3E19">
        <w:t xml:space="preserve">    }</w:t>
      </w:r>
    </w:p>
    <w:p w:rsidR="00B67B43" w:rsidRPr="00CF3E19" w:rsidRDefault="00B67B43" w:rsidP="00CF3E19">
      <w:pPr>
        <w:pStyle w:val="a4"/>
      </w:pPr>
    </w:p>
    <w:p w:rsidR="00B67B43" w:rsidRPr="00CF3E19" w:rsidRDefault="00B67B43" w:rsidP="00CF3E19">
      <w:pPr>
        <w:pStyle w:val="a4"/>
      </w:pPr>
      <w:r w:rsidRPr="00CF3E19">
        <w:t xml:space="preserve">    </w:t>
      </w:r>
      <w:proofErr w:type="gramStart"/>
      <w:r w:rsidRPr="00F06D07">
        <w:rPr>
          <w:rStyle w:val="af6"/>
        </w:rPr>
        <w:t>public</w:t>
      </w:r>
      <w:proofErr w:type="gramEnd"/>
      <w:r w:rsidRPr="00CF3E19">
        <w:t xml:space="preserve"> </w:t>
      </w:r>
      <w:r w:rsidRPr="00F06D07">
        <w:rPr>
          <w:rStyle w:val="af6"/>
        </w:rPr>
        <w:t>void</w:t>
      </w:r>
      <w:r w:rsidRPr="00CF3E19">
        <w:t xml:space="preserve"> Display()</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w:t>
      </w:r>
      <w:r w:rsidRPr="00F06D07">
        <w:rPr>
          <w:rStyle w:val="af5"/>
        </w:rPr>
        <w:t>Console</w:t>
      </w:r>
      <w:r w:rsidRPr="00CF3E19">
        <w:t>.WriteLine(</w:t>
      </w:r>
      <w:r w:rsidRPr="00F06D07">
        <w:rPr>
          <w:rStyle w:val="af7"/>
        </w:rPr>
        <w:t>"</w:t>
      </w:r>
      <w:proofErr w:type="gramStart"/>
      <w:r w:rsidRPr="00F06D07">
        <w:rPr>
          <w:rStyle w:val="af7"/>
        </w:rPr>
        <w:t>Displaying "</w:t>
      </w:r>
      <w:proofErr w:type="gramEnd"/>
      <w:r w:rsidRPr="00CF3E19">
        <w:t xml:space="preserve"> + _filename);</w:t>
      </w:r>
    </w:p>
    <w:p w:rsidR="00B67B43" w:rsidRPr="00CF3E19" w:rsidRDefault="00B67B43" w:rsidP="00CF3E19">
      <w:pPr>
        <w:pStyle w:val="a4"/>
      </w:pPr>
      <w:r w:rsidRPr="00CF3E19">
        <w:t xml:space="preserve">    }</w:t>
      </w:r>
    </w:p>
    <w:p w:rsidR="00B67B43" w:rsidRPr="00CF3E19" w:rsidRDefault="00B67B43" w:rsidP="00CF3E19">
      <w:pPr>
        <w:pStyle w:val="a4"/>
      </w:pPr>
    </w:p>
    <w:p w:rsidR="00B67B43" w:rsidRPr="00CF3E19" w:rsidRDefault="00B67B43" w:rsidP="00CF3E19">
      <w:pPr>
        <w:pStyle w:val="a4"/>
      </w:pPr>
      <w:r w:rsidRPr="00CF3E19">
        <w:t xml:space="preserve">    </w:t>
      </w:r>
      <w:proofErr w:type="gramStart"/>
      <w:r w:rsidRPr="00F06D07">
        <w:rPr>
          <w:rStyle w:val="af6"/>
        </w:rPr>
        <w:t>private</w:t>
      </w:r>
      <w:proofErr w:type="gramEnd"/>
      <w:r w:rsidRPr="00CF3E19">
        <w:t xml:space="preserve"> </w:t>
      </w:r>
      <w:r w:rsidRPr="00F06D07">
        <w:rPr>
          <w:rStyle w:val="af6"/>
        </w:rPr>
        <w:t>void</w:t>
      </w:r>
      <w:r w:rsidRPr="00CF3E19">
        <w:t xml:space="preserve"> LoadImageFromDisk()</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w:t>
      </w:r>
      <w:r w:rsidRPr="00F06D07">
        <w:rPr>
          <w:rStyle w:val="af5"/>
        </w:rPr>
        <w:t>Console</w:t>
      </w:r>
      <w:r w:rsidRPr="00CF3E19">
        <w:t>.WriteLine(</w:t>
      </w:r>
      <w:r w:rsidRPr="00F06D07">
        <w:rPr>
          <w:rStyle w:val="af7"/>
        </w:rPr>
        <w:t>"</w:t>
      </w:r>
      <w:proofErr w:type="gramStart"/>
      <w:r w:rsidRPr="00F06D07">
        <w:rPr>
          <w:rStyle w:val="af7"/>
        </w:rPr>
        <w:t>Loading "</w:t>
      </w:r>
      <w:proofErr w:type="gramEnd"/>
      <w:r w:rsidRPr="00CF3E19">
        <w:t xml:space="preserve"> + _filename);</w:t>
      </w:r>
    </w:p>
    <w:p w:rsidR="00B67B43" w:rsidRPr="00CF3E19" w:rsidRDefault="00B67B43" w:rsidP="00CF3E19">
      <w:pPr>
        <w:pStyle w:val="a4"/>
      </w:pPr>
      <w:r w:rsidRPr="00CF3E19">
        <w:t xml:space="preserve">    }</w:t>
      </w:r>
    </w:p>
    <w:p w:rsidR="00B67B43" w:rsidRPr="00CF3E19" w:rsidRDefault="00B67B43" w:rsidP="00CF3E19">
      <w:pPr>
        <w:pStyle w:val="a4"/>
      </w:pPr>
      <w:r w:rsidRPr="00CF3E19">
        <w:t>}</w:t>
      </w:r>
    </w:p>
    <w:p w:rsidR="00B67B43" w:rsidRPr="00CF3E19" w:rsidRDefault="00B67B43" w:rsidP="00CF3E19">
      <w:pPr>
        <w:pStyle w:val="a4"/>
      </w:pPr>
    </w:p>
    <w:p w:rsidR="00B67B43" w:rsidRPr="00CF3E19" w:rsidRDefault="00B67B43" w:rsidP="00CF3E19">
      <w:pPr>
        <w:pStyle w:val="a4"/>
      </w:pPr>
      <w:proofErr w:type="gramStart"/>
      <w:r w:rsidRPr="00F06D07">
        <w:rPr>
          <w:rStyle w:val="af6"/>
        </w:rPr>
        <w:t>public</w:t>
      </w:r>
      <w:proofErr w:type="gramEnd"/>
      <w:r w:rsidRPr="00CF3E19">
        <w:t xml:space="preserve"> </w:t>
      </w:r>
      <w:r w:rsidRPr="00F06D07">
        <w:rPr>
          <w:rStyle w:val="af6"/>
        </w:rPr>
        <w:t>class</w:t>
      </w:r>
      <w:r w:rsidRPr="00CF3E19">
        <w:t xml:space="preserve"> </w:t>
      </w:r>
      <w:r w:rsidRPr="00F06D07">
        <w:rPr>
          <w:rStyle w:val="af5"/>
        </w:rPr>
        <w:t>ProxyImage</w:t>
      </w:r>
      <w:r w:rsidRPr="00CF3E19">
        <w:t xml:space="preserve"> : </w:t>
      </w:r>
      <w:r w:rsidRPr="00F06D07">
        <w:rPr>
          <w:rStyle w:val="af5"/>
        </w:rPr>
        <w:t>IImage</w:t>
      </w:r>
    </w:p>
    <w:p w:rsidR="00B67B43" w:rsidRPr="00CF3E19" w:rsidRDefault="00B67B43" w:rsidP="00CF3E19">
      <w:pPr>
        <w:pStyle w:val="a4"/>
      </w:pPr>
      <w:r w:rsidRPr="00CF3E19">
        <w:t>{</w:t>
      </w:r>
    </w:p>
    <w:p w:rsidR="00B67B43" w:rsidRPr="00CF3E19" w:rsidRDefault="00B67B43" w:rsidP="00CF3E19">
      <w:pPr>
        <w:pStyle w:val="a4"/>
      </w:pPr>
      <w:r w:rsidRPr="00CF3E19">
        <w:t xml:space="preserve">    </w:t>
      </w:r>
      <w:proofErr w:type="gramStart"/>
      <w:r w:rsidRPr="00F06D07">
        <w:rPr>
          <w:rStyle w:val="af6"/>
        </w:rPr>
        <w:t>private</w:t>
      </w:r>
      <w:proofErr w:type="gramEnd"/>
      <w:r w:rsidRPr="00CF3E19">
        <w:t xml:space="preserve"> </w:t>
      </w:r>
      <w:r w:rsidRPr="00F06D07">
        <w:rPr>
          <w:rStyle w:val="af5"/>
        </w:rPr>
        <w:t>RealImage</w:t>
      </w:r>
      <w:r w:rsidRPr="00CF3E19">
        <w:t xml:space="preserve"> _image;</w:t>
      </w:r>
    </w:p>
    <w:p w:rsidR="00B67B43" w:rsidRPr="00CF3E19" w:rsidRDefault="00B67B43" w:rsidP="00CF3E19">
      <w:pPr>
        <w:pStyle w:val="a4"/>
      </w:pPr>
      <w:r w:rsidRPr="00CF3E19">
        <w:t xml:space="preserve">    </w:t>
      </w:r>
      <w:proofErr w:type="gramStart"/>
      <w:r w:rsidRPr="00F06D07">
        <w:rPr>
          <w:rStyle w:val="af6"/>
        </w:rPr>
        <w:t>private</w:t>
      </w:r>
      <w:proofErr w:type="gramEnd"/>
      <w:r w:rsidRPr="00CF3E19">
        <w:t xml:space="preserve"> </w:t>
      </w:r>
      <w:r w:rsidRPr="00F06D07">
        <w:rPr>
          <w:rStyle w:val="af6"/>
        </w:rPr>
        <w:t>readonly</w:t>
      </w:r>
      <w:r w:rsidRPr="00CF3E19">
        <w:t xml:space="preserve"> </w:t>
      </w:r>
      <w:r w:rsidRPr="00F06D07">
        <w:rPr>
          <w:rStyle w:val="af6"/>
        </w:rPr>
        <w:t>string</w:t>
      </w:r>
      <w:r w:rsidRPr="00CF3E19">
        <w:t xml:space="preserve"> _filename;</w:t>
      </w:r>
    </w:p>
    <w:p w:rsidR="00B67B43" w:rsidRPr="00CF3E19" w:rsidRDefault="00B67B43" w:rsidP="00CF3E19">
      <w:pPr>
        <w:pStyle w:val="a4"/>
      </w:pPr>
    </w:p>
    <w:p w:rsidR="00B67B43" w:rsidRPr="00CF3E19" w:rsidRDefault="00B67B43" w:rsidP="00CF3E19">
      <w:pPr>
        <w:pStyle w:val="a4"/>
      </w:pPr>
      <w:r w:rsidRPr="00CF3E19">
        <w:t xml:space="preserve">    </w:t>
      </w:r>
      <w:proofErr w:type="gramStart"/>
      <w:r w:rsidRPr="00F06D07">
        <w:rPr>
          <w:rStyle w:val="af6"/>
        </w:rPr>
        <w:t>public</w:t>
      </w:r>
      <w:proofErr w:type="gramEnd"/>
      <w:r w:rsidRPr="00CF3E19">
        <w:t xml:space="preserve"> ProxyImage(</w:t>
      </w:r>
      <w:r w:rsidRPr="00F06D07">
        <w:rPr>
          <w:rStyle w:val="af6"/>
        </w:rPr>
        <w:t>string</w:t>
      </w:r>
      <w:r w:rsidRPr="00CF3E19">
        <w:t xml:space="preserve"> filename)</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_filename = filename;</w:t>
      </w:r>
    </w:p>
    <w:p w:rsidR="00B67B43" w:rsidRPr="00CF3E19" w:rsidRDefault="00B67B43" w:rsidP="00CF3E19">
      <w:pPr>
        <w:pStyle w:val="a4"/>
      </w:pPr>
      <w:r w:rsidRPr="00CF3E19">
        <w:t xml:space="preserve">    }</w:t>
      </w:r>
    </w:p>
    <w:p w:rsidR="00B67B43" w:rsidRPr="00CF3E19" w:rsidRDefault="00B67B43" w:rsidP="00CF3E19">
      <w:pPr>
        <w:pStyle w:val="a4"/>
      </w:pPr>
    </w:p>
    <w:p w:rsidR="00B67B43" w:rsidRPr="00CF3E19" w:rsidRDefault="00B67B43" w:rsidP="00CF3E19">
      <w:pPr>
        <w:pStyle w:val="a4"/>
      </w:pPr>
      <w:r w:rsidRPr="00CF3E19">
        <w:t xml:space="preserve">    </w:t>
      </w:r>
      <w:proofErr w:type="gramStart"/>
      <w:r w:rsidRPr="00F06D07">
        <w:rPr>
          <w:rStyle w:val="af6"/>
        </w:rPr>
        <w:t>public</w:t>
      </w:r>
      <w:proofErr w:type="gramEnd"/>
      <w:r w:rsidRPr="00CF3E19">
        <w:t xml:space="preserve"> </w:t>
      </w:r>
      <w:r w:rsidRPr="00F06D07">
        <w:rPr>
          <w:rStyle w:val="af6"/>
        </w:rPr>
        <w:t>void</w:t>
      </w:r>
      <w:r w:rsidRPr="00CF3E19">
        <w:t xml:space="preserve"> Display()</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w:t>
      </w:r>
      <w:proofErr w:type="gramStart"/>
      <w:r w:rsidRPr="00F06D07">
        <w:rPr>
          <w:rStyle w:val="af6"/>
        </w:rPr>
        <w:t>if</w:t>
      </w:r>
      <w:proofErr w:type="gramEnd"/>
      <w:r w:rsidRPr="00CF3E19">
        <w:t xml:space="preserve"> (_image == </w:t>
      </w:r>
      <w:r w:rsidRPr="00F06D07">
        <w:rPr>
          <w:rStyle w:val="af6"/>
        </w:rPr>
        <w:t>null</w:t>
      </w:r>
      <w:r w:rsidRPr="00CF3E19">
        <w:t>)</w:t>
      </w:r>
    </w:p>
    <w:p w:rsidR="00B67B43" w:rsidRPr="00CF3E19" w:rsidRDefault="00B67B43" w:rsidP="00CF3E19">
      <w:pPr>
        <w:pStyle w:val="a4"/>
      </w:pPr>
      <w:r w:rsidRPr="00CF3E19">
        <w:lastRenderedPageBreak/>
        <w:t xml:space="preserve">        {</w:t>
      </w:r>
    </w:p>
    <w:p w:rsidR="00B67B43" w:rsidRPr="00CF3E19" w:rsidRDefault="00B67B43" w:rsidP="00CF3E19">
      <w:pPr>
        <w:pStyle w:val="a4"/>
      </w:pPr>
      <w:r w:rsidRPr="00CF3E19">
        <w:t xml:space="preserve">            _image = </w:t>
      </w:r>
      <w:r w:rsidRPr="00F06D07">
        <w:rPr>
          <w:rStyle w:val="af6"/>
        </w:rPr>
        <w:t>new</w:t>
      </w:r>
      <w:r w:rsidRPr="00CF3E19">
        <w:t xml:space="preserve"> </w:t>
      </w:r>
      <w:r w:rsidRPr="00F06D07">
        <w:rPr>
          <w:rStyle w:val="af5"/>
        </w:rPr>
        <w:t>RealImage</w:t>
      </w:r>
      <w:r w:rsidRPr="00CF3E19">
        <w:t>(_filename);</w:t>
      </w:r>
    </w:p>
    <w:p w:rsidR="00B67B43" w:rsidRPr="00076A5D" w:rsidRDefault="00B67B43" w:rsidP="00CF3E19">
      <w:pPr>
        <w:pStyle w:val="a4"/>
        <w:rPr>
          <w:lang w:val="ru-RU"/>
        </w:rPr>
      </w:pPr>
      <w:r w:rsidRPr="00CF3E19">
        <w:t xml:space="preserve">        </w:t>
      </w:r>
      <w:r w:rsidRPr="00076A5D">
        <w:rPr>
          <w:lang w:val="ru-RU"/>
        </w:rPr>
        <w:t>}</w:t>
      </w:r>
    </w:p>
    <w:p w:rsidR="00B67B43" w:rsidRPr="00076A5D" w:rsidRDefault="00B67B43" w:rsidP="00CF3E19">
      <w:pPr>
        <w:pStyle w:val="a4"/>
        <w:rPr>
          <w:lang w:val="ru-RU"/>
        </w:rPr>
      </w:pPr>
      <w:r w:rsidRPr="00076A5D">
        <w:rPr>
          <w:lang w:val="ru-RU"/>
        </w:rPr>
        <w:t xml:space="preserve">        _</w:t>
      </w:r>
      <w:r w:rsidRPr="00CF3E19">
        <w:t>image</w:t>
      </w:r>
      <w:r w:rsidRPr="00076A5D">
        <w:rPr>
          <w:lang w:val="ru-RU"/>
        </w:rPr>
        <w:t>.</w:t>
      </w:r>
      <w:r w:rsidRPr="00CF3E19">
        <w:t>Display</w:t>
      </w:r>
      <w:r w:rsidRPr="00076A5D">
        <w:rPr>
          <w:lang w:val="ru-RU"/>
        </w:rPr>
        <w:t>();</w:t>
      </w:r>
    </w:p>
    <w:p w:rsidR="00B67B43" w:rsidRPr="00D53303" w:rsidRDefault="00B67B43" w:rsidP="00CF3E19">
      <w:pPr>
        <w:pStyle w:val="a4"/>
        <w:rPr>
          <w:lang w:val="ru-RU"/>
        </w:rPr>
      </w:pPr>
      <w:r w:rsidRPr="00076A5D">
        <w:rPr>
          <w:lang w:val="ru-RU"/>
        </w:rPr>
        <w:t xml:space="preserve">    </w:t>
      </w:r>
      <w:r w:rsidRPr="00D53303">
        <w:rPr>
          <w:lang w:val="ru-RU"/>
        </w:rPr>
        <w:t>}</w:t>
      </w:r>
    </w:p>
    <w:p w:rsidR="00B67B43" w:rsidRPr="00D53303" w:rsidRDefault="00B67B43" w:rsidP="00CF3E19">
      <w:pPr>
        <w:pStyle w:val="a4"/>
        <w:rPr>
          <w:lang w:val="ru-RU"/>
        </w:rPr>
      </w:pPr>
      <w:r w:rsidRPr="00D53303">
        <w:rPr>
          <w:lang w:val="ru-RU"/>
        </w:rPr>
        <w:t>}</w:t>
      </w:r>
    </w:p>
    <w:p w:rsidR="00B67B43" w:rsidRPr="00E918DC" w:rsidRDefault="00B67B43" w:rsidP="00B67B43">
      <w:r w:rsidRPr="00E918DC">
        <w:t xml:space="preserve">Приведём клиентский код, работающий с </w:t>
      </w:r>
      <w:r w:rsidR="00F06D07">
        <w:t xml:space="preserve">виртуальным </w:t>
      </w:r>
      <w:r w:rsidRPr="00E918DC">
        <w:t>заместителем:</w:t>
      </w:r>
    </w:p>
    <w:p w:rsidR="00B67B43" w:rsidRPr="00CF3E19" w:rsidRDefault="00B67B43" w:rsidP="00CF3E19">
      <w:pPr>
        <w:pStyle w:val="a4"/>
      </w:pPr>
      <w:r w:rsidRPr="00F06D07">
        <w:rPr>
          <w:rStyle w:val="af5"/>
        </w:rPr>
        <w:t>IImage</w:t>
      </w:r>
      <w:r w:rsidRPr="00CF3E19">
        <w:t xml:space="preserve"> image1 = </w:t>
      </w:r>
      <w:r w:rsidRPr="00F06D07">
        <w:rPr>
          <w:rStyle w:val="af6"/>
        </w:rPr>
        <w:t>new</w:t>
      </w:r>
      <w:r w:rsidRPr="00CF3E19">
        <w:t xml:space="preserve"> </w:t>
      </w:r>
      <w:r w:rsidRPr="00F06D07">
        <w:rPr>
          <w:rStyle w:val="af5"/>
        </w:rPr>
        <w:t>ProxyImage</w:t>
      </w:r>
      <w:r w:rsidRPr="00CF3E19">
        <w:t>(</w:t>
      </w:r>
      <w:r w:rsidRPr="00F06D07">
        <w:rPr>
          <w:rStyle w:val="af7"/>
        </w:rPr>
        <w:t>"HiRes_10MB_Photo1"</w:t>
      </w:r>
      <w:r w:rsidRPr="00CF3E19">
        <w:t>);</w:t>
      </w:r>
    </w:p>
    <w:p w:rsidR="00B67B43" w:rsidRPr="00CF3E19" w:rsidRDefault="00B67B43" w:rsidP="00CF3E19">
      <w:pPr>
        <w:pStyle w:val="a4"/>
      </w:pPr>
      <w:r w:rsidRPr="00F06D07">
        <w:rPr>
          <w:rStyle w:val="af5"/>
        </w:rPr>
        <w:t>IImage</w:t>
      </w:r>
      <w:r w:rsidRPr="00CF3E19">
        <w:t xml:space="preserve"> image2 = </w:t>
      </w:r>
      <w:r w:rsidRPr="00F06D07">
        <w:rPr>
          <w:rStyle w:val="af6"/>
        </w:rPr>
        <w:t>new</w:t>
      </w:r>
      <w:r w:rsidRPr="00CF3E19">
        <w:t xml:space="preserve"> </w:t>
      </w:r>
      <w:r w:rsidRPr="00F06D07">
        <w:rPr>
          <w:rStyle w:val="af5"/>
        </w:rPr>
        <w:t>ProxyImage</w:t>
      </w:r>
      <w:r w:rsidRPr="00CF3E19">
        <w:t>(</w:t>
      </w:r>
      <w:r w:rsidRPr="00F06D07">
        <w:rPr>
          <w:rStyle w:val="af7"/>
        </w:rPr>
        <w:t>"HiRes_20MB_Photo2"</w:t>
      </w:r>
      <w:r w:rsidRPr="00CF3E19">
        <w:t>);</w:t>
      </w:r>
    </w:p>
    <w:p w:rsidR="00B67B43" w:rsidRPr="00CF3E19" w:rsidRDefault="00B67B43" w:rsidP="00CF3E19">
      <w:pPr>
        <w:pStyle w:val="a4"/>
      </w:pPr>
    </w:p>
    <w:p w:rsidR="00B67B43" w:rsidRPr="00D53303" w:rsidRDefault="00B67B43" w:rsidP="00CF3E19">
      <w:pPr>
        <w:pStyle w:val="a4"/>
        <w:rPr>
          <w:lang w:val="ru-RU"/>
        </w:rPr>
      </w:pPr>
      <w:r w:rsidRPr="00CF3E19">
        <w:t>image</w:t>
      </w:r>
      <w:r w:rsidRPr="00D53303">
        <w:rPr>
          <w:lang w:val="ru-RU"/>
        </w:rPr>
        <w:t>1.</w:t>
      </w:r>
      <w:r w:rsidRPr="00CF3E19">
        <w:t>Display</w:t>
      </w:r>
      <w:r w:rsidRPr="00D53303">
        <w:rPr>
          <w:lang w:val="ru-RU"/>
        </w:rPr>
        <w:t xml:space="preserve">();    </w:t>
      </w:r>
      <w:r w:rsidRPr="00F06D07">
        <w:rPr>
          <w:rStyle w:val="af4"/>
        </w:rPr>
        <w:t>// выполняется загрузка</w:t>
      </w:r>
    </w:p>
    <w:p w:rsidR="00B67B43" w:rsidRPr="00D53303" w:rsidRDefault="00B67B43" w:rsidP="00CF3E19">
      <w:pPr>
        <w:pStyle w:val="a4"/>
        <w:rPr>
          <w:lang w:val="ru-RU"/>
        </w:rPr>
      </w:pPr>
      <w:r w:rsidRPr="00CF3E19">
        <w:t>image</w:t>
      </w:r>
      <w:r w:rsidRPr="00D53303">
        <w:rPr>
          <w:lang w:val="ru-RU"/>
        </w:rPr>
        <w:t>1.</w:t>
      </w:r>
      <w:r w:rsidRPr="00CF3E19">
        <w:t>Display</w:t>
      </w:r>
      <w:r w:rsidRPr="00D53303">
        <w:rPr>
          <w:lang w:val="ru-RU"/>
        </w:rPr>
        <w:t xml:space="preserve">();    </w:t>
      </w:r>
      <w:r w:rsidRPr="00F06D07">
        <w:rPr>
          <w:rStyle w:val="af4"/>
        </w:rPr>
        <w:t>// загрузка не выполняется</w:t>
      </w:r>
    </w:p>
    <w:p w:rsidR="00B67B43" w:rsidRPr="00D53303" w:rsidRDefault="00B67B43" w:rsidP="00CF3E19">
      <w:pPr>
        <w:pStyle w:val="a4"/>
        <w:rPr>
          <w:lang w:val="ru-RU"/>
        </w:rPr>
      </w:pPr>
      <w:r w:rsidRPr="00CF3E19">
        <w:t>image</w:t>
      </w:r>
      <w:r w:rsidRPr="00D53303">
        <w:rPr>
          <w:lang w:val="ru-RU"/>
        </w:rPr>
        <w:t>2.</w:t>
      </w:r>
      <w:r w:rsidRPr="00CF3E19">
        <w:t>Display</w:t>
      </w:r>
      <w:r w:rsidRPr="00D53303">
        <w:rPr>
          <w:lang w:val="ru-RU"/>
        </w:rPr>
        <w:t xml:space="preserve">();    </w:t>
      </w:r>
      <w:r w:rsidRPr="00F06D07">
        <w:rPr>
          <w:rStyle w:val="af4"/>
        </w:rPr>
        <w:t>// выполняется загрузка</w:t>
      </w:r>
    </w:p>
    <w:p w:rsidR="00B67B43" w:rsidRPr="00D53303" w:rsidRDefault="00B67B43" w:rsidP="00CF3E19">
      <w:pPr>
        <w:pStyle w:val="a4"/>
        <w:rPr>
          <w:lang w:val="ru-RU"/>
        </w:rPr>
      </w:pPr>
      <w:r w:rsidRPr="00CF3E19">
        <w:t>image</w:t>
      </w:r>
      <w:r w:rsidRPr="00D53303">
        <w:rPr>
          <w:lang w:val="ru-RU"/>
        </w:rPr>
        <w:t>2.</w:t>
      </w:r>
      <w:r w:rsidRPr="00CF3E19">
        <w:t>Display</w:t>
      </w:r>
      <w:r w:rsidRPr="00D53303">
        <w:rPr>
          <w:lang w:val="ru-RU"/>
        </w:rPr>
        <w:t xml:space="preserve">();    </w:t>
      </w:r>
      <w:r w:rsidRPr="00F06D07">
        <w:rPr>
          <w:rStyle w:val="af4"/>
        </w:rPr>
        <w:t>// загрузка не выполняется</w:t>
      </w:r>
    </w:p>
    <w:p w:rsidR="00B67B43" w:rsidRPr="00D53303" w:rsidRDefault="00B67B43" w:rsidP="00CF3E19">
      <w:pPr>
        <w:pStyle w:val="a4"/>
        <w:rPr>
          <w:lang w:val="ru-RU"/>
        </w:rPr>
      </w:pPr>
      <w:r w:rsidRPr="00CF3E19">
        <w:t>image</w:t>
      </w:r>
      <w:r w:rsidRPr="00D53303">
        <w:rPr>
          <w:lang w:val="ru-RU"/>
        </w:rPr>
        <w:t>1.</w:t>
      </w:r>
      <w:r w:rsidRPr="00CF3E19">
        <w:t>Display</w:t>
      </w:r>
      <w:r w:rsidRPr="00D53303">
        <w:rPr>
          <w:lang w:val="ru-RU"/>
        </w:rPr>
        <w:t xml:space="preserve">();    </w:t>
      </w:r>
      <w:r w:rsidRPr="00F06D07">
        <w:rPr>
          <w:rStyle w:val="af4"/>
        </w:rPr>
        <w:t>// загрузка не выполняется</w:t>
      </w:r>
    </w:p>
    <w:p w:rsidR="00B67B43" w:rsidRPr="00E918DC" w:rsidRDefault="00CF3E19" w:rsidP="00CF3E19">
      <w:pPr>
        <w:pStyle w:val="2"/>
      </w:pPr>
      <w:r w:rsidRPr="00D53303">
        <w:t xml:space="preserve">2.4. </w:t>
      </w:r>
      <w:r w:rsidR="00B67B43" w:rsidRPr="00E918DC">
        <w:t>Компоновщик (</w:t>
      </w:r>
      <w:proofErr w:type="spellStart"/>
      <w:r w:rsidR="00B67B43" w:rsidRPr="00E918DC">
        <w:t>Composite</w:t>
      </w:r>
      <w:proofErr w:type="spellEnd"/>
      <w:r w:rsidR="00B67B43" w:rsidRPr="00E918DC">
        <w:t>)</w:t>
      </w:r>
    </w:p>
    <w:p w:rsidR="00B67B43" w:rsidRPr="00E918DC" w:rsidRDefault="00B67B43" w:rsidP="00B67B43">
      <w:r w:rsidRPr="00E918DC">
        <w:t>Шаблон Компоновщик позволяет упростить и стандартизировать взаимодействие между клиентом и группой объектов, представляющих древовидную структуру. Этот шаблон используется, если необходимо, чтобы клиент одинаково обращался как с составным объектом, так и с отдельными его частями.</w:t>
      </w:r>
    </w:p>
    <w:p w:rsidR="00B67B43" w:rsidRPr="00E918DC" w:rsidRDefault="00B67B43" w:rsidP="00B67B43">
      <w:r w:rsidRPr="00E918DC">
        <w:t xml:space="preserve">Рассмотрим элементы шаблона Компоновщик (рис. 4). Интерфейс </w:t>
      </w:r>
      <w:r w:rsidRPr="00F06D07">
        <w:rPr>
          <w:rStyle w:val="af5"/>
        </w:rPr>
        <w:t>IComponent</w:t>
      </w:r>
      <w:r w:rsidRPr="00E918DC">
        <w:t xml:space="preserve"> является общим для составных объектов и их частей. С точки зрения клиента все объекты являются экземплярами </w:t>
      </w:r>
      <w:r w:rsidRPr="00F06D07">
        <w:rPr>
          <w:rStyle w:val="af5"/>
        </w:rPr>
        <w:t>IComponent</w:t>
      </w:r>
      <w:r w:rsidRPr="00E918DC">
        <w:t xml:space="preserve"> </w:t>
      </w:r>
      <w:r w:rsidR="00B56522">
        <w:t>– к</w:t>
      </w:r>
      <w:r w:rsidRPr="00E918DC">
        <w:t xml:space="preserve">лиент не различает составные объекты и их части. Класс </w:t>
      </w:r>
      <w:r w:rsidRPr="00096C5E">
        <w:rPr>
          <w:rStyle w:val="af5"/>
        </w:rPr>
        <w:t>Leaf</w:t>
      </w:r>
      <w:r w:rsidRPr="00E918DC">
        <w:t xml:space="preserve"> представляет «неделимые» объекты (название взято по аналогии с наименованием элемента древовидной структуры). Класс </w:t>
      </w:r>
      <w:r w:rsidRPr="00096C5E">
        <w:rPr>
          <w:rStyle w:val="af5"/>
        </w:rPr>
        <w:t>Composite</w:t>
      </w:r>
      <w:r w:rsidRPr="00E918DC">
        <w:t xml:space="preserve"> описывает составной объект, он может содержа</w:t>
      </w:r>
      <w:r w:rsidR="00B56522">
        <w:t xml:space="preserve">ть </w:t>
      </w:r>
      <w:r w:rsidRPr="00E918DC">
        <w:t>как неделимые объекты, так и другие составные объекты.</w:t>
      </w:r>
    </w:p>
    <w:p w:rsidR="00B67B43" w:rsidRPr="00E918DC" w:rsidRDefault="004A49D1" w:rsidP="004A49D1">
      <w:pPr>
        <w:pStyle w:val="af"/>
      </w:pPr>
      <w:r>
        <w:rPr>
          <w:noProof/>
        </w:rPr>
        <w:drawing>
          <wp:inline distT="0" distB="0" distL="0" distR="0">
            <wp:extent cx="4305300" cy="2143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emz"/>
                    <pic:cNvPicPr/>
                  </pic:nvPicPr>
                  <pic:blipFill>
                    <a:blip r:embed="rId11">
                      <a:extLst>
                        <a:ext uri="{28A0092B-C50C-407E-A947-70E740481C1C}">
                          <a14:useLocalDpi xmlns:a14="http://schemas.microsoft.com/office/drawing/2010/main" val="0"/>
                        </a:ext>
                      </a:extLst>
                    </a:blip>
                    <a:stretch>
                      <a:fillRect/>
                    </a:stretch>
                  </pic:blipFill>
                  <pic:spPr>
                    <a:xfrm>
                      <a:off x="0" y="0"/>
                      <a:ext cx="4305300" cy="2143125"/>
                    </a:xfrm>
                    <a:prstGeom prst="rect">
                      <a:avLst/>
                    </a:prstGeom>
                  </pic:spPr>
                </pic:pic>
              </a:graphicData>
            </a:graphic>
          </wp:inline>
        </w:drawing>
      </w:r>
    </w:p>
    <w:p w:rsidR="00B67B43" w:rsidRPr="00E918DC" w:rsidRDefault="00B67B43" w:rsidP="004A49D1">
      <w:pPr>
        <w:pStyle w:val="af"/>
      </w:pPr>
      <w:r w:rsidRPr="00E918DC">
        <w:t>Рис. 4. Дизайн шаблона Компоновщик.</w:t>
      </w:r>
    </w:p>
    <w:p w:rsidR="00B67B43" w:rsidRPr="00E918DC" w:rsidRDefault="00B67B43" w:rsidP="00B67B43">
      <w:r w:rsidRPr="00E918DC">
        <w:t xml:space="preserve">Разберём пример использования шаблона Компоновщик. Пусть необходимо работать с картой, отдельные элементы которой реализуют интерфейс </w:t>
      </w:r>
      <w:r w:rsidRPr="00096C5E">
        <w:rPr>
          <w:rStyle w:val="af5"/>
        </w:rPr>
        <w:t>IComponent</w:t>
      </w:r>
      <w:r w:rsidRPr="00E918DC">
        <w:t>.</w:t>
      </w:r>
    </w:p>
    <w:p w:rsidR="00B67B43" w:rsidRPr="00CF3E19" w:rsidRDefault="00B67B43" w:rsidP="00CF3E19">
      <w:pPr>
        <w:pStyle w:val="a4"/>
      </w:pPr>
      <w:proofErr w:type="gramStart"/>
      <w:r w:rsidRPr="00457D39">
        <w:rPr>
          <w:rStyle w:val="af6"/>
        </w:rPr>
        <w:lastRenderedPageBreak/>
        <w:t>public</w:t>
      </w:r>
      <w:proofErr w:type="gramEnd"/>
      <w:r w:rsidRPr="00CF3E19">
        <w:t xml:space="preserve"> </w:t>
      </w:r>
      <w:r w:rsidRPr="00457D39">
        <w:rPr>
          <w:rStyle w:val="af6"/>
        </w:rPr>
        <w:t>interface</w:t>
      </w:r>
      <w:r w:rsidRPr="00CF3E19">
        <w:t xml:space="preserve"> </w:t>
      </w:r>
      <w:r w:rsidRPr="00096C5E">
        <w:rPr>
          <w:rStyle w:val="af5"/>
        </w:rPr>
        <w:t>IComponent</w:t>
      </w:r>
    </w:p>
    <w:p w:rsidR="00B67B43" w:rsidRPr="00CF3E19" w:rsidRDefault="00B67B43" w:rsidP="00CF3E19">
      <w:pPr>
        <w:pStyle w:val="a4"/>
      </w:pPr>
      <w:r w:rsidRPr="00CF3E19">
        <w:t>{</w:t>
      </w:r>
    </w:p>
    <w:p w:rsidR="00B67B43" w:rsidRPr="00CF3E19" w:rsidRDefault="00B67B43" w:rsidP="00CF3E19">
      <w:pPr>
        <w:pStyle w:val="a4"/>
      </w:pPr>
      <w:r w:rsidRPr="00CF3E19">
        <w:t xml:space="preserve">    </w:t>
      </w:r>
      <w:proofErr w:type="gramStart"/>
      <w:r w:rsidRPr="00457D39">
        <w:rPr>
          <w:rStyle w:val="af6"/>
        </w:rPr>
        <w:t>string</w:t>
      </w:r>
      <w:proofErr w:type="gramEnd"/>
      <w:r w:rsidRPr="00CF3E19">
        <w:t xml:space="preserve"> Title { </w:t>
      </w:r>
      <w:r w:rsidRPr="00457D39">
        <w:rPr>
          <w:rStyle w:val="af6"/>
        </w:rPr>
        <w:t>get</w:t>
      </w:r>
      <w:r w:rsidRPr="00CF3E19">
        <w:t xml:space="preserve">; </w:t>
      </w:r>
      <w:r w:rsidRPr="00457D39">
        <w:rPr>
          <w:rStyle w:val="af6"/>
        </w:rPr>
        <w:t>set</w:t>
      </w:r>
      <w:r w:rsidRPr="00CF3E19">
        <w:t>; }</w:t>
      </w:r>
    </w:p>
    <w:p w:rsidR="00B67B43" w:rsidRPr="00CF3E19" w:rsidRDefault="00B67B43" w:rsidP="00CF3E19">
      <w:pPr>
        <w:pStyle w:val="a4"/>
      </w:pPr>
      <w:r w:rsidRPr="00CF3E19">
        <w:t xml:space="preserve">    </w:t>
      </w:r>
      <w:proofErr w:type="gramStart"/>
      <w:r w:rsidRPr="00457D39">
        <w:rPr>
          <w:rStyle w:val="af6"/>
        </w:rPr>
        <w:t>void</w:t>
      </w:r>
      <w:proofErr w:type="gramEnd"/>
      <w:r w:rsidRPr="00CF3E19">
        <w:t xml:space="preserve"> Draw();</w:t>
      </w:r>
    </w:p>
    <w:p w:rsidR="00B67B43" w:rsidRPr="00CF3E19" w:rsidRDefault="00B67B43" w:rsidP="00CF3E19">
      <w:pPr>
        <w:pStyle w:val="a4"/>
      </w:pPr>
      <w:r w:rsidRPr="00CF3E19">
        <w:t xml:space="preserve">    </w:t>
      </w:r>
      <w:r w:rsidRPr="00457D39">
        <w:rPr>
          <w:rStyle w:val="af5"/>
        </w:rPr>
        <w:t>IComponent</w:t>
      </w:r>
      <w:r w:rsidRPr="00CF3E19">
        <w:t xml:space="preserve"> FindChild(</w:t>
      </w:r>
      <w:r w:rsidRPr="00457D39">
        <w:rPr>
          <w:rStyle w:val="af6"/>
        </w:rPr>
        <w:t>string</w:t>
      </w:r>
      <w:r w:rsidRPr="00CF3E19">
        <w:t xml:space="preserve"> title);</w:t>
      </w:r>
    </w:p>
    <w:p w:rsidR="00B67B43" w:rsidRPr="00CF3E19" w:rsidRDefault="00B67B43" w:rsidP="00CF3E19">
      <w:pPr>
        <w:pStyle w:val="a4"/>
      </w:pPr>
      <w:r w:rsidRPr="00CF3E19">
        <w:t>}</w:t>
      </w:r>
    </w:p>
    <w:p w:rsidR="00B67B43" w:rsidRPr="00CF3E19" w:rsidRDefault="00B67B43" w:rsidP="00CF3E19">
      <w:pPr>
        <w:pStyle w:val="a4"/>
      </w:pPr>
    </w:p>
    <w:p w:rsidR="00B67B43" w:rsidRPr="00CF3E19" w:rsidRDefault="00B67B43" w:rsidP="00CF3E19">
      <w:pPr>
        <w:pStyle w:val="a4"/>
      </w:pPr>
      <w:proofErr w:type="gramStart"/>
      <w:r w:rsidRPr="00457D39">
        <w:rPr>
          <w:rStyle w:val="af6"/>
        </w:rPr>
        <w:t>public</w:t>
      </w:r>
      <w:proofErr w:type="gramEnd"/>
      <w:r w:rsidRPr="00CF3E19">
        <w:t xml:space="preserve"> </w:t>
      </w:r>
      <w:r w:rsidRPr="00457D39">
        <w:rPr>
          <w:rStyle w:val="af6"/>
        </w:rPr>
        <w:t>class</w:t>
      </w:r>
      <w:r w:rsidRPr="00CF3E19">
        <w:t xml:space="preserve"> </w:t>
      </w:r>
      <w:r w:rsidRPr="00457D39">
        <w:rPr>
          <w:rStyle w:val="af5"/>
        </w:rPr>
        <w:t>MapComponent</w:t>
      </w:r>
      <w:r w:rsidRPr="00CF3E19">
        <w:t xml:space="preserve"> : </w:t>
      </w:r>
      <w:r w:rsidRPr="00457D39">
        <w:rPr>
          <w:rStyle w:val="af5"/>
        </w:rPr>
        <w:t>IComponent</w:t>
      </w:r>
    </w:p>
    <w:p w:rsidR="00B67B43" w:rsidRPr="00CF3E19" w:rsidRDefault="00B67B43" w:rsidP="00CF3E19">
      <w:pPr>
        <w:pStyle w:val="a4"/>
      </w:pPr>
      <w:r w:rsidRPr="00CF3E19">
        <w:t>{</w:t>
      </w:r>
    </w:p>
    <w:p w:rsidR="00B67B43" w:rsidRPr="00CF3E19" w:rsidRDefault="00B67B43" w:rsidP="00CF3E19">
      <w:pPr>
        <w:pStyle w:val="a4"/>
      </w:pPr>
      <w:r w:rsidRPr="00CF3E19">
        <w:t xml:space="preserve">    </w:t>
      </w:r>
      <w:proofErr w:type="gramStart"/>
      <w:r w:rsidRPr="00457D39">
        <w:rPr>
          <w:rStyle w:val="af6"/>
        </w:rPr>
        <w:t>public</w:t>
      </w:r>
      <w:proofErr w:type="gramEnd"/>
      <w:r w:rsidRPr="00CF3E19">
        <w:t xml:space="preserve"> </w:t>
      </w:r>
      <w:r w:rsidRPr="00457D39">
        <w:rPr>
          <w:rStyle w:val="af6"/>
        </w:rPr>
        <w:t>string</w:t>
      </w:r>
      <w:r w:rsidRPr="00CF3E19">
        <w:t xml:space="preserve"> Title { </w:t>
      </w:r>
      <w:r w:rsidRPr="00457D39">
        <w:rPr>
          <w:rStyle w:val="af6"/>
        </w:rPr>
        <w:t>get</w:t>
      </w:r>
      <w:r w:rsidRPr="00CF3E19">
        <w:t xml:space="preserve">; </w:t>
      </w:r>
      <w:r w:rsidRPr="00457D39">
        <w:rPr>
          <w:rStyle w:val="af6"/>
        </w:rPr>
        <w:t>set</w:t>
      </w:r>
      <w:r w:rsidRPr="00CF3E19">
        <w:t>; }</w:t>
      </w:r>
    </w:p>
    <w:p w:rsidR="00B67B43" w:rsidRPr="00CF3E19" w:rsidRDefault="00B67B43" w:rsidP="00CF3E19">
      <w:pPr>
        <w:pStyle w:val="a4"/>
      </w:pPr>
    </w:p>
    <w:p w:rsidR="00B67B43" w:rsidRPr="00CF3E19" w:rsidRDefault="00B67B43" w:rsidP="00CF3E19">
      <w:pPr>
        <w:pStyle w:val="a4"/>
      </w:pPr>
      <w:r w:rsidRPr="00CF3E19">
        <w:t xml:space="preserve">    </w:t>
      </w:r>
      <w:proofErr w:type="gramStart"/>
      <w:r w:rsidRPr="00457D39">
        <w:rPr>
          <w:rStyle w:val="af6"/>
        </w:rPr>
        <w:t>public</w:t>
      </w:r>
      <w:proofErr w:type="gramEnd"/>
      <w:r w:rsidRPr="00CF3E19">
        <w:t xml:space="preserve"> </w:t>
      </w:r>
      <w:r w:rsidRPr="00457D39">
        <w:rPr>
          <w:rStyle w:val="af6"/>
        </w:rPr>
        <w:t>void</w:t>
      </w:r>
      <w:r w:rsidRPr="00CF3E19">
        <w:t xml:space="preserve"> Draw()</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w:t>
      </w:r>
      <w:r w:rsidRPr="00457D39">
        <w:rPr>
          <w:rStyle w:val="af5"/>
        </w:rPr>
        <w:t>Console</w:t>
      </w:r>
      <w:r w:rsidRPr="00CF3E19">
        <w:t>.WriteLine(Title);</w:t>
      </w:r>
    </w:p>
    <w:p w:rsidR="00B67B43" w:rsidRPr="00CF3E19" w:rsidRDefault="00B67B43" w:rsidP="00CF3E19">
      <w:pPr>
        <w:pStyle w:val="a4"/>
      </w:pPr>
      <w:r w:rsidRPr="00CF3E19">
        <w:t xml:space="preserve">    }</w:t>
      </w:r>
    </w:p>
    <w:p w:rsidR="00B67B43" w:rsidRPr="00CF3E19" w:rsidRDefault="00B67B43" w:rsidP="00CF3E19">
      <w:pPr>
        <w:pStyle w:val="a4"/>
      </w:pPr>
    </w:p>
    <w:p w:rsidR="00B67B43" w:rsidRPr="00CF3E19" w:rsidRDefault="00B67B43" w:rsidP="00CF3E19">
      <w:pPr>
        <w:pStyle w:val="a4"/>
      </w:pPr>
      <w:r w:rsidRPr="00CF3E19">
        <w:t xml:space="preserve">    </w:t>
      </w:r>
      <w:proofErr w:type="gramStart"/>
      <w:r w:rsidRPr="00457D39">
        <w:rPr>
          <w:rStyle w:val="af6"/>
        </w:rPr>
        <w:t>public</w:t>
      </w:r>
      <w:proofErr w:type="gramEnd"/>
      <w:r w:rsidRPr="00CF3E19">
        <w:t xml:space="preserve"> </w:t>
      </w:r>
      <w:r w:rsidRPr="00457D39">
        <w:rPr>
          <w:rStyle w:val="af5"/>
        </w:rPr>
        <w:t>IComponent</w:t>
      </w:r>
      <w:r w:rsidRPr="00CF3E19">
        <w:t xml:space="preserve"> FindChild(</w:t>
      </w:r>
      <w:r w:rsidRPr="00457D39">
        <w:rPr>
          <w:rStyle w:val="af6"/>
        </w:rPr>
        <w:t>string</w:t>
      </w:r>
      <w:r w:rsidRPr="00CF3E19">
        <w:t xml:space="preserve"> title)</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w:t>
      </w:r>
      <w:proofErr w:type="gramStart"/>
      <w:r w:rsidRPr="00457D39">
        <w:rPr>
          <w:rStyle w:val="af6"/>
        </w:rPr>
        <w:t>return</w:t>
      </w:r>
      <w:proofErr w:type="gramEnd"/>
      <w:r w:rsidRPr="00CF3E19">
        <w:t xml:space="preserve"> (Title == title) ? </w:t>
      </w:r>
      <w:proofErr w:type="gramStart"/>
      <w:r w:rsidRPr="00457D39">
        <w:rPr>
          <w:rStyle w:val="af6"/>
        </w:rPr>
        <w:t>this</w:t>
      </w:r>
      <w:r w:rsidRPr="00CF3E19">
        <w:t xml:space="preserve"> :</w:t>
      </w:r>
      <w:proofErr w:type="gramEnd"/>
      <w:r w:rsidRPr="00CF3E19">
        <w:t xml:space="preserve"> </w:t>
      </w:r>
      <w:r w:rsidRPr="00457D39">
        <w:rPr>
          <w:rStyle w:val="af6"/>
        </w:rPr>
        <w:t>null</w:t>
      </w:r>
      <w:r w:rsidRPr="00CF3E19">
        <w:t>;</w:t>
      </w:r>
    </w:p>
    <w:p w:rsidR="00B67B43" w:rsidRPr="00D53303" w:rsidRDefault="00B67B43" w:rsidP="00CF3E19">
      <w:pPr>
        <w:pStyle w:val="a4"/>
        <w:rPr>
          <w:lang w:val="ru-RU"/>
        </w:rPr>
      </w:pPr>
      <w:r w:rsidRPr="00CF3E19">
        <w:t xml:space="preserve">    </w:t>
      </w:r>
      <w:r w:rsidRPr="00D53303">
        <w:rPr>
          <w:lang w:val="ru-RU"/>
        </w:rPr>
        <w:t>}</w:t>
      </w:r>
    </w:p>
    <w:p w:rsidR="00B67B43" w:rsidRPr="00D53303" w:rsidRDefault="00B67B43" w:rsidP="00CF3E19">
      <w:pPr>
        <w:pStyle w:val="a4"/>
        <w:rPr>
          <w:lang w:val="ru-RU"/>
        </w:rPr>
      </w:pPr>
      <w:r w:rsidRPr="00D53303">
        <w:rPr>
          <w:lang w:val="ru-RU"/>
        </w:rPr>
        <w:t>}</w:t>
      </w:r>
    </w:p>
    <w:p w:rsidR="00B67B43" w:rsidRPr="00E918DC" w:rsidRDefault="00B67B43" w:rsidP="00B67B43">
      <w:r w:rsidRPr="00E918DC">
        <w:t xml:space="preserve">Применим класс </w:t>
      </w:r>
      <w:r w:rsidRPr="00096C5E">
        <w:rPr>
          <w:rStyle w:val="af5"/>
        </w:rPr>
        <w:t>MapComposite</w:t>
      </w:r>
      <w:r w:rsidRPr="00E918DC">
        <w:t>, чтобы «собрать» фрагменты карты.</w:t>
      </w:r>
    </w:p>
    <w:p w:rsidR="00B67B43" w:rsidRPr="00CF3E19" w:rsidRDefault="00B67B43" w:rsidP="00CF3E19">
      <w:pPr>
        <w:pStyle w:val="a4"/>
      </w:pPr>
      <w:proofErr w:type="gramStart"/>
      <w:r w:rsidRPr="00457D39">
        <w:rPr>
          <w:rStyle w:val="af6"/>
        </w:rPr>
        <w:t>public</w:t>
      </w:r>
      <w:proofErr w:type="gramEnd"/>
      <w:r w:rsidRPr="00CF3E19">
        <w:t xml:space="preserve"> </w:t>
      </w:r>
      <w:r w:rsidRPr="00457D39">
        <w:rPr>
          <w:rStyle w:val="af6"/>
        </w:rPr>
        <w:t>class</w:t>
      </w:r>
      <w:r w:rsidRPr="00CF3E19">
        <w:t xml:space="preserve"> </w:t>
      </w:r>
      <w:r w:rsidRPr="00457D39">
        <w:rPr>
          <w:rStyle w:val="af5"/>
        </w:rPr>
        <w:t>MapComposite</w:t>
      </w:r>
      <w:r w:rsidRPr="00CF3E19">
        <w:t xml:space="preserve"> : </w:t>
      </w:r>
      <w:r w:rsidRPr="00457D39">
        <w:rPr>
          <w:rStyle w:val="af5"/>
        </w:rPr>
        <w:t>IComponent</w:t>
      </w:r>
    </w:p>
    <w:p w:rsidR="00B67B43" w:rsidRPr="00CF3E19" w:rsidRDefault="00B67B43" w:rsidP="00CF3E19">
      <w:pPr>
        <w:pStyle w:val="a4"/>
      </w:pPr>
      <w:r w:rsidRPr="00CF3E19">
        <w:t>{</w:t>
      </w:r>
    </w:p>
    <w:p w:rsidR="00B67B43" w:rsidRPr="00CF3E19" w:rsidRDefault="00B67B43" w:rsidP="00CF3E19">
      <w:pPr>
        <w:pStyle w:val="a4"/>
      </w:pPr>
      <w:r w:rsidRPr="00CF3E19">
        <w:t xml:space="preserve">    </w:t>
      </w:r>
      <w:proofErr w:type="gramStart"/>
      <w:r w:rsidRPr="00457D39">
        <w:rPr>
          <w:rStyle w:val="af6"/>
        </w:rPr>
        <w:t>private</w:t>
      </w:r>
      <w:proofErr w:type="gramEnd"/>
      <w:r w:rsidRPr="00CF3E19">
        <w:t xml:space="preserve"> </w:t>
      </w:r>
      <w:r w:rsidRPr="00457D39">
        <w:rPr>
          <w:rStyle w:val="af6"/>
        </w:rPr>
        <w:t>readonly</w:t>
      </w:r>
      <w:r w:rsidRPr="00CF3E19">
        <w:t xml:space="preserve"> </w:t>
      </w:r>
      <w:r w:rsidRPr="00457D39">
        <w:rPr>
          <w:rStyle w:val="af5"/>
        </w:rPr>
        <w:t>List</w:t>
      </w:r>
      <w:r w:rsidRPr="00CF3E19">
        <w:t>&lt;</w:t>
      </w:r>
      <w:r w:rsidRPr="00457D39">
        <w:rPr>
          <w:rStyle w:val="af5"/>
        </w:rPr>
        <w:t>IComponent</w:t>
      </w:r>
      <w:r w:rsidRPr="00CF3E19">
        <w:t xml:space="preserve">&gt; _map = </w:t>
      </w:r>
      <w:r w:rsidRPr="00457D39">
        <w:rPr>
          <w:rStyle w:val="af6"/>
        </w:rPr>
        <w:t>new</w:t>
      </w:r>
      <w:r w:rsidRPr="00CF3E19">
        <w:t xml:space="preserve"> </w:t>
      </w:r>
      <w:r w:rsidRPr="00457D39">
        <w:rPr>
          <w:rStyle w:val="af5"/>
        </w:rPr>
        <w:t>List</w:t>
      </w:r>
      <w:r w:rsidRPr="00CF3E19">
        <w:t>&lt;</w:t>
      </w:r>
      <w:r w:rsidRPr="00457D39">
        <w:rPr>
          <w:rStyle w:val="af5"/>
        </w:rPr>
        <w:t>IComponent</w:t>
      </w:r>
      <w:r w:rsidRPr="00CF3E19">
        <w:t>&gt;();</w:t>
      </w:r>
    </w:p>
    <w:p w:rsidR="00B67B43" w:rsidRPr="00CF3E19" w:rsidRDefault="00B67B43" w:rsidP="00CF3E19">
      <w:pPr>
        <w:pStyle w:val="a4"/>
      </w:pPr>
    </w:p>
    <w:p w:rsidR="00B67B43" w:rsidRPr="00CF3E19" w:rsidRDefault="00B67B43" w:rsidP="00CF3E19">
      <w:pPr>
        <w:pStyle w:val="a4"/>
      </w:pPr>
      <w:r w:rsidRPr="00CF3E19">
        <w:t xml:space="preserve">    </w:t>
      </w:r>
      <w:proofErr w:type="gramStart"/>
      <w:r w:rsidRPr="00457D39">
        <w:rPr>
          <w:rStyle w:val="af6"/>
        </w:rPr>
        <w:t>public</w:t>
      </w:r>
      <w:proofErr w:type="gramEnd"/>
      <w:r w:rsidRPr="00CF3E19">
        <w:t xml:space="preserve"> </w:t>
      </w:r>
      <w:r w:rsidRPr="00457D39">
        <w:rPr>
          <w:rStyle w:val="af6"/>
        </w:rPr>
        <w:t>string</w:t>
      </w:r>
      <w:r w:rsidRPr="00CF3E19">
        <w:t xml:space="preserve"> Title { </w:t>
      </w:r>
      <w:r w:rsidRPr="00457D39">
        <w:rPr>
          <w:rStyle w:val="af6"/>
        </w:rPr>
        <w:t>get</w:t>
      </w:r>
      <w:r w:rsidRPr="00CF3E19">
        <w:t xml:space="preserve">; </w:t>
      </w:r>
      <w:r w:rsidRPr="00457D39">
        <w:rPr>
          <w:rStyle w:val="af6"/>
        </w:rPr>
        <w:t>set</w:t>
      </w:r>
      <w:r w:rsidRPr="00CF3E19">
        <w:t>; }</w:t>
      </w:r>
    </w:p>
    <w:p w:rsidR="00B67B43" w:rsidRPr="00CF3E19" w:rsidRDefault="00B67B43" w:rsidP="00CF3E19">
      <w:pPr>
        <w:pStyle w:val="a4"/>
      </w:pPr>
    </w:p>
    <w:p w:rsidR="00B67B43" w:rsidRPr="00CF3E19" w:rsidRDefault="00B67B43" w:rsidP="00CF3E19">
      <w:pPr>
        <w:pStyle w:val="a4"/>
      </w:pPr>
      <w:r w:rsidRPr="00CF3E19">
        <w:t xml:space="preserve">    </w:t>
      </w:r>
      <w:proofErr w:type="gramStart"/>
      <w:r w:rsidRPr="00457D39">
        <w:rPr>
          <w:rStyle w:val="af6"/>
        </w:rPr>
        <w:t>public</w:t>
      </w:r>
      <w:proofErr w:type="gramEnd"/>
      <w:r w:rsidRPr="00CF3E19">
        <w:t xml:space="preserve"> </w:t>
      </w:r>
      <w:r w:rsidRPr="00457D39">
        <w:rPr>
          <w:rStyle w:val="af6"/>
        </w:rPr>
        <w:t>void</w:t>
      </w:r>
      <w:r w:rsidRPr="00CF3E19">
        <w:t xml:space="preserve"> AddComponent(</w:t>
      </w:r>
      <w:r w:rsidRPr="00457D39">
        <w:rPr>
          <w:rStyle w:val="af5"/>
        </w:rPr>
        <w:t>IComponent</w:t>
      </w:r>
      <w:r w:rsidRPr="00CF3E19">
        <w:t xml:space="preserve"> component)</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_map.Add(component);</w:t>
      </w:r>
    </w:p>
    <w:p w:rsidR="00B67B43" w:rsidRPr="00CF3E19" w:rsidRDefault="00B67B43" w:rsidP="00CF3E19">
      <w:pPr>
        <w:pStyle w:val="a4"/>
      </w:pPr>
      <w:r w:rsidRPr="00CF3E19">
        <w:t xml:space="preserve">    }</w:t>
      </w:r>
    </w:p>
    <w:p w:rsidR="00B67B43" w:rsidRPr="00CF3E19" w:rsidRDefault="00B67B43" w:rsidP="00CF3E19">
      <w:pPr>
        <w:pStyle w:val="a4"/>
      </w:pPr>
    </w:p>
    <w:p w:rsidR="00B67B43" w:rsidRPr="00CF3E19" w:rsidRDefault="00B67B43" w:rsidP="00CF3E19">
      <w:pPr>
        <w:pStyle w:val="a4"/>
      </w:pPr>
      <w:r w:rsidRPr="00CF3E19">
        <w:t xml:space="preserve">    </w:t>
      </w:r>
      <w:proofErr w:type="gramStart"/>
      <w:r w:rsidRPr="00457D39">
        <w:rPr>
          <w:rStyle w:val="af6"/>
        </w:rPr>
        <w:t>public</w:t>
      </w:r>
      <w:proofErr w:type="gramEnd"/>
      <w:r w:rsidRPr="00CF3E19">
        <w:t xml:space="preserve"> </w:t>
      </w:r>
      <w:r w:rsidRPr="00457D39">
        <w:rPr>
          <w:rStyle w:val="af6"/>
        </w:rPr>
        <w:t>void</w:t>
      </w:r>
      <w:r w:rsidRPr="00CF3E19">
        <w:t xml:space="preserve"> Draw()</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w:t>
      </w:r>
      <w:r w:rsidRPr="00457D39">
        <w:rPr>
          <w:rStyle w:val="af5"/>
        </w:rPr>
        <w:t>Console</w:t>
      </w:r>
      <w:r w:rsidRPr="00CF3E19">
        <w:t>.WriteLine(Title);</w:t>
      </w:r>
    </w:p>
    <w:p w:rsidR="00B67B43" w:rsidRPr="00CF3E19" w:rsidRDefault="00B67B43" w:rsidP="00CF3E19">
      <w:pPr>
        <w:pStyle w:val="a4"/>
      </w:pPr>
      <w:r w:rsidRPr="00CF3E19">
        <w:t xml:space="preserve">        </w:t>
      </w:r>
      <w:proofErr w:type="spellStart"/>
      <w:proofErr w:type="gramStart"/>
      <w:r w:rsidRPr="00457D39">
        <w:rPr>
          <w:rStyle w:val="af6"/>
        </w:rPr>
        <w:t>foreach</w:t>
      </w:r>
      <w:proofErr w:type="spellEnd"/>
      <w:proofErr w:type="gramEnd"/>
      <w:r w:rsidRPr="00CF3E19">
        <w:t xml:space="preserve"> (</w:t>
      </w:r>
      <w:r w:rsidRPr="00457D39">
        <w:rPr>
          <w:rStyle w:val="af5"/>
        </w:rPr>
        <w:t>IComponent</w:t>
      </w:r>
      <w:r w:rsidRPr="00CF3E19">
        <w:t xml:space="preserve"> component </w:t>
      </w:r>
      <w:r w:rsidRPr="00457D39">
        <w:rPr>
          <w:rStyle w:val="af6"/>
        </w:rPr>
        <w:t>in</w:t>
      </w:r>
      <w:r w:rsidRPr="00CF3E19">
        <w:t xml:space="preserve"> _map)</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component.Draw();</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w:t>
      </w:r>
    </w:p>
    <w:p w:rsidR="00B67B43" w:rsidRPr="00CF3E19" w:rsidRDefault="00B67B43" w:rsidP="00CF3E19">
      <w:pPr>
        <w:pStyle w:val="a4"/>
      </w:pPr>
    </w:p>
    <w:p w:rsidR="00B67B43" w:rsidRPr="00CF3E19" w:rsidRDefault="00B67B43" w:rsidP="00CF3E19">
      <w:pPr>
        <w:pStyle w:val="a4"/>
      </w:pPr>
      <w:r w:rsidRPr="00CF3E19">
        <w:t xml:space="preserve">    </w:t>
      </w:r>
      <w:proofErr w:type="gramStart"/>
      <w:r w:rsidRPr="00457D39">
        <w:rPr>
          <w:rStyle w:val="af6"/>
        </w:rPr>
        <w:t>public</w:t>
      </w:r>
      <w:proofErr w:type="gramEnd"/>
      <w:r w:rsidRPr="00CF3E19">
        <w:t xml:space="preserve"> </w:t>
      </w:r>
      <w:r w:rsidRPr="00457D39">
        <w:rPr>
          <w:rStyle w:val="af5"/>
        </w:rPr>
        <w:t>IComponent</w:t>
      </w:r>
      <w:r w:rsidRPr="00CF3E19">
        <w:t xml:space="preserve"> FindChild(</w:t>
      </w:r>
      <w:r w:rsidRPr="00457D39">
        <w:rPr>
          <w:rStyle w:val="af6"/>
        </w:rPr>
        <w:t>string</w:t>
      </w:r>
      <w:r w:rsidRPr="00CF3E19">
        <w:t xml:space="preserve"> title)</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w:t>
      </w:r>
      <w:proofErr w:type="gramStart"/>
      <w:r w:rsidRPr="00457D39">
        <w:rPr>
          <w:rStyle w:val="af6"/>
        </w:rPr>
        <w:t>if</w:t>
      </w:r>
      <w:proofErr w:type="gramEnd"/>
      <w:r w:rsidRPr="00CF3E19">
        <w:t xml:space="preserve"> (Title == title)</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w:t>
      </w:r>
      <w:proofErr w:type="gramStart"/>
      <w:r w:rsidRPr="00457D39">
        <w:rPr>
          <w:rStyle w:val="af6"/>
        </w:rPr>
        <w:t>return</w:t>
      </w:r>
      <w:proofErr w:type="gramEnd"/>
      <w:r w:rsidRPr="00CF3E19">
        <w:t xml:space="preserve"> </w:t>
      </w:r>
      <w:r w:rsidRPr="00457D39">
        <w:rPr>
          <w:rStyle w:val="af6"/>
        </w:rPr>
        <w:t>this</w:t>
      </w:r>
      <w:r w:rsidRPr="00CF3E19">
        <w:t>;</w:t>
      </w:r>
    </w:p>
    <w:p w:rsidR="00B67B43" w:rsidRPr="00CF3E19" w:rsidRDefault="00B67B43" w:rsidP="00CF3E19">
      <w:pPr>
        <w:pStyle w:val="a4"/>
      </w:pPr>
      <w:r w:rsidRPr="00CF3E19">
        <w:t xml:space="preserve">        }</w:t>
      </w:r>
    </w:p>
    <w:p w:rsidR="00B67B43" w:rsidRPr="00CF3E19" w:rsidRDefault="00B67B43" w:rsidP="00CF3E19">
      <w:pPr>
        <w:pStyle w:val="a4"/>
      </w:pPr>
      <w:r w:rsidRPr="00CF3E19">
        <w:lastRenderedPageBreak/>
        <w:t xml:space="preserve">        </w:t>
      </w:r>
      <w:proofErr w:type="spellStart"/>
      <w:proofErr w:type="gramStart"/>
      <w:r w:rsidRPr="00457D39">
        <w:rPr>
          <w:rStyle w:val="af6"/>
        </w:rPr>
        <w:t>foreach</w:t>
      </w:r>
      <w:proofErr w:type="spellEnd"/>
      <w:proofErr w:type="gramEnd"/>
      <w:r w:rsidRPr="00CF3E19">
        <w:t xml:space="preserve"> (</w:t>
      </w:r>
      <w:r w:rsidRPr="00457D39">
        <w:rPr>
          <w:rStyle w:val="af5"/>
        </w:rPr>
        <w:t>IComponent</w:t>
      </w:r>
      <w:r w:rsidRPr="00CF3E19">
        <w:t xml:space="preserve"> component </w:t>
      </w:r>
      <w:r w:rsidRPr="00457D39">
        <w:rPr>
          <w:rStyle w:val="af6"/>
        </w:rPr>
        <w:t>in</w:t>
      </w:r>
      <w:r w:rsidRPr="00CF3E19">
        <w:t xml:space="preserve"> _map)</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w:t>
      </w:r>
      <w:proofErr w:type="spellStart"/>
      <w:proofErr w:type="gramStart"/>
      <w:r w:rsidRPr="00457D39">
        <w:rPr>
          <w:rStyle w:val="af6"/>
        </w:rPr>
        <w:t>var</w:t>
      </w:r>
      <w:proofErr w:type="spellEnd"/>
      <w:proofErr w:type="gramEnd"/>
      <w:r w:rsidRPr="00CF3E19">
        <w:t xml:space="preserve"> found = component.FindChild(title);</w:t>
      </w:r>
    </w:p>
    <w:p w:rsidR="00B67B43" w:rsidRPr="00CF3E19" w:rsidRDefault="00B67B43" w:rsidP="00CF3E19">
      <w:pPr>
        <w:pStyle w:val="a4"/>
      </w:pPr>
      <w:r w:rsidRPr="00CF3E19">
        <w:t xml:space="preserve">            </w:t>
      </w:r>
      <w:proofErr w:type="gramStart"/>
      <w:r w:rsidRPr="00457D39">
        <w:rPr>
          <w:rStyle w:val="af6"/>
        </w:rPr>
        <w:t>if</w:t>
      </w:r>
      <w:proofErr w:type="gramEnd"/>
      <w:r w:rsidRPr="00CF3E19">
        <w:t xml:space="preserve"> (found != </w:t>
      </w:r>
      <w:r w:rsidRPr="00457D39">
        <w:rPr>
          <w:rStyle w:val="af6"/>
        </w:rPr>
        <w:t>null</w:t>
      </w:r>
      <w:r w:rsidRPr="00CF3E19">
        <w:t>)</w:t>
      </w:r>
    </w:p>
    <w:p w:rsidR="00B67B43" w:rsidRPr="00CF3E19" w:rsidRDefault="00B67B43" w:rsidP="00CF3E19">
      <w:pPr>
        <w:pStyle w:val="a4"/>
      </w:pPr>
      <w:r w:rsidRPr="00CF3E19">
        <w:t xml:space="preserve">            {</w:t>
      </w:r>
    </w:p>
    <w:p w:rsidR="00B67B43" w:rsidRPr="00CF3E19" w:rsidRDefault="00B67B43" w:rsidP="00CF3E19">
      <w:pPr>
        <w:pStyle w:val="a4"/>
      </w:pPr>
      <w:r w:rsidRPr="00CF3E19">
        <w:t xml:space="preserve">                </w:t>
      </w:r>
      <w:proofErr w:type="gramStart"/>
      <w:r w:rsidRPr="00457D39">
        <w:rPr>
          <w:rStyle w:val="af6"/>
        </w:rPr>
        <w:t>return</w:t>
      </w:r>
      <w:proofErr w:type="gramEnd"/>
      <w:r w:rsidRPr="00CF3E19">
        <w:t xml:space="preserve"> found;</w:t>
      </w:r>
    </w:p>
    <w:p w:rsidR="00B67B43" w:rsidRPr="00076A5D" w:rsidRDefault="00B67B43" w:rsidP="00CF3E19">
      <w:pPr>
        <w:pStyle w:val="a4"/>
        <w:rPr>
          <w:lang w:val="ru-RU"/>
        </w:rPr>
      </w:pPr>
      <w:r w:rsidRPr="00CF3E19">
        <w:t xml:space="preserve">            </w:t>
      </w:r>
      <w:r w:rsidRPr="00076A5D">
        <w:rPr>
          <w:lang w:val="ru-RU"/>
        </w:rPr>
        <w:t>}</w:t>
      </w:r>
    </w:p>
    <w:p w:rsidR="00B67B43" w:rsidRPr="00D53303" w:rsidRDefault="00B67B43" w:rsidP="00CF3E19">
      <w:pPr>
        <w:pStyle w:val="a4"/>
        <w:rPr>
          <w:lang w:val="ru-RU"/>
        </w:rPr>
      </w:pPr>
      <w:r w:rsidRPr="00076A5D">
        <w:rPr>
          <w:lang w:val="ru-RU"/>
        </w:rPr>
        <w:t xml:space="preserve">        </w:t>
      </w:r>
      <w:r w:rsidRPr="00D53303">
        <w:rPr>
          <w:lang w:val="ru-RU"/>
        </w:rPr>
        <w:t>}</w:t>
      </w:r>
    </w:p>
    <w:p w:rsidR="00B67B43" w:rsidRPr="00D53303" w:rsidRDefault="00B67B43" w:rsidP="00CF3E19">
      <w:pPr>
        <w:pStyle w:val="a4"/>
        <w:rPr>
          <w:lang w:val="ru-RU"/>
        </w:rPr>
      </w:pPr>
      <w:r w:rsidRPr="00D53303">
        <w:rPr>
          <w:lang w:val="ru-RU"/>
        </w:rPr>
        <w:t xml:space="preserve">        </w:t>
      </w:r>
      <w:proofErr w:type="gramStart"/>
      <w:r w:rsidRPr="00457D39">
        <w:rPr>
          <w:rStyle w:val="af6"/>
        </w:rPr>
        <w:t>return</w:t>
      </w:r>
      <w:proofErr w:type="gramEnd"/>
      <w:r w:rsidRPr="00D53303">
        <w:rPr>
          <w:lang w:val="ru-RU"/>
        </w:rPr>
        <w:t xml:space="preserve"> </w:t>
      </w:r>
      <w:r w:rsidRPr="00457D39">
        <w:rPr>
          <w:rStyle w:val="af6"/>
        </w:rPr>
        <w:t>null</w:t>
      </w:r>
      <w:r w:rsidRPr="00D53303">
        <w:rPr>
          <w:lang w:val="ru-RU"/>
        </w:rPr>
        <w:t>;</w:t>
      </w:r>
    </w:p>
    <w:p w:rsidR="00B67B43" w:rsidRPr="00D53303" w:rsidRDefault="00B67B43" w:rsidP="00CF3E19">
      <w:pPr>
        <w:pStyle w:val="a4"/>
        <w:rPr>
          <w:lang w:val="ru-RU"/>
        </w:rPr>
      </w:pPr>
      <w:r w:rsidRPr="00D53303">
        <w:rPr>
          <w:lang w:val="ru-RU"/>
        </w:rPr>
        <w:t xml:space="preserve">    }</w:t>
      </w:r>
    </w:p>
    <w:p w:rsidR="00B67B43" w:rsidRPr="00D53303" w:rsidRDefault="00B67B43" w:rsidP="00CF3E19">
      <w:pPr>
        <w:pStyle w:val="a4"/>
        <w:rPr>
          <w:lang w:val="ru-RU"/>
        </w:rPr>
      </w:pPr>
      <w:r w:rsidRPr="00D53303">
        <w:rPr>
          <w:lang w:val="ru-RU"/>
        </w:rPr>
        <w:t>}</w:t>
      </w:r>
    </w:p>
    <w:p w:rsidR="00B67B43" w:rsidRPr="00E918DC" w:rsidRDefault="00B67B43" w:rsidP="00B67B43">
      <w:r w:rsidRPr="00E918DC">
        <w:t>П</w:t>
      </w:r>
      <w:r w:rsidR="00D53303">
        <w:t>окажем</w:t>
      </w:r>
      <w:r w:rsidRPr="00E918DC">
        <w:t>, как используются описанные классы.</w:t>
      </w:r>
    </w:p>
    <w:p w:rsidR="00B67B43" w:rsidRPr="00CF3E19" w:rsidRDefault="00B67B43" w:rsidP="00CF3E19">
      <w:pPr>
        <w:pStyle w:val="a4"/>
      </w:pPr>
      <w:proofErr w:type="spellStart"/>
      <w:proofErr w:type="gramStart"/>
      <w:r w:rsidRPr="00457D39">
        <w:rPr>
          <w:rStyle w:val="af6"/>
        </w:rPr>
        <w:t>var</w:t>
      </w:r>
      <w:proofErr w:type="spellEnd"/>
      <w:proofErr w:type="gramEnd"/>
      <w:r w:rsidRPr="00CF3E19">
        <w:t xml:space="preserve"> district = </w:t>
      </w:r>
      <w:r w:rsidRPr="00457D39">
        <w:rPr>
          <w:rStyle w:val="af6"/>
        </w:rPr>
        <w:t>new</w:t>
      </w:r>
      <w:r w:rsidRPr="00CF3E19">
        <w:t xml:space="preserve"> </w:t>
      </w:r>
      <w:r w:rsidRPr="00457D39">
        <w:rPr>
          <w:rStyle w:val="af5"/>
        </w:rPr>
        <w:t>MapComposite</w:t>
      </w:r>
      <w:r w:rsidRPr="00CF3E19">
        <w:t xml:space="preserve"> {Title = </w:t>
      </w:r>
      <w:r w:rsidRPr="00457D39">
        <w:rPr>
          <w:rStyle w:val="af7"/>
        </w:rPr>
        <w:t>"District"</w:t>
      </w:r>
      <w:r w:rsidRPr="00CF3E19">
        <w:t>};</w:t>
      </w:r>
    </w:p>
    <w:p w:rsidR="00B67B43" w:rsidRPr="00CF3E19" w:rsidRDefault="00B67B43" w:rsidP="00CF3E19">
      <w:pPr>
        <w:pStyle w:val="a4"/>
      </w:pPr>
      <w:r w:rsidRPr="00CF3E19">
        <w:t>district.AddComponent(</w:t>
      </w:r>
      <w:r w:rsidRPr="00457D39">
        <w:rPr>
          <w:rStyle w:val="af6"/>
        </w:rPr>
        <w:t>new</w:t>
      </w:r>
      <w:r w:rsidRPr="00CF3E19">
        <w:t xml:space="preserve"> </w:t>
      </w:r>
      <w:r w:rsidRPr="00457D39">
        <w:rPr>
          <w:rStyle w:val="af5"/>
        </w:rPr>
        <w:t>MapComponent</w:t>
      </w:r>
      <w:r w:rsidRPr="00CF3E19">
        <w:t xml:space="preserve"> {Title = </w:t>
      </w:r>
      <w:r w:rsidRPr="00457D39">
        <w:rPr>
          <w:rStyle w:val="af7"/>
        </w:rPr>
        <w:t>"House 1"</w:t>
      </w:r>
      <w:r w:rsidRPr="00CF3E19">
        <w:t>});</w:t>
      </w:r>
    </w:p>
    <w:p w:rsidR="00B67B43" w:rsidRPr="00CF3E19" w:rsidRDefault="00B67B43" w:rsidP="00CF3E19">
      <w:pPr>
        <w:pStyle w:val="a4"/>
      </w:pPr>
      <w:r w:rsidRPr="00CF3E19">
        <w:t>district.AddComponent(</w:t>
      </w:r>
      <w:r w:rsidRPr="00457D39">
        <w:rPr>
          <w:rStyle w:val="af6"/>
        </w:rPr>
        <w:t>new</w:t>
      </w:r>
      <w:r w:rsidRPr="00CF3E19">
        <w:t xml:space="preserve"> </w:t>
      </w:r>
      <w:r w:rsidRPr="00457D39">
        <w:rPr>
          <w:rStyle w:val="af5"/>
        </w:rPr>
        <w:t>MapComponent</w:t>
      </w:r>
      <w:r w:rsidRPr="00CF3E19">
        <w:t xml:space="preserve"> {Title = </w:t>
      </w:r>
      <w:r w:rsidRPr="00457D39">
        <w:rPr>
          <w:rStyle w:val="af7"/>
        </w:rPr>
        <w:t>"House 2"</w:t>
      </w:r>
      <w:r w:rsidRPr="00CF3E19">
        <w:t>});</w:t>
      </w:r>
    </w:p>
    <w:p w:rsidR="00B67B43" w:rsidRPr="00CF3E19" w:rsidRDefault="00B67B43" w:rsidP="00CF3E19">
      <w:pPr>
        <w:pStyle w:val="a4"/>
      </w:pPr>
    </w:p>
    <w:p w:rsidR="00B67B43" w:rsidRPr="00CF3E19" w:rsidRDefault="00B67B43" w:rsidP="00CF3E19">
      <w:pPr>
        <w:pStyle w:val="a4"/>
      </w:pPr>
      <w:proofErr w:type="spellStart"/>
      <w:proofErr w:type="gramStart"/>
      <w:r w:rsidRPr="00457D39">
        <w:rPr>
          <w:rStyle w:val="af6"/>
        </w:rPr>
        <w:t>var</w:t>
      </w:r>
      <w:proofErr w:type="spellEnd"/>
      <w:proofErr w:type="gramEnd"/>
      <w:r w:rsidRPr="00CF3E19">
        <w:t xml:space="preserve"> city = </w:t>
      </w:r>
      <w:r w:rsidRPr="00457D39">
        <w:rPr>
          <w:rStyle w:val="af6"/>
        </w:rPr>
        <w:t>new</w:t>
      </w:r>
      <w:r w:rsidRPr="00CF3E19">
        <w:t xml:space="preserve"> </w:t>
      </w:r>
      <w:r w:rsidRPr="00457D39">
        <w:rPr>
          <w:rStyle w:val="af5"/>
        </w:rPr>
        <w:t>MapComposite</w:t>
      </w:r>
      <w:r w:rsidRPr="00CF3E19">
        <w:t xml:space="preserve"> {Title = </w:t>
      </w:r>
      <w:r w:rsidRPr="00457D39">
        <w:rPr>
          <w:rStyle w:val="af7"/>
        </w:rPr>
        <w:t>"New city"</w:t>
      </w:r>
      <w:r w:rsidRPr="00CF3E19">
        <w:t>};</w:t>
      </w:r>
    </w:p>
    <w:p w:rsidR="00B67B43" w:rsidRPr="00CF3E19" w:rsidRDefault="00B67B43" w:rsidP="00CF3E19">
      <w:pPr>
        <w:pStyle w:val="a4"/>
      </w:pPr>
      <w:r w:rsidRPr="00CF3E19">
        <w:t>city.AddComponent(district);</w:t>
      </w:r>
    </w:p>
    <w:p w:rsidR="00B67B43" w:rsidRPr="00CF3E19" w:rsidRDefault="00B67B43" w:rsidP="00CF3E19">
      <w:pPr>
        <w:pStyle w:val="a4"/>
      </w:pPr>
      <w:r w:rsidRPr="00CF3E19">
        <w:t>city.Draw();</w:t>
      </w:r>
    </w:p>
    <w:p w:rsidR="00B67B43" w:rsidRPr="00CF3E19" w:rsidRDefault="00B67B43" w:rsidP="00CF3E19">
      <w:pPr>
        <w:pStyle w:val="a4"/>
      </w:pPr>
    </w:p>
    <w:p w:rsidR="00B67B43" w:rsidRPr="00CF3E19" w:rsidRDefault="00B67B43" w:rsidP="00CF3E19">
      <w:pPr>
        <w:pStyle w:val="a4"/>
      </w:pPr>
      <w:proofErr w:type="spellStart"/>
      <w:proofErr w:type="gramStart"/>
      <w:r w:rsidRPr="00457D39">
        <w:rPr>
          <w:rStyle w:val="af6"/>
        </w:rPr>
        <w:t>var</w:t>
      </w:r>
      <w:proofErr w:type="spellEnd"/>
      <w:proofErr w:type="gramEnd"/>
      <w:r w:rsidRPr="00CF3E19">
        <w:t xml:space="preserve"> house = city.FindChild(</w:t>
      </w:r>
      <w:r w:rsidRPr="00457D39">
        <w:rPr>
          <w:rStyle w:val="af7"/>
        </w:rPr>
        <w:t>"House 1"</w:t>
      </w:r>
      <w:r w:rsidRPr="00CF3E19">
        <w:t>);</w:t>
      </w:r>
    </w:p>
    <w:p w:rsidR="00B67B43" w:rsidRPr="00D53303" w:rsidRDefault="00B67B43" w:rsidP="00CF3E19">
      <w:pPr>
        <w:pStyle w:val="a4"/>
        <w:rPr>
          <w:lang w:val="ru-RU"/>
        </w:rPr>
      </w:pPr>
      <w:r w:rsidRPr="00CF3E19">
        <w:t>house</w:t>
      </w:r>
      <w:r w:rsidRPr="00D53303">
        <w:rPr>
          <w:lang w:val="ru-RU"/>
        </w:rPr>
        <w:t>.</w:t>
      </w:r>
      <w:r w:rsidRPr="00CF3E19">
        <w:t>Draw</w:t>
      </w:r>
      <w:r w:rsidRPr="00D53303">
        <w:rPr>
          <w:lang w:val="ru-RU"/>
        </w:rPr>
        <w:t>();</w:t>
      </w:r>
    </w:p>
    <w:p w:rsidR="00B67B43" w:rsidRPr="00E918DC" w:rsidRDefault="00CF3E19" w:rsidP="00CF3E19">
      <w:pPr>
        <w:pStyle w:val="2"/>
      </w:pPr>
      <w:r w:rsidRPr="00D53303">
        <w:t xml:space="preserve">2.5. </w:t>
      </w:r>
      <w:r w:rsidR="00B67B43" w:rsidRPr="00E918DC">
        <w:t>Мост (</w:t>
      </w:r>
      <w:proofErr w:type="spellStart"/>
      <w:r w:rsidR="00B67B43" w:rsidRPr="00E918DC">
        <w:t>Bridge</w:t>
      </w:r>
      <w:proofErr w:type="spellEnd"/>
      <w:r w:rsidR="00B67B43" w:rsidRPr="00E918DC">
        <w:t>)</w:t>
      </w:r>
    </w:p>
    <w:p w:rsidR="00B67B43" w:rsidRPr="00E918DC" w:rsidRDefault="00B67B43" w:rsidP="00B67B43">
      <w:r w:rsidRPr="00E918DC">
        <w:t xml:space="preserve">Шаблон Мост позволяет разделить объект на </w:t>
      </w:r>
      <w:r w:rsidRPr="00457D39">
        <w:rPr>
          <w:rStyle w:val="a8"/>
        </w:rPr>
        <w:t>абстракцию</w:t>
      </w:r>
      <w:r w:rsidRPr="00E918DC">
        <w:t xml:space="preserve"> и </w:t>
      </w:r>
      <w:r w:rsidRPr="00457D39">
        <w:rPr>
          <w:rStyle w:val="a8"/>
        </w:rPr>
        <w:t>реализацию</w:t>
      </w:r>
      <w:r w:rsidRPr="00E918DC">
        <w:t xml:space="preserve"> так, чтобы они могли изменяться независимо друг от друга. При этом основной код, необходимый для функционирования объекта, переносится в реализацию. Всё остальное, включая взаимодействие с клиентом, содержится в абстракции. Методы абстракции при необходимости могут быть изменены или дополнены. Абстракция содержит экземпляр реализации и использует его для обработки поступающих от клиент</w:t>
      </w:r>
      <w:r w:rsidR="00B56522">
        <w:t>а</w:t>
      </w:r>
      <w:r w:rsidRPr="00E918DC">
        <w:t xml:space="preserve"> запросов.</w:t>
      </w:r>
    </w:p>
    <w:p w:rsidR="00B67B43" w:rsidRPr="00E918DC" w:rsidRDefault="00B67B43" w:rsidP="00B67B43">
      <w:r w:rsidRPr="00E918DC">
        <w:t xml:space="preserve">Выделим следующих участников шаблона Мост (рис. 5). Класс </w:t>
      </w:r>
      <w:r w:rsidRPr="00457D39">
        <w:rPr>
          <w:rStyle w:val="af5"/>
        </w:rPr>
        <w:t>Abstraction</w:t>
      </w:r>
      <w:r w:rsidRPr="00E918DC">
        <w:t xml:space="preserve"> определяет базовую абстракцию. Класс </w:t>
      </w:r>
      <w:r w:rsidRPr="00457D39">
        <w:rPr>
          <w:rStyle w:val="af5"/>
        </w:rPr>
        <w:t>RefinedAbstraction</w:t>
      </w:r>
      <w:r w:rsidRPr="00E918DC">
        <w:t xml:space="preserve"> наследуется от </w:t>
      </w:r>
      <w:r w:rsidRPr="00457D39">
        <w:rPr>
          <w:rStyle w:val="af5"/>
        </w:rPr>
        <w:t>Abstraction</w:t>
      </w:r>
      <w:r w:rsidRPr="00E918DC">
        <w:t xml:space="preserve"> и представляет уточнённый функционал взаимодействия. Интерфейс </w:t>
      </w:r>
      <w:r w:rsidRPr="00457D39">
        <w:rPr>
          <w:rStyle w:val="af5"/>
        </w:rPr>
        <w:t>IImplementor</w:t>
      </w:r>
      <w:r w:rsidRPr="00E918DC">
        <w:t xml:space="preserve"> является интерфейсом реализации. Конкретная реализация описывается классом </w:t>
      </w:r>
      <w:r w:rsidRPr="00457D39">
        <w:rPr>
          <w:rStyle w:val="af5"/>
        </w:rPr>
        <w:t>ConcreteImplementor</w:t>
      </w:r>
      <w:r w:rsidRPr="00E918DC">
        <w:t>.</w:t>
      </w:r>
    </w:p>
    <w:p w:rsidR="00B67B43" w:rsidRPr="00E918DC" w:rsidRDefault="004A49D1" w:rsidP="004A49D1">
      <w:pPr>
        <w:pStyle w:val="af"/>
      </w:pPr>
      <w:r>
        <w:rPr>
          <w:noProof/>
        </w:rPr>
        <w:lastRenderedPageBreak/>
        <w:drawing>
          <wp:inline distT="0" distB="0" distL="0" distR="0">
            <wp:extent cx="4810125" cy="2143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idge.emz"/>
                    <pic:cNvPicPr/>
                  </pic:nvPicPr>
                  <pic:blipFill>
                    <a:blip r:embed="rId12">
                      <a:extLst>
                        <a:ext uri="{28A0092B-C50C-407E-A947-70E740481C1C}">
                          <a14:useLocalDpi xmlns:a14="http://schemas.microsoft.com/office/drawing/2010/main" val="0"/>
                        </a:ext>
                      </a:extLst>
                    </a:blip>
                    <a:stretch>
                      <a:fillRect/>
                    </a:stretch>
                  </pic:blipFill>
                  <pic:spPr>
                    <a:xfrm>
                      <a:off x="0" y="0"/>
                      <a:ext cx="4810125" cy="2143125"/>
                    </a:xfrm>
                    <a:prstGeom prst="rect">
                      <a:avLst/>
                    </a:prstGeom>
                  </pic:spPr>
                </pic:pic>
              </a:graphicData>
            </a:graphic>
          </wp:inline>
        </w:drawing>
      </w:r>
    </w:p>
    <w:p w:rsidR="00B67B43" w:rsidRPr="00E918DC" w:rsidRDefault="00B67B43" w:rsidP="004A49D1">
      <w:pPr>
        <w:pStyle w:val="af"/>
      </w:pPr>
      <w:r w:rsidRPr="00E918DC">
        <w:t>Рис. 5. Дизайн шаблона Мост.</w:t>
      </w:r>
    </w:p>
    <w:p w:rsidR="00B67B43" w:rsidRPr="00E918DC" w:rsidRDefault="00B67B43" w:rsidP="00B67B43">
      <w:r w:rsidRPr="00E918DC">
        <w:t xml:space="preserve">Проиллюстрируем применение шаблона Мост. Пусть имеется класс </w:t>
      </w:r>
      <w:r w:rsidRPr="008C5148">
        <w:rPr>
          <w:rStyle w:val="af5"/>
        </w:rPr>
        <w:t>RecordBase</w:t>
      </w:r>
      <w:r w:rsidRPr="00E918DC">
        <w:t>, который описывает функции для работы с набором записей.</w:t>
      </w:r>
    </w:p>
    <w:p w:rsidR="00B67B43" w:rsidRPr="00D53303" w:rsidRDefault="00B67B43" w:rsidP="00096C5E">
      <w:pPr>
        <w:pStyle w:val="a4"/>
      </w:pPr>
      <w:proofErr w:type="gramStart"/>
      <w:r w:rsidRPr="008C5148">
        <w:rPr>
          <w:rStyle w:val="af6"/>
        </w:rPr>
        <w:t>public</w:t>
      </w:r>
      <w:proofErr w:type="gramEnd"/>
      <w:r w:rsidRPr="00D53303">
        <w:t xml:space="preserve"> </w:t>
      </w:r>
      <w:r w:rsidRPr="008C5148">
        <w:rPr>
          <w:rStyle w:val="af6"/>
        </w:rPr>
        <w:t>class</w:t>
      </w:r>
      <w:r w:rsidRPr="00D53303">
        <w:t xml:space="preserve"> </w:t>
      </w:r>
      <w:r w:rsidRPr="008C5148">
        <w:rPr>
          <w:rStyle w:val="af5"/>
        </w:rPr>
        <w:t>RecordBase</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8C5148">
        <w:rPr>
          <w:rStyle w:val="af6"/>
        </w:rPr>
        <w:t>public</w:t>
      </w:r>
      <w:proofErr w:type="gramEnd"/>
      <w:r w:rsidRPr="00D53303">
        <w:t xml:space="preserve"> </w:t>
      </w:r>
      <w:r w:rsidRPr="008C5148">
        <w:rPr>
          <w:rStyle w:val="af5"/>
        </w:rPr>
        <w:t>IDataObject</w:t>
      </w:r>
      <w:r w:rsidRPr="00D53303">
        <w:t>&lt;</w:t>
      </w:r>
      <w:r w:rsidRPr="008C5148">
        <w:rPr>
          <w:rStyle w:val="af6"/>
        </w:rPr>
        <w:t>string</w:t>
      </w:r>
      <w:r w:rsidRPr="00D53303">
        <w:t xml:space="preserve">&gt; DataObject { </w:t>
      </w:r>
      <w:r w:rsidRPr="008C5148">
        <w:rPr>
          <w:rStyle w:val="af6"/>
        </w:rPr>
        <w:t>get</w:t>
      </w:r>
      <w:r w:rsidRPr="00D53303">
        <w:t xml:space="preserve">; </w:t>
      </w:r>
      <w:r w:rsidRPr="008C5148">
        <w:rPr>
          <w:rStyle w:val="af6"/>
        </w:rPr>
        <w:t>set</w:t>
      </w:r>
      <w:r w:rsidRPr="00D53303">
        <w:t>;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8C5148">
        <w:rPr>
          <w:rStyle w:val="af6"/>
        </w:rPr>
        <w:t>public</w:t>
      </w:r>
      <w:proofErr w:type="gramEnd"/>
      <w:r w:rsidRPr="00D53303">
        <w:t xml:space="preserve"> </w:t>
      </w:r>
      <w:r w:rsidRPr="008C5148">
        <w:rPr>
          <w:rStyle w:val="af6"/>
        </w:rPr>
        <w:t>virtual</w:t>
      </w:r>
      <w:r w:rsidRPr="00D53303">
        <w:t xml:space="preserve"> </w:t>
      </w:r>
      <w:r w:rsidRPr="008C5148">
        <w:rPr>
          <w:rStyle w:val="af6"/>
        </w:rPr>
        <w:t>void</w:t>
      </w:r>
      <w:r w:rsidRPr="00D53303">
        <w:t xml:space="preserve"> Next()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DataObject.NextRecord();</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8C5148">
        <w:rPr>
          <w:rStyle w:val="af6"/>
        </w:rPr>
        <w:t>public</w:t>
      </w:r>
      <w:proofErr w:type="gramEnd"/>
      <w:r w:rsidRPr="00D53303">
        <w:t xml:space="preserve"> </w:t>
      </w:r>
      <w:r w:rsidRPr="008C5148">
        <w:rPr>
          <w:rStyle w:val="af6"/>
        </w:rPr>
        <w:t>virtual</w:t>
      </w:r>
      <w:r w:rsidRPr="00D53303">
        <w:t xml:space="preserve"> </w:t>
      </w:r>
      <w:r w:rsidRPr="008C5148">
        <w:rPr>
          <w:rStyle w:val="af6"/>
        </w:rPr>
        <w:t>void</w:t>
      </w:r>
      <w:r w:rsidRPr="00D53303">
        <w:t xml:space="preserve"> Prior()</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DataObject.PriorRecord();</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8C5148">
        <w:rPr>
          <w:rStyle w:val="af6"/>
        </w:rPr>
        <w:t>public</w:t>
      </w:r>
      <w:proofErr w:type="gramEnd"/>
      <w:r w:rsidRPr="00D53303">
        <w:t xml:space="preserve"> </w:t>
      </w:r>
      <w:r w:rsidRPr="008C5148">
        <w:rPr>
          <w:rStyle w:val="af6"/>
        </w:rPr>
        <w:t>virtual</w:t>
      </w:r>
      <w:r w:rsidRPr="00D53303">
        <w:t xml:space="preserve"> </w:t>
      </w:r>
      <w:r w:rsidRPr="008C5148">
        <w:rPr>
          <w:rStyle w:val="af6"/>
        </w:rPr>
        <w:t>void</w:t>
      </w:r>
      <w:r w:rsidRPr="00D53303">
        <w:t xml:space="preserve"> Add(</w:t>
      </w:r>
      <w:r w:rsidRPr="008C5148">
        <w:rPr>
          <w:rStyle w:val="af6"/>
        </w:rPr>
        <w:t>string</w:t>
      </w:r>
      <w:r w:rsidRPr="00D53303">
        <w:t xml:space="preserve"> name)</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DataObject.AddRecord(name);</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8C5148">
        <w:rPr>
          <w:rStyle w:val="af6"/>
        </w:rPr>
        <w:t>public</w:t>
      </w:r>
      <w:proofErr w:type="gramEnd"/>
      <w:r w:rsidRPr="00D53303">
        <w:t xml:space="preserve"> </w:t>
      </w:r>
      <w:r w:rsidRPr="008C5148">
        <w:rPr>
          <w:rStyle w:val="af6"/>
        </w:rPr>
        <w:t>virtual</w:t>
      </w:r>
      <w:r w:rsidRPr="00D53303">
        <w:t xml:space="preserve"> </w:t>
      </w:r>
      <w:r w:rsidRPr="008C5148">
        <w:rPr>
          <w:rStyle w:val="af6"/>
        </w:rPr>
        <w:t>void</w:t>
      </w:r>
      <w:r w:rsidRPr="00D53303">
        <w:t xml:space="preserve"> Delete(</w:t>
      </w:r>
      <w:r w:rsidRPr="008C5148">
        <w:rPr>
          <w:rStyle w:val="af6"/>
        </w:rPr>
        <w:t>string</w:t>
      </w:r>
      <w:r w:rsidRPr="00D53303">
        <w:t xml:space="preserve"> name)</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DataObject.DeleteRecord(name);</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8C5148">
        <w:rPr>
          <w:rStyle w:val="af6"/>
        </w:rPr>
        <w:t>public</w:t>
      </w:r>
      <w:proofErr w:type="gramEnd"/>
      <w:r w:rsidRPr="00D53303">
        <w:t xml:space="preserve"> </w:t>
      </w:r>
      <w:r w:rsidRPr="008C5148">
        <w:rPr>
          <w:rStyle w:val="af6"/>
        </w:rPr>
        <w:t>virtual</w:t>
      </w:r>
      <w:r w:rsidRPr="00D53303">
        <w:t xml:space="preserve"> </w:t>
      </w:r>
      <w:r w:rsidRPr="008C5148">
        <w:rPr>
          <w:rStyle w:val="af6"/>
        </w:rPr>
        <w:t>void</w:t>
      </w:r>
      <w:r w:rsidRPr="00D53303">
        <w:t xml:space="preserve"> Get()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spellStart"/>
      <w:proofErr w:type="gramStart"/>
      <w:r w:rsidRPr="008C5148">
        <w:rPr>
          <w:rStyle w:val="af6"/>
        </w:rPr>
        <w:t>var</w:t>
      </w:r>
      <w:proofErr w:type="spellEnd"/>
      <w:proofErr w:type="gramEnd"/>
      <w:r w:rsidRPr="00D53303">
        <w:t xml:space="preserve"> </w:t>
      </w:r>
      <w:r w:rsidR="007E0CC0" w:rsidRPr="007E0CC0">
        <w:t>customer</w:t>
      </w:r>
      <w:r w:rsidRPr="00D53303">
        <w:t xml:space="preserve"> = DataObject.GetCurrentRecord();</w:t>
      </w:r>
    </w:p>
    <w:p w:rsidR="00B67B43" w:rsidRPr="00D53303" w:rsidRDefault="00B67B43" w:rsidP="00096C5E">
      <w:pPr>
        <w:pStyle w:val="a4"/>
      </w:pPr>
      <w:r w:rsidRPr="00D53303">
        <w:t xml:space="preserve">        </w:t>
      </w:r>
      <w:r w:rsidRPr="008C5148">
        <w:rPr>
          <w:rStyle w:val="af5"/>
        </w:rPr>
        <w:t>Console</w:t>
      </w:r>
      <w:r w:rsidRPr="00D53303">
        <w:t>.WriteLine(</w:t>
      </w:r>
      <w:r w:rsidR="007E0CC0" w:rsidRPr="007E0CC0">
        <w:t>customer</w:t>
      </w:r>
      <w:r w:rsidRPr="00D53303">
        <w:t>);</w:t>
      </w:r>
    </w:p>
    <w:p w:rsidR="00B67B43" w:rsidRPr="00457D39" w:rsidRDefault="00B67B43" w:rsidP="00096C5E">
      <w:pPr>
        <w:pStyle w:val="a4"/>
        <w:rPr>
          <w:lang w:val="ru-RU"/>
        </w:rPr>
      </w:pPr>
      <w:r w:rsidRPr="00D53303">
        <w:t xml:space="preserve">    </w:t>
      </w:r>
      <w:r w:rsidRPr="00457D39">
        <w:rPr>
          <w:lang w:val="ru-RU"/>
        </w:rPr>
        <w:t>}</w:t>
      </w:r>
    </w:p>
    <w:p w:rsidR="00B67B43" w:rsidRPr="00457D39" w:rsidRDefault="00B67B43" w:rsidP="00096C5E">
      <w:pPr>
        <w:pStyle w:val="a4"/>
        <w:rPr>
          <w:lang w:val="ru-RU"/>
        </w:rPr>
      </w:pPr>
      <w:r w:rsidRPr="00457D39">
        <w:rPr>
          <w:lang w:val="ru-RU"/>
        </w:rPr>
        <w:t>}</w:t>
      </w:r>
    </w:p>
    <w:p w:rsidR="00B67B43" w:rsidRPr="008C5148" w:rsidRDefault="00B67B43" w:rsidP="00B67B43">
      <w:r w:rsidRPr="00E918DC">
        <w:t xml:space="preserve">Класс </w:t>
      </w:r>
      <w:r w:rsidRPr="008C5148">
        <w:rPr>
          <w:rStyle w:val="af5"/>
        </w:rPr>
        <w:t>Record</w:t>
      </w:r>
      <w:r w:rsidRPr="00E918DC">
        <w:t xml:space="preserve"> уточняет одну из функци</w:t>
      </w:r>
      <w:r w:rsidR="00B56522">
        <w:t>й</w:t>
      </w:r>
      <w:r w:rsidRPr="00E918DC">
        <w:t xml:space="preserve"> класса </w:t>
      </w:r>
      <w:r w:rsidRPr="008C5148">
        <w:rPr>
          <w:rStyle w:val="af5"/>
        </w:rPr>
        <w:t>RecordBase</w:t>
      </w:r>
      <w:r w:rsidR="008C5148" w:rsidRPr="008C5148">
        <w:t>:</w:t>
      </w:r>
    </w:p>
    <w:p w:rsidR="00B67B43" w:rsidRPr="00D53303" w:rsidRDefault="00B67B43" w:rsidP="00096C5E">
      <w:pPr>
        <w:pStyle w:val="a4"/>
      </w:pPr>
      <w:proofErr w:type="gramStart"/>
      <w:r w:rsidRPr="008C5148">
        <w:rPr>
          <w:rStyle w:val="af6"/>
        </w:rPr>
        <w:lastRenderedPageBreak/>
        <w:t>public</w:t>
      </w:r>
      <w:proofErr w:type="gramEnd"/>
      <w:r w:rsidRPr="00D53303">
        <w:t xml:space="preserve"> </w:t>
      </w:r>
      <w:r w:rsidRPr="008C5148">
        <w:rPr>
          <w:rStyle w:val="af6"/>
        </w:rPr>
        <w:t>class</w:t>
      </w:r>
      <w:r w:rsidRPr="00D53303">
        <w:t xml:space="preserve"> </w:t>
      </w:r>
      <w:r w:rsidRPr="008C5148">
        <w:rPr>
          <w:rStyle w:val="af5"/>
        </w:rPr>
        <w:t>Record</w:t>
      </w:r>
      <w:r w:rsidRPr="00D53303">
        <w:t xml:space="preserve"> : </w:t>
      </w:r>
      <w:proofErr w:type="spellStart"/>
      <w:r w:rsidRPr="008C5148">
        <w:rPr>
          <w:rStyle w:val="af6"/>
        </w:rPr>
        <w:t>RecordBase</w:t>
      </w:r>
      <w:proofErr w:type="spellEnd"/>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8C5148">
        <w:rPr>
          <w:rStyle w:val="af6"/>
        </w:rPr>
        <w:t>public</w:t>
      </w:r>
      <w:proofErr w:type="gramEnd"/>
      <w:r w:rsidRPr="00D53303">
        <w:t xml:space="preserve"> </w:t>
      </w:r>
      <w:r w:rsidRPr="008C5148">
        <w:rPr>
          <w:rStyle w:val="af6"/>
        </w:rPr>
        <w:t>override</w:t>
      </w:r>
      <w:r w:rsidRPr="00D53303">
        <w:t xml:space="preserve"> </w:t>
      </w:r>
      <w:r w:rsidRPr="008C5148">
        <w:rPr>
          <w:rStyle w:val="af6"/>
        </w:rPr>
        <w:t>void</w:t>
      </w:r>
      <w:r w:rsidRPr="00D53303">
        <w:t xml:space="preserve"> Get()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r w:rsidRPr="008C5148">
        <w:rPr>
          <w:rStyle w:val="af5"/>
        </w:rPr>
        <w:t>Console</w:t>
      </w:r>
      <w:r w:rsidRPr="00D53303">
        <w:t>.WriteLine(</w:t>
      </w:r>
      <w:r w:rsidRPr="008C5148">
        <w:rPr>
          <w:rStyle w:val="af7"/>
        </w:rPr>
        <w:t>"----------"</w:t>
      </w:r>
      <w:r w:rsidRPr="00D53303">
        <w:t>);</w:t>
      </w:r>
    </w:p>
    <w:p w:rsidR="00B67B43" w:rsidRPr="00D53303" w:rsidRDefault="00B67B43" w:rsidP="00096C5E">
      <w:pPr>
        <w:pStyle w:val="a4"/>
      </w:pPr>
      <w:r w:rsidRPr="00D53303">
        <w:t xml:space="preserve">        </w:t>
      </w:r>
      <w:proofErr w:type="spellStart"/>
      <w:proofErr w:type="gramStart"/>
      <w:r w:rsidRPr="008C5148">
        <w:rPr>
          <w:rStyle w:val="af6"/>
        </w:rPr>
        <w:t>base</w:t>
      </w:r>
      <w:r w:rsidRPr="00D53303">
        <w:t>.Get</w:t>
      </w:r>
      <w:proofErr w:type="spellEnd"/>
      <w:r w:rsidRPr="00D53303">
        <w:t>(</w:t>
      </w:r>
      <w:proofErr w:type="gramEnd"/>
      <w:r w:rsidRPr="00D53303">
        <w:t>);</w:t>
      </w:r>
    </w:p>
    <w:p w:rsidR="00B67B43" w:rsidRPr="00D53303" w:rsidRDefault="00B67B43" w:rsidP="00096C5E">
      <w:pPr>
        <w:pStyle w:val="a4"/>
      </w:pPr>
      <w:r w:rsidRPr="00D53303">
        <w:t xml:space="preserve">        </w:t>
      </w:r>
      <w:r w:rsidRPr="008C5148">
        <w:rPr>
          <w:rStyle w:val="af5"/>
        </w:rPr>
        <w:t>Console</w:t>
      </w:r>
      <w:r w:rsidRPr="00D53303">
        <w:t>.WriteLine(</w:t>
      </w:r>
      <w:r w:rsidRPr="008C5148">
        <w:rPr>
          <w:rStyle w:val="af7"/>
        </w:rPr>
        <w:t>"----------"</w:t>
      </w:r>
      <w:r w:rsidRPr="00D53303">
        <w:t>);</w:t>
      </w:r>
    </w:p>
    <w:p w:rsidR="00B67B43" w:rsidRPr="00457D39" w:rsidRDefault="00B67B43" w:rsidP="00096C5E">
      <w:pPr>
        <w:pStyle w:val="a4"/>
        <w:rPr>
          <w:lang w:val="ru-RU"/>
        </w:rPr>
      </w:pPr>
      <w:r w:rsidRPr="00D53303">
        <w:t xml:space="preserve">    </w:t>
      </w:r>
      <w:r w:rsidRPr="00457D39">
        <w:rPr>
          <w:lang w:val="ru-RU"/>
        </w:rPr>
        <w:t>}</w:t>
      </w:r>
    </w:p>
    <w:p w:rsidR="00B67B43" w:rsidRPr="00457D39" w:rsidRDefault="00B67B43" w:rsidP="00096C5E">
      <w:pPr>
        <w:pStyle w:val="a4"/>
        <w:rPr>
          <w:lang w:val="ru-RU"/>
        </w:rPr>
      </w:pPr>
      <w:r w:rsidRPr="00457D39">
        <w:rPr>
          <w:lang w:val="ru-RU"/>
        </w:rPr>
        <w:t>}</w:t>
      </w:r>
    </w:p>
    <w:p w:rsidR="00B67B43" w:rsidRPr="00E918DC" w:rsidRDefault="00B67B43" w:rsidP="00B67B43">
      <w:r w:rsidRPr="00E918DC">
        <w:t xml:space="preserve">Интерфейс </w:t>
      </w:r>
      <w:r w:rsidRPr="008C5148">
        <w:rPr>
          <w:rStyle w:val="af5"/>
        </w:rPr>
        <w:t>IDataObject</w:t>
      </w:r>
      <w:r w:rsidRPr="008C5148">
        <w:rPr>
          <w:rStyle w:val="a9"/>
        </w:rPr>
        <w:t>&lt;T&gt;</w:t>
      </w:r>
      <w:r w:rsidRPr="00E918DC">
        <w:t xml:space="preserve"> задаёт методы хранилища записей.</w:t>
      </w:r>
    </w:p>
    <w:p w:rsidR="00B67B43" w:rsidRPr="00D53303" w:rsidRDefault="00B67B43" w:rsidP="00096C5E">
      <w:pPr>
        <w:pStyle w:val="a4"/>
      </w:pPr>
      <w:proofErr w:type="gramStart"/>
      <w:r w:rsidRPr="008C5148">
        <w:rPr>
          <w:rStyle w:val="af6"/>
        </w:rPr>
        <w:t>public</w:t>
      </w:r>
      <w:proofErr w:type="gramEnd"/>
      <w:r w:rsidRPr="00D53303">
        <w:t xml:space="preserve"> </w:t>
      </w:r>
      <w:r w:rsidRPr="008C5148">
        <w:rPr>
          <w:rStyle w:val="af6"/>
        </w:rPr>
        <w:t>interface</w:t>
      </w:r>
      <w:r w:rsidRPr="00D53303">
        <w:t xml:space="preserve"> </w:t>
      </w:r>
      <w:r w:rsidRPr="008C5148">
        <w:rPr>
          <w:rStyle w:val="af5"/>
        </w:rPr>
        <w:t>IDataObject</w:t>
      </w:r>
      <w:r w:rsidRPr="00D53303">
        <w:t>&lt;T&gt;</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8C5148">
        <w:rPr>
          <w:rStyle w:val="af6"/>
        </w:rPr>
        <w:t>void</w:t>
      </w:r>
      <w:proofErr w:type="gramEnd"/>
      <w:r w:rsidRPr="00D53303">
        <w:t xml:space="preserve"> NextRecord();</w:t>
      </w:r>
    </w:p>
    <w:p w:rsidR="00B67B43" w:rsidRPr="00D53303" w:rsidRDefault="00B67B43" w:rsidP="00096C5E">
      <w:pPr>
        <w:pStyle w:val="a4"/>
      </w:pPr>
      <w:r w:rsidRPr="00D53303">
        <w:t xml:space="preserve">    </w:t>
      </w:r>
      <w:proofErr w:type="gramStart"/>
      <w:r w:rsidRPr="008C5148">
        <w:rPr>
          <w:rStyle w:val="af6"/>
        </w:rPr>
        <w:t>void</w:t>
      </w:r>
      <w:proofErr w:type="gramEnd"/>
      <w:r w:rsidRPr="00D53303">
        <w:t xml:space="preserve"> PriorRecord();</w:t>
      </w:r>
    </w:p>
    <w:p w:rsidR="00B67B43" w:rsidRPr="00D53303" w:rsidRDefault="00B67B43" w:rsidP="00096C5E">
      <w:pPr>
        <w:pStyle w:val="a4"/>
      </w:pPr>
      <w:r w:rsidRPr="00D53303">
        <w:t xml:space="preserve">    </w:t>
      </w:r>
      <w:proofErr w:type="gramStart"/>
      <w:r w:rsidRPr="008C5148">
        <w:rPr>
          <w:rStyle w:val="af6"/>
        </w:rPr>
        <w:t>void</w:t>
      </w:r>
      <w:proofErr w:type="gramEnd"/>
      <w:r w:rsidRPr="00D53303">
        <w:t xml:space="preserve"> AddRecord(T t);</w:t>
      </w:r>
    </w:p>
    <w:p w:rsidR="00B67B43" w:rsidRPr="00D53303" w:rsidRDefault="00B67B43" w:rsidP="00096C5E">
      <w:pPr>
        <w:pStyle w:val="a4"/>
      </w:pPr>
      <w:r w:rsidRPr="00D53303">
        <w:t xml:space="preserve">    </w:t>
      </w:r>
      <w:proofErr w:type="gramStart"/>
      <w:r w:rsidRPr="008C5148">
        <w:rPr>
          <w:rStyle w:val="af6"/>
        </w:rPr>
        <w:t>void</w:t>
      </w:r>
      <w:proofErr w:type="gramEnd"/>
      <w:r w:rsidRPr="00D53303">
        <w:t xml:space="preserve"> DeleteRecord(T t);</w:t>
      </w:r>
    </w:p>
    <w:p w:rsidR="00B67B43" w:rsidRPr="00D53303" w:rsidRDefault="00B67B43" w:rsidP="00096C5E">
      <w:pPr>
        <w:pStyle w:val="a4"/>
      </w:pPr>
      <w:r w:rsidRPr="00D53303">
        <w:t xml:space="preserve">    T GetCurrentRecord();</w:t>
      </w:r>
    </w:p>
    <w:p w:rsidR="00B67B43" w:rsidRPr="00457D39" w:rsidRDefault="00B67B43" w:rsidP="00096C5E">
      <w:pPr>
        <w:pStyle w:val="a4"/>
        <w:rPr>
          <w:lang w:val="ru-RU"/>
        </w:rPr>
      </w:pPr>
      <w:r w:rsidRPr="00457D39">
        <w:rPr>
          <w:lang w:val="ru-RU"/>
        </w:rPr>
        <w:t>}</w:t>
      </w:r>
    </w:p>
    <w:p w:rsidR="00B67B43" w:rsidRPr="00E918DC" w:rsidRDefault="00B67B43" w:rsidP="00B67B43">
      <w:r w:rsidRPr="00E918DC">
        <w:t xml:space="preserve">Класс </w:t>
      </w:r>
      <w:r w:rsidRPr="008C5148">
        <w:rPr>
          <w:rStyle w:val="af5"/>
        </w:rPr>
        <w:t>ListData</w:t>
      </w:r>
      <w:r w:rsidRPr="00E918DC">
        <w:t xml:space="preserve"> описывает конкретное хранилище (спис</w:t>
      </w:r>
      <w:r w:rsidR="008C5148">
        <w:t>ок строк</w:t>
      </w:r>
      <w:r w:rsidRPr="00E918DC">
        <w:t>).</w:t>
      </w:r>
    </w:p>
    <w:p w:rsidR="00B67B43" w:rsidRPr="00D53303" w:rsidRDefault="00B67B43" w:rsidP="00096C5E">
      <w:pPr>
        <w:pStyle w:val="a4"/>
      </w:pPr>
      <w:proofErr w:type="gramStart"/>
      <w:r w:rsidRPr="008C5148">
        <w:rPr>
          <w:rStyle w:val="af6"/>
        </w:rPr>
        <w:t>public</w:t>
      </w:r>
      <w:proofErr w:type="gramEnd"/>
      <w:r w:rsidRPr="00D53303">
        <w:t xml:space="preserve"> </w:t>
      </w:r>
      <w:r w:rsidRPr="008C5148">
        <w:rPr>
          <w:rStyle w:val="af6"/>
        </w:rPr>
        <w:t>class</w:t>
      </w:r>
      <w:r w:rsidRPr="00D53303">
        <w:t xml:space="preserve"> </w:t>
      </w:r>
      <w:r w:rsidRPr="008C5148">
        <w:rPr>
          <w:rStyle w:val="af5"/>
        </w:rPr>
        <w:t>ListData</w:t>
      </w:r>
      <w:r w:rsidRPr="00D53303">
        <w:t xml:space="preserve"> : </w:t>
      </w:r>
      <w:r w:rsidRPr="008C5148">
        <w:rPr>
          <w:rStyle w:val="af5"/>
        </w:rPr>
        <w:t>IDataObject</w:t>
      </w:r>
      <w:r w:rsidRPr="00D53303">
        <w:t>&lt;</w:t>
      </w:r>
      <w:r w:rsidRPr="008C5148">
        <w:rPr>
          <w:rStyle w:val="af6"/>
        </w:rPr>
        <w:t>string</w:t>
      </w:r>
      <w:r w:rsidRPr="00D53303">
        <w:t>&gt;</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8C5148">
        <w:rPr>
          <w:rStyle w:val="af6"/>
        </w:rPr>
        <w:t>private</w:t>
      </w:r>
      <w:proofErr w:type="gramEnd"/>
      <w:r w:rsidRPr="00D53303">
        <w:t xml:space="preserve"> </w:t>
      </w:r>
      <w:r w:rsidRPr="008C5148">
        <w:rPr>
          <w:rStyle w:val="af6"/>
        </w:rPr>
        <w:t>readonly</w:t>
      </w:r>
      <w:r w:rsidRPr="00D53303">
        <w:t xml:space="preserve"> </w:t>
      </w:r>
      <w:r w:rsidRPr="008C5148">
        <w:rPr>
          <w:rStyle w:val="af5"/>
        </w:rPr>
        <w:t>List</w:t>
      </w:r>
      <w:r w:rsidRPr="00D53303">
        <w:t>&lt;</w:t>
      </w:r>
      <w:r w:rsidRPr="008C5148">
        <w:rPr>
          <w:rStyle w:val="af6"/>
        </w:rPr>
        <w:t>string</w:t>
      </w:r>
      <w:r w:rsidRPr="00D53303">
        <w:t>&gt; _records;</w:t>
      </w:r>
    </w:p>
    <w:p w:rsidR="00B67B43" w:rsidRPr="00D53303" w:rsidRDefault="00B67B43" w:rsidP="00096C5E">
      <w:pPr>
        <w:pStyle w:val="a4"/>
      </w:pPr>
      <w:r w:rsidRPr="00D53303">
        <w:t xml:space="preserve">    </w:t>
      </w:r>
      <w:proofErr w:type="gramStart"/>
      <w:r w:rsidRPr="008C5148">
        <w:rPr>
          <w:rStyle w:val="af6"/>
        </w:rPr>
        <w:t>private</w:t>
      </w:r>
      <w:proofErr w:type="gramEnd"/>
      <w:r w:rsidRPr="00D53303">
        <w:t xml:space="preserve"> </w:t>
      </w:r>
      <w:r w:rsidRPr="008C5148">
        <w:rPr>
          <w:rStyle w:val="af6"/>
        </w:rPr>
        <w:t>int</w:t>
      </w:r>
      <w:r w:rsidRPr="00D53303">
        <w:t xml:space="preserve"> _current;</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8C5148">
        <w:rPr>
          <w:rStyle w:val="af6"/>
        </w:rPr>
        <w:t>public</w:t>
      </w:r>
      <w:proofErr w:type="gramEnd"/>
      <w:r w:rsidRPr="00D53303">
        <w:t xml:space="preserve"> ListData()</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_records = </w:t>
      </w:r>
      <w:r w:rsidRPr="008C5148">
        <w:rPr>
          <w:rStyle w:val="af6"/>
        </w:rPr>
        <w:t>new</w:t>
      </w:r>
      <w:r w:rsidRPr="00D53303">
        <w:t xml:space="preserve"> </w:t>
      </w:r>
      <w:r w:rsidRPr="008C5148">
        <w:rPr>
          <w:rStyle w:val="af5"/>
        </w:rPr>
        <w:t>List</w:t>
      </w:r>
      <w:r w:rsidRPr="00D53303">
        <w:t>&lt;</w:t>
      </w:r>
      <w:r w:rsidRPr="008C5148">
        <w:rPr>
          <w:rStyle w:val="af6"/>
        </w:rPr>
        <w:t>string</w:t>
      </w:r>
      <w:r w:rsidRPr="00D53303">
        <w:t>&gt; {</w:t>
      </w:r>
      <w:r w:rsidRPr="008C5148">
        <w:rPr>
          <w:rStyle w:val="af7"/>
        </w:rPr>
        <w:t>"Jim Jones"</w:t>
      </w:r>
      <w:r w:rsidRPr="00D53303">
        <w:t xml:space="preserve">, </w:t>
      </w:r>
      <w:r w:rsidRPr="008C5148">
        <w:rPr>
          <w:rStyle w:val="af7"/>
        </w:rPr>
        <w:t>"Samuel Jackson"</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8C5148">
        <w:rPr>
          <w:rStyle w:val="af6"/>
        </w:rPr>
        <w:t>public</w:t>
      </w:r>
      <w:proofErr w:type="gramEnd"/>
      <w:r w:rsidRPr="00D53303">
        <w:t xml:space="preserve"> </w:t>
      </w:r>
      <w:r w:rsidRPr="008C5148">
        <w:rPr>
          <w:rStyle w:val="af6"/>
        </w:rPr>
        <w:t>void</w:t>
      </w:r>
      <w:r w:rsidRPr="00D53303">
        <w:t xml:space="preserve"> NextRecord()</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8C5148">
        <w:rPr>
          <w:rStyle w:val="af6"/>
        </w:rPr>
        <w:t>if</w:t>
      </w:r>
      <w:proofErr w:type="gramEnd"/>
      <w:r w:rsidRPr="00D53303">
        <w:t xml:space="preserve"> (_current &lt; _records.Count - 1)</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_current++;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7E0CC0">
        <w:rPr>
          <w:rStyle w:val="af6"/>
        </w:rPr>
        <w:t>public</w:t>
      </w:r>
      <w:proofErr w:type="gramEnd"/>
      <w:r w:rsidRPr="00D53303">
        <w:t xml:space="preserve"> </w:t>
      </w:r>
      <w:r w:rsidRPr="007E0CC0">
        <w:rPr>
          <w:rStyle w:val="af6"/>
        </w:rPr>
        <w:t>void</w:t>
      </w:r>
      <w:r w:rsidRPr="00D53303">
        <w:t xml:space="preserve"> PriorRecord()</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7E0CC0">
        <w:rPr>
          <w:rStyle w:val="af6"/>
        </w:rPr>
        <w:t>if</w:t>
      </w:r>
      <w:proofErr w:type="gramEnd"/>
      <w:r w:rsidRPr="00D53303">
        <w:t xml:space="preserve"> (_current &gt; 0)</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_current--;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
    <w:p w:rsidR="00B67B43" w:rsidRDefault="00B67B43" w:rsidP="00096C5E">
      <w:pPr>
        <w:pStyle w:val="a4"/>
      </w:pPr>
    </w:p>
    <w:p w:rsidR="007E0CC0" w:rsidRPr="00D53303" w:rsidRDefault="007E0CC0" w:rsidP="00096C5E">
      <w:pPr>
        <w:pStyle w:val="a4"/>
      </w:pPr>
    </w:p>
    <w:p w:rsidR="00B67B43" w:rsidRPr="00D53303" w:rsidRDefault="00B67B43" w:rsidP="00096C5E">
      <w:pPr>
        <w:pStyle w:val="a4"/>
      </w:pPr>
      <w:r w:rsidRPr="00D53303">
        <w:lastRenderedPageBreak/>
        <w:t xml:space="preserve">    </w:t>
      </w:r>
      <w:proofErr w:type="gramStart"/>
      <w:r w:rsidRPr="007E0CC0">
        <w:rPr>
          <w:rStyle w:val="af6"/>
        </w:rPr>
        <w:t>publi</w:t>
      </w:r>
      <w:r w:rsidRPr="00D53303">
        <w:t>c</w:t>
      </w:r>
      <w:proofErr w:type="gramEnd"/>
      <w:r w:rsidRPr="00D53303">
        <w:t xml:space="preserve"> </w:t>
      </w:r>
      <w:r w:rsidRPr="007E0CC0">
        <w:rPr>
          <w:rStyle w:val="af6"/>
        </w:rPr>
        <w:t>void</w:t>
      </w:r>
      <w:r w:rsidRPr="00D53303">
        <w:t xml:space="preserve"> AddRecord(</w:t>
      </w:r>
      <w:r w:rsidRPr="007E0CC0">
        <w:rPr>
          <w:rStyle w:val="af6"/>
        </w:rPr>
        <w:t>string</w:t>
      </w:r>
      <w:r w:rsidRPr="00D53303">
        <w:t xml:space="preserve"> customer)</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_records.Add(customer);</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7E0CC0">
        <w:rPr>
          <w:rStyle w:val="af6"/>
        </w:rPr>
        <w:t>public</w:t>
      </w:r>
      <w:proofErr w:type="gramEnd"/>
      <w:r w:rsidRPr="00D53303">
        <w:t xml:space="preserve"> </w:t>
      </w:r>
      <w:r w:rsidRPr="007E0CC0">
        <w:rPr>
          <w:rStyle w:val="af6"/>
        </w:rPr>
        <w:t>void</w:t>
      </w:r>
      <w:r w:rsidRPr="00D53303">
        <w:t xml:space="preserve"> DeleteRecord(</w:t>
      </w:r>
      <w:r w:rsidRPr="007E0CC0">
        <w:rPr>
          <w:rStyle w:val="af6"/>
        </w:rPr>
        <w:t>string</w:t>
      </w:r>
      <w:r w:rsidRPr="00D53303">
        <w:t xml:space="preserve"> customer)</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_records.Remove(customer);</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7E0CC0">
        <w:rPr>
          <w:rStyle w:val="af6"/>
        </w:rPr>
        <w:t>public</w:t>
      </w:r>
      <w:proofErr w:type="gramEnd"/>
      <w:r w:rsidRPr="00D53303">
        <w:t xml:space="preserve"> </w:t>
      </w:r>
      <w:r w:rsidRPr="007E0CC0">
        <w:rPr>
          <w:rStyle w:val="af6"/>
        </w:rPr>
        <w:t>string</w:t>
      </w:r>
      <w:r w:rsidRPr="00D53303">
        <w:t xml:space="preserve"> GetCurrentRecord()</w:t>
      </w:r>
    </w:p>
    <w:p w:rsidR="00B67B43" w:rsidRPr="00076A5D" w:rsidRDefault="00B67B43" w:rsidP="00096C5E">
      <w:pPr>
        <w:pStyle w:val="a4"/>
        <w:rPr>
          <w:lang w:val="ru-RU"/>
        </w:rPr>
      </w:pPr>
      <w:r w:rsidRPr="00D53303">
        <w:t xml:space="preserve">    </w:t>
      </w:r>
      <w:r w:rsidRPr="00076A5D">
        <w:rPr>
          <w:lang w:val="ru-RU"/>
        </w:rPr>
        <w:t>{</w:t>
      </w:r>
    </w:p>
    <w:p w:rsidR="00B67B43" w:rsidRPr="00457D39" w:rsidRDefault="00B67B43" w:rsidP="00096C5E">
      <w:pPr>
        <w:pStyle w:val="a4"/>
        <w:rPr>
          <w:lang w:val="ru-RU"/>
        </w:rPr>
      </w:pPr>
      <w:r w:rsidRPr="00076A5D">
        <w:rPr>
          <w:lang w:val="ru-RU"/>
        </w:rPr>
        <w:t xml:space="preserve">        </w:t>
      </w:r>
      <w:proofErr w:type="gramStart"/>
      <w:r w:rsidRPr="007E0CC0">
        <w:rPr>
          <w:rStyle w:val="af6"/>
        </w:rPr>
        <w:t>return</w:t>
      </w:r>
      <w:proofErr w:type="gramEnd"/>
      <w:r w:rsidRPr="00457D39">
        <w:rPr>
          <w:lang w:val="ru-RU"/>
        </w:rPr>
        <w:t xml:space="preserve"> _</w:t>
      </w:r>
      <w:r w:rsidRPr="00E918DC">
        <w:t>records</w:t>
      </w:r>
      <w:r w:rsidRPr="00457D39">
        <w:rPr>
          <w:lang w:val="ru-RU"/>
        </w:rPr>
        <w:t>[_</w:t>
      </w:r>
      <w:r w:rsidRPr="00E918DC">
        <w:t>current</w:t>
      </w:r>
      <w:r w:rsidRPr="00457D39">
        <w:rPr>
          <w:lang w:val="ru-RU"/>
        </w:rPr>
        <w:t>];</w:t>
      </w:r>
    </w:p>
    <w:p w:rsidR="00B67B43" w:rsidRPr="00457D39" w:rsidRDefault="00B67B43" w:rsidP="00096C5E">
      <w:pPr>
        <w:pStyle w:val="a4"/>
        <w:rPr>
          <w:lang w:val="ru-RU"/>
        </w:rPr>
      </w:pPr>
      <w:r w:rsidRPr="00457D39">
        <w:rPr>
          <w:lang w:val="ru-RU"/>
        </w:rPr>
        <w:t xml:space="preserve">    }</w:t>
      </w:r>
    </w:p>
    <w:p w:rsidR="00B67B43" w:rsidRPr="00457D39" w:rsidRDefault="00B67B43" w:rsidP="00096C5E">
      <w:pPr>
        <w:pStyle w:val="a4"/>
        <w:rPr>
          <w:lang w:val="ru-RU"/>
        </w:rPr>
      </w:pPr>
      <w:r w:rsidRPr="00457D39">
        <w:rPr>
          <w:lang w:val="ru-RU"/>
        </w:rPr>
        <w:t>}</w:t>
      </w:r>
    </w:p>
    <w:p w:rsidR="00B67B43" w:rsidRPr="00E918DC" w:rsidRDefault="00B67B43" w:rsidP="00B67B43">
      <w:r w:rsidRPr="00E918DC">
        <w:t>Указанные классы можно использовать следующим образом:</w:t>
      </w:r>
    </w:p>
    <w:p w:rsidR="00B67B43" w:rsidRPr="008C5148" w:rsidRDefault="00B67B43" w:rsidP="00096C5E">
      <w:pPr>
        <w:pStyle w:val="a4"/>
        <w:rPr>
          <w:rStyle w:val="af4"/>
        </w:rPr>
      </w:pPr>
      <w:r w:rsidRPr="008C5148">
        <w:rPr>
          <w:rStyle w:val="af4"/>
        </w:rPr>
        <w:t>// создаём объект уточнённого функционала</w:t>
      </w:r>
    </w:p>
    <w:p w:rsidR="00B67B43" w:rsidRPr="00457D39" w:rsidRDefault="00B67B43" w:rsidP="00096C5E">
      <w:pPr>
        <w:pStyle w:val="a4"/>
        <w:rPr>
          <w:lang w:val="ru-RU"/>
        </w:rPr>
      </w:pPr>
      <w:proofErr w:type="spellStart"/>
      <w:proofErr w:type="gramStart"/>
      <w:r w:rsidRPr="008C5148">
        <w:rPr>
          <w:rStyle w:val="af6"/>
        </w:rPr>
        <w:t>var</w:t>
      </w:r>
      <w:proofErr w:type="spellEnd"/>
      <w:proofErr w:type="gramEnd"/>
      <w:r w:rsidRPr="00457D39">
        <w:rPr>
          <w:lang w:val="ru-RU"/>
        </w:rPr>
        <w:t xml:space="preserve"> </w:t>
      </w:r>
      <w:r w:rsidRPr="00E918DC">
        <w:t>record</w:t>
      </w:r>
      <w:r w:rsidRPr="00457D39">
        <w:rPr>
          <w:lang w:val="ru-RU"/>
        </w:rPr>
        <w:t xml:space="preserve"> = </w:t>
      </w:r>
      <w:r w:rsidRPr="008C5148">
        <w:rPr>
          <w:rStyle w:val="af6"/>
        </w:rPr>
        <w:t>new</w:t>
      </w:r>
      <w:r w:rsidRPr="00457D39">
        <w:rPr>
          <w:lang w:val="ru-RU"/>
        </w:rPr>
        <w:t xml:space="preserve"> </w:t>
      </w:r>
      <w:r w:rsidRPr="008C5148">
        <w:rPr>
          <w:rStyle w:val="af5"/>
        </w:rPr>
        <w:t>Record</w:t>
      </w:r>
      <w:r w:rsidRPr="00457D39">
        <w:rPr>
          <w:lang w:val="ru-RU"/>
        </w:rPr>
        <w:t>();</w:t>
      </w:r>
    </w:p>
    <w:p w:rsidR="00B67B43" w:rsidRPr="00457D39" w:rsidRDefault="00B67B43" w:rsidP="00096C5E">
      <w:pPr>
        <w:pStyle w:val="a4"/>
        <w:rPr>
          <w:lang w:val="ru-RU"/>
        </w:rPr>
      </w:pPr>
    </w:p>
    <w:p w:rsidR="00B67B43" w:rsidRPr="008C5148" w:rsidRDefault="00B67B43" w:rsidP="00096C5E">
      <w:pPr>
        <w:pStyle w:val="a4"/>
        <w:rPr>
          <w:rStyle w:val="af4"/>
        </w:rPr>
      </w:pPr>
      <w:r w:rsidRPr="008C5148">
        <w:rPr>
          <w:rStyle w:val="af4"/>
        </w:rPr>
        <w:t>// связываем с конкретной реализацией</w:t>
      </w:r>
    </w:p>
    <w:p w:rsidR="00B67B43" w:rsidRPr="00457D39" w:rsidRDefault="00B67B43" w:rsidP="00096C5E">
      <w:pPr>
        <w:pStyle w:val="a4"/>
        <w:rPr>
          <w:lang w:val="ru-RU"/>
        </w:rPr>
      </w:pPr>
      <w:r w:rsidRPr="00E918DC">
        <w:t>record</w:t>
      </w:r>
      <w:r w:rsidRPr="00457D39">
        <w:rPr>
          <w:lang w:val="ru-RU"/>
        </w:rPr>
        <w:t>.</w:t>
      </w:r>
      <w:r w:rsidRPr="00E918DC">
        <w:t>DataObject</w:t>
      </w:r>
      <w:r w:rsidRPr="00457D39">
        <w:rPr>
          <w:lang w:val="ru-RU"/>
        </w:rPr>
        <w:t xml:space="preserve"> = </w:t>
      </w:r>
      <w:r w:rsidRPr="008C5148">
        <w:rPr>
          <w:rStyle w:val="af6"/>
        </w:rPr>
        <w:t>new</w:t>
      </w:r>
      <w:r w:rsidRPr="00457D39">
        <w:rPr>
          <w:lang w:val="ru-RU"/>
        </w:rPr>
        <w:t xml:space="preserve"> </w:t>
      </w:r>
      <w:r w:rsidRPr="008C5148">
        <w:rPr>
          <w:rStyle w:val="af5"/>
        </w:rPr>
        <w:t>ListData</w:t>
      </w:r>
      <w:r w:rsidRPr="00457D39">
        <w:rPr>
          <w:lang w:val="ru-RU"/>
        </w:rPr>
        <w:t>();</w:t>
      </w:r>
    </w:p>
    <w:p w:rsidR="00B67B43" w:rsidRPr="00457D39" w:rsidRDefault="00B67B43" w:rsidP="00096C5E">
      <w:pPr>
        <w:pStyle w:val="a4"/>
        <w:rPr>
          <w:lang w:val="ru-RU"/>
        </w:rPr>
      </w:pPr>
    </w:p>
    <w:p w:rsidR="00B67B43" w:rsidRPr="008C5148" w:rsidRDefault="00B67B43" w:rsidP="00096C5E">
      <w:pPr>
        <w:pStyle w:val="a4"/>
        <w:rPr>
          <w:rStyle w:val="af4"/>
        </w:rPr>
      </w:pPr>
      <w:r w:rsidRPr="008C5148">
        <w:rPr>
          <w:rStyle w:val="af4"/>
        </w:rPr>
        <w:t>// косвенно вызываем методы конкретной реализации</w:t>
      </w:r>
    </w:p>
    <w:p w:rsidR="00B67B43" w:rsidRPr="00076A5D" w:rsidRDefault="00B67B43" w:rsidP="00096C5E">
      <w:pPr>
        <w:pStyle w:val="a4"/>
        <w:rPr>
          <w:lang w:val="ru-RU"/>
        </w:rPr>
      </w:pPr>
      <w:r w:rsidRPr="004A49D1">
        <w:t>record</w:t>
      </w:r>
      <w:r w:rsidRPr="00076A5D">
        <w:rPr>
          <w:lang w:val="ru-RU"/>
        </w:rPr>
        <w:t>.</w:t>
      </w:r>
      <w:r w:rsidRPr="004A49D1">
        <w:t>Get</w:t>
      </w:r>
      <w:r w:rsidRPr="00076A5D">
        <w:rPr>
          <w:lang w:val="ru-RU"/>
        </w:rPr>
        <w:t>();</w:t>
      </w:r>
    </w:p>
    <w:p w:rsidR="00B67B43" w:rsidRPr="00D53303" w:rsidRDefault="00B67B43" w:rsidP="00096C5E">
      <w:pPr>
        <w:pStyle w:val="a4"/>
      </w:pPr>
      <w:r w:rsidRPr="00D53303">
        <w:t>record.Next();</w:t>
      </w:r>
    </w:p>
    <w:p w:rsidR="00B67B43" w:rsidRPr="00D53303" w:rsidRDefault="00B67B43" w:rsidP="00096C5E">
      <w:pPr>
        <w:pStyle w:val="a4"/>
      </w:pPr>
      <w:r w:rsidRPr="00D53303">
        <w:t>record.Get();</w:t>
      </w:r>
    </w:p>
    <w:p w:rsidR="00B67B43" w:rsidRPr="00076A5D" w:rsidRDefault="00CF3E19" w:rsidP="00CF3E19">
      <w:pPr>
        <w:pStyle w:val="2"/>
        <w:rPr>
          <w:lang w:val="en-US"/>
        </w:rPr>
      </w:pPr>
      <w:r w:rsidRPr="00076A5D">
        <w:rPr>
          <w:lang w:val="en-US"/>
        </w:rPr>
        <w:t xml:space="preserve">2.6. </w:t>
      </w:r>
      <w:r w:rsidR="00B67B43" w:rsidRPr="00E918DC">
        <w:t>Приспособленец</w:t>
      </w:r>
      <w:r w:rsidR="00B67B43" w:rsidRPr="00076A5D">
        <w:rPr>
          <w:lang w:val="en-US"/>
        </w:rPr>
        <w:t xml:space="preserve"> (</w:t>
      </w:r>
      <w:r w:rsidR="00B67B43" w:rsidRPr="00D53303">
        <w:rPr>
          <w:lang w:val="en-US"/>
        </w:rPr>
        <w:t>Flyweight</w:t>
      </w:r>
      <w:r w:rsidR="00B67B43" w:rsidRPr="00076A5D">
        <w:rPr>
          <w:lang w:val="en-US"/>
        </w:rPr>
        <w:t>)</w:t>
      </w:r>
    </w:p>
    <w:p w:rsidR="00B67B43" w:rsidRPr="00E918DC" w:rsidRDefault="00B67B43" w:rsidP="00B67B43">
      <w:r w:rsidRPr="00E918DC">
        <w:t xml:space="preserve">Шаблон Приспособленец </w:t>
      </w:r>
      <w:r w:rsidR="00B56522" w:rsidRPr="00E918DC">
        <w:t>применяется</w:t>
      </w:r>
      <w:r w:rsidRPr="00E918DC">
        <w:t xml:space="preserve"> для уменьшения затрат при работе с большим количеством объектов. </w:t>
      </w:r>
      <w:r w:rsidRPr="007E0CC0">
        <w:rPr>
          <w:rStyle w:val="a8"/>
        </w:rPr>
        <w:t>Приспособленец</w:t>
      </w:r>
      <w:r w:rsidRPr="00E918DC">
        <w:t xml:space="preserve"> – это разделяемый объект, который можно использовать одновременно в нескольких контекстах. Чтобы это стало возможным, у объекта выделяют внутреннее и внешнее состояния. </w:t>
      </w:r>
      <w:r w:rsidRPr="007E0CC0">
        <w:rPr>
          <w:rStyle w:val="a8"/>
        </w:rPr>
        <w:t>Внутреннее состояние</w:t>
      </w:r>
      <w:r w:rsidRPr="00E918DC">
        <w:t xml:space="preserve"> (</w:t>
      </w:r>
      <w:r w:rsidRPr="007E0CC0">
        <w:rPr>
          <w:lang w:val="en-US"/>
        </w:rPr>
        <w:t>intrinsic</w:t>
      </w:r>
      <w:r w:rsidRPr="00466DC9">
        <w:t xml:space="preserve"> </w:t>
      </w:r>
      <w:r w:rsidRPr="007E0CC0">
        <w:rPr>
          <w:lang w:val="en-US"/>
        </w:rPr>
        <w:t>state</w:t>
      </w:r>
      <w:r w:rsidRPr="00E918DC">
        <w:t xml:space="preserve">) хранится в приспособленце и состоит из информации, не зависящей от контекста. Именно поэтому оно может разделяться. </w:t>
      </w:r>
      <w:r w:rsidRPr="007E0CC0">
        <w:rPr>
          <w:rStyle w:val="a8"/>
        </w:rPr>
        <w:t>Внешнее состояние</w:t>
      </w:r>
      <w:r w:rsidRPr="00E918DC">
        <w:t xml:space="preserve"> (</w:t>
      </w:r>
      <w:r w:rsidRPr="007E0CC0">
        <w:rPr>
          <w:lang w:val="en-US"/>
        </w:rPr>
        <w:t>extrinsic</w:t>
      </w:r>
      <w:r w:rsidRPr="00466DC9">
        <w:t xml:space="preserve"> </w:t>
      </w:r>
      <w:r w:rsidRPr="007E0CC0">
        <w:rPr>
          <w:lang w:val="en-US"/>
        </w:rPr>
        <w:t>state</w:t>
      </w:r>
      <w:r w:rsidRPr="00E918DC">
        <w:t>) зависит от контекста и изменяется вместе с ним, поэтому не подлежит разделению. Клиент отвечает за передачу внешнего состояния приспособленцу, когда в этом возникает необходимость.</w:t>
      </w:r>
    </w:p>
    <w:p w:rsidR="00B67B43" w:rsidRPr="00E918DC" w:rsidRDefault="00B67B43" w:rsidP="00B67B43">
      <w:r w:rsidRPr="00E918DC">
        <w:t xml:space="preserve">Опишем компоненты шаблона Приспособленец (рис. 6). Класс </w:t>
      </w:r>
      <w:r w:rsidRPr="007E0CC0">
        <w:rPr>
          <w:rStyle w:val="af5"/>
        </w:rPr>
        <w:t>Flyweight</w:t>
      </w:r>
      <w:r w:rsidRPr="00E918DC">
        <w:t xml:space="preserve"> является базовым классом для любого приспособленца и отражает возможность передачи в приспособленец внешнего состояния. От этого класса наследуются конкретные классы приспособленцев – как с внутренним состоянием (</w:t>
      </w:r>
      <w:r w:rsidRPr="007E0CC0">
        <w:rPr>
          <w:rStyle w:val="af5"/>
        </w:rPr>
        <w:t>ConcreteFlyweight</w:t>
      </w:r>
      <w:r w:rsidRPr="00E918DC">
        <w:t>), так и без него (</w:t>
      </w:r>
      <w:r w:rsidRPr="007E0CC0">
        <w:rPr>
          <w:rStyle w:val="af5"/>
        </w:rPr>
        <w:t>UnsharedFlyweight</w:t>
      </w:r>
      <w:r w:rsidRPr="00E918DC">
        <w:t xml:space="preserve">). Класс </w:t>
      </w:r>
      <w:r w:rsidRPr="007E0CC0">
        <w:rPr>
          <w:rStyle w:val="af5"/>
        </w:rPr>
        <w:t>FlyweightFactory</w:t>
      </w:r>
      <w:r w:rsidR="007E0CC0">
        <w:t> </w:t>
      </w:r>
      <w:r w:rsidRPr="00E918DC">
        <w:t xml:space="preserve">– это </w:t>
      </w:r>
      <w:r w:rsidRPr="00B56522">
        <w:rPr>
          <w:rStyle w:val="a8"/>
        </w:rPr>
        <w:t>фабрика приспособленцев</w:t>
      </w:r>
      <w:r w:rsidRPr="00E918DC">
        <w:t>, которая содержит метод для получения необходимого приспособленца по ключу.</w:t>
      </w:r>
    </w:p>
    <w:p w:rsidR="00B67B43" w:rsidRPr="00E918DC" w:rsidRDefault="004A49D1" w:rsidP="004A49D1">
      <w:pPr>
        <w:pStyle w:val="af"/>
      </w:pPr>
      <w:r>
        <w:rPr>
          <w:noProof/>
        </w:rPr>
        <w:lastRenderedPageBreak/>
        <w:drawing>
          <wp:inline distT="0" distB="0" distL="0" distR="0">
            <wp:extent cx="5743575" cy="35052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yweight.emz"/>
                    <pic:cNvPicPr/>
                  </pic:nvPicPr>
                  <pic:blipFill>
                    <a:blip r:embed="rId13">
                      <a:extLst>
                        <a:ext uri="{28A0092B-C50C-407E-A947-70E740481C1C}">
                          <a14:useLocalDpi xmlns:a14="http://schemas.microsoft.com/office/drawing/2010/main" val="0"/>
                        </a:ext>
                      </a:extLst>
                    </a:blip>
                    <a:stretch>
                      <a:fillRect/>
                    </a:stretch>
                  </pic:blipFill>
                  <pic:spPr>
                    <a:xfrm>
                      <a:off x="0" y="0"/>
                      <a:ext cx="5743575" cy="3505200"/>
                    </a:xfrm>
                    <a:prstGeom prst="rect">
                      <a:avLst/>
                    </a:prstGeom>
                  </pic:spPr>
                </pic:pic>
              </a:graphicData>
            </a:graphic>
          </wp:inline>
        </w:drawing>
      </w:r>
    </w:p>
    <w:p w:rsidR="00B67B43" w:rsidRPr="00E918DC" w:rsidRDefault="00B67B43" w:rsidP="004A49D1">
      <w:pPr>
        <w:pStyle w:val="af"/>
      </w:pPr>
      <w:r w:rsidRPr="00E918DC">
        <w:t>Рис. 6. Диаграмма шаблона Приспособленец.</w:t>
      </w:r>
    </w:p>
    <w:p w:rsidR="00B67B43" w:rsidRPr="00E918DC" w:rsidRDefault="00B67B43" w:rsidP="00B67B43">
      <w:r w:rsidRPr="00E918DC">
        <w:t xml:space="preserve">Приведём пример использования шаблона Приспособленец. Пусть необходимо работать с текстом, состоящим из букв латинского алфавита и пробельных символов. Абстрактный класс </w:t>
      </w:r>
      <w:r w:rsidRPr="007E0CC0">
        <w:rPr>
          <w:rStyle w:val="af5"/>
        </w:rPr>
        <w:t>Character</w:t>
      </w:r>
      <w:r w:rsidRPr="00E918DC">
        <w:t xml:space="preserve"> описывает один символ текста, занимающий определённую позицию (она играет роль внешнего состояния).</w:t>
      </w:r>
    </w:p>
    <w:p w:rsidR="00B67B43" w:rsidRPr="00D53303" w:rsidRDefault="00B67B43" w:rsidP="00096C5E">
      <w:pPr>
        <w:pStyle w:val="a4"/>
      </w:pPr>
      <w:proofErr w:type="gramStart"/>
      <w:r w:rsidRPr="007E0CC0">
        <w:rPr>
          <w:rStyle w:val="af6"/>
        </w:rPr>
        <w:t>public</w:t>
      </w:r>
      <w:proofErr w:type="gramEnd"/>
      <w:r w:rsidRPr="00D53303">
        <w:t xml:space="preserve"> </w:t>
      </w:r>
      <w:r w:rsidRPr="007E0CC0">
        <w:rPr>
          <w:rStyle w:val="af6"/>
        </w:rPr>
        <w:t>abstract</w:t>
      </w:r>
      <w:r w:rsidRPr="00D53303">
        <w:t xml:space="preserve"> </w:t>
      </w:r>
      <w:r w:rsidRPr="007E0CC0">
        <w:rPr>
          <w:rStyle w:val="af6"/>
        </w:rPr>
        <w:t>class</w:t>
      </w:r>
      <w:r w:rsidRPr="00D53303">
        <w:t xml:space="preserve"> </w:t>
      </w:r>
      <w:r w:rsidRPr="007E0CC0">
        <w:rPr>
          <w:rStyle w:val="af5"/>
        </w:rPr>
        <w:t>Character</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7E0CC0">
        <w:rPr>
          <w:rStyle w:val="af6"/>
        </w:rPr>
        <w:t>public</w:t>
      </w:r>
      <w:proofErr w:type="gramEnd"/>
      <w:r w:rsidRPr="00D53303">
        <w:t xml:space="preserve"> </w:t>
      </w:r>
      <w:r w:rsidRPr="007E0CC0">
        <w:rPr>
          <w:rStyle w:val="af6"/>
        </w:rPr>
        <w:t>abstract</w:t>
      </w:r>
      <w:r w:rsidRPr="00D53303">
        <w:t xml:space="preserve"> </w:t>
      </w:r>
      <w:r w:rsidRPr="007E0CC0">
        <w:rPr>
          <w:rStyle w:val="af6"/>
        </w:rPr>
        <w:t>void</w:t>
      </w:r>
      <w:r w:rsidRPr="00D53303">
        <w:t xml:space="preserve"> Display(</w:t>
      </w:r>
      <w:r w:rsidRPr="007E0CC0">
        <w:rPr>
          <w:rStyle w:val="af6"/>
        </w:rPr>
        <w:t>int</w:t>
      </w:r>
      <w:r w:rsidRPr="00D53303">
        <w:t xml:space="preserve"> position);</w:t>
      </w:r>
    </w:p>
    <w:p w:rsidR="00B67B43" w:rsidRPr="00457D39" w:rsidRDefault="00B67B43" w:rsidP="00096C5E">
      <w:pPr>
        <w:pStyle w:val="a4"/>
        <w:rPr>
          <w:lang w:val="ru-RU"/>
        </w:rPr>
      </w:pPr>
      <w:r w:rsidRPr="00457D39">
        <w:rPr>
          <w:lang w:val="ru-RU"/>
        </w:rPr>
        <w:t>}</w:t>
      </w:r>
    </w:p>
    <w:p w:rsidR="00B67B43" w:rsidRPr="00E918DC" w:rsidRDefault="00B67B43" w:rsidP="00B67B43">
      <w:r w:rsidRPr="00E918DC">
        <w:t xml:space="preserve">У класса </w:t>
      </w:r>
      <w:r w:rsidRPr="007E0CC0">
        <w:rPr>
          <w:rStyle w:val="af5"/>
        </w:rPr>
        <w:t>Character</w:t>
      </w:r>
      <w:r w:rsidRPr="00E918DC">
        <w:t xml:space="preserve"> есть два наследника: класс </w:t>
      </w:r>
      <w:r w:rsidRPr="007E0CC0">
        <w:rPr>
          <w:rStyle w:val="af5"/>
        </w:rPr>
        <w:t>Latin</w:t>
      </w:r>
      <w:r w:rsidRPr="00E918DC">
        <w:t xml:space="preserve"> хранит символ латинского алфавита (это его разделяемое внутреннее состояние), класс </w:t>
      </w:r>
      <w:r w:rsidRPr="007E0CC0">
        <w:rPr>
          <w:rStyle w:val="af5"/>
        </w:rPr>
        <w:t>Whitespace</w:t>
      </w:r>
      <w:r w:rsidRPr="00E918DC">
        <w:t xml:space="preserve"> представляет пробел (и не имеет разделяемого состояния).</w:t>
      </w:r>
    </w:p>
    <w:p w:rsidR="00B67B43" w:rsidRPr="00D53303" w:rsidRDefault="00B67B43" w:rsidP="00096C5E">
      <w:pPr>
        <w:pStyle w:val="a4"/>
      </w:pPr>
      <w:proofErr w:type="gramStart"/>
      <w:r w:rsidRPr="007E0CC0">
        <w:rPr>
          <w:rStyle w:val="af6"/>
        </w:rPr>
        <w:t>public</w:t>
      </w:r>
      <w:proofErr w:type="gramEnd"/>
      <w:r w:rsidRPr="00D53303">
        <w:t xml:space="preserve"> </w:t>
      </w:r>
      <w:r w:rsidRPr="007E0CC0">
        <w:rPr>
          <w:rStyle w:val="af6"/>
        </w:rPr>
        <w:t>class</w:t>
      </w:r>
      <w:r w:rsidRPr="00D53303">
        <w:t xml:space="preserve"> </w:t>
      </w:r>
      <w:r w:rsidRPr="007E0CC0">
        <w:rPr>
          <w:rStyle w:val="af5"/>
        </w:rPr>
        <w:t>Latin</w:t>
      </w:r>
      <w:r w:rsidRPr="00D53303">
        <w:t xml:space="preserve"> : </w:t>
      </w:r>
      <w:r w:rsidRPr="007E0CC0">
        <w:rPr>
          <w:rStyle w:val="af5"/>
        </w:rPr>
        <w:t>Character</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7E0CC0">
        <w:rPr>
          <w:rStyle w:val="af6"/>
        </w:rPr>
        <w:t>public</w:t>
      </w:r>
      <w:proofErr w:type="gramEnd"/>
      <w:r w:rsidRPr="00D53303">
        <w:t xml:space="preserve"> </w:t>
      </w:r>
      <w:r w:rsidRPr="007E0CC0">
        <w:rPr>
          <w:rStyle w:val="af6"/>
        </w:rPr>
        <w:t>char</w:t>
      </w:r>
      <w:r w:rsidRPr="00D53303">
        <w:t xml:space="preserve"> Symbol { </w:t>
      </w:r>
      <w:r w:rsidRPr="007E0CC0">
        <w:rPr>
          <w:rStyle w:val="af6"/>
        </w:rPr>
        <w:t>get</w:t>
      </w:r>
      <w:r w:rsidRPr="00D53303">
        <w:t xml:space="preserve">; </w:t>
      </w:r>
      <w:r w:rsidRPr="007E0CC0">
        <w:rPr>
          <w:rStyle w:val="af6"/>
        </w:rPr>
        <w:t>set</w:t>
      </w:r>
      <w:r w:rsidRPr="00D53303">
        <w:t>;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7E0CC0">
        <w:rPr>
          <w:rStyle w:val="af6"/>
        </w:rPr>
        <w:t>public</w:t>
      </w:r>
      <w:proofErr w:type="gramEnd"/>
      <w:r w:rsidRPr="00D53303">
        <w:t xml:space="preserve"> </w:t>
      </w:r>
      <w:r w:rsidRPr="007E0CC0">
        <w:rPr>
          <w:rStyle w:val="af6"/>
        </w:rPr>
        <w:t>override</w:t>
      </w:r>
      <w:r w:rsidRPr="00D53303">
        <w:t xml:space="preserve"> </w:t>
      </w:r>
      <w:r w:rsidRPr="007E0CC0">
        <w:rPr>
          <w:rStyle w:val="af6"/>
        </w:rPr>
        <w:t>void</w:t>
      </w:r>
      <w:r w:rsidRPr="00D53303">
        <w:t xml:space="preserve"> Display(</w:t>
      </w:r>
      <w:r w:rsidRPr="007E0CC0">
        <w:rPr>
          <w:rStyle w:val="af6"/>
        </w:rPr>
        <w:t>int</w:t>
      </w:r>
      <w:r w:rsidRPr="00D53303">
        <w:t xml:space="preserve"> position)</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r w:rsidRPr="007E0CC0">
        <w:rPr>
          <w:rStyle w:val="af5"/>
        </w:rPr>
        <w:t>Console</w:t>
      </w:r>
      <w:r w:rsidRPr="00D53303">
        <w:t>.WriteLine(</w:t>
      </w:r>
      <w:r w:rsidRPr="007E0CC0">
        <w:rPr>
          <w:rStyle w:val="af7"/>
        </w:rPr>
        <w:t>"{0} (position {1})"</w:t>
      </w:r>
      <w:r w:rsidRPr="00D53303">
        <w:t>, Symbol, position);</w:t>
      </w:r>
    </w:p>
    <w:p w:rsidR="00B67B43" w:rsidRPr="00D53303" w:rsidRDefault="00B67B43" w:rsidP="00096C5E">
      <w:pPr>
        <w:pStyle w:val="a4"/>
      </w:pPr>
      <w:r w:rsidRPr="00D53303">
        <w:t xml:space="preserve">    }</w:t>
      </w:r>
    </w:p>
    <w:p w:rsidR="00B67B43" w:rsidRPr="00D53303" w:rsidRDefault="00B67B43" w:rsidP="00096C5E">
      <w:pPr>
        <w:pStyle w:val="a4"/>
      </w:pPr>
      <w:r w:rsidRPr="00D53303">
        <w:t>}</w:t>
      </w:r>
    </w:p>
    <w:p w:rsidR="00B67B43" w:rsidRPr="00D53303" w:rsidRDefault="00B67B43" w:rsidP="00096C5E">
      <w:pPr>
        <w:pStyle w:val="a4"/>
      </w:pPr>
    </w:p>
    <w:p w:rsidR="00B67B43" w:rsidRPr="00D53303" w:rsidRDefault="00B67B43" w:rsidP="00096C5E">
      <w:pPr>
        <w:pStyle w:val="a4"/>
      </w:pPr>
      <w:proofErr w:type="gramStart"/>
      <w:r w:rsidRPr="007E0CC0">
        <w:rPr>
          <w:rStyle w:val="af6"/>
        </w:rPr>
        <w:t>public</w:t>
      </w:r>
      <w:proofErr w:type="gramEnd"/>
      <w:r w:rsidRPr="00D53303">
        <w:t xml:space="preserve"> </w:t>
      </w:r>
      <w:r w:rsidRPr="007E0CC0">
        <w:rPr>
          <w:rStyle w:val="af6"/>
        </w:rPr>
        <w:t>class</w:t>
      </w:r>
      <w:r w:rsidRPr="00D53303">
        <w:t xml:space="preserve"> </w:t>
      </w:r>
      <w:r w:rsidRPr="007E0CC0">
        <w:rPr>
          <w:rStyle w:val="af5"/>
        </w:rPr>
        <w:t>Whitespace</w:t>
      </w:r>
      <w:r w:rsidRPr="00D53303">
        <w:t xml:space="preserve"> : </w:t>
      </w:r>
      <w:r w:rsidRPr="007E0CC0">
        <w:rPr>
          <w:rStyle w:val="af5"/>
        </w:rPr>
        <w:t>Character</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7E0CC0">
        <w:rPr>
          <w:rStyle w:val="af6"/>
        </w:rPr>
        <w:t>public</w:t>
      </w:r>
      <w:proofErr w:type="gramEnd"/>
      <w:r w:rsidRPr="00D53303">
        <w:t xml:space="preserve"> </w:t>
      </w:r>
      <w:r w:rsidRPr="007E0CC0">
        <w:rPr>
          <w:rStyle w:val="af6"/>
        </w:rPr>
        <w:t>override</w:t>
      </w:r>
      <w:r w:rsidRPr="00D53303">
        <w:t xml:space="preserve"> </w:t>
      </w:r>
      <w:r w:rsidRPr="007E0CC0">
        <w:rPr>
          <w:rStyle w:val="af6"/>
        </w:rPr>
        <w:t>void</w:t>
      </w:r>
      <w:r w:rsidRPr="00D53303">
        <w:t xml:space="preserve"> Display(</w:t>
      </w:r>
      <w:r w:rsidRPr="007E0CC0">
        <w:rPr>
          <w:rStyle w:val="af6"/>
        </w:rPr>
        <w:t>int</w:t>
      </w:r>
      <w:r w:rsidRPr="00D53303">
        <w:t xml:space="preserve"> position)</w:t>
      </w:r>
    </w:p>
    <w:p w:rsidR="00B67B43" w:rsidRPr="00D53303" w:rsidRDefault="00B67B43" w:rsidP="00096C5E">
      <w:pPr>
        <w:pStyle w:val="a4"/>
      </w:pPr>
      <w:r w:rsidRPr="00D53303">
        <w:t xml:space="preserve">    {</w:t>
      </w:r>
    </w:p>
    <w:p w:rsidR="00B67B43" w:rsidRPr="00D53303" w:rsidRDefault="00B67B43" w:rsidP="00096C5E">
      <w:pPr>
        <w:pStyle w:val="a4"/>
      </w:pPr>
      <w:r w:rsidRPr="00D53303">
        <w:lastRenderedPageBreak/>
        <w:t xml:space="preserve">        </w:t>
      </w:r>
      <w:r w:rsidRPr="007E0CC0">
        <w:rPr>
          <w:rStyle w:val="af5"/>
        </w:rPr>
        <w:t>Console</w:t>
      </w:r>
      <w:r w:rsidRPr="00D53303">
        <w:t>.WriteLine(</w:t>
      </w:r>
      <w:r w:rsidRPr="007E0CC0">
        <w:rPr>
          <w:rStyle w:val="af7"/>
        </w:rPr>
        <w:t>"_ (position {0})"</w:t>
      </w:r>
      <w:r w:rsidRPr="00D53303">
        <w:t>, position);</w:t>
      </w:r>
    </w:p>
    <w:p w:rsidR="00B67B43" w:rsidRPr="00D53303" w:rsidRDefault="00B67B43" w:rsidP="00096C5E">
      <w:pPr>
        <w:pStyle w:val="a4"/>
      </w:pPr>
      <w:r w:rsidRPr="00D53303">
        <w:t xml:space="preserve">    }</w:t>
      </w:r>
    </w:p>
    <w:p w:rsidR="00B67B43" w:rsidRPr="00D53303" w:rsidRDefault="00B67B43" w:rsidP="00096C5E">
      <w:pPr>
        <w:pStyle w:val="a4"/>
      </w:pPr>
      <w:r w:rsidRPr="00D53303">
        <w:t>}</w:t>
      </w:r>
    </w:p>
    <w:p w:rsidR="00B67B43" w:rsidRPr="00466DC9" w:rsidRDefault="00B67B43" w:rsidP="00B67B43">
      <w:pPr>
        <w:rPr>
          <w:lang w:val="en-US"/>
        </w:rPr>
      </w:pPr>
      <w:r w:rsidRPr="00E918DC">
        <w:t>Для</w:t>
      </w:r>
      <w:r w:rsidRPr="00466DC9">
        <w:rPr>
          <w:lang w:val="en-US"/>
        </w:rPr>
        <w:t xml:space="preserve"> </w:t>
      </w:r>
      <w:r w:rsidR="007E0CC0">
        <w:t>эффективного</w:t>
      </w:r>
      <w:r w:rsidR="007E0CC0" w:rsidRPr="00466DC9">
        <w:rPr>
          <w:lang w:val="en-US"/>
        </w:rPr>
        <w:t xml:space="preserve"> </w:t>
      </w:r>
      <w:r w:rsidRPr="00E918DC">
        <w:t>хранения</w:t>
      </w:r>
      <w:r w:rsidRPr="00466DC9">
        <w:rPr>
          <w:lang w:val="en-US"/>
        </w:rPr>
        <w:t xml:space="preserve"> </w:t>
      </w:r>
      <w:r w:rsidRPr="00E918DC">
        <w:t>символов</w:t>
      </w:r>
      <w:r w:rsidRPr="00466DC9">
        <w:rPr>
          <w:lang w:val="en-US"/>
        </w:rPr>
        <w:t xml:space="preserve"> </w:t>
      </w:r>
      <w:r w:rsidR="007E0CC0">
        <w:t>используем</w:t>
      </w:r>
      <w:r w:rsidR="007E0CC0" w:rsidRPr="00466DC9">
        <w:rPr>
          <w:lang w:val="en-US"/>
        </w:rPr>
        <w:t xml:space="preserve"> </w:t>
      </w:r>
      <w:r w:rsidR="007E0CC0">
        <w:t>класс</w:t>
      </w:r>
      <w:r w:rsidRPr="00466DC9">
        <w:rPr>
          <w:lang w:val="en-US"/>
        </w:rPr>
        <w:t xml:space="preserve"> </w:t>
      </w:r>
      <w:r w:rsidRPr="00096C5E">
        <w:rPr>
          <w:rStyle w:val="af5"/>
        </w:rPr>
        <w:t>CharacterFactory</w:t>
      </w:r>
      <w:r w:rsidRPr="00466DC9">
        <w:rPr>
          <w:lang w:val="en-US"/>
        </w:rPr>
        <w:t>.</w:t>
      </w:r>
    </w:p>
    <w:p w:rsidR="00B67B43" w:rsidRPr="00D53303" w:rsidRDefault="00B67B43" w:rsidP="00096C5E">
      <w:pPr>
        <w:pStyle w:val="a4"/>
      </w:pPr>
      <w:proofErr w:type="gramStart"/>
      <w:r w:rsidRPr="007E0CC0">
        <w:rPr>
          <w:rStyle w:val="af6"/>
        </w:rPr>
        <w:t>public</w:t>
      </w:r>
      <w:proofErr w:type="gramEnd"/>
      <w:r w:rsidRPr="00D53303">
        <w:t xml:space="preserve"> </w:t>
      </w:r>
      <w:r w:rsidRPr="007E0CC0">
        <w:rPr>
          <w:rStyle w:val="af6"/>
        </w:rPr>
        <w:t>class</w:t>
      </w:r>
      <w:r w:rsidRPr="00D53303">
        <w:t xml:space="preserve"> </w:t>
      </w:r>
      <w:r w:rsidRPr="007E0CC0">
        <w:rPr>
          <w:rStyle w:val="af5"/>
        </w:rPr>
        <w:t>CharacterFactory</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7E0CC0">
        <w:rPr>
          <w:rStyle w:val="af6"/>
        </w:rPr>
        <w:t>private</w:t>
      </w:r>
      <w:proofErr w:type="gramEnd"/>
      <w:r w:rsidRPr="00D53303">
        <w:t xml:space="preserve"> </w:t>
      </w:r>
      <w:r w:rsidRPr="007E0CC0">
        <w:rPr>
          <w:rStyle w:val="af5"/>
        </w:rPr>
        <w:t>Dictionary</w:t>
      </w:r>
      <w:r w:rsidRPr="00D53303">
        <w:t>&lt;</w:t>
      </w:r>
      <w:r w:rsidRPr="007E0CC0">
        <w:rPr>
          <w:rStyle w:val="af6"/>
        </w:rPr>
        <w:t>char</w:t>
      </w:r>
      <w:r w:rsidRPr="00D53303">
        <w:t xml:space="preserve">, </w:t>
      </w:r>
      <w:r w:rsidRPr="007E0CC0">
        <w:rPr>
          <w:rStyle w:val="af5"/>
        </w:rPr>
        <w:t>Character</w:t>
      </w:r>
      <w:r w:rsidRPr="00D53303">
        <w:t>&gt; _chars =</w:t>
      </w:r>
    </w:p>
    <w:p w:rsidR="00B67B43" w:rsidRPr="00D53303" w:rsidRDefault="00B67B43" w:rsidP="00096C5E">
      <w:pPr>
        <w:pStyle w:val="a4"/>
      </w:pPr>
      <w:r w:rsidRPr="00D53303">
        <w:t xml:space="preserve">                            </w:t>
      </w:r>
      <w:r w:rsidR="007E0CC0">
        <w:t xml:space="preserve"> </w:t>
      </w:r>
      <w:r w:rsidRPr="00D53303">
        <w:t xml:space="preserve">   </w:t>
      </w:r>
      <w:r w:rsidR="00096C5E" w:rsidRPr="00457D39">
        <w:t xml:space="preserve"> </w:t>
      </w:r>
      <w:r w:rsidRPr="00D53303">
        <w:t xml:space="preserve"> </w:t>
      </w:r>
      <w:proofErr w:type="gramStart"/>
      <w:r w:rsidRPr="007E0CC0">
        <w:rPr>
          <w:rStyle w:val="af6"/>
        </w:rPr>
        <w:t>new</w:t>
      </w:r>
      <w:proofErr w:type="gramEnd"/>
      <w:r w:rsidRPr="00D53303">
        <w:t xml:space="preserve"> </w:t>
      </w:r>
      <w:r w:rsidRPr="007E0CC0">
        <w:rPr>
          <w:rStyle w:val="af5"/>
        </w:rPr>
        <w:t>Dictionary</w:t>
      </w:r>
      <w:r w:rsidRPr="00D53303">
        <w:t>&lt;</w:t>
      </w:r>
      <w:r w:rsidRPr="007E0CC0">
        <w:rPr>
          <w:rStyle w:val="af6"/>
        </w:rPr>
        <w:t>char</w:t>
      </w:r>
      <w:r w:rsidRPr="00D53303">
        <w:t xml:space="preserve">, </w:t>
      </w:r>
      <w:r w:rsidRPr="007E0CC0">
        <w:rPr>
          <w:rStyle w:val="af5"/>
        </w:rPr>
        <w:t>Character</w:t>
      </w:r>
      <w:r w:rsidRPr="00D53303">
        <w:t>&gt;();</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7E0CC0">
        <w:rPr>
          <w:rStyle w:val="af6"/>
        </w:rPr>
        <w:t>public</w:t>
      </w:r>
      <w:proofErr w:type="gramEnd"/>
      <w:r w:rsidRPr="00D53303">
        <w:t xml:space="preserve"> </w:t>
      </w:r>
      <w:r w:rsidRPr="007E0CC0">
        <w:rPr>
          <w:rStyle w:val="af5"/>
        </w:rPr>
        <w:t>Character</w:t>
      </w:r>
      <w:r w:rsidRPr="00D53303">
        <w:t xml:space="preserve"> GetCharacter(</w:t>
      </w:r>
      <w:r w:rsidRPr="007E0CC0">
        <w:rPr>
          <w:rStyle w:val="af6"/>
        </w:rPr>
        <w:t>char</w:t>
      </w:r>
      <w:r w:rsidRPr="00D53303">
        <w:t xml:space="preserve"> key)</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7E0CC0">
        <w:rPr>
          <w:rStyle w:val="af6"/>
        </w:rPr>
        <w:t>if</w:t>
      </w:r>
      <w:proofErr w:type="gramEnd"/>
      <w:r w:rsidRPr="00D53303">
        <w:t xml:space="preserve"> (!_chars.ContainsKey(key))</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7E0CC0">
        <w:rPr>
          <w:rStyle w:val="af6"/>
        </w:rPr>
        <w:t>if</w:t>
      </w:r>
      <w:proofErr w:type="gramEnd"/>
      <w:r w:rsidRPr="00D53303">
        <w:t xml:space="preserve"> (key == </w:t>
      </w:r>
      <w:r w:rsidRPr="007E0CC0">
        <w:rPr>
          <w:rStyle w:val="af7"/>
        </w:rPr>
        <w:t>' '</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_chars.Add(key, </w:t>
      </w:r>
      <w:r w:rsidRPr="007E0CC0">
        <w:rPr>
          <w:rStyle w:val="af6"/>
        </w:rPr>
        <w:t>new</w:t>
      </w:r>
      <w:r w:rsidRPr="00D53303">
        <w:t xml:space="preserve"> </w:t>
      </w:r>
      <w:r w:rsidRPr="007E0CC0">
        <w:rPr>
          <w:rStyle w:val="af5"/>
        </w:rPr>
        <w:t>Whitespace</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7E0CC0">
        <w:rPr>
          <w:rStyle w:val="af6"/>
        </w:rPr>
        <w:t>else</w:t>
      </w:r>
      <w:proofErr w:type="gramEnd"/>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_chars.Add(key, </w:t>
      </w:r>
      <w:r w:rsidRPr="007E0CC0">
        <w:rPr>
          <w:rStyle w:val="af6"/>
        </w:rPr>
        <w:t>new</w:t>
      </w:r>
      <w:r w:rsidRPr="00D53303">
        <w:t xml:space="preserve"> </w:t>
      </w:r>
      <w:r w:rsidRPr="007E0CC0">
        <w:rPr>
          <w:rStyle w:val="af5"/>
        </w:rPr>
        <w:t>Latin</w:t>
      </w:r>
      <w:r w:rsidRPr="00D53303">
        <w:t xml:space="preserve"> {Symbol = key});</w:t>
      </w:r>
    </w:p>
    <w:p w:rsidR="00B67B43" w:rsidRPr="00457D39" w:rsidRDefault="00B67B43" w:rsidP="00096C5E">
      <w:pPr>
        <w:pStyle w:val="a4"/>
        <w:rPr>
          <w:lang w:val="ru-RU"/>
        </w:rPr>
      </w:pPr>
      <w:r w:rsidRPr="00D53303">
        <w:t xml:space="preserve">            </w:t>
      </w:r>
      <w:r w:rsidRPr="00457D39">
        <w:rPr>
          <w:lang w:val="ru-RU"/>
        </w:rPr>
        <w:t>}</w:t>
      </w:r>
    </w:p>
    <w:p w:rsidR="00B67B43" w:rsidRPr="00457D39" w:rsidRDefault="00B67B43" w:rsidP="00096C5E">
      <w:pPr>
        <w:pStyle w:val="a4"/>
        <w:rPr>
          <w:lang w:val="ru-RU"/>
        </w:rPr>
      </w:pPr>
      <w:r w:rsidRPr="00457D39">
        <w:rPr>
          <w:lang w:val="ru-RU"/>
        </w:rPr>
        <w:t xml:space="preserve">        }</w:t>
      </w:r>
    </w:p>
    <w:p w:rsidR="00B67B43" w:rsidRPr="00457D39" w:rsidRDefault="00B67B43" w:rsidP="00096C5E">
      <w:pPr>
        <w:pStyle w:val="a4"/>
        <w:rPr>
          <w:lang w:val="ru-RU"/>
        </w:rPr>
      </w:pPr>
      <w:r w:rsidRPr="00457D39">
        <w:rPr>
          <w:lang w:val="ru-RU"/>
        </w:rPr>
        <w:t xml:space="preserve">        </w:t>
      </w:r>
      <w:proofErr w:type="gramStart"/>
      <w:r w:rsidRPr="007E0CC0">
        <w:rPr>
          <w:rStyle w:val="af6"/>
        </w:rPr>
        <w:t>return</w:t>
      </w:r>
      <w:proofErr w:type="gramEnd"/>
      <w:r w:rsidRPr="00457D39">
        <w:rPr>
          <w:lang w:val="ru-RU"/>
        </w:rPr>
        <w:t xml:space="preserve"> _</w:t>
      </w:r>
      <w:r w:rsidRPr="00E918DC">
        <w:t>chars</w:t>
      </w:r>
      <w:r w:rsidRPr="00457D39">
        <w:rPr>
          <w:lang w:val="ru-RU"/>
        </w:rPr>
        <w:t>[</w:t>
      </w:r>
      <w:r w:rsidRPr="00E918DC">
        <w:t>key</w:t>
      </w:r>
      <w:r w:rsidRPr="00457D39">
        <w:rPr>
          <w:lang w:val="ru-RU"/>
        </w:rPr>
        <w:t>];</w:t>
      </w:r>
    </w:p>
    <w:p w:rsidR="00B67B43" w:rsidRPr="00457D39" w:rsidRDefault="00B67B43" w:rsidP="00096C5E">
      <w:pPr>
        <w:pStyle w:val="a4"/>
        <w:rPr>
          <w:lang w:val="ru-RU"/>
        </w:rPr>
      </w:pPr>
      <w:r w:rsidRPr="00457D39">
        <w:rPr>
          <w:lang w:val="ru-RU"/>
        </w:rPr>
        <w:t xml:space="preserve">    }</w:t>
      </w:r>
    </w:p>
    <w:p w:rsidR="00B67B43" w:rsidRPr="00457D39" w:rsidRDefault="00B67B43" w:rsidP="00096C5E">
      <w:pPr>
        <w:pStyle w:val="a4"/>
        <w:rPr>
          <w:lang w:val="ru-RU"/>
        </w:rPr>
      </w:pPr>
      <w:r w:rsidRPr="00457D39">
        <w:rPr>
          <w:lang w:val="ru-RU"/>
        </w:rPr>
        <w:t>}</w:t>
      </w:r>
    </w:p>
    <w:p w:rsidR="00B67B43" w:rsidRPr="00E918DC" w:rsidRDefault="00B67B43" w:rsidP="00B67B43">
      <w:r w:rsidRPr="00E918DC">
        <w:t>Клиентский код использует фабрику, чтобы получить необходимый объект-приспособленец. После этого у приспособленца устанавливается внешнее состояние, а затем этот объект используется.</w:t>
      </w:r>
    </w:p>
    <w:p w:rsidR="00B67B43" w:rsidRPr="00D53303" w:rsidRDefault="00B67B43" w:rsidP="00096C5E">
      <w:pPr>
        <w:pStyle w:val="a4"/>
      </w:pPr>
      <w:proofErr w:type="spellStart"/>
      <w:proofErr w:type="gramStart"/>
      <w:r w:rsidRPr="00E25EA3">
        <w:rPr>
          <w:rStyle w:val="af6"/>
        </w:rPr>
        <w:t>var</w:t>
      </w:r>
      <w:proofErr w:type="spellEnd"/>
      <w:proofErr w:type="gramEnd"/>
      <w:r w:rsidRPr="00D53303">
        <w:t xml:space="preserve"> document = </w:t>
      </w:r>
      <w:r w:rsidRPr="00E25EA3">
        <w:rPr>
          <w:rStyle w:val="af7"/>
        </w:rPr>
        <w:t>"AA BB AB"</w:t>
      </w:r>
      <w:r w:rsidRPr="00D53303">
        <w:t>;</w:t>
      </w:r>
    </w:p>
    <w:p w:rsidR="00B67B43" w:rsidRPr="00D53303" w:rsidRDefault="00B67B43" w:rsidP="00096C5E">
      <w:pPr>
        <w:pStyle w:val="a4"/>
      </w:pPr>
      <w:proofErr w:type="spellStart"/>
      <w:proofErr w:type="gramStart"/>
      <w:r w:rsidRPr="00E25EA3">
        <w:rPr>
          <w:rStyle w:val="af6"/>
        </w:rPr>
        <w:t>var</w:t>
      </w:r>
      <w:proofErr w:type="spellEnd"/>
      <w:proofErr w:type="gramEnd"/>
      <w:r w:rsidRPr="00D53303">
        <w:t xml:space="preserve"> chars = document.ToCharArray();</w:t>
      </w:r>
    </w:p>
    <w:p w:rsidR="00B67B43" w:rsidRPr="00D53303" w:rsidRDefault="00B67B43" w:rsidP="00096C5E">
      <w:pPr>
        <w:pStyle w:val="a4"/>
      </w:pPr>
      <w:proofErr w:type="spellStart"/>
      <w:proofErr w:type="gramStart"/>
      <w:r w:rsidRPr="00E25EA3">
        <w:rPr>
          <w:rStyle w:val="af6"/>
        </w:rPr>
        <w:t>var</w:t>
      </w:r>
      <w:proofErr w:type="spellEnd"/>
      <w:proofErr w:type="gramEnd"/>
      <w:r w:rsidRPr="00D53303">
        <w:t xml:space="preserve"> f = </w:t>
      </w:r>
      <w:r w:rsidRPr="00E25EA3">
        <w:rPr>
          <w:rStyle w:val="af6"/>
        </w:rPr>
        <w:t>new</w:t>
      </w:r>
      <w:r w:rsidRPr="00D53303">
        <w:t xml:space="preserve"> </w:t>
      </w:r>
      <w:r w:rsidRPr="00E25EA3">
        <w:rPr>
          <w:rStyle w:val="af5"/>
        </w:rPr>
        <w:t>CharacterFactory</w:t>
      </w:r>
      <w:r w:rsidRPr="00D53303">
        <w:t>();</w:t>
      </w:r>
    </w:p>
    <w:p w:rsidR="00B67B43" w:rsidRPr="00D53303" w:rsidRDefault="00B67B43" w:rsidP="00096C5E">
      <w:pPr>
        <w:pStyle w:val="a4"/>
      </w:pPr>
    </w:p>
    <w:p w:rsidR="00B67B43" w:rsidRPr="00E25EA3" w:rsidRDefault="00B67B43" w:rsidP="00096C5E">
      <w:pPr>
        <w:pStyle w:val="a4"/>
        <w:rPr>
          <w:rStyle w:val="af4"/>
        </w:rPr>
      </w:pPr>
      <w:r w:rsidRPr="00E25EA3">
        <w:rPr>
          <w:rStyle w:val="af4"/>
        </w:rPr>
        <w:t xml:space="preserve">// </w:t>
      </w:r>
      <w:proofErr w:type="spellStart"/>
      <w:r w:rsidRPr="00E25EA3">
        <w:rPr>
          <w:rStyle w:val="af4"/>
        </w:rPr>
        <w:t>position</w:t>
      </w:r>
      <w:proofErr w:type="spellEnd"/>
      <w:r w:rsidRPr="00E25EA3">
        <w:rPr>
          <w:rStyle w:val="af4"/>
        </w:rPr>
        <w:t xml:space="preserve"> - это внешнее состояние</w:t>
      </w:r>
    </w:p>
    <w:p w:rsidR="00B67B43" w:rsidRPr="00457D39" w:rsidRDefault="00B67B43" w:rsidP="00096C5E">
      <w:pPr>
        <w:pStyle w:val="a4"/>
        <w:rPr>
          <w:lang w:val="ru-RU"/>
        </w:rPr>
      </w:pPr>
      <w:proofErr w:type="spellStart"/>
      <w:proofErr w:type="gramStart"/>
      <w:r w:rsidRPr="00E25EA3">
        <w:rPr>
          <w:rStyle w:val="af6"/>
        </w:rPr>
        <w:t>var</w:t>
      </w:r>
      <w:proofErr w:type="spellEnd"/>
      <w:proofErr w:type="gramEnd"/>
      <w:r w:rsidRPr="00457D39">
        <w:rPr>
          <w:lang w:val="ru-RU"/>
        </w:rPr>
        <w:t xml:space="preserve"> </w:t>
      </w:r>
      <w:r w:rsidRPr="00E918DC">
        <w:t>position</w:t>
      </w:r>
      <w:r w:rsidRPr="00457D39">
        <w:rPr>
          <w:lang w:val="ru-RU"/>
        </w:rPr>
        <w:t xml:space="preserve"> = 0;</w:t>
      </w:r>
    </w:p>
    <w:p w:rsidR="00B67B43" w:rsidRPr="00457D39" w:rsidRDefault="00B67B43" w:rsidP="00096C5E">
      <w:pPr>
        <w:pStyle w:val="a4"/>
        <w:rPr>
          <w:lang w:val="ru-RU"/>
        </w:rPr>
      </w:pPr>
    </w:p>
    <w:p w:rsidR="00B67B43" w:rsidRPr="00E25EA3" w:rsidRDefault="00B67B43" w:rsidP="00096C5E">
      <w:pPr>
        <w:pStyle w:val="a4"/>
        <w:rPr>
          <w:rStyle w:val="af4"/>
        </w:rPr>
      </w:pPr>
      <w:r w:rsidRPr="00E25EA3">
        <w:rPr>
          <w:rStyle w:val="af4"/>
        </w:rPr>
        <w:t>// используем для каждого символа объект-приспособленец</w:t>
      </w:r>
    </w:p>
    <w:p w:rsidR="00B67B43" w:rsidRPr="00D53303" w:rsidRDefault="00B67B43" w:rsidP="00096C5E">
      <w:pPr>
        <w:pStyle w:val="a4"/>
      </w:pPr>
      <w:proofErr w:type="spellStart"/>
      <w:proofErr w:type="gramStart"/>
      <w:r w:rsidRPr="00E25EA3">
        <w:rPr>
          <w:rStyle w:val="af6"/>
        </w:rPr>
        <w:t>foreach</w:t>
      </w:r>
      <w:proofErr w:type="spellEnd"/>
      <w:proofErr w:type="gramEnd"/>
      <w:r w:rsidRPr="00D53303">
        <w:t xml:space="preserve"> (</w:t>
      </w:r>
      <w:proofErr w:type="spellStart"/>
      <w:r w:rsidRPr="00E25EA3">
        <w:rPr>
          <w:rStyle w:val="af6"/>
        </w:rPr>
        <w:t>var</w:t>
      </w:r>
      <w:proofErr w:type="spellEnd"/>
      <w:r w:rsidRPr="00D53303">
        <w:t xml:space="preserve"> c </w:t>
      </w:r>
      <w:r w:rsidRPr="00E25EA3">
        <w:rPr>
          <w:rStyle w:val="af6"/>
        </w:rPr>
        <w:t>in</w:t>
      </w:r>
      <w:r w:rsidRPr="00D53303">
        <w:t xml:space="preserve"> chars)</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spellStart"/>
      <w:proofErr w:type="gramStart"/>
      <w:r w:rsidRPr="00E25EA3">
        <w:rPr>
          <w:rStyle w:val="af6"/>
        </w:rPr>
        <w:t>var</w:t>
      </w:r>
      <w:proofErr w:type="spellEnd"/>
      <w:proofErr w:type="gramEnd"/>
      <w:r w:rsidRPr="00D53303">
        <w:t xml:space="preserve"> character = f.GetCharacter(c);</w:t>
      </w:r>
    </w:p>
    <w:p w:rsidR="00B67B43" w:rsidRPr="00D53303" w:rsidRDefault="00B67B43" w:rsidP="00096C5E">
      <w:pPr>
        <w:pStyle w:val="a4"/>
      </w:pPr>
      <w:r w:rsidRPr="00D53303">
        <w:t xml:space="preserve">    character.Display(position++);</w:t>
      </w:r>
    </w:p>
    <w:p w:rsidR="00B67B43" w:rsidRPr="00D53303" w:rsidRDefault="00B67B43" w:rsidP="00096C5E">
      <w:pPr>
        <w:pStyle w:val="a4"/>
      </w:pPr>
      <w:r w:rsidRPr="00D53303">
        <w:t>}</w:t>
      </w:r>
    </w:p>
    <w:p w:rsidR="00B67B43" w:rsidRPr="00D53303" w:rsidRDefault="00CF3E19" w:rsidP="00CF3E19">
      <w:pPr>
        <w:pStyle w:val="2"/>
        <w:rPr>
          <w:lang w:val="en-US"/>
        </w:rPr>
      </w:pPr>
      <w:r>
        <w:rPr>
          <w:lang w:val="en-US"/>
        </w:rPr>
        <w:lastRenderedPageBreak/>
        <w:t xml:space="preserve">2.7. </w:t>
      </w:r>
      <w:r w:rsidR="00B67B43" w:rsidRPr="00E918DC">
        <w:t>Фасад</w:t>
      </w:r>
      <w:r w:rsidR="00B67B43" w:rsidRPr="00D53303">
        <w:rPr>
          <w:lang w:val="en-US"/>
        </w:rPr>
        <w:t xml:space="preserve"> (Facade)</w:t>
      </w:r>
    </w:p>
    <w:p w:rsidR="00B67B43" w:rsidRPr="00E918DC" w:rsidRDefault="00B67B43" w:rsidP="00B67B43">
      <w:r w:rsidRPr="00E918DC">
        <w:t xml:space="preserve">Шаблона Фасад позволяет скрыть сложность системы путём сведения всех возможных внешних вызовов к одному объекту, делегирующему их соответствующим объектам системы. Шаблон Фасад строит над набором подсистем интерфейс, причём этот интерфейс может быть абсолютно любым. Допускается существование нескольких фасадов для одного набора подсистем. </w:t>
      </w:r>
      <w:r w:rsidR="00E25EA3">
        <w:t>К</w:t>
      </w:r>
      <w:r w:rsidRPr="00E918DC">
        <w:t>лиент вместо прямой работы с подсистемами использует предложенный фасадом интерфейс.</w:t>
      </w:r>
    </w:p>
    <w:p w:rsidR="00B67B43" w:rsidRPr="00E918DC" w:rsidRDefault="004A49D1" w:rsidP="004A49D1">
      <w:pPr>
        <w:pStyle w:val="af"/>
      </w:pPr>
      <w:r>
        <w:rPr>
          <w:noProof/>
        </w:rPr>
        <w:drawing>
          <wp:inline distT="0" distB="0" distL="0" distR="0">
            <wp:extent cx="5210175" cy="29813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ade.emz"/>
                    <pic:cNvPicPr/>
                  </pic:nvPicPr>
                  <pic:blipFill>
                    <a:blip r:embed="rId14">
                      <a:extLst>
                        <a:ext uri="{28A0092B-C50C-407E-A947-70E740481C1C}">
                          <a14:useLocalDpi xmlns:a14="http://schemas.microsoft.com/office/drawing/2010/main" val="0"/>
                        </a:ext>
                      </a:extLst>
                    </a:blip>
                    <a:stretch>
                      <a:fillRect/>
                    </a:stretch>
                  </pic:blipFill>
                  <pic:spPr>
                    <a:xfrm>
                      <a:off x="0" y="0"/>
                      <a:ext cx="5210175" cy="2981325"/>
                    </a:xfrm>
                    <a:prstGeom prst="rect">
                      <a:avLst/>
                    </a:prstGeom>
                  </pic:spPr>
                </pic:pic>
              </a:graphicData>
            </a:graphic>
          </wp:inline>
        </w:drawing>
      </w:r>
    </w:p>
    <w:p w:rsidR="00B67B43" w:rsidRPr="00E918DC" w:rsidRDefault="00B67B43" w:rsidP="004A49D1">
      <w:pPr>
        <w:pStyle w:val="af"/>
      </w:pPr>
      <w:r w:rsidRPr="00E918DC">
        <w:t>Рис. 7. Дизайн шаблона Фасад.</w:t>
      </w:r>
    </w:p>
    <w:p w:rsidR="00B67B43" w:rsidRPr="00E918DC" w:rsidRDefault="00B67B43" w:rsidP="00B67B43">
      <w:r w:rsidRPr="00E918DC">
        <w:t xml:space="preserve">В качестве иллюстрации </w:t>
      </w:r>
      <w:r w:rsidR="00F70BBB" w:rsidRPr="00E918DC">
        <w:t>применения</w:t>
      </w:r>
      <w:r w:rsidRPr="00E918DC">
        <w:t xml:space="preserve"> шаблона Фасад </w:t>
      </w:r>
      <w:r w:rsidR="00F70BBB">
        <w:t>рассмотрим</w:t>
      </w:r>
      <w:r w:rsidRPr="00E918DC">
        <w:t xml:space="preserve"> работу с классами системы отправки почтовых сообщений. Письмо, адресат, тело письма, почтовый сервер, присоединённые файлы – все это является отдельным объектами специальных классов. Без применения фасада клиент должен взаимодействовать со всем перечисленным набором объектов, используя их свойства и методы. Фасад берет работу по взаимодействию на себя – теперь клиент использует только объект-фасад, который делегирует работу нужным подсистемам.</w:t>
      </w:r>
    </w:p>
    <w:p w:rsidR="00B67B43" w:rsidRPr="00E918DC" w:rsidRDefault="00B67B43" w:rsidP="00B67B43">
      <w:r w:rsidRPr="00E918DC">
        <w:t xml:space="preserve">Детали реализации шаблона Фасад не представляют трудностей. Из возможных вариантов отметим </w:t>
      </w:r>
      <w:r w:rsidRPr="00E25EA3">
        <w:rPr>
          <w:rStyle w:val="a8"/>
        </w:rPr>
        <w:t>прозрачные фасады</w:t>
      </w:r>
      <w:r w:rsidRPr="00E918DC">
        <w:t xml:space="preserve"> (в этом случае компоненты подсистемы могут быть доступны и через фасад, и в обход его) и </w:t>
      </w:r>
      <w:r w:rsidRPr="00E25EA3">
        <w:rPr>
          <w:rStyle w:val="a8"/>
        </w:rPr>
        <w:t>статические фасады</w:t>
      </w:r>
      <w:r w:rsidRPr="00E918DC">
        <w:t xml:space="preserve"> (фасад является статическим классом – скрываемые объекты не </w:t>
      </w:r>
      <w:proofErr w:type="spellStart"/>
      <w:r w:rsidR="00F70BBB" w:rsidRPr="00E918DC">
        <w:t>агрегируют</w:t>
      </w:r>
      <w:r w:rsidR="00F70BBB">
        <w:t>ся</w:t>
      </w:r>
      <w:proofErr w:type="spellEnd"/>
      <w:r w:rsidRPr="00E918DC">
        <w:t>, а создаются в методах фасада по необходимости).</w:t>
      </w:r>
    </w:p>
    <w:p w:rsidR="00B67B43" w:rsidRPr="00E918DC" w:rsidRDefault="00B67B43" w:rsidP="00CF3E19">
      <w:pPr>
        <w:pStyle w:val="1"/>
      </w:pPr>
      <w:bookmarkStart w:id="2" w:name="_Toc350455530"/>
      <w:r w:rsidRPr="00E918DC">
        <w:t xml:space="preserve">3. </w:t>
      </w:r>
      <w:r w:rsidR="00CF3E19" w:rsidRPr="00E918DC">
        <w:t>Порождающие шаблоны</w:t>
      </w:r>
      <w:bookmarkEnd w:id="2"/>
    </w:p>
    <w:p w:rsidR="00B67B43" w:rsidRPr="00E918DC" w:rsidRDefault="00B67B43" w:rsidP="00B67B43">
      <w:r w:rsidRPr="00E918DC">
        <w:t>В параграфе рассматривается набор порождающих шаблонов из книги «</w:t>
      </w:r>
      <w:r w:rsidRPr="00096C5E">
        <w:rPr>
          <w:lang w:val="en-US"/>
        </w:rPr>
        <w:t>Design</w:t>
      </w:r>
      <w:r w:rsidRPr="00457D39">
        <w:t xml:space="preserve"> </w:t>
      </w:r>
      <w:r w:rsidRPr="00096C5E">
        <w:rPr>
          <w:lang w:val="en-US"/>
        </w:rPr>
        <w:t>Patterns</w:t>
      </w:r>
      <w:r w:rsidRPr="00E918DC">
        <w:t>» и два дополнительных шаблона: Отложенная инициализация и Пул объектов. Шаблоны упорядочены согласно их русскому названию.</w:t>
      </w:r>
    </w:p>
    <w:p w:rsidR="00B67B43" w:rsidRPr="00E918DC" w:rsidRDefault="00CF3E19" w:rsidP="00CF3E19">
      <w:pPr>
        <w:pStyle w:val="2"/>
      </w:pPr>
      <w:r w:rsidRPr="00D53303">
        <w:lastRenderedPageBreak/>
        <w:t xml:space="preserve">3.1. </w:t>
      </w:r>
      <w:r w:rsidR="00B67B43" w:rsidRPr="00E918DC">
        <w:t>Абстрактная фабрика (</w:t>
      </w:r>
      <w:proofErr w:type="spellStart"/>
      <w:r w:rsidR="00B67B43" w:rsidRPr="00E918DC">
        <w:t>Abstract</w:t>
      </w:r>
      <w:proofErr w:type="spellEnd"/>
      <w:r w:rsidR="00B67B43" w:rsidRPr="00E918DC">
        <w:t xml:space="preserve"> </w:t>
      </w:r>
      <w:proofErr w:type="spellStart"/>
      <w:r w:rsidR="00B67B43" w:rsidRPr="00E918DC">
        <w:t>factory</w:t>
      </w:r>
      <w:proofErr w:type="spellEnd"/>
      <w:r w:rsidR="00B67B43" w:rsidRPr="00E918DC">
        <w:t>)</w:t>
      </w:r>
    </w:p>
    <w:p w:rsidR="00B67B43" w:rsidRPr="00E918DC" w:rsidRDefault="00B67B43" w:rsidP="00B67B43">
      <w:r w:rsidRPr="00E918DC">
        <w:t>Шаблон Абстрактная фабрика предназначен для создания объектов, принадлежащих одному набору классов и используемых совместно. Абстрактная фабрика переопределяется в конкретных классах-фабриках, создающих объекты одного набора. Этот шаблон изолирует имена классов и их определения от клиента: единственный способ для клиента получить необходимый объект – это воспользоваться одной из реализаций абстрактной фабрики.</w:t>
      </w:r>
    </w:p>
    <w:p w:rsidR="00B67B43" w:rsidRPr="00E918DC" w:rsidRDefault="00B67B43" w:rsidP="00B67B43">
      <w:r w:rsidRPr="00E918DC">
        <w:t>Дизайн шаблона Абстрактная фабрика включает большое число участников, однако он достаточно прост (рис. 8). Клиент работает с определённым набором объектов, но использует для этого только реализуемые классами объектов интерфейсы (</w:t>
      </w:r>
      <w:r w:rsidRPr="00E25EA3">
        <w:rPr>
          <w:rStyle w:val="af5"/>
        </w:rPr>
        <w:t>IProductA</w:t>
      </w:r>
      <w:r w:rsidRPr="00E918DC">
        <w:t xml:space="preserve"> и </w:t>
      </w:r>
      <w:r w:rsidRPr="00E25EA3">
        <w:rPr>
          <w:rStyle w:val="af5"/>
        </w:rPr>
        <w:t>IProductB</w:t>
      </w:r>
      <w:r w:rsidRPr="00E918DC">
        <w:t xml:space="preserve">). Клиент хранит ссылку на конкретную фабрику, реализующую интерфейс </w:t>
      </w:r>
      <w:r w:rsidRPr="00E25EA3">
        <w:rPr>
          <w:rStyle w:val="af5"/>
        </w:rPr>
        <w:t>IFactory</w:t>
      </w:r>
      <w:r w:rsidRPr="00E918DC">
        <w:t>. Для получения нужного объекта клиент вызывает один из методов фабрики.</w:t>
      </w:r>
    </w:p>
    <w:p w:rsidR="00B67B43" w:rsidRPr="00E918DC" w:rsidRDefault="004A49D1" w:rsidP="004A49D1">
      <w:pPr>
        <w:pStyle w:val="af"/>
      </w:pPr>
      <w:r>
        <w:rPr>
          <w:noProof/>
        </w:rPr>
        <w:drawing>
          <wp:inline distT="0" distB="0" distL="0" distR="0">
            <wp:extent cx="6030000" cy="3661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stractFactory.emz"/>
                    <pic:cNvPicPr/>
                  </pic:nvPicPr>
                  <pic:blipFill>
                    <a:blip r:embed="rId15">
                      <a:extLst>
                        <a:ext uri="{28A0092B-C50C-407E-A947-70E740481C1C}">
                          <a14:useLocalDpi xmlns:a14="http://schemas.microsoft.com/office/drawing/2010/main" val="0"/>
                        </a:ext>
                      </a:extLst>
                    </a:blip>
                    <a:stretch>
                      <a:fillRect/>
                    </a:stretch>
                  </pic:blipFill>
                  <pic:spPr>
                    <a:xfrm>
                      <a:off x="0" y="0"/>
                      <a:ext cx="6030000" cy="3661200"/>
                    </a:xfrm>
                    <a:prstGeom prst="rect">
                      <a:avLst/>
                    </a:prstGeom>
                  </pic:spPr>
                </pic:pic>
              </a:graphicData>
            </a:graphic>
          </wp:inline>
        </w:drawing>
      </w:r>
    </w:p>
    <w:p w:rsidR="00B67B43" w:rsidRPr="00E918DC" w:rsidRDefault="00B67B43" w:rsidP="004A49D1">
      <w:pPr>
        <w:pStyle w:val="af"/>
      </w:pPr>
      <w:r w:rsidRPr="00E918DC">
        <w:t>Рис. 8. Шаблон абстрактная фабрика.</w:t>
      </w:r>
    </w:p>
    <w:p w:rsidR="00B67B43" w:rsidRPr="00E918DC" w:rsidRDefault="00B67B43" w:rsidP="00B67B43">
      <w:r w:rsidRPr="00E918DC">
        <w:t>Рассмотрим пример кода с реализацией шаблона Абстрактная фабрика. Пусть клиент работает с интерфейсами для представления сумок и туфель.</w:t>
      </w:r>
    </w:p>
    <w:p w:rsidR="00B67B43" w:rsidRPr="00D53303" w:rsidRDefault="00B67B43" w:rsidP="00096C5E">
      <w:pPr>
        <w:pStyle w:val="a4"/>
      </w:pPr>
      <w:proofErr w:type="gramStart"/>
      <w:r w:rsidRPr="00E25EA3">
        <w:rPr>
          <w:rStyle w:val="af6"/>
        </w:rPr>
        <w:t>public</w:t>
      </w:r>
      <w:proofErr w:type="gramEnd"/>
      <w:r w:rsidRPr="00D53303">
        <w:t xml:space="preserve"> </w:t>
      </w:r>
      <w:r w:rsidRPr="00E25EA3">
        <w:rPr>
          <w:rStyle w:val="af6"/>
        </w:rPr>
        <w:t>interface</w:t>
      </w:r>
      <w:r w:rsidRPr="00D53303">
        <w:t xml:space="preserve"> </w:t>
      </w:r>
      <w:r w:rsidRPr="00E25EA3">
        <w:rPr>
          <w:rStyle w:val="af5"/>
        </w:rPr>
        <w:t>IBag</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E25EA3">
        <w:rPr>
          <w:rStyle w:val="af6"/>
        </w:rPr>
        <w:t>string</w:t>
      </w:r>
      <w:proofErr w:type="gramEnd"/>
      <w:r w:rsidRPr="00D53303">
        <w:t xml:space="preserve"> Material { </w:t>
      </w:r>
      <w:r w:rsidRPr="00E25EA3">
        <w:rPr>
          <w:rStyle w:val="af6"/>
        </w:rPr>
        <w:t>get</w:t>
      </w:r>
      <w:r w:rsidRPr="00D53303">
        <w:t>; }</w:t>
      </w:r>
    </w:p>
    <w:p w:rsidR="00B67B43" w:rsidRPr="00D53303" w:rsidRDefault="00B67B43" w:rsidP="00096C5E">
      <w:pPr>
        <w:pStyle w:val="a4"/>
      </w:pPr>
      <w:r w:rsidRPr="00D53303">
        <w:t>}</w:t>
      </w:r>
    </w:p>
    <w:p w:rsidR="00B67B43" w:rsidRPr="00D53303" w:rsidRDefault="00B67B43" w:rsidP="00096C5E">
      <w:pPr>
        <w:pStyle w:val="a4"/>
      </w:pPr>
    </w:p>
    <w:p w:rsidR="00B67B43" w:rsidRPr="00D53303" w:rsidRDefault="00B67B43" w:rsidP="00096C5E">
      <w:pPr>
        <w:pStyle w:val="a4"/>
      </w:pPr>
      <w:proofErr w:type="gramStart"/>
      <w:r w:rsidRPr="00E25EA3">
        <w:rPr>
          <w:rStyle w:val="af6"/>
        </w:rPr>
        <w:t>public</w:t>
      </w:r>
      <w:proofErr w:type="gramEnd"/>
      <w:r w:rsidRPr="00D53303">
        <w:t xml:space="preserve"> </w:t>
      </w:r>
      <w:r w:rsidRPr="00E25EA3">
        <w:rPr>
          <w:rStyle w:val="af6"/>
        </w:rPr>
        <w:t>interface</w:t>
      </w:r>
      <w:r w:rsidRPr="00D53303">
        <w:t xml:space="preserve"> </w:t>
      </w:r>
      <w:r w:rsidRPr="00E25EA3">
        <w:rPr>
          <w:rStyle w:val="af5"/>
        </w:rPr>
        <w:t>IShoes</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E25EA3">
        <w:rPr>
          <w:rStyle w:val="af6"/>
        </w:rPr>
        <w:t>int</w:t>
      </w:r>
      <w:proofErr w:type="gramEnd"/>
      <w:r w:rsidRPr="00D53303">
        <w:t xml:space="preserve"> Price { </w:t>
      </w:r>
      <w:r w:rsidRPr="00E25EA3">
        <w:rPr>
          <w:rStyle w:val="af6"/>
        </w:rPr>
        <w:t>get</w:t>
      </w:r>
      <w:r w:rsidRPr="00D53303">
        <w:t>; }</w:t>
      </w:r>
    </w:p>
    <w:p w:rsidR="00B67B43" w:rsidRPr="00076A5D" w:rsidRDefault="00B67B43" w:rsidP="00096C5E">
      <w:pPr>
        <w:pStyle w:val="a4"/>
        <w:rPr>
          <w:lang w:val="ru-RU"/>
        </w:rPr>
      </w:pPr>
      <w:r w:rsidRPr="00076A5D">
        <w:rPr>
          <w:lang w:val="ru-RU"/>
        </w:rPr>
        <w:t>}</w:t>
      </w:r>
    </w:p>
    <w:p w:rsidR="00B67B43" w:rsidRPr="00E918DC" w:rsidRDefault="00B67B43" w:rsidP="00B67B43">
      <w:r w:rsidRPr="00E918DC">
        <w:lastRenderedPageBreak/>
        <w:t>Имеется два набора классов, реализующих указанные интерфейсы.</w:t>
      </w:r>
    </w:p>
    <w:p w:rsidR="00B67B43" w:rsidRPr="00076A5D" w:rsidRDefault="00B67B43" w:rsidP="00096C5E">
      <w:pPr>
        <w:pStyle w:val="a4"/>
        <w:rPr>
          <w:rStyle w:val="af4"/>
          <w:lang w:val="en-US"/>
        </w:rPr>
      </w:pPr>
      <w:r w:rsidRPr="00076A5D">
        <w:rPr>
          <w:rStyle w:val="af4"/>
          <w:lang w:val="en-US"/>
        </w:rPr>
        <w:t xml:space="preserve">// </w:t>
      </w:r>
      <w:r w:rsidRPr="00E25EA3">
        <w:rPr>
          <w:rStyle w:val="af4"/>
        </w:rPr>
        <w:t>сумка</w:t>
      </w:r>
      <w:r w:rsidRPr="00076A5D">
        <w:rPr>
          <w:rStyle w:val="af4"/>
          <w:lang w:val="en-US"/>
        </w:rPr>
        <w:t xml:space="preserve"> </w:t>
      </w:r>
      <w:r w:rsidRPr="00E25EA3">
        <w:rPr>
          <w:rStyle w:val="af4"/>
        </w:rPr>
        <w:t>и</w:t>
      </w:r>
      <w:r w:rsidRPr="00076A5D">
        <w:rPr>
          <w:rStyle w:val="af4"/>
          <w:lang w:val="en-US"/>
        </w:rPr>
        <w:t xml:space="preserve"> </w:t>
      </w:r>
      <w:r w:rsidRPr="00E25EA3">
        <w:rPr>
          <w:rStyle w:val="af4"/>
        </w:rPr>
        <w:t>туфли</w:t>
      </w:r>
      <w:r w:rsidRPr="00076A5D">
        <w:rPr>
          <w:rStyle w:val="af4"/>
          <w:lang w:val="en-US"/>
        </w:rPr>
        <w:t xml:space="preserve"> </w:t>
      </w:r>
      <w:r w:rsidRPr="00607305">
        <w:rPr>
          <w:rStyle w:val="af4"/>
          <w:lang w:val="en-US"/>
        </w:rPr>
        <w:t>Gucci</w:t>
      </w:r>
    </w:p>
    <w:p w:rsidR="00B67B43" w:rsidRPr="00076A5D" w:rsidRDefault="00B67B43" w:rsidP="00096C5E">
      <w:pPr>
        <w:pStyle w:val="a4"/>
      </w:pPr>
      <w:proofErr w:type="gramStart"/>
      <w:r w:rsidRPr="00E25EA3">
        <w:rPr>
          <w:rStyle w:val="af6"/>
        </w:rPr>
        <w:t>public</w:t>
      </w:r>
      <w:proofErr w:type="gramEnd"/>
      <w:r w:rsidRPr="00076A5D">
        <w:t xml:space="preserve"> </w:t>
      </w:r>
      <w:r w:rsidRPr="00E25EA3">
        <w:rPr>
          <w:rStyle w:val="af6"/>
        </w:rPr>
        <w:t>class</w:t>
      </w:r>
      <w:r w:rsidRPr="00076A5D">
        <w:t xml:space="preserve"> </w:t>
      </w:r>
      <w:r w:rsidRPr="00E25EA3">
        <w:rPr>
          <w:rStyle w:val="af5"/>
        </w:rPr>
        <w:t>GucciBag</w:t>
      </w:r>
      <w:r w:rsidRPr="00076A5D">
        <w:t xml:space="preserve"> : </w:t>
      </w:r>
      <w:r w:rsidRPr="00E25EA3">
        <w:rPr>
          <w:rStyle w:val="af5"/>
        </w:rPr>
        <w:t>IBag</w:t>
      </w:r>
    </w:p>
    <w:p w:rsidR="00B67B43" w:rsidRPr="00076A5D" w:rsidRDefault="00B67B43" w:rsidP="00096C5E">
      <w:pPr>
        <w:pStyle w:val="a4"/>
      </w:pPr>
      <w:r w:rsidRPr="00076A5D">
        <w:t>{</w:t>
      </w:r>
    </w:p>
    <w:p w:rsidR="00B67B43" w:rsidRPr="00D53303" w:rsidRDefault="00B67B43" w:rsidP="00096C5E">
      <w:pPr>
        <w:pStyle w:val="a4"/>
      </w:pPr>
      <w:r w:rsidRPr="00076A5D">
        <w:t xml:space="preserve">    </w:t>
      </w:r>
      <w:proofErr w:type="gramStart"/>
      <w:r w:rsidRPr="00E25EA3">
        <w:rPr>
          <w:rStyle w:val="af6"/>
        </w:rPr>
        <w:t>public</w:t>
      </w:r>
      <w:proofErr w:type="gramEnd"/>
      <w:r w:rsidRPr="00D53303">
        <w:t xml:space="preserve"> </w:t>
      </w:r>
      <w:r w:rsidRPr="00E25EA3">
        <w:rPr>
          <w:rStyle w:val="af6"/>
        </w:rPr>
        <w:t>string</w:t>
      </w:r>
      <w:r w:rsidRPr="00D53303">
        <w:t xml:space="preserve"> Material</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E25EA3">
        <w:rPr>
          <w:rStyle w:val="af6"/>
        </w:rPr>
        <w:t>get</w:t>
      </w:r>
      <w:proofErr w:type="gramEnd"/>
      <w:r w:rsidRPr="00D53303">
        <w:t xml:space="preserve"> { </w:t>
      </w:r>
      <w:r w:rsidRPr="00E25EA3">
        <w:rPr>
          <w:rStyle w:val="af6"/>
        </w:rPr>
        <w:t>return</w:t>
      </w:r>
      <w:r w:rsidRPr="00D53303">
        <w:t xml:space="preserve"> </w:t>
      </w:r>
      <w:r w:rsidRPr="00E25EA3">
        <w:rPr>
          <w:rStyle w:val="af7"/>
        </w:rPr>
        <w:t>"Crocodile skin"</w:t>
      </w:r>
      <w:r w:rsidRPr="00D53303">
        <w:t>; }</w:t>
      </w:r>
    </w:p>
    <w:p w:rsidR="00B67B43" w:rsidRPr="00D53303" w:rsidRDefault="00B67B43" w:rsidP="00096C5E">
      <w:pPr>
        <w:pStyle w:val="a4"/>
      </w:pPr>
      <w:r w:rsidRPr="00D53303">
        <w:t xml:space="preserve">    }</w:t>
      </w:r>
    </w:p>
    <w:p w:rsidR="00B67B43" w:rsidRPr="00D53303" w:rsidRDefault="00B67B43" w:rsidP="00096C5E">
      <w:pPr>
        <w:pStyle w:val="a4"/>
      </w:pPr>
      <w:r w:rsidRPr="00D53303">
        <w:t>}</w:t>
      </w:r>
    </w:p>
    <w:p w:rsidR="00B67B43" w:rsidRPr="00D53303" w:rsidRDefault="00B67B43" w:rsidP="00096C5E">
      <w:pPr>
        <w:pStyle w:val="a4"/>
      </w:pPr>
    </w:p>
    <w:p w:rsidR="00B67B43" w:rsidRPr="00D53303" w:rsidRDefault="00B67B43" w:rsidP="00096C5E">
      <w:pPr>
        <w:pStyle w:val="a4"/>
      </w:pPr>
      <w:proofErr w:type="gramStart"/>
      <w:r w:rsidRPr="00E25EA3">
        <w:rPr>
          <w:rStyle w:val="af6"/>
        </w:rPr>
        <w:t>public</w:t>
      </w:r>
      <w:proofErr w:type="gramEnd"/>
      <w:r w:rsidRPr="00D53303">
        <w:t xml:space="preserve"> </w:t>
      </w:r>
      <w:r w:rsidRPr="00E25EA3">
        <w:rPr>
          <w:rStyle w:val="af6"/>
        </w:rPr>
        <w:t>class</w:t>
      </w:r>
      <w:r w:rsidRPr="00D53303">
        <w:t xml:space="preserve"> </w:t>
      </w:r>
      <w:r w:rsidRPr="00E25EA3">
        <w:rPr>
          <w:rStyle w:val="af5"/>
        </w:rPr>
        <w:t>GucciShoes</w:t>
      </w:r>
      <w:r w:rsidRPr="00D53303">
        <w:t xml:space="preserve"> : </w:t>
      </w:r>
      <w:r w:rsidRPr="00E25EA3">
        <w:rPr>
          <w:rStyle w:val="af5"/>
        </w:rPr>
        <w:t>IShoes</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E25EA3">
        <w:rPr>
          <w:rStyle w:val="af6"/>
        </w:rPr>
        <w:t>public</w:t>
      </w:r>
      <w:proofErr w:type="gramEnd"/>
      <w:r w:rsidRPr="00D53303">
        <w:t xml:space="preserve"> </w:t>
      </w:r>
      <w:r w:rsidRPr="00E25EA3">
        <w:rPr>
          <w:rStyle w:val="af6"/>
        </w:rPr>
        <w:t>int</w:t>
      </w:r>
      <w:r w:rsidRPr="00D53303">
        <w:t xml:space="preserve"> Price</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E25EA3">
        <w:rPr>
          <w:rStyle w:val="af6"/>
        </w:rPr>
        <w:t>get</w:t>
      </w:r>
      <w:proofErr w:type="gramEnd"/>
      <w:r w:rsidRPr="00D53303">
        <w:t xml:space="preserve"> { </w:t>
      </w:r>
      <w:r w:rsidRPr="00E25EA3">
        <w:rPr>
          <w:rStyle w:val="af6"/>
        </w:rPr>
        <w:t>return</w:t>
      </w:r>
      <w:r w:rsidRPr="00D53303">
        <w:t xml:space="preserve"> 1000; }</w:t>
      </w:r>
    </w:p>
    <w:p w:rsidR="00B67B43" w:rsidRPr="00D53303" w:rsidRDefault="00B67B43" w:rsidP="00096C5E">
      <w:pPr>
        <w:pStyle w:val="a4"/>
      </w:pPr>
      <w:r w:rsidRPr="00D53303">
        <w:t xml:space="preserve">    }</w:t>
      </w:r>
    </w:p>
    <w:p w:rsidR="00B67B43" w:rsidRPr="00D53303" w:rsidRDefault="00B67B43" w:rsidP="00096C5E">
      <w:pPr>
        <w:pStyle w:val="a4"/>
      </w:pPr>
      <w:r w:rsidRPr="00D53303">
        <w:t>}</w:t>
      </w:r>
    </w:p>
    <w:p w:rsidR="00B67B43" w:rsidRPr="00D53303" w:rsidRDefault="00B67B43" w:rsidP="00096C5E">
      <w:pPr>
        <w:pStyle w:val="a4"/>
      </w:pPr>
    </w:p>
    <w:p w:rsidR="00B67B43" w:rsidRPr="00466DC9" w:rsidRDefault="00B67B43" w:rsidP="00096C5E">
      <w:pPr>
        <w:pStyle w:val="a4"/>
        <w:rPr>
          <w:rStyle w:val="af4"/>
          <w:lang w:val="en-US"/>
        </w:rPr>
      </w:pPr>
      <w:r w:rsidRPr="00466DC9">
        <w:rPr>
          <w:rStyle w:val="af4"/>
          <w:lang w:val="en-US"/>
        </w:rPr>
        <w:t xml:space="preserve">// </w:t>
      </w:r>
      <w:r w:rsidRPr="00E25EA3">
        <w:rPr>
          <w:rStyle w:val="af4"/>
        </w:rPr>
        <w:t>сумка</w:t>
      </w:r>
      <w:r w:rsidRPr="00466DC9">
        <w:rPr>
          <w:rStyle w:val="af4"/>
          <w:lang w:val="en-US"/>
        </w:rPr>
        <w:t xml:space="preserve"> </w:t>
      </w:r>
      <w:r w:rsidRPr="00E25EA3">
        <w:rPr>
          <w:rStyle w:val="af4"/>
        </w:rPr>
        <w:t>и</w:t>
      </w:r>
      <w:r w:rsidRPr="00466DC9">
        <w:rPr>
          <w:rStyle w:val="af4"/>
          <w:lang w:val="en-US"/>
        </w:rPr>
        <w:t xml:space="preserve"> </w:t>
      </w:r>
      <w:r w:rsidRPr="00E25EA3">
        <w:rPr>
          <w:rStyle w:val="af4"/>
        </w:rPr>
        <w:t>туфли</w:t>
      </w:r>
      <w:r w:rsidRPr="00466DC9">
        <w:rPr>
          <w:rStyle w:val="af4"/>
          <w:lang w:val="en-US"/>
        </w:rPr>
        <w:t xml:space="preserve"> </w:t>
      </w:r>
      <w:proofErr w:type="spellStart"/>
      <w:r w:rsidRPr="00466DC9">
        <w:rPr>
          <w:rStyle w:val="af4"/>
          <w:lang w:val="en-US"/>
        </w:rPr>
        <w:t>Poochy</w:t>
      </w:r>
      <w:proofErr w:type="spellEnd"/>
      <w:r w:rsidRPr="00466DC9">
        <w:rPr>
          <w:rStyle w:val="af4"/>
          <w:lang w:val="en-US"/>
        </w:rPr>
        <w:t xml:space="preserve"> :)</w:t>
      </w:r>
    </w:p>
    <w:p w:rsidR="00B67B43" w:rsidRPr="00D53303" w:rsidRDefault="00B67B43" w:rsidP="00096C5E">
      <w:pPr>
        <w:pStyle w:val="a4"/>
      </w:pPr>
      <w:proofErr w:type="gramStart"/>
      <w:r w:rsidRPr="00E25EA3">
        <w:rPr>
          <w:rStyle w:val="af6"/>
        </w:rPr>
        <w:t>public</w:t>
      </w:r>
      <w:proofErr w:type="gramEnd"/>
      <w:r w:rsidRPr="00D53303">
        <w:t xml:space="preserve"> </w:t>
      </w:r>
      <w:r w:rsidRPr="00E25EA3">
        <w:rPr>
          <w:rStyle w:val="af6"/>
        </w:rPr>
        <w:t>class</w:t>
      </w:r>
      <w:r w:rsidRPr="00D53303">
        <w:t xml:space="preserve"> </w:t>
      </w:r>
      <w:r w:rsidRPr="00E25EA3">
        <w:rPr>
          <w:rStyle w:val="af5"/>
        </w:rPr>
        <w:t>PoochyBag</w:t>
      </w:r>
      <w:r w:rsidRPr="00D53303">
        <w:t xml:space="preserve"> : </w:t>
      </w:r>
      <w:r w:rsidRPr="00E25EA3">
        <w:rPr>
          <w:rStyle w:val="af5"/>
        </w:rPr>
        <w:t>IBag</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E25EA3">
        <w:rPr>
          <w:rStyle w:val="af6"/>
        </w:rPr>
        <w:t>public</w:t>
      </w:r>
      <w:proofErr w:type="gramEnd"/>
      <w:r w:rsidRPr="00D53303">
        <w:t xml:space="preserve"> </w:t>
      </w:r>
      <w:r w:rsidRPr="00E25EA3">
        <w:rPr>
          <w:rStyle w:val="af6"/>
        </w:rPr>
        <w:t>string</w:t>
      </w:r>
      <w:r w:rsidRPr="00D53303">
        <w:t xml:space="preserve"> Material</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E25EA3">
        <w:rPr>
          <w:rStyle w:val="af6"/>
        </w:rPr>
        <w:t>get</w:t>
      </w:r>
      <w:proofErr w:type="gramEnd"/>
      <w:r w:rsidRPr="00D53303">
        <w:t xml:space="preserve"> { </w:t>
      </w:r>
      <w:r w:rsidRPr="00E25EA3">
        <w:rPr>
          <w:rStyle w:val="af6"/>
        </w:rPr>
        <w:t>return</w:t>
      </w:r>
      <w:r w:rsidRPr="00D53303">
        <w:t xml:space="preserve"> </w:t>
      </w:r>
      <w:r w:rsidRPr="00E25EA3">
        <w:rPr>
          <w:rStyle w:val="af7"/>
        </w:rPr>
        <w:t>"Plastic"</w:t>
      </w:r>
      <w:r w:rsidRPr="00D53303">
        <w:t>; }</w:t>
      </w:r>
    </w:p>
    <w:p w:rsidR="00B67B43" w:rsidRPr="00D53303" w:rsidRDefault="00B67B43" w:rsidP="00096C5E">
      <w:pPr>
        <w:pStyle w:val="a4"/>
      </w:pPr>
      <w:r w:rsidRPr="00D53303">
        <w:t xml:space="preserve">    }</w:t>
      </w:r>
    </w:p>
    <w:p w:rsidR="00B67B43" w:rsidRPr="00D53303" w:rsidRDefault="00B67B43" w:rsidP="00096C5E">
      <w:pPr>
        <w:pStyle w:val="a4"/>
      </w:pPr>
      <w:r w:rsidRPr="00D53303">
        <w:t>}</w:t>
      </w:r>
    </w:p>
    <w:p w:rsidR="00B67B43" w:rsidRPr="00D53303" w:rsidRDefault="00B67B43" w:rsidP="00096C5E">
      <w:pPr>
        <w:pStyle w:val="a4"/>
      </w:pPr>
    </w:p>
    <w:p w:rsidR="00B67B43" w:rsidRPr="00D53303" w:rsidRDefault="00B67B43" w:rsidP="00096C5E">
      <w:pPr>
        <w:pStyle w:val="a4"/>
      </w:pPr>
      <w:proofErr w:type="gramStart"/>
      <w:r w:rsidRPr="00E25EA3">
        <w:rPr>
          <w:rStyle w:val="af6"/>
        </w:rPr>
        <w:t>public</w:t>
      </w:r>
      <w:proofErr w:type="gramEnd"/>
      <w:r w:rsidRPr="00D53303">
        <w:t xml:space="preserve"> </w:t>
      </w:r>
      <w:r w:rsidRPr="00E25EA3">
        <w:rPr>
          <w:rStyle w:val="af6"/>
        </w:rPr>
        <w:t>class</w:t>
      </w:r>
      <w:r w:rsidRPr="00D53303">
        <w:t xml:space="preserve"> </w:t>
      </w:r>
      <w:r w:rsidRPr="00E25EA3">
        <w:rPr>
          <w:rStyle w:val="af5"/>
        </w:rPr>
        <w:t>PoochyShoes</w:t>
      </w:r>
      <w:r w:rsidRPr="00D53303">
        <w:t xml:space="preserve"> : </w:t>
      </w:r>
      <w:r w:rsidRPr="00E25EA3">
        <w:rPr>
          <w:rStyle w:val="af5"/>
        </w:rPr>
        <w:t>IShoes</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E25EA3">
        <w:rPr>
          <w:rStyle w:val="af6"/>
        </w:rPr>
        <w:t>public</w:t>
      </w:r>
      <w:proofErr w:type="gramEnd"/>
      <w:r w:rsidRPr="00D53303">
        <w:t xml:space="preserve"> </w:t>
      </w:r>
      <w:r w:rsidRPr="00E25EA3">
        <w:rPr>
          <w:rStyle w:val="af6"/>
        </w:rPr>
        <w:t>int</w:t>
      </w:r>
      <w:r w:rsidRPr="00D53303">
        <w:t xml:space="preserve"> Price</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E25EA3">
        <w:rPr>
          <w:rStyle w:val="af6"/>
        </w:rPr>
        <w:t>get</w:t>
      </w:r>
      <w:proofErr w:type="gramEnd"/>
      <w:r w:rsidRPr="00D53303">
        <w:t xml:space="preserve"> { </w:t>
      </w:r>
      <w:r w:rsidRPr="00E25EA3">
        <w:rPr>
          <w:rStyle w:val="af6"/>
        </w:rPr>
        <w:t>return</w:t>
      </w:r>
      <w:r w:rsidRPr="00D53303">
        <w:t xml:space="preserve"> </w:t>
      </w:r>
      <w:r w:rsidR="00E25EA3" w:rsidRPr="00466DC9">
        <w:t>5</w:t>
      </w:r>
      <w:r w:rsidRPr="00D53303">
        <w:t>0; }</w:t>
      </w:r>
    </w:p>
    <w:p w:rsidR="00B67B43" w:rsidRPr="00076A5D" w:rsidRDefault="00B67B43" w:rsidP="00096C5E">
      <w:pPr>
        <w:pStyle w:val="a4"/>
        <w:rPr>
          <w:lang w:val="ru-RU"/>
        </w:rPr>
      </w:pPr>
      <w:r w:rsidRPr="00D53303">
        <w:t xml:space="preserve">    </w:t>
      </w:r>
      <w:r w:rsidRPr="00076A5D">
        <w:rPr>
          <w:lang w:val="ru-RU"/>
        </w:rPr>
        <w:t>}</w:t>
      </w:r>
    </w:p>
    <w:p w:rsidR="00B67B43" w:rsidRPr="00457D39" w:rsidRDefault="00B67B43" w:rsidP="00096C5E">
      <w:pPr>
        <w:pStyle w:val="a4"/>
        <w:rPr>
          <w:lang w:val="ru-RU"/>
        </w:rPr>
      </w:pPr>
      <w:r w:rsidRPr="00457D39">
        <w:rPr>
          <w:lang w:val="ru-RU"/>
        </w:rPr>
        <w:t>}</w:t>
      </w:r>
    </w:p>
    <w:p w:rsidR="00B67B43" w:rsidRPr="00E918DC" w:rsidRDefault="00B67B43" w:rsidP="00B67B43">
      <w:r w:rsidRPr="00E918DC">
        <w:t>Опишем фабричный интерфейс и реализуем две конкретные фабрики.</w:t>
      </w:r>
    </w:p>
    <w:p w:rsidR="00B67B43" w:rsidRPr="00D53303" w:rsidRDefault="00B67B43" w:rsidP="00096C5E">
      <w:pPr>
        <w:pStyle w:val="a4"/>
      </w:pPr>
      <w:proofErr w:type="gramStart"/>
      <w:r w:rsidRPr="0027591D">
        <w:rPr>
          <w:rStyle w:val="af6"/>
        </w:rPr>
        <w:t>public</w:t>
      </w:r>
      <w:proofErr w:type="gramEnd"/>
      <w:r w:rsidRPr="00D53303">
        <w:t xml:space="preserve"> </w:t>
      </w:r>
      <w:r w:rsidRPr="0027591D">
        <w:rPr>
          <w:rStyle w:val="af6"/>
        </w:rPr>
        <w:t>interface</w:t>
      </w:r>
      <w:r w:rsidRPr="00D53303">
        <w:t xml:space="preserve"> </w:t>
      </w:r>
      <w:r w:rsidRPr="0027591D">
        <w:rPr>
          <w:rStyle w:val="af5"/>
        </w:rPr>
        <w:t>IFactory</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r w:rsidRPr="0027591D">
        <w:rPr>
          <w:rStyle w:val="af5"/>
        </w:rPr>
        <w:t>IBag</w:t>
      </w:r>
      <w:r w:rsidRPr="00D53303">
        <w:t xml:space="preserve"> CreateBag();</w:t>
      </w:r>
    </w:p>
    <w:p w:rsidR="00B67B43" w:rsidRPr="00D53303" w:rsidRDefault="00B67B43" w:rsidP="00096C5E">
      <w:pPr>
        <w:pStyle w:val="a4"/>
      </w:pPr>
      <w:r w:rsidRPr="00D53303">
        <w:t xml:space="preserve">    </w:t>
      </w:r>
      <w:r w:rsidRPr="0027591D">
        <w:rPr>
          <w:rStyle w:val="af5"/>
        </w:rPr>
        <w:t>IShoes</w:t>
      </w:r>
      <w:r w:rsidRPr="00D53303">
        <w:t xml:space="preserve"> CreateShoes();</w:t>
      </w:r>
    </w:p>
    <w:p w:rsidR="00B67B43" w:rsidRPr="00D53303" w:rsidRDefault="00B67B43" w:rsidP="00096C5E">
      <w:pPr>
        <w:pStyle w:val="a4"/>
      </w:pPr>
      <w:r w:rsidRPr="00D53303">
        <w:t>}</w:t>
      </w:r>
    </w:p>
    <w:p w:rsidR="00B67B43" w:rsidRPr="00D53303" w:rsidRDefault="00B67B43" w:rsidP="00096C5E">
      <w:pPr>
        <w:pStyle w:val="a4"/>
      </w:pPr>
    </w:p>
    <w:p w:rsidR="00B67B43" w:rsidRPr="00D53303" w:rsidRDefault="00B67B43" w:rsidP="00096C5E">
      <w:pPr>
        <w:pStyle w:val="a4"/>
      </w:pPr>
      <w:proofErr w:type="gramStart"/>
      <w:r w:rsidRPr="0027591D">
        <w:rPr>
          <w:rStyle w:val="af6"/>
        </w:rPr>
        <w:t>public</w:t>
      </w:r>
      <w:proofErr w:type="gramEnd"/>
      <w:r w:rsidRPr="00D53303">
        <w:t xml:space="preserve"> </w:t>
      </w:r>
      <w:r w:rsidRPr="0027591D">
        <w:rPr>
          <w:rStyle w:val="af6"/>
        </w:rPr>
        <w:t>class</w:t>
      </w:r>
      <w:r w:rsidRPr="00D53303">
        <w:t xml:space="preserve"> </w:t>
      </w:r>
      <w:r w:rsidRPr="0027591D">
        <w:rPr>
          <w:rStyle w:val="af5"/>
        </w:rPr>
        <w:t>GucciFactory</w:t>
      </w:r>
      <w:r w:rsidRPr="00D53303">
        <w:t xml:space="preserve"> : </w:t>
      </w:r>
      <w:r w:rsidRPr="0027591D">
        <w:rPr>
          <w:rStyle w:val="af5"/>
        </w:rPr>
        <w:t>IFactory</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27591D">
        <w:rPr>
          <w:rStyle w:val="af6"/>
        </w:rPr>
        <w:t>public</w:t>
      </w:r>
      <w:proofErr w:type="gramEnd"/>
      <w:r w:rsidRPr="00D53303">
        <w:t xml:space="preserve"> </w:t>
      </w:r>
      <w:r w:rsidRPr="0027591D">
        <w:rPr>
          <w:rStyle w:val="af5"/>
        </w:rPr>
        <w:t>IBag</w:t>
      </w:r>
      <w:r w:rsidRPr="00D53303">
        <w:t xml:space="preserve"> CreateBag()</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27591D">
        <w:rPr>
          <w:rStyle w:val="af6"/>
        </w:rPr>
        <w:t>return</w:t>
      </w:r>
      <w:proofErr w:type="gramEnd"/>
      <w:r w:rsidRPr="00D53303">
        <w:t xml:space="preserve"> </w:t>
      </w:r>
      <w:r w:rsidRPr="0027591D">
        <w:rPr>
          <w:rStyle w:val="af6"/>
        </w:rPr>
        <w:t>new</w:t>
      </w:r>
      <w:r w:rsidRPr="00D53303">
        <w:t xml:space="preserve"> </w:t>
      </w:r>
      <w:r w:rsidRPr="0027591D">
        <w:rPr>
          <w:rStyle w:val="af5"/>
        </w:rPr>
        <w:t>GucciBag</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27591D">
        <w:rPr>
          <w:rStyle w:val="af6"/>
        </w:rPr>
        <w:t>public</w:t>
      </w:r>
      <w:proofErr w:type="gramEnd"/>
      <w:r w:rsidRPr="00D53303">
        <w:t xml:space="preserve"> </w:t>
      </w:r>
      <w:r w:rsidRPr="0027591D">
        <w:rPr>
          <w:rStyle w:val="af5"/>
        </w:rPr>
        <w:t>IShoes</w:t>
      </w:r>
      <w:r w:rsidRPr="00D53303">
        <w:t xml:space="preserve"> </w:t>
      </w:r>
      <w:r w:rsidRPr="0027591D">
        <w:t>CreateShoes</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27591D">
        <w:rPr>
          <w:rStyle w:val="af6"/>
        </w:rPr>
        <w:t>return</w:t>
      </w:r>
      <w:proofErr w:type="gramEnd"/>
      <w:r w:rsidRPr="00D53303">
        <w:t xml:space="preserve"> </w:t>
      </w:r>
      <w:r w:rsidRPr="0027591D">
        <w:rPr>
          <w:rStyle w:val="af6"/>
        </w:rPr>
        <w:t>new</w:t>
      </w:r>
      <w:r w:rsidRPr="00D53303">
        <w:t xml:space="preserve"> </w:t>
      </w:r>
      <w:r w:rsidRPr="0027591D">
        <w:rPr>
          <w:rStyle w:val="af5"/>
        </w:rPr>
        <w:t>GucciShoes</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r w:rsidRPr="00D53303">
        <w:t>}</w:t>
      </w:r>
    </w:p>
    <w:p w:rsidR="00B67B43" w:rsidRPr="00D53303" w:rsidRDefault="00B67B43" w:rsidP="00096C5E">
      <w:pPr>
        <w:pStyle w:val="a4"/>
      </w:pPr>
    </w:p>
    <w:p w:rsidR="00B67B43" w:rsidRPr="00D53303" w:rsidRDefault="00B67B43" w:rsidP="00096C5E">
      <w:pPr>
        <w:pStyle w:val="a4"/>
      </w:pPr>
      <w:proofErr w:type="gramStart"/>
      <w:r w:rsidRPr="0027591D">
        <w:rPr>
          <w:rStyle w:val="af6"/>
        </w:rPr>
        <w:t>public</w:t>
      </w:r>
      <w:proofErr w:type="gramEnd"/>
      <w:r w:rsidRPr="00D53303">
        <w:t xml:space="preserve"> </w:t>
      </w:r>
      <w:r w:rsidRPr="0027591D">
        <w:rPr>
          <w:rStyle w:val="af6"/>
        </w:rPr>
        <w:t>class</w:t>
      </w:r>
      <w:r w:rsidRPr="00D53303">
        <w:t xml:space="preserve"> </w:t>
      </w:r>
      <w:r w:rsidRPr="0027591D">
        <w:rPr>
          <w:rStyle w:val="af5"/>
        </w:rPr>
        <w:t>ChinaFactory</w:t>
      </w:r>
      <w:r w:rsidRPr="00D53303">
        <w:t xml:space="preserve"> : </w:t>
      </w:r>
      <w:r w:rsidRPr="0027591D">
        <w:rPr>
          <w:rStyle w:val="af5"/>
        </w:rPr>
        <w:t>IFactory</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27591D">
        <w:rPr>
          <w:rStyle w:val="af6"/>
        </w:rPr>
        <w:t>public</w:t>
      </w:r>
      <w:proofErr w:type="gramEnd"/>
      <w:r w:rsidRPr="00D53303">
        <w:t xml:space="preserve"> </w:t>
      </w:r>
      <w:r w:rsidRPr="0027591D">
        <w:rPr>
          <w:rStyle w:val="af5"/>
        </w:rPr>
        <w:t>IBag</w:t>
      </w:r>
      <w:r w:rsidRPr="00D53303">
        <w:t xml:space="preserve"> CreateBag()</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27591D">
        <w:rPr>
          <w:rStyle w:val="af6"/>
        </w:rPr>
        <w:t>return</w:t>
      </w:r>
      <w:proofErr w:type="gramEnd"/>
      <w:r w:rsidRPr="00D53303">
        <w:t xml:space="preserve"> </w:t>
      </w:r>
      <w:r w:rsidRPr="0027591D">
        <w:rPr>
          <w:rStyle w:val="af6"/>
        </w:rPr>
        <w:t>new</w:t>
      </w:r>
      <w:r w:rsidRPr="00D53303">
        <w:t xml:space="preserve"> </w:t>
      </w:r>
      <w:r w:rsidRPr="0027591D">
        <w:rPr>
          <w:rStyle w:val="af5"/>
        </w:rPr>
        <w:t>PoochyBag</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27591D">
        <w:rPr>
          <w:rStyle w:val="af6"/>
        </w:rPr>
        <w:t>public</w:t>
      </w:r>
      <w:proofErr w:type="gramEnd"/>
      <w:r w:rsidRPr="00D53303">
        <w:t xml:space="preserve"> </w:t>
      </w:r>
      <w:r w:rsidRPr="0027591D">
        <w:rPr>
          <w:rStyle w:val="af5"/>
        </w:rPr>
        <w:t>IShoes</w:t>
      </w:r>
      <w:r w:rsidRPr="00D53303">
        <w:t xml:space="preserve"> CreateShoes()</w:t>
      </w:r>
    </w:p>
    <w:p w:rsidR="00B67B43" w:rsidRPr="00076A5D" w:rsidRDefault="00B67B43" w:rsidP="00096C5E">
      <w:pPr>
        <w:pStyle w:val="a4"/>
        <w:rPr>
          <w:lang w:val="ru-RU"/>
        </w:rPr>
      </w:pPr>
      <w:r w:rsidRPr="00D53303">
        <w:t xml:space="preserve">    </w:t>
      </w:r>
      <w:r w:rsidRPr="00076A5D">
        <w:rPr>
          <w:lang w:val="ru-RU"/>
        </w:rPr>
        <w:t>{</w:t>
      </w:r>
    </w:p>
    <w:p w:rsidR="00B67B43" w:rsidRPr="00457D39" w:rsidRDefault="00B67B43" w:rsidP="00096C5E">
      <w:pPr>
        <w:pStyle w:val="a4"/>
        <w:rPr>
          <w:lang w:val="ru-RU"/>
        </w:rPr>
      </w:pPr>
      <w:r w:rsidRPr="00076A5D">
        <w:rPr>
          <w:lang w:val="ru-RU"/>
        </w:rPr>
        <w:t xml:space="preserve">        </w:t>
      </w:r>
      <w:proofErr w:type="gramStart"/>
      <w:r w:rsidRPr="0027591D">
        <w:rPr>
          <w:rStyle w:val="af6"/>
        </w:rPr>
        <w:t>return</w:t>
      </w:r>
      <w:proofErr w:type="gramEnd"/>
      <w:r w:rsidRPr="00457D39">
        <w:rPr>
          <w:lang w:val="ru-RU"/>
        </w:rPr>
        <w:t xml:space="preserve"> </w:t>
      </w:r>
      <w:r w:rsidRPr="0027591D">
        <w:rPr>
          <w:rStyle w:val="af6"/>
        </w:rPr>
        <w:t>new</w:t>
      </w:r>
      <w:r w:rsidRPr="00457D39">
        <w:rPr>
          <w:lang w:val="ru-RU"/>
        </w:rPr>
        <w:t xml:space="preserve"> </w:t>
      </w:r>
      <w:r w:rsidRPr="0027591D">
        <w:rPr>
          <w:rStyle w:val="af5"/>
        </w:rPr>
        <w:t>PoochyShoes</w:t>
      </w:r>
      <w:r w:rsidRPr="00457D39">
        <w:rPr>
          <w:lang w:val="ru-RU"/>
        </w:rPr>
        <w:t>();</w:t>
      </w:r>
    </w:p>
    <w:p w:rsidR="00B67B43" w:rsidRPr="00457D39" w:rsidRDefault="00B67B43" w:rsidP="00096C5E">
      <w:pPr>
        <w:pStyle w:val="a4"/>
        <w:rPr>
          <w:lang w:val="ru-RU"/>
        </w:rPr>
      </w:pPr>
      <w:r w:rsidRPr="00457D39">
        <w:rPr>
          <w:lang w:val="ru-RU"/>
        </w:rPr>
        <w:t xml:space="preserve">    }</w:t>
      </w:r>
    </w:p>
    <w:p w:rsidR="00B67B43" w:rsidRPr="00457D39" w:rsidRDefault="00B67B43" w:rsidP="00096C5E">
      <w:pPr>
        <w:pStyle w:val="a4"/>
        <w:rPr>
          <w:lang w:val="ru-RU"/>
        </w:rPr>
      </w:pPr>
      <w:r w:rsidRPr="00457D39">
        <w:rPr>
          <w:lang w:val="ru-RU"/>
        </w:rPr>
        <w:t>}</w:t>
      </w:r>
    </w:p>
    <w:p w:rsidR="00B67B43" w:rsidRPr="00E918DC" w:rsidRDefault="00B67B43" w:rsidP="00B67B43">
      <w:r w:rsidRPr="00E918DC">
        <w:t>Код клиента один раз создаёт требуемую фабрику, а далее работает только с интерфейсами фабрики и товаров.</w:t>
      </w:r>
    </w:p>
    <w:p w:rsidR="00B67B43" w:rsidRPr="003C2D4F" w:rsidRDefault="00B67B43" w:rsidP="00096C5E">
      <w:pPr>
        <w:pStyle w:val="a4"/>
        <w:rPr>
          <w:rStyle w:val="af4"/>
          <w:lang w:val="en-US"/>
        </w:rPr>
      </w:pPr>
      <w:r w:rsidRPr="003C2D4F">
        <w:rPr>
          <w:rStyle w:val="af4"/>
          <w:lang w:val="en-US"/>
        </w:rPr>
        <w:t xml:space="preserve">// </w:t>
      </w:r>
      <w:r w:rsidR="00E02736">
        <w:rPr>
          <w:rStyle w:val="af4"/>
        </w:rPr>
        <w:t>можно</w:t>
      </w:r>
      <w:r w:rsidRPr="003C2D4F">
        <w:rPr>
          <w:rStyle w:val="af4"/>
          <w:lang w:val="en-US"/>
        </w:rPr>
        <w:t xml:space="preserve"> </w:t>
      </w:r>
      <w:r w:rsidRPr="00E25EA3">
        <w:rPr>
          <w:rStyle w:val="af4"/>
        </w:rPr>
        <w:t>изменить</w:t>
      </w:r>
      <w:r w:rsidRPr="003C2D4F">
        <w:rPr>
          <w:rStyle w:val="af4"/>
          <w:lang w:val="en-US"/>
        </w:rPr>
        <w:t xml:space="preserve"> </w:t>
      </w:r>
      <w:r w:rsidRPr="00E25EA3">
        <w:rPr>
          <w:rStyle w:val="af4"/>
        </w:rPr>
        <w:t>на</w:t>
      </w:r>
      <w:r w:rsidRPr="003C2D4F">
        <w:rPr>
          <w:rStyle w:val="af4"/>
          <w:lang w:val="en-US"/>
        </w:rPr>
        <w:t xml:space="preserve"> factory = new </w:t>
      </w:r>
      <w:proofErr w:type="spellStart"/>
      <w:proofErr w:type="gramStart"/>
      <w:r w:rsidRPr="003C2D4F">
        <w:rPr>
          <w:rStyle w:val="af4"/>
          <w:lang w:val="en-US"/>
        </w:rPr>
        <w:t>ChinaFactory</w:t>
      </w:r>
      <w:proofErr w:type="spellEnd"/>
      <w:r w:rsidRPr="003C2D4F">
        <w:rPr>
          <w:rStyle w:val="af4"/>
          <w:lang w:val="en-US"/>
        </w:rPr>
        <w:t>(</w:t>
      </w:r>
      <w:proofErr w:type="gramEnd"/>
      <w:r w:rsidRPr="003C2D4F">
        <w:rPr>
          <w:rStyle w:val="af4"/>
          <w:lang w:val="en-US"/>
        </w:rPr>
        <w:t>);</w:t>
      </w:r>
    </w:p>
    <w:p w:rsidR="00B67B43" w:rsidRPr="00D53303" w:rsidRDefault="00B67B43" w:rsidP="00096C5E">
      <w:pPr>
        <w:pStyle w:val="a4"/>
      </w:pPr>
      <w:r w:rsidRPr="00E25EA3">
        <w:rPr>
          <w:rStyle w:val="af5"/>
        </w:rPr>
        <w:t>IFactory</w:t>
      </w:r>
      <w:r w:rsidRPr="00D53303">
        <w:t xml:space="preserve"> factory = </w:t>
      </w:r>
      <w:r w:rsidRPr="00E25EA3">
        <w:rPr>
          <w:rStyle w:val="af6"/>
        </w:rPr>
        <w:t>new</w:t>
      </w:r>
      <w:r w:rsidRPr="00D53303">
        <w:t xml:space="preserve"> </w:t>
      </w:r>
      <w:r w:rsidRPr="00E25EA3">
        <w:rPr>
          <w:rStyle w:val="af5"/>
        </w:rPr>
        <w:t>GucciFactory</w:t>
      </w:r>
      <w:r w:rsidRPr="00D53303">
        <w:t>();</w:t>
      </w:r>
    </w:p>
    <w:p w:rsidR="00B67B43" w:rsidRPr="00D53303" w:rsidRDefault="00B67B43" w:rsidP="00096C5E">
      <w:pPr>
        <w:pStyle w:val="a4"/>
      </w:pPr>
      <w:r w:rsidRPr="00E25EA3">
        <w:rPr>
          <w:rStyle w:val="af5"/>
        </w:rPr>
        <w:t>IBag</w:t>
      </w:r>
      <w:r w:rsidRPr="00D53303">
        <w:t xml:space="preserve"> bag = factory.CreateBag();</w:t>
      </w:r>
    </w:p>
    <w:p w:rsidR="00B67B43" w:rsidRPr="00D53303" w:rsidRDefault="00B67B43" w:rsidP="00096C5E">
      <w:pPr>
        <w:pStyle w:val="a4"/>
      </w:pPr>
      <w:r w:rsidRPr="00E25EA3">
        <w:rPr>
          <w:rStyle w:val="af5"/>
        </w:rPr>
        <w:t>IShoes</w:t>
      </w:r>
      <w:r w:rsidRPr="00D53303">
        <w:t xml:space="preserve"> shoes = factory.CreateShoes();</w:t>
      </w:r>
    </w:p>
    <w:p w:rsidR="00B67B43" w:rsidRPr="00D53303" w:rsidRDefault="004A49D1" w:rsidP="004A49D1">
      <w:pPr>
        <w:pStyle w:val="2"/>
        <w:rPr>
          <w:lang w:val="en-US"/>
        </w:rPr>
      </w:pPr>
      <w:r>
        <w:rPr>
          <w:lang w:val="en-US"/>
        </w:rPr>
        <w:t>3</w:t>
      </w:r>
      <w:r w:rsidRPr="00457D39">
        <w:rPr>
          <w:lang w:val="en-US"/>
        </w:rPr>
        <w:t xml:space="preserve">.2. </w:t>
      </w:r>
      <w:r w:rsidR="00B67B43" w:rsidRPr="00E918DC">
        <w:t>Одиночка</w:t>
      </w:r>
      <w:r w:rsidR="00B67B43" w:rsidRPr="00D53303">
        <w:rPr>
          <w:lang w:val="en-US"/>
        </w:rPr>
        <w:t xml:space="preserve"> (Singleton)</w:t>
      </w:r>
    </w:p>
    <w:p w:rsidR="00B67B43" w:rsidRPr="00E918DC" w:rsidRDefault="00B67B43" w:rsidP="00B67B43">
      <w:r w:rsidRPr="00E918DC">
        <w:t>Шаблон Одиночка гарантирует создание единственного экземпляра объекта некоторого класса и предоставляет точку доступа для получения этого экземпляра. Существование единственного объекта часто требуется при организации доступа к аппаратному обеспечению, реализации кэша, систем ведения отладочной информации и т. п.</w:t>
      </w:r>
    </w:p>
    <w:p w:rsidR="00B67B43" w:rsidRPr="00E918DC" w:rsidRDefault="00B67B43" w:rsidP="00B67B43">
      <w:r w:rsidRPr="00E918DC">
        <w:t>Общая схема шаблона достаточно проста (рис. 9). Конструктор класса объявляется закрытым – создавать объекты могут только методы самого класса. Для хранения единственного экземпляра используется закрытое статическое поле. Для получения экземпляра служит статический метод.</w:t>
      </w:r>
    </w:p>
    <w:p w:rsidR="00B67B43" w:rsidRPr="00E918DC" w:rsidRDefault="004A49D1" w:rsidP="004A49D1">
      <w:pPr>
        <w:pStyle w:val="af"/>
      </w:pPr>
      <w:r>
        <w:rPr>
          <w:noProof/>
        </w:rPr>
        <w:drawing>
          <wp:inline distT="0" distB="0" distL="0" distR="0">
            <wp:extent cx="2286000" cy="990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gleton.emz"/>
                    <pic:cNvPicPr/>
                  </pic:nvPicPr>
                  <pic:blipFill>
                    <a:blip r:embed="rId16">
                      <a:extLst>
                        <a:ext uri="{28A0092B-C50C-407E-A947-70E740481C1C}">
                          <a14:useLocalDpi xmlns:a14="http://schemas.microsoft.com/office/drawing/2010/main" val="0"/>
                        </a:ext>
                      </a:extLst>
                    </a:blip>
                    <a:stretch>
                      <a:fillRect/>
                    </a:stretch>
                  </pic:blipFill>
                  <pic:spPr>
                    <a:xfrm>
                      <a:off x="0" y="0"/>
                      <a:ext cx="2286000" cy="990600"/>
                    </a:xfrm>
                    <a:prstGeom prst="rect">
                      <a:avLst/>
                    </a:prstGeom>
                  </pic:spPr>
                </pic:pic>
              </a:graphicData>
            </a:graphic>
          </wp:inline>
        </w:drawing>
      </w:r>
    </w:p>
    <w:p w:rsidR="00B67B43" w:rsidRPr="00E918DC" w:rsidRDefault="00B67B43" w:rsidP="004A49D1">
      <w:pPr>
        <w:pStyle w:val="af"/>
      </w:pPr>
      <w:r w:rsidRPr="00E918DC">
        <w:t>Рис. 9. Схема шаблона Одиночка.</w:t>
      </w:r>
    </w:p>
    <w:p w:rsidR="00B67B43" w:rsidRPr="00E918DC" w:rsidRDefault="00B67B43" w:rsidP="00B67B43">
      <w:r w:rsidRPr="00E918DC">
        <w:t>Ниже представлен код, отвечающий описанной схеме шаблона Одиночка.</w:t>
      </w:r>
    </w:p>
    <w:p w:rsidR="00B67B43" w:rsidRPr="00D53303" w:rsidRDefault="00B67B43" w:rsidP="00096C5E">
      <w:pPr>
        <w:pStyle w:val="a4"/>
      </w:pPr>
      <w:proofErr w:type="gramStart"/>
      <w:r w:rsidRPr="00466DC9">
        <w:rPr>
          <w:rStyle w:val="af6"/>
        </w:rPr>
        <w:lastRenderedPageBreak/>
        <w:t>public</w:t>
      </w:r>
      <w:proofErr w:type="gramEnd"/>
      <w:r w:rsidRPr="00D53303">
        <w:t xml:space="preserve"> </w:t>
      </w:r>
      <w:r w:rsidRPr="00466DC9">
        <w:rPr>
          <w:rStyle w:val="af6"/>
        </w:rPr>
        <w:t>sealed</w:t>
      </w:r>
      <w:r w:rsidRPr="00D53303">
        <w:t xml:space="preserve"> </w:t>
      </w:r>
      <w:r w:rsidRPr="00466DC9">
        <w:rPr>
          <w:rStyle w:val="af6"/>
        </w:rPr>
        <w:t>class</w:t>
      </w:r>
      <w:r w:rsidRPr="00D53303">
        <w:t xml:space="preserve"> </w:t>
      </w:r>
      <w:r w:rsidRPr="00466DC9">
        <w:rPr>
          <w:rStyle w:val="af5"/>
        </w:rPr>
        <w:t>Singleton</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466DC9">
        <w:rPr>
          <w:rStyle w:val="af6"/>
        </w:rPr>
        <w:t>private</w:t>
      </w:r>
      <w:proofErr w:type="gramEnd"/>
      <w:r w:rsidRPr="00D53303">
        <w:t xml:space="preserve"> </w:t>
      </w:r>
      <w:r w:rsidRPr="00466DC9">
        <w:rPr>
          <w:rStyle w:val="af6"/>
        </w:rPr>
        <w:t>static</w:t>
      </w:r>
      <w:r w:rsidRPr="00D53303">
        <w:t xml:space="preserve"> </w:t>
      </w:r>
      <w:r w:rsidRPr="00466DC9">
        <w:rPr>
          <w:rStyle w:val="af5"/>
        </w:rPr>
        <w:t>Singleton</w:t>
      </w:r>
      <w:r w:rsidRPr="00D53303">
        <w:t xml:space="preserve"> instance;</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466DC9">
        <w:rPr>
          <w:rStyle w:val="af6"/>
        </w:rPr>
        <w:t>private</w:t>
      </w:r>
      <w:proofErr w:type="gramEnd"/>
      <w:r w:rsidRPr="00D53303">
        <w:t xml:space="preserve"> Singleton()</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466DC9">
        <w:rPr>
          <w:rStyle w:val="af6"/>
        </w:rPr>
        <w:t>public</w:t>
      </w:r>
      <w:proofErr w:type="gramEnd"/>
      <w:r w:rsidRPr="00D53303">
        <w:t xml:space="preserve"> </w:t>
      </w:r>
      <w:r w:rsidRPr="00466DC9">
        <w:rPr>
          <w:rStyle w:val="af6"/>
        </w:rPr>
        <w:t>static</w:t>
      </w:r>
      <w:r w:rsidRPr="00D53303">
        <w:t xml:space="preserve"> </w:t>
      </w:r>
      <w:r w:rsidRPr="00466DC9">
        <w:rPr>
          <w:rStyle w:val="af5"/>
        </w:rPr>
        <w:t>Singleton</w:t>
      </w:r>
      <w:r w:rsidRPr="00D53303">
        <w:t xml:space="preserve"> GetInstance()</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466DC9">
        <w:rPr>
          <w:rStyle w:val="af6"/>
        </w:rPr>
        <w:t>if</w:t>
      </w:r>
      <w:proofErr w:type="gramEnd"/>
      <w:r w:rsidRPr="00D53303">
        <w:t xml:space="preserve"> (instance == </w:t>
      </w:r>
      <w:r w:rsidRPr="00466DC9">
        <w:rPr>
          <w:rStyle w:val="af6"/>
        </w:rPr>
        <w:t>null</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instance = </w:t>
      </w:r>
      <w:r w:rsidRPr="00466DC9">
        <w:rPr>
          <w:rStyle w:val="af6"/>
        </w:rPr>
        <w:t>new</w:t>
      </w:r>
      <w:r w:rsidRPr="00D53303">
        <w:t xml:space="preserve"> </w:t>
      </w:r>
      <w:r w:rsidRPr="00466DC9">
        <w:rPr>
          <w:rStyle w:val="af5"/>
        </w:rPr>
        <w:t>Singleton</w:t>
      </w:r>
      <w:r w:rsidRPr="00D53303">
        <w:t>();</w:t>
      </w:r>
    </w:p>
    <w:p w:rsidR="00B67B43" w:rsidRPr="00076A5D" w:rsidRDefault="00B67B43" w:rsidP="00096C5E">
      <w:pPr>
        <w:pStyle w:val="a4"/>
        <w:rPr>
          <w:lang w:val="ru-RU"/>
        </w:rPr>
      </w:pPr>
      <w:r w:rsidRPr="00D53303">
        <w:t xml:space="preserve">        </w:t>
      </w:r>
      <w:r w:rsidRPr="00076A5D">
        <w:rPr>
          <w:lang w:val="ru-RU"/>
        </w:rPr>
        <w:t>}</w:t>
      </w:r>
    </w:p>
    <w:p w:rsidR="00B67B43" w:rsidRPr="00076A5D" w:rsidRDefault="00B67B43" w:rsidP="00096C5E">
      <w:pPr>
        <w:pStyle w:val="a4"/>
        <w:rPr>
          <w:lang w:val="ru-RU"/>
        </w:rPr>
      </w:pPr>
      <w:r w:rsidRPr="00076A5D">
        <w:rPr>
          <w:lang w:val="ru-RU"/>
        </w:rPr>
        <w:t xml:space="preserve">        </w:t>
      </w:r>
      <w:proofErr w:type="gramStart"/>
      <w:r w:rsidRPr="00466DC9">
        <w:rPr>
          <w:rStyle w:val="af6"/>
        </w:rPr>
        <w:t>return</w:t>
      </w:r>
      <w:proofErr w:type="gramEnd"/>
      <w:r w:rsidRPr="00076A5D">
        <w:rPr>
          <w:lang w:val="ru-RU"/>
        </w:rPr>
        <w:t xml:space="preserve"> </w:t>
      </w:r>
      <w:r w:rsidRPr="004A49D1">
        <w:t>instance</w:t>
      </w:r>
      <w:r w:rsidRPr="00076A5D">
        <w:rPr>
          <w:lang w:val="ru-RU"/>
        </w:rPr>
        <w:t>;</w:t>
      </w:r>
    </w:p>
    <w:p w:rsidR="00B67B43" w:rsidRPr="00076A5D" w:rsidRDefault="00B67B43" w:rsidP="00096C5E">
      <w:pPr>
        <w:pStyle w:val="a4"/>
        <w:rPr>
          <w:lang w:val="ru-RU"/>
        </w:rPr>
      </w:pPr>
      <w:r w:rsidRPr="00076A5D">
        <w:rPr>
          <w:lang w:val="ru-RU"/>
        </w:rPr>
        <w:t xml:space="preserve">    }</w:t>
      </w:r>
    </w:p>
    <w:p w:rsidR="00B67B43" w:rsidRPr="00457D39" w:rsidRDefault="00B67B43" w:rsidP="00096C5E">
      <w:pPr>
        <w:pStyle w:val="a4"/>
        <w:rPr>
          <w:lang w:val="ru-RU"/>
        </w:rPr>
      </w:pPr>
      <w:r w:rsidRPr="00457D39">
        <w:rPr>
          <w:lang w:val="ru-RU"/>
        </w:rPr>
        <w:t>}</w:t>
      </w:r>
    </w:p>
    <w:p w:rsidR="00B67B43" w:rsidRPr="00457D39" w:rsidRDefault="00096C5E" w:rsidP="00B67B43">
      <w:pPr>
        <w:rPr>
          <w:lang w:val="en-US"/>
        </w:rPr>
      </w:pPr>
      <w:r>
        <w:t>Данная</w:t>
      </w:r>
      <w:r w:rsidR="00B67B43" w:rsidRPr="00E918DC">
        <w:t xml:space="preserve"> реализация шаблона имеет важный недостаток – она неустойчива в многопоточных приложениях. Перепишем</w:t>
      </w:r>
      <w:r w:rsidR="00B67B43" w:rsidRPr="00457D39">
        <w:rPr>
          <w:lang w:val="en-US"/>
        </w:rPr>
        <w:t xml:space="preserve"> </w:t>
      </w:r>
      <w:r w:rsidR="00B67B43" w:rsidRPr="00E918DC">
        <w:t>пример</w:t>
      </w:r>
      <w:r w:rsidR="00B67B43" w:rsidRPr="00457D39">
        <w:rPr>
          <w:lang w:val="en-US"/>
        </w:rPr>
        <w:t xml:space="preserve"> </w:t>
      </w:r>
      <w:r w:rsidR="00B67B43" w:rsidRPr="00E918DC">
        <w:t>с</w:t>
      </w:r>
      <w:r w:rsidR="00B67B43" w:rsidRPr="00457D39">
        <w:rPr>
          <w:lang w:val="en-US"/>
        </w:rPr>
        <w:t xml:space="preserve"> </w:t>
      </w:r>
      <w:r w:rsidR="00B67B43" w:rsidRPr="00E918DC">
        <w:t>учётом</w:t>
      </w:r>
      <w:r w:rsidR="00B67B43" w:rsidRPr="00457D39">
        <w:rPr>
          <w:lang w:val="en-US"/>
        </w:rPr>
        <w:t xml:space="preserve"> </w:t>
      </w:r>
      <w:r w:rsidR="00B67B43" w:rsidRPr="00E918DC">
        <w:t>этого</w:t>
      </w:r>
      <w:r w:rsidR="00B67B43" w:rsidRPr="00457D39">
        <w:rPr>
          <w:lang w:val="en-US"/>
        </w:rPr>
        <w:t>:</w:t>
      </w:r>
    </w:p>
    <w:p w:rsidR="00B67B43" w:rsidRPr="00457D39" w:rsidRDefault="00B67B43" w:rsidP="00096C5E">
      <w:pPr>
        <w:pStyle w:val="a4"/>
      </w:pPr>
      <w:proofErr w:type="gramStart"/>
      <w:r w:rsidRPr="00466DC9">
        <w:rPr>
          <w:rStyle w:val="af6"/>
        </w:rPr>
        <w:t>public</w:t>
      </w:r>
      <w:proofErr w:type="gramEnd"/>
      <w:r w:rsidRPr="00457D39">
        <w:t xml:space="preserve"> </w:t>
      </w:r>
      <w:r w:rsidRPr="00466DC9">
        <w:rPr>
          <w:rStyle w:val="af6"/>
        </w:rPr>
        <w:t>sealed</w:t>
      </w:r>
      <w:r w:rsidRPr="00457D39">
        <w:t xml:space="preserve"> </w:t>
      </w:r>
      <w:r w:rsidRPr="00466DC9">
        <w:rPr>
          <w:rStyle w:val="af6"/>
        </w:rPr>
        <w:t>class</w:t>
      </w:r>
      <w:r w:rsidRPr="00457D39">
        <w:t xml:space="preserve"> </w:t>
      </w:r>
      <w:r w:rsidRPr="00466DC9">
        <w:rPr>
          <w:rStyle w:val="af5"/>
        </w:rPr>
        <w:t>Singleton</w:t>
      </w:r>
    </w:p>
    <w:p w:rsidR="00B67B43" w:rsidRPr="00457D39" w:rsidRDefault="00B67B43" w:rsidP="00096C5E">
      <w:pPr>
        <w:pStyle w:val="a4"/>
      </w:pPr>
      <w:r w:rsidRPr="00457D39">
        <w:t>{</w:t>
      </w:r>
    </w:p>
    <w:p w:rsidR="00B67B43" w:rsidRPr="00D53303" w:rsidRDefault="00B67B43" w:rsidP="00096C5E">
      <w:pPr>
        <w:pStyle w:val="a4"/>
      </w:pPr>
      <w:r w:rsidRPr="00457D39">
        <w:t xml:space="preserve">    </w:t>
      </w:r>
      <w:proofErr w:type="gramStart"/>
      <w:r w:rsidRPr="00466DC9">
        <w:rPr>
          <w:rStyle w:val="af6"/>
        </w:rPr>
        <w:t>private</w:t>
      </w:r>
      <w:proofErr w:type="gramEnd"/>
      <w:r w:rsidRPr="00D53303">
        <w:t xml:space="preserve"> </w:t>
      </w:r>
      <w:r w:rsidRPr="00466DC9">
        <w:rPr>
          <w:rStyle w:val="af6"/>
        </w:rPr>
        <w:t>static</w:t>
      </w:r>
      <w:r w:rsidRPr="00D53303">
        <w:t xml:space="preserve"> </w:t>
      </w:r>
      <w:r w:rsidRPr="00466DC9">
        <w:rPr>
          <w:rStyle w:val="af5"/>
        </w:rPr>
        <w:t>Singleton</w:t>
      </w:r>
      <w:r w:rsidRPr="00D53303">
        <w:t xml:space="preserve"> instance;</w:t>
      </w:r>
    </w:p>
    <w:p w:rsidR="00B67B43" w:rsidRPr="00D53303" w:rsidRDefault="00B67B43" w:rsidP="00096C5E">
      <w:pPr>
        <w:pStyle w:val="a4"/>
      </w:pPr>
      <w:r w:rsidRPr="00D53303">
        <w:t xml:space="preserve">    </w:t>
      </w:r>
      <w:proofErr w:type="gramStart"/>
      <w:r w:rsidRPr="00466DC9">
        <w:rPr>
          <w:rStyle w:val="af6"/>
        </w:rPr>
        <w:t>private</w:t>
      </w:r>
      <w:proofErr w:type="gramEnd"/>
      <w:r w:rsidRPr="00D53303">
        <w:t xml:space="preserve"> </w:t>
      </w:r>
      <w:r w:rsidRPr="00466DC9">
        <w:rPr>
          <w:rStyle w:val="af6"/>
        </w:rPr>
        <w:t>static</w:t>
      </w:r>
      <w:r w:rsidRPr="00D53303">
        <w:t xml:space="preserve"> </w:t>
      </w:r>
      <w:r w:rsidRPr="00466DC9">
        <w:rPr>
          <w:rStyle w:val="af6"/>
        </w:rPr>
        <w:t>readonly</w:t>
      </w:r>
      <w:r w:rsidRPr="00D53303">
        <w:t xml:space="preserve"> </w:t>
      </w:r>
      <w:r w:rsidRPr="00466DC9">
        <w:rPr>
          <w:rStyle w:val="af6"/>
        </w:rPr>
        <w:t>object</w:t>
      </w:r>
      <w:r w:rsidRPr="00D53303">
        <w:t xml:space="preserve"> Locker = </w:t>
      </w:r>
      <w:r w:rsidRPr="00466DC9">
        <w:rPr>
          <w:rStyle w:val="af6"/>
        </w:rPr>
        <w:t>new</w:t>
      </w:r>
      <w:r w:rsidRPr="00D53303">
        <w:t xml:space="preserve"> </w:t>
      </w:r>
      <w:r w:rsidRPr="00466DC9">
        <w:rPr>
          <w:rStyle w:val="af6"/>
        </w:rPr>
        <w:t>object</w:t>
      </w:r>
      <w:r w:rsidRPr="00D53303">
        <w:t>();</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466DC9">
        <w:rPr>
          <w:rStyle w:val="af6"/>
        </w:rPr>
        <w:t>private</w:t>
      </w:r>
      <w:proofErr w:type="gramEnd"/>
      <w:r w:rsidRPr="00D53303">
        <w:t xml:space="preserve"> Singleton()</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466DC9">
        <w:rPr>
          <w:rStyle w:val="af6"/>
        </w:rPr>
        <w:t>public</w:t>
      </w:r>
      <w:proofErr w:type="gramEnd"/>
      <w:r w:rsidRPr="00D53303">
        <w:t xml:space="preserve"> </w:t>
      </w:r>
      <w:r w:rsidRPr="00466DC9">
        <w:rPr>
          <w:rStyle w:val="af6"/>
        </w:rPr>
        <w:t>static</w:t>
      </w:r>
      <w:r w:rsidRPr="00D53303">
        <w:t xml:space="preserve"> </w:t>
      </w:r>
      <w:r w:rsidRPr="00466DC9">
        <w:rPr>
          <w:rStyle w:val="af5"/>
        </w:rPr>
        <w:t>Singleton</w:t>
      </w:r>
      <w:r w:rsidRPr="00D53303">
        <w:t xml:space="preserve"> GetInstance()</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466DC9">
        <w:rPr>
          <w:rStyle w:val="af6"/>
        </w:rPr>
        <w:t>lock</w:t>
      </w:r>
      <w:proofErr w:type="gramEnd"/>
      <w:r w:rsidRPr="00D53303">
        <w:t xml:space="preserve"> (Locker)</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466DC9">
        <w:rPr>
          <w:rStyle w:val="af6"/>
        </w:rPr>
        <w:t>return</w:t>
      </w:r>
      <w:proofErr w:type="gramEnd"/>
      <w:r w:rsidRPr="00D53303">
        <w:t xml:space="preserve"> instance ?? (instance = </w:t>
      </w:r>
      <w:r w:rsidRPr="00466DC9">
        <w:rPr>
          <w:rStyle w:val="af6"/>
        </w:rPr>
        <w:t>new</w:t>
      </w:r>
      <w:r w:rsidRPr="00D53303">
        <w:t xml:space="preserve"> </w:t>
      </w:r>
      <w:r w:rsidRPr="00466DC9">
        <w:rPr>
          <w:rStyle w:val="af5"/>
        </w:rPr>
        <w:t>Singleton</w:t>
      </w:r>
      <w:r w:rsidRPr="00D53303">
        <w:t>());</w:t>
      </w:r>
    </w:p>
    <w:p w:rsidR="00B67B43" w:rsidRPr="00457D39" w:rsidRDefault="00B67B43" w:rsidP="00096C5E">
      <w:pPr>
        <w:pStyle w:val="a4"/>
        <w:rPr>
          <w:lang w:val="ru-RU"/>
        </w:rPr>
      </w:pPr>
      <w:r w:rsidRPr="00D53303">
        <w:t xml:space="preserve">        </w:t>
      </w:r>
      <w:r w:rsidRPr="00457D39">
        <w:rPr>
          <w:lang w:val="ru-RU"/>
        </w:rPr>
        <w:t>}</w:t>
      </w:r>
    </w:p>
    <w:p w:rsidR="00B67B43" w:rsidRPr="00457D39" w:rsidRDefault="00B67B43" w:rsidP="00096C5E">
      <w:pPr>
        <w:pStyle w:val="a4"/>
        <w:rPr>
          <w:lang w:val="ru-RU"/>
        </w:rPr>
      </w:pPr>
      <w:r w:rsidRPr="00457D39">
        <w:rPr>
          <w:lang w:val="ru-RU"/>
        </w:rPr>
        <w:t xml:space="preserve">    }</w:t>
      </w:r>
    </w:p>
    <w:p w:rsidR="00B67B43" w:rsidRPr="00457D39" w:rsidRDefault="00B67B43" w:rsidP="00096C5E">
      <w:pPr>
        <w:pStyle w:val="a4"/>
        <w:rPr>
          <w:lang w:val="ru-RU"/>
        </w:rPr>
      </w:pPr>
      <w:r w:rsidRPr="00457D39">
        <w:rPr>
          <w:lang w:val="ru-RU"/>
        </w:rPr>
        <w:t>}</w:t>
      </w:r>
    </w:p>
    <w:p w:rsidR="00B67B43" w:rsidRPr="00E918DC" w:rsidRDefault="00B67B43" w:rsidP="00B67B43">
      <w:r w:rsidRPr="00E918DC">
        <w:t>Приведём ещё дв</w:t>
      </w:r>
      <w:r w:rsidR="00E02736">
        <w:t>а варианта</w:t>
      </w:r>
      <w:r w:rsidRPr="00E918DC">
        <w:t xml:space="preserve"> реализации шаблона Одиночка, подходящие для применения в многопоточных приложениях. Сначала используем тот факт, что при наличии в классе статического конструктора компилятор C# генерирует CIL-код, заставляющий откладывать инициализацию статических полей до первого использования класса (т.е. инициализация максимально отложена). Важно </w:t>
      </w:r>
      <w:r w:rsidR="00466DC9">
        <w:t xml:space="preserve">и </w:t>
      </w:r>
      <w:r w:rsidRPr="00E918DC">
        <w:t xml:space="preserve">то, что стандартный код инициализации статических полей </w:t>
      </w:r>
      <w:proofErr w:type="spellStart"/>
      <w:r w:rsidRPr="00E918DC">
        <w:t>потокобезопасен</w:t>
      </w:r>
      <w:proofErr w:type="spellEnd"/>
      <w:r w:rsidRPr="00E918DC">
        <w:t>.</w:t>
      </w:r>
    </w:p>
    <w:p w:rsidR="00B67B43" w:rsidRPr="00607305" w:rsidRDefault="00B67B43" w:rsidP="00096C5E">
      <w:pPr>
        <w:pStyle w:val="a4"/>
      </w:pPr>
      <w:proofErr w:type="gramStart"/>
      <w:r w:rsidRPr="00466DC9">
        <w:rPr>
          <w:rStyle w:val="af6"/>
        </w:rPr>
        <w:t>public</w:t>
      </w:r>
      <w:proofErr w:type="gramEnd"/>
      <w:r w:rsidRPr="00607305">
        <w:t xml:space="preserve"> </w:t>
      </w:r>
      <w:r w:rsidRPr="00466DC9">
        <w:rPr>
          <w:rStyle w:val="af6"/>
        </w:rPr>
        <w:t>sealed</w:t>
      </w:r>
      <w:r w:rsidRPr="00607305">
        <w:t xml:space="preserve"> </w:t>
      </w:r>
      <w:r w:rsidRPr="00466DC9">
        <w:rPr>
          <w:rStyle w:val="af6"/>
        </w:rPr>
        <w:t>class</w:t>
      </w:r>
      <w:r w:rsidRPr="00607305">
        <w:t xml:space="preserve"> </w:t>
      </w:r>
      <w:r w:rsidRPr="00466DC9">
        <w:rPr>
          <w:rStyle w:val="af5"/>
        </w:rPr>
        <w:t>Singleton</w:t>
      </w:r>
    </w:p>
    <w:p w:rsidR="00B67B43" w:rsidRPr="004A49D1" w:rsidRDefault="00B67B43" w:rsidP="00096C5E">
      <w:pPr>
        <w:pStyle w:val="a4"/>
      </w:pPr>
      <w:r w:rsidRPr="004A49D1">
        <w:t>{</w:t>
      </w:r>
    </w:p>
    <w:p w:rsidR="00B67B43" w:rsidRPr="00D53303" w:rsidRDefault="00B67B43" w:rsidP="00096C5E">
      <w:pPr>
        <w:pStyle w:val="a4"/>
      </w:pPr>
      <w:r w:rsidRPr="004A49D1">
        <w:t xml:space="preserve">    </w:t>
      </w:r>
      <w:proofErr w:type="gramStart"/>
      <w:r w:rsidRPr="00466DC9">
        <w:rPr>
          <w:rStyle w:val="af6"/>
        </w:rPr>
        <w:t>private</w:t>
      </w:r>
      <w:proofErr w:type="gramEnd"/>
      <w:r w:rsidRPr="00D53303">
        <w:t xml:space="preserve"> </w:t>
      </w:r>
      <w:r w:rsidRPr="00466DC9">
        <w:rPr>
          <w:rStyle w:val="af6"/>
        </w:rPr>
        <w:t>static</w:t>
      </w:r>
      <w:r w:rsidRPr="00D53303">
        <w:t xml:space="preserve"> </w:t>
      </w:r>
      <w:r w:rsidRPr="00466DC9">
        <w:rPr>
          <w:rStyle w:val="af6"/>
        </w:rPr>
        <w:t>readonly</w:t>
      </w:r>
      <w:r w:rsidRPr="00D53303">
        <w:t xml:space="preserve"> </w:t>
      </w:r>
      <w:r w:rsidRPr="00466DC9">
        <w:rPr>
          <w:rStyle w:val="af5"/>
        </w:rPr>
        <w:t>Singleton</w:t>
      </w:r>
      <w:r w:rsidRPr="00D53303">
        <w:t xml:space="preserve"> instance = </w:t>
      </w:r>
      <w:r w:rsidRPr="00466DC9">
        <w:rPr>
          <w:rStyle w:val="af6"/>
        </w:rPr>
        <w:t>new</w:t>
      </w:r>
      <w:r w:rsidRPr="00D53303">
        <w:t xml:space="preserve"> </w:t>
      </w:r>
      <w:r w:rsidRPr="00466DC9">
        <w:rPr>
          <w:rStyle w:val="af5"/>
        </w:rPr>
        <w:t>Singleton</w:t>
      </w:r>
      <w:r w:rsidRPr="00D53303">
        <w:t>();</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466DC9">
        <w:rPr>
          <w:rStyle w:val="af6"/>
        </w:rPr>
        <w:t>static</w:t>
      </w:r>
      <w:proofErr w:type="gramEnd"/>
      <w:r w:rsidRPr="00D53303">
        <w:t xml:space="preserve"> Singleton()</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466DC9">
        <w:rPr>
          <w:rStyle w:val="af6"/>
        </w:rPr>
        <w:t>private</w:t>
      </w:r>
      <w:proofErr w:type="gramEnd"/>
      <w:r w:rsidRPr="00D53303">
        <w:t xml:space="preserve"> Singleton()</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466DC9">
        <w:rPr>
          <w:rStyle w:val="af6"/>
        </w:rPr>
        <w:t>public</w:t>
      </w:r>
      <w:proofErr w:type="gramEnd"/>
      <w:r w:rsidRPr="00D53303">
        <w:t xml:space="preserve"> </w:t>
      </w:r>
      <w:r w:rsidRPr="00466DC9">
        <w:rPr>
          <w:rStyle w:val="af6"/>
        </w:rPr>
        <w:t>static</w:t>
      </w:r>
      <w:r w:rsidRPr="00D53303">
        <w:t xml:space="preserve"> </w:t>
      </w:r>
      <w:r w:rsidRPr="00466DC9">
        <w:rPr>
          <w:rStyle w:val="af5"/>
        </w:rPr>
        <w:t>Singleton</w:t>
      </w:r>
      <w:r w:rsidRPr="00D53303">
        <w:t xml:space="preserve"> GetInstance()</w:t>
      </w:r>
    </w:p>
    <w:p w:rsidR="00B67B43" w:rsidRPr="00076A5D" w:rsidRDefault="00B67B43" w:rsidP="00096C5E">
      <w:pPr>
        <w:pStyle w:val="a4"/>
        <w:rPr>
          <w:lang w:val="ru-RU"/>
        </w:rPr>
      </w:pPr>
      <w:r w:rsidRPr="00D53303">
        <w:t xml:space="preserve">    </w:t>
      </w:r>
      <w:r w:rsidRPr="00076A5D">
        <w:rPr>
          <w:lang w:val="ru-RU"/>
        </w:rPr>
        <w:t>{</w:t>
      </w:r>
    </w:p>
    <w:p w:rsidR="00B67B43" w:rsidRPr="00457D39" w:rsidRDefault="00B67B43" w:rsidP="00096C5E">
      <w:pPr>
        <w:pStyle w:val="a4"/>
        <w:rPr>
          <w:lang w:val="ru-RU"/>
        </w:rPr>
      </w:pPr>
      <w:r w:rsidRPr="00076A5D">
        <w:rPr>
          <w:lang w:val="ru-RU"/>
        </w:rPr>
        <w:t xml:space="preserve">        </w:t>
      </w:r>
      <w:proofErr w:type="gramStart"/>
      <w:r w:rsidRPr="00466DC9">
        <w:rPr>
          <w:rStyle w:val="af6"/>
        </w:rPr>
        <w:t>return</w:t>
      </w:r>
      <w:proofErr w:type="gramEnd"/>
      <w:r w:rsidRPr="00457D39">
        <w:rPr>
          <w:lang w:val="ru-RU"/>
        </w:rPr>
        <w:t xml:space="preserve"> </w:t>
      </w:r>
      <w:r w:rsidRPr="00E918DC">
        <w:t>instance</w:t>
      </w:r>
      <w:r w:rsidRPr="00457D39">
        <w:rPr>
          <w:lang w:val="ru-RU"/>
        </w:rPr>
        <w:t>;</w:t>
      </w:r>
    </w:p>
    <w:p w:rsidR="00B67B43" w:rsidRPr="00457D39" w:rsidRDefault="00B67B43" w:rsidP="00096C5E">
      <w:pPr>
        <w:pStyle w:val="a4"/>
        <w:rPr>
          <w:lang w:val="ru-RU"/>
        </w:rPr>
      </w:pPr>
      <w:r w:rsidRPr="00457D39">
        <w:rPr>
          <w:lang w:val="ru-RU"/>
        </w:rPr>
        <w:t xml:space="preserve">    }</w:t>
      </w:r>
    </w:p>
    <w:p w:rsidR="00B67B43" w:rsidRPr="00457D39" w:rsidRDefault="00B67B43" w:rsidP="00096C5E">
      <w:pPr>
        <w:pStyle w:val="a4"/>
        <w:rPr>
          <w:lang w:val="ru-RU"/>
        </w:rPr>
      </w:pPr>
      <w:r w:rsidRPr="00457D39">
        <w:rPr>
          <w:lang w:val="ru-RU"/>
        </w:rPr>
        <w:t>}</w:t>
      </w:r>
    </w:p>
    <w:p w:rsidR="00B67B43" w:rsidRPr="00E918DC" w:rsidRDefault="00B67B43" w:rsidP="00B67B43">
      <w:r w:rsidRPr="00E918DC">
        <w:t xml:space="preserve">Следующая </w:t>
      </w:r>
      <w:r w:rsidR="00E02736">
        <w:t xml:space="preserve">вариант </w:t>
      </w:r>
      <w:r w:rsidRPr="00E918DC">
        <w:t>реализаци</w:t>
      </w:r>
      <w:r w:rsidR="00E02736">
        <w:t>и</w:t>
      </w:r>
      <w:r w:rsidRPr="00E918DC">
        <w:t xml:space="preserve"> использует для отложенной </w:t>
      </w:r>
      <w:proofErr w:type="spellStart"/>
      <w:r w:rsidRPr="00E918DC">
        <w:t>потокобезопасной</w:t>
      </w:r>
      <w:proofErr w:type="spellEnd"/>
      <w:r w:rsidRPr="00E918DC">
        <w:t xml:space="preserve"> инициализации стандартный класс </w:t>
      </w:r>
      <w:r w:rsidRPr="0027591D">
        <w:rPr>
          <w:rStyle w:val="a9"/>
        </w:rPr>
        <w:t>System.</w:t>
      </w:r>
      <w:r w:rsidRPr="0027591D">
        <w:rPr>
          <w:rStyle w:val="af5"/>
        </w:rPr>
        <w:t>Lazy</w:t>
      </w:r>
      <w:r w:rsidRPr="0027591D">
        <w:rPr>
          <w:rStyle w:val="a9"/>
        </w:rPr>
        <w:t>&lt;T&gt;</w:t>
      </w:r>
      <w:r w:rsidRPr="00E918DC">
        <w:t>, представленный в платформе .NET четвёртой версии.</w:t>
      </w:r>
    </w:p>
    <w:p w:rsidR="00B67B43" w:rsidRPr="00D53303" w:rsidRDefault="00B67B43" w:rsidP="00096C5E">
      <w:pPr>
        <w:pStyle w:val="a4"/>
      </w:pPr>
      <w:proofErr w:type="gramStart"/>
      <w:r w:rsidRPr="00466DC9">
        <w:rPr>
          <w:rStyle w:val="af6"/>
        </w:rPr>
        <w:t>public</w:t>
      </w:r>
      <w:proofErr w:type="gramEnd"/>
      <w:r w:rsidRPr="00D53303">
        <w:t xml:space="preserve"> </w:t>
      </w:r>
      <w:r w:rsidRPr="00466DC9">
        <w:rPr>
          <w:rStyle w:val="af6"/>
        </w:rPr>
        <w:t>sealed</w:t>
      </w:r>
      <w:r w:rsidRPr="00D53303">
        <w:t xml:space="preserve"> </w:t>
      </w:r>
      <w:r w:rsidRPr="00466DC9">
        <w:rPr>
          <w:rStyle w:val="af6"/>
        </w:rPr>
        <w:t>class</w:t>
      </w:r>
      <w:r w:rsidRPr="00D53303">
        <w:t xml:space="preserve"> </w:t>
      </w:r>
      <w:r w:rsidRPr="00466DC9">
        <w:rPr>
          <w:rStyle w:val="af5"/>
        </w:rPr>
        <w:t>Singleton</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466DC9">
        <w:rPr>
          <w:rStyle w:val="af6"/>
        </w:rPr>
        <w:t>private</w:t>
      </w:r>
      <w:proofErr w:type="gramEnd"/>
      <w:r w:rsidRPr="00D53303">
        <w:t xml:space="preserve"> </w:t>
      </w:r>
      <w:r w:rsidRPr="00466DC9">
        <w:rPr>
          <w:rStyle w:val="af6"/>
        </w:rPr>
        <w:t>static</w:t>
      </w:r>
      <w:r w:rsidRPr="00D53303">
        <w:t xml:space="preserve"> </w:t>
      </w:r>
      <w:r w:rsidRPr="00466DC9">
        <w:rPr>
          <w:rStyle w:val="af6"/>
        </w:rPr>
        <w:t>readonly</w:t>
      </w:r>
      <w:r w:rsidRPr="00D53303">
        <w:t xml:space="preserve"> </w:t>
      </w:r>
      <w:r w:rsidRPr="00466DC9">
        <w:rPr>
          <w:rStyle w:val="af5"/>
        </w:rPr>
        <w:t>Lazy</w:t>
      </w:r>
      <w:r w:rsidRPr="00D53303">
        <w:t>&lt;</w:t>
      </w:r>
      <w:r w:rsidRPr="00466DC9">
        <w:rPr>
          <w:rStyle w:val="af5"/>
        </w:rPr>
        <w:t>Singleton</w:t>
      </w:r>
      <w:r w:rsidRPr="00D53303">
        <w:t>&gt; lazy =</w:t>
      </w:r>
    </w:p>
    <w:p w:rsidR="00B67B43" w:rsidRPr="00D53303" w:rsidRDefault="00B67B43" w:rsidP="00096C5E">
      <w:pPr>
        <w:pStyle w:val="a4"/>
      </w:pPr>
      <w:r w:rsidRPr="00D53303">
        <w:t xml:space="preserve">                </w:t>
      </w:r>
      <w:r w:rsidR="00466DC9" w:rsidRPr="00466DC9">
        <w:t xml:space="preserve">      </w:t>
      </w:r>
      <w:r w:rsidRPr="00D53303">
        <w:t xml:space="preserve">  </w:t>
      </w:r>
      <w:proofErr w:type="gramStart"/>
      <w:r w:rsidRPr="00466DC9">
        <w:rPr>
          <w:rStyle w:val="af6"/>
        </w:rPr>
        <w:t>new</w:t>
      </w:r>
      <w:proofErr w:type="gramEnd"/>
      <w:r w:rsidRPr="00D53303">
        <w:t xml:space="preserve"> </w:t>
      </w:r>
      <w:r w:rsidRPr="00466DC9">
        <w:rPr>
          <w:rStyle w:val="af5"/>
        </w:rPr>
        <w:t>Lazy</w:t>
      </w:r>
      <w:r w:rsidRPr="00D53303">
        <w:t>&lt;</w:t>
      </w:r>
      <w:r w:rsidRPr="00466DC9">
        <w:rPr>
          <w:rStyle w:val="af5"/>
        </w:rPr>
        <w:t>Singleton</w:t>
      </w:r>
      <w:r w:rsidRPr="00D53303">
        <w:t xml:space="preserve">&gt;(() =&gt; </w:t>
      </w:r>
      <w:r w:rsidRPr="00466DC9">
        <w:rPr>
          <w:rStyle w:val="af6"/>
        </w:rPr>
        <w:t>new</w:t>
      </w:r>
      <w:r w:rsidRPr="00D53303">
        <w:t xml:space="preserve"> </w:t>
      </w:r>
      <w:r w:rsidRPr="00466DC9">
        <w:rPr>
          <w:rStyle w:val="af5"/>
        </w:rPr>
        <w:t>Singleton</w:t>
      </w:r>
      <w:r w:rsidRPr="00D53303">
        <w:t>());</w:t>
      </w:r>
    </w:p>
    <w:p w:rsidR="00B67B43" w:rsidRDefault="00B67B43" w:rsidP="00096C5E">
      <w:pPr>
        <w:pStyle w:val="a4"/>
      </w:pPr>
    </w:p>
    <w:p w:rsidR="00E02736" w:rsidRPr="00D53303" w:rsidRDefault="00E02736" w:rsidP="00E02736">
      <w:pPr>
        <w:pStyle w:val="a4"/>
      </w:pPr>
      <w:r w:rsidRPr="00D53303">
        <w:t xml:space="preserve">    </w:t>
      </w:r>
      <w:proofErr w:type="gramStart"/>
      <w:r w:rsidRPr="00466DC9">
        <w:rPr>
          <w:rStyle w:val="af6"/>
        </w:rPr>
        <w:t>private</w:t>
      </w:r>
      <w:proofErr w:type="gramEnd"/>
      <w:r w:rsidRPr="00D53303">
        <w:t xml:space="preserve"> Singleton()</w:t>
      </w:r>
    </w:p>
    <w:p w:rsidR="00E02736" w:rsidRPr="00D53303" w:rsidRDefault="00E02736" w:rsidP="00E02736">
      <w:pPr>
        <w:pStyle w:val="a4"/>
      </w:pPr>
      <w:r w:rsidRPr="00D53303">
        <w:t xml:space="preserve">    {</w:t>
      </w:r>
    </w:p>
    <w:p w:rsidR="00E02736" w:rsidRPr="00D53303" w:rsidRDefault="00E02736" w:rsidP="00E02736">
      <w:pPr>
        <w:pStyle w:val="a4"/>
      </w:pPr>
      <w:r w:rsidRPr="00D53303">
        <w:t xml:space="preserve">    }</w:t>
      </w:r>
    </w:p>
    <w:p w:rsidR="00E02736" w:rsidRPr="00D53303" w:rsidRDefault="00E02736" w:rsidP="00096C5E">
      <w:pPr>
        <w:pStyle w:val="a4"/>
      </w:pPr>
    </w:p>
    <w:p w:rsidR="00B67B43" w:rsidRPr="00D53303" w:rsidRDefault="00B67B43" w:rsidP="00096C5E">
      <w:pPr>
        <w:pStyle w:val="a4"/>
      </w:pPr>
      <w:r w:rsidRPr="00D53303">
        <w:t xml:space="preserve">    </w:t>
      </w:r>
      <w:proofErr w:type="gramStart"/>
      <w:r w:rsidRPr="00466DC9">
        <w:rPr>
          <w:rStyle w:val="af6"/>
        </w:rPr>
        <w:t>public</w:t>
      </w:r>
      <w:proofErr w:type="gramEnd"/>
      <w:r w:rsidRPr="00D53303">
        <w:t xml:space="preserve"> </w:t>
      </w:r>
      <w:r w:rsidRPr="00466DC9">
        <w:rPr>
          <w:rStyle w:val="af6"/>
        </w:rPr>
        <w:t>static</w:t>
      </w:r>
      <w:r w:rsidRPr="00D53303">
        <w:t xml:space="preserve"> </w:t>
      </w:r>
      <w:r w:rsidRPr="00466DC9">
        <w:rPr>
          <w:rStyle w:val="af5"/>
        </w:rPr>
        <w:t>Singleton</w:t>
      </w:r>
      <w:r w:rsidRPr="00D53303">
        <w:t xml:space="preserve"> Instance</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466DC9">
        <w:rPr>
          <w:rStyle w:val="af6"/>
        </w:rPr>
        <w:t>get</w:t>
      </w:r>
      <w:proofErr w:type="gramEnd"/>
      <w:r w:rsidRPr="00D53303">
        <w:t xml:space="preserve"> { </w:t>
      </w:r>
      <w:r w:rsidRPr="00466DC9">
        <w:rPr>
          <w:rStyle w:val="af6"/>
        </w:rPr>
        <w:t>return</w:t>
      </w:r>
      <w:r w:rsidRPr="00D53303">
        <w:t xml:space="preserve"> lazy.Value; }</w:t>
      </w:r>
    </w:p>
    <w:p w:rsidR="00B67B43" w:rsidRPr="00D53303" w:rsidRDefault="00B67B43" w:rsidP="00096C5E">
      <w:pPr>
        <w:pStyle w:val="a4"/>
      </w:pPr>
      <w:r w:rsidRPr="00D53303">
        <w:t xml:space="preserve">    }</w:t>
      </w:r>
    </w:p>
    <w:p w:rsidR="00B67B43" w:rsidRPr="00D53303" w:rsidRDefault="00B67B43" w:rsidP="00096C5E">
      <w:pPr>
        <w:pStyle w:val="a4"/>
      </w:pPr>
      <w:r w:rsidRPr="00D53303">
        <w:t>}</w:t>
      </w:r>
    </w:p>
    <w:p w:rsidR="00B67B43" w:rsidRPr="00457D39" w:rsidRDefault="004A49D1" w:rsidP="004A49D1">
      <w:pPr>
        <w:pStyle w:val="2"/>
        <w:rPr>
          <w:lang w:val="en-US"/>
        </w:rPr>
      </w:pPr>
      <w:r w:rsidRPr="00457D39">
        <w:rPr>
          <w:lang w:val="en-US"/>
        </w:rPr>
        <w:t xml:space="preserve">3.3. </w:t>
      </w:r>
      <w:r w:rsidR="00B67B43" w:rsidRPr="00E918DC">
        <w:t>Отложенная</w:t>
      </w:r>
      <w:r w:rsidR="00B67B43" w:rsidRPr="00457D39">
        <w:rPr>
          <w:lang w:val="en-US"/>
        </w:rPr>
        <w:t xml:space="preserve"> </w:t>
      </w:r>
      <w:r w:rsidR="00B67B43" w:rsidRPr="00E918DC">
        <w:t>инициализация</w:t>
      </w:r>
      <w:r w:rsidR="00B67B43" w:rsidRPr="00457D39">
        <w:rPr>
          <w:lang w:val="en-US"/>
        </w:rPr>
        <w:t xml:space="preserve"> (</w:t>
      </w:r>
      <w:r w:rsidR="00B67B43" w:rsidRPr="00D53303">
        <w:rPr>
          <w:lang w:val="en-US"/>
        </w:rPr>
        <w:t>Lazy</w:t>
      </w:r>
      <w:r w:rsidR="00B67B43" w:rsidRPr="00457D39">
        <w:rPr>
          <w:lang w:val="en-US"/>
        </w:rPr>
        <w:t xml:space="preserve"> </w:t>
      </w:r>
      <w:r w:rsidR="00B67B43" w:rsidRPr="00D53303">
        <w:rPr>
          <w:lang w:val="en-US"/>
        </w:rPr>
        <w:t>initialization</w:t>
      </w:r>
      <w:r w:rsidR="00B67B43" w:rsidRPr="00457D39">
        <w:rPr>
          <w:lang w:val="en-US"/>
        </w:rPr>
        <w:t>)</w:t>
      </w:r>
    </w:p>
    <w:p w:rsidR="00B67B43" w:rsidRPr="00E918DC" w:rsidRDefault="00B67B43" w:rsidP="00B67B43">
      <w:r w:rsidRPr="00E918DC">
        <w:t>Шаблон Отложенная инициализация позволяет отсрочить действия, связанные с созданием объекта, до момента, когда непосредственно потребуется результат этих действий. Данный шаблон используется, если создание объекта связано с большими затратами ресурсов, или если есть вероятность, что объект или его часть не будут использованы. При использовании шаблона необходимо учитывать</w:t>
      </w:r>
      <w:r w:rsidR="00E02736">
        <w:t xml:space="preserve"> факт</w:t>
      </w:r>
      <w:r w:rsidRPr="00E918DC">
        <w:t xml:space="preserve"> появление задержки при первом обращении к объекту или некоторым его методам.</w:t>
      </w:r>
    </w:p>
    <w:p w:rsidR="00B67B43" w:rsidRPr="00E918DC" w:rsidRDefault="00B67B43" w:rsidP="00B67B43">
      <w:r w:rsidRPr="00E918DC">
        <w:t xml:space="preserve">Стандартный класс платформы .NET </w:t>
      </w:r>
      <w:r w:rsidRPr="00466DC9">
        <w:rPr>
          <w:rStyle w:val="a9"/>
        </w:rPr>
        <w:t>System.</w:t>
      </w:r>
      <w:r w:rsidRPr="00466DC9">
        <w:rPr>
          <w:rStyle w:val="af5"/>
        </w:rPr>
        <w:t>Lazy</w:t>
      </w:r>
      <w:r w:rsidRPr="00466DC9">
        <w:rPr>
          <w:rStyle w:val="a9"/>
        </w:rPr>
        <w:t>&lt;T&gt;</w:t>
      </w:r>
      <w:r w:rsidRPr="00E918DC">
        <w:t xml:space="preserve"> служит для поддержки отложенной инициализации объектов. Данный класс содержит булево свойство для чтения </w:t>
      </w:r>
      <w:r w:rsidRPr="00466DC9">
        <w:rPr>
          <w:rStyle w:val="a9"/>
        </w:rPr>
        <w:t>IsValueCreated</w:t>
      </w:r>
      <w:r w:rsidRPr="00E918DC">
        <w:t xml:space="preserve"> и свойство для чтения </w:t>
      </w:r>
      <w:r w:rsidRPr="00466DC9">
        <w:rPr>
          <w:rStyle w:val="a9"/>
        </w:rPr>
        <w:t>Value</w:t>
      </w:r>
      <w:r w:rsidRPr="00E918DC">
        <w:t xml:space="preserve"> типа </w:t>
      </w:r>
      <w:r w:rsidRPr="00466DC9">
        <w:rPr>
          <w:rStyle w:val="a9"/>
        </w:rPr>
        <w:t>T</w:t>
      </w:r>
      <w:r w:rsidRPr="00E918DC">
        <w:t xml:space="preserve">. Использование </w:t>
      </w:r>
      <w:r w:rsidRPr="00466DC9">
        <w:rPr>
          <w:rStyle w:val="af5"/>
        </w:rPr>
        <w:t>Lazy</w:t>
      </w:r>
      <w:r w:rsidRPr="00466DC9">
        <w:rPr>
          <w:rStyle w:val="a9"/>
        </w:rPr>
        <w:t>&lt;T&gt;</w:t>
      </w:r>
      <w:r w:rsidRPr="00E918DC">
        <w:t xml:space="preserve"> позволяет задержать создание объекта до первого обращения к свойству </w:t>
      </w:r>
      <w:r w:rsidRPr="00466DC9">
        <w:rPr>
          <w:rStyle w:val="a9"/>
        </w:rPr>
        <w:t>Value</w:t>
      </w:r>
      <w:r w:rsidRPr="00E918DC">
        <w:t xml:space="preserve">. Для создания объекта используется либо конструктор типа </w:t>
      </w:r>
      <w:r w:rsidRPr="00466DC9">
        <w:rPr>
          <w:rStyle w:val="a9"/>
        </w:rPr>
        <w:t>T</w:t>
      </w:r>
      <w:r w:rsidR="00466DC9">
        <w:t xml:space="preserve"> </w:t>
      </w:r>
      <w:r w:rsidR="00466DC9" w:rsidRPr="00E918DC">
        <w:t>без параметров</w:t>
      </w:r>
      <w:r w:rsidRPr="00E918DC">
        <w:t xml:space="preserve">, либо функция, передаваемая конструктору </w:t>
      </w:r>
      <w:r w:rsidR="00466DC9" w:rsidRPr="00466DC9">
        <w:rPr>
          <w:rStyle w:val="af5"/>
        </w:rPr>
        <w:t>Lazy</w:t>
      </w:r>
      <w:r w:rsidR="00466DC9" w:rsidRPr="00466DC9">
        <w:rPr>
          <w:rStyle w:val="a9"/>
        </w:rPr>
        <w:t>&lt;T&gt;</w:t>
      </w:r>
      <w:r w:rsidRPr="00E918DC">
        <w:t>.</w:t>
      </w:r>
    </w:p>
    <w:p w:rsidR="00B67B43" w:rsidRPr="00E918DC" w:rsidRDefault="004A49D1" w:rsidP="004A49D1">
      <w:pPr>
        <w:pStyle w:val="2"/>
      </w:pPr>
      <w:r>
        <w:lastRenderedPageBreak/>
        <w:t xml:space="preserve">3.4. </w:t>
      </w:r>
      <w:r w:rsidR="00B67B43" w:rsidRPr="00E918DC">
        <w:t>Прототип (</w:t>
      </w:r>
      <w:proofErr w:type="spellStart"/>
      <w:r w:rsidR="00B67B43" w:rsidRPr="00E918DC">
        <w:t>Prototype</w:t>
      </w:r>
      <w:proofErr w:type="spellEnd"/>
      <w:r w:rsidR="00B67B43" w:rsidRPr="00E918DC">
        <w:t>)</w:t>
      </w:r>
    </w:p>
    <w:p w:rsidR="00B67B43" w:rsidRPr="00E918DC" w:rsidRDefault="00B67B43" w:rsidP="00B67B43">
      <w:r w:rsidRPr="00E918DC">
        <w:t xml:space="preserve">Шаблон Прототип </w:t>
      </w:r>
      <w:r w:rsidR="00E02736">
        <w:t xml:space="preserve">описывает способ построения новых объектов </w:t>
      </w:r>
      <w:r w:rsidRPr="00E918DC">
        <w:t xml:space="preserve">путём клонирования существующих объектов. Обычно объект создаётся при помощи вызова конструктора. Если же используется шаблон Прототип, то клиент знает только об интерфейсе или базовом классе, содержащем метод клонирования. Реальный класс объекта клиенту неизвестен. Прототипы для клонирования могут использоваться произвольное количество раз, сами они при операции клонирования меняться не должны. Хотя существуют различные варианты дизайна данного шаблона, наиболее гибким является вариант с </w:t>
      </w:r>
      <w:r w:rsidRPr="005D1782">
        <w:rPr>
          <w:rStyle w:val="a8"/>
        </w:rPr>
        <w:t>менеджером прототипов</w:t>
      </w:r>
      <w:r w:rsidRPr="00E918DC">
        <w:t>, содержащим индексированный список доступных прототипов.</w:t>
      </w:r>
    </w:p>
    <w:p w:rsidR="00B67B43" w:rsidRPr="00E918DC" w:rsidRDefault="00B67B43" w:rsidP="00B67B43">
      <w:r w:rsidRPr="00E918DC">
        <w:t xml:space="preserve">При реализации шаблона Прототип для платформы .NET следует учитывать, что пользовательские объекты могут </w:t>
      </w:r>
      <w:r w:rsidR="00E02736">
        <w:t>другие объекты</w:t>
      </w:r>
      <w:r w:rsidRPr="00E918DC">
        <w:t xml:space="preserve">, а значит, требовать дополнительных усилий по получению полной копии. Ниже приводится пример кода, в котором для полного копирования используются возможности </w:t>
      </w:r>
      <w:proofErr w:type="spellStart"/>
      <w:r w:rsidRPr="00E918DC">
        <w:t>сериализации</w:t>
      </w:r>
      <w:proofErr w:type="spellEnd"/>
      <w:r w:rsidRPr="00E918DC">
        <w:t xml:space="preserve"> времени выполнения.</w:t>
      </w:r>
    </w:p>
    <w:p w:rsidR="00096C5E" w:rsidRPr="005D1782" w:rsidRDefault="00096C5E" w:rsidP="00096C5E">
      <w:pPr>
        <w:pStyle w:val="a4"/>
        <w:rPr>
          <w:rStyle w:val="af4"/>
        </w:rPr>
      </w:pPr>
      <w:r w:rsidRPr="005D1782">
        <w:rPr>
          <w:rStyle w:val="af4"/>
        </w:rPr>
        <w:t xml:space="preserve">// тип T </w:t>
      </w:r>
      <w:r w:rsidR="00E02736" w:rsidRPr="005D1782">
        <w:rPr>
          <w:rStyle w:val="af4"/>
        </w:rPr>
        <w:t xml:space="preserve">также </w:t>
      </w:r>
      <w:r w:rsidRPr="005D1782">
        <w:rPr>
          <w:rStyle w:val="af4"/>
        </w:rPr>
        <w:t xml:space="preserve">должен быть </w:t>
      </w:r>
      <w:proofErr w:type="spellStart"/>
      <w:r w:rsidRPr="005D1782">
        <w:rPr>
          <w:rStyle w:val="af4"/>
        </w:rPr>
        <w:t>сериализуемым</w:t>
      </w:r>
      <w:proofErr w:type="spellEnd"/>
    </w:p>
    <w:p w:rsidR="00B67B43" w:rsidRPr="00466DC9" w:rsidRDefault="00B67B43" w:rsidP="00096C5E">
      <w:pPr>
        <w:pStyle w:val="a4"/>
      </w:pPr>
      <w:r w:rsidRPr="00466DC9">
        <w:t>[</w:t>
      </w:r>
      <w:r w:rsidRPr="005D1782">
        <w:rPr>
          <w:rStyle w:val="af5"/>
        </w:rPr>
        <w:t>Serializable</w:t>
      </w:r>
      <w:r w:rsidRPr="00466DC9">
        <w:t>]</w:t>
      </w:r>
    </w:p>
    <w:p w:rsidR="00B67B43" w:rsidRPr="00D53303" w:rsidRDefault="00B67B43" w:rsidP="00096C5E">
      <w:pPr>
        <w:pStyle w:val="a4"/>
      </w:pPr>
      <w:proofErr w:type="gramStart"/>
      <w:r w:rsidRPr="005D1782">
        <w:rPr>
          <w:rStyle w:val="af6"/>
        </w:rPr>
        <w:t>public</w:t>
      </w:r>
      <w:proofErr w:type="gramEnd"/>
      <w:r w:rsidRPr="00D53303">
        <w:t xml:space="preserve"> </w:t>
      </w:r>
      <w:r w:rsidRPr="005D1782">
        <w:rPr>
          <w:rStyle w:val="af6"/>
        </w:rPr>
        <w:t>abstract</w:t>
      </w:r>
      <w:r w:rsidRPr="00D53303">
        <w:t xml:space="preserve"> </w:t>
      </w:r>
      <w:r w:rsidRPr="005D1782">
        <w:rPr>
          <w:rStyle w:val="af6"/>
        </w:rPr>
        <w:t>class</w:t>
      </w:r>
      <w:r w:rsidRPr="00D53303">
        <w:t xml:space="preserve"> </w:t>
      </w:r>
      <w:r w:rsidRPr="005D1782">
        <w:rPr>
          <w:rStyle w:val="af5"/>
        </w:rPr>
        <w:t>Prototype</w:t>
      </w:r>
      <w:r w:rsidRPr="00D53303">
        <w:t>&lt;T&gt;</w:t>
      </w:r>
    </w:p>
    <w:p w:rsidR="00B67B43" w:rsidRPr="00076A5D" w:rsidRDefault="00B67B43" w:rsidP="00096C5E">
      <w:pPr>
        <w:pStyle w:val="a4"/>
        <w:rPr>
          <w:lang w:val="ru-RU"/>
        </w:rPr>
      </w:pPr>
      <w:r w:rsidRPr="00076A5D">
        <w:rPr>
          <w:lang w:val="ru-RU"/>
        </w:rPr>
        <w:t>{</w:t>
      </w:r>
    </w:p>
    <w:p w:rsidR="00B67B43" w:rsidRPr="00076A5D" w:rsidRDefault="00B67B43" w:rsidP="00096C5E">
      <w:pPr>
        <w:pStyle w:val="a4"/>
        <w:rPr>
          <w:rStyle w:val="af4"/>
        </w:rPr>
      </w:pPr>
      <w:r w:rsidRPr="00076A5D">
        <w:rPr>
          <w:lang w:val="ru-RU"/>
        </w:rPr>
        <w:t xml:space="preserve">    </w:t>
      </w:r>
      <w:r w:rsidRPr="00076A5D">
        <w:rPr>
          <w:rStyle w:val="af4"/>
        </w:rPr>
        <w:t xml:space="preserve">// </w:t>
      </w:r>
      <w:r w:rsidRPr="005D1782">
        <w:rPr>
          <w:rStyle w:val="af4"/>
        </w:rPr>
        <w:t>поверхностное</w:t>
      </w:r>
      <w:r w:rsidRPr="00076A5D">
        <w:rPr>
          <w:rStyle w:val="af4"/>
        </w:rPr>
        <w:t xml:space="preserve"> </w:t>
      </w:r>
      <w:r w:rsidRPr="005D1782">
        <w:rPr>
          <w:rStyle w:val="af4"/>
        </w:rPr>
        <w:t>копирование</w:t>
      </w:r>
    </w:p>
    <w:p w:rsidR="00B67B43" w:rsidRPr="00076A5D" w:rsidRDefault="00B67B43" w:rsidP="00096C5E">
      <w:pPr>
        <w:pStyle w:val="a4"/>
        <w:rPr>
          <w:lang w:val="ru-RU"/>
        </w:rPr>
      </w:pPr>
      <w:r w:rsidRPr="00076A5D">
        <w:rPr>
          <w:lang w:val="ru-RU"/>
        </w:rPr>
        <w:t xml:space="preserve">    </w:t>
      </w:r>
      <w:proofErr w:type="gramStart"/>
      <w:r w:rsidRPr="005D1782">
        <w:rPr>
          <w:rStyle w:val="af6"/>
        </w:rPr>
        <w:t>public</w:t>
      </w:r>
      <w:proofErr w:type="gramEnd"/>
      <w:r w:rsidRPr="00076A5D">
        <w:rPr>
          <w:lang w:val="ru-RU"/>
        </w:rPr>
        <w:t xml:space="preserve"> </w:t>
      </w:r>
      <w:r w:rsidRPr="005D1782">
        <w:rPr>
          <w:rStyle w:val="af6"/>
        </w:rPr>
        <w:t>virtual</w:t>
      </w:r>
      <w:r w:rsidRPr="00076A5D">
        <w:rPr>
          <w:lang w:val="ru-RU"/>
        </w:rPr>
        <w:t xml:space="preserve"> </w:t>
      </w:r>
      <w:r w:rsidRPr="004A49D1">
        <w:t>T</w:t>
      </w:r>
      <w:r w:rsidRPr="00076A5D">
        <w:rPr>
          <w:lang w:val="ru-RU"/>
        </w:rPr>
        <w:t xml:space="preserve"> </w:t>
      </w:r>
      <w:r w:rsidRPr="004A49D1">
        <w:t>Clone</w:t>
      </w:r>
      <w:r w:rsidRPr="00076A5D">
        <w:rPr>
          <w:lang w:val="ru-RU"/>
        </w:rPr>
        <w:t>()</w:t>
      </w:r>
    </w:p>
    <w:p w:rsidR="00B67B43" w:rsidRPr="00D53303" w:rsidRDefault="00B67B43" w:rsidP="00096C5E">
      <w:pPr>
        <w:pStyle w:val="a4"/>
      </w:pPr>
      <w:r w:rsidRPr="00076A5D">
        <w:rPr>
          <w:lang w:val="ru-RU"/>
        </w:rPr>
        <w:t xml:space="preserve">    </w:t>
      </w:r>
      <w:r w:rsidRPr="00D53303">
        <w:t>{</w:t>
      </w:r>
    </w:p>
    <w:p w:rsidR="00B67B43" w:rsidRPr="00D53303" w:rsidRDefault="00B67B43" w:rsidP="00096C5E">
      <w:pPr>
        <w:pStyle w:val="a4"/>
      </w:pPr>
      <w:r w:rsidRPr="00D53303">
        <w:t xml:space="preserve">        </w:t>
      </w:r>
      <w:proofErr w:type="gramStart"/>
      <w:r w:rsidRPr="005D1782">
        <w:rPr>
          <w:rStyle w:val="af6"/>
        </w:rPr>
        <w:t>return</w:t>
      </w:r>
      <w:proofErr w:type="gramEnd"/>
      <w:r w:rsidRPr="00D53303">
        <w:t xml:space="preserve"> (T) MemberwiseClone();</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1D49B5" w:rsidRDefault="00B67B43" w:rsidP="00096C5E">
      <w:pPr>
        <w:pStyle w:val="a4"/>
        <w:rPr>
          <w:rStyle w:val="af4"/>
          <w:lang w:val="en-US"/>
        </w:rPr>
      </w:pPr>
      <w:r w:rsidRPr="00D53303">
        <w:t xml:space="preserve">    </w:t>
      </w:r>
      <w:r w:rsidRPr="001D49B5">
        <w:rPr>
          <w:rStyle w:val="af4"/>
          <w:lang w:val="en-US"/>
        </w:rPr>
        <w:t xml:space="preserve">// </w:t>
      </w:r>
      <w:r w:rsidRPr="005D1782">
        <w:rPr>
          <w:rStyle w:val="af4"/>
        </w:rPr>
        <w:t>глубокое</w:t>
      </w:r>
      <w:r w:rsidRPr="001D49B5">
        <w:rPr>
          <w:rStyle w:val="af4"/>
          <w:lang w:val="en-US"/>
        </w:rPr>
        <w:t xml:space="preserve"> </w:t>
      </w:r>
      <w:r w:rsidRPr="005D1782">
        <w:rPr>
          <w:rStyle w:val="af4"/>
        </w:rPr>
        <w:t>копирование</w:t>
      </w:r>
    </w:p>
    <w:p w:rsidR="00B67B43" w:rsidRPr="00D53303" w:rsidRDefault="00B67B43" w:rsidP="00096C5E">
      <w:pPr>
        <w:pStyle w:val="a4"/>
      </w:pPr>
      <w:r w:rsidRPr="00D53303">
        <w:t xml:space="preserve">    </w:t>
      </w:r>
      <w:proofErr w:type="gramStart"/>
      <w:r w:rsidRPr="005D1782">
        <w:rPr>
          <w:rStyle w:val="af6"/>
        </w:rPr>
        <w:t>public</w:t>
      </w:r>
      <w:proofErr w:type="gramEnd"/>
      <w:r w:rsidRPr="00D53303">
        <w:t xml:space="preserve"> </w:t>
      </w:r>
      <w:r w:rsidRPr="005D1782">
        <w:rPr>
          <w:rStyle w:val="af6"/>
        </w:rPr>
        <w:t>virtual</w:t>
      </w:r>
      <w:r w:rsidRPr="00D53303">
        <w:t xml:space="preserve"> T DeepCopy()</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5D1782">
        <w:rPr>
          <w:rStyle w:val="af6"/>
        </w:rPr>
        <w:t>using</w:t>
      </w:r>
      <w:proofErr w:type="gramEnd"/>
      <w:r w:rsidRPr="00D53303">
        <w:t xml:space="preserve"> (</w:t>
      </w:r>
      <w:proofErr w:type="spellStart"/>
      <w:r w:rsidRPr="005D1782">
        <w:rPr>
          <w:rStyle w:val="af6"/>
        </w:rPr>
        <w:t>var</w:t>
      </w:r>
      <w:proofErr w:type="spellEnd"/>
      <w:r w:rsidRPr="00D53303">
        <w:t xml:space="preserve"> stream = </w:t>
      </w:r>
      <w:r w:rsidRPr="005D1782">
        <w:rPr>
          <w:rStyle w:val="af6"/>
        </w:rPr>
        <w:t>new</w:t>
      </w:r>
      <w:r w:rsidRPr="00D53303">
        <w:t xml:space="preserve"> </w:t>
      </w:r>
      <w:r w:rsidRPr="005D1782">
        <w:rPr>
          <w:rStyle w:val="af5"/>
        </w:rPr>
        <w:t>MemoryStream</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spellStart"/>
      <w:proofErr w:type="gramStart"/>
      <w:r w:rsidRPr="005D1782">
        <w:rPr>
          <w:rStyle w:val="af6"/>
        </w:rPr>
        <w:t>var</w:t>
      </w:r>
      <w:proofErr w:type="spellEnd"/>
      <w:proofErr w:type="gramEnd"/>
      <w:r w:rsidRPr="00D53303">
        <w:t xml:space="preserve"> context =</w:t>
      </w:r>
    </w:p>
    <w:p w:rsidR="00B67B43" w:rsidRPr="00D53303" w:rsidRDefault="00B67B43" w:rsidP="00096C5E">
      <w:pPr>
        <w:pStyle w:val="a4"/>
      </w:pPr>
      <w:r w:rsidRPr="00D53303">
        <w:t xml:space="preserve">               </w:t>
      </w:r>
      <w:r w:rsidR="005D1782" w:rsidRPr="00607305">
        <w:t xml:space="preserve"> </w:t>
      </w:r>
      <w:r w:rsidRPr="00D53303">
        <w:t xml:space="preserve"> </w:t>
      </w:r>
      <w:proofErr w:type="gramStart"/>
      <w:r w:rsidRPr="005D1782">
        <w:rPr>
          <w:rStyle w:val="af6"/>
        </w:rPr>
        <w:t>new</w:t>
      </w:r>
      <w:proofErr w:type="gramEnd"/>
      <w:r w:rsidRPr="00D53303">
        <w:t xml:space="preserve"> </w:t>
      </w:r>
      <w:r w:rsidRPr="005D1782">
        <w:rPr>
          <w:rStyle w:val="af5"/>
        </w:rPr>
        <w:t>StreamingContext</w:t>
      </w:r>
      <w:r w:rsidRPr="00D53303">
        <w:t>(</w:t>
      </w:r>
      <w:r w:rsidRPr="005D1782">
        <w:rPr>
          <w:rStyle w:val="af5"/>
        </w:rPr>
        <w:t>StreamingContextStates</w:t>
      </w:r>
      <w:r w:rsidRPr="00D53303">
        <w:t>.Clone);</w:t>
      </w:r>
    </w:p>
    <w:p w:rsidR="00B67B43" w:rsidRPr="00D53303" w:rsidRDefault="00B67B43" w:rsidP="00096C5E">
      <w:pPr>
        <w:pStyle w:val="a4"/>
      </w:pPr>
      <w:r w:rsidRPr="00D53303">
        <w:t xml:space="preserve">            </w:t>
      </w:r>
      <w:proofErr w:type="spellStart"/>
      <w:proofErr w:type="gramStart"/>
      <w:r w:rsidRPr="005D1782">
        <w:rPr>
          <w:rStyle w:val="af6"/>
        </w:rPr>
        <w:t>var</w:t>
      </w:r>
      <w:proofErr w:type="spellEnd"/>
      <w:proofErr w:type="gramEnd"/>
      <w:r w:rsidRPr="00D53303">
        <w:t xml:space="preserve"> formatter = </w:t>
      </w:r>
      <w:r w:rsidRPr="005D1782">
        <w:rPr>
          <w:rStyle w:val="af6"/>
        </w:rPr>
        <w:t>new</w:t>
      </w:r>
      <w:r w:rsidRPr="00D53303">
        <w:t xml:space="preserve"> </w:t>
      </w:r>
      <w:r w:rsidRPr="005D1782">
        <w:rPr>
          <w:rStyle w:val="af5"/>
        </w:rPr>
        <w:t>BinaryFormatter</w:t>
      </w:r>
      <w:r w:rsidRPr="00D53303">
        <w:t xml:space="preserve"> {Context = context};</w:t>
      </w:r>
    </w:p>
    <w:p w:rsidR="00B67B43" w:rsidRPr="00D53303" w:rsidRDefault="00B67B43" w:rsidP="00096C5E">
      <w:pPr>
        <w:pStyle w:val="a4"/>
      </w:pPr>
      <w:r w:rsidRPr="00D53303">
        <w:t xml:space="preserve">            formatter.Serialize(stream, </w:t>
      </w:r>
      <w:r w:rsidRPr="005D1782">
        <w:rPr>
          <w:rStyle w:val="af6"/>
        </w:rPr>
        <w:t>this</w:t>
      </w:r>
      <w:r w:rsidRPr="00D53303">
        <w:t>);</w:t>
      </w:r>
    </w:p>
    <w:p w:rsidR="00B67B43" w:rsidRPr="00D53303" w:rsidRDefault="00B67B43" w:rsidP="00096C5E">
      <w:pPr>
        <w:pStyle w:val="a4"/>
      </w:pPr>
      <w:r w:rsidRPr="00D53303">
        <w:t xml:space="preserve">            stream.Position = 0;</w:t>
      </w:r>
    </w:p>
    <w:p w:rsidR="00B67B43" w:rsidRPr="00D53303" w:rsidRDefault="00B67B43" w:rsidP="00096C5E">
      <w:pPr>
        <w:pStyle w:val="a4"/>
      </w:pPr>
      <w:r w:rsidRPr="00D53303">
        <w:t xml:space="preserve">            </w:t>
      </w:r>
      <w:proofErr w:type="gramStart"/>
      <w:r w:rsidRPr="005D1782">
        <w:rPr>
          <w:rStyle w:val="af6"/>
        </w:rPr>
        <w:t>return</w:t>
      </w:r>
      <w:proofErr w:type="gramEnd"/>
      <w:r w:rsidRPr="00D53303">
        <w:t xml:space="preserve"> (T) formatter.Deserialize(stream);</w:t>
      </w:r>
    </w:p>
    <w:p w:rsidR="00B67B43" w:rsidRPr="00466DC9" w:rsidRDefault="00B67B43" w:rsidP="00096C5E">
      <w:pPr>
        <w:pStyle w:val="a4"/>
        <w:rPr>
          <w:lang w:val="ru-RU"/>
        </w:rPr>
      </w:pPr>
      <w:r w:rsidRPr="00D53303">
        <w:t xml:space="preserve">        </w:t>
      </w:r>
      <w:r w:rsidRPr="00466DC9">
        <w:rPr>
          <w:lang w:val="ru-RU"/>
        </w:rPr>
        <w:t>}</w:t>
      </w:r>
    </w:p>
    <w:p w:rsidR="00B67B43" w:rsidRPr="00466DC9" w:rsidRDefault="00B67B43" w:rsidP="00096C5E">
      <w:pPr>
        <w:pStyle w:val="a4"/>
        <w:rPr>
          <w:lang w:val="ru-RU"/>
        </w:rPr>
      </w:pPr>
      <w:r w:rsidRPr="00466DC9">
        <w:rPr>
          <w:lang w:val="ru-RU"/>
        </w:rPr>
        <w:t xml:space="preserve">    }</w:t>
      </w:r>
    </w:p>
    <w:p w:rsidR="00B67B43" w:rsidRPr="00466DC9" w:rsidRDefault="00B67B43" w:rsidP="00096C5E">
      <w:pPr>
        <w:pStyle w:val="a4"/>
        <w:rPr>
          <w:lang w:val="ru-RU"/>
        </w:rPr>
      </w:pPr>
      <w:r w:rsidRPr="00466DC9">
        <w:rPr>
          <w:lang w:val="ru-RU"/>
        </w:rPr>
        <w:t>}</w:t>
      </w:r>
    </w:p>
    <w:p w:rsidR="00B67B43" w:rsidRPr="00466DC9" w:rsidRDefault="00B67B43" w:rsidP="00096C5E">
      <w:pPr>
        <w:pStyle w:val="a4"/>
        <w:rPr>
          <w:lang w:val="ru-RU"/>
        </w:rPr>
      </w:pPr>
    </w:p>
    <w:p w:rsidR="0027591D" w:rsidRPr="005D1782" w:rsidRDefault="0027591D" w:rsidP="00096C5E">
      <w:pPr>
        <w:pStyle w:val="a4"/>
        <w:rPr>
          <w:rStyle w:val="af4"/>
        </w:rPr>
      </w:pPr>
      <w:r w:rsidRPr="005D1782">
        <w:rPr>
          <w:rStyle w:val="af4"/>
        </w:rPr>
        <w:t>// конкретный класс, использующий описанные механизмы копирования</w:t>
      </w:r>
    </w:p>
    <w:p w:rsidR="00B67B43" w:rsidRPr="00D53303" w:rsidRDefault="00B67B43" w:rsidP="00096C5E">
      <w:pPr>
        <w:pStyle w:val="a4"/>
      </w:pPr>
      <w:r w:rsidRPr="00D53303">
        <w:t>[</w:t>
      </w:r>
      <w:r w:rsidRPr="005D1782">
        <w:rPr>
          <w:rStyle w:val="af5"/>
        </w:rPr>
        <w:t>Serializable</w:t>
      </w:r>
      <w:r w:rsidRPr="00D53303">
        <w:t>]</w:t>
      </w:r>
    </w:p>
    <w:p w:rsidR="00B67B43" w:rsidRPr="00D53303" w:rsidRDefault="00B67B43" w:rsidP="00096C5E">
      <w:pPr>
        <w:pStyle w:val="a4"/>
      </w:pPr>
      <w:proofErr w:type="gramStart"/>
      <w:r w:rsidRPr="005D1782">
        <w:rPr>
          <w:rStyle w:val="af6"/>
        </w:rPr>
        <w:t>public</w:t>
      </w:r>
      <w:proofErr w:type="gramEnd"/>
      <w:r w:rsidRPr="00D53303">
        <w:t xml:space="preserve"> </w:t>
      </w:r>
      <w:r w:rsidRPr="005D1782">
        <w:rPr>
          <w:rStyle w:val="af6"/>
        </w:rPr>
        <w:t>class</w:t>
      </w:r>
      <w:r w:rsidRPr="00D53303">
        <w:t xml:space="preserve"> </w:t>
      </w:r>
      <w:r w:rsidRPr="005D1782">
        <w:rPr>
          <w:rStyle w:val="af5"/>
        </w:rPr>
        <w:t>Student</w:t>
      </w:r>
      <w:r w:rsidRPr="00D53303">
        <w:t xml:space="preserve"> : </w:t>
      </w:r>
      <w:r w:rsidRPr="005D1782">
        <w:rPr>
          <w:rStyle w:val="af5"/>
        </w:rPr>
        <w:t>Prototype</w:t>
      </w:r>
      <w:r w:rsidRPr="00D53303">
        <w:t>&lt;</w:t>
      </w:r>
      <w:r w:rsidRPr="005D1782">
        <w:rPr>
          <w:rStyle w:val="af5"/>
        </w:rPr>
        <w:t>Student</w:t>
      </w:r>
      <w:r w:rsidRPr="00D53303">
        <w:t>&gt;</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5D1782">
        <w:rPr>
          <w:rStyle w:val="af6"/>
        </w:rPr>
        <w:t>public</w:t>
      </w:r>
      <w:proofErr w:type="gramEnd"/>
      <w:r w:rsidRPr="00D53303">
        <w:t xml:space="preserve"> </w:t>
      </w:r>
      <w:r w:rsidRPr="005D1782">
        <w:rPr>
          <w:rStyle w:val="af5"/>
        </w:rPr>
        <w:t>Guid</w:t>
      </w:r>
      <w:r w:rsidRPr="00D53303">
        <w:t xml:space="preserve"> Id { </w:t>
      </w:r>
      <w:r w:rsidRPr="005D1782">
        <w:rPr>
          <w:rStyle w:val="af6"/>
        </w:rPr>
        <w:t>get</w:t>
      </w:r>
      <w:r w:rsidRPr="00D53303">
        <w:t xml:space="preserve">; </w:t>
      </w:r>
      <w:r w:rsidRPr="005D1782">
        <w:rPr>
          <w:rStyle w:val="af6"/>
        </w:rPr>
        <w:t>set</w:t>
      </w:r>
      <w:r w:rsidRPr="00D53303">
        <w:t>; }</w:t>
      </w:r>
    </w:p>
    <w:p w:rsidR="00B67B43" w:rsidRPr="00D53303" w:rsidRDefault="00B67B43" w:rsidP="00096C5E">
      <w:pPr>
        <w:pStyle w:val="a4"/>
      </w:pPr>
      <w:r w:rsidRPr="00D53303">
        <w:t xml:space="preserve">    </w:t>
      </w:r>
      <w:proofErr w:type="gramStart"/>
      <w:r w:rsidRPr="005D1782">
        <w:rPr>
          <w:rStyle w:val="af6"/>
        </w:rPr>
        <w:t>public</w:t>
      </w:r>
      <w:proofErr w:type="gramEnd"/>
      <w:r w:rsidRPr="00D53303">
        <w:t xml:space="preserve"> </w:t>
      </w:r>
      <w:r w:rsidRPr="005D1782">
        <w:rPr>
          <w:rStyle w:val="af6"/>
        </w:rPr>
        <w:t>string</w:t>
      </w:r>
      <w:r w:rsidRPr="00D53303">
        <w:t xml:space="preserve"> Name { </w:t>
      </w:r>
      <w:r w:rsidRPr="005D1782">
        <w:rPr>
          <w:rStyle w:val="af6"/>
        </w:rPr>
        <w:t>get</w:t>
      </w:r>
      <w:r w:rsidRPr="00D53303">
        <w:t xml:space="preserve">; </w:t>
      </w:r>
      <w:r w:rsidRPr="005D1782">
        <w:rPr>
          <w:rStyle w:val="af6"/>
        </w:rPr>
        <w:t>set</w:t>
      </w:r>
      <w:r w:rsidRPr="00D53303">
        <w:t>; }</w:t>
      </w:r>
    </w:p>
    <w:p w:rsidR="00B67B43" w:rsidRPr="00D53303" w:rsidRDefault="00B67B43" w:rsidP="00096C5E">
      <w:pPr>
        <w:pStyle w:val="a4"/>
      </w:pPr>
      <w:r w:rsidRPr="00D53303">
        <w:t>}</w:t>
      </w:r>
    </w:p>
    <w:p w:rsidR="00B67B43" w:rsidRPr="00D53303" w:rsidRDefault="00B67B43" w:rsidP="00096C5E">
      <w:pPr>
        <w:pStyle w:val="a4"/>
      </w:pPr>
    </w:p>
    <w:p w:rsidR="00B67B43" w:rsidRPr="00607305" w:rsidRDefault="00B67B43" w:rsidP="00096C5E">
      <w:pPr>
        <w:pStyle w:val="a4"/>
        <w:rPr>
          <w:rStyle w:val="af4"/>
          <w:lang w:val="en-US"/>
        </w:rPr>
      </w:pPr>
      <w:r w:rsidRPr="00607305">
        <w:rPr>
          <w:rStyle w:val="af4"/>
          <w:lang w:val="en-US"/>
        </w:rPr>
        <w:t xml:space="preserve">// </w:t>
      </w:r>
      <w:r w:rsidRPr="005D1782">
        <w:rPr>
          <w:rStyle w:val="af4"/>
        </w:rPr>
        <w:t>использование</w:t>
      </w:r>
      <w:r w:rsidRPr="00607305">
        <w:rPr>
          <w:rStyle w:val="af4"/>
          <w:lang w:val="en-US"/>
        </w:rPr>
        <w:t xml:space="preserve"> </w:t>
      </w:r>
      <w:r w:rsidRPr="005D1782">
        <w:rPr>
          <w:rStyle w:val="af4"/>
        </w:rPr>
        <w:t>шаблона</w:t>
      </w:r>
      <w:r w:rsidRPr="00607305">
        <w:rPr>
          <w:rStyle w:val="af4"/>
          <w:lang w:val="en-US"/>
        </w:rPr>
        <w:t xml:space="preserve"> </w:t>
      </w:r>
      <w:r w:rsidRPr="005D1782">
        <w:rPr>
          <w:rStyle w:val="af4"/>
        </w:rPr>
        <w:t>Прототип</w:t>
      </w:r>
    </w:p>
    <w:p w:rsidR="00B67B43" w:rsidRPr="00D53303" w:rsidRDefault="00B67B43" w:rsidP="00096C5E">
      <w:pPr>
        <w:pStyle w:val="a4"/>
      </w:pPr>
      <w:proofErr w:type="spellStart"/>
      <w:proofErr w:type="gramStart"/>
      <w:r w:rsidRPr="005D1782">
        <w:rPr>
          <w:rStyle w:val="af6"/>
        </w:rPr>
        <w:t>var</w:t>
      </w:r>
      <w:proofErr w:type="spellEnd"/>
      <w:proofErr w:type="gramEnd"/>
      <w:r w:rsidRPr="00D53303">
        <w:t xml:space="preserve"> s</w:t>
      </w:r>
      <w:r w:rsidR="00E87002">
        <w:t>tudent</w:t>
      </w:r>
      <w:r w:rsidRPr="00D53303">
        <w:t xml:space="preserve"> = </w:t>
      </w:r>
      <w:r w:rsidRPr="005D1782">
        <w:rPr>
          <w:rStyle w:val="af6"/>
        </w:rPr>
        <w:t>new</w:t>
      </w:r>
      <w:r w:rsidRPr="00D53303">
        <w:t xml:space="preserve"> </w:t>
      </w:r>
      <w:r w:rsidRPr="005D1782">
        <w:rPr>
          <w:rStyle w:val="af5"/>
        </w:rPr>
        <w:t>Student</w:t>
      </w:r>
      <w:r w:rsidRPr="00D53303">
        <w:t xml:space="preserve"> {Name = </w:t>
      </w:r>
      <w:r w:rsidRPr="005D1782">
        <w:rPr>
          <w:rStyle w:val="af7"/>
        </w:rPr>
        <w:t>"Alex"</w:t>
      </w:r>
      <w:r w:rsidRPr="00D53303">
        <w:t>};</w:t>
      </w:r>
    </w:p>
    <w:p w:rsidR="00B67B43" w:rsidRPr="00457D39" w:rsidRDefault="00B67B43" w:rsidP="00096C5E">
      <w:pPr>
        <w:pStyle w:val="a4"/>
        <w:rPr>
          <w:lang w:val="ru-RU"/>
        </w:rPr>
      </w:pPr>
      <w:proofErr w:type="spellStart"/>
      <w:proofErr w:type="gramStart"/>
      <w:r w:rsidRPr="005D1782">
        <w:rPr>
          <w:rStyle w:val="af6"/>
        </w:rPr>
        <w:t>var</w:t>
      </w:r>
      <w:proofErr w:type="spellEnd"/>
      <w:proofErr w:type="gramEnd"/>
      <w:r w:rsidRPr="00457D39">
        <w:rPr>
          <w:lang w:val="ru-RU"/>
        </w:rPr>
        <w:t xml:space="preserve"> </w:t>
      </w:r>
      <w:r w:rsidRPr="00E918DC">
        <w:t>clone</w:t>
      </w:r>
      <w:r w:rsidRPr="00457D39">
        <w:rPr>
          <w:lang w:val="ru-RU"/>
        </w:rPr>
        <w:t xml:space="preserve"> = </w:t>
      </w:r>
      <w:r w:rsidRPr="00E918DC">
        <w:t>s</w:t>
      </w:r>
      <w:r w:rsidR="00E87002">
        <w:t>tudent</w:t>
      </w:r>
      <w:r w:rsidRPr="00457D39">
        <w:rPr>
          <w:lang w:val="ru-RU"/>
        </w:rPr>
        <w:t>.</w:t>
      </w:r>
      <w:r w:rsidRPr="00E918DC">
        <w:t>Clone</w:t>
      </w:r>
      <w:r w:rsidRPr="00457D39">
        <w:rPr>
          <w:lang w:val="ru-RU"/>
        </w:rPr>
        <w:t>();</w:t>
      </w:r>
    </w:p>
    <w:p w:rsidR="00096C5E" w:rsidRPr="00457D39" w:rsidRDefault="00096C5E" w:rsidP="00096C5E">
      <w:pPr>
        <w:pStyle w:val="a4"/>
        <w:rPr>
          <w:lang w:val="ru-RU"/>
        </w:rPr>
      </w:pPr>
    </w:p>
    <w:p w:rsidR="00B67B43" w:rsidRPr="005D1782" w:rsidRDefault="00B67B43" w:rsidP="00096C5E">
      <w:pPr>
        <w:pStyle w:val="a4"/>
        <w:rPr>
          <w:rStyle w:val="af4"/>
        </w:rPr>
      </w:pPr>
      <w:r w:rsidRPr="005D1782">
        <w:rPr>
          <w:rStyle w:val="af4"/>
        </w:rPr>
        <w:t>// иногда после клонирования нужно переопределить</w:t>
      </w:r>
    </w:p>
    <w:p w:rsidR="00B67B43" w:rsidRPr="005D1782" w:rsidRDefault="00B67B43" w:rsidP="00096C5E">
      <w:pPr>
        <w:pStyle w:val="a4"/>
        <w:rPr>
          <w:rStyle w:val="af4"/>
        </w:rPr>
      </w:pPr>
      <w:r w:rsidRPr="005D1782">
        <w:rPr>
          <w:rStyle w:val="af4"/>
        </w:rPr>
        <w:t>// часть свойств объекта</w:t>
      </w:r>
    </w:p>
    <w:p w:rsidR="00B67B43" w:rsidRPr="00457D39" w:rsidRDefault="00B67B43" w:rsidP="00096C5E">
      <w:pPr>
        <w:pStyle w:val="a4"/>
        <w:rPr>
          <w:lang w:val="ru-RU"/>
        </w:rPr>
      </w:pPr>
      <w:r w:rsidRPr="00E918DC">
        <w:t>clone</w:t>
      </w:r>
      <w:r w:rsidRPr="00457D39">
        <w:rPr>
          <w:lang w:val="ru-RU"/>
        </w:rPr>
        <w:t>.</w:t>
      </w:r>
      <w:r w:rsidRPr="00E918DC">
        <w:t>Id</w:t>
      </w:r>
      <w:r w:rsidRPr="00457D39">
        <w:rPr>
          <w:lang w:val="ru-RU"/>
        </w:rPr>
        <w:t xml:space="preserve"> = </w:t>
      </w:r>
      <w:r w:rsidRPr="005D1782">
        <w:rPr>
          <w:rStyle w:val="af5"/>
        </w:rPr>
        <w:t>Guid</w:t>
      </w:r>
      <w:r w:rsidRPr="00457D39">
        <w:rPr>
          <w:lang w:val="ru-RU"/>
        </w:rPr>
        <w:t>.</w:t>
      </w:r>
      <w:r w:rsidRPr="00E918DC">
        <w:t>NewGuid</w:t>
      </w:r>
      <w:r w:rsidRPr="00457D39">
        <w:rPr>
          <w:lang w:val="ru-RU"/>
        </w:rPr>
        <w:t>();</w:t>
      </w:r>
    </w:p>
    <w:p w:rsidR="00B67B43" w:rsidRPr="00E918DC" w:rsidRDefault="004A49D1" w:rsidP="004A49D1">
      <w:pPr>
        <w:pStyle w:val="2"/>
      </w:pPr>
      <w:r>
        <w:t xml:space="preserve">3.5. </w:t>
      </w:r>
      <w:r w:rsidR="00B67B43" w:rsidRPr="00E918DC">
        <w:t>Пул объектов (</w:t>
      </w:r>
      <w:proofErr w:type="spellStart"/>
      <w:r w:rsidR="00B67B43" w:rsidRPr="00E918DC">
        <w:t>Object</w:t>
      </w:r>
      <w:proofErr w:type="spellEnd"/>
      <w:r w:rsidR="00B67B43" w:rsidRPr="00E918DC">
        <w:t xml:space="preserve"> </w:t>
      </w:r>
      <w:proofErr w:type="spellStart"/>
      <w:r w:rsidR="00B67B43" w:rsidRPr="00E918DC">
        <w:t>pool</w:t>
      </w:r>
      <w:proofErr w:type="spellEnd"/>
      <w:r w:rsidR="00B67B43" w:rsidRPr="00E918DC">
        <w:t>)</w:t>
      </w:r>
    </w:p>
    <w:p w:rsidR="00B67B43" w:rsidRPr="00E918DC" w:rsidRDefault="00B67B43" w:rsidP="00B67B43">
      <w:r w:rsidRPr="00E918DC">
        <w:t>Пул объектов – это порождающий шаблон проектирования, который представляет собой набор инициализированных и готовых к использованию объектов. Когда системе требуется объект, он не создаётся, а берётся из пула. Когда объект больше не нужен, он не уничтожается, а возвращается в пул</w:t>
      </w:r>
      <w:r w:rsidR="0027591D">
        <w:t xml:space="preserve"> (при этом состояние объекта сбрасывается</w:t>
      </w:r>
      <w:r w:rsidR="00E87002" w:rsidRPr="00E87002">
        <w:t xml:space="preserve"> </w:t>
      </w:r>
      <w:r w:rsidR="00E87002">
        <w:t>до начального</w:t>
      </w:r>
      <w:r w:rsidR="0027591D">
        <w:t>)</w:t>
      </w:r>
      <w:r w:rsidRPr="00E918DC">
        <w:t>. Шаблон применяется для повышения производительности, если объекты часто создаются и уничтожаются, а также, если создание и уничтожение объекта являются затратными операциями.</w:t>
      </w:r>
    </w:p>
    <w:p w:rsidR="00B67B43" w:rsidRPr="00E918DC" w:rsidRDefault="00B67B43" w:rsidP="00B67B43">
      <w:r w:rsidRPr="00E918DC">
        <w:t xml:space="preserve">При практической реализации шаблона особого внимания заслуживает стратегия поведения </w:t>
      </w:r>
      <w:r w:rsidR="00E87002">
        <w:t xml:space="preserve">при </w:t>
      </w:r>
      <w:r w:rsidRPr="00E918DC">
        <w:t>переполнени</w:t>
      </w:r>
      <w:r w:rsidR="00E87002">
        <w:t>и</w:t>
      </w:r>
      <w:r w:rsidRPr="00E918DC">
        <w:t xml:space="preserve"> пула. В этом случае возмож</w:t>
      </w:r>
      <w:r w:rsidR="00E87002">
        <w:t>е</w:t>
      </w:r>
      <w:r w:rsidRPr="00E918DC">
        <w:t>н од</w:t>
      </w:r>
      <w:r w:rsidR="00E87002">
        <w:t>и</w:t>
      </w:r>
      <w:r w:rsidRPr="00E918DC">
        <w:t xml:space="preserve">н из трёх </w:t>
      </w:r>
      <w:r w:rsidR="00E87002">
        <w:t>вариантов</w:t>
      </w:r>
      <w:r w:rsidRPr="00E918DC">
        <w:t>: расширение пула; отказ в создании объекта и аварийный останов; ожидание освобождения одного из объектов в пуле.</w:t>
      </w:r>
    </w:p>
    <w:p w:rsidR="00B67B43" w:rsidRPr="00E918DC" w:rsidRDefault="00B67B43" w:rsidP="00B67B43">
      <w:r w:rsidRPr="00E918DC">
        <w:t xml:space="preserve">Примером реализации шаблона Пул объектов является существующий на платформе .NET пул потоков, для работы с которым используется класс </w:t>
      </w:r>
      <w:r w:rsidRPr="0027591D">
        <w:rPr>
          <w:rStyle w:val="a9"/>
        </w:rPr>
        <w:t>System.Threading.</w:t>
      </w:r>
      <w:r w:rsidRPr="0027591D">
        <w:rPr>
          <w:rStyle w:val="af5"/>
        </w:rPr>
        <w:t>ThreadPool</w:t>
      </w:r>
      <w:r w:rsidRPr="00E918DC">
        <w:t>.</w:t>
      </w:r>
    </w:p>
    <w:p w:rsidR="00B67B43" w:rsidRPr="00E918DC" w:rsidRDefault="004A49D1" w:rsidP="004A49D1">
      <w:pPr>
        <w:pStyle w:val="2"/>
      </w:pPr>
      <w:r>
        <w:t xml:space="preserve">3.6. </w:t>
      </w:r>
      <w:r w:rsidR="00B67B43" w:rsidRPr="00E918DC">
        <w:t>Строитель (</w:t>
      </w:r>
      <w:proofErr w:type="spellStart"/>
      <w:r w:rsidR="00B67B43" w:rsidRPr="00E918DC">
        <w:t>Builder</w:t>
      </w:r>
      <w:proofErr w:type="spellEnd"/>
      <w:r w:rsidR="00B67B43" w:rsidRPr="00E918DC">
        <w:t>)</w:t>
      </w:r>
    </w:p>
    <w:p w:rsidR="00B67B43" w:rsidRPr="00E918DC" w:rsidRDefault="00B67B43" w:rsidP="00B67B43">
      <w:r w:rsidRPr="00E918DC">
        <w:t xml:space="preserve">Шаблон Строитель позволяет отделить процесс создания сложного объекта от его реализации. При этом результатом одних и тех же операций могут быть различные объекты. Данный шаблон используется в случае, если процесс создания объекта можно разделить на </w:t>
      </w:r>
      <w:r w:rsidR="00E87002">
        <w:t>стадии</w:t>
      </w:r>
      <w:r w:rsidRPr="00E918DC">
        <w:t xml:space="preserve"> (шаги). При этом конструирование должно обеспечивать возможность создавать разные объекты.</w:t>
      </w:r>
    </w:p>
    <w:p w:rsidR="00B67B43" w:rsidRPr="00E918DC" w:rsidRDefault="00B67B43" w:rsidP="00B67B43">
      <w:r w:rsidRPr="00E918DC">
        <w:t xml:space="preserve">Шаблон Строитель включает двух участников процесса (рис. 10). </w:t>
      </w:r>
      <w:r w:rsidRPr="005D1782">
        <w:rPr>
          <w:rStyle w:val="a8"/>
        </w:rPr>
        <w:t>Строитель</w:t>
      </w:r>
      <w:r w:rsidRPr="00E918DC">
        <w:t xml:space="preserve"> (</w:t>
      </w:r>
      <w:proofErr w:type="spellStart"/>
      <w:r w:rsidRPr="00E918DC">
        <w:t>Builder</w:t>
      </w:r>
      <w:proofErr w:type="spellEnd"/>
      <w:r w:rsidRPr="00E918DC">
        <w:t xml:space="preserve">) предоставляет методы для сборки частей объекта, при необходимости преобразовывает исходные данные в нужный вид, создаёт и выдаёт объект. </w:t>
      </w:r>
      <w:r w:rsidRPr="005D1782">
        <w:rPr>
          <w:rStyle w:val="a8"/>
        </w:rPr>
        <w:t>Распорядитель</w:t>
      </w:r>
      <w:r w:rsidRPr="00E918DC">
        <w:t xml:space="preserve"> (</w:t>
      </w:r>
      <w:proofErr w:type="spellStart"/>
      <w:r w:rsidRPr="00E918DC">
        <w:t>Director</w:t>
      </w:r>
      <w:proofErr w:type="spellEnd"/>
      <w:r w:rsidRPr="00E918DC">
        <w:t xml:space="preserve">) определяет стратегию сборки: собирает данные и определяет порядок вызовов методов </w:t>
      </w:r>
      <w:r w:rsidR="00E87002">
        <w:t>с</w:t>
      </w:r>
      <w:r w:rsidRPr="00E918DC">
        <w:t xml:space="preserve">троителя. Задача </w:t>
      </w:r>
      <w:r w:rsidR="00E87002">
        <w:t>р</w:t>
      </w:r>
      <w:r w:rsidRPr="00E918DC">
        <w:t xml:space="preserve">аспорядителя – </w:t>
      </w:r>
      <w:r w:rsidRPr="00E87002">
        <w:rPr>
          <w:rStyle w:val="a8"/>
        </w:rPr>
        <w:t>сокрытие</w:t>
      </w:r>
      <w:r w:rsidRPr="00E918DC">
        <w:t xml:space="preserve"> стратегии сборки. Это позволит, при необходимости, модифицировать или даже полностью менять её, не затрагивая остальной код.</w:t>
      </w:r>
    </w:p>
    <w:p w:rsidR="00B67B43" w:rsidRPr="00E918DC" w:rsidRDefault="004A49D1" w:rsidP="004A49D1">
      <w:pPr>
        <w:pStyle w:val="af"/>
      </w:pPr>
      <w:r>
        <w:rPr>
          <w:noProof/>
        </w:rPr>
        <w:lastRenderedPageBreak/>
        <w:drawing>
          <wp:inline distT="0" distB="0" distL="0" distR="0">
            <wp:extent cx="4591050" cy="27146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ilder.emz"/>
                    <pic:cNvPicPr/>
                  </pic:nvPicPr>
                  <pic:blipFill>
                    <a:blip r:embed="rId17">
                      <a:extLst>
                        <a:ext uri="{28A0092B-C50C-407E-A947-70E740481C1C}">
                          <a14:useLocalDpi xmlns:a14="http://schemas.microsoft.com/office/drawing/2010/main" val="0"/>
                        </a:ext>
                      </a:extLst>
                    </a:blip>
                    <a:stretch>
                      <a:fillRect/>
                    </a:stretch>
                  </pic:blipFill>
                  <pic:spPr>
                    <a:xfrm>
                      <a:off x="0" y="0"/>
                      <a:ext cx="4591050" cy="2714625"/>
                    </a:xfrm>
                    <a:prstGeom prst="rect">
                      <a:avLst/>
                    </a:prstGeom>
                  </pic:spPr>
                </pic:pic>
              </a:graphicData>
            </a:graphic>
          </wp:inline>
        </w:drawing>
      </w:r>
    </w:p>
    <w:p w:rsidR="00B67B43" w:rsidRPr="00E918DC" w:rsidRDefault="00B67B43" w:rsidP="004A49D1">
      <w:pPr>
        <w:pStyle w:val="af"/>
      </w:pPr>
      <w:r w:rsidRPr="00E918DC">
        <w:t>Рис. 10. Дизайн шаблона Строитель.</w:t>
      </w:r>
    </w:p>
    <w:p w:rsidR="00B67B43" w:rsidRPr="00E918DC" w:rsidRDefault="00B67B43" w:rsidP="00B67B43">
      <w:r w:rsidRPr="00E918DC">
        <w:t>Разберём пример использования шаблона Строитель. Пусть необходимо генерировать страницу на сайте. Определим шаги конструирования страницы: создаём шапку (</w:t>
      </w:r>
      <w:proofErr w:type="spellStart"/>
      <w:r w:rsidRPr="00E918DC">
        <w:t>Header</w:t>
      </w:r>
      <w:proofErr w:type="spellEnd"/>
      <w:r w:rsidRPr="00E918DC">
        <w:t>), добавляем элементы меню (</w:t>
      </w:r>
      <w:proofErr w:type="spellStart"/>
      <w:r w:rsidRPr="00E918DC">
        <w:t>MenuItems</w:t>
      </w:r>
      <w:proofErr w:type="spellEnd"/>
      <w:r w:rsidRPr="00E918DC">
        <w:t>), выводим публикации (</w:t>
      </w:r>
      <w:proofErr w:type="spellStart"/>
      <w:r w:rsidRPr="00E918DC">
        <w:t>Post</w:t>
      </w:r>
      <w:proofErr w:type="spellEnd"/>
      <w:r w:rsidRPr="00E918DC">
        <w:t>) и завершаем страницу кодом подвала (</w:t>
      </w:r>
      <w:proofErr w:type="spellStart"/>
      <w:r w:rsidRPr="00E918DC">
        <w:t>Footer</w:t>
      </w:r>
      <w:proofErr w:type="spellEnd"/>
      <w:r w:rsidRPr="00E918DC">
        <w:t>). Эти четыре шага</w:t>
      </w:r>
      <w:r w:rsidR="0027591D">
        <w:t xml:space="preserve"> и</w:t>
      </w:r>
      <w:r w:rsidRPr="00E918DC">
        <w:t xml:space="preserve"> метод получения готовой страницы будут определять интерфейс Строителя.</w:t>
      </w:r>
    </w:p>
    <w:p w:rsidR="00B67B43" w:rsidRPr="00D53303" w:rsidRDefault="00B67B43" w:rsidP="00096C5E">
      <w:pPr>
        <w:pStyle w:val="a4"/>
      </w:pPr>
      <w:proofErr w:type="gramStart"/>
      <w:r w:rsidRPr="001D49B5">
        <w:rPr>
          <w:rStyle w:val="af6"/>
        </w:rPr>
        <w:t>public</w:t>
      </w:r>
      <w:proofErr w:type="gramEnd"/>
      <w:r w:rsidRPr="00D53303">
        <w:t xml:space="preserve"> </w:t>
      </w:r>
      <w:r w:rsidRPr="001D49B5">
        <w:rPr>
          <w:rStyle w:val="af6"/>
        </w:rPr>
        <w:t>interface</w:t>
      </w:r>
      <w:r w:rsidRPr="00D53303">
        <w:t xml:space="preserve"> </w:t>
      </w:r>
      <w:r w:rsidRPr="001D49B5">
        <w:rPr>
          <w:rStyle w:val="af5"/>
        </w:rPr>
        <w:t>IPageBuilder</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1D49B5">
        <w:rPr>
          <w:rStyle w:val="af6"/>
        </w:rPr>
        <w:t>void</w:t>
      </w:r>
      <w:proofErr w:type="gramEnd"/>
      <w:r w:rsidRPr="00D53303">
        <w:t xml:space="preserve"> BuildHeader(</w:t>
      </w:r>
      <w:r w:rsidRPr="001D49B5">
        <w:rPr>
          <w:rStyle w:val="af6"/>
        </w:rPr>
        <w:t>string</w:t>
      </w:r>
      <w:r w:rsidRPr="00D53303">
        <w:t xml:space="preserve"> header);</w:t>
      </w:r>
    </w:p>
    <w:p w:rsidR="00B67B43" w:rsidRPr="00D53303" w:rsidRDefault="00B67B43" w:rsidP="00096C5E">
      <w:pPr>
        <w:pStyle w:val="a4"/>
      </w:pPr>
      <w:r w:rsidRPr="00D53303">
        <w:t xml:space="preserve">    </w:t>
      </w:r>
      <w:proofErr w:type="gramStart"/>
      <w:r w:rsidRPr="001D49B5">
        <w:rPr>
          <w:rStyle w:val="af6"/>
        </w:rPr>
        <w:t>void</w:t>
      </w:r>
      <w:proofErr w:type="gramEnd"/>
      <w:r w:rsidRPr="00D53303">
        <w:t xml:space="preserve"> BuildMenu(</w:t>
      </w:r>
      <w:r w:rsidRPr="001D49B5">
        <w:rPr>
          <w:rStyle w:val="af6"/>
        </w:rPr>
        <w:t>string</w:t>
      </w:r>
      <w:r w:rsidRPr="00D53303">
        <w:t xml:space="preserve"> menuItems);</w:t>
      </w:r>
    </w:p>
    <w:p w:rsidR="00B67B43" w:rsidRPr="00D53303" w:rsidRDefault="00B67B43" w:rsidP="00096C5E">
      <w:pPr>
        <w:pStyle w:val="a4"/>
      </w:pPr>
      <w:r w:rsidRPr="00D53303">
        <w:t xml:space="preserve">    </w:t>
      </w:r>
      <w:proofErr w:type="gramStart"/>
      <w:r w:rsidRPr="001D49B5">
        <w:rPr>
          <w:rStyle w:val="af6"/>
        </w:rPr>
        <w:t>void</w:t>
      </w:r>
      <w:proofErr w:type="gramEnd"/>
      <w:r w:rsidRPr="00D53303">
        <w:t xml:space="preserve"> BuildPost(</w:t>
      </w:r>
      <w:r w:rsidRPr="001D49B5">
        <w:rPr>
          <w:rStyle w:val="af6"/>
        </w:rPr>
        <w:t>string</w:t>
      </w:r>
      <w:r w:rsidRPr="00D53303">
        <w:t xml:space="preserve"> post);</w:t>
      </w:r>
    </w:p>
    <w:p w:rsidR="00B67B43" w:rsidRPr="00D53303" w:rsidRDefault="00B67B43" w:rsidP="00096C5E">
      <w:pPr>
        <w:pStyle w:val="a4"/>
      </w:pPr>
      <w:r w:rsidRPr="00D53303">
        <w:t xml:space="preserve">    </w:t>
      </w:r>
      <w:proofErr w:type="gramStart"/>
      <w:r w:rsidRPr="001D49B5">
        <w:rPr>
          <w:rStyle w:val="af6"/>
        </w:rPr>
        <w:t>void</w:t>
      </w:r>
      <w:proofErr w:type="gramEnd"/>
      <w:r w:rsidRPr="00D53303">
        <w:t xml:space="preserve"> BuildFooter(</w:t>
      </w:r>
      <w:r w:rsidRPr="001D49B5">
        <w:rPr>
          <w:rStyle w:val="af6"/>
        </w:rPr>
        <w:t>string</w:t>
      </w:r>
      <w:r w:rsidRPr="00D53303">
        <w:t xml:space="preserve"> footer);</w:t>
      </w:r>
    </w:p>
    <w:p w:rsidR="00B67B43" w:rsidRPr="00076A5D" w:rsidRDefault="00B67B43" w:rsidP="00096C5E">
      <w:pPr>
        <w:pStyle w:val="a4"/>
      </w:pPr>
      <w:r w:rsidRPr="00D53303">
        <w:t xml:space="preserve">    </w:t>
      </w:r>
      <w:proofErr w:type="gramStart"/>
      <w:r w:rsidRPr="001D49B5">
        <w:rPr>
          <w:rStyle w:val="af6"/>
        </w:rPr>
        <w:t>string</w:t>
      </w:r>
      <w:proofErr w:type="gramEnd"/>
      <w:r w:rsidRPr="00076A5D">
        <w:t xml:space="preserve"> </w:t>
      </w:r>
      <w:r w:rsidRPr="00D53303">
        <w:t>GetResult</w:t>
      </w:r>
      <w:r w:rsidRPr="00076A5D">
        <w:t>();</w:t>
      </w:r>
    </w:p>
    <w:p w:rsidR="00B67B43" w:rsidRPr="00457D39" w:rsidRDefault="00B67B43" w:rsidP="00096C5E">
      <w:pPr>
        <w:pStyle w:val="a4"/>
        <w:rPr>
          <w:lang w:val="ru-RU"/>
        </w:rPr>
      </w:pPr>
      <w:r w:rsidRPr="00457D39">
        <w:rPr>
          <w:lang w:val="ru-RU"/>
        </w:rPr>
        <w:t>}</w:t>
      </w:r>
    </w:p>
    <w:p w:rsidR="00B67B43" w:rsidRPr="00E918DC" w:rsidRDefault="00B67B43" w:rsidP="00B67B43">
      <w:r w:rsidRPr="00E918DC">
        <w:t>Два конкретных класса отвечают за построение «нормальной» страницы и версии страницы для печати (</w:t>
      </w:r>
      <w:r w:rsidR="00E87002">
        <w:t>эта страница</w:t>
      </w:r>
      <w:r w:rsidRPr="00E918DC">
        <w:t xml:space="preserve"> содержит только публикации).</w:t>
      </w:r>
    </w:p>
    <w:p w:rsidR="00B67B43" w:rsidRPr="00D53303" w:rsidRDefault="00B67B43" w:rsidP="00096C5E">
      <w:pPr>
        <w:pStyle w:val="a4"/>
      </w:pPr>
      <w:proofErr w:type="gramStart"/>
      <w:r w:rsidRPr="001D49B5">
        <w:rPr>
          <w:rStyle w:val="af6"/>
        </w:rPr>
        <w:t>public</w:t>
      </w:r>
      <w:proofErr w:type="gramEnd"/>
      <w:r w:rsidRPr="00D53303">
        <w:t xml:space="preserve"> </w:t>
      </w:r>
      <w:r w:rsidRPr="001D49B5">
        <w:rPr>
          <w:rStyle w:val="af6"/>
        </w:rPr>
        <w:t>class</w:t>
      </w:r>
      <w:r w:rsidRPr="00D53303">
        <w:t xml:space="preserve"> </w:t>
      </w:r>
      <w:r w:rsidRPr="001D49B5">
        <w:rPr>
          <w:rStyle w:val="af5"/>
        </w:rPr>
        <w:t>PageBuilder</w:t>
      </w:r>
      <w:r w:rsidRPr="00D53303">
        <w:t xml:space="preserve"> : </w:t>
      </w:r>
      <w:r w:rsidRPr="001D49B5">
        <w:rPr>
          <w:rStyle w:val="af5"/>
        </w:rPr>
        <w:t>IPageBuilder</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1D49B5">
        <w:rPr>
          <w:rStyle w:val="af6"/>
        </w:rPr>
        <w:t>private</w:t>
      </w:r>
      <w:proofErr w:type="gramEnd"/>
      <w:r w:rsidRPr="00D53303">
        <w:t xml:space="preserve"> </w:t>
      </w:r>
      <w:r w:rsidRPr="001D49B5">
        <w:rPr>
          <w:rStyle w:val="af6"/>
        </w:rPr>
        <w:t>string</w:t>
      </w:r>
      <w:r w:rsidRPr="00D53303">
        <w:t xml:space="preserve"> _page = </w:t>
      </w:r>
      <w:proofErr w:type="spellStart"/>
      <w:r w:rsidRPr="001D49B5">
        <w:rPr>
          <w:rStyle w:val="af6"/>
        </w:rPr>
        <w:t>string</w:t>
      </w:r>
      <w:r w:rsidRPr="00D53303">
        <w:t>.Empty</w:t>
      </w:r>
      <w:proofErr w:type="spellEnd"/>
      <w:r w:rsidRPr="00D53303">
        <w:t>;</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1D49B5">
        <w:rPr>
          <w:rStyle w:val="af6"/>
        </w:rPr>
        <w:t>public</w:t>
      </w:r>
      <w:proofErr w:type="gramEnd"/>
      <w:r w:rsidRPr="00D53303">
        <w:t xml:space="preserve"> </w:t>
      </w:r>
      <w:r w:rsidRPr="001D49B5">
        <w:rPr>
          <w:rStyle w:val="af6"/>
        </w:rPr>
        <w:t>void</w:t>
      </w:r>
      <w:r w:rsidRPr="00D53303">
        <w:t xml:space="preserve"> BuildHeader(</w:t>
      </w:r>
      <w:r w:rsidRPr="001D49B5">
        <w:rPr>
          <w:rStyle w:val="af6"/>
        </w:rPr>
        <w:t>string</w:t>
      </w:r>
      <w:r w:rsidRPr="00D53303">
        <w:t xml:space="preserve"> header)</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_page += header + </w:t>
      </w:r>
      <w:r w:rsidRPr="001D49B5">
        <w:rPr>
          <w:rStyle w:val="af5"/>
        </w:rPr>
        <w:t>Environment</w:t>
      </w:r>
      <w:r w:rsidRPr="00D53303">
        <w:t>.NewLine;</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1D49B5">
        <w:rPr>
          <w:rStyle w:val="af6"/>
        </w:rPr>
        <w:t>public</w:t>
      </w:r>
      <w:proofErr w:type="gramEnd"/>
      <w:r w:rsidRPr="00D53303">
        <w:t xml:space="preserve"> </w:t>
      </w:r>
      <w:r w:rsidRPr="001D49B5">
        <w:rPr>
          <w:rStyle w:val="af6"/>
        </w:rPr>
        <w:t>void</w:t>
      </w:r>
      <w:r w:rsidRPr="00D53303">
        <w:t xml:space="preserve"> BuildMenu(</w:t>
      </w:r>
      <w:r w:rsidRPr="001D49B5">
        <w:rPr>
          <w:rStyle w:val="af6"/>
        </w:rPr>
        <w:t>string</w:t>
      </w:r>
      <w:r w:rsidRPr="00D53303">
        <w:t xml:space="preserve"> menuItems)</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_page += menuItems + </w:t>
      </w:r>
      <w:r w:rsidRPr="001D49B5">
        <w:rPr>
          <w:rStyle w:val="af5"/>
        </w:rPr>
        <w:t>Environment</w:t>
      </w:r>
      <w:r w:rsidRPr="00D53303">
        <w:t>.NewLine;</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lastRenderedPageBreak/>
        <w:t xml:space="preserve">    </w:t>
      </w:r>
      <w:proofErr w:type="gramStart"/>
      <w:r w:rsidRPr="001D49B5">
        <w:rPr>
          <w:rStyle w:val="af6"/>
        </w:rPr>
        <w:t>public</w:t>
      </w:r>
      <w:proofErr w:type="gramEnd"/>
      <w:r w:rsidRPr="00D53303">
        <w:t xml:space="preserve"> </w:t>
      </w:r>
      <w:r w:rsidRPr="001D49B5">
        <w:rPr>
          <w:rStyle w:val="af6"/>
        </w:rPr>
        <w:t>void</w:t>
      </w:r>
      <w:r w:rsidRPr="00D53303">
        <w:t xml:space="preserve"> BuildPost(</w:t>
      </w:r>
      <w:r w:rsidRPr="001D49B5">
        <w:rPr>
          <w:rStyle w:val="af6"/>
        </w:rPr>
        <w:t>string</w:t>
      </w:r>
      <w:r w:rsidRPr="00D53303">
        <w:t xml:space="preserve"> post)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_page += post + </w:t>
      </w:r>
      <w:r w:rsidRPr="001D49B5">
        <w:rPr>
          <w:rStyle w:val="af5"/>
        </w:rPr>
        <w:t>Environment</w:t>
      </w:r>
      <w:r w:rsidRPr="00D53303">
        <w:t>.NewLine;</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1D49B5">
        <w:rPr>
          <w:rStyle w:val="af6"/>
        </w:rPr>
        <w:t>public</w:t>
      </w:r>
      <w:proofErr w:type="gramEnd"/>
      <w:r w:rsidRPr="00D53303">
        <w:t xml:space="preserve"> </w:t>
      </w:r>
      <w:r w:rsidRPr="001D49B5">
        <w:rPr>
          <w:rStyle w:val="af6"/>
        </w:rPr>
        <w:t>void</w:t>
      </w:r>
      <w:r w:rsidRPr="00D53303">
        <w:t xml:space="preserve"> BuildFooter(</w:t>
      </w:r>
      <w:r w:rsidRPr="001D49B5">
        <w:rPr>
          <w:rStyle w:val="af6"/>
        </w:rPr>
        <w:t>string</w:t>
      </w:r>
      <w:r w:rsidRPr="00D53303">
        <w:t xml:space="preserve"> footer)</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_page += footer + </w:t>
      </w:r>
      <w:r w:rsidRPr="001D49B5">
        <w:rPr>
          <w:rStyle w:val="af5"/>
        </w:rPr>
        <w:t>Environment</w:t>
      </w:r>
      <w:r w:rsidRPr="00D53303">
        <w:t>.NewLine;</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1D49B5">
        <w:rPr>
          <w:rStyle w:val="af6"/>
        </w:rPr>
        <w:t>public</w:t>
      </w:r>
      <w:proofErr w:type="gramEnd"/>
      <w:r w:rsidRPr="00D53303">
        <w:t xml:space="preserve"> </w:t>
      </w:r>
      <w:r w:rsidRPr="001D49B5">
        <w:rPr>
          <w:rStyle w:val="af6"/>
        </w:rPr>
        <w:t>string</w:t>
      </w:r>
      <w:r w:rsidRPr="00D53303">
        <w:t xml:space="preserve"> GetResult()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1D49B5">
        <w:rPr>
          <w:rStyle w:val="af6"/>
        </w:rPr>
        <w:t>return</w:t>
      </w:r>
      <w:proofErr w:type="gramEnd"/>
      <w:r w:rsidRPr="00D53303">
        <w:t xml:space="preserve"> _page;</w:t>
      </w:r>
    </w:p>
    <w:p w:rsidR="00B67B43" w:rsidRPr="00D53303" w:rsidRDefault="00B67B43" w:rsidP="00096C5E">
      <w:pPr>
        <w:pStyle w:val="a4"/>
      </w:pPr>
      <w:r w:rsidRPr="00D53303">
        <w:t xml:space="preserve">    }</w:t>
      </w:r>
    </w:p>
    <w:p w:rsidR="00B67B43" w:rsidRPr="00D53303" w:rsidRDefault="00B67B43" w:rsidP="00096C5E">
      <w:pPr>
        <w:pStyle w:val="a4"/>
      </w:pPr>
      <w:r w:rsidRPr="00D53303">
        <w:t>}</w:t>
      </w:r>
    </w:p>
    <w:p w:rsidR="00B67B43" w:rsidRPr="00D53303" w:rsidRDefault="00B67B43" w:rsidP="00096C5E">
      <w:pPr>
        <w:pStyle w:val="a4"/>
      </w:pPr>
    </w:p>
    <w:p w:rsidR="00B67B43" w:rsidRPr="00D53303" w:rsidRDefault="00B67B43" w:rsidP="00096C5E">
      <w:pPr>
        <w:pStyle w:val="a4"/>
      </w:pPr>
      <w:proofErr w:type="gramStart"/>
      <w:r w:rsidRPr="001D49B5">
        <w:rPr>
          <w:rStyle w:val="af6"/>
        </w:rPr>
        <w:t>public</w:t>
      </w:r>
      <w:proofErr w:type="gramEnd"/>
      <w:r w:rsidRPr="00D53303">
        <w:t xml:space="preserve"> </w:t>
      </w:r>
      <w:r w:rsidRPr="001D49B5">
        <w:rPr>
          <w:rStyle w:val="af6"/>
        </w:rPr>
        <w:t>class</w:t>
      </w:r>
      <w:r w:rsidRPr="00D53303">
        <w:t xml:space="preserve"> </w:t>
      </w:r>
      <w:r w:rsidRPr="001D49B5">
        <w:rPr>
          <w:rStyle w:val="af5"/>
        </w:rPr>
        <w:t>PrintPageBuilder</w:t>
      </w:r>
      <w:r w:rsidRPr="00D53303">
        <w:t xml:space="preserve"> : </w:t>
      </w:r>
      <w:r w:rsidRPr="001D49B5">
        <w:rPr>
          <w:rStyle w:val="af5"/>
        </w:rPr>
        <w:t>IPageBuilder</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1D49B5">
        <w:rPr>
          <w:rStyle w:val="af6"/>
        </w:rPr>
        <w:t>private</w:t>
      </w:r>
      <w:proofErr w:type="gramEnd"/>
      <w:r w:rsidRPr="00D53303">
        <w:t xml:space="preserve"> </w:t>
      </w:r>
      <w:r w:rsidRPr="001D49B5">
        <w:rPr>
          <w:rStyle w:val="af6"/>
        </w:rPr>
        <w:t>string</w:t>
      </w:r>
      <w:r w:rsidRPr="00D53303">
        <w:t xml:space="preserve"> _page = </w:t>
      </w:r>
      <w:proofErr w:type="spellStart"/>
      <w:r w:rsidRPr="001D49B5">
        <w:rPr>
          <w:rStyle w:val="af6"/>
        </w:rPr>
        <w:t>string</w:t>
      </w:r>
      <w:r w:rsidRPr="00D53303">
        <w:t>.Empty</w:t>
      </w:r>
      <w:proofErr w:type="spellEnd"/>
      <w:r w:rsidRPr="00D53303">
        <w:t>;</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1D49B5">
        <w:rPr>
          <w:rStyle w:val="af6"/>
        </w:rPr>
        <w:t>public</w:t>
      </w:r>
      <w:proofErr w:type="gramEnd"/>
      <w:r w:rsidRPr="00D53303">
        <w:t xml:space="preserve"> </w:t>
      </w:r>
      <w:r w:rsidRPr="001D49B5">
        <w:rPr>
          <w:rStyle w:val="af6"/>
        </w:rPr>
        <w:t>void</w:t>
      </w:r>
      <w:r w:rsidRPr="00D53303">
        <w:t xml:space="preserve"> BuildHeader(</w:t>
      </w:r>
      <w:r w:rsidRPr="001D49B5">
        <w:rPr>
          <w:rStyle w:val="af6"/>
        </w:rPr>
        <w:t>string</w:t>
      </w:r>
      <w:r w:rsidRPr="00D53303">
        <w:t xml:space="preserve"> header)</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1D49B5">
        <w:rPr>
          <w:rStyle w:val="af6"/>
        </w:rPr>
        <w:t>public</w:t>
      </w:r>
      <w:proofErr w:type="gramEnd"/>
      <w:r w:rsidRPr="00D53303">
        <w:t xml:space="preserve"> </w:t>
      </w:r>
      <w:r w:rsidRPr="001D49B5">
        <w:rPr>
          <w:rStyle w:val="af6"/>
        </w:rPr>
        <w:t>void</w:t>
      </w:r>
      <w:r w:rsidRPr="00D53303">
        <w:t xml:space="preserve"> BuildMenu(</w:t>
      </w:r>
      <w:r w:rsidRPr="001D49B5">
        <w:rPr>
          <w:rStyle w:val="af6"/>
        </w:rPr>
        <w:t>string</w:t>
      </w:r>
      <w:r w:rsidRPr="00D53303">
        <w:t xml:space="preserve"> menuItems)</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1D49B5">
        <w:rPr>
          <w:rStyle w:val="af6"/>
        </w:rPr>
        <w:t>public</w:t>
      </w:r>
      <w:proofErr w:type="gramEnd"/>
      <w:r w:rsidRPr="00D53303">
        <w:t xml:space="preserve"> </w:t>
      </w:r>
      <w:r w:rsidRPr="001D49B5">
        <w:rPr>
          <w:rStyle w:val="af6"/>
        </w:rPr>
        <w:t>void</w:t>
      </w:r>
      <w:r w:rsidRPr="00D53303">
        <w:t xml:space="preserve"> BuildPost(</w:t>
      </w:r>
      <w:r w:rsidRPr="001D49B5">
        <w:rPr>
          <w:rStyle w:val="af6"/>
        </w:rPr>
        <w:t>string</w:t>
      </w:r>
      <w:r w:rsidRPr="00D53303">
        <w:t xml:space="preserve"> post)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_page += post + </w:t>
      </w:r>
      <w:r w:rsidRPr="001D49B5">
        <w:rPr>
          <w:rStyle w:val="af5"/>
        </w:rPr>
        <w:t>Environment</w:t>
      </w:r>
      <w:r w:rsidRPr="00D53303">
        <w:t>.NewLine;</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1D49B5">
        <w:rPr>
          <w:rStyle w:val="af6"/>
        </w:rPr>
        <w:t>public</w:t>
      </w:r>
      <w:proofErr w:type="gramEnd"/>
      <w:r w:rsidRPr="00D53303">
        <w:t xml:space="preserve"> </w:t>
      </w:r>
      <w:r w:rsidRPr="001D49B5">
        <w:rPr>
          <w:rStyle w:val="af6"/>
        </w:rPr>
        <w:t>void</w:t>
      </w:r>
      <w:r w:rsidRPr="00D53303">
        <w:t xml:space="preserve"> BuildFooter(</w:t>
      </w:r>
      <w:r w:rsidRPr="001D49B5">
        <w:rPr>
          <w:rStyle w:val="af6"/>
        </w:rPr>
        <w:t>string</w:t>
      </w:r>
      <w:r w:rsidRPr="00D53303">
        <w:t xml:space="preserve"> footer)</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1D49B5">
        <w:rPr>
          <w:rStyle w:val="af6"/>
        </w:rPr>
        <w:t>public</w:t>
      </w:r>
      <w:proofErr w:type="gramEnd"/>
      <w:r w:rsidRPr="00D53303">
        <w:t xml:space="preserve"> </w:t>
      </w:r>
      <w:r w:rsidRPr="001D49B5">
        <w:rPr>
          <w:rStyle w:val="af6"/>
        </w:rPr>
        <w:t>string</w:t>
      </w:r>
      <w:r w:rsidRPr="00D53303">
        <w:t xml:space="preserve"> GetResult()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1D49B5">
        <w:rPr>
          <w:rStyle w:val="af6"/>
        </w:rPr>
        <w:t>return</w:t>
      </w:r>
      <w:proofErr w:type="gramEnd"/>
      <w:r w:rsidRPr="00D53303">
        <w:t xml:space="preserve"> _page;</w:t>
      </w:r>
    </w:p>
    <w:p w:rsidR="00B67B43" w:rsidRPr="00076A5D" w:rsidRDefault="00B67B43" w:rsidP="00096C5E">
      <w:pPr>
        <w:pStyle w:val="a4"/>
        <w:rPr>
          <w:lang w:val="ru-RU"/>
        </w:rPr>
      </w:pPr>
      <w:r w:rsidRPr="00D53303">
        <w:t xml:space="preserve">    </w:t>
      </w:r>
      <w:r w:rsidRPr="00076A5D">
        <w:rPr>
          <w:lang w:val="ru-RU"/>
        </w:rPr>
        <w:t>}</w:t>
      </w:r>
    </w:p>
    <w:p w:rsidR="00B67B43" w:rsidRPr="00457D39" w:rsidRDefault="00B67B43" w:rsidP="00096C5E">
      <w:pPr>
        <w:pStyle w:val="a4"/>
        <w:rPr>
          <w:lang w:val="ru-RU"/>
        </w:rPr>
      </w:pPr>
      <w:r w:rsidRPr="00457D39">
        <w:rPr>
          <w:lang w:val="ru-RU"/>
        </w:rPr>
        <w:t>}</w:t>
      </w:r>
    </w:p>
    <w:p w:rsidR="00B67B43" w:rsidRPr="00E918DC" w:rsidRDefault="00B67B43" w:rsidP="00B67B43">
      <w:r w:rsidRPr="00E918DC">
        <w:t>Приступим к реализации распорядителя. Ограничимся одной стратегией создания страницы, а значит, одним классом распорядителя.</w:t>
      </w:r>
    </w:p>
    <w:p w:rsidR="00B67B43" w:rsidRPr="00D53303" w:rsidRDefault="00B67B43" w:rsidP="00096C5E">
      <w:pPr>
        <w:pStyle w:val="a4"/>
      </w:pPr>
      <w:proofErr w:type="gramStart"/>
      <w:r w:rsidRPr="001D49B5">
        <w:rPr>
          <w:rStyle w:val="af6"/>
        </w:rPr>
        <w:t>public</w:t>
      </w:r>
      <w:proofErr w:type="gramEnd"/>
      <w:r w:rsidRPr="00D53303">
        <w:t xml:space="preserve"> </w:t>
      </w:r>
      <w:r w:rsidRPr="001D49B5">
        <w:rPr>
          <w:rStyle w:val="af6"/>
        </w:rPr>
        <w:t>class</w:t>
      </w:r>
      <w:r w:rsidRPr="00D53303">
        <w:t xml:space="preserve"> </w:t>
      </w:r>
      <w:r w:rsidRPr="001D49B5">
        <w:rPr>
          <w:rStyle w:val="af5"/>
        </w:rPr>
        <w:t>PageDirector</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1D49B5">
        <w:rPr>
          <w:rStyle w:val="af6"/>
        </w:rPr>
        <w:t>private</w:t>
      </w:r>
      <w:proofErr w:type="gramEnd"/>
      <w:r w:rsidRPr="00D53303">
        <w:t xml:space="preserve"> </w:t>
      </w:r>
      <w:r w:rsidRPr="001D49B5">
        <w:rPr>
          <w:rStyle w:val="af6"/>
        </w:rPr>
        <w:t>readonly</w:t>
      </w:r>
      <w:r w:rsidRPr="00D53303">
        <w:t xml:space="preserve"> </w:t>
      </w:r>
      <w:r w:rsidRPr="001D49B5">
        <w:rPr>
          <w:rStyle w:val="af5"/>
        </w:rPr>
        <w:t>IPageBuilder</w:t>
      </w:r>
      <w:r w:rsidRPr="00D53303">
        <w:t xml:space="preserve"> _builder;</w:t>
      </w:r>
    </w:p>
    <w:p w:rsidR="00B67B43" w:rsidRPr="00D53303" w:rsidRDefault="00B67B43" w:rsidP="00096C5E">
      <w:pPr>
        <w:pStyle w:val="a4"/>
      </w:pPr>
    </w:p>
    <w:p w:rsidR="001D49B5" w:rsidRPr="00D53303" w:rsidRDefault="001D49B5" w:rsidP="001D49B5">
      <w:pPr>
        <w:pStyle w:val="a4"/>
      </w:pPr>
      <w:r w:rsidRPr="00D53303">
        <w:lastRenderedPageBreak/>
        <w:t xml:space="preserve">    </w:t>
      </w:r>
      <w:proofErr w:type="gramStart"/>
      <w:r w:rsidRPr="001D49B5">
        <w:rPr>
          <w:rStyle w:val="af6"/>
        </w:rPr>
        <w:t>public</w:t>
      </w:r>
      <w:proofErr w:type="gramEnd"/>
      <w:r w:rsidRPr="00D53303">
        <w:t xml:space="preserve"> PageDirector(</w:t>
      </w:r>
      <w:proofErr w:type="spellStart"/>
      <w:r w:rsidRPr="00076E40">
        <w:rPr>
          <w:rStyle w:val="af4"/>
          <w:lang w:val="en-US"/>
        </w:rPr>
        <w:t>IPageBuilder</w:t>
      </w:r>
      <w:proofErr w:type="spellEnd"/>
      <w:r w:rsidRPr="00D53303">
        <w:t xml:space="preserve"> builder)</w:t>
      </w:r>
    </w:p>
    <w:p w:rsidR="001D49B5" w:rsidRPr="00D53303" w:rsidRDefault="001D49B5" w:rsidP="001D49B5">
      <w:pPr>
        <w:pStyle w:val="a4"/>
      </w:pPr>
      <w:r w:rsidRPr="00D53303">
        <w:t xml:space="preserve">    {</w:t>
      </w:r>
    </w:p>
    <w:p w:rsidR="001D49B5" w:rsidRPr="00D53303" w:rsidRDefault="001D49B5" w:rsidP="001D49B5">
      <w:pPr>
        <w:pStyle w:val="a4"/>
      </w:pPr>
      <w:r w:rsidRPr="00D53303">
        <w:t xml:space="preserve">        _builder = builder;</w:t>
      </w:r>
    </w:p>
    <w:p w:rsidR="001D49B5" w:rsidRPr="00607305" w:rsidRDefault="001D49B5" w:rsidP="001D49B5">
      <w:pPr>
        <w:pStyle w:val="a4"/>
      </w:pPr>
      <w:r w:rsidRPr="00D53303">
        <w:t xml:space="preserve">    </w:t>
      </w:r>
      <w:r w:rsidRPr="00607305">
        <w:t>}</w:t>
      </w:r>
    </w:p>
    <w:p w:rsidR="001D49B5" w:rsidRDefault="001D49B5" w:rsidP="00096C5E">
      <w:pPr>
        <w:pStyle w:val="a4"/>
      </w:pPr>
    </w:p>
    <w:p w:rsidR="00B67B43" w:rsidRPr="00D53303" w:rsidRDefault="00B67B43" w:rsidP="00096C5E">
      <w:pPr>
        <w:pStyle w:val="a4"/>
      </w:pPr>
      <w:r w:rsidRPr="00D53303">
        <w:t xml:space="preserve">    </w:t>
      </w:r>
      <w:proofErr w:type="gramStart"/>
      <w:r w:rsidRPr="001D49B5">
        <w:rPr>
          <w:rStyle w:val="af6"/>
        </w:rPr>
        <w:t>public</w:t>
      </w:r>
      <w:proofErr w:type="gramEnd"/>
      <w:r w:rsidRPr="00D53303">
        <w:t xml:space="preserve"> </w:t>
      </w:r>
      <w:r w:rsidRPr="001D49B5">
        <w:rPr>
          <w:rStyle w:val="af6"/>
        </w:rPr>
        <w:t>string</w:t>
      </w:r>
      <w:r w:rsidRPr="00D53303">
        <w:t xml:space="preserve"> BuildPage(</w:t>
      </w:r>
      <w:r w:rsidRPr="001D49B5">
        <w:rPr>
          <w:rStyle w:val="af6"/>
        </w:rPr>
        <w:t>int</w:t>
      </w:r>
      <w:r w:rsidRPr="00D53303">
        <w:t xml:space="preserve"> pageId)</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_builder.BuildHeader(GetHeader(pageId));</w:t>
      </w:r>
    </w:p>
    <w:p w:rsidR="00B67B43" w:rsidRPr="00D53303" w:rsidRDefault="00B67B43" w:rsidP="00096C5E">
      <w:pPr>
        <w:pStyle w:val="a4"/>
      </w:pPr>
      <w:r w:rsidRPr="00D53303">
        <w:t xml:space="preserve">        _builder.BuildMenu(GetMenuItems(pageId));</w:t>
      </w:r>
    </w:p>
    <w:p w:rsidR="00B67B43" w:rsidRPr="00D53303" w:rsidRDefault="00B67B43" w:rsidP="00096C5E">
      <w:pPr>
        <w:pStyle w:val="a4"/>
      </w:pPr>
      <w:r w:rsidRPr="00D53303">
        <w:t xml:space="preserve">        </w:t>
      </w:r>
      <w:proofErr w:type="spellStart"/>
      <w:proofErr w:type="gramStart"/>
      <w:r w:rsidRPr="001D49B5">
        <w:rPr>
          <w:rStyle w:val="af6"/>
        </w:rPr>
        <w:t>foreach</w:t>
      </w:r>
      <w:proofErr w:type="spellEnd"/>
      <w:proofErr w:type="gramEnd"/>
      <w:r w:rsidRPr="00D53303">
        <w:t xml:space="preserve"> (</w:t>
      </w:r>
      <w:proofErr w:type="spellStart"/>
      <w:r w:rsidRPr="001D49B5">
        <w:rPr>
          <w:rStyle w:val="af6"/>
        </w:rPr>
        <w:t>var</w:t>
      </w:r>
      <w:proofErr w:type="spellEnd"/>
      <w:r w:rsidRPr="00D53303">
        <w:t xml:space="preserve"> post </w:t>
      </w:r>
      <w:r w:rsidRPr="001D49B5">
        <w:rPr>
          <w:rStyle w:val="af6"/>
        </w:rPr>
        <w:t>in</w:t>
      </w:r>
      <w:r w:rsidRPr="00D53303">
        <w:t xml:space="preserve"> GetPosts(pageId))</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_builder.BuildPost(post);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_builder.BuildFooter(GetFooter(pageId));</w:t>
      </w:r>
    </w:p>
    <w:p w:rsidR="00B67B43" w:rsidRPr="00D53303" w:rsidRDefault="00B67B43" w:rsidP="00096C5E">
      <w:pPr>
        <w:pStyle w:val="a4"/>
      </w:pPr>
      <w:r w:rsidRPr="00D53303">
        <w:t xml:space="preserve">        </w:t>
      </w:r>
      <w:proofErr w:type="gramStart"/>
      <w:r w:rsidRPr="001D49B5">
        <w:rPr>
          <w:rStyle w:val="af6"/>
        </w:rPr>
        <w:t>return</w:t>
      </w:r>
      <w:proofErr w:type="gramEnd"/>
      <w:r w:rsidRPr="00D53303">
        <w:t xml:space="preserve"> _builder.GetResult();</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1D49B5">
        <w:rPr>
          <w:rStyle w:val="af6"/>
        </w:rPr>
        <w:t>private</w:t>
      </w:r>
      <w:proofErr w:type="gramEnd"/>
      <w:r w:rsidRPr="00D53303">
        <w:t xml:space="preserve"> </w:t>
      </w:r>
      <w:r w:rsidRPr="001D49B5">
        <w:rPr>
          <w:rStyle w:val="af6"/>
        </w:rPr>
        <w:t>string</w:t>
      </w:r>
      <w:r w:rsidRPr="00D53303">
        <w:t xml:space="preserve"> GetHeader(</w:t>
      </w:r>
      <w:r w:rsidRPr="001D49B5">
        <w:rPr>
          <w:rStyle w:val="af6"/>
        </w:rPr>
        <w:t>int</w:t>
      </w:r>
      <w:r w:rsidRPr="00D53303">
        <w:t xml:space="preserve"> pageId)</w:t>
      </w:r>
    </w:p>
    <w:p w:rsidR="00B67B43" w:rsidRPr="00D53303" w:rsidRDefault="00B67B43" w:rsidP="00096C5E">
      <w:pPr>
        <w:pStyle w:val="a4"/>
      </w:pPr>
      <w:r w:rsidRPr="00D53303">
        <w:t xml:space="preserve">    {</w:t>
      </w:r>
    </w:p>
    <w:p w:rsidR="00B67B43" w:rsidRPr="00607305" w:rsidRDefault="00B67B43" w:rsidP="00096C5E">
      <w:pPr>
        <w:pStyle w:val="a4"/>
        <w:rPr>
          <w:rStyle w:val="af4"/>
          <w:lang w:val="en-US"/>
        </w:rPr>
      </w:pPr>
      <w:r w:rsidRPr="00D53303">
        <w:t xml:space="preserve">        </w:t>
      </w:r>
      <w:r w:rsidRPr="00607305">
        <w:rPr>
          <w:rStyle w:val="af4"/>
          <w:lang w:val="en-US"/>
        </w:rPr>
        <w:t xml:space="preserve">// </w:t>
      </w:r>
      <w:r w:rsidRPr="001D49B5">
        <w:rPr>
          <w:rStyle w:val="af4"/>
        </w:rPr>
        <w:t>реализация</w:t>
      </w:r>
      <w:r w:rsidRPr="00607305">
        <w:rPr>
          <w:rStyle w:val="af4"/>
          <w:lang w:val="en-US"/>
        </w:rPr>
        <w:t xml:space="preserve"> </w:t>
      </w:r>
      <w:r w:rsidRPr="001D49B5">
        <w:rPr>
          <w:rStyle w:val="af4"/>
        </w:rPr>
        <w:t>упрощена</w:t>
      </w:r>
    </w:p>
    <w:p w:rsidR="00B67B43" w:rsidRPr="00D53303" w:rsidRDefault="00B67B43" w:rsidP="00096C5E">
      <w:pPr>
        <w:pStyle w:val="a4"/>
      </w:pPr>
      <w:r w:rsidRPr="00D53303">
        <w:t xml:space="preserve">        </w:t>
      </w:r>
      <w:proofErr w:type="gramStart"/>
      <w:r w:rsidRPr="001D49B5">
        <w:rPr>
          <w:rStyle w:val="af6"/>
        </w:rPr>
        <w:t>return</w:t>
      </w:r>
      <w:proofErr w:type="gramEnd"/>
      <w:r w:rsidRPr="00D53303">
        <w:t xml:space="preserve"> </w:t>
      </w:r>
      <w:r w:rsidRPr="001D49B5">
        <w:rPr>
          <w:rStyle w:val="af7"/>
        </w:rPr>
        <w:t>"Header of page "</w:t>
      </w:r>
      <w:r w:rsidRPr="00D53303">
        <w:t xml:space="preserve"> + pageId;</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1D49B5">
        <w:rPr>
          <w:rStyle w:val="af6"/>
        </w:rPr>
        <w:t>private</w:t>
      </w:r>
      <w:proofErr w:type="gramEnd"/>
      <w:r w:rsidRPr="00D53303">
        <w:t xml:space="preserve"> </w:t>
      </w:r>
      <w:r w:rsidRPr="001D49B5">
        <w:rPr>
          <w:rStyle w:val="af6"/>
        </w:rPr>
        <w:t>string</w:t>
      </w:r>
      <w:r w:rsidRPr="00D53303">
        <w:t xml:space="preserve"> GetMenuItems(</w:t>
      </w:r>
      <w:r w:rsidRPr="001D49B5">
        <w:rPr>
          <w:rStyle w:val="af6"/>
        </w:rPr>
        <w:t>int</w:t>
      </w:r>
      <w:r w:rsidRPr="00D53303">
        <w:t xml:space="preserve"> pageId)</w:t>
      </w:r>
    </w:p>
    <w:p w:rsidR="00B67B43" w:rsidRPr="00D53303" w:rsidRDefault="00B67B43" w:rsidP="00096C5E">
      <w:pPr>
        <w:pStyle w:val="a4"/>
      </w:pPr>
      <w:r w:rsidRPr="00D53303">
        <w:t xml:space="preserve">    {</w:t>
      </w:r>
    </w:p>
    <w:p w:rsidR="00B67B43" w:rsidRPr="00607305" w:rsidRDefault="00B67B43" w:rsidP="00096C5E">
      <w:pPr>
        <w:pStyle w:val="a4"/>
        <w:rPr>
          <w:rStyle w:val="af4"/>
          <w:lang w:val="en-US"/>
        </w:rPr>
      </w:pPr>
      <w:r w:rsidRPr="00D53303">
        <w:t xml:space="preserve">        </w:t>
      </w:r>
      <w:r w:rsidRPr="00607305">
        <w:rPr>
          <w:rStyle w:val="af4"/>
          <w:lang w:val="en-US"/>
        </w:rPr>
        <w:t xml:space="preserve">// </w:t>
      </w:r>
      <w:r w:rsidRPr="001D49B5">
        <w:rPr>
          <w:rStyle w:val="af4"/>
        </w:rPr>
        <w:t>реализация</w:t>
      </w:r>
      <w:r w:rsidRPr="00607305">
        <w:rPr>
          <w:rStyle w:val="af4"/>
          <w:lang w:val="en-US"/>
        </w:rPr>
        <w:t xml:space="preserve"> </w:t>
      </w:r>
      <w:r w:rsidRPr="001D49B5">
        <w:rPr>
          <w:rStyle w:val="af4"/>
        </w:rPr>
        <w:t>упрощена</w:t>
      </w:r>
    </w:p>
    <w:p w:rsidR="00B67B43" w:rsidRPr="00D53303" w:rsidRDefault="00B67B43" w:rsidP="00096C5E">
      <w:pPr>
        <w:pStyle w:val="a4"/>
      </w:pPr>
      <w:r w:rsidRPr="00D53303">
        <w:t xml:space="preserve">        </w:t>
      </w:r>
      <w:proofErr w:type="gramStart"/>
      <w:r w:rsidRPr="001D49B5">
        <w:rPr>
          <w:rStyle w:val="af6"/>
        </w:rPr>
        <w:t>return</w:t>
      </w:r>
      <w:proofErr w:type="gramEnd"/>
      <w:r w:rsidRPr="00D53303">
        <w:t xml:space="preserve"> </w:t>
      </w:r>
      <w:r w:rsidRPr="001D49B5">
        <w:rPr>
          <w:rStyle w:val="af7"/>
        </w:rPr>
        <w:t>"Menu"</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1D49B5">
        <w:rPr>
          <w:rStyle w:val="af6"/>
        </w:rPr>
        <w:t>private</w:t>
      </w:r>
      <w:proofErr w:type="gramEnd"/>
      <w:r w:rsidRPr="00D53303">
        <w:t xml:space="preserve"> </w:t>
      </w:r>
      <w:r w:rsidRPr="008064CA">
        <w:rPr>
          <w:rStyle w:val="af5"/>
        </w:rPr>
        <w:t>IEnumerable</w:t>
      </w:r>
      <w:r w:rsidRPr="00D53303">
        <w:t>&lt;</w:t>
      </w:r>
      <w:r w:rsidRPr="008064CA">
        <w:rPr>
          <w:rStyle w:val="af6"/>
        </w:rPr>
        <w:t>string</w:t>
      </w:r>
      <w:r w:rsidRPr="00D53303">
        <w:t>&gt; GetPosts(</w:t>
      </w:r>
      <w:r w:rsidRPr="008064CA">
        <w:rPr>
          <w:rStyle w:val="af6"/>
        </w:rPr>
        <w:t>int</w:t>
      </w:r>
      <w:r w:rsidRPr="00D53303">
        <w:t xml:space="preserve"> pageId)</w:t>
      </w:r>
    </w:p>
    <w:p w:rsidR="00B67B43" w:rsidRPr="00D53303" w:rsidRDefault="00B67B43" w:rsidP="00096C5E">
      <w:pPr>
        <w:pStyle w:val="a4"/>
      </w:pPr>
      <w:r w:rsidRPr="00D53303">
        <w:t xml:space="preserve">    {</w:t>
      </w:r>
    </w:p>
    <w:p w:rsidR="00B67B43" w:rsidRPr="00607305" w:rsidRDefault="00B67B43" w:rsidP="00096C5E">
      <w:pPr>
        <w:pStyle w:val="a4"/>
        <w:rPr>
          <w:rStyle w:val="af4"/>
          <w:lang w:val="en-US"/>
        </w:rPr>
      </w:pPr>
      <w:r w:rsidRPr="00D53303">
        <w:t xml:space="preserve">        </w:t>
      </w:r>
      <w:r w:rsidRPr="00607305">
        <w:rPr>
          <w:rStyle w:val="af4"/>
          <w:lang w:val="en-US"/>
        </w:rPr>
        <w:t xml:space="preserve">// </w:t>
      </w:r>
      <w:r w:rsidRPr="001D49B5">
        <w:rPr>
          <w:rStyle w:val="af4"/>
        </w:rPr>
        <w:t>реализация</w:t>
      </w:r>
      <w:r w:rsidRPr="00607305">
        <w:rPr>
          <w:rStyle w:val="af4"/>
          <w:lang w:val="en-US"/>
        </w:rPr>
        <w:t xml:space="preserve"> </w:t>
      </w:r>
      <w:r w:rsidRPr="001D49B5">
        <w:rPr>
          <w:rStyle w:val="af4"/>
        </w:rPr>
        <w:t>упрощена</w:t>
      </w:r>
    </w:p>
    <w:p w:rsidR="00B67B43" w:rsidRPr="00D53303" w:rsidRDefault="00B67B43" w:rsidP="00096C5E">
      <w:pPr>
        <w:pStyle w:val="a4"/>
      </w:pPr>
      <w:r w:rsidRPr="00D53303">
        <w:t xml:space="preserve">        </w:t>
      </w:r>
      <w:proofErr w:type="gramStart"/>
      <w:r w:rsidRPr="008064CA">
        <w:rPr>
          <w:rStyle w:val="af6"/>
        </w:rPr>
        <w:t>return</w:t>
      </w:r>
      <w:proofErr w:type="gramEnd"/>
      <w:r w:rsidRPr="00D53303">
        <w:t xml:space="preserve"> </w:t>
      </w:r>
      <w:r w:rsidRPr="008064CA">
        <w:rPr>
          <w:rStyle w:val="af6"/>
        </w:rPr>
        <w:t>new</w:t>
      </w:r>
      <w:r w:rsidRPr="00D53303">
        <w:t xml:space="preserve"> </w:t>
      </w:r>
      <w:r w:rsidRPr="008064CA">
        <w:rPr>
          <w:rStyle w:val="af5"/>
        </w:rPr>
        <w:t>List</w:t>
      </w:r>
      <w:r w:rsidRPr="00D53303">
        <w:t>&lt;</w:t>
      </w:r>
      <w:r w:rsidRPr="008064CA">
        <w:rPr>
          <w:rStyle w:val="af6"/>
        </w:rPr>
        <w:t>string</w:t>
      </w:r>
      <w:r w:rsidRPr="00D53303">
        <w:t>&gt; {</w:t>
      </w:r>
      <w:r w:rsidRPr="008064CA">
        <w:rPr>
          <w:rStyle w:val="af7"/>
        </w:rPr>
        <w:t>"Post 1"</w:t>
      </w:r>
      <w:r w:rsidRPr="00D53303">
        <w:t xml:space="preserve">, </w:t>
      </w:r>
      <w:r w:rsidRPr="008064CA">
        <w:rPr>
          <w:rStyle w:val="af7"/>
        </w:rPr>
        <w:t>"Post 2"</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p>
    <w:p w:rsidR="00B67B43" w:rsidRPr="00D53303" w:rsidRDefault="00B67B43" w:rsidP="00096C5E">
      <w:pPr>
        <w:pStyle w:val="a4"/>
      </w:pPr>
      <w:r w:rsidRPr="00D53303">
        <w:t xml:space="preserve">    </w:t>
      </w:r>
      <w:proofErr w:type="gramStart"/>
      <w:r w:rsidRPr="008064CA">
        <w:rPr>
          <w:rStyle w:val="af6"/>
        </w:rPr>
        <w:t>private</w:t>
      </w:r>
      <w:proofErr w:type="gramEnd"/>
      <w:r w:rsidRPr="00D53303">
        <w:t xml:space="preserve"> </w:t>
      </w:r>
      <w:r w:rsidRPr="008064CA">
        <w:rPr>
          <w:rStyle w:val="af6"/>
        </w:rPr>
        <w:t>string</w:t>
      </w:r>
      <w:r w:rsidRPr="00D53303">
        <w:t xml:space="preserve"> GetFooter(</w:t>
      </w:r>
      <w:r w:rsidRPr="008064CA">
        <w:rPr>
          <w:rStyle w:val="af6"/>
        </w:rPr>
        <w:t>int</w:t>
      </w:r>
      <w:r w:rsidRPr="00D53303">
        <w:t xml:space="preserve"> pageId)</w:t>
      </w:r>
    </w:p>
    <w:p w:rsidR="00B67B43" w:rsidRPr="00D53303" w:rsidRDefault="00B67B43" w:rsidP="00096C5E">
      <w:pPr>
        <w:pStyle w:val="a4"/>
      </w:pPr>
      <w:r w:rsidRPr="00D53303">
        <w:t xml:space="preserve">    {</w:t>
      </w:r>
    </w:p>
    <w:p w:rsidR="00B67B43" w:rsidRPr="00607305" w:rsidRDefault="00B67B43" w:rsidP="00096C5E">
      <w:pPr>
        <w:pStyle w:val="a4"/>
        <w:rPr>
          <w:rStyle w:val="af4"/>
          <w:lang w:val="en-US"/>
        </w:rPr>
      </w:pPr>
      <w:r w:rsidRPr="00D53303">
        <w:t xml:space="preserve">        </w:t>
      </w:r>
      <w:r w:rsidRPr="00607305">
        <w:rPr>
          <w:rStyle w:val="af4"/>
          <w:lang w:val="en-US"/>
        </w:rPr>
        <w:t xml:space="preserve">// </w:t>
      </w:r>
      <w:r w:rsidRPr="001D49B5">
        <w:rPr>
          <w:rStyle w:val="af4"/>
        </w:rPr>
        <w:t>реализация</w:t>
      </w:r>
      <w:r w:rsidRPr="00607305">
        <w:rPr>
          <w:rStyle w:val="af4"/>
          <w:lang w:val="en-US"/>
        </w:rPr>
        <w:t xml:space="preserve"> </w:t>
      </w:r>
      <w:r w:rsidRPr="001D49B5">
        <w:rPr>
          <w:rStyle w:val="af4"/>
        </w:rPr>
        <w:t>упрощена</w:t>
      </w:r>
    </w:p>
    <w:p w:rsidR="00B67B43" w:rsidRPr="00D53303" w:rsidRDefault="00B67B43" w:rsidP="00096C5E">
      <w:pPr>
        <w:pStyle w:val="a4"/>
      </w:pPr>
      <w:r w:rsidRPr="00D53303">
        <w:t xml:space="preserve">        </w:t>
      </w:r>
      <w:proofErr w:type="gramStart"/>
      <w:r w:rsidRPr="008064CA">
        <w:rPr>
          <w:rStyle w:val="af6"/>
        </w:rPr>
        <w:t>return</w:t>
      </w:r>
      <w:proofErr w:type="gramEnd"/>
      <w:r w:rsidRPr="00D53303">
        <w:t xml:space="preserve"> </w:t>
      </w:r>
      <w:r w:rsidRPr="008064CA">
        <w:rPr>
          <w:rStyle w:val="af7"/>
        </w:rPr>
        <w:t>"Footer of page "</w:t>
      </w:r>
      <w:r w:rsidRPr="00D53303">
        <w:t xml:space="preserve"> + pageId;</w:t>
      </w:r>
    </w:p>
    <w:p w:rsidR="00B67B43" w:rsidRPr="00076E40" w:rsidRDefault="00B67B43" w:rsidP="00096C5E">
      <w:pPr>
        <w:pStyle w:val="a4"/>
        <w:rPr>
          <w:lang w:val="ru-RU"/>
        </w:rPr>
      </w:pPr>
      <w:r w:rsidRPr="00D53303">
        <w:t xml:space="preserve">    </w:t>
      </w:r>
      <w:r w:rsidRPr="00076E40">
        <w:rPr>
          <w:lang w:val="ru-RU"/>
        </w:rPr>
        <w:t>}</w:t>
      </w:r>
    </w:p>
    <w:p w:rsidR="00B67B43" w:rsidRPr="00457D39" w:rsidRDefault="00B67B43" w:rsidP="00096C5E">
      <w:pPr>
        <w:pStyle w:val="a4"/>
        <w:rPr>
          <w:lang w:val="ru-RU"/>
        </w:rPr>
      </w:pPr>
      <w:r w:rsidRPr="00457D39">
        <w:rPr>
          <w:lang w:val="ru-RU"/>
        </w:rPr>
        <w:t>}</w:t>
      </w:r>
    </w:p>
    <w:p w:rsidR="00B67B43" w:rsidRPr="00E918DC" w:rsidRDefault="00B67B43" w:rsidP="00B67B43">
      <w:r w:rsidRPr="00E918DC">
        <w:t>Теперь всё готово к использованию:</w:t>
      </w:r>
    </w:p>
    <w:p w:rsidR="00B67B43" w:rsidRPr="00D53303" w:rsidRDefault="00B67B43" w:rsidP="00096C5E">
      <w:pPr>
        <w:pStyle w:val="a4"/>
      </w:pPr>
      <w:proofErr w:type="spellStart"/>
      <w:proofErr w:type="gramStart"/>
      <w:r w:rsidRPr="008064CA">
        <w:rPr>
          <w:rStyle w:val="af6"/>
        </w:rPr>
        <w:t>var</w:t>
      </w:r>
      <w:proofErr w:type="spellEnd"/>
      <w:proofErr w:type="gramEnd"/>
      <w:r w:rsidRPr="00D53303">
        <w:t xml:space="preserve"> pageBuilder = </w:t>
      </w:r>
      <w:r w:rsidRPr="008064CA">
        <w:rPr>
          <w:rStyle w:val="af6"/>
        </w:rPr>
        <w:t>new</w:t>
      </w:r>
      <w:r w:rsidRPr="00D53303">
        <w:t xml:space="preserve"> </w:t>
      </w:r>
      <w:r w:rsidRPr="008064CA">
        <w:rPr>
          <w:rStyle w:val="af5"/>
        </w:rPr>
        <w:t>PageBuilder</w:t>
      </w:r>
      <w:r w:rsidRPr="00D53303">
        <w:t>();</w:t>
      </w:r>
    </w:p>
    <w:p w:rsidR="00B67B43" w:rsidRPr="00D53303" w:rsidRDefault="00B67B43" w:rsidP="00096C5E">
      <w:pPr>
        <w:pStyle w:val="a4"/>
      </w:pPr>
      <w:proofErr w:type="spellStart"/>
      <w:proofErr w:type="gramStart"/>
      <w:r w:rsidRPr="008064CA">
        <w:rPr>
          <w:rStyle w:val="af6"/>
        </w:rPr>
        <w:t>var</w:t>
      </w:r>
      <w:proofErr w:type="spellEnd"/>
      <w:proofErr w:type="gramEnd"/>
      <w:r w:rsidRPr="00D53303">
        <w:t xml:space="preserve"> pageDirector = </w:t>
      </w:r>
      <w:r w:rsidRPr="008064CA">
        <w:rPr>
          <w:rStyle w:val="af6"/>
        </w:rPr>
        <w:t>new</w:t>
      </w:r>
      <w:r w:rsidRPr="00D53303">
        <w:t xml:space="preserve"> </w:t>
      </w:r>
      <w:r w:rsidRPr="008064CA">
        <w:rPr>
          <w:rStyle w:val="af5"/>
        </w:rPr>
        <w:t>PageDirector</w:t>
      </w:r>
      <w:r w:rsidRPr="00D53303">
        <w:t>(pageBuilder);</w:t>
      </w:r>
    </w:p>
    <w:p w:rsidR="00B67B43" w:rsidRPr="00D53303" w:rsidRDefault="00B67B43" w:rsidP="00096C5E">
      <w:pPr>
        <w:pStyle w:val="a4"/>
      </w:pPr>
    </w:p>
    <w:p w:rsidR="00B67B43" w:rsidRPr="00D53303" w:rsidRDefault="00B67B43" w:rsidP="00096C5E">
      <w:pPr>
        <w:pStyle w:val="a4"/>
      </w:pPr>
      <w:proofErr w:type="spellStart"/>
      <w:proofErr w:type="gramStart"/>
      <w:r w:rsidRPr="008064CA">
        <w:rPr>
          <w:rStyle w:val="af6"/>
        </w:rPr>
        <w:t>var</w:t>
      </w:r>
      <w:proofErr w:type="spellEnd"/>
      <w:proofErr w:type="gramEnd"/>
      <w:r w:rsidRPr="00D53303">
        <w:t xml:space="preserve"> page = pageDirector.BuildPage(123);</w:t>
      </w:r>
    </w:p>
    <w:p w:rsidR="00B67B43" w:rsidRPr="00D53303" w:rsidRDefault="004A49D1" w:rsidP="004A49D1">
      <w:pPr>
        <w:pStyle w:val="2"/>
        <w:rPr>
          <w:lang w:val="en-US"/>
        </w:rPr>
      </w:pPr>
      <w:r w:rsidRPr="00457D39">
        <w:rPr>
          <w:lang w:val="en-US"/>
        </w:rPr>
        <w:lastRenderedPageBreak/>
        <w:t xml:space="preserve">3.7. </w:t>
      </w:r>
      <w:r w:rsidR="00B67B43" w:rsidRPr="00E918DC">
        <w:t>Фабричный</w:t>
      </w:r>
      <w:r w:rsidR="00B67B43" w:rsidRPr="00D53303">
        <w:rPr>
          <w:lang w:val="en-US"/>
        </w:rPr>
        <w:t xml:space="preserve"> </w:t>
      </w:r>
      <w:r w:rsidR="00B67B43" w:rsidRPr="00E918DC">
        <w:t>метод</w:t>
      </w:r>
      <w:r w:rsidR="00B67B43" w:rsidRPr="00D53303">
        <w:rPr>
          <w:lang w:val="en-US"/>
        </w:rPr>
        <w:t xml:space="preserve"> (Factory method)</w:t>
      </w:r>
    </w:p>
    <w:p w:rsidR="00B67B43" w:rsidRPr="00E918DC" w:rsidRDefault="00B67B43" w:rsidP="00B67B43">
      <w:r w:rsidRPr="00E918DC">
        <w:t xml:space="preserve">Фабричный метод занимается созданием объектов. Каждый такой объект принадлежит некому классу, однако все </w:t>
      </w:r>
      <w:r w:rsidR="008064CA">
        <w:t xml:space="preserve">эти </w:t>
      </w:r>
      <w:r w:rsidRPr="00E918DC">
        <w:t>классы либо имеют общего предка, либо реализуют общий интерфейс. Фабричный метод сам решает, какой конкретный класс нужно использовать для создания очередного объекта. Решение принимается либо на основе информации, предоставленной клиентом, либо на основе внутреннего состояния метода.</w:t>
      </w:r>
    </w:p>
    <w:p w:rsidR="00B67B43" w:rsidRPr="00E918DC" w:rsidRDefault="004A49D1" w:rsidP="004A49D1">
      <w:pPr>
        <w:pStyle w:val="af"/>
      </w:pPr>
      <w:r>
        <w:rPr>
          <w:noProof/>
        </w:rPr>
        <w:drawing>
          <wp:inline distT="0" distB="0" distL="0" distR="0">
            <wp:extent cx="5381625" cy="34861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ctoryMethod.emz"/>
                    <pic:cNvPicPr/>
                  </pic:nvPicPr>
                  <pic:blipFill>
                    <a:blip r:embed="rId18">
                      <a:extLst>
                        <a:ext uri="{28A0092B-C50C-407E-A947-70E740481C1C}">
                          <a14:useLocalDpi xmlns:a14="http://schemas.microsoft.com/office/drawing/2010/main" val="0"/>
                        </a:ext>
                      </a:extLst>
                    </a:blip>
                    <a:stretch>
                      <a:fillRect/>
                    </a:stretch>
                  </pic:blipFill>
                  <pic:spPr>
                    <a:xfrm>
                      <a:off x="0" y="0"/>
                      <a:ext cx="5381625" cy="3486150"/>
                    </a:xfrm>
                    <a:prstGeom prst="rect">
                      <a:avLst/>
                    </a:prstGeom>
                  </pic:spPr>
                </pic:pic>
              </a:graphicData>
            </a:graphic>
          </wp:inline>
        </w:drawing>
      </w:r>
    </w:p>
    <w:p w:rsidR="00B67B43" w:rsidRPr="00E918DC" w:rsidRDefault="00B67B43" w:rsidP="004A49D1">
      <w:pPr>
        <w:pStyle w:val="af"/>
      </w:pPr>
      <w:r w:rsidRPr="00E918DC">
        <w:t>Рис. 11. Диаграмма шаблона Фабричный метод.</w:t>
      </w:r>
    </w:p>
    <w:p w:rsidR="00B67B43" w:rsidRPr="00E918DC" w:rsidRDefault="00B67B43" w:rsidP="00B67B43">
      <w:r w:rsidRPr="00E918DC">
        <w:t xml:space="preserve">Для иллюстрации шаблона Фабричный метод представим магазин, торгующий определённым видом фруктов. Магазин (выступающий в роли клиента) работает с поставщиком (фабричный метод), который в зависимости от времени года импортирует фрукты (объекты) из разных стран (разные классы объектов). </w:t>
      </w:r>
      <w:r w:rsidR="008064CA">
        <w:t>Д</w:t>
      </w:r>
      <w:r w:rsidRPr="00E918DC">
        <w:t>етали операций импорта от клиента скрыты</w:t>
      </w:r>
      <w:r w:rsidR="00E87002">
        <w:t>.</w:t>
      </w:r>
      <w:r w:rsidRPr="00E918DC">
        <w:t xml:space="preserve"> Далее приведён код, использующий шаблон Фабричный метод и соответствующий описанному выше примеру.</w:t>
      </w:r>
    </w:p>
    <w:p w:rsidR="00B67B43" w:rsidRPr="00752828" w:rsidRDefault="00B67B43" w:rsidP="00096C5E">
      <w:pPr>
        <w:pStyle w:val="a4"/>
      </w:pPr>
      <w:proofErr w:type="gramStart"/>
      <w:r w:rsidRPr="008064CA">
        <w:rPr>
          <w:rStyle w:val="af6"/>
        </w:rPr>
        <w:t>public</w:t>
      </w:r>
      <w:proofErr w:type="gramEnd"/>
      <w:r w:rsidRPr="00752828">
        <w:t xml:space="preserve"> </w:t>
      </w:r>
      <w:r w:rsidRPr="008064CA">
        <w:rPr>
          <w:rStyle w:val="af6"/>
        </w:rPr>
        <w:t>interface</w:t>
      </w:r>
      <w:r w:rsidRPr="00752828">
        <w:t xml:space="preserve"> </w:t>
      </w:r>
      <w:r w:rsidRPr="008064CA">
        <w:rPr>
          <w:rStyle w:val="af5"/>
        </w:rPr>
        <w:t>IProduct</w:t>
      </w:r>
    </w:p>
    <w:p w:rsidR="00B67B43" w:rsidRPr="00752828" w:rsidRDefault="00B67B43" w:rsidP="00096C5E">
      <w:pPr>
        <w:pStyle w:val="a4"/>
      </w:pPr>
      <w:r w:rsidRPr="00752828">
        <w:t>{</w:t>
      </w:r>
    </w:p>
    <w:p w:rsidR="00B67B43" w:rsidRPr="00752828" w:rsidRDefault="00B67B43" w:rsidP="00096C5E">
      <w:pPr>
        <w:pStyle w:val="a4"/>
      </w:pPr>
      <w:r w:rsidRPr="00752828">
        <w:t xml:space="preserve">    </w:t>
      </w:r>
      <w:proofErr w:type="gramStart"/>
      <w:r w:rsidRPr="008064CA">
        <w:rPr>
          <w:rStyle w:val="af6"/>
        </w:rPr>
        <w:t>string</w:t>
      </w:r>
      <w:proofErr w:type="gramEnd"/>
      <w:r w:rsidRPr="00752828">
        <w:t xml:space="preserve"> </w:t>
      </w:r>
      <w:r w:rsidRPr="00D53303">
        <w:t>ShipFrom</w:t>
      </w:r>
      <w:r w:rsidRPr="00752828">
        <w:t>();</w:t>
      </w:r>
    </w:p>
    <w:p w:rsidR="00B67B43" w:rsidRPr="00752828" w:rsidRDefault="00B67B43" w:rsidP="00096C5E">
      <w:pPr>
        <w:pStyle w:val="a4"/>
      </w:pPr>
      <w:r w:rsidRPr="00752828">
        <w:t>}</w:t>
      </w:r>
    </w:p>
    <w:p w:rsidR="00B67B43" w:rsidRPr="00752828" w:rsidRDefault="00B67B43" w:rsidP="00096C5E">
      <w:pPr>
        <w:pStyle w:val="a4"/>
      </w:pPr>
    </w:p>
    <w:p w:rsidR="00B67B43" w:rsidRPr="00752828" w:rsidRDefault="00B67B43" w:rsidP="00096C5E">
      <w:pPr>
        <w:pStyle w:val="a4"/>
      </w:pPr>
      <w:proofErr w:type="gramStart"/>
      <w:r w:rsidRPr="008064CA">
        <w:rPr>
          <w:rStyle w:val="af6"/>
        </w:rPr>
        <w:t>public</w:t>
      </w:r>
      <w:proofErr w:type="gramEnd"/>
      <w:r w:rsidRPr="00752828">
        <w:t xml:space="preserve"> </w:t>
      </w:r>
      <w:r w:rsidRPr="008064CA">
        <w:rPr>
          <w:rStyle w:val="af6"/>
        </w:rPr>
        <w:t>class</w:t>
      </w:r>
      <w:r w:rsidRPr="00752828">
        <w:t xml:space="preserve"> </w:t>
      </w:r>
      <w:r w:rsidRPr="008064CA">
        <w:rPr>
          <w:rStyle w:val="af5"/>
        </w:rPr>
        <w:t>ProductFromAfrica</w:t>
      </w:r>
      <w:r w:rsidRPr="00752828">
        <w:t xml:space="preserve"> : </w:t>
      </w:r>
      <w:r w:rsidRPr="008064CA">
        <w:rPr>
          <w:rStyle w:val="af5"/>
        </w:rPr>
        <w:t>IProduct</w:t>
      </w:r>
    </w:p>
    <w:p w:rsidR="00B67B43" w:rsidRPr="00752828" w:rsidRDefault="00B67B43" w:rsidP="00096C5E">
      <w:pPr>
        <w:pStyle w:val="a4"/>
      </w:pPr>
      <w:r w:rsidRPr="00752828">
        <w:t>{</w:t>
      </w:r>
    </w:p>
    <w:p w:rsidR="00B67B43" w:rsidRPr="00D53303" w:rsidRDefault="00B67B43" w:rsidP="00096C5E">
      <w:pPr>
        <w:pStyle w:val="a4"/>
      </w:pPr>
      <w:r w:rsidRPr="00752828">
        <w:t xml:space="preserve">    </w:t>
      </w:r>
      <w:proofErr w:type="gramStart"/>
      <w:r w:rsidRPr="008064CA">
        <w:rPr>
          <w:rStyle w:val="af6"/>
        </w:rPr>
        <w:t>public</w:t>
      </w:r>
      <w:proofErr w:type="gramEnd"/>
      <w:r w:rsidRPr="00752828">
        <w:t xml:space="preserve"> </w:t>
      </w:r>
      <w:r w:rsidR="008064CA" w:rsidRPr="008064CA">
        <w:rPr>
          <w:rStyle w:val="af6"/>
        </w:rPr>
        <w:t>s</w:t>
      </w:r>
      <w:r w:rsidRPr="008064CA">
        <w:rPr>
          <w:rStyle w:val="af6"/>
        </w:rPr>
        <w:t>tring</w:t>
      </w:r>
      <w:r w:rsidRPr="00D53303">
        <w:t xml:space="preserve"> ShipFrom()</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8064CA">
        <w:rPr>
          <w:rStyle w:val="af6"/>
        </w:rPr>
        <w:t>return</w:t>
      </w:r>
      <w:proofErr w:type="gramEnd"/>
      <w:r w:rsidRPr="00D53303">
        <w:t xml:space="preserve"> </w:t>
      </w:r>
      <w:r w:rsidRPr="008064CA">
        <w:rPr>
          <w:rStyle w:val="af7"/>
        </w:rPr>
        <w:t>"from South Africa"</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r w:rsidRPr="00D53303">
        <w:t>}</w:t>
      </w:r>
    </w:p>
    <w:p w:rsidR="00B67B43" w:rsidRPr="00D53303" w:rsidRDefault="00B67B43" w:rsidP="00096C5E">
      <w:pPr>
        <w:pStyle w:val="a4"/>
      </w:pPr>
    </w:p>
    <w:p w:rsidR="00B67B43" w:rsidRPr="00D53303" w:rsidRDefault="00B67B43" w:rsidP="00096C5E">
      <w:pPr>
        <w:pStyle w:val="a4"/>
      </w:pPr>
      <w:proofErr w:type="gramStart"/>
      <w:r w:rsidRPr="008064CA">
        <w:rPr>
          <w:rStyle w:val="af6"/>
        </w:rPr>
        <w:t>public</w:t>
      </w:r>
      <w:proofErr w:type="gramEnd"/>
      <w:r w:rsidRPr="00D53303">
        <w:t xml:space="preserve"> </w:t>
      </w:r>
      <w:r w:rsidRPr="008064CA">
        <w:rPr>
          <w:rStyle w:val="af6"/>
        </w:rPr>
        <w:t>class</w:t>
      </w:r>
      <w:r w:rsidRPr="00D53303">
        <w:t xml:space="preserve"> </w:t>
      </w:r>
      <w:r w:rsidRPr="008064CA">
        <w:rPr>
          <w:rStyle w:val="af5"/>
        </w:rPr>
        <w:t>ProductFromSpain</w:t>
      </w:r>
      <w:r w:rsidRPr="00D53303">
        <w:t xml:space="preserve"> : </w:t>
      </w:r>
      <w:r w:rsidRPr="008064CA">
        <w:rPr>
          <w:rStyle w:val="af5"/>
        </w:rPr>
        <w:t>IProduct</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8064CA">
        <w:rPr>
          <w:rStyle w:val="af6"/>
        </w:rPr>
        <w:t>public</w:t>
      </w:r>
      <w:proofErr w:type="gramEnd"/>
      <w:r w:rsidRPr="00D53303">
        <w:t xml:space="preserve"> </w:t>
      </w:r>
      <w:r w:rsidR="008064CA" w:rsidRPr="008064CA">
        <w:rPr>
          <w:rStyle w:val="af6"/>
        </w:rPr>
        <w:t>s</w:t>
      </w:r>
      <w:r w:rsidRPr="008064CA">
        <w:rPr>
          <w:rStyle w:val="af6"/>
        </w:rPr>
        <w:t>tring</w:t>
      </w:r>
      <w:r w:rsidRPr="00D53303">
        <w:t xml:space="preserve"> ShipFrom()</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8064CA">
        <w:rPr>
          <w:rStyle w:val="af6"/>
        </w:rPr>
        <w:t>return</w:t>
      </w:r>
      <w:proofErr w:type="gramEnd"/>
      <w:r w:rsidRPr="00D53303">
        <w:t xml:space="preserve"> </w:t>
      </w:r>
      <w:r w:rsidRPr="008064CA">
        <w:rPr>
          <w:rStyle w:val="af7"/>
        </w:rPr>
        <w:t>"from Spain"</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r w:rsidRPr="00D53303">
        <w:t>}</w:t>
      </w:r>
    </w:p>
    <w:p w:rsidR="00B67B43" w:rsidRPr="00D53303" w:rsidRDefault="00B67B43" w:rsidP="00096C5E">
      <w:pPr>
        <w:pStyle w:val="a4"/>
      </w:pPr>
    </w:p>
    <w:p w:rsidR="00B67B43" w:rsidRPr="00D53303" w:rsidRDefault="00B67B43" w:rsidP="00096C5E">
      <w:pPr>
        <w:pStyle w:val="a4"/>
      </w:pPr>
      <w:proofErr w:type="gramStart"/>
      <w:r w:rsidRPr="008064CA">
        <w:rPr>
          <w:rStyle w:val="af6"/>
        </w:rPr>
        <w:t>public</w:t>
      </w:r>
      <w:proofErr w:type="gramEnd"/>
      <w:r w:rsidRPr="00D53303">
        <w:t xml:space="preserve"> </w:t>
      </w:r>
      <w:r w:rsidRPr="008064CA">
        <w:rPr>
          <w:rStyle w:val="af6"/>
        </w:rPr>
        <w:t>class</w:t>
      </w:r>
      <w:r w:rsidRPr="00D53303">
        <w:t xml:space="preserve"> </w:t>
      </w:r>
      <w:r w:rsidRPr="008064CA">
        <w:rPr>
          <w:rStyle w:val="af5"/>
        </w:rPr>
        <w:t>DefaultProduct</w:t>
      </w:r>
      <w:r w:rsidRPr="00D53303">
        <w:t xml:space="preserve"> : </w:t>
      </w:r>
      <w:r w:rsidRPr="008064CA">
        <w:rPr>
          <w:rStyle w:val="af5"/>
        </w:rPr>
        <w:t>IProduct</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8064CA">
        <w:rPr>
          <w:rStyle w:val="af6"/>
        </w:rPr>
        <w:t>public</w:t>
      </w:r>
      <w:proofErr w:type="gramEnd"/>
      <w:r w:rsidRPr="00D53303">
        <w:t xml:space="preserve"> </w:t>
      </w:r>
      <w:r w:rsidR="008064CA" w:rsidRPr="008064CA">
        <w:rPr>
          <w:rStyle w:val="af6"/>
        </w:rPr>
        <w:t>s</w:t>
      </w:r>
      <w:r w:rsidRPr="008064CA">
        <w:rPr>
          <w:rStyle w:val="af6"/>
        </w:rPr>
        <w:t>tring</w:t>
      </w:r>
      <w:r w:rsidRPr="00D53303">
        <w:t xml:space="preserve"> ShipFrom()</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8064CA">
        <w:rPr>
          <w:rStyle w:val="af6"/>
        </w:rPr>
        <w:t>return</w:t>
      </w:r>
      <w:proofErr w:type="gramEnd"/>
      <w:r w:rsidRPr="00D53303">
        <w:t xml:space="preserve"> </w:t>
      </w:r>
      <w:r w:rsidRPr="008064CA">
        <w:rPr>
          <w:rStyle w:val="af7"/>
        </w:rPr>
        <w:t>"not available"</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r w:rsidRPr="00D53303">
        <w:t>}</w:t>
      </w:r>
    </w:p>
    <w:p w:rsidR="00B67B43" w:rsidRPr="00D53303" w:rsidRDefault="00B67B43" w:rsidP="00096C5E">
      <w:pPr>
        <w:pStyle w:val="a4"/>
      </w:pPr>
    </w:p>
    <w:p w:rsidR="00B67B43" w:rsidRPr="00D53303" w:rsidRDefault="00B67B43" w:rsidP="00096C5E">
      <w:pPr>
        <w:pStyle w:val="a4"/>
      </w:pPr>
      <w:proofErr w:type="gramStart"/>
      <w:r w:rsidRPr="008064CA">
        <w:rPr>
          <w:rStyle w:val="af6"/>
        </w:rPr>
        <w:t>public</w:t>
      </w:r>
      <w:proofErr w:type="gramEnd"/>
      <w:r w:rsidRPr="00D53303">
        <w:t xml:space="preserve"> </w:t>
      </w:r>
      <w:r w:rsidRPr="008064CA">
        <w:rPr>
          <w:rStyle w:val="af6"/>
        </w:rPr>
        <w:t>class</w:t>
      </w:r>
      <w:r w:rsidRPr="00D53303">
        <w:t xml:space="preserve"> </w:t>
      </w:r>
      <w:r w:rsidRPr="008064CA">
        <w:rPr>
          <w:rStyle w:val="af5"/>
        </w:rPr>
        <w:t>Creator</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8064CA">
        <w:rPr>
          <w:rStyle w:val="af6"/>
        </w:rPr>
        <w:t>public</w:t>
      </w:r>
      <w:proofErr w:type="gramEnd"/>
      <w:r w:rsidRPr="00D53303">
        <w:t xml:space="preserve"> </w:t>
      </w:r>
      <w:r w:rsidRPr="008064CA">
        <w:rPr>
          <w:rStyle w:val="af5"/>
        </w:rPr>
        <w:t>IProduct</w:t>
      </w:r>
      <w:r w:rsidRPr="00D53303">
        <w:t xml:space="preserve"> FactoryMethod(</w:t>
      </w:r>
      <w:r w:rsidRPr="008064CA">
        <w:rPr>
          <w:rStyle w:val="af6"/>
        </w:rPr>
        <w:t>int</w:t>
      </w:r>
      <w:r w:rsidRPr="00D53303">
        <w:t xml:space="preserve"> month)</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8064CA">
        <w:rPr>
          <w:rStyle w:val="af6"/>
        </w:rPr>
        <w:t>if</w:t>
      </w:r>
      <w:proofErr w:type="gramEnd"/>
      <w:r w:rsidRPr="00D53303">
        <w:t xml:space="preserve"> (month &gt;= 4 &amp;&amp; month &lt;= 11)</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8064CA">
        <w:rPr>
          <w:rStyle w:val="af6"/>
        </w:rPr>
        <w:t>return</w:t>
      </w:r>
      <w:proofErr w:type="gramEnd"/>
      <w:r w:rsidRPr="00D53303">
        <w:t xml:space="preserve"> </w:t>
      </w:r>
      <w:r w:rsidRPr="008064CA">
        <w:rPr>
          <w:rStyle w:val="af6"/>
        </w:rPr>
        <w:t>new</w:t>
      </w:r>
      <w:r w:rsidRPr="00D53303">
        <w:t xml:space="preserve"> </w:t>
      </w:r>
      <w:r w:rsidRPr="008064CA">
        <w:rPr>
          <w:rStyle w:val="af5"/>
        </w:rPr>
        <w:t>ProductFromAfrica</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8064CA">
        <w:rPr>
          <w:rStyle w:val="af6"/>
        </w:rPr>
        <w:t>if</w:t>
      </w:r>
      <w:proofErr w:type="gramEnd"/>
      <w:r w:rsidRPr="00D53303">
        <w:t xml:space="preserve"> (month == 1 || month == 2 || month == 12)</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8064CA">
        <w:rPr>
          <w:rStyle w:val="af6"/>
        </w:rPr>
        <w:t>return</w:t>
      </w:r>
      <w:proofErr w:type="gramEnd"/>
      <w:r w:rsidRPr="00D53303">
        <w:t xml:space="preserve"> </w:t>
      </w:r>
      <w:r w:rsidRPr="008064CA">
        <w:rPr>
          <w:rStyle w:val="af6"/>
        </w:rPr>
        <w:t>new</w:t>
      </w:r>
      <w:r w:rsidRPr="00D53303">
        <w:t xml:space="preserve"> </w:t>
      </w:r>
      <w:r w:rsidRPr="008064CA">
        <w:rPr>
          <w:rStyle w:val="af5"/>
        </w:rPr>
        <w:t>ProductFromSpain</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gramStart"/>
      <w:r w:rsidRPr="008064CA">
        <w:rPr>
          <w:rStyle w:val="af6"/>
        </w:rPr>
        <w:t>return</w:t>
      </w:r>
      <w:proofErr w:type="gramEnd"/>
      <w:r w:rsidRPr="00D53303">
        <w:t xml:space="preserve"> </w:t>
      </w:r>
      <w:r w:rsidRPr="008064CA">
        <w:rPr>
          <w:rStyle w:val="af6"/>
        </w:rPr>
        <w:t>new</w:t>
      </w:r>
      <w:r w:rsidRPr="00D53303">
        <w:t xml:space="preserve"> </w:t>
      </w:r>
      <w:r w:rsidRPr="008064CA">
        <w:rPr>
          <w:rStyle w:val="af5"/>
        </w:rPr>
        <w:t>DefaultProduct</w:t>
      </w:r>
      <w:r w:rsidRPr="00D53303">
        <w:t>();</w:t>
      </w:r>
    </w:p>
    <w:p w:rsidR="00B67B43" w:rsidRPr="00D53303" w:rsidRDefault="00B67B43" w:rsidP="00096C5E">
      <w:pPr>
        <w:pStyle w:val="a4"/>
      </w:pPr>
      <w:r w:rsidRPr="00D53303">
        <w:t xml:space="preserve">    }</w:t>
      </w:r>
    </w:p>
    <w:p w:rsidR="00B67B43" w:rsidRPr="00D53303" w:rsidRDefault="00B67B43" w:rsidP="00096C5E">
      <w:pPr>
        <w:pStyle w:val="a4"/>
      </w:pPr>
      <w:r w:rsidRPr="00D53303">
        <w:t>}</w:t>
      </w:r>
    </w:p>
    <w:p w:rsidR="00B67B43" w:rsidRPr="00D53303" w:rsidRDefault="00B67B43" w:rsidP="00096C5E">
      <w:pPr>
        <w:pStyle w:val="a4"/>
      </w:pPr>
    </w:p>
    <w:p w:rsidR="00B67B43" w:rsidRPr="00D53303" w:rsidRDefault="00B67B43" w:rsidP="00096C5E">
      <w:pPr>
        <w:pStyle w:val="a4"/>
      </w:pPr>
      <w:proofErr w:type="gramStart"/>
      <w:r w:rsidRPr="008064CA">
        <w:rPr>
          <w:rStyle w:val="af6"/>
        </w:rPr>
        <w:t>public</w:t>
      </w:r>
      <w:proofErr w:type="gramEnd"/>
      <w:r w:rsidRPr="00D53303">
        <w:t xml:space="preserve"> </w:t>
      </w:r>
      <w:r w:rsidRPr="008064CA">
        <w:rPr>
          <w:rStyle w:val="af6"/>
        </w:rPr>
        <w:t>class</w:t>
      </w:r>
      <w:r w:rsidRPr="00D53303">
        <w:t xml:space="preserve"> </w:t>
      </w:r>
      <w:r w:rsidRPr="008064CA">
        <w:rPr>
          <w:rStyle w:val="af5"/>
        </w:rPr>
        <w:t>FactoryMethodExample</w:t>
      </w:r>
    </w:p>
    <w:p w:rsidR="00B67B43" w:rsidRPr="00D53303" w:rsidRDefault="00B67B43" w:rsidP="00096C5E">
      <w:pPr>
        <w:pStyle w:val="a4"/>
      </w:pPr>
      <w:r w:rsidRPr="00D53303">
        <w:t>{</w:t>
      </w:r>
    </w:p>
    <w:p w:rsidR="00B67B43" w:rsidRPr="00D53303" w:rsidRDefault="00B67B43" w:rsidP="00096C5E">
      <w:pPr>
        <w:pStyle w:val="a4"/>
      </w:pPr>
      <w:r w:rsidRPr="00D53303">
        <w:t xml:space="preserve">    </w:t>
      </w:r>
      <w:proofErr w:type="gramStart"/>
      <w:r w:rsidRPr="008064CA">
        <w:rPr>
          <w:rStyle w:val="af6"/>
        </w:rPr>
        <w:t>p</w:t>
      </w:r>
      <w:r w:rsidR="00DD692D">
        <w:rPr>
          <w:rStyle w:val="af6"/>
        </w:rPr>
        <w:t>ublic</w:t>
      </w:r>
      <w:proofErr w:type="gramEnd"/>
      <w:r w:rsidRPr="00D53303">
        <w:t xml:space="preserve"> </w:t>
      </w:r>
      <w:r w:rsidRPr="008064CA">
        <w:rPr>
          <w:rStyle w:val="af6"/>
        </w:rPr>
        <w:t>static</w:t>
      </w:r>
      <w:r w:rsidRPr="00D53303">
        <w:t xml:space="preserve"> </w:t>
      </w:r>
      <w:r w:rsidRPr="008064CA">
        <w:rPr>
          <w:rStyle w:val="af6"/>
        </w:rPr>
        <w:t>void</w:t>
      </w:r>
      <w:r w:rsidRPr="00D53303">
        <w:t xml:space="preserve"> Main()</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w:t>
      </w:r>
      <w:proofErr w:type="spellStart"/>
      <w:proofErr w:type="gramStart"/>
      <w:r w:rsidRPr="008064CA">
        <w:rPr>
          <w:rStyle w:val="af6"/>
        </w:rPr>
        <w:t>var</w:t>
      </w:r>
      <w:proofErr w:type="spellEnd"/>
      <w:proofErr w:type="gramEnd"/>
      <w:r w:rsidRPr="00D53303">
        <w:t xml:space="preserve"> c</w:t>
      </w:r>
      <w:r w:rsidR="00E87002">
        <w:t>reator</w:t>
      </w:r>
      <w:r w:rsidRPr="00D53303">
        <w:t xml:space="preserve"> = </w:t>
      </w:r>
      <w:r w:rsidRPr="008064CA">
        <w:rPr>
          <w:rStyle w:val="af6"/>
        </w:rPr>
        <w:t>new</w:t>
      </w:r>
      <w:r w:rsidRPr="00D53303">
        <w:t xml:space="preserve"> </w:t>
      </w:r>
      <w:r w:rsidRPr="008064CA">
        <w:rPr>
          <w:rStyle w:val="af5"/>
        </w:rPr>
        <w:t>Creator</w:t>
      </w:r>
      <w:r w:rsidRPr="00D53303">
        <w:t>();</w:t>
      </w:r>
    </w:p>
    <w:p w:rsidR="00B67B43" w:rsidRPr="00D53303" w:rsidRDefault="00B67B43" w:rsidP="00096C5E">
      <w:pPr>
        <w:pStyle w:val="a4"/>
      </w:pPr>
      <w:r w:rsidRPr="00D53303">
        <w:t xml:space="preserve">        </w:t>
      </w:r>
      <w:r w:rsidRPr="008064CA">
        <w:rPr>
          <w:rStyle w:val="af5"/>
        </w:rPr>
        <w:t>IProduct</w:t>
      </w:r>
      <w:r w:rsidRPr="00D53303">
        <w:t xml:space="preserve"> product;</w:t>
      </w:r>
    </w:p>
    <w:p w:rsidR="00B67B43" w:rsidRPr="00D53303" w:rsidRDefault="00B67B43" w:rsidP="00096C5E">
      <w:pPr>
        <w:pStyle w:val="a4"/>
      </w:pPr>
      <w:r w:rsidRPr="00D53303">
        <w:t xml:space="preserve">        </w:t>
      </w:r>
      <w:proofErr w:type="gramStart"/>
      <w:r w:rsidRPr="008064CA">
        <w:rPr>
          <w:rStyle w:val="af6"/>
        </w:rPr>
        <w:t>for</w:t>
      </w:r>
      <w:proofErr w:type="gramEnd"/>
      <w:r w:rsidRPr="00D53303">
        <w:t xml:space="preserve"> (</w:t>
      </w:r>
      <w:proofErr w:type="spellStart"/>
      <w:r w:rsidRPr="008064CA">
        <w:rPr>
          <w:rStyle w:val="af6"/>
        </w:rPr>
        <w:t>var</w:t>
      </w:r>
      <w:proofErr w:type="spellEnd"/>
      <w:r w:rsidRPr="00D53303">
        <w:t xml:space="preserve"> i = 1; i &lt;= 12; i++)</w:t>
      </w:r>
    </w:p>
    <w:p w:rsidR="00B67B43" w:rsidRPr="00D53303" w:rsidRDefault="00B67B43" w:rsidP="00096C5E">
      <w:pPr>
        <w:pStyle w:val="a4"/>
      </w:pPr>
      <w:r w:rsidRPr="00D53303">
        <w:t xml:space="preserve">        {</w:t>
      </w:r>
    </w:p>
    <w:p w:rsidR="00B67B43" w:rsidRPr="00D53303" w:rsidRDefault="00B67B43" w:rsidP="00096C5E">
      <w:pPr>
        <w:pStyle w:val="a4"/>
      </w:pPr>
      <w:r w:rsidRPr="00D53303">
        <w:t xml:space="preserve">            product = </w:t>
      </w:r>
      <w:r w:rsidR="00E87002" w:rsidRPr="00D53303">
        <w:t>c</w:t>
      </w:r>
      <w:r w:rsidR="00E87002">
        <w:t>reator</w:t>
      </w:r>
      <w:r w:rsidRPr="00D53303">
        <w:t>.FactoryMethod(i);</w:t>
      </w:r>
    </w:p>
    <w:p w:rsidR="00E87002" w:rsidRDefault="00B67B43" w:rsidP="00096C5E">
      <w:pPr>
        <w:pStyle w:val="a4"/>
      </w:pPr>
      <w:r w:rsidRPr="00D53303">
        <w:t xml:space="preserve">           </w:t>
      </w:r>
      <w:r w:rsidR="00E87002" w:rsidRPr="00E87002">
        <w:t xml:space="preserve"> </w:t>
      </w:r>
      <w:r w:rsidR="00E87002" w:rsidRPr="00D53303">
        <w:t>System</w:t>
      </w:r>
      <w:r w:rsidR="00E87002" w:rsidRPr="00E87002">
        <w:t>.</w:t>
      </w:r>
      <w:r w:rsidRPr="008064CA">
        <w:rPr>
          <w:rStyle w:val="af5"/>
        </w:rPr>
        <w:t>Console</w:t>
      </w:r>
      <w:r w:rsidRPr="00E87002">
        <w:t>.</w:t>
      </w:r>
      <w:r w:rsidRPr="00D53303">
        <w:t>WriteLine</w:t>
      </w:r>
      <w:r w:rsidRPr="00E87002">
        <w:t>(</w:t>
      </w:r>
      <w:r w:rsidRPr="00E87002">
        <w:rPr>
          <w:rStyle w:val="af7"/>
        </w:rPr>
        <w:t>"</w:t>
      </w:r>
      <w:proofErr w:type="gramStart"/>
      <w:r w:rsidRPr="008064CA">
        <w:rPr>
          <w:rStyle w:val="af7"/>
        </w:rPr>
        <w:t>Avocados</w:t>
      </w:r>
      <w:r w:rsidRPr="00E87002">
        <w:rPr>
          <w:rStyle w:val="af7"/>
        </w:rPr>
        <w:t xml:space="preserve"> "</w:t>
      </w:r>
      <w:proofErr w:type="gramEnd"/>
      <w:r w:rsidRPr="00E87002">
        <w:t xml:space="preserve"> + </w:t>
      </w:r>
    </w:p>
    <w:p w:rsidR="00B67B43" w:rsidRPr="00076A5D" w:rsidRDefault="00E87002" w:rsidP="00096C5E">
      <w:pPr>
        <w:pStyle w:val="a4"/>
        <w:rPr>
          <w:lang w:val="ru-RU"/>
        </w:rPr>
      </w:pPr>
      <w:r w:rsidRPr="00752828">
        <w:t xml:space="preserve">                                     </w:t>
      </w:r>
      <w:r w:rsidR="00B67B43" w:rsidRPr="00D53303">
        <w:t>product</w:t>
      </w:r>
      <w:r w:rsidR="00B67B43" w:rsidRPr="00076A5D">
        <w:rPr>
          <w:lang w:val="ru-RU"/>
        </w:rPr>
        <w:t>.</w:t>
      </w:r>
      <w:r w:rsidR="00B67B43" w:rsidRPr="00D53303">
        <w:t>ShipFrom</w:t>
      </w:r>
      <w:r w:rsidR="00B67B43" w:rsidRPr="00076A5D">
        <w:rPr>
          <w:lang w:val="ru-RU"/>
        </w:rPr>
        <w:t>());</w:t>
      </w:r>
    </w:p>
    <w:p w:rsidR="00B67B43" w:rsidRPr="00457D39" w:rsidRDefault="00B67B43" w:rsidP="00096C5E">
      <w:pPr>
        <w:pStyle w:val="a4"/>
        <w:rPr>
          <w:lang w:val="ru-RU"/>
        </w:rPr>
      </w:pPr>
      <w:r w:rsidRPr="00076A5D">
        <w:rPr>
          <w:lang w:val="ru-RU"/>
        </w:rPr>
        <w:t xml:space="preserve">        </w:t>
      </w:r>
      <w:r w:rsidRPr="00457D39">
        <w:rPr>
          <w:lang w:val="ru-RU"/>
        </w:rPr>
        <w:t>}</w:t>
      </w:r>
    </w:p>
    <w:p w:rsidR="00B67B43" w:rsidRPr="00457D39" w:rsidRDefault="00B67B43" w:rsidP="00096C5E">
      <w:pPr>
        <w:pStyle w:val="a4"/>
        <w:rPr>
          <w:lang w:val="ru-RU"/>
        </w:rPr>
      </w:pPr>
      <w:r w:rsidRPr="00457D39">
        <w:rPr>
          <w:lang w:val="ru-RU"/>
        </w:rPr>
        <w:t xml:space="preserve">    }</w:t>
      </w:r>
    </w:p>
    <w:p w:rsidR="00B67B43" w:rsidRPr="00457D39" w:rsidRDefault="00B67B43" w:rsidP="00096C5E">
      <w:pPr>
        <w:pStyle w:val="a4"/>
        <w:rPr>
          <w:lang w:val="ru-RU"/>
        </w:rPr>
      </w:pPr>
      <w:r w:rsidRPr="00457D39">
        <w:rPr>
          <w:lang w:val="ru-RU"/>
        </w:rPr>
        <w:t>}</w:t>
      </w:r>
    </w:p>
    <w:p w:rsidR="00B67B43" w:rsidRPr="00E918DC" w:rsidRDefault="00B67B43" w:rsidP="004A49D1">
      <w:pPr>
        <w:pStyle w:val="1"/>
      </w:pPr>
      <w:bookmarkStart w:id="3" w:name="_Toc350455531"/>
      <w:r w:rsidRPr="00E918DC">
        <w:lastRenderedPageBreak/>
        <w:t xml:space="preserve">4. </w:t>
      </w:r>
      <w:r w:rsidR="004A49D1" w:rsidRPr="00E918DC">
        <w:t>Шаблоны поведения</w:t>
      </w:r>
      <w:bookmarkEnd w:id="3"/>
    </w:p>
    <w:p w:rsidR="00B67B43" w:rsidRPr="00E918DC" w:rsidRDefault="00B67B43" w:rsidP="00B67B43">
      <w:r w:rsidRPr="00E918DC">
        <w:t>В параграфе рассматриваются избранные шаблоны поведения. За основу взят набор шаблонов из книги «</w:t>
      </w:r>
      <w:proofErr w:type="spellStart"/>
      <w:r w:rsidRPr="00E918DC">
        <w:t>Design</w:t>
      </w:r>
      <w:proofErr w:type="spellEnd"/>
      <w:r w:rsidRPr="00E918DC">
        <w:t xml:space="preserve"> </w:t>
      </w:r>
      <w:proofErr w:type="spellStart"/>
      <w:r w:rsidRPr="00E918DC">
        <w:t>Patterns</w:t>
      </w:r>
      <w:proofErr w:type="spellEnd"/>
      <w:r w:rsidRPr="00E918DC">
        <w:t>», за исключением шаблонов Интерпретатор (</w:t>
      </w:r>
      <w:proofErr w:type="spellStart"/>
      <w:r w:rsidRPr="00E918DC">
        <w:t>Interpreter</w:t>
      </w:r>
      <w:proofErr w:type="spellEnd"/>
      <w:r w:rsidRPr="00E918DC">
        <w:t>) и Хранитель (</w:t>
      </w:r>
      <w:proofErr w:type="spellStart"/>
      <w:r w:rsidRPr="00E918DC">
        <w:t>Memento</w:t>
      </w:r>
      <w:proofErr w:type="spellEnd"/>
      <w:r w:rsidRPr="00E918DC">
        <w:t>). Дополнительно рассматривается шаблон Нулевой объект (</w:t>
      </w:r>
      <w:proofErr w:type="spellStart"/>
      <w:r w:rsidRPr="00E918DC">
        <w:t>Null</w:t>
      </w:r>
      <w:proofErr w:type="spellEnd"/>
      <w:r w:rsidRPr="00E918DC">
        <w:t xml:space="preserve"> </w:t>
      </w:r>
      <w:proofErr w:type="spellStart"/>
      <w:r w:rsidRPr="00E918DC">
        <w:t>object</w:t>
      </w:r>
      <w:proofErr w:type="spellEnd"/>
      <w:r w:rsidRPr="00E918DC">
        <w:t>). Шаблоны упорядочены согласно их русскому названию.</w:t>
      </w:r>
    </w:p>
    <w:p w:rsidR="00B67B43" w:rsidRPr="00E918DC" w:rsidRDefault="004A49D1" w:rsidP="004A49D1">
      <w:pPr>
        <w:pStyle w:val="2"/>
      </w:pPr>
      <w:r>
        <w:t xml:space="preserve">4.1. </w:t>
      </w:r>
      <w:r w:rsidR="00B67B43" w:rsidRPr="00E918DC">
        <w:t>Итератор (</w:t>
      </w:r>
      <w:proofErr w:type="spellStart"/>
      <w:r w:rsidR="00B67B43" w:rsidRPr="00E918DC">
        <w:t>Iterator</w:t>
      </w:r>
      <w:proofErr w:type="spellEnd"/>
      <w:r w:rsidR="00B67B43" w:rsidRPr="00E918DC">
        <w:t>)</w:t>
      </w:r>
    </w:p>
    <w:p w:rsidR="00B67B43" w:rsidRPr="00E918DC" w:rsidRDefault="00B67B43" w:rsidP="00B67B43">
      <w:r w:rsidRPr="00E918DC">
        <w:t>Шаблон Итератор обеспечивает последовательный доступ ко всем элементам коллекции, не раскрывая при этом её внутренней реализации. Задача итератора – упростить обход и сделать его однообразным для коллекций различных типов. Причём реализация шаблона может находиться как в объекте, представляющим коллекции, так и отдельно от него.</w:t>
      </w:r>
    </w:p>
    <w:p w:rsidR="00B67B43" w:rsidRPr="00E918DC" w:rsidRDefault="00B67B43" w:rsidP="00B67B43">
      <w:r w:rsidRPr="00E918DC">
        <w:t xml:space="preserve">В шаблоне Итератор задействованы следующие участники. </w:t>
      </w:r>
      <w:r w:rsidRPr="00CA6DDC">
        <w:rPr>
          <w:rStyle w:val="a8"/>
        </w:rPr>
        <w:t>Интерфейс итератора</w:t>
      </w:r>
      <w:r w:rsidRPr="00E918DC">
        <w:t xml:space="preserve"> определяет методы для доступа к элементам коллекций. </w:t>
      </w:r>
      <w:r w:rsidRPr="00CA6DDC">
        <w:rPr>
          <w:rStyle w:val="a8"/>
        </w:rPr>
        <w:t>Итератор</w:t>
      </w:r>
      <w:r w:rsidR="00CA6DDC">
        <w:rPr>
          <w:lang w:val="en-US"/>
        </w:rPr>
        <w:t> </w:t>
      </w:r>
      <w:r w:rsidRPr="00E918DC">
        <w:t xml:space="preserve">– класс, реализующий интерфейс итератора для конкретной коллекции. </w:t>
      </w:r>
      <w:r w:rsidRPr="00CA6DDC">
        <w:rPr>
          <w:rStyle w:val="a8"/>
        </w:rPr>
        <w:t>Интерфейс составного объекта</w:t>
      </w:r>
      <w:r w:rsidRPr="00E918DC">
        <w:t xml:space="preserve"> (коллекции) задаёт способ получения итератора клиентом. Наконец, </w:t>
      </w:r>
      <w:r w:rsidRPr="00CA6DDC">
        <w:rPr>
          <w:rStyle w:val="a8"/>
        </w:rPr>
        <w:t>составной объект</w:t>
      </w:r>
      <w:r w:rsidRPr="00E918DC">
        <w:t xml:space="preserve"> – это реализация интерфейса коллекции.</w:t>
      </w:r>
    </w:p>
    <w:p w:rsidR="00B67B43" w:rsidRPr="00E918DC" w:rsidRDefault="00B67B43" w:rsidP="00B67B43">
      <w:r w:rsidRPr="00E918DC">
        <w:t>Обычно интерфейс итератора состоит из следующих операций:</w:t>
      </w:r>
    </w:p>
    <w:p w:rsidR="00B67B43" w:rsidRPr="00E918DC" w:rsidRDefault="00B67B43" w:rsidP="00B67B43">
      <w:r w:rsidRPr="00CA6DDC">
        <w:rPr>
          <w:rStyle w:val="a9"/>
        </w:rPr>
        <w:t>Reset()</w:t>
      </w:r>
      <w:r w:rsidRPr="00E918DC">
        <w:t xml:space="preserve"> – устанавливает первый элемент </w:t>
      </w:r>
      <w:r w:rsidR="00CA6DDC">
        <w:t>коллекции</w:t>
      </w:r>
      <w:r w:rsidRPr="00E918DC">
        <w:t xml:space="preserve"> в качестве текущего;</w:t>
      </w:r>
    </w:p>
    <w:p w:rsidR="00B67B43" w:rsidRPr="00E918DC" w:rsidRDefault="00B67B43" w:rsidP="00B67B43">
      <w:r w:rsidRPr="00CA6DDC">
        <w:rPr>
          <w:rStyle w:val="a9"/>
        </w:rPr>
        <w:t>MoveNext()</w:t>
      </w:r>
      <w:r w:rsidRPr="00E918DC">
        <w:t xml:space="preserve"> – переход на следующий элемент;</w:t>
      </w:r>
    </w:p>
    <w:p w:rsidR="00B67B43" w:rsidRPr="00E918DC" w:rsidRDefault="00B67B43" w:rsidP="00B67B43">
      <w:r w:rsidRPr="00CA6DDC">
        <w:rPr>
          <w:rStyle w:val="a9"/>
        </w:rPr>
        <w:t>IsDone</w:t>
      </w:r>
      <w:r w:rsidRPr="00E918DC">
        <w:t xml:space="preserve"> – проверяет</w:t>
      </w:r>
      <w:r w:rsidR="00CA6DDC">
        <w:t>,</w:t>
      </w:r>
      <w:r w:rsidRPr="00E918DC">
        <w:t xml:space="preserve"> есть ли ещё элементы в коллекции;</w:t>
      </w:r>
    </w:p>
    <w:p w:rsidR="00B67B43" w:rsidRPr="00E918DC" w:rsidRDefault="00B67B43" w:rsidP="00B67B43">
      <w:r w:rsidRPr="00CA6DDC">
        <w:rPr>
          <w:rStyle w:val="a9"/>
        </w:rPr>
        <w:t>Current</w:t>
      </w:r>
      <w:r w:rsidRPr="00E918DC">
        <w:t xml:space="preserve"> – возвращает текущий элемент.</w:t>
      </w:r>
    </w:p>
    <w:p w:rsidR="00B67B43" w:rsidRPr="00E918DC" w:rsidRDefault="00B67B43" w:rsidP="00B67B43">
      <w:r w:rsidRPr="00E918DC">
        <w:t xml:space="preserve">Этот список можно изменять. Например, объединить </w:t>
      </w:r>
      <w:r w:rsidRPr="00501B0F">
        <w:rPr>
          <w:rStyle w:val="a9"/>
        </w:rPr>
        <w:t>MoveNext()</w:t>
      </w:r>
      <w:r w:rsidRPr="00E918DC">
        <w:t xml:space="preserve"> и </w:t>
      </w:r>
      <w:r w:rsidRPr="00501B0F">
        <w:rPr>
          <w:rStyle w:val="a9"/>
        </w:rPr>
        <w:t>IsDone</w:t>
      </w:r>
      <w:r w:rsidRPr="00E918DC">
        <w:t xml:space="preserve"> в один метод. Или добавить метод </w:t>
      </w:r>
      <w:r w:rsidRPr="00501B0F">
        <w:rPr>
          <w:rStyle w:val="a9"/>
        </w:rPr>
        <w:t>Skip()</w:t>
      </w:r>
      <w:r w:rsidRPr="00E918DC">
        <w:t>, позволяющий пропустить заданное число элементов. В некоторых случаях может быть полезно свойство, содержащее ссылку на предыдущий элемент.</w:t>
      </w:r>
    </w:p>
    <w:p w:rsidR="00B67B43" w:rsidRPr="00E918DC" w:rsidRDefault="00B67B43" w:rsidP="00B67B43">
      <w:r w:rsidRPr="00E918DC">
        <w:t>Разберём пример реализации шаблона</w:t>
      </w:r>
      <w:r w:rsidR="00501B0F">
        <w:t xml:space="preserve"> Итератор</w:t>
      </w:r>
      <w:r w:rsidRPr="00E918DC">
        <w:t xml:space="preserve">. </w:t>
      </w:r>
      <w:r w:rsidR="00501B0F" w:rsidRPr="00E918DC">
        <w:t>Вначале</w:t>
      </w:r>
      <w:r w:rsidRPr="00E918DC">
        <w:t xml:space="preserve"> опишем интерфейс итератора:</w:t>
      </w:r>
    </w:p>
    <w:p w:rsidR="00B67B43" w:rsidRPr="00076A5D" w:rsidRDefault="00B67B43" w:rsidP="00B23691">
      <w:pPr>
        <w:pStyle w:val="a4"/>
        <w:rPr>
          <w:lang w:val="ru-RU"/>
        </w:rPr>
      </w:pPr>
      <w:proofErr w:type="gramStart"/>
      <w:r w:rsidRPr="00573700">
        <w:rPr>
          <w:rStyle w:val="af6"/>
        </w:rPr>
        <w:t>public</w:t>
      </w:r>
      <w:proofErr w:type="gramEnd"/>
      <w:r w:rsidRPr="00076A5D">
        <w:rPr>
          <w:lang w:val="ru-RU"/>
        </w:rPr>
        <w:t xml:space="preserve"> </w:t>
      </w:r>
      <w:r w:rsidRPr="00573700">
        <w:rPr>
          <w:rStyle w:val="af6"/>
        </w:rPr>
        <w:t>interface</w:t>
      </w:r>
      <w:r w:rsidRPr="00076A5D">
        <w:rPr>
          <w:lang w:val="ru-RU"/>
        </w:rPr>
        <w:t xml:space="preserve"> </w:t>
      </w:r>
      <w:r w:rsidRPr="00573700">
        <w:rPr>
          <w:rStyle w:val="af5"/>
        </w:rPr>
        <w:t>IIterator</w:t>
      </w:r>
      <w:r w:rsidRPr="00076A5D">
        <w:rPr>
          <w:lang w:val="ru-RU"/>
        </w:rPr>
        <w:t>&lt;</w:t>
      </w:r>
      <w:r w:rsidRPr="00573700">
        <w:rPr>
          <w:rStyle w:val="af6"/>
        </w:rPr>
        <w:t>out</w:t>
      </w:r>
      <w:r w:rsidRPr="00076A5D">
        <w:rPr>
          <w:lang w:val="ru-RU"/>
        </w:rPr>
        <w:t xml:space="preserve"> </w:t>
      </w:r>
      <w:r w:rsidRPr="00D53303">
        <w:t>T</w:t>
      </w:r>
      <w:r w:rsidRPr="00076A5D">
        <w:rPr>
          <w:lang w:val="ru-RU"/>
        </w:rPr>
        <w:t>&gt;</w:t>
      </w:r>
    </w:p>
    <w:p w:rsidR="00B67B43" w:rsidRPr="00607305" w:rsidRDefault="00B67B43" w:rsidP="00B23691">
      <w:pPr>
        <w:pStyle w:val="a4"/>
        <w:rPr>
          <w:lang w:val="ru-RU"/>
        </w:rPr>
      </w:pPr>
      <w:r w:rsidRPr="00607305">
        <w:rPr>
          <w:lang w:val="ru-RU"/>
        </w:rPr>
        <w:t>{</w:t>
      </w:r>
    </w:p>
    <w:p w:rsidR="00B67B43" w:rsidRPr="00D53303" w:rsidRDefault="00B67B43" w:rsidP="00B23691">
      <w:pPr>
        <w:pStyle w:val="a4"/>
      </w:pPr>
      <w:r w:rsidRPr="00607305">
        <w:rPr>
          <w:lang w:val="ru-RU"/>
        </w:rPr>
        <w:t xml:space="preserve">    </w:t>
      </w:r>
      <w:proofErr w:type="gramStart"/>
      <w:r w:rsidRPr="00573700">
        <w:rPr>
          <w:rStyle w:val="af6"/>
        </w:rPr>
        <w:t>void</w:t>
      </w:r>
      <w:proofErr w:type="gramEnd"/>
      <w:r w:rsidRPr="00D53303">
        <w:t xml:space="preserve"> Reset();</w:t>
      </w:r>
    </w:p>
    <w:p w:rsidR="00B67B43" w:rsidRPr="00D53303" w:rsidRDefault="00B67B43" w:rsidP="00B23691">
      <w:pPr>
        <w:pStyle w:val="a4"/>
      </w:pPr>
      <w:r w:rsidRPr="00D53303">
        <w:t xml:space="preserve">    </w:t>
      </w:r>
      <w:proofErr w:type="gramStart"/>
      <w:r w:rsidRPr="00573700">
        <w:rPr>
          <w:rStyle w:val="af6"/>
        </w:rPr>
        <w:t>void</w:t>
      </w:r>
      <w:proofErr w:type="gramEnd"/>
      <w:r w:rsidRPr="00D53303">
        <w:t xml:space="preserve"> MoveNext();</w:t>
      </w:r>
    </w:p>
    <w:p w:rsidR="00B67B43" w:rsidRPr="00D53303" w:rsidRDefault="00B67B43" w:rsidP="00B23691">
      <w:pPr>
        <w:pStyle w:val="a4"/>
      </w:pPr>
      <w:r w:rsidRPr="00D53303">
        <w:t xml:space="preserve">    </w:t>
      </w:r>
      <w:proofErr w:type="spellStart"/>
      <w:proofErr w:type="gramStart"/>
      <w:r w:rsidRPr="00573700">
        <w:rPr>
          <w:rStyle w:val="af6"/>
        </w:rPr>
        <w:t>bool</w:t>
      </w:r>
      <w:proofErr w:type="spellEnd"/>
      <w:proofErr w:type="gramEnd"/>
      <w:r w:rsidRPr="00D53303">
        <w:t xml:space="preserve"> IsDone { </w:t>
      </w:r>
      <w:r w:rsidRPr="00573700">
        <w:rPr>
          <w:rStyle w:val="af6"/>
        </w:rPr>
        <w:t>get</w:t>
      </w:r>
      <w:r w:rsidRPr="00D53303">
        <w:t>; }</w:t>
      </w:r>
    </w:p>
    <w:p w:rsidR="00B67B43" w:rsidRPr="00457D39" w:rsidRDefault="00B67B43" w:rsidP="00B23691">
      <w:pPr>
        <w:pStyle w:val="a4"/>
        <w:rPr>
          <w:lang w:val="ru-RU"/>
        </w:rPr>
      </w:pPr>
      <w:r w:rsidRPr="00D53303">
        <w:t xml:space="preserve">    </w:t>
      </w:r>
      <w:r w:rsidRPr="00E918DC">
        <w:t>T</w:t>
      </w:r>
      <w:r w:rsidRPr="00457D39">
        <w:rPr>
          <w:lang w:val="ru-RU"/>
        </w:rPr>
        <w:t xml:space="preserve"> </w:t>
      </w:r>
      <w:r w:rsidRPr="00E918DC">
        <w:t>Current</w:t>
      </w:r>
      <w:r w:rsidRPr="00457D39">
        <w:rPr>
          <w:lang w:val="ru-RU"/>
        </w:rPr>
        <w:t xml:space="preserve"> </w:t>
      </w:r>
      <w:proofErr w:type="gramStart"/>
      <w:r w:rsidRPr="00457D39">
        <w:rPr>
          <w:lang w:val="ru-RU"/>
        </w:rPr>
        <w:t xml:space="preserve">{ </w:t>
      </w:r>
      <w:r w:rsidRPr="00573700">
        <w:rPr>
          <w:rStyle w:val="af6"/>
        </w:rPr>
        <w:t>get</w:t>
      </w:r>
      <w:proofErr w:type="gramEnd"/>
      <w:r w:rsidRPr="00457D39">
        <w:rPr>
          <w:lang w:val="ru-RU"/>
        </w:rPr>
        <w:t>; }</w:t>
      </w:r>
    </w:p>
    <w:p w:rsidR="00B67B43" w:rsidRPr="00457D39" w:rsidRDefault="00B67B43" w:rsidP="00B23691">
      <w:pPr>
        <w:pStyle w:val="a4"/>
        <w:rPr>
          <w:lang w:val="ru-RU"/>
        </w:rPr>
      </w:pPr>
      <w:r w:rsidRPr="00457D39">
        <w:rPr>
          <w:lang w:val="ru-RU"/>
        </w:rPr>
        <w:t>}</w:t>
      </w:r>
    </w:p>
    <w:p w:rsidR="00B67B43" w:rsidRPr="00E918DC" w:rsidRDefault="00B67B43" w:rsidP="00B67B43">
      <w:r w:rsidRPr="00E918DC">
        <w:t>Далее представим интерфейс коллекции:</w:t>
      </w:r>
    </w:p>
    <w:p w:rsidR="00B67B43" w:rsidRPr="00D53303" w:rsidRDefault="00B67B43" w:rsidP="00B23691">
      <w:pPr>
        <w:pStyle w:val="a4"/>
      </w:pPr>
      <w:proofErr w:type="gramStart"/>
      <w:r w:rsidRPr="00573700">
        <w:rPr>
          <w:rStyle w:val="af6"/>
        </w:rPr>
        <w:t>public</w:t>
      </w:r>
      <w:proofErr w:type="gramEnd"/>
      <w:r w:rsidRPr="00D53303">
        <w:t xml:space="preserve"> </w:t>
      </w:r>
      <w:r w:rsidRPr="00573700">
        <w:rPr>
          <w:rStyle w:val="af6"/>
        </w:rPr>
        <w:t>interface</w:t>
      </w:r>
      <w:r w:rsidRPr="00D53303">
        <w:t xml:space="preserve"> </w:t>
      </w:r>
      <w:r w:rsidRPr="00573700">
        <w:rPr>
          <w:rStyle w:val="af5"/>
        </w:rPr>
        <w:t>IContainer</w:t>
      </w:r>
      <w:r w:rsidRPr="00D53303">
        <w:t>&lt;</w:t>
      </w:r>
      <w:r w:rsidRPr="00573700">
        <w:rPr>
          <w:rStyle w:val="af6"/>
        </w:rPr>
        <w:t>out</w:t>
      </w:r>
      <w:r w:rsidRPr="00D53303">
        <w:t xml:space="preserve"> T&gt;</w:t>
      </w:r>
    </w:p>
    <w:p w:rsidR="00B67B43" w:rsidRPr="00076E40" w:rsidRDefault="00B67B43" w:rsidP="00B23691">
      <w:pPr>
        <w:pStyle w:val="a4"/>
      </w:pPr>
      <w:r w:rsidRPr="00076E40">
        <w:t>{</w:t>
      </w:r>
    </w:p>
    <w:p w:rsidR="00B67B43" w:rsidRPr="00076E40" w:rsidRDefault="00B67B43" w:rsidP="00B23691">
      <w:pPr>
        <w:pStyle w:val="a4"/>
      </w:pPr>
      <w:r w:rsidRPr="00076E40">
        <w:t xml:space="preserve">    </w:t>
      </w:r>
      <w:r w:rsidRPr="00573700">
        <w:rPr>
          <w:rStyle w:val="af5"/>
        </w:rPr>
        <w:t>IIterator</w:t>
      </w:r>
      <w:r w:rsidRPr="00076E40">
        <w:t>&lt;</w:t>
      </w:r>
      <w:r w:rsidRPr="00E918DC">
        <w:t>T</w:t>
      </w:r>
      <w:r w:rsidRPr="00076E40">
        <w:t xml:space="preserve">&gt; </w:t>
      </w:r>
      <w:r w:rsidRPr="00E918DC">
        <w:t>CreateIterator</w:t>
      </w:r>
      <w:r w:rsidRPr="00076E40">
        <w:t>();</w:t>
      </w:r>
    </w:p>
    <w:p w:rsidR="00B67B43" w:rsidRPr="00076E40" w:rsidRDefault="00B67B43" w:rsidP="00B23691">
      <w:pPr>
        <w:pStyle w:val="a4"/>
      </w:pPr>
      <w:r w:rsidRPr="00076E40">
        <w:t>}</w:t>
      </w:r>
    </w:p>
    <w:p w:rsidR="00B67B43" w:rsidRPr="00E918DC" w:rsidRDefault="00B67B43" w:rsidP="00B67B43">
      <w:r w:rsidRPr="00E918DC">
        <w:lastRenderedPageBreak/>
        <w:t>Сконструируем</w:t>
      </w:r>
      <w:r w:rsidRPr="00076E40">
        <w:rPr>
          <w:lang w:val="en-US"/>
        </w:rPr>
        <w:t xml:space="preserve"> </w:t>
      </w:r>
      <w:r w:rsidRPr="00E918DC">
        <w:t>коллекцию</w:t>
      </w:r>
      <w:r w:rsidRPr="00076E40">
        <w:rPr>
          <w:lang w:val="en-US"/>
        </w:rPr>
        <w:t xml:space="preserve">, </w:t>
      </w:r>
      <w:r w:rsidRPr="00E918DC">
        <w:t>реализующую</w:t>
      </w:r>
      <w:r w:rsidRPr="00076E40">
        <w:rPr>
          <w:lang w:val="en-US"/>
        </w:rPr>
        <w:t xml:space="preserve"> </w:t>
      </w:r>
      <w:r w:rsidRPr="00E918DC">
        <w:t>интерфейс</w:t>
      </w:r>
      <w:r w:rsidR="00573700" w:rsidRPr="00076E40">
        <w:rPr>
          <w:lang w:val="en-US"/>
        </w:rPr>
        <w:t xml:space="preserve"> </w:t>
      </w:r>
      <w:r w:rsidR="00573700" w:rsidRPr="00573700">
        <w:rPr>
          <w:rStyle w:val="af5"/>
        </w:rPr>
        <w:t>IContainer</w:t>
      </w:r>
      <w:r w:rsidR="00573700" w:rsidRPr="00076E40">
        <w:rPr>
          <w:rStyle w:val="a9"/>
          <w:lang w:val="en-US"/>
        </w:rPr>
        <w:t>&lt;T&gt;</w:t>
      </w:r>
      <w:r w:rsidRPr="00076E40">
        <w:rPr>
          <w:lang w:val="en-US"/>
        </w:rPr>
        <w:t xml:space="preserve">. </w:t>
      </w:r>
      <w:r w:rsidRPr="00E918DC">
        <w:t>При помощи вложенного класса реализуем итератор коллекции:</w:t>
      </w:r>
    </w:p>
    <w:p w:rsidR="00B67B43" w:rsidRPr="00D53303" w:rsidRDefault="00B67B43" w:rsidP="00B23691">
      <w:pPr>
        <w:pStyle w:val="a4"/>
      </w:pPr>
      <w:proofErr w:type="gramStart"/>
      <w:r w:rsidRPr="00573700">
        <w:rPr>
          <w:rStyle w:val="af6"/>
        </w:rPr>
        <w:t>public</w:t>
      </w:r>
      <w:proofErr w:type="gramEnd"/>
      <w:r w:rsidRPr="00D53303">
        <w:t xml:space="preserve"> </w:t>
      </w:r>
      <w:r w:rsidRPr="00573700">
        <w:rPr>
          <w:rStyle w:val="af6"/>
        </w:rPr>
        <w:t>class</w:t>
      </w:r>
      <w:r w:rsidRPr="00D53303">
        <w:t xml:space="preserve"> </w:t>
      </w:r>
      <w:r w:rsidRPr="00573700">
        <w:rPr>
          <w:rStyle w:val="af5"/>
        </w:rPr>
        <w:t>ListContainer</w:t>
      </w:r>
      <w:r w:rsidRPr="00D53303">
        <w:t xml:space="preserve"> : </w:t>
      </w:r>
      <w:r w:rsidRPr="00573700">
        <w:rPr>
          <w:rStyle w:val="af5"/>
        </w:rPr>
        <w:t>IContainer</w:t>
      </w:r>
      <w:r w:rsidRPr="00D53303">
        <w:t>&lt;</w:t>
      </w:r>
      <w:r w:rsidRPr="00573700">
        <w:rPr>
          <w:rStyle w:val="af6"/>
        </w:rPr>
        <w:t>int</w:t>
      </w:r>
      <w:r w:rsidRPr="00D53303">
        <w:t>&gt;</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573700">
        <w:rPr>
          <w:rStyle w:val="af6"/>
        </w:rPr>
        <w:t>private</w:t>
      </w:r>
      <w:proofErr w:type="gramEnd"/>
      <w:r w:rsidRPr="00D53303">
        <w:t xml:space="preserve"> </w:t>
      </w:r>
      <w:r w:rsidRPr="00573700">
        <w:rPr>
          <w:rStyle w:val="af6"/>
        </w:rPr>
        <w:t>readonly</w:t>
      </w:r>
      <w:r w:rsidRPr="00D53303">
        <w:t xml:space="preserve"> </w:t>
      </w:r>
      <w:r w:rsidRPr="00573700">
        <w:rPr>
          <w:rStyle w:val="af6"/>
        </w:rPr>
        <w:t>int</w:t>
      </w:r>
      <w:r w:rsidRPr="00D53303">
        <w:t>[] _list;</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573700">
        <w:rPr>
          <w:rStyle w:val="af6"/>
        </w:rPr>
        <w:t>public</w:t>
      </w:r>
      <w:proofErr w:type="gramEnd"/>
      <w:r w:rsidRPr="00D53303">
        <w:t xml:space="preserve"> </w:t>
      </w:r>
      <w:r w:rsidRPr="00573700">
        <w:rPr>
          <w:rStyle w:val="af6"/>
        </w:rPr>
        <w:t>class</w:t>
      </w:r>
      <w:r w:rsidRPr="00D53303">
        <w:t xml:space="preserve"> </w:t>
      </w:r>
      <w:r w:rsidRPr="00573700">
        <w:rPr>
          <w:rStyle w:val="af5"/>
        </w:rPr>
        <w:t>ForwardIterator</w:t>
      </w:r>
      <w:r w:rsidRPr="00D53303">
        <w:t xml:space="preserve"> : </w:t>
      </w:r>
      <w:r w:rsidRPr="00573700">
        <w:rPr>
          <w:rStyle w:val="af5"/>
        </w:rPr>
        <w:t>IIterator</w:t>
      </w:r>
      <w:r w:rsidRPr="00D53303">
        <w:t>&lt;</w:t>
      </w:r>
      <w:r w:rsidRPr="00573700">
        <w:rPr>
          <w:rStyle w:val="af6"/>
        </w:rPr>
        <w:t>int</w:t>
      </w:r>
      <w:r w:rsidRPr="00D53303">
        <w:t>&gt;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573700">
        <w:rPr>
          <w:rStyle w:val="af6"/>
        </w:rPr>
        <w:t>private</w:t>
      </w:r>
      <w:proofErr w:type="gramEnd"/>
      <w:r w:rsidRPr="00D53303">
        <w:t xml:space="preserve"> </w:t>
      </w:r>
      <w:r w:rsidRPr="00573700">
        <w:rPr>
          <w:rStyle w:val="af6"/>
        </w:rPr>
        <w:t>readonly</w:t>
      </w:r>
      <w:r w:rsidRPr="00D53303">
        <w:t xml:space="preserve"> </w:t>
      </w:r>
      <w:r w:rsidRPr="00573700">
        <w:rPr>
          <w:rStyle w:val="af6"/>
        </w:rPr>
        <w:t>int</w:t>
      </w:r>
      <w:r w:rsidRPr="00D53303">
        <w:t>[] _iteratorList;</w:t>
      </w:r>
    </w:p>
    <w:p w:rsidR="00B67B43" w:rsidRPr="00D53303" w:rsidRDefault="00B67B43" w:rsidP="00B23691">
      <w:pPr>
        <w:pStyle w:val="a4"/>
      </w:pPr>
      <w:r w:rsidRPr="00D53303">
        <w:t xml:space="preserve">        </w:t>
      </w:r>
      <w:proofErr w:type="gramStart"/>
      <w:r w:rsidRPr="00573700">
        <w:rPr>
          <w:rStyle w:val="af6"/>
        </w:rPr>
        <w:t>private</w:t>
      </w:r>
      <w:proofErr w:type="gramEnd"/>
      <w:r w:rsidRPr="00D53303">
        <w:t xml:space="preserve"> </w:t>
      </w:r>
      <w:r w:rsidRPr="00573700">
        <w:rPr>
          <w:rStyle w:val="af6"/>
        </w:rPr>
        <w:t>int</w:t>
      </w:r>
      <w:r w:rsidRPr="00D53303">
        <w:t xml:space="preserve"> _position;</w:t>
      </w:r>
    </w:p>
    <w:p w:rsidR="00B67B43" w:rsidRPr="00D53303" w:rsidRDefault="00B67B43" w:rsidP="00B23691">
      <w:pPr>
        <w:pStyle w:val="a4"/>
      </w:pPr>
    </w:p>
    <w:p w:rsidR="00B67B43" w:rsidRPr="00D53303" w:rsidRDefault="00B67B43" w:rsidP="00B23691">
      <w:pPr>
        <w:pStyle w:val="a4"/>
      </w:pPr>
      <w:r w:rsidRPr="00D53303">
        <w:t xml:space="preserve">        </w:t>
      </w:r>
      <w:r w:rsidRPr="00573700">
        <w:rPr>
          <w:rStyle w:val="af5"/>
        </w:rPr>
        <w:t>public</w:t>
      </w:r>
      <w:r w:rsidRPr="00D53303">
        <w:t xml:space="preserve"> ForwardIterator(</w:t>
      </w:r>
      <w:proofErr w:type="gramStart"/>
      <w:r w:rsidRPr="00573700">
        <w:rPr>
          <w:rStyle w:val="af6"/>
        </w:rPr>
        <w:t>int</w:t>
      </w:r>
      <w:r w:rsidRPr="00D53303">
        <w:t>[</w:t>
      </w:r>
      <w:proofErr w:type="gramEnd"/>
      <w:r w:rsidRPr="00D53303">
        <w:t>] list)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_iteratorList = </w:t>
      </w:r>
      <w:r w:rsidRPr="00573700">
        <w:rPr>
          <w:rStyle w:val="af6"/>
        </w:rPr>
        <w:t>new</w:t>
      </w:r>
      <w:r w:rsidRPr="00D53303">
        <w:t xml:space="preserve"> </w:t>
      </w:r>
      <w:proofErr w:type="gramStart"/>
      <w:r w:rsidRPr="00573700">
        <w:rPr>
          <w:rStyle w:val="af6"/>
        </w:rPr>
        <w:t>int</w:t>
      </w:r>
      <w:r w:rsidRPr="00D53303">
        <w:t>[</w:t>
      </w:r>
      <w:proofErr w:type="spellStart"/>
      <w:proofErr w:type="gramEnd"/>
      <w:r w:rsidRPr="00D53303">
        <w:t>list.Length</w:t>
      </w:r>
      <w:proofErr w:type="spellEnd"/>
      <w:r w:rsidRPr="00D53303">
        <w:t>];</w:t>
      </w:r>
    </w:p>
    <w:p w:rsidR="00B67B43" w:rsidRPr="00D53303" w:rsidRDefault="00B67B43" w:rsidP="00B23691">
      <w:pPr>
        <w:pStyle w:val="a4"/>
      </w:pPr>
      <w:r w:rsidRPr="00D53303">
        <w:t xml:space="preserve">            list.CopyTo(_iteratorList, 0);</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573700">
        <w:rPr>
          <w:rStyle w:val="af6"/>
        </w:rPr>
        <w:t>public</w:t>
      </w:r>
      <w:proofErr w:type="gramEnd"/>
      <w:r w:rsidRPr="00D53303">
        <w:t xml:space="preserve"> </w:t>
      </w:r>
      <w:r w:rsidRPr="00573700">
        <w:rPr>
          <w:rStyle w:val="af6"/>
        </w:rPr>
        <w:t>void</w:t>
      </w:r>
      <w:r w:rsidRPr="00D53303">
        <w:t xml:space="preserve"> Reset()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_position = 0;</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573700">
        <w:rPr>
          <w:rStyle w:val="af6"/>
        </w:rPr>
        <w:t>public</w:t>
      </w:r>
      <w:proofErr w:type="gramEnd"/>
      <w:r w:rsidRPr="00D53303">
        <w:t xml:space="preserve"> </w:t>
      </w:r>
      <w:r w:rsidRPr="00573700">
        <w:rPr>
          <w:rStyle w:val="af6"/>
        </w:rPr>
        <w:t>void</w:t>
      </w:r>
      <w:r w:rsidRPr="00D53303">
        <w:t xml:space="preserve"> MoveNext()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_position++;</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573700">
        <w:rPr>
          <w:rStyle w:val="af6"/>
        </w:rPr>
        <w:t>public</w:t>
      </w:r>
      <w:proofErr w:type="gramEnd"/>
      <w:r w:rsidRPr="00D53303">
        <w:t xml:space="preserve"> </w:t>
      </w:r>
      <w:proofErr w:type="spellStart"/>
      <w:r w:rsidRPr="00573700">
        <w:rPr>
          <w:rStyle w:val="af6"/>
        </w:rPr>
        <w:t>bool</w:t>
      </w:r>
      <w:proofErr w:type="spellEnd"/>
      <w:r w:rsidRPr="00D53303">
        <w:t xml:space="preserve"> IsDone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573700">
        <w:rPr>
          <w:rStyle w:val="af6"/>
        </w:rPr>
        <w:t>get</w:t>
      </w:r>
      <w:proofErr w:type="gramEnd"/>
      <w:r w:rsidRPr="00D53303">
        <w:t xml:space="preserve"> { </w:t>
      </w:r>
      <w:r w:rsidRPr="00573700">
        <w:rPr>
          <w:rStyle w:val="af6"/>
        </w:rPr>
        <w:t>return</w:t>
      </w:r>
      <w:r w:rsidRPr="00D53303">
        <w:t xml:space="preserve"> _position &gt; _iteratorList.Length - 1; }</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573700">
        <w:rPr>
          <w:rStyle w:val="af6"/>
        </w:rPr>
        <w:t>public</w:t>
      </w:r>
      <w:proofErr w:type="gramEnd"/>
      <w:r w:rsidRPr="00D53303">
        <w:t xml:space="preserve"> </w:t>
      </w:r>
      <w:r w:rsidRPr="00573700">
        <w:rPr>
          <w:rStyle w:val="af6"/>
        </w:rPr>
        <w:t>int</w:t>
      </w:r>
      <w:r w:rsidRPr="00D53303">
        <w:t xml:space="preserve"> Current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573700">
        <w:rPr>
          <w:rStyle w:val="af6"/>
        </w:rPr>
        <w:t>get</w:t>
      </w:r>
      <w:proofErr w:type="gramEnd"/>
      <w:r w:rsidRPr="00D53303">
        <w:t xml:space="preserve"> { </w:t>
      </w:r>
      <w:r w:rsidRPr="00573700">
        <w:rPr>
          <w:rStyle w:val="af6"/>
        </w:rPr>
        <w:t>return</w:t>
      </w:r>
      <w:r w:rsidRPr="00D53303">
        <w:t xml:space="preserve"> _iteratorList[_position]; }</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573700">
        <w:rPr>
          <w:rStyle w:val="af6"/>
        </w:rPr>
        <w:t>public</w:t>
      </w:r>
      <w:proofErr w:type="gramEnd"/>
      <w:r w:rsidRPr="00D53303">
        <w:t xml:space="preserve"> ListContainer(</w:t>
      </w:r>
      <w:proofErr w:type="spellStart"/>
      <w:r w:rsidRPr="00573700">
        <w:rPr>
          <w:rStyle w:val="af6"/>
        </w:rPr>
        <w:t>params</w:t>
      </w:r>
      <w:proofErr w:type="spellEnd"/>
      <w:r w:rsidRPr="00D53303">
        <w:t xml:space="preserve"> </w:t>
      </w:r>
      <w:r w:rsidRPr="00573700">
        <w:rPr>
          <w:rStyle w:val="af6"/>
        </w:rPr>
        <w:t>int</w:t>
      </w:r>
      <w:r w:rsidRPr="00D53303">
        <w:t>[] data)</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_list = </w:t>
      </w:r>
      <w:r w:rsidRPr="00573700">
        <w:rPr>
          <w:rStyle w:val="af6"/>
        </w:rPr>
        <w:t>new</w:t>
      </w:r>
      <w:r w:rsidRPr="00D53303">
        <w:t xml:space="preserve"> </w:t>
      </w:r>
      <w:proofErr w:type="gramStart"/>
      <w:r w:rsidRPr="00573700">
        <w:rPr>
          <w:rStyle w:val="af6"/>
        </w:rPr>
        <w:t>int</w:t>
      </w:r>
      <w:r w:rsidRPr="00D53303">
        <w:t>[</w:t>
      </w:r>
      <w:proofErr w:type="spellStart"/>
      <w:proofErr w:type="gramEnd"/>
      <w:r w:rsidRPr="00D53303">
        <w:t>data.Length</w:t>
      </w:r>
      <w:proofErr w:type="spellEnd"/>
      <w:r w:rsidRPr="00D53303">
        <w:t>];</w:t>
      </w:r>
    </w:p>
    <w:p w:rsidR="00B67B43" w:rsidRPr="00D53303" w:rsidRDefault="00B67B43" w:rsidP="00B23691">
      <w:pPr>
        <w:pStyle w:val="a4"/>
      </w:pPr>
      <w:r w:rsidRPr="00D53303">
        <w:t xml:space="preserve">        data.CopyTo(_list, 0);</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573700">
        <w:rPr>
          <w:rStyle w:val="af6"/>
        </w:rPr>
        <w:t>public</w:t>
      </w:r>
      <w:proofErr w:type="gramEnd"/>
      <w:r w:rsidRPr="00D53303">
        <w:t xml:space="preserve"> </w:t>
      </w:r>
      <w:r w:rsidRPr="00573700">
        <w:rPr>
          <w:rStyle w:val="af5"/>
        </w:rPr>
        <w:t>IIterator</w:t>
      </w:r>
      <w:r w:rsidRPr="00D53303">
        <w:t>&lt;</w:t>
      </w:r>
      <w:r w:rsidRPr="00573700">
        <w:rPr>
          <w:rStyle w:val="af6"/>
        </w:rPr>
        <w:t>int</w:t>
      </w:r>
      <w:r w:rsidRPr="00D53303">
        <w:t>&gt; CreateIterator()</w:t>
      </w:r>
    </w:p>
    <w:p w:rsidR="00B67B43" w:rsidRPr="00076A5D" w:rsidRDefault="00B67B43" w:rsidP="00B23691">
      <w:pPr>
        <w:pStyle w:val="a4"/>
        <w:rPr>
          <w:lang w:val="ru-RU"/>
        </w:rPr>
      </w:pPr>
      <w:r w:rsidRPr="00D53303">
        <w:t xml:space="preserve">    </w:t>
      </w:r>
      <w:r w:rsidRPr="00076A5D">
        <w:rPr>
          <w:lang w:val="ru-RU"/>
        </w:rPr>
        <w:t>{</w:t>
      </w:r>
    </w:p>
    <w:p w:rsidR="00B67B43" w:rsidRPr="00457D39" w:rsidRDefault="00B67B43" w:rsidP="00B23691">
      <w:pPr>
        <w:pStyle w:val="a4"/>
        <w:rPr>
          <w:lang w:val="ru-RU"/>
        </w:rPr>
      </w:pPr>
      <w:r w:rsidRPr="00076A5D">
        <w:rPr>
          <w:lang w:val="ru-RU"/>
        </w:rPr>
        <w:t xml:space="preserve">        </w:t>
      </w:r>
      <w:proofErr w:type="gramStart"/>
      <w:r w:rsidRPr="00573700">
        <w:rPr>
          <w:rStyle w:val="af6"/>
        </w:rPr>
        <w:t>return</w:t>
      </w:r>
      <w:proofErr w:type="gramEnd"/>
      <w:r w:rsidRPr="00457D39">
        <w:rPr>
          <w:lang w:val="ru-RU"/>
        </w:rPr>
        <w:t xml:space="preserve"> </w:t>
      </w:r>
      <w:r w:rsidRPr="00573700">
        <w:rPr>
          <w:rStyle w:val="af6"/>
        </w:rPr>
        <w:t>new</w:t>
      </w:r>
      <w:r w:rsidRPr="00457D39">
        <w:rPr>
          <w:lang w:val="ru-RU"/>
        </w:rPr>
        <w:t xml:space="preserve"> </w:t>
      </w:r>
      <w:r w:rsidRPr="00573700">
        <w:rPr>
          <w:rStyle w:val="af5"/>
        </w:rPr>
        <w:t>ForwardIterator</w:t>
      </w:r>
      <w:r w:rsidRPr="00457D39">
        <w:rPr>
          <w:lang w:val="ru-RU"/>
        </w:rPr>
        <w:t>(_</w:t>
      </w:r>
      <w:r w:rsidRPr="00E918DC">
        <w:t>list</w:t>
      </w:r>
      <w:r w:rsidRPr="00457D39">
        <w:rPr>
          <w:lang w:val="ru-RU"/>
        </w:rPr>
        <w:t>);</w:t>
      </w:r>
    </w:p>
    <w:p w:rsidR="00B67B43" w:rsidRPr="00457D39" w:rsidRDefault="00B67B43" w:rsidP="00B23691">
      <w:pPr>
        <w:pStyle w:val="a4"/>
        <w:rPr>
          <w:lang w:val="ru-RU"/>
        </w:rPr>
      </w:pPr>
      <w:r w:rsidRPr="00457D39">
        <w:rPr>
          <w:lang w:val="ru-RU"/>
        </w:rPr>
        <w:t xml:space="preserve">    }</w:t>
      </w:r>
    </w:p>
    <w:p w:rsidR="00B67B43" w:rsidRPr="00457D39" w:rsidRDefault="00B67B43" w:rsidP="00B23691">
      <w:pPr>
        <w:pStyle w:val="a4"/>
        <w:rPr>
          <w:lang w:val="ru-RU"/>
        </w:rPr>
      </w:pPr>
      <w:r w:rsidRPr="00457D39">
        <w:rPr>
          <w:lang w:val="ru-RU"/>
        </w:rPr>
        <w:t>}</w:t>
      </w:r>
    </w:p>
    <w:p w:rsidR="00B67B43" w:rsidRPr="00E918DC" w:rsidRDefault="00B67B43" w:rsidP="00B67B43">
      <w:r w:rsidRPr="00E918DC">
        <w:lastRenderedPageBreak/>
        <w:t>Применить описанные классы и интерфейсы можно следующим образом:</w:t>
      </w:r>
    </w:p>
    <w:p w:rsidR="00B67B43" w:rsidRPr="00D53303" w:rsidRDefault="00B67B43" w:rsidP="00B23691">
      <w:pPr>
        <w:pStyle w:val="a4"/>
      </w:pPr>
      <w:r w:rsidRPr="00573700">
        <w:rPr>
          <w:rStyle w:val="af5"/>
        </w:rPr>
        <w:t>IContainer</w:t>
      </w:r>
      <w:r w:rsidRPr="00D53303">
        <w:t>&lt;</w:t>
      </w:r>
      <w:r w:rsidRPr="00573700">
        <w:rPr>
          <w:rStyle w:val="af6"/>
        </w:rPr>
        <w:t>int</w:t>
      </w:r>
      <w:r w:rsidRPr="00D53303">
        <w:t xml:space="preserve">&gt; list = </w:t>
      </w:r>
      <w:r w:rsidRPr="00573700">
        <w:rPr>
          <w:rStyle w:val="af6"/>
        </w:rPr>
        <w:t>new</w:t>
      </w:r>
      <w:r w:rsidRPr="00D53303">
        <w:t xml:space="preserve"> </w:t>
      </w:r>
      <w:r w:rsidRPr="00573700">
        <w:rPr>
          <w:rStyle w:val="af5"/>
        </w:rPr>
        <w:t>ListContainer</w:t>
      </w:r>
      <w:r w:rsidRPr="00D53303">
        <w:t>(2, 3, 5, 7);</w:t>
      </w:r>
    </w:p>
    <w:p w:rsidR="00B67B43" w:rsidRPr="00D53303" w:rsidRDefault="00B67B43" w:rsidP="00B23691">
      <w:pPr>
        <w:pStyle w:val="a4"/>
      </w:pPr>
      <w:proofErr w:type="spellStart"/>
      <w:proofErr w:type="gramStart"/>
      <w:r w:rsidRPr="00573700">
        <w:rPr>
          <w:rStyle w:val="af6"/>
        </w:rPr>
        <w:t>var</w:t>
      </w:r>
      <w:proofErr w:type="spellEnd"/>
      <w:proofErr w:type="gramEnd"/>
      <w:r w:rsidRPr="00D53303">
        <w:t xml:space="preserve"> iterator = list.CreateIterator();</w:t>
      </w:r>
    </w:p>
    <w:p w:rsidR="00B67B43" w:rsidRPr="00D53303" w:rsidRDefault="00B67B43" w:rsidP="00B23691">
      <w:pPr>
        <w:pStyle w:val="a4"/>
      </w:pPr>
      <w:proofErr w:type="gramStart"/>
      <w:r w:rsidRPr="00573700">
        <w:rPr>
          <w:rStyle w:val="af6"/>
        </w:rPr>
        <w:t>while</w:t>
      </w:r>
      <w:proofErr w:type="gramEnd"/>
      <w:r w:rsidRPr="00D53303">
        <w:t xml:space="preserve"> (!iterator.IsDone)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r w:rsidRPr="00573700">
        <w:rPr>
          <w:rStyle w:val="af5"/>
        </w:rPr>
        <w:t>Console</w:t>
      </w:r>
      <w:r w:rsidRPr="00D53303">
        <w:t>.WriteLine(iterator.Current);</w:t>
      </w:r>
    </w:p>
    <w:p w:rsidR="00B67B43" w:rsidRPr="00D53303" w:rsidRDefault="00B67B43" w:rsidP="00B23691">
      <w:pPr>
        <w:pStyle w:val="a4"/>
      </w:pPr>
      <w:r w:rsidRPr="00D53303">
        <w:t xml:space="preserve">    iterator.MoveNext();</w:t>
      </w:r>
    </w:p>
    <w:p w:rsidR="00B67B43" w:rsidRPr="00457D39" w:rsidRDefault="00B67B43" w:rsidP="00B23691">
      <w:pPr>
        <w:pStyle w:val="a4"/>
        <w:rPr>
          <w:lang w:val="ru-RU"/>
        </w:rPr>
      </w:pPr>
      <w:r w:rsidRPr="00457D39">
        <w:rPr>
          <w:lang w:val="ru-RU"/>
        </w:rPr>
        <w:t>}</w:t>
      </w:r>
    </w:p>
    <w:p w:rsidR="00B67B43" w:rsidRPr="00E918DC" w:rsidRDefault="00B67B43" w:rsidP="00B67B43">
      <w:r w:rsidRPr="00E918DC">
        <w:t xml:space="preserve">Поддержка итераторов реализована на платформе .NET и в синтаксисе языка C# при помощи интерфейсов </w:t>
      </w:r>
      <w:r w:rsidRPr="00573700">
        <w:rPr>
          <w:rStyle w:val="af5"/>
        </w:rPr>
        <w:t>IEnumerable</w:t>
      </w:r>
      <w:r w:rsidRPr="00E918DC">
        <w:t xml:space="preserve"> и </w:t>
      </w:r>
      <w:r w:rsidRPr="00573700">
        <w:rPr>
          <w:rStyle w:val="af5"/>
        </w:rPr>
        <w:t>IEnumerator</w:t>
      </w:r>
      <w:r w:rsidRPr="00E918DC">
        <w:t xml:space="preserve">, операторов </w:t>
      </w:r>
      <w:r w:rsidRPr="00573700">
        <w:rPr>
          <w:rStyle w:val="af6"/>
        </w:rPr>
        <w:t>yield</w:t>
      </w:r>
      <w:r w:rsidRPr="00E918DC">
        <w:t xml:space="preserve"> и </w:t>
      </w:r>
      <w:proofErr w:type="spellStart"/>
      <w:r w:rsidRPr="00573700">
        <w:rPr>
          <w:rStyle w:val="af6"/>
        </w:rPr>
        <w:t>foreach</w:t>
      </w:r>
      <w:proofErr w:type="spellEnd"/>
      <w:r w:rsidRPr="00E918DC">
        <w:t xml:space="preserve">. При этом </w:t>
      </w:r>
      <w:r w:rsidRPr="00573700">
        <w:rPr>
          <w:rStyle w:val="af5"/>
        </w:rPr>
        <w:t>IEnumerator</w:t>
      </w:r>
      <w:r w:rsidRPr="00E918DC">
        <w:t xml:space="preserve"> играет роль интерфейса итератора, а </w:t>
      </w:r>
      <w:r w:rsidRPr="00573700">
        <w:rPr>
          <w:rStyle w:val="af5"/>
        </w:rPr>
        <w:t>IEnumerable</w:t>
      </w:r>
      <w:r w:rsidRPr="00E918DC">
        <w:t xml:space="preserve"> </w:t>
      </w:r>
      <w:r w:rsidR="00573700">
        <w:t>выступает в качестве</w:t>
      </w:r>
      <w:r w:rsidRPr="00E918DC">
        <w:t xml:space="preserve"> интерфейса составного объекта.</w:t>
      </w:r>
    </w:p>
    <w:p w:rsidR="00B67B43" w:rsidRPr="00E918DC" w:rsidRDefault="004A49D1" w:rsidP="004A49D1">
      <w:pPr>
        <w:pStyle w:val="2"/>
      </w:pPr>
      <w:r>
        <w:t xml:space="preserve">4.2. </w:t>
      </w:r>
      <w:r w:rsidR="00B67B43" w:rsidRPr="00E918DC">
        <w:t>Команда (</w:t>
      </w:r>
      <w:proofErr w:type="spellStart"/>
      <w:r w:rsidR="00B67B43" w:rsidRPr="00E918DC">
        <w:t>Command</w:t>
      </w:r>
      <w:proofErr w:type="spellEnd"/>
      <w:r w:rsidR="00B67B43" w:rsidRPr="00E918DC">
        <w:t>)</w:t>
      </w:r>
    </w:p>
    <w:p w:rsidR="00B67B43" w:rsidRPr="00E918DC" w:rsidRDefault="00B67B43" w:rsidP="00B67B43">
      <w:r w:rsidRPr="00E918DC">
        <w:t xml:space="preserve">Шаблон Команда обеспечивает обработку команды в виде объекта, что позволяет сохранять её, передавать в качестве </w:t>
      </w:r>
      <w:r w:rsidR="00076A5D">
        <w:t>аргумента</w:t>
      </w:r>
      <w:r w:rsidRPr="00E918DC">
        <w:t xml:space="preserve"> методам, а также возвращать её в виде результата, как и любой другой объект.</w:t>
      </w:r>
    </w:p>
    <w:p w:rsidR="00B67B43" w:rsidRPr="00E918DC" w:rsidRDefault="00B67B43" w:rsidP="00B67B43">
      <w:r w:rsidRPr="00E918DC">
        <w:t xml:space="preserve">Дизайн шаблона Команда показан на рис. 12. Все </w:t>
      </w:r>
      <w:r w:rsidRPr="009E2F7A">
        <w:rPr>
          <w:rStyle w:val="a8"/>
        </w:rPr>
        <w:t>команды</w:t>
      </w:r>
      <w:r w:rsidRPr="00E918DC">
        <w:t xml:space="preserve"> – это объекты классов, реализующих общий интерфейс или унаследованных от общего предка. Конкретная команда имеет некое состояние (контекст выполнения). Объект класса </w:t>
      </w:r>
      <w:r w:rsidRPr="00573700">
        <w:rPr>
          <w:rStyle w:val="af5"/>
        </w:rPr>
        <w:t>Receiver</w:t>
      </w:r>
      <w:r w:rsidRPr="00E918DC">
        <w:t xml:space="preserve"> – это то, </w:t>
      </w:r>
      <w:r w:rsidRPr="00573700">
        <w:rPr>
          <w:rStyle w:val="a8"/>
        </w:rPr>
        <w:t>над чем</w:t>
      </w:r>
      <w:r w:rsidRPr="00E918DC">
        <w:t xml:space="preserve"> выполняется команда. Команда изменяет состояние этого объекта. Класс </w:t>
      </w:r>
      <w:r w:rsidRPr="00573700">
        <w:rPr>
          <w:rStyle w:val="af5"/>
        </w:rPr>
        <w:t>Invoker</w:t>
      </w:r>
      <w:r w:rsidRPr="00E918DC">
        <w:t xml:space="preserve"> инкапсулирует команду (или команды) и может выполнять команды по необходимости.</w:t>
      </w:r>
    </w:p>
    <w:p w:rsidR="00B67B43" w:rsidRPr="00E918DC" w:rsidRDefault="004A49D1" w:rsidP="004A49D1">
      <w:pPr>
        <w:pStyle w:val="af"/>
      </w:pPr>
      <w:r>
        <w:rPr>
          <w:noProof/>
        </w:rPr>
        <w:drawing>
          <wp:inline distT="0" distB="0" distL="0" distR="0">
            <wp:extent cx="4514850" cy="18573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and.emz"/>
                    <pic:cNvPicPr/>
                  </pic:nvPicPr>
                  <pic:blipFill>
                    <a:blip r:embed="rId19">
                      <a:extLst>
                        <a:ext uri="{28A0092B-C50C-407E-A947-70E740481C1C}">
                          <a14:useLocalDpi xmlns:a14="http://schemas.microsoft.com/office/drawing/2010/main" val="0"/>
                        </a:ext>
                      </a:extLst>
                    </a:blip>
                    <a:stretch>
                      <a:fillRect/>
                    </a:stretch>
                  </pic:blipFill>
                  <pic:spPr>
                    <a:xfrm>
                      <a:off x="0" y="0"/>
                      <a:ext cx="4514850" cy="1857375"/>
                    </a:xfrm>
                    <a:prstGeom prst="rect">
                      <a:avLst/>
                    </a:prstGeom>
                  </pic:spPr>
                </pic:pic>
              </a:graphicData>
            </a:graphic>
          </wp:inline>
        </w:drawing>
      </w:r>
    </w:p>
    <w:p w:rsidR="00B67B43" w:rsidRPr="00E918DC" w:rsidRDefault="00B67B43" w:rsidP="004A49D1">
      <w:pPr>
        <w:pStyle w:val="af"/>
      </w:pPr>
      <w:r w:rsidRPr="00E918DC">
        <w:t>Рис. 12. Дизайн шаблона Команда.</w:t>
      </w:r>
    </w:p>
    <w:p w:rsidR="00B67B43" w:rsidRPr="00E918DC" w:rsidRDefault="00B67B43" w:rsidP="00B67B43">
      <w:r w:rsidRPr="00E918DC">
        <w:t xml:space="preserve">Рассмотрим пример реализации шаблона Команда. Пусть класс </w:t>
      </w:r>
      <w:r w:rsidRPr="00573700">
        <w:rPr>
          <w:rStyle w:val="af5"/>
        </w:rPr>
        <w:t>Calculator</w:t>
      </w:r>
      <w:r w:rsidRPr="00E918DC">
        <w:t xml:space="preserve"> обеспечивает выполнение арифметических операций с целыми числами.</w:t>
      </w:r>
    </w:p>
    <w:p w:rsidR="00B67B43" w:rsidRPr="00573700" w:rsidRDefault="00B67B43" w:rsidP="00B23691">
      <w:pPr>
        <w:pStyle w:val="a4"/>
        <w:rPr>
          <w:rStyle w:val="af4"/>
        </w:rPr>
      </w:pPr>
      <w:r w:rsidRPr="00573700">
        <w:rPr>
          <w:rStyle w:val="af4"/>
        </w:rPr>
        <w:t>// хранит целочисленное значение,</w:t>
      </w:r>
    </w:p>
    <w:p w:rsidR="00B67B43" w:rsidRPr="00573700" w:rsidRDefault="00B67B43" w:rsidP="00B23691">
      <w:pPr>
        <w:pStyle w:val="a4"/>
        <w:rPr>
          <w:rStyle w:val="af4"/>
        </w:rPr>
      </w:pPr>
      <w:r w:rsidRPr="00573700">
        <w:rPr>
          <w:rStyle w:val="af4"/>
        </w:rPr>
        <w:t>// производит с ним арифметические операции</w:t>
      </w:r>
    </w:p>
    <w:p w:rsidR="00B67B43" w:rsidRPr="00D53303" w:rsidRDefault="00B67B43" w:rsidP="00B23691">
      <w:pPr>
        <w:pStyle w:val="a4"/>
      </w:pPr>
      <w:proofErr w:type="gramStart"/>
      <w:r w:rsidRPr="00573700">
        <w:rPr>
          <w:rStyle w:val="af6"/>
        </w:rPr>
        <w:t>public</w:t>
      </w:r>
      <w:proofErr w:type="gramEnd"/>
      <w:r w:rsidRPr="00D53303">
        <w:t xml:space="preserve"> </w:t>
      </w:r>
      <w:r w:rsidRPr="00573700">
        <w:rPr>
          <w:rStyle w:val="af6"/>
        </w:rPr>
        <w:t>class</w:t>
      </w:r>
      <w:r w:rsidRPr="00D53303">
        <w:t xml:space="preserve"> </w:t>
      </w:r>
      <w:r w:rsidRPr="00573700">
        <w:rPr>
          <w:rStyle w:val="af5"/>
        </w:rPr>
        <w:t>Calculator</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573700">
        <w:rPr>
          <w:rStyle w:val="af6"/>
        </w:rPr>
        <w:t>private</w:t>
      </w:r>
      <w:proofErr w:type="gramEnd"/>
      <w:r w:rsidRPr="00D53303">
        <w:t xml:space="preserve"> </w:t>
      </w:r>
      <w:r w:rsidRPr="00573700">
        <w:rPr>
          <w:rStyle w:val="af6"/>
        </w:rPr>
        <w:t>int</w:t>
      </w:r>
      <w:r w:rsidRPr="00D53303">
        <w:t xml:space="preserve"> _value;</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573700">
        <w:rPr>
          <w:rStyle w:val="af6"/>
        </w:rPr>
        <w:t>public</w:t>
      </w:r>
      <w:proofErr w:type="gramEnd"/>
      <w:r w:rsidRPr="00D53303">
        <w:t xml:space="preserve"> </w:t>
      </w:r>
      <w:r w:rsidRPr="00573700">
        <w:rPr>
          <w:rStyle w:val="af6"/>
        </w:rPr>
        <w:t>void</w:t>
      </w:r>
      <w:r w:rsidRPr="00D53303">
        <w:t xml:space="preserve"> Operation(</w:t>
      </w:r>
      <w:r w:rsidRPr="00573700">
        <w:rPr>
          <w:rStyle w:val="af6"/>
        </w:rPr>
        <w:t>char</w:t>
      </w:r>
      <w:r w:rsidRPr="00D53303">
        <w:t xml:space="preserve"> @operator, </w:t>
      </w:r>
      <w:r w:rsidRPr="00573700">
        <w:rPr>
          <w:rStyle w:val="af6"/>
        </w:rPr>
        <w:t>int</w:t>
      </w:r>
      <w:r w:rsidRPr="00D53303">
        <w:t xml:space="preserve"> operand)</w:t>
      </w:r>
    </w:p>
    <w:p w:rsidR="00B67B43" w:rsidRPr="00D53303" w:rsidRDefault="00B67B43" w:rsidP="00B23691">
      <w:pPr>
        <w:pStyle w:val="a4"/>
      </w:pPr>
      <w:r w:rsidRPr="00D53303">
        <w:lastRenderedPageBreak/>
        <w:t xml:space="preserve">    {</w:t>
      </w:r>
    </w:p>
    <w:p w:rsidR="00B67B43" w:rsidRPr="00D53303" w:rsidRDefault="00B67B43" w:rsidP="00B23691">
      <w:pPr>
        <w:pStyle w:val="a4"/>
      </w:pPr>
      <w:r w:rsidRPr="00D53303">
        <w:t xml:space="preserve">        </w:t>
      </w:r>
      <w:proofErr w:type="gramStart"/>
      <w:r w:rsidRPr="00573700">
        <w:rPr>
          <w:rStyle w:val="af6"/>
        </w:rPr>
        <w:t>switch</w:t>
      </w:r>
      <w:proofErr w:type="gramEnd"/>
      <w:r w:rsidRPr="00D53303">
        <w:t xml:space="preserve"> (@operator)</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573700">
        <w:rPr>
          <w:rStyle w:val="af6"/>
        </w:rPr>
        <w:t>case</w:t>
      </w:r>
      <w:proofErr w:type="gramEnd"/>
      <w:r w:rsidRPr="00D53303">
        <w:t xml:space="preserve"> </w:t>
      </w:r>
      <w:r w:rsidRPr="00573700">
        <w:rPr>
          <w:rStyle w:val="af7"/>
        </w:rPr>
        <w:t>'+'</w:t>
      </w:r>
      <w:r w:rsidRPr="00D53303">
        <w:t>:</w:t>
      </w:r>
    </w:p>
    <w:p w:rsidR="00B67B43" w:rsidRPr="00D53303" w:rsidRDefault="00B67B43" w:rsidP="00B23691">
      <w:pPr>
        <w:pStyle w:val="a4"/>
      </w:pPr>
      <w:r w:rsidRPr="00D53303">
        <w:t xml:space="preserve">                _value += operand;</w:t>
      </w:r>
    </w:p>
    <w:p w:rsidR="00B67B43" w:rsidRPr="00D53303" w:rsidRDefault="00B67B43" w:rsidP="00B23691">
      <w:pPr>
        <w:pStyle w:val="a4"/>
      </w:pPr>
      <w:r w:rsidRPr="00D53303">
        <w:t xml:space="preserve">                </w:t>
      </w:r>
      <w:proofErr w:type="gramStart"/>
      <w:r w:rsidRPr="00573700">
        <w:rPr>
          <w:rStyle w:val="af6"/>
        </w:rPr>
        <w:t>break</w:t>
      </w:r>
      <w:proofErr w:type="gramEnd"/>
      <w:r w:rsidRPr="00D53303">
        <w:t>;</w:t>
      </w:r>
    </w:p>
    <w:p w:rsidR="00B67B43" w:rsidRPr="00D53303" w:rsidRDefault="00B67B43" w:rsidP="00B23691">
      <w:pPr>
        <w:pStyle w:val="a4"/>
      </w:pPr>
      <w:r w:rsidRPr="00D53303">
        <w:t xml:space="preserve">            </w:t>
      </w:r>
      <w:proofErr w:type="gramStart"/>
      <w:r w:rsidRPr="00573700">
        <w:rPr>
          <w:rStyle w:val="af6"/>
        </w:rPr>
        <w:t>case</w:t>
      </w:r>
      <w:proofErr w:type="gramEnd"/>
      <w:r w:rsidRPr="00D53303">
        <w:t xml:space="preserve"> </w:t>
      </w:r>
      <w:r w:rsidRPr="00573700">
        <w:rPr>
          <w:rStyle w:val="af7"/>
        </w:rPr>
        <w:t>'-'</w:t>
      </w:r>
      <w:r w:rsidRPr="00D53303">
        <w:t>:</w:t>
      </w:r>
    </w:p>
    <w:p w:rsidR="00B67B43" w:rsidRPr="00D53303" w:rsidRDefault="00B67B43" w:rsidP="00B23691">
      <w:pPr>
        <w:pStyle w:val="a4"/>
      </w:pPr>
      <w:r w:rsidRPr="00D53303">
        <w:t xml:space="preserve">                _value -= operand;</w:t>
      </w:r>
    </w:p>
    <w:p w:rsidR="00B67B43" w:rsidRPr="00D53303" w:rsidRDefault="00B67B43" w:rsidP="00B23691">
      <w:pPr>
        <w:pStyle w:val="a4"/>
      </w:pPr>
      <w:r w:rsidRPr="00D53303">
        <w:t xml:space="preserve">                </w:t>
      </w:r>
      <w:proofErr w:type="gramStart"/>
      <w:r w:rsidRPr="00573700">
        <w:rPr>
          <w:rStyle w:val="af6"/>
        </w:rPr>
        <w:t>break</w:t>
      </w:r>
      <w:proofErr w:type="gramEnd"/>
      <w:r w:rsidRPr="00D53303">
        <w:t>;</w:t>
      </w:r>
    </w:p>
    <w:p w:rsidR="00B67B43" w:rsidRPr="00D53303" w:rsidRDefault="00B67B43" w:rsidP="00B23691">
      <w:pPr>
        <w:pStyle w:val="a4"/>
      </w:pPr>
      <w:r w:rsidRPr="00D53303">
        <w:t xml:space="preserve">            </w:t>
      </w:r>
      <w:proofErr w:type="gramStart"/>
      <w:r w:rsidRPr="00573700">
        <w:rPr>
          <w:rStyle w:val="af6"/>
        </w:rPr>
        <w:t>case</w:t>
      </w:r>
      <w:proofErr w:type="gramEnd"/>
      <w:r w:rsidRPr="00D53303">
        <w:t xml:space="preserve"> </w:t>
      </w:r>
      <w:r w:rsidRPr="00573700">
        <w:rPr>
          <w:rStyle w:val="af7"/>
        </w:rPr>
        <w:t>'*'</w:t>
      </w:r>
      <w:r w:rsidRPr="00D53303">
        <w:t>:</w:t>
      </w:r>
    </w:p>
    <w:p w:rsidR="00B67B43" w:rsidRPr="00D53303" w:rsidRDefault="00B67B43" w:rsidP="00B23691">
      <w:pPr>
        <w:pStyle w:val="a4"/>
      </w:pPr>
      <w:r w:rsidRPr="00D53303">
        <w:t xml:space="preserve">                _value *= operand;</w:t>
      </w:r>
    </w:p>
    <w:p w:rsidR="00B67B43" w:rsidRPr="00D53303" w:rsidRDefault="00B67B43" w:rsidP="00B23691">
      <w:pPr>
        <w:pStyle w:val="a4"/>
      </w:pPr>
      <w:r w:rsidRPr="00D53303">
        <w:t xml:space="preserve">                </w:t>
      </w:r>
      <w:proofErr w:type="gramStart"/>
      <w:r w:rsidRPr="00573700">
        <w:rPr>
          <w:rStyle w:val="af6"/>
        </w:rPr>
        <w:t>break</w:t>
      </w:r>
      <w:proofErr w:type="gramEnd"/>
      <w:r w:rsidRPr="00D53303">
        <w:t>;</w:t>
      </w:r>
    </w:p>
    <w:p w:rsidR="00B67B43" w:rsidRPr="00D53303" w:rsidRDefault="00B67B43" w:rsidP="00B23691">
      <w:pPr>
        <w:pStyle w:val="a4"/>
      </w:pPr>
      <w:r w:rsidRPr="00D53303">
        <w:t xml:space="preserve">            </w:t>
      </w:r>
      <w:proofErr w:type="gramStart"/>
      <w:r w:rsidRPr="00573700">
        <w:rPr>
          <w:rStyle w:val="af6"/>
        </w:rPr>
        <w:t>case</w:t>
      </w:r>
      <w:proofErr w:type="gramEnd"/>
      <w:r w:rsidRPr="00D53303">
        <w:t xml:space="preserve"> </w:t>
      </w:r>
      <w:r w:rsidRPr="00573700">
        <w:rPr>
          <w:rStyle w:val="af7"/>
        </w:rPr>
        <w:t>'/'</w:t>
      </w:r>
      <w:r w:rsidRPr="00D53303">
        <w:t>:</w:t>
      </w:r>
    </w:p>
    <w:p w:rsidR="00B67B43" w:rsidRPr="00D53303" w:rsidRDefault="00B67B43" w:rsidP="00B23691">
      <w:pPr>
        <w:pStyle w:val="a4"/>
      </w:pPr>
      <w:r w:rsidRPr="00D53303">
        <w:t xml:space="preserve">                _value /= operand;</w:t>
      </w:r>
    </w:p>
    <w:p w:rsidR="00B67B43" w:rsidRPr="00D53303" w:rsidRDefault="00B67B43" w:rsidP="00B23691">
      <w:pPr>
        <w:pStyle w:val="a4"/>
      </w:pPr>
      <w:r w:rsidRPr="00D53303">
        <w:t xml:space="preserve">                </w:t>
      </w:r>
      <w:proofErr w:type="gramStart"/>
      <w:r w:rsidRPr="00573700">
        <w:rPr>
          <w:rStyle w:val="af6"/>
        </w:rPr>
        <w:t>break</w:t>
      </w:r>
      <w:proofErr w:type="gramEnd"/>
      <w:r w:rsidRPr="00D53303">
        <w: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573700">
        <w:rPr>
          <w:rStyle w:val="af5"/>
        </w:rPr>
        <w:t>Console</w:t>
      </w:r>
      <w:r w:rsidRPr="00D53303">
        <w:t>.WriteLine(</w:t>
      </w:r>
      <w:r w:rsidRPr="00573700">
        <w:rPr>
          <w:rStyle w:val="af7"/>
        </w:rPr>
        <w:t>"Current value = {0</w:t>
      </w:r>
      <w:proofErr w:type="gramStart"/>
      <w:r w:rsidRPr="00573700">
        <w:rPr>
          <w:rStyle w:val="af7"/>
        </w:rPr>
        <w:t>,1</w:t>
      </w:r>
      <w:proofErr w:type="gramEnd"/>
      <w:r w:rsidRPr="00573700">
        <w:rPr>
          <w:rStyle w:val="af7"/>
        </w:rPr>
        <w:t>}"</w:t>
      </w:r>
      <w:r w:rsidRPr="00D53303">
        <w:t>, _value);</w:t>
      </w:r>
    </w:p>
    <w:p w:rsidR="00B67B43" w:rsidRPr="00457D39" w:rsidRDefault="00B67B43" w:rsidP="00B23691">
      <w:pPr>
        <w:pStyle w:val="a4"/>
        <w:rPr>
          <w:lang w:val="ru-RU"/>
        </w:rPr>
      </w:pPr>
      <w:r w:rsidRPr="00D53303">
        <w:t xml:space="preserve">    </w:t>
      </w:r>
      <w:r w:rsidRPr="00457D39">
        <w:rPr>
          <w:lang w:val="ru-RU"/>
        </w:rPr>
        <w:t>}</w:t>
      </w:r>
    </w:p>
    <w:p w:rsidR="00B67B43" w:rsidRPr="00457D39" w:rsidRDefault="00B67B43" w:rsidP="00B23691">
      <w:pPr>
        <w:pStyle w:val="a4"/>
        <w:rPr>
          <w:lang w:val="ru-RU"/>
        </w:rPr>
      </w:pPr>
      <w:r w:rsidRPr="00457D39">
        <w:rPr>
          <w:lang w:val="ru-RU"/>
        </w:rPr>
        <w:t>}</w:t>
      </w:r>
    </w:p>
    <w:p w:rsidR="00B67B43" w:rsidRPr="00E918DC" w:rsidRDefault="00B67B43" w:rsidP="00B67B43">
      <w:r w:rsidRPr="00E918DC">
        <w:t>Интерфейс команды обеспечивает операции выполнения и отмены.</w:t>
      </w:r>
    </w:p>
    <w:p w:rsidR="00B67B43" w:rsidRPr="00D53303" w:rsidRDefault="00B67B43" w:rsidP="00B23691">
      <w:pPr>
        <w:pStyle w:val="a4"/>
      </w:pPr>
      <w:proofErr w:type="gramStart"/>
      <w:r w:rsidRPr="00DA133B">
        <w:rPr>
          <w:rStyle w:val="af6"/>
        </w:rPr>
        <w:t>public</w:t>
      </w:r>
      <w:proofErr w:type="gramEnd"/>
      <w:r w:rsidRPr="00D53303">
        <w:t xml:space="preserve"> </w:t>
      </w:r>
      <w:r w:rsidRPr="00DA133B">
        <w:rPr>
          <w:rStyle w:val="af6"/>
        </w:rPr>
        <w:t>interface</w:t>
      </w:r>
      <w:r w:rsidRPr="00D53303">
        <w:t xml:space="preserve"> </w:t>
      </w:r>
      <w:r w:rsidRPr="00DA133B">
        <w:rPr>
          <w:rStyle w:val="af5"/>
        </w:rPr>
        <w:t>ICommand</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DA133B">
        <w:rPr>
          <w:rStyle w:val="af6"/>
        </w:rPr>
        <w:t>void</w:t>
      </w:r>
      <w:proofErr w:type="gramEnd"/>
      <w:r w:rsidRPr="00D53303">
        <w:t xml:space="preserve"> Execute();</w:t>
      </w:r>
    </w:p>
    <w:p w:rsidR="00B67B43" w:rsidRPr="00076A5D" w:rsidRDefault="00B67B43" w:rsidP="00B23691">
      <w:pPr>
        <w:pStyle w:val="a4"/>
        <w:rPr>
          <w:lang w:val="ru-RU"/>
        </w:rPr>
      </w:pPr>
      <w:r w:rsidRPr="00D53303">
        <w:t xml:space="preserve">    </w:t>
      </w:r>
      <w:proofErr w:type="gramStart"/>
      <w:r w:rsidRPr="00DA133B">
        <w:rPr>
          <w:rStyle w:val="af6"/>
        </w:rPr>
        <w:t>void</w:t>
      </w:r>
      <w:proofErr w:type="gramEnd"/>
      <w:r w:rsidRPr="00076A5D">
        <w:rPr>
          <w:lang w:val="ru-RU"/>
        </w:rPr>
        <w:t xml:space="preserve"> </w:t>
      </w:r>
      <w:r w:rsidRPr="004A49D1">
        <w:t>Undo</w:t>
      </w:r>
      <w:r w:rsidRPr="00076A5D">
        <w:rPr>
          <w:lang w:val="ru-RU"/>
        </w:rPr>
        <w:t>();</w:t>
      </w:r>
    </w:p>
    <w:p w:rsidR="00B67B43" w:rsidRPr="00076A5D" w:rsidRDefault="00B67B43" w:rsidP="00B23691">
      <w:pPr>
        <w:pStyle w:val="a4"/>
        <w:rPr>
          <w:lang w:val="ru-RU"/>
        </w:rPr>
      </w:pPr>
      <w:r w:rsidRPr="00076A5D">
        <w:rPr>
          <w:lang w:val="ru-RU"/>
        </w:rPr>
        <w:t>}</w:t>
      </w:r>
    </w:p>
    <w:p w:rsidR="00B67B43" w:rsidRPr="00E918DC" w:rsidRDefault="00B67B43" w:rsidP="00B67B43">
      <w:r w:rsidRPr="00E918DC">
        <w:t>Создадим класс для описания команды.</w:t>
      </w:r>
    </w:p>
    <w:p w:rsidR="00B67B43" w:rsidRPr="00D53303" w:rsidRDefault="00B67B43" w:rsidP="00B23691">
      <w:pPr>
        <w:pStyle w:val="a4"/>
      </w:pPr>
      <w:proofErr w:type="gramStart"/>
      <w:r w:rsidRPr="00DA133B">
        <w:rPr>
          <w:rStyle w:val="af6"/>
        </w:rPr>
        <w:t>public</w:t>
      </w:r>
      <w:proofErr w:type="gramEnd"/>
      <w:r w:rsidRPr="00D53303">
        <w:t xml:space="preserve"> </w:t>
      </w:r>
      <w:r w:rsidRPr="00DA133B">
        <w:rPr>
          <w:rStyle w:val="af6"/>
        </w:rPr>
        <w:t>class</w:t>
      </w:r>
      <w:r w:rsidRPr="00D53303">
        <w:t xml:space="preserve"> </w:t>
      </w:r>
      <w:r w:rsidRPr="00DA133B">
        <w:rPr>
          <w:rStyle w:val="af5"/>
        </w:rPr>
        <w:t>CalculatorCommand</w:t>
      </w:r>
      <w:r w:rsidRPr="00D53303">
        <w:t xml:space="preserve"> : </w:t>
      </w:r>
      <w:r w:rsidRPr="00DA133B">
        <w:rPr>
          <w:rStyle w:val="af5"/>
        </w:rPr>
        <w:t>ICommand</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DA133B">
        <w:rPr>
          <w:rStyle w:val="af6"/>
        </w:rPr>
        <w:t>private</w:t>
      </w:r>
      <w:proofErr w:type="gramEnd"/>
      <w:r w:rsidRPr="00DA133B">
        <w:rPr>
          <w:rStyle w:val="af6"/>
        </w:rPr>
        <w:t xml:space="preserve"> readonly</w:t>
      </w:r>
      <w:r w:rsidRPr="00D53303">
        <w:t xml:space="preserve"> </w:t>
      </w:r>
      <w:r w:rsidRPr="00DA133B">
        <w:rPr>
          <w:rStyle w:val="af5"/>
        </w:rPr>
        <w:t>Calculator</w:t>
      </w:r>
      <w:r w:rsidRPr="00D53303">
        <w:t xml:space="preserve"> _calculator;</w:t>
      </w:r>
    </w:p>
    <w:p w:rsidR="00B67B43" w:rsidRPr="00D53303" w:rsidRDefault="00B67B43" w:rsidP="00B23691">
      <w:pPr>
        <w:pStyle w:val="a4"/>
      </w:pPr>
      <w:r w:rsidRPr="00D53303">
        <w:t xml:space="preserve">    </w:t>
      </w:r>
      <w:proofErr w:type="gramStart"/>
      <w:r w:rsidRPr="00DA133B">
        <w:rPr>
          <w:rStyle w:val="af6"/>
        </w:rPr>
        <w:t>private</w:t>
      </w:r>
      <w:proofErr w:type="gramEnd"/>
      <w:r w:rsidRPr="00DA133B">
        <w:rPr>
          <w:rStyle w:val="af6"/>
        </w:rPr>
        <w:t xml:space="preserve"> readonly</w:t>
      </w:r>
      <w:r w:rsidRPr="00D53303">
        <w:t xml:space="preserve"> </w:t>
      </w:r>
      <w:r w:rsidRPr="00DA133B">
        <w:rPr>
          <w:rStyle w:val="af6"/>
        </w:rPr>
        <w:t>char</w:t>
      </w:r>
      <w:r w:rsidRPr="00D53303">
        <w:t xml:space="preserve"> _operator;</w:t>
      </w:r>
    </w:p>
    <w:p w:rsidR="00B67B43" w:rsidRPr="00D53303" w:rsidRDefault="00B67B43" w:rsidP="00B23691">
      <w:pPr>
        <w:pStyle w:val="a4"/>
      </w:pPr>
      <w:r w:rsidRPr="00D53303">
        <w:t xml:space="preserve">    </w:t>
      </w:r>
      <w:proofErr w:type="gramStart"/>
      <w:r w:rsidRPr="00DA133B">
        <w:rPr>
          <w:rStyle w:val="af6"/>
        </w:rPr>
        <w:t>private</w:t>
      </w:r>
      <w:proofErr w:type="gramEnd"/>
      <w:r w:rsidRPr="00DA133B">
        <w:rPr>
          <w:rStyle w:val="af6"/>
        </w:rPr>
        <w:t xml:space="preserve"> readonly</w:t>
      </w:r>
      <w:r w:rsidRPr="00D53303">
        <w:t xml:space="preserve"> </w:t>
      </w:r>
      <w:r w:rsidRPr="00DA133B">
        <w:rPr>
          <w:rStyle w:val="af6"/>
        </w:rPr>
        <w:t>int</w:t>
      </w:r>
      <w:r w:rsidRPr="00D53303">
        <w:t xml:space="preserve"> _operand;</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DA133B">
        <w:rPr>
          <w:rStyle w:val="af6"/>
        </w:rPr>
        <w:t>public</w:t>
      </w:r>
      <w:proofErr w:type="gramEnd"/>
      <w:r w:rsidRPr="00D53303">
        <w:t xml:space="preserve"> CalculatorCommand(</w:t>
      </w:r>
      <w:r w:rsidRPr="00DA133B">
        <w:rPr>
          <w:rStyle w:val="af5"/>
        </w:rPr>
        <w:t>Calculator</w:t>
      </w:r>
      <w:r w:rsidRPr="00D53303">
        <w:t xml:space="preserve"> calculator, </w:t>
      </w:r>
      <w:r w:rsidRPr="00DA133B">
        <w:rPr>
          <w:rStyle w:val="af6"/>
        </w:rPr>
        <w:t>char</w:t>
      </w:r>
      <w:r w:rsidRPr="00D53303">
        <w:t xml:space="preserve"> @operator,</w:t>
      </w:r>
    </w:p>
    <w:p w:rsidR="00B67B43" w:rsidRPr="00D53303" w:rsidRDefault="00B67B43" w:rsidP="00B23691">
      <w:pPr>
        <w:pStyle w:val="a4"/>
      </w:pPr>
      <w:r w:rsidRPr="00D53303">
        <w:t xml:space="preserve">                                                    </w:t>
      </w:r>
      <w:proofErr w:type="gramStart"/>
      <w:r w:rsidRPr="00DA133B">
        <w:rPr>
          <w:rStyle w:val="af6"/>
        </w:rPr>
        <w:t>int</w:t>
      </w:r>
      <w:proofErr w:type="gramEnd"/>
      <w:r w:rsidRPr="00D53303">
        <w:t xml:space="preserve"> operand)</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_calculator = calculator;</w:t>
      </w:r>
    </w:p>
    <w:p w:rsidR="00B67B43" w:rsidRPr="00D53303" w:rsidRDefault="00B67B43" w:rsidP="00B23691">
      <w:pPr>
        <w:pStyle w:val="a4"/>
      </w:pPr>
      <w:r w:rsidRPr="00D53303">
        <w:t xml:space="preserve">        _operator = @operator;</w:t>
      </w:r>
    </w:p>
    <w:p w:rsidR="00B67B43" w:rsidRPr="00D53303" w:rsidRDefault="00B67B43" w:rsidP="00B23691">
      <w:pPr>
        <w:pStyle w:val="a4"/>
      </w:pPr>
      <w:r w:rsidRPr="00D53303">
        <w:t xml:space="preserve">        _operand = operand;</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DA133B">
        <w:rPr>
          <w:rStyle w:val="af6"/>
        </w:rPr>
        <w:t>public</w:t>
      </w:r>
      <w:proofErr w:type="gramEnd"/>
      <w:r w:rsidRPr="00D53303">
        <w:t xml:space="preserve"> </w:t>
      </w:r>
      <w:r w:rsidRPr="00DA133B">
        <w:rPr>
          <w:rStyle w:val="af6"/>
        </w:rPr>
        <w:t>void</w:t>
      </w:r>
      <w:r w:rsidRPr="00D53303">
        <w:t xml:space="preserve"> Execute()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_calculator.Operation(_operator, _operand);</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DA133B">
        <w:rPr>
          <w:rStyle w:val="af6"/>
        </w:rPr>
        <w:t>public</w:t>
      </w:r>
      <w:proofErr w:type="gramEnd"/>
      <w:r w:rsidRPr="00D53303">
        <w:t xml:space="preserve"> </w:t>
      </w:r>
      <w:r w:rsidRPr="00DA133B">
        <w:rPr>
          <w:rStyle w:val="af6"/>
        </w:rPr>
        <w:t>void</w:t>
      </w:r>
      <w:r w:rsidRPr="00D53303">
        <w:t xml:space="preserve"> Undo()</w:t>
      </w:r>
    </w:p>
    <w:p w:rsidR="00B67B43" w:rsidRPr="00D53303" w:rsidRDefault="00B67B43" w:rsidP="00B23691">
      <w:pPr>
        <w:pStyle w:val="a4"/>
      </w:pPr>
      <w:r w:rsidRPr="00D53303">
        <w:lastRenderedPageBreak/>
        <w:t xml:space="preserve">    {</w:t>
      </w:r>
    </w:p>
    <w:p w:rsidR="00B67B43" w:rsidRPr="00D53303" w:rsidRDefault="00B67B43" w:rsidP="00B23691">
      <w:pPr>
        <w:pStyle w:val="a4"/>
      </w:pPr>
      <w:r w:rsidRPr="00D53303">
        <w:t xml:space="preserve">        _calculator.Operation(GetOppositeOperator(_operator),</w:t>
      </w:r>
    </w:p>
    <w:p w:rsidR="00B67B43" w:rsidRPr="00D53303" w:rsidRDefault="00B67B43" w:rsidP="00B23691">
      <w:pPr>
        <w:pStyle w:val="a4"/>
      </w:pPr>
      <w:r w:rsidRPr="00D53303">
        <w:t xml:space="preserve">                              _operand);</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DA133B">
        <w:rPr>
          <w:rStyle w:val="af6"/>
        </w:rPr>
        <w:t>private</w:t>
      </w:r>
      <w:proofErr w:type="gramEnd"/>
      <w:r w:rsidRPr="00D53303">
        <w:t xml:space="preserve"> </w:t>
      </w:r>
      <w:r w:rsidRPr="00DA133B">
        <w:rPr>
          <w:rStyle w:val="af6"/>
        </w:rPr>
        <w:t>static</w:t>
      </w:r>
      <w:r w:rsidRPr="00D53303">
        <w:t xml:space="preserve"> </w:t>
      </w:r>
      <w:r w:rsidRPr="00DA133B">
        <w:rPr>
          <w:rStyle w:val="af6"/>
        </w:rPr>
        <w:t>char</w:t>
      </w:r>
      <w:r w:rsidRPr="00D53303">
        <w:t xml:space="preserve"> GetOppositeOperator(</w:t>
      </w:r>
      <w:r w:rsidRPr="00DA133B">
        <w:rPr>
          <w:rStyle w:val="af6"/>
        </w:rPr>
        <w:t>char</w:t>
      </w:r>
      <w:r w:rsidRPr="00D53303">
        <w:t xml:space="preserve"> @operator)</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spellStart"/>
      <w:proofErr w:type="gramStart"/>
      <w:r w:rsidRPr="00DA133B">
        <w:rPr>
          <w:rStyle w:val="af6"/>
        </w:rPr>
        <w:t>const</w:t>
      </w:r>
      <w:proofErr w:type="spellEnd"/>
      <w:proofErr w:type="gramEnd"/>
      <w:r w:rsidRPr="00D53303">
        <w:t xml:space="preserve"> </w:t>
      </w:r>
      <w:r w:rsidRPr="00DA133B">
        <w:rPr>
          <w:rStyle w:val="af6"/>
        </w:rPr>
        <w:t>string</w:t>
      </w:r>
      <w:r w:rsidRPr="00D53303">
        <w:t xml:space="preserve"> operators = </w:t>
      </w:r>
      <w:r w:rsidRPr="00DA133B">
        <w:rPr>
          <w:rStyle w:val="af7"/>
        </w:rPr>
        <w:t>"+-*/"</w:t>
      </w:r>
      <w:r w:rsidRPr="00D53303">
        <w:t>;</w:t>
      </w:r>
    </w:p>
    <w:p w:rsidR="00B67B43" w:rsidRPr="00D53303" w:rsidRDefault="00B67B43" w:rsidP="00B23691">
      <w:pPr>
        <w:pStyle w:val="a4"/>
      </w:pPr>
      <w:r w:rsidRPr="00D53303">
        <w:t xml:space="preserve">        </w:t>
      </w:r>
      <w:proofErr w:type="spellStart"/>
      <w:proofErr w:type="gramStart"/>
      <w:r w:rsidRPr="00DA133B">
        <w:rPr>
          <w:rStyle w:val="af6"/>
        </w:rPr>
        <w:t>const</w:t>
      </w:r>
      <w:proofErr w:type="spellEnd"/>
      <w:proofErr w:type="gramEnd"/>
      <w:r w:rsidRPr="00D53303">
        <w:t xml:space="preserve"> </w:t>
      </w:r>
      <w:r w:rsidRPr="00DA133B">
        <w:rPr>
          <w:rStyle w:val="af6"/>
        </w:rPr>
        <w:t>string</w:t>
      </w:r>
      <w:r w:rsidRPr="00D53303">
        <w:t xml:space="preserve"> opposite = </w:t>
      </w:r>
      <w:r w:rsidRPr="00DA133B">
        <w:rPr>
          <w:rStyle w:val="af7"/>
        </w:rPr>
        <w:t>"-+/*"</w:t>
      </w:r>
      <w:r w:rsidRPr="00D53303">
        <w:t>;</w:t>
      </w:r>
    </w:p>
    <w:p w:rsidR="00B67B43" w:rsidRPr="00D53303" w:rsidRDefault="00B67B43" w:rsidP="00B23691">
      <w:pPr>
        <w:pStyle w:val="a4"/>
      </w:pPr>
    </w:p>
    <w:p w:rsidR="00B67B43" w:rsidRPr="00D53303" w:rsidRDefault="00B67B43" w:rsidP="00B23691">
      <w:pPr>
        <w:pStyle w:val="a4"/>
      </w:pPr>
      <w:r w:rsidRPr="00D53303">
        <w:t xml:space="preserve">        </w:t>
      </w:r>
      <w:proofErr w:type="spellStart"/>
      <w:proofErr w:type="gramStart"/>
      <w:r w:rsidRPr="00DA133B">
        <w:rPr>
          <w:rStyle w:val="af6"/>
        </w:rPr>
        <w:t>var</w:t>
      </w:r>
      <w:proofErr w:type="spellEnd"/>
      <w:proofErr w:type="gramEnd"/>
      <w:r w:rsidRPr="00D53303">
        <w:t xml:space="preserve"> pos = operators.IndexOf(@operator);</w:t>
      </w:r>
    </w:p>
    <w:p w:rsidR="00B67B43" w:rsidRPr="00D53303" w:rsidRDefault="00B67B43" w:rsidP="00B23691">
      <w:pPr>
        <w:pStyle w:val="a4"/>
      </w:pPr>
      <w:r w:rsidRPr="00D53303">
        <w:t xml:space="preserve">        </w:t>
      </w:r>
      <w:proofErr w:type="gramStart"/>
      <w:r w:rsidRPr="00DA133B">
        <w:rPr>
          <w:rStyle w:val="af6"/>
        </w:rPr>
        <w:t>if</w:t>
      </w:r>
      <w:proofErr w:type="gramEnd"/>
      <w:r w:rsidRPr="00D53303">
        <w:t xml:space="preserve"> (pos == -1)</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DA133B">
        <w:rPr>
          <w:rStyle w:val="af6"/>
        </w:rPr>
        <w:t>throw</w:t>
      </w:r>
      <w:proofErr w:type="gramEnd"/>
      <w:r w:rsidRPr="00D53303">
        <w:t xml:space="preserve"> </w:t>
      </w:r>
      <w:r w:rsidRPr="00DA133B">
        <w:rPr>
          <w:rStyle w:val="af6"/>
        </w:rPr>
        <w:t>new</w:t>
      </w:r>
      <w:r w:rsidRPr="00D53303">
        <w:t xml:space="preserve"> </w:t>
      </w:r>
      <w:r w:rsidRPr="00DA133B">
        <w:rPr>
          <w:rStyle w:val="af5"/>
        </w:rPr>
        <w:t>ArgumentException</w:t>
      </w:r>
      <w:r w:rsidRPr="00D53303">
        <w:t>(</w:t>
      </w:r>
      <w:r w:rsidRPr="00DA133B">
        <w:rPr>
          <w:rStyle w:val="af7"/>
        </w:rPr>
        <w:t>"@operator"</w:t>
      </w:r>
      <w:r w:rsidRPr="00D53303">
        <w:t>);</w:t>
      </w:r>
    </w:p>
    <w:p w:rsidR="00B67B43" w:rsidRPr="00076A5D" w:rsidRDefault="00B67B43" w:rsidP="00B23691">
      <w:pPr>
        <w:pStyle w:val="a4"/>
        <w:rPr>
          <w:lang w:val="ru-RU"/>
        </w:rPr>
      </w:pPr>
      <w:r w:rsidRPr="00D53303">
        <w:t xml:space="preserve">        </w:t>
      </w:r>
      <w:r w:rsidRPr="00076A5D">
        <w:rPr>
          <w:lang w:val="ru-RU"/>
        </w:rPr>
        <w:t>}</w:t>
      </w:r>
    </w:p>
    <w:p w:rsidR="00B67B43" w:rsidRPr="00457D39" w:rsidRDefault="00B67B43" w:rsidP="00B23691">
      <w:pPr>
        <w:pStyle w:val="a4"/>
        <w:rPr>
          <w:lang w:val="ru-RU"/>
        </w:rPr>
      </w:pPr>
      <w:r w:rsidRPr="00076A5D">
        <w:rPr>
          <w:lang w:val="ru-RU"/>
        </w:rPr>
        <w:t xml:space="preserve">        </w:t>
      </w:r>
      <w:proofErr w:type="gramStart"/>
      <w:r w:rsidRPr="00DA133B">
        <w:rPr>
          <w:rStyle w:val="af6"/>
        </w:rPr>
        <w:t>return</w:t>
      </w:r>
      <w:proofErr w:type="gramEnd"/>
      <w:r w:rsidRPr="00457D39">
        <w:rPr>
          <w:lang w:val="ru-RU"/>
        </w:rPr>
        <w:t xml:space="preserve"> </w:t>
      </w:r>
      <w:r w:rsidRPr="00E918DC">
        <w:t>opposite</w:t>
      </w:r>
      <w:r w:rsidRPr="00457D39">
        <w:rPr>
          <w:lang w:val="ru-RU"/>
        </w:rPr>
        <w:t>[</w:t>
      </w:r>
      <w:r w:rsidRPr="00E918DC">
        <w:t>pos</w:t>
      </w:r>
      <w:r w:rsidRPr="00457D39">
        <w:rPr>
          <w:lang w:val="ru-RU"/>
        </w:rPr>
        <w:t>];</w:t>
      </w:r>
    </w:p>
    <w:p w:rsidR="00B67B43" w:rsidRPr="00457D39" w:rsidRDefault="00B67B43" w:rsidP="00B23691">
      <w:pPr>
        <w:pStyle w:val="a4"/>
        <w:rPr>
          <w:lang w:val="ru-RU"/>
        </w:rPr>
      </w:pPr>
      <w:r w:rsidRPr="00457D39">
        <w:rPr>
          <w:lang w:val="ru-RU"/>
        </w:rPr>
        <w:t xml:space="preserve">    }</w:t>
      </w:r>
    </w:p>
    <w:p w:rsidR="00B67B43" w:rsidRPr="00457D39" w:rsidRDefault="00B67B43" w:rsidP="00B23691">
      <w:pPr>
        <w:pStyle w:val="a4"/>
        <w:rPr>
          <w:lang w:val="ru-RU"/>
        </w:rPr>
      </w:pPr>
      <w:r w:rsidRPr="00457D39">
        <w:rPr>
          <w:lang w:val="ru-RU"/>
        </w:rPr>
        <w:t>}</w:t>
      </w:r>
    </w:p>
    <w:p w:rsidR="00B67B43" w:rsidRPr="00E918DC" w:rsidRDefault="00B67B43" w:rsidP="00B67B43">
      <w:r w:rsidRPr="00E918DC">
        <w:t xml:space="preserve">Класс </w:t>
      </w:r>
      <w:r w:rsidRPr="00DA133B">
        <w:rPr>
          <w:rStyle w:val="af5"/>
        </w:rPr>
        <w:t>User</w:t>
      </w:r>
      <w:r w:rsidRPr="00E918DC">
        <w:t xml:space="preserve"> </w:t>
      </w:r>
      <w:r w:rsidR="009E2F7A">
        <w:t>поддерживает</w:t>
      </w:r>
      <w:r w:rsidRPr="00E918DC">
        <w:t xml:space="preserve"> список команд для </w:t>
      </w:r>
      <w:r w:rsidR="009E2F7A">
        <w:t xml:space="preserve">реализации функций </w:t>
      </w:r>
      <w:r w:rsidRPr="00E918DC">
        <w:t>отмены и повторного выполнения.</w:t>
      </w:r>
    </w:p>
    <w:p w:rsidR="00B67B43" w:rsidRPr="00D53303" w:rsidRDefault="00B67B43" w:rsidP="00B23691">
      <w:pPr>
        <w:pStyle w:val="a4"/>
      </w:pPr>
      <w:proofErr w:type="gramStart"/>
      <w:r w:rsidRPr="00DA133B">
        <w:rPr>
          <w:rStyle w:val="af6"/>
        </w:rPr>
        <w:t>public</w:t>
      </w:r>
      <w:proofErr w:type="gramEnd"/>
      <w:r w:rsidRPr="00D53303">
        <w:t xml:space="preserve"> </w:t>
      </w:r>
      <w:r w:rsidRPr="00DA133B">
        <w:rPr>
          <w:rStyle w:val="af6"/>
        </w:rPr>
        <w:t>class</w:t>
      </w:r>
      <w:r w:rsidRPr="00D53303">
        <w:t xml:space="preserve"> </w:t>
      </w:r>
      <w:r w:rsidRPr="00DA133B">
        <w:rPr>
          <w:rStyle w:val="af5"/>
        </w:rPr>
        <w:t>User</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DA133B">
        <w:rPr>
          <w:rStyle w:val="af6"/>
        </w:rPr>
        <w:t>private</w:t>
      </w:r>
      <w:proofErr w:type="gramEnd"/>
      <w:r w:rsidRPr="00D53303">
        <w:t xml:space="preserve"> </w:t>
      </w:r>
      <w:r w:rsidRPr="00DA133B">
        <w:rPr>
          <w:rStyle w:val="af6"/>
        </w:rPr>
        <w:t>readonly</w:t>
      </w:r>
      <w:r w:rsidRPr="00D53303">
        <w:t xml:space="preserve"> </w:t>
      </w:r>
      <w:r w:rsidRPr="00DA133B">
        <w:rPr>
          <w:rStyle w:val="af5"/>
        </w:rPr>
        <w:t>Calculator</w:t>
      </w:r>
      <w:r w:rsidRPr="00D53303">
        <w:t xml:space="preserve"> _calculator = </w:t>
      </w:r>
      <w:r w:rsidRPr="00DA133B">
        <w:rPr>
          <w:rStyle w:val="af6"/>
        </w:rPr>
        <w:t>new</w:t>
      </w:r>
      <w:r w:rsidRPr="00D53303">
        <w:t xml:space="preserve"> </w:t>
      </w:r>
      <w:r w:rsidRPr="00DA133B">
        <w:rPr>
          <w:rStyle w:val="af5"/>
        </w:rPr>
        <w:t>Calculator</w:t>
      </w:r>
      <w:r w:rsidRPr="00D53303">
        <w:t>();</w:t>
      </w:r>
    </w:p>
    <w:p w:rsidR="00DA133B" w:rsidRDefault="00B67B43" w:rsidP="00B23691">
      <w:pPr>
        <w:pStyle w:val="a4"/>
      </w:pPr>
      <w:r w:rsidRPr="00D53303">
        <w:t xml:space="preserve">    </w:t>
      </w:r>
      <w:proofErr w:type="gramStart"/>
      <w:r w:rsidRPr="00DA133B">
        <w:rPr>
          <w:rStyle w:val="af6"/>
        </w:rPr>
        <w:t>private</w:t>
      </w:r>
      <w:proofErr w:type="gramEnd"/>
      <w:r w:rsidRPr="00D53303">
        <w:t xml:space="preserve"> </w:t>
      </w:r>
      <w:r w:rsidRPr="00DA133B">
        <w:rPr>
          <w:rStyle w:val="af6"/>
        </w:rPr>
        <w:t>readonly</w:t>
      </w:r>
      <w:r w:rsidRPr="00D53303">
        <w:t xml:space="preserve"> </w:t>
      </w:r>
      <w:r w:rsidRPr="00DA133B">
        <w:rPr>
          <w:rStyle w:val="af5"/>
        </w:rPr>
        <w:t>List</w:t>
      </w:r>
      <w:r w:rsidRPr="00D53303">
        <w:t>&lt;</w:t>
      </w:r>
      <w:r w:rsidRPr="00DA133B">
        <w:rPr>
          <w:rStyle w:val="af5"/>
        </w:rPr>
        <w:t>ICommand</w:t>
      </w:r>
      <w:r w:rsidRPr="00D53303">
        <w:t>&gt; _commands =</w:t>
      </w:r>
    </w:p>
    <w:p w:rsidR="00B67B43" w:rsidRPr="00D53303" w:rsidRDefault="00DA133B" w:rsidP="00B23691">
      <w:pPr>
        <w:pStyle w:val="a4"/>
      </w:pPr>
      <w:r w:rsidRPr="00076E40">
        <w:t xml:space="preserve">                                             </w:t>
      </w:r>
      <w:r w:rsidR="00B67B43" w:rsidRPr="00D53303">
        <w:t xml:space="preserve"> </w:t>
      </w:r>
      <w:proofErr w:type="gramStart"/>
      <w:r w:rsidR="00B67B43" w:rsidRPr="00DA133B">
        <w:rPr>
          <w:rStyle w:val="af6"/>
        </w:rPr>
        <w:t>new</w:t>
      </w:r>
      <w:proofErr w:type="gramEnd"/>
      <w:r w:rsidR="00B67B43" w:rsidRPr="00D53303">
        <w:t xml:space="preserve"> </w:t>
      </w:r>
      <w:r w:rsidR="00B67B43" w:rsidRPr="00DA133B">
        <w:rPr>
          <w:rStyle w:val="af5"/>
        </w:rPr>
        <w:t>List</w:t>
      </w:r>
      <w:r w:rsidR="00B67B43" w:rsidRPr="00D53303">
        <w:t>&lt;</w:t>
      </w:r>
      <w:r w:rsidR="00B67B43" w:rsidRPr="00DA133B">
        <w:rPr>
          <w:rStyle w:val="af5"/>
        </w:rPr>
        <w:t>ICommand</w:t>
      </w:r>
      <w:r w:rsidR="00B67B43" w:rsidRPr="00D53303">
        <w:t>&gt;();</w:t>
      </w:r>
    </w:p>
    <w:p w:rsidR="00B67B43" w:rsidRPr="00D53303" w:rsidRDefault="00B67B43" w:rsidP="00B23691">
      <w:pPr>
        <w:pStyle w:val="a4"/>
      </w:pPr>
      <w:r w:rsidRPr="00D53303">
        <w:t xml:space="preserve">    </w:t>
      </w:r>
      <w:proofErr w:type="gramStart"/>
      <w:r w:rsidRPr="00DA133B">
        <w:rPr>
          <w:rStyle w:val="af6"/>
        </w:rPr>
        <w:t>private</w:t>
      </w:r>
      <w:proofErr w:type="gramEnd"/>
      <w:r w:rsidRPr="00D53303">
        <w:t xml:space="preserve"> </w:t>
      </w:r>
      <w:r w:rsidRPr="00DA133B">
        <w:rPr>
          <w:rStyle w:val="af6"/>
        </w:rPr>
        <w:t>int</w:t>
      </w:r>
      <w:r w:rsidRPr="00D53303">
        <w:t xml:space="preserve"> _current;</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DA133B">
        <w:rPr>
          <w:rStyle w:val="af6"/>
        </w:rPr>
        <w:t>public</w:t>
      </w:r>
      <w:proofErr w:type="gramEnd"/>
      <w:r w:rsidRPr="00D53303">
        <w:t xml:space="preserve"> </w:t>
      </w:r>
      <w:r w:rsidRPr="00DA133B">
        <w:rPr>
          <w:rStyle w:val="af6"/>
        </w:rPr>
        <w:t>void</w:t>
      </w:r>
      <w:r w:rsidRPr="00D53303">
        <w:t xml:space="preserve"> Compute(</w:t>
      </w:r>
      <w:r w:rsidRPr="00DA133B">
        <w:rPr>
          <w:rStyle w:val="af6"/>
        </w:rPr>
        <w:t>char</w:t>
      </w:r>
      <w:r w:rsidRPr="00D53303">
        <w:t xml:space="preserve"> @operator, </w:t>
      </w:r>
      <w:r w:rsidRPr="00DA133B">
        <w:rPr>
          <w:rStyle w:val="af6"/>
        </w:rPr>
        <w:t>int</w:t>
      </w:r>
      <w:r w:rsidRPr="00D53303">
        <w:t xml:space="preserve"> operand)</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spellStart"/>
      <w:proofErr w:type="gramStart"/>
      <w:r w:rsidR="00DA133B" w:rsidRPr="00DA133B">
        <w:rPr>
          <w:rStyle w:val="af6"/>
        </w:rPr>
        <w:t>var</w:t>
      </w:r>
      <w:proofErr w:type="spellEnd"/>
      <w:proofErr w:type="gramEnd"/>
      <w:r w:rsidRPr="00D53303">
        <w:t xml:space="preserve"> command = </w:t>
      </w:r>
      <w:r w:rsidRPr="00DA133B">
        <w:rPr>
          <w:rStyle w:val="af6"/>
        </w:rPr>
        <w:t>new</w:t>
      </w:r>
      <w:r w:rsidRPr="00D53303">
        <w:t xml:space="preserve"> </w:t>
      </w:r>
      <w:r w:rsidRPr="00DA133B">
        <w:rPr>
          <w:rStyle w:val="af5"/>
        </w:rPr>
        <w:t>CalculatorCommand</w:t>
      </w:r>
      <w:r w:rsidRPr="00D53303">
        <w:t>(_calculator,</w:t>
      </w:r>
      <w:r w:rsidR="00DA133B" w:rsidRPr="00DA133B">
        <w:t xml:space="preserve"> </w:t>
      </w:r>
      <w:r w:rsidRPr="00D53303">
        <w:t>@operator,</w:t>
      </w:r>
    </w:p>
    <w:p w:rsidR="00B67B43" w:rsidRPr="00D53303" w:rsidRDefault="00B67B43" w:rsidP="00B23691">
      <w:pPr>
        <w:pStyle w:val="a4"/>
      </w:pPr>
      <w:r w:rsidRPr="00D53303">
        <w:t xml:space="preserve">                                             operand);</w:t>
      </w:r>
    </w:p>
    <w:p w:rsidR="00B67B43" w:rsidRPr="00D53303" w:rsidRDefault="00B67B43" w:rsidP="00B23691">
      <w:pPr>
        <w:pStyle w:val="a4"/>
      </w:pPr>
      <w:r w:rsidRPr="00D53303">
        <w:t xml:space="preserve">        command.Execute();</w:t>
      </w:r>
    </w:p>
    <w:p w:rsidR="00B67B43" w:rsidRPr="00D53303" w:rsidRDefault="00B67B43" w:rsidP="00B23691">
      <w:pPr>
        <w:pStyle w:val="a4"/>
      </w:pPr>
      <w:r w:rsidRPr="00D53303">
        <w:t xml:space="preserve">        _commands.Add(command);</w:t>
      </w:r>
    </w:p>
    <w:p w:rsidR="00B67B43" w:rsidRPr="00D53303" w:rsidRDefault="00B67B43" w:rsidP="00B23691">
      <w:pPr>
        <w:pStyle w:val="a4"/>
      </w:pPr>
      <w:r w:rsidRPr="00D53303">
        <w:t xml:space="preserve">        _current++;</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DA133B">
        <w:rPr>
          <w:rStyle w:val="af6"/>
        </w:rPr>
        <w:t>public</w:t>
      </w:r>
      <w:proofErr w:type="gramEnd"/>
      <w:r w:rsidRPr="00D53303">
        <w:t xml:space="preserve"> </w:t>
      </w:r>
      <w:r w:rsidRPr="00DA133B">
        <w:rPr>
          <w:rStyle w:val="af6"/>
        </w:rPr>
        <w:t>void</w:t>
      </w:r>
      <w:r w:rsidRPr="00D53303">
        <w:t xml:space="preserve"> Undo(</w:t>
      </w:r>
      <w:r w:rsidRPr="00DA133B">
        <w:rPr>
          <w:rStyle w:val="af6"/>
        </w:rPr>
        <w:t>int</w:t>
      </w:r>
      <w:r w:rsidRPr="00D53303">
        <w:t xml:space="preserve"> levels)</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DA133B">
        <w:rPr>
          <w:rStyle w:val="af6"/>
        </w:rPr>
        <w:t>for</w:t>
      </w:r>
      <w:proofErr w:type="gramEnd"/>
      <w:r w:rsidRPr="00D53303">
        <w:t xml:space="preserve"> (var i = 0; i &lt; levels; i++)</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DA133B">
        <w:rPr>
          <w:rStyle w:val="af6"/>
        </w:rPr>
        <w:t>if</w:t>
      </w:r>
      <w:proofErr w:type="gramEnd"/>
      <w:r w:rsidRPr="00D53303">
        <w:t xml:space="preserve"> (_current &gt; 0)</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_commands[--_current].Undo();</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Default="00B67B43" w:rsidP="00B23691">
      <w:pPr>
        <w:pStyle w:val="a4"/>
      </w:pPr>
    </w:p>
    <w:p w:rsidR="00DA133B" w:rsidRPr="00D53303" w:rsidRDefault="00DA133B" w:rsidP="00B23691">
      <w:pPr>
        <w:pStyle w:val="a4"/>
      </w:pPr>
    </w:p>
    <w:p w:rsidR="00B67B43" w:rsidRPr="00D53303" w:rsidRDefault="00B67B43" w:rsidP="00B23691">
      <w:pPr>
        <w:pStyle w:val="a4"/>
      </w:pPr>
      <w:r w:rsidRPr="00D53303">
        <w:lastRenderedPageBreak/>
        <w:t xml:space="preserve">    </w:t>
      </w:r>
      <w:proofErr w:type="gramStart"/>
      <w:r w:rsidRPr="00DA133B">
        <w:rPr>
          <w:rStyle w:val="af6"/>
        </w:rPr>
        <w:t>public</w:t>
      </w:r>
      <w:proofErr w:type="gramEnd"/>
      <w:r w:rsidRPr="00D53303">
        <w:t xml:space="preserve"> </w:t>
      </w:r>
      <w:r w:rsidRPr="00DA133B">
        <w:rPr>
          <w:rStyle w:val="af6"/>
        </w:rPr>
        <w:t>void</w:t>
      </w:r>
      <w:r w:rsidRPr="00D53303">
        <w:t xml:space="preserve"> Redo(</w:t>
      </w:r>
      <w:r w:rsidRPr="00DA133B">
        <w:rPr>
          <w:rStyle w:val="af6"/>
        </w:rPr>
        <w:t>int</w:t>
      </w:r>
      <w:r w:rsidRPr="00D53303">
        <w:t xml:space="preserve"> levels)</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DA133B">
        <w:rPr>
          <w:rStyle w:val="af6"/>
        </w:rPr>
        <w:t>for</w:t>
      </w:r>
      <w:proofErr w:type="gramEnd"/>
      <w:r w:rsidRPr="00D53303">
        <w:t xml:space="preserve"> (</w:t>
      </w:r>
      <w:proofErr w:type="spellStart"/>
      <w:r w:rsidRPr="00DA133B">
        <w:rPr>
          <w:rStyle w:val="af6"/>
        </w:rPr>
        <w:t>var</w:t>
      </w:r>
      <w:proofErr w:type="spellEnd"/>
      <w:r w:rsidRPr="00D53303">
        <w:t xml:space="preserve"> i = 0; i &lt; levels; i++)</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DA133B">
        <w:rPr>
          <w:rStyle w:val="af6"/>
        </w:rPr>
        <w:t>if</w:t>
      </w:r>
      <w:proofErr w:type="gramEnd"/>
      <w:r w:rsidRPr="00D53303">
        <w:t xml:space="preserve"> (_current &lt; _commands.Count - 1)</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_commands[_current++].Execute();</w:t>
      </w:r>
    </w:p>
    <w:p w:rsidR="00B67B43" w:rsidRPr="00457D39" w:rsidRDefault="00B67B43" w:rsidP="00B23691">
      <w:pPr>
        <w:pStyle w:val="a4"/>
        <w:rPr>
          <w:lang w:val="ru-RU"/>
        </w:rPr>
      </w:pPr>
      <w:r w:rsidRPr="00D53303">
        <w:t xml:space="preserve">            </w:t>
      </w:r>
      <w:r w:rsidRPr="00457D39">
        <w:rPr>
          <w:lang w:val="ru-RU"/>
        </w:rPr>
        <w:t>}</w:t>
      </w:r>
    </w:p>
    <w:p w:rsidR="00B67B43" w:rsidRPr="00457D39" w:rsidRDefault="00B67B43" w:rsidP="00B23691">
      <w:pPr>
        <w:pStyle w:val="a4"/>
        <w:rPr>
          <w:lang w:val="ru-RU"/>
        </w:rPr>
      </w:pPr>
      <w:r w:rsidRPr="00457D39">
        <w:rPr>
          <w:lang w:val="ru-RU"/>
        </w:rPr>
        <w:t xml:space="preserve">        }</w:t>
      </w:r>
    </w:p>
    <w:p w:rsidR="00B67B43" w:rsidRPr="00457D39" w:rsidRDefault="00B67B43" w:rsidP="00B23691">
      <w:pPr>
        <w:pStyle w:val="a4"/>
        <w:rPr>
          <w:lang w:val="ru-RU"/>
        </w:rPr>
      </w:pPr>
      <w:r w:rsidRPr="00457D39">
        <w:rPr>
          <w:lang w:val="ru-RU"/>
        </w:rPr>
        <w:t xml:space="preserve">    }</w:t>
      </w:r>
    </w:p>
    <w:p w:rsidR="00B67B43" w:rsidRPr="00457D39" w:rsidRDefault="00B67B43" w:rsidP="00B23691">
      <w:pPr>
        <w:pStyle w:val="a4"/>
        <w:rPr>
          <w:lang w:val="ru-RU"/>
        </w:rPr>
      </w:pPr>
      <w:r w:rsidRPr="00457D39">
        <w:rPr>
          <w:lang w:val="ru-RU"/>
        </w:rPr>
        <w:t>}</w:t>
      </w:r>
    </w:p>
    <w:p w:rsidR="00B67B43" w:rsidRPr="00DA133B" w:rsidRDefault="00B67B43" w:rsidP="00B67B43">
      <w:r w:rsidRPr="00E918DC">
        <w:t>Использовать разработанные классы можно следующим образом</w:t>
      </w:r>
      <w:r w:rsidR="00DA133B" w:rsidRPr="00DA133B">
        <w:t>:</w:t>
      </w:r>
    </w:p>
    <w:p w:rsidR="00B67B43" w:rsidRPr="00DA133B" w:rsidRDefault="00B67B43" w:rsidP="00B23691">
      <w:pPr>
        <w:pStyle w:val="a4"/>
        <w:rPr>
          <w:rStyle w:val="af4"/>
        </w:rPr>
      </w:pPr>
      <w:r w:rsidRPr="00DA133B">
        <w:rPr>
          <w:rStyle w:val="af4"/>
        </w:rPr>
        <w:t>// создаём объект для вычислений</w:t>
      </w:r>
    </w:p>
    <w:p w:rsidR="00B67B43" w:rsidRPr="00457D39" w:rsidRDefault="00B67B43" w:rsidP="00B23691">
      <w:pPr>
        <w:pStyle w:val="a4"/>
        <w:rPr>
          <w:lang w:val="ru-RU"/>
        </w:rPr>
      </w:pPr>
      <w:proofErr w:type="spellStart"/>
      <w:proofErr w:type="gramStart"/>
      <w:r w:rsidRPr="00DA133B">
        <w:rPr>
          <w:rStyle w:val="af6"/>
        </w:rPr>
        <w:t>var</w:t>
      </w:r>
      <w:proofErr w:type="spellEnd"/>
      <w:proofErr w:type="gramEnd"/>
      <w:r w:rsidRPr="00457D39">
        <w:rPr>
          <w:lang w:val="ru-RU"/>
        </w:rPr>
        <w:t xml:space="preserve"> </w:t>
      </w:r>
      <w:r w:rsidRPr="00E918DC">
        <w:t>user</w:t>
      </w:r>
      <w:r w:rsidRPr="00457D39">
        <w:rPr>
          <w:lang w:val="ru-RU"/>
        </w:rPr>
        <w:t xml:space="preserve"> = </w:t>
      </w:r>
      <w:r w:rsidRPr="00DA133B">
        <w:rPr>
          <w:rStyle w:val="af6"/>
        </w:rPr>
        <w:t>new</w:t>
      </w:r>
      <w:r w:rsidRPr="00457D39">
        <w:rPr>
          <w:lang w:val="ru-RU"/>
        </w:rPr>
        <w:t xml:space="preserve"> </w:t>
      </w:r>
      <w:r w:rsidRPr="00DA133B">
        <w:rPr>
          <w:rStyle w:val="af5"/>
        </w:rPr>
        <w:t>User</w:t>
      </w:r>
      <w:r w:rsidRPr="00457D39">
        <w:rPr>
          <w:lang w:val="ru-RU"/>
        </w:rPr>
        <w:t>();</w:t>
      </w:r>
    </w:p>
    <w:p w:rsidR="00B67B43" w:rsidRPr="00457D39" w:rsidRDefault="00B67B43" w:rsidP="00B23691">
      <w:pPr>
        <w:pStyle w:val="a4"/>
        <w:rPr>
          <w:lang w:val="ru-RU"/>
        </w:rPr>
      </w:pPr>
    </w:p>
    <w:p w:rsidR="00B67B43" w:rsidRPr="00DA133B" w:rsidRDefault="00B67B43" w:rsidP="00B23691">
      <w:pPr>
        <w:pStyle w:val="a4"/>
        <w:rPr>
          <w:rStyle w:val="af4"/>
        </w:rPr>
      </w:pPr>
      <w:r w:rsidRPr="00DA133B">
        <w:rPr>
          <w:rStyle w:val="af4"/>
        </w:rPr>
        <w:t>// выполняем несколько команд вычисления</w:t>
      </w:r>
    </w:p>
    <w:p w:rsidR="00B67B43" w:rsidRPr="00076A5D" w:rsidRDefault="00B67B43" w:rsidP="00B23691">
      <w:pPr>
        <w:pStyle w:val="a4"/>
        <w:rPr>
          <w:lang w:val="ru-RU"/>
        </w:rPr>
      </w:pPr>
      <w:r w:rsidRPr="00E918DC">
        <w:t>user</w:t>
      </w:r>
      <w:r w:rsidRPr="00076A5D">
        <w:rPr>
          <w:lang w:val="ru-RU"/>
        </w:rPr>
        <w:t>.</w:t>
      </w:r>
      <w:r w:rsidRPr="00E918DC">
        <w:t>Compute</w:t>
      </w:r>
      <w:r w:rsidRPr="00076A5D">
        <w:rPr>
          <w:lang w:val="ru-RU"/>
        </w:rPr>
        <w:t>(</w:t>
      </w:r>
      <w:r w:rsidRPr="00076A5D">
        <w:rPr>
          <w:rStyle w:val="af7"/>
          <w:lang w:val="ru-RU"/>
        </w:rPr>
        <w:t>'+'</w:t>
      </w:r>
      <w:r w:rsidRPr="00076A5D">
        <w:rPr>
          <w:lang w:val="ru-RU"/>
        </w:rPr>
        <w:t>, 100);</w:t>
      </w:r>
    </w:p>
    <w:p w:rsidR="00B67B43" w:rsidRPr="00D53303" w:rsidRDefault="00B67B43" w:rsidP="00B23691">
      <w:pPr>
        <w:pStyle w:val="a4"/>
      </w:pPr>
      <w:r w:rsidRPr="00D53303">
        <w:t>user.Compute(</w:t>
      </w:r>
      <w:r w:rsidRPr="00DA133B">
        <w:rPr>
          <w:rStyle w:val="af7"/>
        </w:rPr>
        <w:t>'-'</w:t>
      </w:r>
      <w:r w:rsidRPr="00D53303">
        <w:t>, 50);</w:t>
      </w:r>
    </w:p>
    <w:p w:rsidR="00B67B43" w:rsidRPr="00D53303" w:rsidRDefault="00B67B43" w:rsidP="00B23691">
      <w:pPr>
        <w:pStyle w:val="a4"/>
      </w:pPr>
      <w:r w:rsidRPr="00D53303">
        <w:t>user.Compute(</w:t>
      </w:r>
      <w:r w:rsidRPr="00DA133B">
        <w:rPr>
          <w:rStyle w:val="af7"/>
        </w:rPr>
        <w:t>'*'</w:t>
      </w:r>
      <w:r w:rsidRPr="00D53303">
        <w:t>, 10);</w:t>
      </w:r>
    </w:p>
    <w:p w:rsidR="00B67B43" w:rsidRPr="00076A5D" w:rsidRDefault="00B67B43" w:rsidP="00B23691">
      <w:pPr>
        <w:pStyle w:val="a4"/>
        <w:rPr>
          <w:lang w:val="ru-RU"/>
        </w:rPr>
      </w:pPr>
      <w:r w:rsidRPr="00E918DC">
        <w:t>user</w:t>
      </w:r>
      <w:r w:rsidRPr="00076A5D">
        <w:rPr>
          <w:lang w:val="ru-RU"/>
        </w:rPr>
        <w:t>.</w:t>
      </w:r>
      <w:r w:rsidRPr="00E918DC">
        <w:t>Compute</w:t>
      </w:r>
      <w:r w:rsidRPr="00076A5D">
        <w:rPr>
          <w:lang w:val="ru-RU"/>
        </w:rPr>
        <w:t>(</w:t>
      </w:r>
      <w:r w:rsidRPr="00076A5D">
        <w:rPr>
          <w:rStyle w:val="af7"/>
          <w:lang w:val="ru-RU"/>
        </w:rPr>
        <w:t>'/'</w:t>
      </w:r>
      <w:r w:rsidRPr="00076A5D">
        <w:rPr>
          <w:lang w:val="ru-RU"/>
        </w:rPr>
        <w:t>, 2);</w:t>
      </w:r>
    </w:p>
    <w:p w:rsidR="00B67B43" w:rsidRPr="00076A5D" w:rsidRDefault="00B67B43" w:rsidP="00B23691">
      <w:pPr>
        <w:pStyle w:val="a4"/>
        <w:rPr>
          <w:lang w:val="ru-RU"/>
        </w:rPr>
      </w:pPr>
    </w:p>
    <w:p w:rsidR="00B67B43" w:rsidRPr="00DA133B" w:rsidRDefault="00B67B43" w:rsidP="00B23691">
      <w:pPr>
        <w:pStyle w:val="a4"/>
        <w:rPr>
          <w:rStyle w:val="af4"/>
        </w:rPr>
      </w:pPr>
      <w:r w:rsidRPr="00DA133B">
        <w:rPr>
          <w:rStyle w:val="af4"/>
        </w:rPr>
        <w:t>// отменяем четыре команды</w:t>
      </w:r>
    </w:p>
    <w:p w:rsidR="00B67B43" w:rsidRPr="00457D39" w:rsidRDefault="00B67B43" w:rsidP="00B23691">
      <w:pPr>
        <w:pStyle w:val="a4"/>
        <w:rPr>
          <w:lang w:val="ru-RU"/>
        </w:rPr>
      </w:pPr>
      <w:r w:rsidRPr="00E918DC">
        <w:t>user</w:t>
      </w:r>
      <w:r w:rsidRPr="00457D39">
        <w:rPr>
          <w:lang w:val="ru-RU"/>
        </w:rPr>
        <w:t>.</w:t>
      </w:r>
      <w:r w:rsidRPr="00E918DC">
        <w:t>Undo</w:t>
      </w:r>
      <w:r w:rsidRPr="00457D39">
        <w:rPr>
          <w:lang w:val="ru-RU"/>
        </w:rPr>
        <w:t>(4);</w:t>
      </w:r>
    </w:p>
    <w:p w:rsidR="00B67B43" w:rsidRPr="00457D39" w:rsidRDefault="00B67B43" w:rsidP="00B23691">
      <w:pPr>
        <w:pStyle w:val="a4"/>
        <w:rPr>
          <w:lang w:val="ru-RU"/>
        </w:rPr>
      </w:pPr>
    </w:p>
    <w:p w:rsidR="00B67B43" w:rsidRPr="00DA133B" w:rsidRDefault="00B67B43" w:rsidP="00B23691">
      <w:pPr>
        <w:pStyle w:val="a4"/>
        <w:rPr>
          <w:rStyle w:val="af4"/>
        </w:rPr>
      </w:pPr>
      <w:r w:rsidRPr="00DA133B">
        <w:rPr>
          <w:rStyle w:val="af4"/>
        </w:rPr>
        <w:t>// повторно выполняем три команды</w:t>
      </w:r>
    </w:p>
    <w:p w:rsidR="00B67B43" w:rsidRPr="00457D39" w:rsidRDefault="00B67B43" w:rsidP="00B23691">
      <w:pPr>
        <w:pStyle w:val="a4"/>
        <w:rPr>
          <w:lang w:val="ru-RU"/>
        </w:rPr>
      </w:pPr>
      <w:r w:rsidRPr="00E918DC">
        <w:t>user</w:t>
      </w:r>
      <w:r w:rsidRPr="00457D39">
        <w:rPr>
          <w:lang w:val="ru-RU"/>
        </w:rPr>
        <w:t>.</w:t>
      </w:r>
      <w:r w:rsidRPr="00E918DC">
        <w:t>Redo</w:t>
      </w:r>
      <w:r w:rsidRPr="00457D39">
        <w:rPr>
          <w:lang w:val="ru-RU"/>
        </w:rPr>
        <w:t>(3);</w:t>
      </w:r>
    </w:p>
    <w:p w:rsidR="00B67B43" w:rsidRPr="00E918DC" w:rsidRDefault="004A49D1" w:rsidP="004A49D1">
      <w:pPr>
        <w:pStyle w:val="2"/>
      </w:pPr>
      <w:r>
        <w:t xml:space="preserve">4.3. </w:t>
      </w:r>
      <w:r w:rsidR="00B67B43" w:rsidRPr="00E918DC">
        <w:t>Наблюдатель (</w:t>
      </w:r>
      <w:proofErr w:type="spellStart"/>
      <w:r w:rsidR="00B67B43" w:rsidRPr="00E918DC">
        <w:t>Observer</w:t>
      </w:r>
      <w:proofErr w:type="spellEnd"/>
      <w:r w:rsidR="00B67B43" w:rsidRPr="00E918DC">
        <w:t>)</w:t>
      </w:r>
    </w:p>
    <w:p w:rsidR="00B67B43" w:rsidRPr="00E918DC" w:rsidRDefault="00B67B43" w:rsidP="00B67B43">
      <w:r w:rsidRPr="00E918DC">
        <w:t>Шаблон Наблюдатель определяет отношение между объектами таким образом, что при изменении состояния одного объекта все зависящие от него объекты оповещаются об этом. Основное назначение шаблона Наблюдатель – реализация системы работы с событиями.</w:t>
      </w:r>
    </w:p>
    <w:p w:rsidR="00B67B43" w:rsidRPr="00E918DC" w:rsidRDefault="00B67B43" w:rsidP="00B67B43">
      <w:r w:rsidRPr="00E918DC">
        <w:t xml:space="preserve">Разберём устройство шаблона Наблюдатель (рис. 13). Объект класса </w:t>
      </w:r>
      <w:r w:rsidRPr="00DA133B">
        <w:rPr>
          <w:rStyle w:val="af5"/>
        </w:rPr>
        <w:t>Subject</w:t>
      </w:r>
      <w:r w:rsidRPr="00E918DC">
        <w:t xml:space="preserve"> – </w:t>
      </w:r>
      <w:r w:rsidRPr="00DA133B">
        <w:rPr>
          <w:rStyle w:val="a8"/>
        </w:rPr>
        <w:t>наблюдаемый объект</w:t>
      </w:r>
      <w:r w:rsidRPr="00E918DC">
        <w:t xml:space="preserve"> – имеет некоторое состояние, изменение которого предполагается отслеживать. Для этого в классе </w:t>
      </w:r>
      <w:r w:rsidRPr="00DA133B">
        <w:rPr>
          <w:rStyle w:val="af5"/>
        </w:rPr>
        <w:t>Subject</w:t>
      </w:r>
      <w:r w:rsidRPr="00E918DC">
        <w:t xml:space="preserve"> описывается коллекция объектов-наблюдателей и методы добавления и удаления элементов коллекции. Каждый объект-</w:t>
      </w:r>
      <w:r w:rsidRPr="0041653C">
        <w:rPr>
          <w:rStyle w:val="a8"/>
        </w:rPr>
        <w:t>наблюдатель</w:t>
      </w:r>
      <w:r w:rsidRPr="00E918DC">
        <w:t xml:space="preserve"> реализует интерфейс </w:t>
      </w:r>
      <w:r w:rsidRPr="0041653C">
        <w:rPr>
          <w:rStyle w:val="af5"/>
        </w:rPr>
        <w:t>IObserver</w:t>
      </w:r>
      <w:r w:rsidRPr="00E918DC">
        <w:t xml:space="preserve">. При изменении состояния наблюдаемого объекта вызывается метод </w:t>
      </w:r>
      <w:r w:rsidRPr="0041653C">
        <w:rPr>
          <w:rStyle w:val="a9"/>
        </w:rPr>
        <w:t>NotifyObservers()</w:t>
      </w:r>
      <w:r w:rsidRPr="00E918DC">
        <w:t xml:space="preserve">. </w:t>
      </w:r>
      <w:r w:rsidR="0041653C">
        <w:t xml:space="preserve">Этот метод </w:t>
      </w:r>
      <w:r w:rsidRPr="00E918DC">
        <w:t xml:space="preserve">итерируется по коллекции наблюдателей и вызывает у каждого из них метод </w:t>
      </w:r>
      <w:r w:rsidRPr="0041653C">
        <w:rPr>
          <w:rStyle w:val="a9"/>
        </w:rPr>
        <w:t>HandleEvent()</w:t>
      </w:r>
      <w:r w:rsidRPr="00E918DC">
        <w:t xml:space="preserve"> (возможно, передавая </w:t>
      </w:r>
      <w:r w:rsidR="0041653C">
        <w:t>в качестве аргумента</w:t>
      </w:r>
      <w:r w:rsidRPr="00E918DC">
        <w:t xml:space="preserve"> состояние наблюдаемого объекта).</w:t>
      </w:r>
    </w:p>
    <w:p w:rsidR="00B67B43" w:rsidRPr="00E918DC" w:rsidRDefault="004A49D1" w:rsidP="004A49D1">
      <w:pPr>
        <w:pStyle w:val="af"/>
      </w:pPr>
      <w:r>
        <w:rPr>
          <w:noProof/>
        </w:rPr>
        <w:lastRenderedPageBreak/>
        <w:drawing>
          <wp:inline distT="0" distB="0" distL="0" distR="0">
            <wp:extent cx="5238750" cy="2286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server.emz"/>
                    <pic:cNvPicPr/>
                  </pic:nvPicPr>
                  <pic:blipFill>
                    <a:blip r:embed="rId20">
                      <a:extLst>
                        <a:ext uri="{28A0092B-C50C-407E-A947-70E740481C1C}">
                          <a14:useLocalDpi xmlns:a14="http://schemas.microsoft.com/office/drawing/2010/main" val="0"/>
                        </a:ext>
                      </a:extLst>
                    </a:blip>
                    <a:stretch>
                      <a:fillRect/>
                    </a:stretch>
                  </pic:blipFill>
                  <pic:spPr>
                    <a:xfrm>
                      <a:off x="0" y="0"/>
                      <a:ext cx="5238750" cy="2286000"/>
                    </a:xfrm>
                    <a:prstGeom prst="rect">
                      <a:avLst/>
                    </a:prstGeom>
                  </pic:spPr>
                </pic:pic>
              </a:graphicData>
            </a:graphic>
          </wp:inline>
        </w:drawing>
      </w:r>
    </w:p>
    <w:p w:rsidR="00B67B43" w:rsidRPr="00E918DC" w:rsidRDefault="00B67B43" w:rsidP="004A49D1">
      <w:pPr>
        <w:pStyle w:val="af"/>
      </w:pPr>
      <w:r w:rsidRPr="00E918DC">
        <w:t>Рис. 13. Дизайн шаблона Наблюдатель.</w:t>
      </w:r>
    </w:p>
    <w:p w:rsidR="00B67B43" w:rsidRPr="00E918DC" w:rsidRDefault="00B67B43" w:rsidP="00B67B43">
      <w:r w:rsidRPr="00E918DC">
        <w:t>Далее приводится пример кода, демонстрирующего реализацию шаблона Наблюдатель. Заметим, что в примере намеренно не используются события</w:t>
      </w:r>
      <w:r w:rsidR="0041653C">
        <w:t xml:space="preserve"> </w:t>
      </w:r>
      <w:r w:rsidR="0041653C">
        <w:rPr>
          <w:lang w:val="en-US"/>
        </w:rPr>
        <w:t>C</w:t>
      </w:r>
      <w:r w:rsidR="0041653C" w:rsidRPr="0041653C">
        <w:t>#</w:t>
      </w:r>
      <w:r w:rsidRPr="00E918DC">
        <w:t>.</w:t>
      </w:r>
    </w:p>
    <w:p w:rsidR="00B67B43" w:rsidRPr="00D53303" w:rsidRDefault="00B67B43" w:rsidP="00B23691">
      <w:pPr>
        <w:pStyle w:val="a4"/>
      </w:pPr>
      <w:proofErr w:type="gramStart"/>
      <w:r w:rsidRPr="0041653C">
        <w:rPr>
          <w:rStyle w:val="af6"/>
        </w:rPr>
        <w:t>using</w:t>
      </w:r>
      <w:proofErr w:type="gramEnd"/>
      <w:r w:rsidRPr="00D53303">
        <w:t xml:space="preserve"> System;</w:t>
      </w:r>
    </w:p>
    <w:p w:rsidR="00B67B43" w:rsidRPr="00D53303" w:rsidRDefault="00B67B43" w:rsidP="00B23691">
      <w:pPr>
        <w:pStyle w:val="a4"/>
      </w:pPr>
      <w:proofErr w:type="gramStart"/>
      <w:r w:rsidRPr="0041653C">
        <w:rPr>
          <w:rStyle w:val="af6"/>
        </w:rPr>
        <w:t>using</w:t>
      </w:r>
      <w:proofErr w:type="gramEnd"/>
      <w:r w:rsidRPr="00D53303">
        <w:t xml:space="preserve"> System.Collections.Generic;</w:t>
      </w:r>
    </w:p>
    <w:p w:rsidR="00B67B43" w:rsidRPr="00D53303" w:rsidRDefault="00B67B43" w:rsidP="00B23691">
      <w:pPr>
        <w:pStyle w:val="a4"/>
      </w:pPr>
    </w:p>
    <w:p w:rsidR="00B67B43" w:rsidRPr="00076E40" w:rsidRDefault="00B67B43" w:rsidP="00B23691">
      <w:pPr>
        <w:pStyle w:val="a4"/>
        <w:rPr>
          <w:rStyle w:val="af4"/>
          <w:lang w:val="en-US"/>
        </w:rPr>
      </w:pPr>
      <w:r w:rsidRPr="00076E40">
        <w:rPr>
          <w:rStyle w:val="af4"/>
          <w:lang w:val="en-US"/>
        </w:rPr>
        <w:t xml:space="preserve">// </w:t>
      </w:r>
      <w:r w:rsidRPr="0041653C">
        <w:rPr>
          <w:rStyle w:val="af4"/>
        </w:rPr>
        <w:t>аналог</w:t>
      </w:r>
      <w:r w:rsidRPr="00076E40">
        <w:rPr>
          <w:rStyle w:val="af4"/>
          <w:lang w:val="en-US"/>
        </w:rPr>
        <w:t xml:space="preserve"> Subject</w:t>
      </w:r>
    </w:p>
    <w:p w:rsidR="00B67B43" w:rsidRPr="00D53303" w:rsidRDefault="00B67B43" w:rsidP="00B23691">
      <w:pPr>
        <w:pStyle w:val="a4"/>
      </w:pPr>
      <w:proofErr w:type="gramStart"/>
      <w:r w:rsidRPr="0041653C">
        <w:rPr>
          <w:rStyle w:val="af6"/>
        </w:rPr>
        <w:t>public</w:t>
      </w:r>
      <w:proofErr w:type="gramEnd"/>
      <w:r w:rsidRPr="00D53303">
        <w:t xml:space="preserve"> </w:t>
      </w:r>
      <w:r w:rsidRPr="0041653C">
        <w:rPr>
          <w:rStyle w:val="af6"/>
        </w:rPr>
        <w:t>class</w:t>
      </w:r>
      <w:r w:rsidRPr="00D53303">
        <w:t xml:space="preserve"> </w:t>
      </w:r>
      <w:r w:rsidRPr="0041653C">
        <w:rPr>
          <w:rStyle w:val="af5"/>
        </w:rPr>
        <w:t>Stock</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41653C">
        <w:rPr>
          <w:rStyle w:val="af6"/>
        </w:rPr>
        <w:t>private</w:t>
      </w:r>
      <w:proofErr w:type="gramEnd"/>
      <w:r w:rsidRPr="00D53303">
        <w:t xml:space="preserve"> </w:t>
      </w:r>
      <w:r w:rsidRPr="0041653C">
        <w:rPr>
          <w:rStyle w:val="af6"/>
        </w:rPr>
        <w:t>int</w:t>
      </w:r>
      <w:r w:rsidRPr="00D53303">
        <w:t xml:space="preserve"> _price;</w:t>
      </w:r>
    </w:p>
    <w:p w:rsidR="00B67B43" w:rsidRPr="00D53303" w:rsidRDefault="00B67B43" w:rsidP="0041653C">
      <w:pPr>
        <w:pStyle w:val="a4"/>
      </w:pPr>
      <w:r w:rsidRPr="00D53303">
        <w:t xml:space="preserve">    </w:t>
      </w:r>
      <w:proofErr w:type="gramStart"/>
      <w:r w:rsidRPr="0041653C">
        <w:rPr>
          <w:rStyle w:val="af6"/>
        </w:rPr>
        <w:t>private</w:t>
      </w:r>
      <w:proofErr w:type="gramEnd"/>
      <w:r w:rsidRPr="00D53303">
        <w:t xml:space="preserve"> </w:t>
      </w:r>
      <w:r w:rsidRPr="0041653C">
        <w:rPr>
          <w:rStyle w:val="af5"/>
        </w:rPr>
        <w:t>IList</w:t>
      </w:r>
      <w:r w:rsidRPr="00D53303">
        <w:t>&lt;</w:t>
      </w:r>
      <w:r w:rsidRPr="0041653C">
        <w:rPr>
          <w:rStyle w:val="af5"/>
        </w:rPr>
        <w:t>IInvestor</w:t>
      </w:r>
      <w:r w:rsidRPr="00D53303">
        <w:t>&gt; _investors =</w:t>
      </w:r>
      <w:r w:rsidR="0041653C">
        <w:t xml:space="preserve"> </w:t>
      </w:r>
      <w:r w:rsidRPr="0041653C">
        <w:rPr>
          <w:rStyle w:val="af6"/>
        </w:rPr>
        <w:t>new</w:t>
      </w:r>
      <w:r w:rsidRPr="00D53303">
        <w:t xml:space="preserve"> </w:t>
      </w:r>
      <w:r w:rsidRPr="0041653C">
        <w:rPr>
          <w:rStyle w:val="af5"/>
        </w:rPr>
        <w:t>List</w:t>
      </w:r>
      <w:r w:rsidRPr="00D53303">
        <w:t>&lt;</w:t>
      </w:r>
      <w:r w:rsidRPr="0041653C">
        <w:rPr>
          <w:rStyle w:val="af5"/>
        </w:rPr>
        <w:t>IInvestor</w:t>
      </w:r>
      <w:r w:rsidRPr="00D53303">
        <w:t>&gt;();</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41653C">
        <w:rPr>
          <w:rStyle w:val="af6"/>
        </w:rPr>
        <w:t>public</w:t>
      </w:r>
      <w:proofErr w:type="gramEnd"/>
      <w:r w:rsidRPr="00D53303">
        <w:t xml:space="preserve"> </w:t>
      </w:r>
      <w:r w:rsidRPr="0041653C">
        <w:rPr>
          <w:rStyle w:val="af6"/>
        </w:rPr>
        <w:t>int</w:t>
      </w:r>
      <w:r w:rsidRPr="00D53303">
        <w:t xml:space="preserve"> Price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41653C">
        <w:rPr>
          <w:rStyle w:val="af6"/>
        </w:rPr>
        <w:t>get</w:t>
      </w:r>
      <w:proofErr w:type="gramEnd"/>
      <w:r w:rsidRPr="00D53303">
        <w:t xml:space="preserve"> { </w:t>
      </w:r>
      <w:r w:rsidRPr="0041653C">
        <w:rPr>
          <w:rStyle w:val="af6"/>
        </w:rPr>
        <w:t>return</w:t>
      </w:r>
      <w:r w:rsidRPr="00D53303">
        <w:t xml:space="preserve"> _price; }</w:t>
      </w:r>
    </w:p>
    <w:p w:rsidR="00B67B43" w:rsidRPr="00D53303" w:rsidRDefault="00B67B43" w:rsidP="00B23691">
      <w:pPr>
        <w:pStyle w:val="a4"/>
      </w:pPr>
      <w:r w:rsidRPr="00D53303">
        <w:t xml:space="preserve">        </w:t>
      </w:r>
      <w:proofErr w:type="gramStart"/>
      <w:r w:rsidRPr="0041653C">
        <w:rPr>
          <w:rStyle w:val="af6"/>
        </w:rPr>
        <w:t>set</w:t>
      </w:r>
      <w:proofErr w:type="gramEnd"/>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41653C">
        <w:rPr>
          <w:rStyle w:val="af6"/>
        </w:rPr>
        <w:t>if</w:t>
      </w:r>
      <w:proofErr w:type="gramEnd"/>
      <w:r w:rsidRPr="00D53303">
        <w:t xml:space="preserve"> (_price != </w:t>
      </w:r>
      <w:r w:rsidRPr="0041653C">
        <w:rPr>
          <w:rStyle w:val="af6"/>
        </w:rPr>
        <w:t>value</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_price = </w:t>
      </w:r>
      <w:r w:rsidRPr="0041653C">
        <w:rPr>
          <w:rStyle w:val="af6"/>
        </w:rPr>
        <w:t>value</w:t>
      </w:r>
      <w:r w:rsidRPr="00D53303">
        <w:t>;</w:t>
      </w:r>
    </w:p>
    <w:p w:rsidR="00B67B43" w:rsidRPr="00D53303" w:rsidRDefault="00B67B43" w:rsidP="00B23691">
      <w:pPr>
        <w:pStyle w:val="a4"/>
      </w:pPr>
      <w:r w:rsidRPr="00D53303">
        <w:t xml:space="preserve">                Notify();</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41653C">
        <w:rPr>
          <w:rStyle w:val="af6"/>
        </w:rPr>
        <w:t>public</w:t>
      </w:r>
      <w:proofErr w:type="gramEnd"/>
      <w:r w:rsidRPr="00D53303">
        <w:t xml:space="preserve"> Stock(</w:t>
      </w:r>
      <w:r w:rsidRPr="0041653C">
        <w:rPr>
          <w:rStyle w:val="af6"/>
        </w:rPr>
        <w:t>int</w:t>
      </w:r>
      <w:r w:rsidRPr="00D53303">
        <w:t xml:space="preserve"> price)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_price = price;</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41653C">
        <w:rPr>
          <w:rStyle w:val="af6"/>
        </w:rPr>
        <w:t>public</w:t>
      </w:r>
      <w:proofErr w:type="gramEnd"/>
      <w:r w:rsidRPr="00D53303">
        <w:t xml:space="preserve"> </w:t>
      </w:r>
      <w:r w:rsidRPr="0041653C">
        <w:rPr>
          <w:rStyle w:val="af6"/>
        </w:rPr>
        <w:t>void</w:t>
      </w:r>
      <w:r w:rsidRPr="00D53303">
        <w:t xml:space="preserve"> Attach(</w:t>
      </w:r>
      <w:r w:rsidRPr="0041653C">
        <w:rPr>
          <w:rStyle w:val="af5"/>
        </w:rPr>
        <w:t>IInvestor</w:t>
      </w:r>
      <w:r w:rsidRPr="00D53303">
        <w:t xml:space="preserve"> investor)</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_investors.Add(investor);</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lastRenderedPageBreak/>
        <w:t xml:space="preserve">    </w:t>
      </w:r>
      <w:proofErr w:type="gramStart"/>
      <w:r w:rsidRPr="0041653C">
        <w:rPr>
          <w:rStyle w:val="af6"/>
        </w:rPr>
        <w:t>public</w:t>
      </w:r>
      <w:proofErr w:type="gramEnd"/>
      <w:r w:rsidRPr="00D53303">
        <w:t xml:space="preserve"> </w:t>
      </w:r>
      <w:r w:rsidRPr="0041653C">
        <w:rPr>
          <w:rStyle w:val="af6"/>
        </w:rPr>
        <w:t>void</w:t>
      </w:r>
      <w:r w:rsidRPr="00D53303">
        <w:t xml:space="preserve"> Detach(</w:t>
      </w:r>
      <w:r w:rsidRPr="0041653C">
        <w:rPr>
          <w:rStyle w:val="af5"/>
        </w:rPr>
        <w:t>IInvestor</w:t>
      </w:r>
      <w:r w:rsidRPr="00D53303">
        <w:t xml:space="preserve"> investor)</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_investors.Remove(investor);</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41653C">
        <w:rPr>
          <w:rStyle w:val="af6"/>
        </w:rPr>
        <w:t>public</w:t>
      </w:r>
      <w:proofErr w:type="gramEnd"/>
      <w:r w:rsidRPr="00D53303">
        <w:t xml:space="preserve"> </w:t>
      </w:r>
      <w:r w:rsidRPr="0041653C">
        <w:rPr>
          <w:rStyle w:val="af6"/>
        </w:rPr>
        <w:t>void</w:t>
      </w:r>
      <w:r w:rsidRPr="00D53303">
        <w:t xml:space="preserve"> Notify()</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spellStart"/>
      <w:proofErr w:type="gramStart"/>
      <w:r w:rsidRPr="0041653C">
        <w:rPr>
          <w:rStyle w:val="af6"/>
        </w:rPr>
        <w:t>foreach</w:t>
      </w:r>
      <w:proofErr w:type="spellEnd"/>
      <w:proofErr w:type="gramEnd"/>
      <w:r w:rsidRPr="00D53303">
        <w:t xml:space="preserve"> (</w:t>
      </w:r>
      <w:proofErr w:type="spellStart"/>
      <w:r w:rsidRPr="0041653C">
        <w:rPr>
          <w:rStyle w:val="af6"/>
        </w:rPr>
        <w:t>var</w:t>
      </w:r>
      <w:proofErr w:type="spellEnd"/>
      <w:r w:rsidRPr="00D53303">
        <w:t xml:space="preserve"> investor </w:t>
      </w:r>
      <w:r w:rsidRPr="0041653C">
        <w:rPr>
          <w:rStyle w:val="af6"/>
        </w:rPr>
        <w:t>in</w:t>
      </w:r>
      <w:r w:rsidRPr="00D53303">
        <w:t xml:space="preserve"> _investors)</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investor.Update(</w:t>
      </w:r>
      <w:r w:rsidRPr="0041653C">
        <w:rPr>
          <w:rStyle w:val="af6"/>
        </w:rPr>
        <w:t>this</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076E40" w:rsidRDefault="00B67B43" w:rsidP="00B23691">
      <w:pPr>
        <w:pStyle w:val="a4"/>
        <w:rPr>
          <w:rStyle w:val="af4"/>
          <w:lang w:val="en-US"/>
        </w:rPr>
      </w:pPr>
      <w:r w:rsidRPr="00076E40">
        <w:rPr>
          <w:rStyle w:val="af4"/>
          <w:lang w:val="en-US"/>
        </w:rPr>
        <w:t xml:space="preserve">// </w:t>
      </w:r>
      <w:r w:rsidRPr="0041653C">
        <w:rPr>
          <w:rStyle w:val="af4"/>
        </w:rPr>
        <w:t>интерфейс</w:t>
      </w:r>
      <w:r w:rsidRPr="00076E40">
        <w:rPr>
          <w:rStyle w:val="af4"/>
          <w:lang w:val="en-US"/>
        </w:rPr>
        <w:t xml:space="preserve">, </w:t>
      </w:r>
      <w:r w:rsidRPr="0041653C">
        <w:rPr>
          <w:rStyle w:val="af4"/>
        </w:rPr>
        <w:t>аналогичный</w:t>
      </w:r>
      <w:r w:rsidRPr="00076E40">
        <w:rPr>
          <w:rStyle w:val="af4"/>
          <w:lang w:val="en-US"/>
        </w:rPr>
        <w:t xml:space="preserve"> </w:t>
      </w:r>
      <w:proofErr w:type="spellStart"/>
      <w:r w:rsidRPr="00076E40">
        <w:rPr>
          <w:rStyle w:val="af4"/>
          <w:lang w:val="en-US"/>
        </w:rPr>
        <w:t>IObserver</w:t>
      </w:r>
      <w:proofErr w:type="spellEnd"/>
    </w:p>
    <w:p w:rsidR="00B67B43" w:rsidRPr="00D53303" w:rsidRDefault="00B67B43" w:rsidP="00B23691">
      <w:pPr>
        <w:pStyle w:val="a4"/>
      </w:pPr>
      <w:proofErr w:type="gramStart"/>
      <w:r w:rsidRPr="0041653C">
        <w:rPr>
          <w:rStyle w:val="af6"/>
        </w:rPr>
        <w:t>public</w:t>
      </w:r>
      <w:proofErr w:type="gramEnd"/>
      <w:r w:rsidRPr="00D53303">
        <w:t xml:space="preserve"> </w:t>
      </w:r>
      <w:r w:rsidRPr="0041653C">
        <w:rPr>
          <w:rStyle w:val="af6"/>
        </w:rPr>
        <w:t>interface</w:t>
      </w:r>
      <w:r w:rsidRPr="00D53303">
        <w:t xml:space="preserve"> </w:t>
      </w:r>
      <w:r w:rsidRPr="0041653C">
        <w:rPr>
          <w:rStyle w:val="af5"/>
        </w:rPr>
        <w:t>IInvestor</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41653C">
        <w:rPr>
          <w:rStyle w:val="af6"/>
        </w:rPr>
        <w:t>void</w:t>
      </w:r>
      <w:proofErr w:type="gramEnd"/>
      <w:r w:rsidRPr="00D53303">
        <w:t xml:space="preserve"> Update(</w:t>
      </w:r>
      <w:r w:rsidRPr="0041653C">
        <w:rPr>
          <w:rStyle w:val="af5"/>
        </w:rPr>
        <w:t>Stock</w:t>
      </w:r>
      <w:r w:rsidRPr="00D53303">
        <w:t xml:space="preserve"> stock);</w:t>
      </w:r>
    </w:p>
    <w:p w:rsidR="00B67B43" w:rsidRPr="00D53303" w:rsidRDefault="00B67B43" w:rsidP="00B23691">
      <w:pPr>
        <w:pStyle w:val="a4"/>
      </w:pPr>
      <w:r w:rsidRPr="00D53303">
        <w:t>}</w:t>
      </w:r>
    </w:p>
    <w:p w:rsidR="00B67B43" w:rsidRPr="00D53303" w:rsidRDefault="00B67B43" w:rsidP="00B23691">
      <w:pPr>
        <w:pStyle w:val="a4"/>
      </w:pPr>
    </w:p>
    <w:p w:rsidR="00B67B43" w:rsidRPr="00076E40" w:rsidRDefault="00B67B43" w:rsidP="00B23691">
      <w:pPr>
        <w:pStyle w:val="a4"/>
        <w:rPr>
          <w:rStyle w:val="af4"/>
          <w:lang w:val="en-US"/>
        </w:rPr>
      </w:pPr>
      <w:r w:rsidRPr="00076E40">
        <w:rPr>
          <w:rStyle w:val="af4"/>
          <w:lang w:val="en-US"/>
        </w:rPr>
        <w:t xml:space="preserve">// </w:t>
      </w:r>
      <w:r w:rsidRPr="0041653C">
        <w:rPr>
          <w:rStyle w:val="af4"/>
        </w:rPr>
        <w:t>конкретный</w:t>
      </w:r>
      <w:r w:rsidRPr="00076E40">
        <w:rPr>
          <w:rStyle w:val="af4"/>
          <w:lang w:val="en-US"/>
        </w:rPr>
        <w:t xml:space="preserve"> </w:t>
      </w:r>
      <w:r w:rsidR="009E2F7A">
        <w:rPr>
          <w:rStyle w:val="af4"/>
        </w:rPr>
        <w:t>наблюдатель</w:t>
      </w:r>
    </w:p>
    <w:p w:rsidR="00B67B43" w:rsidRPr="00D53303" w:rsidRDefault="00B67B43" w:rsidP="00B23691">
      <w:pPr>
        <w:pStyle w:val="a4"/>
      </w:pPr>
      <w:proofErr w:type="gramStart"/>
      <w:r w:rsidRPr="0041653C">
        <w:rPr>
          <w:rStyle w:val="af6"/>
        </w:rPr>
        <w:t>public</w:t>
      </w:r>
      <w:proofErr w:type="gramEnd"/>
      <w:r w:rsidRPr="00D53303">
        <w:t xml:space="preserve"> </w:t>
      </w:r>
      <w:r w:rsidRPr="0041653C">
        <w:rPr>
          <w:rStyle w:val="af6"/>
        </w:rPr>
        <w:t>class</w:t>
      </w:r>
      <w:r w:rsidRPr="00D53303">
        <w:t xml:space="preserve"> </w:t>
      </w:r>
      <w:r w:rsidRPr="0041653C">
        <w:rPr>
          <w:rStyle w:val="af5"/>
        </w:rPr>
        <w:t>Investor</w:t>
      </w:r>
      <w:r w:rsidRPr="00D53303">
        <w:t xml:space="preserve"> : </w:t>
      </w:r>
      <w:r w:rsidRPr="0041653C">
        <w:rPr>
          <w:rStyle w:val="af5"/>
        </w:rPr>
        <w:t>IInvestor</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41653C">
        <w:rPr>
          <w:rStyle w:val="af6"/>
        </w:rPr>
        <w:t>public</w:t>
      </w:r>
      <w:proofErr w:type="gramEnd"/>
      <w:r w:rsidRPr="00D53303">
        <w:t xml:space="preserve"> </w:t>
      </w:r>
      <w:r w:rsidRPr="0041653C">
        <w:rPr>
          <w:rStyle w:val="af6"/>
        </w:rPr>
        <w:t>string</w:t>
      </w:r>
      <w:r w:rsidRPr="00D53303">
        <w:t xml:space="preserve"> Name { </w:t>
      </w:r>
      <w:r w:rsidRPr="0041653C">
        <w:rPr>
          <w:rStyle w:val="af6"/>
        </w:rPr>
        <w:t>get</w:t>
      </w:r>
      <w:r w:rsidRPr="00D53303">
        <w:t xml:space="preserve">; </w:t>
      </w:r>
      <w:r w:rsidRPr="0041653C">
        <w:rPr>
          <w:rStyle w:val="af6"/>
        </w:rPr>
        <w:t>private</w:t>
      </w:r>
      <w:r w:rsidRPr="00D53303">
        <w:t xml:space="preserve"> </w:t>
      </w:r>
      <w:r w:rsidRPr="0041653C">
        <w:rPr>
          <w:rStyle w:val="af6"/>
        </w:rPr>
        <w:t>set</w:t>
      </w:r>
      <w:r w:rsidRPr="00D53303">
        <w:t>;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41653C">
        <w:rPr>
          <w:rStyle w:val="af6"/>
        </w:rPr>
        <w:t>public</w:t>
      </w:r>
      <w:proofErr w:type="gramEnd"/>
      <w:r w:rsidRPr="00D53303">
        <w:t xml:space="preserve"> Investor(</w:t>
      </w:r>
      <w:r w:rsidRPr="0041653C">
        <w:rPr>
          <w:rStyle w:val="af6"/>
        </w:rPr>
        <w:t>string</w:t>
      </w:r>
      <w:r w:rsidRPr="00D53303">
        <w:t xml:space="preserve"> name)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Name = name;</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41653C">
        <w:rPr>
          <w:rStyle w:val="af6"/>
        </w:rPr>
        <w:t>public</w:t>
      </w:r>
      <w:proofErr w:type="gramEnd"/>
      <w:r w:rsidRPr="00D53303">
        <w:t xml:space="preserve"> </w:t>
      </w:r>
      <w:r w:rsidRPr="0041653C">
        <w:rPr>
          <w:rStyle w:val="af6"/>
        </w:rPr>
        <w:t>void</w:t>
      </w:r>
      <w:r w:rsidRPr="00D53303">
        <w:t xml:space="preserve"> Update(</w:t>
      </w:r>
      <w:r w:rsidRPr="0041653C">
        <w:rPr>
          <w:rStyle w:val="af5"/>
        </w:rPr>
        <w:t>Stock</w:t>
      </w:r>
      <w:r w:rsidRPr="00D53303">
        <w:t xml:space="preserve"> stock)</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41653C">
        <w:rPr>
          <w:rStyle w:val="af5"/>
        </w:rPr>
        <w:t>Console</w:t>
      </w:r>
      <w:r w:rsidRPr="00D53303">
        <w:t>.WriteLine(</w:t>
      </w:r>
      <w:r w:rsidRPr="0041653C">
        <w:rPr>
          <w:rStyle w:val="af7"/>
        </w:rPr>
        <w:t>"Notified {0} of change to {1}"</w:t>
      </w:r>
      <w:r w:rsidRPr="00D53303">
        <w:t>,</w:t>
      </w:r>
    </w:p>
    <w:p w:rsidR="00B67B43" w:rsidRPr="00D53303" w:rsidRDefault="00B67B43" w:rsidP="00B23691">
      <w:pPr>
        <w:pStyle w:val="a4"/>
      </w:pPr>
      <w:r w:rsidRPr="00D53303">
        <w:t xml:space="preserve">                          Name, stock.Price);</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41653C">
        <w:rPr>
          <w:rStyle w:val="af6"/>
        </w:rPr>
        <w:t>public</w:t>
      </w:r>
      <w:proofErr w:type="gramEnd"/>
      <w:r w:rsidRPr="00D53303">
        <w:t xml:space="preserve"> </w:t>
      </w:r>
      <w:r w:rsidRPr="0041653C">
        <w:rPr>
          <w:rStyle w:val="af6"/>
        </w:rPr>
        <w:t>class</w:t>
      </w:r>
      <w:r w:rsidRPr="00D53303">
        <w:t xml:space="preserve"> </w:t>
      </w:r>
      <w:r w:rsidRPr="0041653C">
        <w:rPr>
          <w:rStyle w:val="af5"/>
        </w:rPr>
        <w:t>ObserverExample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00DD692D" w:rsidRPr="008064CA">
        <w:rPr>
          <w:rStyle w:val="af6"/>
        </w:rPr>
        <w:t>p</w:t>
      </w:r>
      <w:r w:rsidR="00DD692D">
        <w:rPr>
          <w:rStyle w:val="af6"/>
        </w:rPr>
        <w:t>ublic</w:t>
      </w:r>
      <w:proofErr w:type="gramEnd"/>
      <w:r w:rsidRPr="00D53303">
        <w:t xml:space="preserve"> </w:t>
      </w:r>
      <w:r w:rsidRPr="0041653C">
        <w:rPr>
          <w:rStyle w:val="af6"/>
        </w:rPr>
        <w:t>static</w:t>
      </w:r>
      <w:r w:rsidRPr="00D53303">
        <w:t xml:space="preserve"> </w:t>
      </w:r>
      <w:r w:rsidRPr="0041653C">
        <w:rPr>
          <w:rStyle w:val="af6"/>
        </w:rPr>
        <w:t>void</w:t>
      </w:r>
      <w:r w:rsidRPr="00D53303">
        <w:t xml:space="preserve"> Main()</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spellStart"/>
      <w:proofErr w:type="gramStart"/>
      <w:r w:rsidRPr="0041653C">
        <w:rPr>
          <w:rStyle w:val="af6"/>
        </w:rPr>
        <w:t>var</w:t>
      </w:r>
      <w:proofErr w:type="spellEnd"/>
      <w:proofErr w:type="gramEnd"/>
      <w:r w:rsidRPr="00D53303">
        <w:t xml:space="preserve"> ibm = </w:t>
      </w:r>
      <w:r w:rsidRPr="0041653C">
        <w:rPr>
          <w:rStyle w:val="af6"/>
        </w:rPr>
        <w:t>new</w:t>
      </w:r>
      <w:r w:rsidRPr="00D53303">
        <w:t xml:space="preserve"> </w:t>
      </w:r>
      <w:r w:rsidRPr="0041653C">
        <w:rPr>
          <w:rStyle w:val="af5"/>
        </w:rPr>
        <w:t>Stock</w:t>
      </w:r>
      <w:r w:rsidRPr="00D53303">
        <w:t>(120);</w:t>
      </w:r>
    </w:p>
    <w:p w:rsidR="00B67B43" w:rsidRPr="00D53303" w:rsidRDefault="00B67B43" w:rsidP="00B23691">
      <w:pPr>
        <w:pStyle w:val="a4"/>
      </w:pPr>
      <w:r w:rsidRPr="00D53303">
        <w:t xml:space="preserve">        ibm.Attach(</w:t>
      </w:r>
      <w:r w:rsidRPr="0041653C">
        <w:rPr>
          <w:rStyle w:val="af6"/>
        </w:rPr>
        <w:t>new</w:t>
      </w:r>
      <w:r w:rsidRPr="00D53303">
        <w:t xml:space="preserve"> </w:t>
      </w:r>
      <w:r w:rsidRPr="0041653C">
        <w:rPr>
          <w:rStyle w:val="af5"/>
        </w:rPr>
        <w:t>Investor</w:t>
      </w:r>
      <w:r w:rsidRPr="00D53303">
        <w:t>(</w:t>
      </w:r>
      <w:r w:rsidRPr="0041653C">
        <w:rPr>
          <w:rStyle w:val="af7"/>
        </w:rPr>
        <w:t>"Soros"</w:t>
      </w:r>
      <w:r w:rsidRPr="00D53303">
        <w:t>));</w:t>
      </w:r>
    </w:p>
    <w:p w:rsidR="00B67B43" w:rsidRPr="00D53303" w:rsidRDefault="00B67B43" w:rsidP="00B23691">
      <w:pPr>
        <w:pStyle w:val="a4"/>
      </w:pPr>
      <w:r w:rsidRPr="00D53303">
        <w:t xml:space="preserve">        ibm.Attach(</w:t>
      </w:r>
      <w:r w:rsidRPr="0041653C">
        <w:rPr>
          <w:rStyle w:val="af6"/>
        </w:rPr>
        <w:t>new</w:t>
      </w:r>
      <w:r w:rsidRPr="00D53303">
        <w:t xml:space="preserve"> </w:t>
      </w:r>
      <w:r w:rsidRPr="0041653C">
        <w:rPr>
          <w:rStyle w:val="af5"/>
        </w:rPr>
        <w:t>Investor</w:t>
      </w:r>
      <w:r w:rsidRPr="00D53303">
        <w:t>(</w:t>
      </w:r>
      <w:r w:rsidRPr="0041653C">
        <w:rPr>
          <w:rStyle w:val="af7"/>
        </w:rPr>
        <w:t>"Berkshire"</w:t>
      </w:r>
      <w:r w:rsidRPr="00D53303">
        <w:t>));</w:t>
      </w:r>
    </w:p>
    <w:p w:rsidR="00B67B43" w:rsidRPr="00D53303" w:rsidRDefault="00B67B43" w:rsidP="00B23691">
      <w:pPr>
        <w:pStyle w:val="a4"/>
      </w:pPr>
      <w:r w:rsidRPr="00D53303">
        <w:t xml:space="preserve">        ibm.Price = 120;</w:t>
      </w:r>
    </w:p>
    <w:p w:rsidR="00B67B43" w:rsidRPr="00D53303" w:rsidRDefault="00B67B43" w:rsidP="00B23691">
      <w:pPr>
        <w:pStyle w:val="a4"/>
      </w:pPr>
      <w:r w:rsidRPr="00D53303">
        <w:t xml:space="preserve">        ibm.Price = 121;</w:t>
      </w:r>
    </w:p>
    <w:p w:rsidR="00B67B43" w:rsidRPr="00E918DC" w:rsidRDefault="00B67B43" w:rsidP="00B23691">
      <w:pPr>
        <w:pStyle w:val="a4"/>
      </w:pPr>
      <w:r w:rsidRPr="00D53303">
        <w:t xml:space="preserve">        </w:t>
      </w:r>
      <w:r w:rsidRPr="00E918DC">
        <w:t>ibm.Price = 125;</w:t>
      </w:r>
    </w:p>
    <w:p w:rsidR="00B67B43" w:rsidRPr="00457D39" w:rsidRDefault="00B67B43" w:rsidP="00B23691">
      <w:pPr>
        <w:pStyle w:val="a4"/>
        <w:rPr>
          <w:lang w:val="ru-RU"/>
        </w:rPr>
      </w:pPr>
      <w:r w:rsidRPr="00E918DC">
        <w:t xml:space="preserve">    </w:t>
      </w:r>
      <w:r w:rsidRPr="00457D39">
        <w:rPr>
          <w:lang w:val="ru-RU"/>
        </w:rPr>
        <w:t>}</w:t>
      </w:r>
    </w:p>
    <w:p w:rsidR="00B67B43" w:rsidRPr="00457D39" w:rsidRDefault="00B67B43" w:rsidP="00B23691">
      <w:pPr>
        <w:pStyle w:val="a4"/>
        <w:rPr>
          <w:lang w:val="ru-RU"/>
        </w:rPr>
      </w:pPr>
      <w:r w:rsidRPr="00457D39">
        <w:rPr>
          <w:lang w:val="ru-RU"/>
        </w:rPr>
        <w:t>}</w:t>
      </w:r>
    </w:p>
    <w:p w:rsidR="00B67B43" w:rsidRPr="00E918DC" w:rsidRDefault="00B67B43" w:rsidP="00B67B43">
      <w:r w:rsidRPr="00E918DC">
        <w:lastRenderedPageBreak/>
        <w:t xml:space="preserve">Для унификации работы с шаблоном Наблюдатель платформа .NET предлагает два интерфейса. Интерфейс </w:t>
      </w:r>
      <w:r w:rsidRPr="0041653C">
        <w:rPr>
          <w:rStyle w:val="a9"/>
        </w:rPr>
        <w:t>System.</w:t>
      </w:r>
      <w:r w:rsidRPr="0041653C">
        <w:rPr>
          <w:rStyle w:val="af5"/>
        </w:rPr>
        <w:t>IObserver</w:t>
      </w:r>
      <w:r w:rsidRPr="0041653C">
        <w:rPr>
          <w:rStyle w:val="a9"/>
        </w:rPr>
        <w:t>&lt;T&gt;</w:t>
      </w:r>
      <w:r w:rsidRPr="00E918DC">
        <w:t xml:space="preserve"> реализуется наблюдателем. Этот интерфейс содержит методы, уведомляющие о новом событии, об ошибке в наблюдаемом объекте и о прекращении генерации событий.</w:t>
      </w:r>
    </w:p>
    <w:p w:rsidR="00B67B43" w:rsidRPr="00D53303" w:rsidRDefault="00B67B43" w:rsidP="00B23691">
      <w:pPr>
        <w:pStyle w:val="a4"/>
      </w:pPr>
      <w:proofErr w:type="gramStart"/>
      <w:r w:rsidRPr="007F0FA3">
        <w:rPr>
          <w:rStyle w:val="af6"/>
        </w:rPr>
        <w:t>public</w:t>
      </w:r>
      <w:proofErr w:type="gramEnd"/>
      <w:r w:rsidRPr="00D53303">
        <w:t xml:space="preserve"> </w:t>
      </w:r>
      <w:r w:rsidRPr="007F0FA3">
        <w:rPr>
          <w:rStyle w:val="af6"/>
        </w:rPr>
        <w:t>interface</w:t>
      </w:r>
      <w:r w:rsidRPr="00D53303">
        <w:t xml:space="preserve"> </w:t>
      </w:r>
      <w:r w:rsidRPr="007F0FA3">
        <w:rPr>
          <w:rStyle w:val="af5"/>
        </w:rPr>
        <w:t>IObserver</w:t>
      </w:r>
      <w:r w:rsidRPr="00D53303">
        <w:t>&lt;</w:t>
      </w:r>
      <w:r w:rsidRPr="007F0FA3">
        <w:rPr>
          <w:rStyle w:val="af6"/>
        </w:rPr>
        <w:t>in</w:t>
      </w:r>
      <w:r w:rsidRPr="00D53303">
        <w:t xml:space="preserve"> T&gt;</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7F0FA3">
        <w:rPr>
          <w:rStyle w:val="af6"/>
        </w:rPr>
        <w:t>void</w:t>
      </w:r>
      <w:proofErr w:type="gramEnd"/>
      <w:r w:rsidRPr="00D53303">
        <w:t xml:space="preserve"> OnCompleted();</w:t>
      </w:r>
    </w:p>
    <w:p w:rsidR="00B67B43" w:rsidRPr="00D53303" w:rsidRDefault="00B67B43" w:rsidP="00B23691">
      <w:pPr>
        <w:pStyle w:val="a4"/>
      </w:pPr>
      <w:r w:rsidRPr="00D53303">
        <w:t xml:space="preserve">    </w:t>
      </w:r>
      <w:proofErr w:type="gramStart"/>
      <w:r w:rsidRPr="007F0FA3">
        <w:rPr>
          <w:rStyle w:val="af6"/>
        </w:rPr>
        <w:t>void</w:t>
      </w:r>
      <w:proofErr w:type="gramEnd"/>
      <w:r w:rsidRPr="00D53303">
        <w:t xml:space="preserve"> OnError(</w:t>
      </w:r>
      <w:r w:rsidRPr="007F0FA3">
        <w:rPr>
          <w:rStyle w:val="af5"/>
        </w:rPr>
        <w:t>Exception</w:t>
      </w:r>
      <w:r w:rsidRPr="00D53303">
        <w:t xml:space="preserve"> error);</w:t>
      </w:r>
    </w:p>
    <w:p w:rsidR="00B67B43" w:rsidRPr="00D53303" w:rsidRDefault="00B67B43" w:rsidP="00B23691">
      <w:pPr>
        <w:pStyle w:val="a4"/>
      </w:pPr>
      <w:r w:rsidRPr="00D53303">
        <w:t xml:space="preserve">    </w:t>
      </w:r>
      <w:proofErr w:type="gramStart"/>
      <w:r w:rsidRPr="007F0FA3">
        <w:rPr>
          <w:rStyle w:val="af6"/>
        </w:rPr>
        <w:t>void</w:t>
      </w:r>
      <w:proofErr w:type="gramEnd"/>
      <w:r w:rsidRPr="00D53303">
        <w:t xml:space="preserve"> OnNext(T value);</w:t>
      </w:r>
    </w:p>
    <w:p w:rsidR="00B67B43" w:rsidRPr="00D53303" w:rsidRDefault="00B67B43" w:rsidP="00B23691">
      <w:pPr>
        <w:pStyle w:val="a4"/>
      </w:pPr>
      <w:r w:rsidRPr="00D53303">
        <w:t>}</w:t>
      </w:r>
    </w:p>
    <w:p w:rsidR="00B67B43" w:rsidRPr="00E918DC" w:rsidRDefault="00B67B43" w:rsidP="00B67B43">
      <w:r w:rsidRPr="00E918DC">
        <w:t>Интерфейс</w:t>
      </w:r>
      <w:r w:rsidRPr="00076E40">
        <w:rPr>
          <w:lang w:val="en-US"/>
        </w:rPr>
        <w:t xml:space="preserve"> </w:t>
      </w:r>
      <w:r w:rsidRPr="00076E40">
        <w:rPr>
          <w:rStyle w:val="a9"/>
          <w:lang w:val="en-US"/>
        </w:rPr>
        <w:t>System.</w:t>
      </w:r>
      <w:r w:rsidRPr="007F0FA3">
        <w:rPr>
          <w:rStyle w:val="af5"/>
        </w:rPr>
        <w:t>IObservable</w:t>
      </w:r>
      <w:r w:rsidRPr="00076E40">
        <w:rPr>
          <w:rStyle w:val="a9"/>
          <w:lang w:val="en-US"/>
        </w:rPr>
        <w:t>&lt;T&gt;</w:t>
      </w:r>
      <w:r w:rsidRPr="00076E40">
        <w:rPr>
          <w:lang w:val="en-US"/>
        </w:rPr>
        <w:t xml:space="preserve"> </w:t>
      </w:r>
      <w:r w:rsidRPr="00E918DC">
        <w:t>реализуется</w:t>
      </w:r>
      <w:r w:rsidRPr="00076E40">
        <w:rPr>
          <w:lang w:val="en-US"/>
        </w:rPr>
        <w:t xml:space="preserve"> </w:t>
      </w:r>
      <w:r w:rsidRPr="00E918DC">
        <w:t>наблюдаемым</w:t>
      </w:r>
      <w:r w:rsidRPr="00076E40">
        <w:rPr>
          <w:lang w:val="en-US"/>
        </w:rPr>
        <w:t xml:space="preserve"> </w:t>
      </w:r>
      <w:r w:rsidRPr="00E918DC">
        <w:t>объектом</w:t>
      </w:r>
      <w:r w:rsidRPr="00076E40">
        <w:rPr>
          <w:lang w:val="en-US"/>
        </w:rPr>
        <w:t xml:space="preserve">. </w:t>
      </w:r>
      <w:r w:rsidRPr="00E918DC">
        <w:t>В интерфейс</w:t>
      </w:r>
      <w:r w:rsidR="009E2F7A">
        <w:t>е</w:t>
      </w:r>
      <w:r w:rsidRPr="00E918DC">
        <w:t xml:space="preserve"> описан единственный метод</w:t>
      </w:r>
      <w:r w:rsidR="009E2F7A">
        <w:t xml:space="preserve"> </w:t>
      </w:r>
      <w:r w:rsidR="009E2F7A" w:rsidRPr="007F0FA3">
        <w:rPr>
          <w:rStyle w:val="a9"/>
        </w:rPr>
        <w:t>Subscribe()</w:t>
      </w:r>
      <w:r w:rsidRPr="00E918DC">
        <w:t xml:space="preserve"> для добавления наблюдателя. Чтобы удалить наблюдателя, нужно вызвать метод </w:t>
      </w:r>
      <w:r w:rsidRPr="007F0FA3">
        <w:rPr>
          <w:rStyle w:val="a9"/>
        </w:rPr>
        <w:t>Dispose()</w:t>
      </w:r>
      <w:r w:rsidRPr="00E918DC">
        <w:t xml:space="preserve"> у объекта, возвращ</w:t>
      </w:r>
      <w:r w:rsidR="009E2F7A">
        <w:t>ённого</w:t>
      </w:r>
      <w:r w:rsidRPr="00E918DC">
        <w:t xml:space="preserve"> методом </w:t>
      </w:r>
      <w:r w:rsidRPr="007F0FA3">
        <w:rPr>
          <w:rStyle w:val="a9"/>
        </w:rPr>
        <w:t>Subscribe()</w:t>
      </w:r>
      <w:r w:rsidRPr="00E918DC">
        <w:t>.</w:t>
      </w:r>
    </w:p>
    <w:p w:rsidR="00B67B43" w:rsidRPr="00D53303" w:rsidRDefault="00B67B43" w:rsidP="00B23691">
      <w:pPr>
        <w:pStyle w:val="a4"/>
      </w:pPr>
      <w:proofErr w:type="gramStart"/>
      <w:r w:rsidRPr="007F0FA3">
        <w:rPr>
          <w:rStyle w:val="af6"/>
        </w:rPr>
        <w:t>public</w:t>
      </w:r>
      <w:proofErr w:type="gramEnd"/>
      <w:r w:rsidRPr="00D53303">
        <w:t xml:space="preserve"> </w:t>
      </w:r>
      <w:r w:rsidRPr="007F0FA3">
        <w:rPr>
          <w:rStyle w:val="af6"/>
        </w:rPr>
        <w:t>interface</w:t>
      </w:r>
      <w:r w:rsidRPr="00D53303">
        <w:t xml:space="preserve"> </w:t>
      </w:r>
      <w:r w:rsidRPr="007F0FA3">
        <w:rPr>
          <w:rStyle w:val="af5"/>
        </w:rPr>
        <w:t>IObservable</w:t>
      </w:r>
      <w:r w:rsidRPr="00D53303">
        <w:t>&lt;</w:t>
      </w:r>
      <w:r w:rsidRPr="007F0FA3">
        <w:rPr>
          <w:rStyle w:val="af6"/>
        </w:rPr>
        <w:t>out</w:t>
      </w:r>
      <w:r w:rsidRPr="00D53303">
        <w:t xml:space="preserve"> T&gt;</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r w:rsidRPr="007F0FA3">
        <w:rPr>
          <w:rStyle w:val="af5"/>
        </w:rPr>
        <w:t>IDisposable</w:t>
      </w:r>
      <w:r w:rsidRPr="00D53303">
        <w:t xml:space="preserve"> Subscribe(</w:t>
      </w:r>
      <w:r w:rsidRPr="007F0FA3">
        <w:rPr>
          <w:rStyle w:val="af5"/>
        </w:rPr>
        <w:t>IObserver</w:t>
      </w:r>
      <w:r w:rsidRPr="00D53303">
        <w:t>&lt;T&gt; observer);</w:t>
      </w:r>
    </w:p>
    <w:p w:rsidR="00B67B43" w:rsidRPr="00457D39" w:rsidRDefault="00B67B43" w:rsidP="00B23691">
      <w:pPr>
        <w:pStyle w:val="a4"/>
        <w:rPr>
          <w:lang w:val="ru-RU"/>
        </w:rPr>
      </w:pPr>
      <w:r w:rsidRPr="00457D39">
        <w:rPr>
          <w:lang w:val="ru-RU"/>
        </w:rPr>
        <w:t>}</w:t>
      </w:r>
    </w:p>
    <w:p w:rsidR="00B67B43" w:rsidRPr="00E918DC" w:rsidRDefault="009E2F7A" w:rsidP="00B67B43">
      <w:r>
        <w:t>Изменим</w:t>
      </w:r>
      <w:r w:rsidR="00B67B43" w:rsidRPr="00E918DC">
        <w:t xml:space="preserve"> пример, </w:t>
      </w:r>
      <w:r>
        <w:t>представленный</w:t>
      </w:r>
      <w:r w:rsidR="00B67B43" w:rsidRPr="00E918DC">
        <w:t xml:space="preserve"> выше, используя типовые интерфейсы.</w:t>
      </w:r>
    </w:p>
    <w:p w:rsidR="00B67B43" w:rsidRPr="00D53303" w:rsidRDefault="00B67B43" w:rsidP="00B23691">
      <w:pPr>
        <w:pStyle w:val="a4"/>
      </w:pPr>
      <w:proofErr w:type="gramStart"/>
      <w:r w:rsidRPr="007F0FA3">
        <w:rPr>
          <w:rStyle w:val="af6"/>
        </w:rPr>
        <w:t>using</w:t>
      </w:r>
      <w:proofErr w:type="gramEnd"/>
      <w:r w:rsidRPr="00D53303">
        <w:t xml:space="preserve"> System;</w:t>
      </w:r>
    </w:p>
    <w:p w:rsidR="00B67B43" w:rsidRPr="00D53303" w:rsidRDefault="00B67B43" w:rsidP="00B23691">
      <w:pPr>
        <w:pStyle w:val="a4"/>
      </w:pPr>
      <w:proofErr w:type="gramStart"/>
      <w:r w:rsidRPr="007F0FA3">
        <w:rPr>
          <w:rStyle w:val="af6"/>
        </w:rPr>
        <w:t>using</w:t>
      </w:r>
      <w:proofErr w:type="gramEnd"/>
      <w:r w:rsidRPr="00D53303">
        <w:t xml:space="preserve"> System.Collections.Generic;</w:t>
      </w:r>
    </w:p>
    <w:p w:rsidR="00B67B43" w:rsidRPr="00D53303" w:rsidRDefault="00B67B43" w:rsidP="00B23691">
      <w:pPr>
        <w:pStyle w:val="a4"/>
      </w:pPr>
    </w:p>
    <w:p w:rsidR="00B67B43" w:rsidRPr="00D53303" w:rsidRDefault="00B67B43" w:rsidP="00B23691">
      <w:pPr>
        <w:pStyle w:val="a4"/>
      </w:pPr>
      <w:proofErr w:type="gramStart"/>
      <w:r w:rsidRPr="007F0FA3">
        <w:rPr>
          <w:rStyle w:val="af6"/>
        </w:rPr>
        <w:t>public</w:t>
      </w:r>
      <w:proofErr w:type="gramEnd"/>
      <w:r w:rsidRPr="00D53303">
        <w:t xml:space="preserve"> </w:t>
      </w:r>
      <w:r w:rsidRPr="007F0FA3">
        <w:rPr>
          <w:rStyle w:val="af6"/>
        </w:rPr>
        <w:t>class</w:t>
      </w:r>
      <w:r w:rsidRPr="00D53303">
        <w:t xml:space="preserve"> </w:t>
      </w:r>
      <w:r w:rsidRPr="007F0FA3">
        <w:rPr>
          <w:rStyle w:val="af5"/>
        </w:rPr>
        <w:t>Stock</w:t>
      </w:r>
      <w:r w:rsidRPr="00D53303">
        <w:t xml:space="preserve"> : </w:t>
      </w:r>
      <w:r w:rsidRPr="007F0FA3">
        <w:rPr>
          <w:rStyle w:val="af5"/>
        </w:rPr>
        <w:t>IObservable</w:t>
      </w:r>
      <w:r w:rsidRPr="00D53303">
        <w:t>&lt;</w:t>
      </w:r>
      <w:r w:rsidRPr="007F0FA3">
        <w:rPr>
          <w:rStyle w:val="af6"/>
        </w:rPr>
        <w:t>int</w:t>
      </w:r>
      <w:r w:rsidRPr="00D53303">
        <w:t>&gt;</w:t>
      </w:r>
    </w:p>
    <w:p w:rsidR="00B67B43" w:rsidRPr="00D53303" w:rsidRDefault="00B67B43" w:rsidP="00B23691">
      <w:pPr>
        <w:pStyle w:val="a4"/>
      </w:pPr>
      <w:r w:rsidRPr="00D53303">
        <w:t>{</w:t>
      </w:r>
    </w:p>
    <w:p w:rsidR="007F0FA3" w:rsidRPr="00D53303" w:rsidRDefault="007F0FA3" w:rsidP="007F0FA3">
      <w:pPr>
        <w:pStyle w:val="a4"/>
      </w:pPr>
      <w:r w:rsidRPr="00D53303">
        <w:t xml:space="preserve">    </w:t>
      </w:r>
      <w:proofErr w:type="gramStart"/>
      <w:r w:rsidRPr="0041653C">
        <w:rPr>
          <w:rStyle w:val="af6"/>
        </w:rPr>
        <w:t>private</w:t>
      </w:r>
      <w:proofErr w:type="gramEnd"/>
      <w:r w:rsidRPr="00D53303">
        <w:t xml:space="preserve"> </w:t>
      </w:r>
      <w:r w:rsidRPr="0041653C">
        <w:rPr>
          <w:rStyle w:val="af6"/>
        </w:rPr>
        <w:t>int</w:t>
      </w:r>
      <w:r w:rsidRPr="00D53303">
        <w:t xml:space="preserve"> _price;</w:t>
      </w:r>
    </w:p>
    <w:p w:rsidR="007F0FA3" w:rsidRPr="00D53303" w:rsidRDefault="007F0FA3" w:rsidP="007F0FA3">
      <w:pPr>
        <w:pStyle w:val="a4"/>
      </w:pPr>
      <w:r w:rsidRPr="00D53303">
        <w:t xml:space="preserve">    </w:t>
      </w:r>
      <w:proofErr w:type="gramStart"/>
      <w:r w:rsidRPr="0041653C">
        <w:rPr>
          <w:rStyle w:val="af6"/>
        </w:rPr>
        <w:t>private</w:t>
      </w:r>
      <w:proofErr w:type="gramEnd"/>
      <w:r w:rsidRPr="00D53303">
        <w:t xml:space="preserve"> </w:t>
      </w:r>
      <w:r w:rsidRPr="0041653C">
        <w:rPr>
          <w:rStyle w:val="af5"/>
        </w:rPr>
        <w:t>IList</w:t>
      </w:r>
      <w:r w:rsidRPr="00D53303">
        <w:t>&lt;</w:t>
      </w:r>
      <w:r w:rsidRPr="0041653C">
        <w:rPr>
          <w:rStyle w:val="af5"/>
        </w:rPr>
        <w:t>IInvestor</w:t>
      </w:r>
      <w:r w:rsidRPr="00D53303">
        <w:t>&gt; _investors =</w:t>
      </w:r>
      <w:r>
        <w:t xml:space="preserve"> </w:t>
      </w:r>
      <w:r w:rsidRPr="0041653C">
        <w:rPr>
          <w:rStyle w:val="af6"/>
        </w:rPr>
        <w:t>new</w:t>
      </w:r>
      <w:r w:rsidRPr="00D53303">
        <w:t xml:space="preserve"> </w:t>
      </w:r>
      <w:r w:rsidRPr="0041653C">
        <w:rPr>
          <w:rStyle w:val="af5"/>
        </w:rPr>
        <w:t>List</w:t>
      </w:r>
      <w:r w:rsidRPr="00D53303">
        <w:t>&lt;</w:t>
      </w:r>
      <w:r w:rsidRPr="0041653C">
        <w:rPr>
          <w:rStyle w:val="af5"/>
        </w:rPr>
        <w:t>IInvestor</w:t>
      </w:r>
      <w:r w:rsidRPr="00D53303">
        <w:t>&gt;();</w:t>
      </w:r>
    </w:p>
    <w:p w:rsidR="00B67B43" w:rsidRPr="00D53303" w:rsidRDefault="00B67B43" w:rsidP="00B23691">
      <w:pPr>
        <w:pStyle w:val="a4"/>
      </w:pPr>
    </w:p>
    <w:p w:rsidR="000466E5" w:rsidRPr="00D53303" w:rsidRDefault="000466E5" w:rsidP="000466E5">
      <w:pPr>
        <w:pStyle w:val="a4"/>
      </w:pPr>
      <w:r w:rsidRPr="00D53303">
        <w:t xml:space="preserve">    </w:t>
      </w:r>
      <w:proofErr w:type="gramStart"/>
      <w:r w:rsidRPr="0041653C">
        <w:rPr>
          <w:rStyle w:val="af6"/>
        </w:rPr>
        <w:t>public</w:t>
      </w:r>
      <w:proofErr w:type="gramEnd"/>
      <w:r w:rsidRPr="00D53303">
        <w:t xml:space="preserve"> </w:t>
      </w:r>
      <w:r w:rsidRPr="0041653C">
        <w:rPr>
          <w:rStyle w:val="af6"/>
        </w:rPr>
        <w:t>int</w:t>
      </w:r>
      <w:r w:rsidRPr="00D53303">
        <w:t xml:space="preserve"> Price</w:t>
      </w:r>
    </w:p>
    <w:p w:rsidR="000466E5" w:rsidRPr="00D53303" w:rsidRDefault="000466E5" w:rsidP="000466E5">
      <w:pPr>
        <w:pStyle w:val="a4"/>
      </w:pPr>
      <w:r w:rsidRPr="00D53303">
        <w:t xml:space="preserve">    {</w:t>
      </w:r>
    </w:p>
    <w:p w:rsidR="000466E5" w:rsidRPr="00D53303" w:rsidRDefault="000466E5" w:rsidP="000466E5">
      <w:pPr>
        <w:pStyle w:val="a4"/>
      </w:pPr>
      <w:r w:rsidRPr="00D53303">
        <w:t xml:space="preserve">        </w:t>
      </w:r>
      <w:proofErr w:type="gramStart"/>
      <w:r w:rsidRPr="0041653C">
        <w:rPr>
          <w:rStyle w:val="af6"/>
        </w:rPr>
        <w:t>get</w:t>
      </w:r>
      <w:proofErr w:type="gramEnd"/>
      <w:r w:rsidRPr="00D53303">
        <w:t xml:space="preserve"> { </w:t>
      </w:r>
      <w:r w:rsidRPr="0041653C">
        <w:rPr>
          <w:rStyle w:val="af6"/>
        </w:rPr>
        <w:t>return</w:t>
      </w:r>
      <w:r w:rsidRPr="00D53303">
        <w:t xml:space="preserve"> _price; }</w:t>
      </w:r>
    </w:p>
    <w:p w:rsidR="000466E5" w:rsidRPr="00D53303" w:rsidRDefault="000466E5" w:rsidP="000466E5">
      <w:pPr>
        <w:pStyle w:val="a4"/>
      </w:pPr>
      <w:r w:rsidRPr="00D53303">
        <w:t xml:space="preserve">        </w:t>
      </w:r>
      <w:proofErr w:type="gramStart"/>
      <w:r w:rsidRPr="0041653C">
        <w:rPr>
          <w:rStyle w:val="af6"/>
        </w:rPr>
        <w:t>set</w:t>
      </w:r>
      <w:proofErr w:type="gramEnd"/>
    </w:p>
    <w:p w:rsidR="000466E5" w:rsidRPr="00D53303" w:rsidRDefault="000466E5" w:rsidP="000466E5">
      <w:pPr>
        <w:pStyle w:val="a4"/>
      </w:pPr>
      <w:r w:rsidRPr="00D53303">
        <w:t xml:space="preserve">        {</w:t>
      </w:r>
    </w:p>
    <w:p w:rsidR="000466E5" w:rsidRPr="00D53303" w:rsidRDefault="000466E5" w:rsidP="000466E5">
      <w:pPr>
        <w:pStyle w:val="a4"/>
      </w:pPr>
      <w:r w:rsidRPr="00D53303">
        <w:t xml:space="preserve">            </w:t>
      </w:r>
      <w:proofErr w:type="gramStart"/>
      <w:r w:rsidRPr="0041653C">
        <w:rPr>
          <w:rStyle w:val="af6"/>
        </w:rPr>
        <w:t>if</w:t>
      </w:r>
      <w:proofErr w:type="gramEnd"/>
      <w:r w:rsidRPr="00D53303">
        <w:t xml:space="preserve"> (_price != </w:t>
      </w:r>
      <w:r w:rsidRPr="0041653C">
        <w:rPr>
          <w:rStyle w:val="af6"/>
        </w:rPr>
        <w:t>value</w:t>
      </w:r>
      <w:r w:rsidRPr="00D53303">
        <w:t>)</w:t>
      </w:r>
    </w:p>
    <w:p w:rsidR="000466E5" w:rsidRPr="00D53303" w:rsidRDefault="000466E5" w:rsidP="000466E5">
      <w:pPr>
        <w:pStyle w:val="a4"/>
      </w:pPr>
      <w:r w:rsidRPr="00D53303">
        <w:t xml:space="preserve">            {</w:t>
      </w:r>
    </w:p>
    <w:p w:rsidR="000466E5" w:rsidRPr="00D53303" w:rsidRDefault="000466E5" w:rsidP="000466E5">
      <w:pPr>
        <w:pStyle w:val="a4"/>
      </w:pPr>
      <w:r w:rsidRPr="00D53303">
        <w:t xml:space="preserve">                _price = </w:t>
      </w:r>
      <w:r w:rsidRPr="0041653C">
        <w:rPr>
          <w:rStyle w:val="af6"/>
        </w:rPr>
        <w:t>value</w:t>
      </w:r>
      <w:r w:rsidRPr="00D53303">
        <w:t>;</w:t>
      </w:r>
    </w:p>
    <w:p w:rsidR="000466E5" w:rsidRPr="00D53303" w:rsidRDefault="000466E5" w:rsidP="000466E5">
      <w:pPr>
        <w:pStyle w:val="a4"/>
      </w:pPr>
      <w:r w:rsidRPr="00D53303">
        <w:t xml:space="preserve">                Notify();</w:t>
      </w:r>
    </w:p>
    <w:p w:rsidR="000466E5" w:rsidRPr="00D53303" w:rsidRDefault="000466E5" w:rsidP="000466E5">
      <w:pPr>
        <w:pStyle w:val="a4"/>
      </w:pPr>
      <w:r w:rsidRPr="00D53303">
        <w:t xml:space="preserve">            }</w:t>
      </w:r>
    </w:p>
    <w:p w:rsidR="000466E5" w:rsidRPr="00D53303" w:rsidRDefault="000466E5" w:rsidP="000466E5">
      <w:pPr>
        <w:pStyle w:val="a4"/>
      </w:pPr>
      <w:r w:rsidRPr="00D53303">
        <w:t xml:space="preserve">        }</w:t>
      </w:r>
    </w:p>
    <w:p w:rsidR="000466E5" w:rsidRPr="00D53303" w:rsidRDefault="000466E5" w:rsidP="000466E5">
      <w:pPr>
        <w:pStyle w:val="a4"/>
      </w:pPr>
      <w:r w:rsidRPr="00D53303">
        <w:t xml:space="preserve">    }</w:t>
      </w:r>
    </w:p>
    <w:p w:rsidR="000466E5" w:rsidRPr="00D53303" w:rsidRDefault="000466E5" w:rsidP="000466E5">
      <w:pPr>
        <w:pStyle w:val="a4"/>
      </w:pPr>
    </w:p>
    <w:p w:rsidR="000466E5" w:rsidRPr="00D53303" w:rsidRDefault="000466E5" w:rsidP="000466E5">
      <w:pPr>
        <w:pStyle w:val="a4"/>
      </w:pPr>
      <w:r w:rsidRPr="00D53303">
        <w:t xml:space="preserve">    </w:t>
      </w:r>
      <w:proofErr w:type="gramStart"/>
      <w:r w:rsidRPr="0041653C">
        <w:rPr>
          <w:rStyle w:val="af6"/>
        </w:rPr>
        <w:t>public</w:t>
      </w:r>
      <w:proofErr w:type="gramEnd"/>
      <w:r w:rsidRPr="00D53303">
        <w:t xml:space="preserve"> Stock(</w:t>
      </w:r>
      <w:r w:rsidRPr="0041653C">
        <w:rPr>
          <w:rStyle w:val="af6"/>
        </w:rPr>
        <w:t>int</w:t>
      </w:r>
      <w:r w:rsidRPr="00D53303">
        <w:t xml:space="preserve"> price)</w:t>
      </w:r>
    </w:p>
    <w:p w:rsidR="000466E5" w:rsidRPr="00D53303" w:rsidRDefault="000466E5" w:rsidP="000466E5">
      <w:pPr>
        <w:pStyle w:val="a4"/>
      </w:pPr>
      <w:r w:rsidRPr="00D53303">
        <w:t xml:space="preserve">    {</w:t>
      </w:r>
    </w:p>
    <w:p w:rsidR="000466E5" w:rsidRPr="00D53303" w:rsidRDefault="000466E5" w:rsidP="000466E5">
      <w:pPr>
        <w:pStyle w:val="a4"/>
      </w:pPr>
      <w:r w:rsidRPr="00D53303">
        <w:t xml:space="preserve">        _price = price;</w:t>
      </w:r>
    </w:p>
    <w:p w:rsidR="000466E5" w:rsidRPr="00D53303" w:rsidRDefault="000466E5" w:rsidP="000466E5">
      <w:pPr>
        <w:pStyle w:val="a4"/>
      </w:pPr>
      <w:r w:rsidRPr="00D53303">
        <w:t xml:space="preserve">    }</w:t>
      </w:r>
    </w:p>
    <w:p w:rsidR="00B67B43" w:rsidRPr="00D53303" w:rsidRDefault="00B67B43" w:rsidP="00B23691">
      <w:pPr>
        <w:pStyle w:val="a4"/>
      </w:pPr>
      <w:r w:rsidRPr="00D53303">
        <w:lastRenderedPageBreak/>
        <w:t xml:space="preserve">    </w:t>
      </w:r>
      <w:proofErr w:type="gramStart"/>
      <w:r w:rsidRPr="000466E5">
        <w:rPr>
          <w:rStyle w:val="af6"/>
        </w:rPr>
        <w:t>public</w:t>
      </w:r>
      <w:proofErr w:type="gramEnd"/>
      <w:r w:rsidRPr="00D53303">
        <w:t xml:space="preserve"> </w:t>
      </w:r>
      <w:r w:rsidRPr="000466E5">
        <w:rPr>
          <w:rStyle w:val="af5"/>
        </w:rPr>
        <w:t>IDisposable</w:t>
      </w:r>
      <w:r w:rsidRPr="00D53303">
        <w:t xml:space="preserve"> Subscribe(</w:t>
      </w:r>
      <w:r w:rsidRPr="000466E5">
        <w:rPr>
          <w:rStyle w:val="af5"/>
        </w:rPr>
        <w:t>IObserver</w:t>
      </w:r>
      <w:r w:rsidRPr="00D53303">
        <w:t>&lt;</w:t>
      </w:r>
      <w:r w:rsidRPr="000466E5">
        <w:rPr>
          <w:rStyle w:val="af6"/>
        </w:rPr>
        <w:t>int</w:t>
      </w:r>
      <w:r w:rsidRPr="00D53303">
        <w:t>&gt; investor)</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_investors.Add(investor);</w:t>
      </w:r>
    </w:p>
    <w:p w:rsidR="00B67B43" w:rsidRPr="00D53303" w:rsidRDefault="00B67B43" w:rsidP="00B23691">
      <w:pPr>
        <w:pStyle w:val="a4"/>
      </w:pPr>
      <w:r w:rsidRPr="00D53303">
        <w:t xml:space="preserve">        </w:t>
      </w:r>
      <w:proofErr w:type="gramStart"/>
      <w:r w:rsidRPr="000466E5">
        <w:rPr>
          <w:rStyle w:val="af6"/>
        </w:rPr>
        <w:t>return</w:t>
      </w:r>
      <w:proofErr w:type="gramEnd"/>
      <w:r w:rsidRPr="00D53303">
        <w:t xml:space="preserve"> </w:t>
      </w:r>
      <w:r w:rsidRPr="000466E5">
        <w:rPr>
          <w:rStyle w:val="af6"/>
        </w:rPr>
        <w:t>new</w:t>
      </w:r>
      <w:r w:rsidRPr="00D53303">
        <w:t xml:space="preserve"> </w:t>
      </w:r>
      <w:r w:rsidRPr="000466E5">
        <w:rPr>
          <w:rStyle w:val="af5"/>
        </w:rPr>
        <w:t>Unsubscriber</w:t>
      </w:r>
      <w:r w:rsidRPr="00D53303">
        <w:t>(_investors, investor);</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466E5">
        <w:rPr>
          <w:rStyle w:val="af6"/>
        </w:rPr>
        <w:t>public</w:t>
      </w:r>
      <w:proofErr w:type="gramEnd"/>
      <w:r w:rsidRPr="00D53303">
        <w:t xml:space="preserve"> </w:t>
      </w:r>
      <w:r w:rsidRPr="000466E5">
        <w:rPr>
          <w:rStyle w:val="af6"/>
        </w:rPr>
        <w:t>void</w:t>
      </w:r>
      <w:r w:rsidRPr="00D53303">
        <w:t xml:space="preserve"> Notify()</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spellStart"/>
      <w:proofErr w:type="gramStart"/>
      <w:r w:rsidRPr="000466E5">
        <w:rPr>
          <w:rStyle w:val="af6"/>
        </w:rPr>
        <w:t>foreach</w:t>
      </w:r>
      <w:proofErr w:type="spellEnd"/>
      <w:proofErr w:type="gramEnd"/>
      <w:r w:rsidRPr="00D53303">
        <w:t xml:space="preserve"> (</w:t>
      </w:r>
      <w:proofErr w:type="spellStart"/>
      <w:r w:rsidRPr="000466E5">
        <w:rPr>
          <w:rStyle w:val="af6"/>
        </w:rPr>
        <w:t>var</w:t>
      </w:r>
      <w:proofErr w:type="spellEnd"/>
      <w:r w:rsidRPr="00D53303">
        <w:t xml:space="preserve"> investor </w:t>
      </w:r>
      <w:r w:rsidRPr="000466E5">
        <w:rPr>
          <w:rStyle w:val="af6"/>
        </w:rPr>
        <w:t>in</w:t>
      </w:r>
      <w:r w:rsidRPr="00D53303">
        <w:t xml:space="preserve"> _investors)</w:t>
      </w:r>
    </w:p>
    <w:p w:rsidR="00B67B43" w:rsidRPr="00D53303" w:rsidRDefault="00B67B43" w:rsidP="00B23691">
      <w:pPr>
        <w:pStyle w:val="a4"/>
      </w:pPr>
      <w:r w:rsidRPr="00D53303">
        <w:t xml:space="preserve">            investor.OnNext(_price);</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466E5">
        <w:rPr>
          <w:rStyle w:val="af6"/>
        </w:rPr>
        <w:t>private</w:t>
      </w:r>
      <w:proofErr w:type="gramEnd"/>
      <w:r w:rsidRPr="00D53303">
        <w:t xml:space="preserve"> </w:t>
      </w:r>
      <w:r w:rsidRPr="000466E5">
        <w:rPr>
          <w:rStyle w:val="af6"/>
        </w:rPr>
        <w:t>class</w:t>
      </w:r>
      <w:r w:rsidRPr="00D53303">
        <w:t xml:space="preserve"> </w:t>
      </w:r>
      <w:r w:rsidRPr="000466E5">
        <w:rPr>
          <w:rStyle w:val="af5"/>
        </w:rPr>
        <w:t>Unsubscriber</w:t>
      </w:r>
      <w:r w:rsidRPr="00D53303">
        <w:t xml:space="preserve"> : </w:t>
      </w:r>
      <w:r w:rsidRPr="000466E5">
        <w:rPr>
          <w:rStyle w:val="af5"/>
        </w:rPr>
        <w:t>IDisposable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0466E5">
        <w:rPr>
          <w:rStyle w:val="af6"/>
        </w:rPr>
        <w:t>private</w:t>
      </w:r>
      <w:proofErr w:type="gramEnd"/>
      <w:r w:rsidRPr="00D53303">
        <w:t xml:space="preserve"> </w:t>
      </w:r>
      <w:r w:rsidRPr="000466E5">
        <w:rPr>
          <w:rStyle w:val="af6"/>
        </w:rPr>
        <w:t>readonly</w:t>
      </w:r>
      <w:r w:rsidRPr="00D53303">
        <w:t xml:space="preserve"> </w:t>
      </w:r>
      <w:r w:rsidRPr="000466E5">
        <w:rPr>
          <w:rStyle w:val="af5"/>
        </w:rPr>
        <w:t>IObserver</w:t>
      </w:r>
      <w:r w:rsidRPr="00D53303">
        <w:t>&lt;</w:t>
      </w:r>
      <w:r w:rsidRPr="000466E5">
        <w:rPr>
          <w:rStyle w:val="af6"/>
        </w:rPr>
        <w:t>int</w:t>
      </w:r>
      <w:r w:rsidRPr="00D53303">
        <w:t>&gt; _investor;</w:t>
      </w:r>
    </w:p>
    <w:p w:rsidR="00B67B43" w:rsidRPr="00D53303" w:rsidRDefault="00B67B43" w:rsidP="00B23691">
      <w:pPr>
        <w:pStyle w:val="a4"/>
      </w:pPr>
      <w:r w:rsidRPr="00D53303">
        <w:t xml:space="preserve">        </w:t>
      </w:r>
      <w:proofErr w:type="gramStart"/>
      <w:r w:rsidRPr="000466E5">
        <w:rPr>
          <w:rStyle w:val="af6"/>
        </w:rPr>
        <w:t>private</w:t>
      </w:r>
      <w:proofErr w:type="gramEnd"/>
      <w:r w:rsidRPr="00D53303">
        <w:t xml:space="preserve"> </w:t>
      </w:r>
      <w:r w:rsidRPr="000466E5">
        <w:rPr>
          <w:rStyle w:val="af6"/>
        </w:rPr>
        <w:t>readonly</w:t>
      </w:r>
      <w:r w:rsidRPr="00D53303">
        <w:t xml:space="preserve"> </w:t>
      </w:r>
      <w:r w:rsidRPr="000466E5">
        <w:rPr>
          <w:rStyle w:val="af5"/>
        </w:rPr>
        <w:t>IList</w:t>
      </w:r>
      <w:r w:rsidRPr="00D53303">
        <w:t>&lt;</w:t>
      </w:r>
      <w:r w:rsidRPr="000466E5">
        <w:rPr>
          <w:rStyle w:val="af5"/>
        </w:rPr>
        <w:t>IObserver</w:t>
      </w:r>
      <w:r w:rsidRPr="00D53303">
        <w:t>&lt;</w:t>
      </w:r>
      <w:r w:rsidRPr="000466E5">
        <w:rPr>
          <w:rStyle w:val="af6"/>
        </w:rPr>
        <w:t>int</w:t>
      </w:r>
      <w:r w:rsidRPr="00D53303">
        <w:t>&gt;&gt; _investors;</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466E5">
        <w:rPr>
          <w:rStyle w:val="af6"/>
        </w:rPr>
        <w:t>public</w:t>
      </w:r>
      <w:proofErr w:type="gramEnd"/>
      <w:r w:rsidRPr="00D53303">
        <w:t xml:space="preserve"> Unsubscriber(</w:t>
      </w:r>
      <w:r w:rsidRPr="000466E5">
        <w:rPr>
          <w:rStyle w:val="af5"/>
        </w:rPr>
        <w:t>IList</w:t>
      </w:r>
      <w:r w:rsidRPr="00D53303">
        <w:t>&lt;</w:t>
      </w:r>
      <w:r w:rsidRPr="000466E5">
        <w:rPr>
          <w:rStyle w:val="af5"/>
        </w:rPr>
        <w:t>IObserver</w:t>
      </w:r>
      <w:r w:rsidRPr="00D53303">
        <w:t>&lt;</w:t>
      </w:r>
      <w:r w:rsidRPr="000466E5">
        <w:rPr>
          <w:rStyle w:val="af6"/>
        </w:rPr>
        <w:t>int</w:t>
      </w:r>
      <w:r w:rsidRPr="00D53303">
        <w:t>&gt;&gt; investors,</w:t>
      </w:r>
    </w:p>
    <w:p w:rsidR="00B67B43" w:rsidRPr="00D53303" w:rsidRDefault="00B67B43" w:rsidP="00B23691">
      <w:pPr>
        <w:pStyle w:val="a4"/>
      </w:pPr>
      <w:r w:rsidRPr="00D53303">
        <w:t xml:space="preserve">                            </w:t>
      </w:r>
      <w:r w:rsidRPr="000466E5">
        <w:rPr>
          <w:rStyle w:val="af5"/>
        </w:rPr>
        <w:t>IObserver</w:t>
      </w:r>
      <w:r w:rsidRPr="00D53303">
        <w:t>&lt;</w:t>
      </w:r>
      <w:r w:rsidRPr="000466E5">
        <w:rPr>
          <w:rStyle w:val="af6"/>
        </w:rPr>
        <w:t>int</w:t>
      </w:r>
      <w:r w:rsidRPr="00D53303">
        <w:t>&gt; investor)</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_investors = investors;</w:t>
      </w:r>
    </w:p>
    <w:p w:rsidR="00B67B43" w:rsidRPr="00D53303" w:rsidRDefault="00B67B43" w:rsidP="00B23691">
      <w:pPr>
        <w:pStyle w:val="a4"/>
      </w:pPr>
      <w:r w:rsidRPr="00D53303">
        <w:t xml:space="preserve">            _investor = investor;</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466E5">
        <w:rPr>
          <w:rStyle w:val="af6"/>
        </w:rPr>
        <w:t>public</w:t>
      </w:r>
      <w:proofErr w:type="gramEnd"/>
      <w:r w:rsidRPr="00D53303">
        <w:t xml:space="preserve"> </w:t>
      </w:r>
      <w:r w:rsidRPr="000466E5">
        <w:rPr>
          <w:rStyle w:val="af6"/>
        </w:rPr>
        <w:t>void</w:t>
      </w:r>
      <w:r w:rsidRPr="00D53303">
        <w:t xml:space="preserve"> Dispose()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_investors.Remove(_investor);</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0466E5">
        <w:rPr>
          <w:rStyle w:val="af6"/>
        </w:rPr>
        <w:t>public</w:t>
      </w:r>
      <w:proofErr w:type="gramEnd"/>
      <w:r w:rsidRPr="00D53303">
        <w:t xml:space="preserve"> </w:t>
      </w:r>
      <w:r w:rsidRPr="000466E5">
        <w:rPr>
          <w:rStyle w:val="af6"/>
        </w:rPr>
        <w:t>class</w:t>
      </w:r>
      <w:r w:rsidRPr="00D53303">
        <w:t xml:space="preserve"> </w:t>
      </w:r>
      <w:r w:rsidRPr="000466E5">
        <w:rPr>
          <w:rStyle w:val="af5"/>
        </w:rPr>
        <w:t>Investor</w:t>
      </w:r>
      <w:r w:rsidRPr="00D53303">
        <w:t xml:space="preserve"> : </w:t>
      </w:r>
      <w:r w:rsidRPr="000466E5">
        <w:rPr>
          <w:rStyle w:val="af5"/>
        </w:rPr>
        <w:t>IObserver</w:t>
      </w:r>
      <w:r w:rsidRPr="00D53303">
        <w:t>&lt;</w:t>
      </w:r>
      <w:r w:rsidRPr="000466E5">
        <w:rPr>
          <w:rStyle w:val="af6"/>
        </w:rPr>
        <w:t>int</w:t>
      </w:r>
      <w:r w:rsidRPr="00D53303">
        <w:t>&gt;</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0466E5">
        <w:rPr>
          <w:rStyle w:val="af6"/>
        </w:rPr>
        <w:t>public</w:t>
      </w:r>
      <w:proofErr w:type="gramEnd"/>
      <w:r w:rsidRPr="00D53303">
        <w:t xml:space="preserve"> </w:t>
      </w:r>
      <w:r w:rsidRPr="000466E5">
        <w:rPr>
          <w:rStyle w:val="af6"/>
        </w:rPr>
        <w:t>string</w:t>
      </w:r>
      <w:r w:rsidRPr="00D53303">
        <w:t xml:space="preserve"> Name { </w:t>
      </w:r>
      <w:r w:rsidRPr="000466E5">
        <w:rPr>
          <w:rStyle w:val="af6"/>
        </w:rPr>
        <w:t>get</w:t>
      </w:r>
      <w:r w:rsidRPr="00D53303">
        <w:t xml:space="preserve">; </w:t>
      </w:r>
      <w:r w:rsidRPr="000466E5">
        <w:rPr>
          <w:rStyle w:val="af6"/>
        </w:rPr>
        <w:t>private</w:t>
      </w:r>
      <w:r w:rsidRPr="00D53303">
        <w:t xml:space="preserve"> </w:t>
      </w:r>
      <w:r w:rsidRPr="000466E5">
        <w:rPr>
          <w:rStyle w:val="af6"/>
        </w:rPr>
        <w:t>set</w:t>
      </w:r>
      <w:r w:rsidRPr="00D53303">
        <w:t>;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466E5">
        <w:rPr>
          <w:rStyle w:val="af6"/>
        </w:rPr>
        <w:t>public</w:t>
      </w:r>
      <w:proofErr w:type="gramEnd"/>
      <w:r w:rsidRPr="00D53303">
        <w:t xml:space="preserve"> Investor(</w:t>
      </w:r>
      <w:r w:rsidRPr="000466E5">
        <w:rPr>
          <w:rStyle w:val="af6"/>
        </w:rPr>
        <w:t>string</w:t>
      </w:r>
      <w:r w:rsidRPr="00D53303">
        <w:t xml:space="preserve"> name)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Name = name;</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466E5">
        <w:rPr>
          <w:rStyle w:val="af6"/>
        </w:rPr>
        <w:t>public</w:t>
      </w:r>
      <w:proofErr w:type="gramEnd"/>
      <w:r w:rsidRPr="00D53303">
        <w:t xml:space="preserve"> </w:t>
      </w:r>
      <w:r w:rsidRPr="000466E5">
        <w:rPr>
          <w:rStyle w:val="af6"/>
        </w:rPr>
        <w:t>void</w:t>
      </w:r>
      <w:r w:rsidRPr="00D53303">
        <w:t xml:space="preserve"> OnNext(</w:t>
      </w:r>
      <w:r w:rsidRPr="000466E5">
        <w:rPr>
          <w:rStyle w:val="af6"/>
        </w:rPr>
        <w:t>int</w:t>
      </w:r>
      <w:r w:rsidRPr="00D53303">
        <w:t xml:space="preserve"> value)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0466E5">
        <w:rPr>
          <w:rStyle w:val="af5"/>
        </w:rPr>
        <w:t>Console</w:t>
      </w:r>
      <w:r w:rsidRPr="00D53303">
        <w:t>.WriteLine(</w:t>
      </w:r>
      <w:r w:rsidRPr="000466E5">
        <w:rPr>
          <w:rStyle w:val="af7"/>
        </w:rPr>
        <w:t>"Notified of change to {0}"</w:t>
      </w:r>
      <w:r w:rsidRPr="00D53303">
        <w:t>, value);</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466E5">
        <w:rPr>
          <w:rStyle w:val="af6"/>
        </w:rPr>
        <w:t>public</w:t>
      </w:r>
      <w:proofErr w:type="gramEnd"/>
      <w:r w:rsidRPr="00D53303">
        <w:t xml:space="preserve"> </w:t>
      </w:r>
      <w:r w:rsidRPr="000466E5">
        <w:rPr>
          <w:rStyle w:val="af6"/>
        </w:rPr>
        <w:t>void</w:t>
      </w:r>
      <w:r w:rsidRPr="00D53303">
        <w:t xml:space="preserve"> OnError(</w:t>
      </w:r>
      <w:r w:rsidRPr="000466E5">
        <w:rPr>
          <w:rStyle w:val="af5"/>
        </w:rPr>
        <w:t>Exception</w:t>
      </w:r>
      <w:r w:rsidRPr="00D53303">
        <w:t xml:space="preserve"> error)</w:t>
      </w:r>
      <w:r w:rsidR="007F0FA3">
        <w:t xml:space="preserve"> </w:t>
      </w:r>
      <w:r w:rsidRPr="00D53303">
        <w:t>{</w:t>
      </w:r>
      <w:r w:rsidR="007F0FA3">
        <w:t xml:space="preserve"> </w:t>
      </w:r>
      <w:r w:rsidRPr="00D53303">
        <w:t>}</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466E5">
        <w:rPr>
          <w:rStyle w:val="af6"/>
        </w:rPr>
        <w:t>public</w:t>
      </w:r>
      <w:proofErr w:type="gramEnd"/>
      <w:r w:rsidRPr="00D53303">
        <w:t xml:space="preserve"> </w:t>
      </w:r>
      <w:r w:rsidRPr="000466E5">
        <w:rPr>
          <w:rStyle w:val="af6"/>
        </w:rPr>
        <w:t>void</w:t>
      </w:r>
      <w:r w:rsidRPr="00D53303">
        <w:t xml:space="preserve"> OnCompleted()</w:t>
      </w:r>
      <w:r w:rsidR="007F0FA3">
        <w:t xml:space="preserve"> </w:t>
      </w:r>
      <w:r w:rsidRPr="00D53303">
        <w:t>{</w:t>
      </w:r>
      <w:r w:rsidR="007F0FA3">
        <w:t xml:space="preserve"> </w:t>
      </w:r>
      <w:r w:rsidRPr="00D53303">
        <w:t>}</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737049">
        <w:rPr>
          <w:rStyle w:val="af6"/>
        </w:rPr>
        <w:lastRenderedPageBreak/>
        <w:t>public</w:t>
      </w:r>
      <w:proofErr w:type="gramEnd"/>
      <w:r w:rsidRPr="00D53303">
        <w:t xml:space="preserve"> </w:t>
      </w:r>
      <w:r w:rsidRPr="00737049">
        <w:rPr>
          <w:rStyle w:val="af6"/>
        </w:rPr>
        <w:t>class</w:t>
      </w:r>
      <w:r w:rsidRPr="00D53303">
        <w:t xml:space="preserve"> </w:t>
      </w:r>
      <w:r w:rsidRPr="00737049">
        <w:rPr>
          <w:rStyle w:val="af5"/>
        </w:rPr>
        <w:t>ObserverExample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00DD692D" w:rsidRPr="008064CA">
        <w:rPr>
          <w:rStyle w:val="af6"/>
        </w:rPr>
        <w:t>p</w:t>
      </w:r>
      <w:r w:rsidR="00DD692D">
        <w:rPr>
          <w:rStyle w:val="af6"/>
        </w:rPr>
        <w:t>ublic</w:t>
      </w:r>
      <w:proofErr w:type="gramEnd"/>
      <w:r w:rsidRPr="00D53303">
        <w:t xml:space="preserve"> </w:t>
      </w:r>
      <w:r w:rsidRPr="00737049">
        <w:rPr>
          <w:rStyle w:val="af6"/>
        </w:rPr>
        <w:t>static</w:t>
      </w:r>
      <w:r w:rsidRPr="00D53303">
        <w:t xml:space="preserve"> </w:t>
      </w:r>
      <w:r w:rsidRPr="00737049">
        <w:rPr>
          <w:rStyle w:val="af6"/>
        </w:rPr>
        <w:t>void</w:t>
      </w:r>
      <w:r w:rsidRPr="00D53303">
        <w:t xml:space="preserve"> Main()</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spellStart"/>
      <w:proofErr w:type="gramStart"/>
      <w:r w:rsidRPr="00737049">
        <w:rPr>
          <w:rStyle w:val="af6"/>
        </w:rPr>
        <w:t>var</w:t>
      </w:r>
      <w:proofErr w:type="spellEnd"/>
      <w:proofErr w:type="gramEnd"/>
      <w:r w:rsidRPr="00D53303">
        <w:t xml:space="preserve"> ibm = </w:t>
      </w:r>
      <w:r w:rsidRPr="00737049">
        <w:rPr>
          <w:rStyle w:val="af6"/>
        </w:rPr>
        <w:t>new</w:t>
      </w:r>
      <w:r w:rsidRPr="00D53303">
        <w:t xml:space="preserve"> </w:t>
      </w:r>
      <w:r w:rsidRPr="00737049">
        <w:rPr>
          <w:rStyle w:val="af5"/>
        </w:rPr>
        <w:t>Stock</w:t>
      </w:r>
      <w:r w:rsidRPr="00D53303">
        <w:t>(120);</w:t>
      </w:r>
    </w:p>
    <w:p w:rsidR="00B67B43" w:rsidRPr="00D53303" w:rsidRDefault="00B67B43" w:rsidP="00B23691">
      <w:pPr>
        <w:pStyle w:val="a4"/>
      </w:pPr>
      <w:r w:rsidRPr="00D53303">
        <w:t xml:space="preserve">        ibm.Subscribe(</w:t>
      </w:r>
      <w:r w:rsidRPr="00737049">
        <w:rPr>
          <w:rStyle w:val="af6"/>
        </w:rPr>
        <w:t>new</w:t>
      </w:r>
      <w:r w:rsidRPr="00D53303">
        <w:t xml:space="preserve"> </w:t>
      </w:r>
      <w:r w:rsidRPr="00737049">
        <w:rPr>
          <w:rStyle w:val="af5"/>
        </w:rPr>
        <w:t>Investor</w:t>
      </w:r>
      <w:r w:rsidRPr="00D53303">
        <w:t>(</w:t>
      </w:r>
      <w:r w:rsidRPr="00737049">
        <w:rPr>
          <w:rStyle w:val="af7"/>
        </w:rPr>
        <w:t>"Soros"</w:t>
      </w:r>
      <w:r w:rsidRPr="00D53303">
        <w:t>));</w:t>
      </w:r>
    </w:p>
    <w:p w:rsidR="00B67B43" w:rsidRPr="00D53303" w:rsidRDefault="00B67B43" w:rsidP="00B23691">
      <w:pPr>
        <w:pStyle w:val="a4"/>
      </w:pPr>
      <w:r w:rsidRPr="00D53303">
        <w:t xml:space="preserve">        ibm.Subscribe(</w:t>
      </w:r>
      <w:r w:rsidRPr="00737049">
        <w:rPr>
          <w:rStyle w:val="af6"/>
        </w:rPr>
        <w:t>new</w:t>
      </w:r>
      <w:r w:rsidRPr="00D53303">
        <w:t xml:space="preserve"> </w:t>
      </w:r>
      <w:r w:rsidRPr="00737049">
        <w:rPr>
          <w:rStyle w:val="af5"/>
        </w:rPr>
        <w:t>Investor</w:t>
      </w:r>
      <w:r w:rsidRPr="00D53303">
        <w:t>(</w:t>
      </w:r>
      <w:r w:rsidRPr="00737049">
        <w:rPr>
          <w:rStyle w:val="af7"/>
        </w:rPr>
        <w:t>"Berkshire"</w:t>
      </w:r>
      <w:r w:rsidRPr="00D53303">
        <w:t>));</w:t>
      </w:r>
    </w:p>
    <w:p w:rsidR="00B67B43" w:rsidRPr="00D53303" w:rsidRDefault="00B67B43" w:rsidP="00B23691">
      <w:pPr>
        <w:pStyle w:val="a4"/>
      </w:pPr>
      <w:r w:rsidRPr="00D53303">
        <w:t xml:space="preserve">        ibm.Price = 120;</w:t>
      </w:r>
    </w:p>
    <w:p w:rsidR="00B67B43" w:rsidRPr="00D53303" w:rsidRDefault="00B67B43" w:rsidP="00B23691">
      <w:pPr>
        <w:pStyle w:val="a4"/>
      </w:pPr>
      <w:r w:rsidRPr="00D53303">
        <w:t xml:space="preserve">        ibm.Price = 121;</w:t>
      </w:r>
    </w:p>
    <w:p w:rsidR="00B67B43" w:rsidRPr="00D53303" w:rsidRDefault="00B67B43" w:rsidP="00B23691">
      <w:pPr>
        <w:pStyle w:val="a4"/>
      </w:pPr>
      <w:r w:rsidRPr="00D53303">
        <w:t xml:space="preserve">        ibm.Price = 125;</w:t>
      </w:r>
    </w:p>
    <w:p w:rsidR="00B67B43" w:rsidRPr="00457D39" w:rsidRDefault="00B67B43" w:rsidP="00B23691">
      <w:pPr>
        <w:pStyle w:val="a4"/>
        <w:rPr>
          <w:lang w:val="ru-RU"/>
        </w:rPr>
      </w:pPr>
      <w:r w:rsidRPr="00D53303">
        <w:t xml:space="preserve">    </w:t>
      </w:r>
      <w:r w:rsidRPr="00457D39">
        <w:rPr>
          <w:lang w:val="ru-RU"/>
        </w:rPr>
        <w:t>}</w:t>
      </w:r>
    </w:p>
    <w:p w:rsidR="00B67B43" w:rsidRPr="00457D39" w:rsidRDefault="00B67B43" w:rsidP="00B23691">
      <w:pPr>
        <w:pStyle w:val="a4"/>
        <w:rPr>
          <w:lang w:val="ru-RU"/>
        </w:rPr>
      </w:pPr>
      <w:r w:rsidRPr="00457D39">
        <w:rPr>
          <w:lang w:val="ru-RU"/>
        </w:rPr>
        <w:t>}</w:t>
      </w:r>
    </w:p>
    <w:p w:rsidR="00B67B43" w:rsidRPr="00457D39" w:rsidRDefault="004A49D1" w:rsidP="004A49D1">
      <w:pPr>
        <w:pStyle w:val="2"/>
      </w:pPr>
      <w:r>
        <w:t xml:space="preserve">4.4. </w:t>
      </w:r>
      <w:r w:rsidR="00B67B43" w:rsidRPr="00E918DC">
        <w:t>Нулевой</w:t>
      </w:r>
      <w:r w:rsidR="00B67B43" w:rsidRPr="00457D39">
        <w:t xml:space="preserve"> </w:t>
      </w:r>
      <w:r w:rsidR="00B67B43" w:rsidRPr="00E918DC">
        <w:t>объект</w:t>
      </w:r>
      <w:r w:rsidR="00B67B43" w:rsidRPr="00457D39">
        <w:t xml:space="preserve"> (</w:t>
      </w:r>
      <w:r w:rsidR="00B67B43" w:rsidRPr="00D53303">
        <w:rPr>
          <w:lang w:val="en-US"/>
        </w:rPr>
        <w:t>Null</w:t>
      </w:r>
      <w:r w:rsidR="00B67B43" w:rsidRPr="00457D39">
        <w:t xml:space="preserve"> </w:t>
      </w:r>
      <w:r w:rsidR="00B67B43" w:rsidRPr="00D53303">
        <w:rPr>
          <w:lang w:val="en-US"/>
        </w:rPr>
        <w:t>object</w:t>
      </w:r>
      <w:r w:rsidR="00B67B43" w:rsidRPr="00457D39">
        <w:t>)</w:t>
      </w:r>
    </w:p>
    <w:p w:rsidR="00B67B43" w:rsidRPr="00E918DC" w:rsidRDefault="00B67B43" w:rsidP="00B67B43">
      <w:r w:rsidRPr="00E918DC">
        <w:t>Нулевой объект – это объект с заданным нейтральным поведением, использование которого позволяет заменить условные операторы полиморфизмом.</w:t>
      </w:r>
    </w:p>
    <w:p w:rsidR="00B67B43" w:rsidRPr="00E918DC" w:rsidRDefault="00B67B43" w:rsidP="00B67B43">
      <w:r w:rsidRPr="00E918DC">
        <w:t xml:space="preserve">Рассмотрим следующий пример. Пусть имеется система классов для протоколирования и метод-фабрика, возвращающий в зависимости от </w:t>
      </w:r>
      <w:r w:rsidR="00076A5D">
        <w:t>аргумента</w:t>
      </w:r>
      <w:r w:rsidRPr="00E918DC">
        <w:t xml:space="preserve"> объект заданного класс</w:t>
      </w:r>
      <w:r w:rsidR="00CC7428">
        <w:t>а</w:t>
      </w:r>
      <w:r w:rsidRPr="00E918DC">
        <w:t>.</w:t>
      </w:r>
    </w:p>
    <w:p w:rsidR="00B67B43" w:rsidRPr="00D53303" w:rsidRDefault="00B67B43" w:rsidP="00B23691">
      <w:pPr>
        <w:pStyle w:val="a4"/>
      </w:pPr>
      <w:proofErr w:type="gramStart"/>
      <w:r w:rsidRPr="004950C7">
        <w:rPr>
          <w:rStyle w:val="af6"/>
        </w:rPr>
        <w:t>public</w:t>
      </w:r>
      <w:proofErr w:type="gramEnd"/>
      <w:r w:rsidRPr="00D53303">
        <w:t xml:space="preserve"> </w:t>
      </w:r>
      <w:r w:rsidRPr="004950C7">
        <w:rPr>
          <w:rStyle w:val="af6"/>
        </w:rPr>
        <w:t>abstract</w:t>
      </w:r>
      <w:r w:rsidRPr="00D53303">
        <w:t xml:space="preserve"> </w:t>
      </w:r>
      <w:r w:rsidRPr="004950C7">
        <w:rPr>
          <w:rStyle w:val="af6"/>
        </w:rPr>
        <w:t>class</w:t>
      </w:r>
      <w:r w:rsidRPr="00D53303">
        <w:t xml:space="preserve"> </w:t>
      </w:r>
      <w:r w:rsidRPr="004950C7">
        <w:rPr>
          <w:rStyle w:val="af5"/>
        </w:rPr>
        <w:t>BaseLogger</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4950C7">
        <w:rPr>
          <w:rStyle w:val="af6"/>
        </w:rPr>
        <w:t>public</w:t>
      </w:r>
      <w:proofErr w:type="gramEnd"/>
      <w:r w:rsidRPr="00D53303">
        <w:t xml:space="preserve"> </w:t>
      </w:r>
      <w:r w:rsidRPr="004950C7">
        <w:rPr>
          <w:rStyle w:val="af6"/>
        </w:rPr>
        <w:t>abstract</w:t>
      </w:r>
      <w:r w:rsidRPr="00D53303">
        <w:t xml:space="preserve"> </w:t>
      </w:r>
      <w:r w:rsidRPr="004950C7">
        <w:rPr>
          <w:rStyle w:val="af6"/>
        </w:rPr>
        <w:t>void</w:t>
      </w:r>
      <w:r w:rsidRPr="00D53303">
        <w:t xml:space="preserve"> Write(</w:t>
      </w:r>
      <w:r w:rsidRPr="004950C7">
        <w:rPr>
          <w:rStyle w:val="af6"/>
        </w:rPr>
        <w:t>string</w:t>
      </w:r>
      <w:r w:rsidRPr="00D53303">
        <w:t xml:space="preserve"> logEntry);</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4950C7">
        <w:rPr>
          <w:rStyle w:val="af6"/>
        </w:rPr>
        <w:t>public</w:t>
      </w:r>
      <w:proofErr w:type="gramEnd"/>
      <w:r w:rsidRPr="00D53303">
        <w:t xml:space="preserve"> </w:t>
      </w:r>
      <w:r w:rsidRPr="004950C7">
        <w:rPr>
          <w:rStyle w:val="af6"/>
        </w:rPr>
        <w:t>class</w:t>
      </w:r>
      <w:r w:rsidRPr="00D53303">
        <w:t xml:space="preserve"> </w:t>
      </w:r>
      <w:r w:rsidRPr="004950C7">
        <w:rPr>
          <w:rStyle w:val="af5"/>
        </w:rPr>
        <w:t>FileLogger</w:t>
      </w:r>
      <w:r w:rsidRPr="00D53303">
        <w:t xml:space="preserve"> : </w:t>
      </w:r>
      <w:r w:rsidRPr="004950C7">
        <w:rPr>
          <w:rStyle w:val="af5"/>
        </w:rPr>
        <w:t>BaseLogger</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4950C7">
        <w:rPr>
          <w:rStyle w:val="af6"/>
        </w:rPr>
        <w:t>public</w:t>
      </w:r>
      <w:proofErr w:type="gramEnd"/>
      <w:r w:rsidRPr="00D53303">
        <w:t xml:space="preserve"> </w:t>
      </w:r>
      <w:r w:rsidRPr="004950C7">
        <w:rPr>
          <w:rStyle w:val="af6"/>
        </w:rPr>
        <w:t>override</w:t>
      </w:r>
      <w:r w:rsidRPr="00D53303">
        <w:t xml:space="preserve"> </w:t>
      </w:r>
      <w:r w:rsidRPr="004950C7">
        <w:rPr>
          <w:rStyle w:val="af6"/>
        </w:rPr>
        <w:t>void</w:t>
      </w:r>
      <w:r w:rsidRPr="00D53303">
        <w:t xml:space="preserve"> Write(</w:t>
      </w:r>
      <w:r w:rsidRPr="004950C7">
        <w:rPr>
          <w:rStyle w:val="af6"/>
        </w:rPr>
        <w:t>string</w:t>
      </w:r>
      <w:r w:rsidRPr="00D53303">
        <w:t xml:space="preserve"> logEntry)</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4950C7">
        <w:rPr>
          <w:rStyle w:val="af5"/>
        </w:rPr>
        <w:t>Console</w:t>
      </w:r>
      <w:r w:rsidRPr="00D53303">
        <w:t xml:space="preserve">.WriteLine(logEntry + </w:t>
      </w:r>
      <w:r w:rsidRPr="004950C7">
        <w:rPr>
          <w:rStyle w:val="af7"/>
        </w:rPr>
        <w:t>"is written into the file"</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r w:rsidRPr="00D53303">
        <w:t xml:space="preserve">public class </w:t>
      </w:r>
      <w:r w:rsidRPr="004950C7">
        <w:rPr>
          <w:rStyle w:val="af5"/>
        </w:rPr>
        <w:t>EmailLogger</w:t>
      </w:r>
      <w:r w:rsidRPr="00D53303">
        <w:t xml:space="preserve"> : </w:t>
      </w:r>
      <w:r w:rsidRPr="004950C7">
        <w:rPr>
          <w:rStyle w:val="af5"/>
        </w:rPr>
        <w:t>BaseLogger</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004950C7" w:rsidRPr="004950C7">
        <w:rPr>
          <w:rStyle w:val="af6"/>
        </w:rPr>
        <w:t>public</w:t>
      </w:r>
      <w:proofErr w:type="gramEnd"/>
      <w:r w:rsidR="004950C7" w:rsidRPr="00D53303">
        <w:t xml:space="preserve"> </w:t>
      </w:r>
      <w:r w:rsidR="004950C7" w:rsidRPr="004950C7">
        <w:rPr>
          <w:rStyle w:val="af6"/>
        </w:rPr>
        <w:t>override</w:t>
      </w:r>
      <w:r w:rsidR="004950C7" w:rsidRPr="00D53303">
        <w:t xml:space="preserve"> </w:t>
      </w:r>
      <w:r w:rsidR="004950C7" w:rsidRPr="004950C7">
        <w:rPr>
          <w:rStyle w:val="af6"/>
        </w:rPr>
        <w:t>void</w:t>
      </w:r>
      <w:r w:rsidR="004950C7" w:rsidRPr="00D53303">
        <w:t xml:space="preserve"> Write(</w:t>
      </w:r>
      <w:r w:rsidR="004950C7" w:rsidRPr="004950C7">
        <w:rPr>
          <w:rStyle w:val="af6"/>
        </w:rPr>
        <w:t>string</w:t>
      </w:r>
      <w:r w:rsidR="004950C7" w:rsidRPr="00D53303">
        <w:t xml:space="preserve"> logEntry)</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4950C7">
        <w:rPr>
          <w:rStyle w:val="af5"/>
        </w:rPr>
        <w:t>Console</w:t>
      </w:r>
      <w:r w:rsidRPr="00D53303">
        <w:t xml:space="preserve">.WriteLine(logEntry + </w:t>
      </w:r>
      <w:r w:rsidRPr="004950C7">
        <w:rPr>
          <w:rStyle w:val="af7"/>
        </w:rPr>
        <w:t>"is sent by email"</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4950C7">
        <w:rPr>
          <w:rStyle w:val="af6"/>
        </w:rPr>
        <w:t>public</w:t>
      </w:r>
      <w:proofErr w:type="gramEnd"/>
      <w:r w:rsidRPr="00D53303">
        <w:t xml:space="preserve"> </w:t>
      </w:r>
      <w:r w:rsidRPr="004950C7">
        <w:rPr>
          <w:rStyle w:val="af6"/>
        </w:rPr>
        <w:t>static</w:t>
      </w:r>
      <w:r w:rsidRPr="00D53303">
        <w:t xml:space="preserve"> </w:t>
      </w:r>
      <w:r w:rsidRPr="004950C7">
        <w:rPr>
          <w:rStyle w:val="af6"/>
        </w:rPr>
        <w:t>class</w:t>
      </w:r>
      <w:r w:rsidRPr="00D53303">
        <w:t xml:space="preserve"> </w:t>
      </w:r>
      <w:r w:rsidRPr="004950C7">
        <w:rPr>
          <w:rStyle w:val="af5"/>
        </w:rPr>
        <w:t>LoggerFactory</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4950C7">
        <w:rPr>
          <w:rStyle w:val="af6"/>
        </w:rPr>
        <w:t>public</w:t>
      </w:r>
      <w:proofErr w:type="gramEnd"/>
      <w:r w:rsidRPr="00D53303">
        <w:t xml:space="preserve"> </w:t>
      </w:r>
      <w:r w:rsidRPr="004950C7">
        <w:rPr>
          <w:rStyle w:val="af6"/>
        </w:rPr>
        <w:t>static</w:t>
      </w:r>
      <w:r w:rsidRPr="00D53303">
        <w:t xml:space="preserve"> </w:t>
      </w:r>
      <w:r w:rsidRPr="004950C7">
        <w:rPr>
          <w:rStyle w:val="af5"/>
        </w:rPr>
        <w:t>BaseLogger</w:t>
      </w:r>
      <w:r w:rsidRPr="00D53303">
        <w:t xml:space="preserve"> GetLogger(</w:t>
      </w:r>
      <w:r w:rsidRPr="004950C7">
        <w:rPr>
          <w:rStyle w:val="af6"/>
        </w:rPr>
        <w:t>string</w:t>
      </w:r>
      <w:r w:rsidRPr="00D53303">
        <w:t xml:space="preserve"> name)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4950C7">
        <w:rPr>
          <w:rStyle w:val="af6"/>
        </w:rPr>
        <w:t>switch</w:t>
      </w:r>
      <w:proofErr w:type="gramEnd"/>
      <w:r w:rsidRPr="00D53303">
        <w:t xml:space="preserve"> (name)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4950C7">
        <w:rPr>
          <w:rStyle w:val="af6"/>
        </w:rPr>
        <w:t>case</w:t>
      </w:r>
      <w:proofErr w:type="gramEnd"/>
      <w:r w:rsidRPr="00D53303">
        <w:t xml:space="preserve"> </w:t>
      </w:r>
      <w:r w:rsidRPr="004950C7">
        <w:rPr>
          <w:rStyle w:val="af7"/>
        </w:rPr>
        <w:t>"file"</w:t>
      </w:r>
      <w:r w:rsidRPr="00D53303">
        <w:t>:</w:t>
      </w:r>
    </w:p>
    <w:p w:rsidR="00B67B43" w:rsidRPr="00D53303" w:rsidRDefault="00B67B43" w:rsidP="00B23691">
      <w:pPr>
        <w:pStyle w:val="a4"/>
      </w:pPr>
      <w:r w:rsidRPr="00D53303">
        <w:t xml:space="preserve">                </w:t>
      </w:r>
      <w:proofErr w:type="gramStart"/>
      <w:r w:rsidRPr="004950C7">
        <w:rPr>
          <w:rStyle w:val="af6"/>
        </w:rPr>
        <w:t>return</w:t>
      </w:r>
      <w:proofErr w:type="gramEnd"/>
      <w:r w:rsidRPr="00D53303">
        <w:t xml:space="preserve"> </w:t>
      </w:r>
      <w:r w:rsidRPr="004950C7">
        <w:rPr>
          <w:rStyle w:val="af6"/>
        </w:rPr>
        <w:t>new</w:t>
      </w:r>
      <w:r w:rsidRPr="00D53303">
        <w:t xml:space="preserve"> </w:t>
      </w:r>
      <w:r w:rsidRPr="004950C7">
        <w:rPr>
          <w:rStyle w:val="af5"/>
        </w:rPr>
        <w:t>FileLogger</w:t>
      </w:r>
      <w:r w:rsidRPr="00D53303">
        <w:t>();</w:t>
      </w:r>
    </w:p>
    <w:p w:rsidR="00B67B43" w:rsidRPr="00D53303" w:rsidRDefault="00B67B43" w:rsidP="00B23691">
      <w:pPr>
        <w:pStyle w:val="a4"/>
      </w:pPr>
      <w:r w:rsidRPr="00D53303">
        <w:lastRenderedPageBreak/>
        <w:t xml:space="preserve">            </w:t>
      </w:r>
      <w:proofErr w:type="gramStart"/>
      <w:r w:rsidRPr="004950C7">
        <w:rPr>
          <w:rStyle w:val="af6"/>
        </w:rPr>
        <w:t>case</w:t>
      </w:r>
      <w:proofErr w:type="gramEnd"/>
      <w:r w:rsidRPr="00D53303">
        <w:t xml:space="preserve"> </w:t>
      </w:r>
      <w:r w:rsidRPr="004950C7">
        <w:rPr>
          <w:rStyle w:val="af7"/>
        </w:rPr>
        <w:t>"email"</w:t>
      </w:r>
      <w:r w:rsidRPr="00D53303">
        <w:t>:</w:t>
      </w:r>
    </w:p>
    <w:p w:rsidR="00B67B43" w:rsidRPr="00D53303" w:rsidRDefault="00B67B43" w:rsidP="00B23691">
      <w:pPr>
        <w:pStyle w:val="a4"/>
      </w:pPr>
      <w:r w:rsidRPr="00D53303">
        <w:t xml:space="preserve">                </w:t>
      </w:r>
      <w:proofErr w:type="gramStart"/>
      <w:r w:rsidRPr="004950C7">
        <w:rPr>
          <w:rStyle w:val="af6"/>
        </w:rPr>
        <w:t>return</w:t>
      </w:r>
      <w:proofErr w:type="gramEnd"/>
      <w:r w:rsidRPr="00D53303">
        <w:t xml:space="preserve"> </w:t>
      </w:r>
      <w:r w:rsidRPr="004950C7">
        <w:rPr>
          <w:rStyle w:val="af6"/>
        </w:rPr>
        <w:t>new</w:t>
      </w:r>
      <w:r w:rsidRPr="00D53303">
        <w:t xml:space="preserve"> </w:t>
      </w:r>
      <w:r w:rsidRPr="004950C7">
        <w:rPr>
          <w:rStyle w:val="af5"/>
        </w:rPr>
        <w:t>EmailLogger</w:t>
      </w:r>
      <w:r w:rsidRPr="00D53303">
        <w:t>();</w:t>
      </w:r>
    </w:p>
    <w:p w:rsidR="00B67B43" w:rsidRPr="00457D39" w:rsidRDefault="00B67B43" w:rsidP="00B23691">
      <w:pPr>
        <w:pStyle w:val="a4"/>
        <w:rPr>
          <w:lang w:val="ru-RU"/>
        </w:rPr>
      </w:pPr>
      <w:r w:rsidRPr="00D53303">
        <w:t xml:space="preserve">            </w:t>
      </w:r>
      <w:proofErr w:type="gramStart"/>
      <w:r w:rsidRPr="004950C7">
        <w:rPr>
          <w:rStyle w:val="af6"/>
        </w:rPr>
        <w:t>default</w:t>
      </w:r>
      <w:proofErr w:type="gramEnd"/>
      <w:r w:rsidRPr="00457D39">
        <w:rPr>
          <w:lang w:val="ru-RU"/>
        </w:rPr>
        <w:t>:</w:t>
      </w:r>
    </w:p>
    <w:p w:rsidR="00B67B43" w:rsidRPr="00457D39" w:rsidRDefault="00B67B43" w:rsidP="00B23691">
      <w:pPr>
        <w:pStyle w:val="a4"/>
        <w:rPr>
          <w:lang w:val="ru-RU"/>
        </w:rPr>
      </w:pPr>
      <w:r w:rsidRPr="00457D39">
        <w:rPr>
          <w:lang w:val="ru-RU"/>
        </w:rPr>
        <w:t xml:space="preserve">                </w:t>
      </w:r>
      <w:proofErr w:type="gramStart"/>
      <w:r w:rsidRPr="004950C7">
        <w:rPr>
          <w:rStyle w:val="af6"/>
        </w:rPr>
        <w:t>return</w:t>
      </w:r>
      <w:proofErr w:type="gramEnd"/>
      <w:r w:rsidRPr="00457D39">
        <w:rPr>
          <w:lang w:val="ru-RU"/>
        </w:rPr>
        <w:t xml:space="preserve"> </w:t>
      </w:r>
      <w:r w:rsidRPr="004950C7">
        <w:rPr>
          <w:rStyle w:val="af6"/>
        </w:rPr>
        <w:t>null</w:t>
      </w:r>
      <w:r w:rsidRPr="00457D39">
        <w:rPr>
          <w:lang w:val="ru-RU"/>
        </w:rPr>
        <w:t>;</w:t>
      </w:r>
    </w:p>
    <w:p w:rsidR="00B67B43" w:rsidRPr="00457D39" w:rsidRDefault="00B67B43" w:rsidP="00B23691">
      <w:pPr>
        <w:pStyle w:val="a4"/>
        <w:rPr>
          <w:lang w:val="ru-RU"/>
        </w:rPr>
      </w:pPr>
      <w:r w:rsidRPr="00457D39">
        <w:rPr>
          <w:lang w:val="ru-RU"/>
        </w:rPr>
        <w:t xml:space="preserve">        }</w:t>
      </w:r>
    </w:p>
    <w:p w:rsidR="00B67B43" w:rsidRPr="00457D39" w:rsidRDefault="00B67B43" w:rsidP="00B23691">
      <w:pPr>
        <w:pStyle w:val="a4"/>
        <w:rPr>
          <w:lang w:val="ru-RU"/>
        </w:rPr>
      </w:pPr>
      <w:r w:rsidRPr="00457D39">
        <w:rPr>
          <w:lang w:val="ru-RU"/>
        </w:rPr>
        <w:t xml:space="preserve">    }</w:t>
      </w:r>
    </w:p>
    <w:p w:rsidR="00B67B43" w:rsidRPr="00457D39" w:rsidRDefault="00B67B43" w:rsidP="00B23691">
      <w:pPr>
        <w:pStyle w:val="a4"/>
        <w:rPr>
          <w:lang w:val="ru-RU"/>
        </w:rPr>
      </w:pPr>
      <w:r w:rsidRPr="00457D39">
        <w:rPr>
          <w:lang w:val="ru-RU"/>
        </w:rPr>
        <w:t>}</w:t>
      </w:r>
    </w:p>
    <w:p w:rsidR="00B67B43" w:rsidRPr="00E918DC" w:rsidRDefault="00B67B43" w:rsidP="00B67B43">
      <w:r w:rsidRPr="00E918DC">
        <w:t>Использование кода в указанном виде приводит к условным операторам, обеспечивающим корректное поведение в том случае, если метод</w:t>
      </w:r>
      <w:r w:rsidR="00CC7428" w:rsidRPr="00CC7428">
        <w:t xml:space="preserve"> </w:t>
      </w:r>
      <w:r w:rsidR="00CC7428" w:rsidRPr="00CC7428">
        <w:rPr>
          <w:rStyle w:val="a9"/>
        </w:rPr>
        <w:t>GetLogger()</w:t>
      </w:r>
      <w:r w:rsidR="00CC7428" w:rsidRPr="00CC7428">
        <w:t xml:space="preserve"> </w:t>
      </w:r>
      <w:r w:rsidRPr="00E918DC">
        <w:t xml:space="preserve">вернул значение </w:t>
      </w:r>
      <w:r w:rsidRPr="0041653C">
        <w:rPr>
          <w:rStyle w:val="af6"/>
        </w:rPr>
        <w:t>null</w:t>
      </w:r>
      <w:r w:rsidRPr="00E918DC">
        <w:t>.</w:t>
      </w:r>
    </w:p>
    <w:p w:rsidR="00B67B43" w:rsidRPr="00D53303" w:rsidRDefault="00B67B43" w:rsidP="00B23691">
      <w:pPr>
        <w:pStyle w:val="a4"/>
      </w:pPr>
      <w:r w:rsidRPr="004950C7">
        <w:rPr>
          <w:rStyle w:val="af5"/>
        </w:rPr>
        <w:t>BaseLogger</w:t>
      </w:r>
      <w:r w:rsidRPr="00D53303">
        <w:t xml:space="preserve"> logger = </w:t>
      </w:r>
      <w:r w:rsidRPr="004950C7">
        <w:rPr>
          <w:rStyle w:val="af5"/>
        </w:rPr>
        <w:t>LoggerFactory</w:t>
      </w:r>
      <w:r w:rsidRPr="00D53303">
        <w:t>.GetLogger(</w:t>
      </w:r>
      <w:r w:rsidRPr="004950C7">
        <w:rPr>
          <w:rStyle w:val="af7"/>
        </w:rPr>
        <w:t>"</w:t>
      </w:r>
      <w:proofErr w:type="spellStart"/>
      <w:r w:rsidRPr="004950C7">
        <w:rPr>
          <w:rStyle w:val="af7"/>
        </w:rPr>
        <w:t>abc</w:t>
      </w:r>
      <w:proofErr w:type="spellEnd"/>
      <w:r w:rsidRPr="004950C7">
        <w:rPr>
          <w:rStyle w:val="af7"/>
        </w:rPr>
        <w:t>"</w:t>
      </w:r>
      <w:r w:rsidRPr="00D53303">
        <w:t>);</w:t>
      </w:r>
    </w:p>
    <w:p w:rsidR="00B67B43" w:rsidRPr="00D53303" w:rsidRDefault="00B67B43" w:rsidP="00B23691">
      <w:pPr>
        <w:pStyle w:val="a4"/>
      </w:pPr>
      <w:proofErr w:type="gramStart"/>
      <w:r w:rsidRPr="004950C7">
        <w:rPr>
          <w:rStyle w:val="af6"/>
        </w:rPr>
        <w:t>if</w:t>
      </w:r>
      <w:proofErr w:type="gramEnd"/>
      <w:r w:rsidRPr="00D53303">
        <w:t xml:space="preserve"> (logger != </w:t>
      </w:r>
      <w:r w:rsidRPr="004950C7">
        <w:rPr>
          <w:rStyle w:val="af6"/>
        </w:rPr>
        <w:t>null</w:t>
      </w:r>
      <w:r w:rsidRPr="00D53303">
        <w:t>)</w:t>
      </w:r>
    </w:p>
    <w:p w:rsidR="00B67B43" w:rsidRPr="00D53303" w:rsidRDefault="00B67B43" w:rsidP="00B23691">
      <w:pPr>
        <w:pStyle w:val="a4"/>
      </w:pPr>
      <w:r w:rsidRPr="00D53303">
        <w:t>{</w:t>
      </w:r>
    </w:p>
    <w:p w:rsidR="00B67B43" w:rsidRPr="00D53303" w:rsidRDefault="00B67B43" w:rsidP="00B23691">
      <w:pPr>
        <w:pStyle w:val="a4"/>
      </w:pPr>
      <w:r w:rsidRPr="00D53303">
        <w:t xml:space="preserve">    logger.Write(</w:t>
      </w:r>
      <w:r w:rsidRPr="004950C7">
        <w:rPr>
          <w:rStyle w:val="af7"/>
        </w:rPr>
        <w:t>"message"</w:t>
      </w:r>
      <w:r w:rsidRPr="00D53303">
        <w:t>);</w:t>
      </w:r>
    </w:p>
    <w:p w:rsidR="00B67B43" w:rsidRPr="00D53303" w:rsidRDefault="00B67B43" w:rsidP="00B23691">
      <w:pPr>
        <w:pStyle w:val="a4"/>
      </w:pPr>
      <w:r w:rsidRPr="00D53303">
        <w:t>}</w:t>
      </w:r>
    </w:p>
    <w:p w:rsidR="00B67B43" w:rsidRPr="004950C7" w:rsidRDefault="00B67B43" w:rsidP="00B23691">
      <w:pPr>
        <w:pStyle w:val="a4"/>
        <w:rPr>
          <w:rStyle w:val="af6"/>
        </w:rPr>
      </w:pPr>
      <w:proofErr w:type="gramStart"/>
      <w:r w:rsidRPr="004950C7">
        <w:rPr>
          <w:rStyle w:val="af6"/>
        </w:rPr>
        <w:t>else</w:t>
      </w:r>
      <w:proofErr w:type="gramEnd"/>
    </w:p>
    <w:p w:rsidR="00B67B43" w:rsidRPr="00D53303" w:rsidRDefault="00B67B43" w:rsidP="00B23691">
      <w:pPr>
        <w:pStyle w:val="a4"/>
      </w:pPr>
      <w:r w:rsidRPr="00D53303">
        <w:t>{</w:t>
      </w:r>
    </w:p>
    <w:p w:rsidR="00B67B43" w:rsidRPr="00D53303" w:rsidRDefault="00B67B43" w:rsidP="00B23691">
      <w:pPr>
        <w:pStyle w:val="a4"/>
      </w:pPr>
      <w:r w:rsidRPr="00D53303">
        <w:t xml:space="preserve">    </w:t>
      </w:r>
      <w:r w:rsidRPr="004950C7">
        <w:rPr>
          <w:rStyle w:val="af5"/>
        </w:rPr>
        <w:t>Console</w:t>
      </w:r>
      <w:r w:rsidRPr="00D53303">
        <w:t>.WriteLine(</w:t>
      </w:r>
      <w:r w:rsidRPr="004950C7">
        <w:rPr>
          <w:rStyle w:val="af7"/>
        </w:rPr>
        <w:t>"Cannot write in the log"</w:t>
      </w:r>
      <w:r w:rsidRPr="00D53303">
        <w:t>);</w:t>
      </w:r>
    </w:p>
    <w:p w:rsidR="00B67B43" w:rsidRPr="00457D39" w:rsidRDefault="00B67B43" w:rsidP="00B23691">
      <w:pPr>
        <w:pStyle w:val="a4"/>
        <w:rPr>
          <w:lang w:val="ru-RU"/>
        </w:rPr>
      </w:pPr>
      <w:r w:rsidRPr="00457D39">
        <w:rPr>
          <w:lang w:val="ru-RU"/>
        </w:rPr>
        <w:t>}</w:t>
      </w:r>
    </w:p>
    <w:p w:rsidR="00B67B43" w:rsidRPr="00E918DC" w:rsidRDefault="00B67B43" w:rsidP="00B67B43">
      <w:r w:rsidRPr="00E918DC">
        <w:t>Устранить условные операторы поможет введение специального класса с поведением по умолчанию:</w:t>
      </w:r>
    </w:p>
    <w:p w:rsidR="00B67B43" w:rsidRPr="00D53303" w:rsidRDefault="00B67B43" w:rsidP="00B23691">
      <w:pPr>
        <w:pStyle w:val="a4"/>
      </w:pPr>
      <w:proofErr w:type="gramStart"/>
      <w:r w:rsidRPr="004950C7">
        <w:rPr>
          <w:rStyle w:val="af6"/>
        </w:rPr>
        <w:t>public</w:t>
      </w:r>
      <w:proofErr w:type="gramEnd"/>
      <w:r w:rsidRPr="00D53303">
        <w:t xml:space="preserve"> </w:t>
      </w:r>
      <w:r w:rsidRPr="004950C7">
        <w:rPr>
          <w:rStyle w:val="af6"/>
        </w:rPr>
        <w:t>class</w:t>
      </w:r>
      <w:r w:rsidRPr="00D53303">
        <w:t xml:space="preserve"> </w:t>
      </w:r>
      <w:r w:rsidRPr="004950C7">
        <w:rPr>
          <w:rStyle w:val="af5"/>
        </w:rPr>
        <w:t>DefaultlLogger</w:t>
      </w:r>
      <w:r w:rsidRPr="00D53303">
        <w:t xml:space="preserve"> : </w:t>
      </w:r>
      <w:r w:rsidRPr="004950C7">
        <w:rPr>
          <w:rStyle w:val="af5"/>
        </w:rPr>
        <w:t>BaseLogger</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4950C7">
        <w:rPr>
          <w:rStyle w:val="af6"/>
        </w:rPr>
        <w:t>public</w:t>
      </w:r>
      <w:proofErr w:type="gramEnd"/>
      <w:r w:rsidRPr="00D53303">
        <w:t xml:space="preserve"> </w:t>
      </w:r>
      <w:r w:rsidRPr="004950C7">
        <w:rPr>
          <w:rStyle w:val="af6"/>
        </w:rPr>
        <w:t>override</w:t>
      </w:r>
      <w:r w:rsidRPr="00D53303">
        <w:t xml:space="preserve"> </w:t>
      </w:r>
      <w:r w:rsidRPr="004950C7">
        <w:rPr>
          <w:rStyle w:val="af6"/>
        </w:rPr>
        <w:t>void</w:t>
      </w:r>
      <w:r w:rsidRPr="00D53303">
        <w:t xml:space="preserve"> Write(</w:t>
      </w:r>
      <w:r w:rsidRPr="004950C7">
        <w:rPr>
          <w:rStyle w:val="af6"/>
        </w:rPr>
        <w:t>string</w:t>
      </w:r>
      <w:r w:rsidRPr="00D53303">
        <w:t xml:space="preserve"> logEntry)</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4950C7">
        <w:rPr>
          <w:rStyle w:val="af5"/>
        </w:rPr>
        <w:t>Console</w:t>
      </w:r>
      <w:r w:rsidRPr="00D53303">
        <w:t>.WriteLine(</w:t>
      </w:r>
      <w:r w:rsidRPr="004950C7">
        <w:rPr>
          <w:rStyle w:val="af7"/>
        </w:rPr>
        <w:t>"Cannot write in the log"</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4950C7" w:rsidRPr="00D53303" w:rsidRDefault="004950C7" w:rsidP="004950C7">
      <w:pPr>
        <w:pStyle w:val="a4"/>
      </w:pPr>
      <w:proofErr w:type="gramStart"/>
      <w:r w:rsidRPr="004950C7">
        <w:rPr>
          <w:rStyle w:val="af6"/>
        </w:rPr>
        <w:t>public</w:t>
      </w:r>
      <w:proofErr w:type="gramEnd"/>
      <w:r w:rsidRPr="00D53303">
        <w:t xml:space="preserve"> </w:t>
      </w:r>
      <w:r w:rsidRPr="004950C7">
        <w:rPr>
          <w:rStyle w:val="af6"/>
        </w:rPr>
        <w:t>static</w:t>
      </w:r>
      <w:r w:rsidRPr="00D53303">
        <w:t xml:space="preserve"> </w:t>
      </w:r>
      <w:r w:rsidRPr="004950C7">
        <w:rPr>
          <w:rStyle w:val="af6"/>
        </w:rPr>
        <w:t>class</w:t>
      </w:r>
      <w:r w:rsidRPr="00D53303">
        <w:t xml:space="preserve"> </w:t>
      </w:r>
      <w:r w:rsidRPr="004950C7">
        <w:rPr>
          <w:rStyle w:val="af5"/>
        </w:rPr>
        <w:t>LoggerFactory</w:t>
      </w:r>
    </w:p>
    <w:p w:rsidR="004950C7" w:rsidRPr="00D53303" w:rsidRDefault="004950C7" w:rsidP="004950C7">
      <w:pPr>
        <w:pStyle w:val="a4"/>
      </w:pPr>
      <w:r w:rsidRPr="00D53303">
        <w:t>{</w:t>
      </w:r>
    </w:p>
    <w:p w:rsidR="004950C7" w:rsidRPr="00D53303" w:rsidRDefault="004950C7" w:rsidP="004950C7">
      <w:pPr>
        <w:pStyle w:val="a4"/>
      </w:pPr>
      <w:r w:rsidRPr="00D53303">
        <w:t xml:space="preserve">    </w:t>
      </w:r>
      <w:proofErr w:type="gramStart"/>
      <w:r w:rsidRPr="004950C7">
        <w:rPr>
          <w:rStyle w:val="af6"/>
        </w:rPr>
        <w:t>public</w:t>
      </w:r>
      <w:proofErr w:type="gramEnd"/>
      <w:r w:rsidRPr="00D53303">
        <w:t xml:space="preserve"> </w:t>
      </w:r>
      <w:r w:rsidRPr="004950C7">
        <w:rPr>
          <w:rStyle w:val="af6"/>
        </w:rPr>
        <w:t>static</w:t>
      </w:r>
      <w:r w:rsidRPr="00D53303">
        <w:t xml:space="preserve"> </w:t>
      </w:r>
      <w:r w:rsidRPr="004950C7">
        <w:rPr>
          <w:rStyle w:val="af5"/>
        </w:rPr>
        <w:t>BaseLogger</w:t>
      </w:r>
      <w:r w:rsidRPr="00D53303">
        <w:t xml:space="preserve"> GetLogger(</w:t>
      </w:r>
      <w:r w:rsidRPr="004950C7">
        <w:rPr>
          <w:rStyle w:val="af6"/>
        </w:rPr>
        <w:t>string</w:t>
      </w:r>
      <w:r w:rsidRPr="00D53303">
        <w:t xml:space="preserve"> name)</w:t>
      </w:r>
    </w:p>
    <w:p w:rsidR="004950C7" w:rsidRPr="00D53303" w:rsidRDefault="004950C7" w:rsidP="004950C7">
      <w:pPr>
        <w:pStyle w:val="a4"/>
      </w:pPr>
      <w:r w:rsidRPr="00D53303">
        <w:t xml:space="preserve">    {</w:t>
      </w:r>
    </w:p>
    <w:p w:rsidR="004950C7" w:rsidRPr="00D53303" w:rsidRDefault="004950C7" w:rsidP="004950C7">
      <w:pPr>
        <w:pStyle w:val="a4"/>
      </w:pPr>
      <w:r w:rsidRPr="00D53303">
        <w:t xml:space="preserve">        </w:t>
      </w:r>
      <w:proofErr w:type="gramStart"/>
      <w:r w:rsidRPr="004950C7">
        <w:rPr>
          <w:rStyle w:val="af6"/>
        </w:rPr>
        <w:t>switch</w:t>
      </w:r>
      <w:proofErr w:type="gramEnd"/>
      <w:r w:rsidRPr="00D53303">
        <w:t xml:space="preserve"> (name)</w:t>
      </w:r>
    </w:p>
    <w:p w:rsidR="004950C7" w:rsidRPr="00D53303" w:rsidRDefault="004950C7" w:rsidP="004950C7">
      <w:pPr>
        <w:pStyle w:val="a4"/>
      </w:pPr>
      <w:r w:rsidRPr="00D53303">
        <w:t xml:space="preserve">        {</w:t>
      </w:r>
    </w:p>
    <w:p w:rsidR="004950C7" w:rsidRPr="00D53303" w:rsidRDefault="004950C7" w:rsidP="004950C7">
      <w:pPr>
        <w:pStyle w:val="a4"/>
      </w:pPr>
      <w:r w:rsidRPr="00D53303">
        <w:t xml:space="preserve">            </w:t>
      </w:r>
      <w:proofErr w:type="gramStart"/>
      <w:r w:rsidRPr="004950C7">
        <w:rPr>
          <w:rStyle w:val="af6"/>
        </w:rPr>
        <w:t>case</w:t>
      </w:r>
      <w:proofErr w:type="gramEnd"/>
      <w:r w:rsidRPr="00D53303">
        <w:t xml:space="preserve"> </w:t>
      </w:r>
      <w:r w:rsidRPr="004950C7">
        <w:rPr>
          <w:rStyle w:val="af7"/>
        </w:rPr>
        <w:t>"file"</w:t>
      </w:r>
      <w:r w:rsidRPr="00D53303">
        <w:t>:</w:t>
      </w:r>
    </w:p>
    <w:p w:rsidR="004950C7" w:rsidRPr="00D53303" w:rsidRDefault="004950C7" w:rsidP="004950C7">
      <w:pPr>
        <w:pStyle w:val="a4"/>
      </w:pPr>
      <w:r w:rsidRPr="00D53303">
        <w:t xml:space="preserve">                </w:t>
      </w:r>
      <w:proofErr w:type="gramStart"/>
      <w:r w:rsidRPr="004950C7">
        <w:rPr>
          <w:rStyle w:val="af6"/>
        </w:rPr>
        <w:t>return</w:t>
      </w:r>
      <w:proofErr w:type="gramEnd"/>
      <w:r w:rsidRPr="00D53303">
        <w:t xml:space="preserve"> </w:t>
      </w:r>
      <w:r w:rsidRPr="004950C7">
        <w:rPr>
          <w:rStyle w:val="af6"/>
        </w:rPr>
        <w:t>new</w:t>
      </w:r>
      <w:r w:rsidRPr="00D53303">
        <w:t xml:space="preserve"> </w:t>
      </w:r>
      <w:r w:rsidRPr="004950C7">
        <w:rPr>
          <w:rStyle w:val="af5"/>
        </w:rPr>
        <w:t>FileLogger</w:t>
      </w:r>
      <w:r w:rsidRPr="00D53303">
        <w:t>();</w:t>
      </w:r>
    </w:p>
    <w:p w:rsidR="004950C7" w:rsidRPr="00D53303" w:rsidRDefault="004950C7" w:rsidP="004950C7">
      <w:pPr>
        <w:pStyle w:val="a4"/>
      </w:pPr>
      <w:r w:rsidRPr="00D53303">
        <w:t xml:space="preserve">            </w:t>
      </w:r>
      <w:proofErr w:type="gramStart"/>
      <w:r w:rsidRPr="004950C7">
        <w:rPr>
          <w:rStyle w:val="af6"/>
        </w:rPr>
        <w:t>case</w:t>
      </w:r>
      <w:proofErr w:type="gramEnd"/>
      <w:r w:rsidRPr="00D53303">
        <w:t xml:space="preserve"> </w:t>
      </w:r>
      <w:r w:rsidRPr="004950C7">
        <w:rPr>
          <w:rStyle w:val="af7"/>
        </w:rPr>
        <w:t>"email"</w:t>
      </w:r>
      <w:r w:rsidRPr="00D53303">
        <w:t>:</w:t>
      </w:r>
    </w:p>
    <w:p w:rsidR="004950C7" w:rsidRPr="00D53303" w:rsidRDefault="004950C7" w:rsidP="004950C7">
      <w:pPr>
        <w:pStyle w:val="a4"/>
      </w:pPr>
      <w:r w:rsidRPr="00D53303">
        <w:t xml:space="preserve">                </w:t>
      </w:r>
      <w:proofErr w:type="gramStart"/>
      <w:r w:rsidRPr="004950C7">
        <w:rPr>
          <w:rStyle w:val="af6"/>
        </w:rPr>
        <w:t>return</w:t>
      </w:r>
      <w:proofErr w:type="gramEnd"/>
      <w:r w:rsidRPr="00D53303">
        <w:t xml:space="preserve"> </w:t>
      </w:r>
      <w:r w:rsidRPr="004950C7">
        <w:rPr>
          <w:rStyle w:val="af6"/>
        </w:rPr>
        <w:t>new</w:t>
      </w:r>
      <w:r w:rsidRPr="00D53303">
        <w:t xml:space="preserve"> </w:t>
      </w:r>
      <w:r w:rsidRPr="004950C7">
        <w:rPr>
          <w:rStyle w:val="af5"/>
        </w:rPr>
        <w:t>EmailLogger</w:t>
      </w:r>
      <w:r w:rsidRPr="00D53303">
        <w:t>();</w:t>
      </w:r>
    </w:p>
    <w:p w:rsidR="004950C7" w:rsidRPr="007A5E50" w:rsidRDefault="004950C7" w:rsidP="004950C7">
      <w:pPr>
        <w:pStyle w:val="a4"/>
      </w:pPr>
      <w:r w:rsidRPr="00D53303">
        <w:t xml:space="preserve">            </w:t>
      </w:r>
      <w:proofErr w:type="gramStart"/>
      <w:r w:rsidRPr="004950C7">
        <w:rPr>
          <w:rStyle w:val="af6"/>
        </w:rPr>
        <w:t>default</w:t>
      </w:r>
      <w:proofErr w:type="gramEnd"/>
      <w:r w:rsidRPr="007A5E50">
        <w:t>:</w:t>
      </w:r>
    </w:p>
    <w:p w:rsidR="00B67B43" w:rsidRPr="00D53303" w:rsidRDefault="00B67B43" w:rsidP="00B23691">
      <w:pPr>
        <w:pStyle w:val="a4"/>
      </w:pPr>
      <w:r w:rsidRPr="00D53303">
        <w:t xml:space="preserve">                </w:t>
      </w:r>
      <w:proofErr w:type="gramStart"/>
      <w:r w:rsidRPr="004950C7">
        <w:rPr>
          <w:rStyle w:val="af6"/>
        </w:rPr>
        <w:t>return</w:t>
      </w:r>
      <w:proofErr w:type="gramEnd"/>
      <w:r w:rsidRPr="00D53303">
        <w:t xml:space="preserve"> </w:t>
      </w:r>
      <w:r w:rsidRPr="004950C7">
        <w:rPr>
          <w:rStyle w:val="af6"/>
        </w:rPr>
        <w:t>new</w:t>
      </w:r>
      <w:r w:rsidRPr="00D53303">
        <w:t xml:space="preserve"> </w:t>
      </w:r>
      <w:r w:rsidRPr="004950C7">
        <w:rPr>
          <w:rStyle w:val="af5"/>
        </w:rPr>
        <w:t>DefaultlLogger</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7A5E50" w:rsidRDefault="004A49D1" w:rsidP="004A49D1">
      <w:pPr>
        <w:pStyle w:val="2"/>
        <w:rPr>
          <w:lang w:val="en-US"/>
        </w:rPr>
      </w:pPr>
      <w:r w:rsidRPr="007A5E50">
        <w:rPr>
          <w:lang w:val="en-US"/>
        </w:rPr>
        <w:lastRenderedPageBreak/>
        <w:t xml:space="preserve">4.5. </w:t>
      </w:r>
      <w:r w:rsidR="00B67B43" w:rsidRPr="00E918DC">
        <w:t>Посетитель</w:t>
      </w:r>
      <w:r w:rsidR="00B67B43" w:rsidRPr="007A5E50">
        <w:rPr>
          <w:lang w:val="en-US"/>
        </w:rPr>
        <w:t xml:space="preserve"> (</w:t>
      </w:r>
      <w:r w:rsidR="00B67B43" w:rsidRPr="00D53303">
        <w:rPr>
          <w:lang w:val="en-US"/>
        </w:rPr>
        <w:t>Visitor</w:t>
      </w:r>
      <w:r w:rsidR="00B67B43" w:rsidRPr="007A5E50">
        <w:rPr>
          <w:lang w:val="en-US"/>
        </w:rPr>
        <w:t>)</w:t>
      </w:r>
    </w:p>
    <w:p w:rsidR="00B67B43" w:rsidRPr="00E918DC" w:rsidRDefault="00B67B43" w:rsidP="00B67B43">
      <w:r w:rsidRPr="00E918DC">
        <w:t>Шаблон Посетитель служит для выполнения операций над всеми объектами, объединёнными в некоторую структуру. При этом выполняемые операции не являться частью объектов структуры.</w:t>
      </w:r>
    </w:p>
    <w:p w:rsidR="00B67B43" w:rsidRPr="00E918DC" w:rsidRDefault="00B67B43" w:rsidP="00B67B43">
      <w:r w:rsidRPr="00E918DC">
        <w:t>Часто в программах встречаются сложные структуры, представляющие собой дерево или граф</w:t>
      </w:r>
      <w:r w:rsidR="00CC7428">
        <w:t xml:space="preserve"> и</w:t>
      </w:r>
      <w:r w:rsidRPr="00E918DC">
        <w:t xml:space="preserve"> состоящие из разнотипных узлов. При этом имеется необходимость обрабатывать все узлы графа или дерева. Очевидное решение – добавить в базовый класс узла виртуальный метод, перекрываемый в наследниках для выполнения нужного действия. Код, который приведён ниже, демонстрирует описанный подход.</w:t>
      </w:r>
    </w:p>
    <w:p w:rsidR="00B67B43" w:rsidRPr="007A5E50" w:rsidRDefault="00B67B43" w:rsidP="00B23691">
      <w:pPr>
        <w:pStyle w:val="a4"/>
        <w:rPr>
          <w:rStyle w:val="af4"/>
        </w:rPr>
      </w:pPr>
      <w:r w:rsidRPr="007A5E50">
        <w:rPr>
          <w:rStyle w:val="af4"/>
        </w:rPr>
        <w:t xml:space="preserve">// </w:t>
      </w:r>
      <w:r w:rsidRPr="00076E40">
        <w:rPr>
          <w:rStyle w:val="af4"/>
        </w:rPr>
        <w:t>базовый</w:t>
      </w:r>
      <w:r w:rsidRPr="007A5E50">
        <w:rPr>
          <w:rStyle w:val="af4"/>
        </w:rPr>
        <w:t xml:space="preserve"> </w:t>
      </w:r>
      <w:r w:rsidRPr="00076E40">
        <w:rPr>
          <w:rStyle w:val="af4"/>
        </w:rPr>
        <w:t>класс</w:t>
      </w:r>
      <w:r w:rsidRPr="007A5E50">
        <w:rPr>
          <w:rStyle w:val="af4"/>
        </w:rPr>
        <w:t xml:space="preserve"> </w:t>
      </w:r>
      <w:r w:rsidRPr="00076E40">
        <w:rPr>
          <w:rStyle w:val="af4"/>
        </w:rPr>
        <w:t>для</w:t>
      </w:r>
      <w:r w:rsidRPr="007A5E50">
        <w:rPr>
          <w:rStyle w:val="af4"/>
        </w:rPr>
        <w:t xml:space="preserve"> </w:t>
      </w:r>
      <w:r w:rsidRPr="00076E40">
        <w:rPr>
          <w:rStyle w:val="af4"/>
        </w:rPr>
        <w:t>узла</w:t>
      </w:r>
    </w:p>
    <w:p w:rsidR="00B67B43" w:rsidRPr="00D53303" w:rsidRDefault="00B67B43" w:rsidP="00B23691">
      <w:pPr>
        <w:pStyle w:val="a4"/>
      </w:pPr>
      <w:proofErr w:type="gramStart"/>
      <w:r w:rsidRPr="00076E40">
        <w:rPr>
          <w:rStyle w:val="af6"/>
        </w:rPr>
        <w:t>public</w:t>
      </w:r>
      <w:proofErr w:type="gramEnd"/>
      <w:r w:rsidRPr="00D53303">
        <w:t xml:space="preserve"> </w:t>
      </w:r>
      <w:r w:rsidRPr="00076E40">
        <w:rPr>
          <w:rStyle w:val="af6"/>
        </w:rPr>
        <w:t>abstract</w:t>
      </w:r>
      <w:r w:rsidRPr="00D53303">
        <w:t xml:space="preserve"> </w:t>
      </w:r>
      <w:r w:rsidRPr="00076E40">
        <w:rPr>
          <w:rStyle w:val="af6"/>
        </w:rPr>
        <w:t>class</w:t>
      </w:r>
      <w:r w:rsidRPr="00D53303">
        <w:t xml:space="preserve"> </w:t>
      </w:r>
      <w:r w:rsidRPr="00076E40">
        <w:rPr>
          <w:rStyle w:val="af5"/>
        </w:rPr>
        <w:t>BaseNode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076E40">
        <w:rPr>
          <w:rStyle w:val="af6"/>
        </w:rPr>
        <w:t>public</w:t>
      </w:r>
      <w:proofErr w:type="gramEnd"/>
      <w:r w:rsidRPr="00D53303">
        <w:t xml:space="preserve"> </w:t>
      </w:r>
      <w:r w:rsidRPr="00076E40">
        <w:rPr>
          <w:rStyle w:val="af6"/>
        </w:rPr>
        <w:t>string</w:t>
      </w:r>
      <w:r w:rsidRPr="00D53303">
        <w:t xml:space="preserve"> Name { </w:t>
      </w:r>
      <w:r w:rsidRPr="00076E40">
        <w:rPr>
          <w:rStyle w:val="af6"/>
        </w:rPr>
        <w:t>get</w:t>
      </w:r>
      <w:r w:rsidRPr="00D53303">
        <w:t xml:space="preserve">; </w:t>
      </w:r>
      <w:r w:rsidRPr="00076E40">
        <w:rPr>
          <w:rStyle w:val="af6"/>
        </w:rPr>
        <w:t>private</w:t>
      </w:r>
      <w:r w:rsidRPr="00D53303">
        <w:t xml:space="preserve"> </w:t>
      </w:r>
      <w:r w:rsidRPr="00076E40">
        <w:rPr>
          <w:rStyle w:val="af6"/>
        </w:rPr>
        <w:t>set</w:t>
      </w:r>
      <w:r w:rsidRPr="00D53303">
        <w:t>;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76E40">
        <w:rPr>
          <w:rStyle w:val="af6"/>
        </w:rPr>
        <w:t>protected</w:t>
      </w:r>
      <w:proofErr w:type="gramEnd"/>
      <w:r w:rsidRPr="00D53303">
        <w:t xml:space="preserve"> BaseNode(</w:t>
      </w:r>
      <w:r w:rsidRPr="00076E40">
        <w:rPr>
          <w:rStyle w:val="af6"/>
        </w:rPr>
        <w:t>string</w:t>
      </w:r>
      <w:r w:rsidRPr="00D53303">
        <w:t xml:space="preserve"> name)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Name = name;</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76E40">
        <w:rPr>
          <w:rStyle w:val="af6"/>
        </w:rPr>
        <w:t>public</w:t>
      </w:r>
      <w:proofErr w:type="gramEnd"/>
      <w:r w:rsidRPr="00D53303">
        <w:t xml:space="preserve"> </w:t>
      </w:r>
      <w:r w:rsidRPr="00076E40">
        <w:rPr>
          <w:rStyle w:val="af6"/>
        </w:rPr>
        <w:t>abstract</w:t>
      </w:r>
      <w:r w:rsidRPr="00D53303">
        <w:t xml:space="preserve"> </w:t>
      </w:r>
      <w:r w:rsidRPr="00076E40">
        <w:rPr>
          <w:rStyle w:val="af6"/>
        </w:rPr>
        <w:t>void</w:t>
      </w:r>
      <w:r w:rsidRPr="00D53303">
        <w:t xml:space="preserve"> Print(</w:t>
      </w:r>
      <w:r w:rsidRPr="00076E40">
        <w:rPr>
          <w:rStyle w:val="af5"/>
        </w:rPr>
        <w:t>TextWriter</w:t>
      </w:r>
      <w:r w:rsidRPr="00D53303">
        <w:t xml:space="preserve"> writer);</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r w:rsidRPr="00076E40">
        <w:rPr>
          <w:rStyle w:val="af4"/>
          <w:lang w:val="en-US"/>
        </w:rPr>
        <w:t xml:space="preserve">// </w:t>
      </w:r>
      <w:proofErr w:type="spellStart"/>
      <w:r w:rsidRPr="00076E40">
        <w:rPr>
          <w:rStyle w:val="af4"/>
          <w:lang w:val="en-US"/>
        </w:rPr>
        <w:t>простой</w:t>
      </w:r>
      <w:proofErr w:type="spellEnd"/>
      <w:r w:rsidRPr="00076E40">
        <w:rPr>
          <w:rStyle w:val="af4"/>
          <w:lang w:val="en-US"/>
        </w:rPr>
        <w:t xml:space="preserve"> </w:t>
      </w:r>
      <w:proofErr w:type="spellStart"/>
      <w:r w:rsidRPr="00076E40">
        <w:rPr>
          <w:rStyle w:val="af4"/>
          <w:lang w:val="en-US"/>
        </w:rPr>
        <w:t>узел</w:t>
      </w:r>
      <w:proofErr w:type="spellEnd"/>
    </w:p>
    <w:p w:rsidR="00B67B43" w:rsidRPr="00D53303" w:rsidRDefault="00B67B43" w:rsidP="00B23691">
      <w:pPr>
        <w:pStyle w:val="a4"/>
      </w:pPr>
      <w:proofErr w:type="gramStart"/>
      <w:r w:rsidRPr="00076E40">
        <w:rPr>
          <w:rStyle w:val="af6"/>
        </w:rPr>
        <w:t>public</w:t>
      </w:r>
      <w:proofErr w:type="gramEnd"/>
      <w:r w:rsidRPr="00D53303">
        <w:t xml:space="preserve"> </w:t>
      </w:r>
      <w:r w:rsidRPr="00076E40">
        <w:rPr>
          <w:rStyle w:val="af6"/>
        </w:rPr>
        <w:t>class</w:t>
      </w:r>
      <w:r w:rsidRPr="00D53303">
        <w:t xml:space="preserve"> </w:t>
      </w:r>
      <w:r w:rsidRPr="00076E40">
        <w:rPr>
          <w:rStyle w:val="af5"/>
        </w:rPr>
        <w:t>SimpleNode</w:t>
      </w:r>
      <w:r w:rsidRPr="00D53303">
        <w:t xml:space="preserve"> : </w:t>
      </w:r>
      <w:r w:rsidRPr="00076E40">
        <w:rPr>
          <w:rStyle w:val="af5"/>
        </w:rPr>
        <w:t>BaseNode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076E40">
        <w:rPr>
          <w:rStyle w:val="af6"/>
        </w:rPr>
        <w:t>public</w:t>
      </w:r>
      <w:proofErr w:type="gramEnd"/>
      <w:r w:rsidRPr="00D53303">
        <w:t xml:space="preserve"> SimpleNode(</w:t>
      </w:r>
      <w:r w:rsidRPr="00076E40">
        <w:rPr>
          <w:rStyle w:val="af6"/>
        </w:rPr>
        <w:t>string</w:t>
      </w:r>
      <w:r w:rsidRPr="00D53303">
        <w:t xml:space="preserve"> name) : </w:t>
      </w:r>
      <w:r w:rsidRPr="00076E40">
        <w:rPr>
          <w:rStyle w:val="af6"/>
        </w:rPr>
        <w:t>base</w:t>
      </w:r>
      <w:r w:rsidRPr="00D53303">
        <w:t>(name)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76E40">
        <w:rPr>
          <w:rStyle w:val="af6"/>
        </w:rPr>
        <w:t>public</w:t>
      </w:r>
      <w:proofErr w:type="gramEnd"/>
      <w:r w:rsidRPr="00D53303">
        <w:t xml:space="preserve"> </w:t>
      </w:r>
      <w:r w:rsidRPr="00076E40">
        <w:rPr>
          <w:rStyle w:val="af6"/>
        </w:rPr>
        <w:t>override</w:t>
      </w:r>
      <w:r w:rsidRPr="00D53303">
        <w:t xml:space="preserve"> </w:t>
      </w:r>
      <w:r w:rsidRPr="00076E40">
        <w:rPr>
          <w:rStyle w:val="af6"/>
        </w:rPr>
        <w:t>void</w:t>
      </w:r>
      <w:r w:rsidRPr="00D53303">
        <w:t xml:space="preserve"> Print(</w:t>
      </w:r>
      <w:r w:rsidRPr="00076E40">
        <w:rPr>
          <w:rStyle w:val="af5"/>
        </w:rPr>
        <w:t>TextWriter</w:t>
      </w:r>
      <w:r w:rsidRPr="00D53303">
        <w:t xml:space="preserve"> writer)</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writer.WriteLine(Name + </w:t>
      </w:r>
      <w:proofErr w:type="gramStart"/>
      <w:r w:rsidRPr="00076E40">
        <w:rPr>
          <w:rStyle w:val="af7"/>
        </w:rPr>
        <w:t>" :</w:t>
      </w:r>
      <w:proofErr w:type="gramEnd"/>
      <w:r w:rsidRPr="00076E40">
        <w:rPr>
          <w:rStyle w:val="af7"/>
        </w:rPr>
        <w:t xml:space="preserve"> Simple"</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r w:rsidRPr="00076E40">
        <w:rPr>
          <w:rStyle w:val="af4"/>
          <w:lang w:val="en-US"/>
        </w:rPr>
        <w:t xml:space="preserve">// </w:t>
      </w:r>
      <w:proofErr w:type="spellStart"/>
      <w:r w:rsidRPr="00076E40">
        <w:rPr>
          <w:rStyle w:val="af4"/>
          <w:lang w:val="en-US"/>
        </w:rPr>
        <w:t>узел</w:t>
      </w:r>
      <w:proofErr w:type="spellEnd"/>
      <w:r w:rsidRPr="00076E40">
        <w:rPr>
          <w:rStyle w:val="af4"/>
          <w:lang w:val="en-US"/>
        </w:rPr>
        <w:t xml:space="preserve"> с </w:t>
      </w:r>
      <w:proofErr w:type="spellStart"/>
      <w:r w:rsidRPr="00076E40">
        <w:rPr>
          <w:rStyle w:val="af4"/>
          <w:lang w:val="en-US"/>
        </w:rPr>
        <w:t>дочерними</w:t>
      </w:r>
      <w:proofErr w:type="spellEnd"/>
      <w:r w:rsidRPr="00076E40">
        <w:rPr>
          <w:rStyle w:val="af4"/>
          <w:lang w:val="en-US"/>
        </w:rPr>
        <w:t xml:space="preserve"> </w:t>
      </w:r>
      <w:proofErr w:type="spellStart"/>
      <w:r w:rsidRPr="00076E40">
        <w:rPr>
          <w:rStyle w:val="af4"/>
          <w:lang w:val="en-US"/>
        </w:rPr>
        <w:t>узлами</w:t>
      </w:r>
      <w:proofErr w:type="spellEnd"/>
    </w:p>
    <w:p w:rsidR="00B67B43" w:rsidRPr="00D53303" w:rsidRDefault="00B67B43" w:rsidP="00B23691">
      <w:pPr>
        <w:pStyle w:val="a4"/>
      </w:pPr>
      <w:proofErr w:type="gramStart"/>
      <w:r w:rsidRPr="00076E40">
        <w:rPr>
          <w:rStyle w:val="af6"/>
        </w:rPr>
        <w:t>public</w:t>
      </w:r>
      <w:proofErr w:type="gramEnd"/>
      <w:r w:rsidRPr="00D53303">
        <w:t xml:space="preserve"> </w:t>
      </w:r>
      <w:r w:rsidRPr="00076E40">
        <w:rPr>
          <w:rStyle w:val="af6"/>
        </w:rPr>
        <w:t>class</w:t>
      </w:r>
      <w:r w:rsidRPr="00D53303">
        <w:t xml:space="preserve"> </w:t>
      </w:r>
      <w:r w:rsidRPr="00076E40">
        <w:rPr>
          <w:rStyle w:val="af5"/>
        </w:rPr>
        <w:t>CompositeNode</w:t>
      </w:r>
      <w:r w:rsidRPr="00D53303">
        <w:t xml:space="preserve"> : </w:t>
      </w:r>
      <w:r w:rsidRPr="00076E40">
        <w:rPr>
          <w:rStyle w:val="af5"/>
        </w:rPr>
        <w:t>BaseNode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076E40">
        <w:rPr>
          <w:rStyle w:val="af6"/>
        </w:rPr>
        <w:t>public</w:t>
      </w:r>
      <w:proofErr w:type="gramEnd"/>
      <w:r w:rsidRPr="00D53303">
        <w:t xml:space="preserve"> </w:t>
      </w:r>
      <w:r w:rsidRPr="00076E40">
        <w:rPr>
          <w:rStyle w:val="af5"/>
        </w:rPr>
        <w:t>IList</w:t>
      </w:r>
      <w:r w:rsidRPr="00D53303">
        <w:t>&lt;</w:t>
      </w:r>
      <w:r w:rsidRPr="00076E40">
        <w:rPr>
          <w:rStyle w:val="af5"/>
        </w:rPr>
        <w:t>BaseNode</w:t>
      </w:r>
      <w:r w:rsidRPr="00D53303">
        <w:t xml:space="preserve">&gt; Nodes { </w:t>
      </w:r>
      <w:r w:rsidRPr="00076E40">
        <w:rPr>
          <w:rStyle w:val="af6"/>
        </w:rPr>
        <w:t>get</w:t>
      </w:r>
      <w:r w:rsidRPr="00D53303">
        <w:t xml:space="preserve">; </w:t>
      </w:r>
      <w:r w:rsidRPr="00076E40">
        <w:rPr>
          <w:rStyle w:val="af6"/>
        </w:rPr>
        <w:t>private</w:t>
      </w:r>
      <w:r w:rsidRPr="00D53303">
        <w:t xml:space="preserve"> </w:t>
      </w:r>
      <w:r w:rsidRPr="00076E40">
        <w:rPr>
          <w:rStyle w:val="af6"/>
        </w:rPr>
        <w:t>set</w:t>
      </w:r>
      <w:r w:rsidRPr="00D53303">
        <w:t>;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76E40">
        <w:rPr>
          <w:rStyle w:val="af6"/>
        </w:rPr>
        <w:t>public</w:t>
      </w:r>
      <w:proofErr w:type="gramEnd"/>
      <w:r w:rsidRPr="00D53303">
        <w:t xml:space="preserve"> CompositeNode(</w:t>
      </w:r>
      <w:r w:rsidRPr="00076E40">
        <w:rPr>
          <w:rStyle w:val="af6"/>
        </w:rPr>
        <w:t>string</w:t>
      </w:r>
      <w:r w:rsidRPr="00D53303">
        <w:t xml:space="preserve"> name, </w:t>
      </w:r>
      <w:proofErr w:type="spellStart"/>
      <w:r w:rsidRPr="00076E40">
        <w:rPr>
          <w:rStyle w:val="af6"/>
        </w:rPr>
        <w:t>params</w:t>
      </w:r>
      <w:proofErr w:type="spellEnd"/>
      <w:r w:rsidRPr="00D53303">
        <w:t xml:space="preserve"> </w:t>
      </w:r>
      <w:r w:rsidRPr="00076E40">
        <w:rPr>
          <w:rStyle w:val="af5"/>
        </w:rPr>
        <w:t>BaseNode</w:t>
      </w:r>
      <w:r w:rsidRPr="00D53303">
        <w:t>[] nodes) :</w:t>
      </w:r>
    </w:p>
    <w:p w:rsidR="00B67B43" w:rsidRPr="00D53303" w:rsidRDefault="00B67B43" w:rsidP="00B23691">
      <w:pPr>
        <w:pStyle w:val="a4"/>
      </w:pPr>
      <w:r w:rsidRPr="00D53303">
        <w:t xml:space="preserve">                        </w:t>
      </w:r>
      <w:r w:rsidR="00076E40">
        <w:t xml:space="preserve"> </w:t>
      </w:r>
      <w:proofErr w:type="gramStart"/>
      <w:r w:rsidRPr="00076E40">
        <w:rPr>
          <w:rStyle w:val="af6"/>
        </w:rPr>
        <w:t>base</w:t>
      </w:r>
      <w:r w:rsidRPr="00D53303">
        <w:t>(</w:t>
      </w:r>
      <w:proofErr w:type="gramEnd"/>
      <w:r w:rsidRPr="00D53303">
        <w:t>name)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Nodes = </w:t>
      </w:r>
      <w:r w:rsidRPr="00076E40">
        <w:rPr>
          <w:rStyle w:val="af5"/>
        </w:rPr>
        <w:t>Array</w:t>
      </w:r>
      <w:r w:rsidRPr="00D53303">
        <w:t>.AsReadOnly(nodes);</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lastRenderedPageBreak/>
        <w:t xml:space="preserve">    </w:t>
      </w:r>
      <w:proofErr w:type="gramStart"/>
      <w:r w:rsidRPr="00076E40">
        <w:rPr>
          <w:rStyle w:val="af6"/>
        </w:rPr>
        <w:t>public</w:t>
      </w:r>
      <w:proofErr w:type="gramEnd"/>
      <w:r w:rsidRPr="00D53303">
        <w:t xml:space="preserve"> </w:t>
      </w:r>
      <w:r w:rsidRPr="00076E40">
        <w:rPr>
          <w:rStyle w:val="af6"/>
        </w:rPr>
        <w:t>override</w:t>
      </w:r>
      <w:r w:rsidRPr="00D53303">
        <w:t xml:space="preserve"> </w:t>
      </w:r>
      <w:r w:rsidRPr="00076E40">
        <w:rPr>
          <w:rStyle w:val="af6"/>
        </w:rPr>
        <w:t>void</w:t>
      </w:r>
      <w:r w:rsidRPr="00D53303">
        <w:t xml:space="preserve"> Print(</w:t>
      </w:r>
      <w:r w:rsidRPr="00076E40">
        <w:rPr>
          <w:rStyle w:val="af5"/>
        </w:rPr>
        <w:t>TextWriter</w:t>
      </w:r>
      <w:r w:rsidRPr="00D53303">
        <w:t xml:space="preserve"> writer)</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writer.WriteLine(Name + </w:t>
      </w:r>
      <w:proofErr w:type="gramStart"/>
      <w:r w:rsidRPr="00076E40">
        <w:rPr>
          <w:rStyle w:val="af7"/>
        </w:rPr>
        <w:t>" :</w:t>
      </w:r>
      <w:proofErr w:type="gramEnd"/>
      <w:r w:rsidRPr="00076E40">
        <w:rPr>
          <w:rStyle w:val="af7"/>
        </w:rPr>
        <w:t xml:space="preserve"> Composite"</w:t>
      </w:r>
      <w:r w:rsidRPr="00D53303">
        <w:t>);</w:t>
      </w:r>
    </w:p>
    <w:p w:rsidR="00B67B43" w:rsidRPr="00D53303" w:rsidRDefault="00B67B43" w:rsidP="00B23691">
      <w:pPr>
        <w:pStyle w:val="a4"/>
      </w:pPr>
      <w:r w:rsidRPr="00D53303">
        <w:t xml:space="preserve">        </w:t>
      </w:r>
      <w:proofErr w:type="spellStart"/>
      <w:proofErr w:type="gramStart"/>
      <w:r w:rsidRPr="00076E40">
        <w:rPr>
          <w:rStyle w:val="af6"/>
        </w:rPr>
        <w:t>foreach</w:t>
      </w:r>
      <w:proofErr w:type="spellEnd"/>
      <w:proofErr w:type="gramEnd"/>
      <w:r w:rsidRPr="00D53303">
        <w:t xml:space="preserve"> (</w:t>
      </w:r>
      <w:proofErr w:type="spellStart"/>
      <w:r w:rsidRPr="00076E40">
        <w:rPr>
          <w:rStyle w:val="af6"/>
        </w:rPr>
        <w:t>var</w:t>
      </w:r>
      <w:proofErr w:type="spellEnd"/>
      <w:r w:rsidRPr="00D53303">
        <w:t xml:space="preserve"> node </w:t>
      </w:r>
      <w:r w:rsidRPr="00076E40">
        <w:rPr>
          <w:rStyle w:val="af6"/>
        </w:rPr>
        <w:t>in</w:t>
      </w:r>
      <w:r w:rsidRPr="00D53303">
        <w:t xml:space="preserve"> Nodes)</w:t>
      </w:r>
    </w:p>
    <w:p w:rsidR="00B67B43" w:rsidRPr="00457D39" w:rsidRDefault="00B67B43" w:rsidP="00B23691">
      <w:pPr>
        <w:pStyle w:val="a4"/>
        <w:rPr>
          <w:lang w:val="ru-RU"/>
        </w:rPr>
      </w:pPr>
      <w:r w:rsidRPr="00D53303">
        <w:t xml:space="preserve">        </w:t>
      </w:r>
      <w:r w:rsidRPr="00457D39">
        <w:rPr>
          <w:lang w:val="ru-RU"/>
        </w:rPr>
        <w:t>{</w:t>
      </w:r>
    </w:p>
    <w:p w:rsidR="00B67B43" w:rsidRPr="00457D39" w:rsidRDefault="00B67B43" w:rsidP="00B23691">
      <w:pPr>
        <w:pStyle w:val="a4"/>
        <w:rPr>
          <w:lang w:val="ru-RU"/>
        </w:rPr>
      </w:pPr>
      <w:r w:rsidRPr="00457D39">
        <w:rPr>
          <w:lang w:val="ru-RU"/>
        </w:rPr>
        <w:t xml:space="preserve">            </w:t>
      </w:r>
      <w:r w:rsidRPr="00E918DC">
        <w:t>node</w:t>
      </w:r>
      <w:r w:rsidRPr="00457D39">
        <w:rPr>
          <w:lang w:val="ru-RU"/>
        </w:rPr>
        <w:t>.</w:t>
      </w:r>
      <w:r w:rsidRPr="00E918DC">
        <w:t>Print</w:t>
      </w:r>
      <w:r w:rsidRPr="00457D39">
        <w:rPr>
          <w:lang w:val="ru-RU"/>
        </w:rPr>
        <w:t>(</w:t>
      </w:r>
      <w:r w:rsidRPr="00E918DC">
        <w:t>writer</w:t>
      </w:r>
      <w:r w:rsidRPr="00457D39">
        <w:rPr>
          <w:lang w:val="ru-RU"/>
        </w:rPr>
        <w:t>);</w:t>
      </w:r>
    </w:p>
    <w:p w:rsidR="00B67B43" w:rsidRPr="00457D39" w:rsidRDefault="00B67B43" w:rsidP="00B23691">
      <w:pPr>
        <w:pStyle w:val="a4"/>
        <w:rPr>
          <w:lang w:val="ru-RU"/>
        </w:rPr>
      </w:pPr>
      <w:r w:rsidRPr="00457D39">
        <w:rPr>
          <w:lang w:val="ru-RU"/>
        </w:rPr>
        <w:t xml:space="preserve">        }</w:t>
      </w:r>
    </w:p>
    <w:p w:rsidR="00B67B43" w:rsidRPr="00457D39" w:rsidRDefault="00B67B43" w:rsidP="00B23691">
      <w:pPr>
        <w:pStyle w:val="a4"/>
        <w:rPr>
          <w:lang w:val="ru-RU"/>
        </w:rPr>
      </w:pPr>
      <w:r w:rsidRPr="00457D39">
        <w:rPr>
          <w:lang w:val="ru-RU"/>
        </w:rPr>
        <w:t xml:space="preserve">    }</w:t>
      </w:r>
    </w:p>
    <w:p w:rsidR="00B67B43" w:rsidRPr="00457D39" w:rsidRDefault="00B67B43" w:rsidP="00B23691">
      <w:pPr>
        <w:pStyle w:val="a4"/>
        <w:rPr>
          <w:lang w:val="ru-RU"/>
        </w:rPr>
      </w:pPr>
      <w:r w:rsidRPr="00457D39">
        <w:rPr>
          <w:lang w:val="ru-RU"/>
        </w:rPr>
        <w:t>}</w:t>
      </w:r>
    </w:p>
    <w:p w:rsidR="00B67B43" w:rsidRPr="00457D39" w:rsidRDefault="00B67B43" w:rsidP="00B23691">
      <w:pPr>
        <w:pStyle w:val="a4"/>
        <w:rPr>
          <w:lang w:val="ru-RU"/>
        </w:rPr>
      </w:pPr>
    </w:p>
    <w:p w:rsidR="00B67B43" w:rsidRPr="00457D39" w:rsidRDefault="00B67B43" w:rsidP="00B23691">
      <w:pPr>
        <w:pStyle w:val="a4"/>
        <w:rPr>
          <w:lang w:val="ru-RU"/>
        </w:rPr>
      </w:pPr>
      <w:r w:rsidRPr="007A5E50">
        <w:rPr>
          <w:rStyle w:val="af4"/>
        </w:rPr>
        <w:t>// использование классов - построение и печать иерархии</w:t>
      </w:r>
    </w:p>
    <w:p w:rsidR="00B67B43" w:rsidRPr="00D53303" w:rsidRDefault="00B67B43" w:rsidP="00B23691">
      <w:pPr>
        <w:pStyle w:val="a4"/>
      </w:pPr>
      <w:proofErr w:type="spellStart"/>
      <w:proofErr w:type="gramStart"/>
      <w:r w:rsidRPr="00076E40">
        <w:rPr>
          <w:rStyle w:val="af6"/>
        </w:rPr>
        <w:t>var</w:t>
      </w:r>
      <w:proofErr w:type="spellEnd"/>
      <w:proofErr w:type="gramEnd"/>
      <w:r w:rsidRPr="00D53303">
        <w:t xml:space="preserve"> tree = </w:t>
      </w:r>
      <w:r w:rsidRPr="00076E40">
        <w:rPr>
          <w:rStyle w:val="af6"/>
        </w:rPr>
        <w:t>new</w:t>
      </w:r>
      <w:r w:rsidRPr="00D53303">
        <w:t xml:space="preserve"> </w:t>
      </w:r>
      <w:r w:rsidRPr="00076E40">
        <w:rPr>
          <w:rStyle w:val="af5"/>
        </w:rPr>
        <w:t>CompositeNode</w:t>
      </w:r>
      <w:r w:rsidRPr="00D53303">
        <w:t>(</w:t>
      </w:r>
      <w:r w:rsidRPr="00076E40">
        <w:rPr>
          <w:rStyle w:val="af7"/>
        </w:rPr>
        <w:t>"Root"</w:t>
      </w:r>
      <w:r w:rsidRPr="00D53303">
        <w:t>,</w:t>
      </w:r>
    </w:p>
    <w:p w:rsidR="00B67B43" w:rsidRPr="00D53303" w:rsidRDefault="00B67B43" w:rsidP="00B23691">
      <w:pPr>
        <w:pStyle w:val="a4"/>
      </w:pPr>
      <w:r w:rsidRPr="00D53303">
        <w:t xml:space="preserve">               </w:t>
      </w:r>
      <w:proofErr w:type="gramStart"/>
      <w:r w:rsidRPr="00076E40">
        <w:rPr>
          <w:rStyle w:val="af6"/>
        </w:rPr>
        <w:t>new</w:t>
      </w:r>
      <w:proofErr w:type="gramEnd"/>
      <w:r w:rsidRPr="00D53303">
        <w:t xml:space="preserve"> </w:t>
      </w:r>
      <w:r w:rsidRPr="00076E40">
        <w:rPr>
          <w:rStyle w:val="af5"/>
        </w:rPr>
        <w:t>CompositeNode</w:t>
      </w:r>
      <w:r w:rsidRPr="00D53303">
        <w:t>(</w:t>
      </w:r>
      <w:r w:rsidRPr="00076E40">
        <w:rPr>
          <w:rStyle w:val="af7"/>
        </w:rPr>
        <w:t>"Level_1"</w:t>
      </w:r>
      <w:r w:rsidRPr="00D53303">
        <w:t>,</w:t>
      </w:r>
    </w:p>
    <w:p w:rsidR="00B67B43" w:rsidRPr="00D53303" w:rsidRDefault="00B67B43" w:rsidP="00B23691">
      <w:pPr>
        <w:pStyle w:val="a4"/>
      </w:pPr>
      <w:r w:rsidRPr="00D53303">
        <w:t xml:space="preserve">                   </w:t>
      </w:r>
      <w:proofErr w:type="gramStart"/>
      <w:r w:rsidRPr="00076E40">
        <w:rPr>
          <w:rStyle w:val="af6"/>
        </w:rPr>
        <w:t>new</w:t>
      </w:r>
      <w:proofErr w:type="gramEnd"/>
      <w:r w:rsidRPr="00D53303">
        <w:t xml:space="preserve"> </w:t>
      </w:r>
      <w:r w:rsidRPr="00076E40">
        <w:rPr>
          <w:rStyle w:val="af5"/>
        </w:rPr>
        <w:t>SimpleNode</w:t>
      </w:r>
      <w:r w:rsidRPr="00D53303">
        <w:t>(</w:t>
      </w:r>
      <w:r w:rsidRPr="00076E40">
        <w:rPr>
          <w:rStyle w:val="af7"/>
        </w:rPr>
        <w:t>"Leaf_1_1"</w:t>
      </w:r>
      <w:r w:rsidRPr="00D53303">
        <w:t>),</w:t>
      </w:r>
    </w:p>
    <w:p w:rsidR="00B67B43" w:rsidRPr="00D53303" w:rsidRDefault="00B67B43" w:rsidP="00B23691">
      <w:pPr>
        <w:pStyle w:val="a4"/>
      </w:pPr>
      <w:r w:rsidRPr="00D53303">
        <w:t xml:space="preserve">                   </w:t>
      </w:r>
      <w:proofErr w:type="gramStart"/>
      <w:r w:rsidRPr="00076E40">
        <w:rPr>
          <w:rStyle w:val="af6"/>
        </w:rPr>
        <w:t>new</w:t>
      </w:r>
      <w:proofErr w:type="gramEnd"/>
      <w:r w:rsidRPr="00D53303">
        <w:t xml:space="preserve"> </w:t>
      </w:r>
      <w:r w:rsidRPr="00076E40">
        <w:rPr>
          <w:rStyle w:val="af5"/>
        </w:rPr>
        <w:t>SimpleNode</w:t>
      </w:r>
      <w:r w:rsidRPr="00D53303">
        <w:t>(</w:t>
      </w:r>
      <w:r w:rsidRPr="00076E40">
        <w:rPr>
          <w:rStyle w:val="af7"/>
        </w:rPr>
        <w:t>"Leaf_1_2"</w:t>
      </w:r>
      <w:r w:rsidRPr="00D53303">
        <w:t>)),</w:t>
      </w:r>
    </w:p>
    <w:p w:rsidR="00B67B43" w:rsidRPr="00D53303" w:rsidRDefault="00B67B43" w:rsidP="00B23691">
      <w:pPr>
        <w:pStyle w:val="a4"/>
      </w:pPr>
      <w:r w:rsidRPr="00D53303">
        <w:t xml:space="preserve">               </w:t>
      </w:r>
      <w:proofErr w:type="gramStart"/>
      <w:r w:rsidRPr="00076E40">
        <w:rPr>
          <w:rStyle w:val="af6"/>
        </w:rPr>
        <w:t>new</w:t>
      </w:r>
      <w:proofErr w:type="gramEnd"/>
      <w:r w:rsidRPr="00D53303">
        <w:t xml:space="preserve"> </w:t>
      </w:r>
      <w:r w:rsidRPr="00076E40">
        <w:rPr>
          <w:rStyle w:val="af5"/>
        </w:rPr>
        <w:t>SimpleNode</w:t>
      </w:r>
      <w:r w:rsidRPr="00D53303">
        <w:t>(</w:t>
      </w:r>
      <w:r w:rsidRPr="00076E40">
        <w:rPr>
          <w:rStyle w:val="af7"/>
        </w:rPr>
        <w:t>"Leaf_2"</w:t>
      </w:r>
      <w:r w:rsidRPr="00D53303">
        <w:t>));</w:t>
      </w:r>
    </w:p>
    <w:p w:rsidR="00B67B43" w:rsidRPr="00457D39" w:rsidRDefault="00B67B43" w:rsidP="00B23691">
      <w:pPr>
        <w:pStyle w:val="a4"/>
        <w:rPr>
          <w:lang w:val="ru-RU"/>
        </w:rPr>
      </w:pPr>
      <w:r w:rsidRPr="00E918DC">
        <w:t>tree</w:t>
      </w:r>
      <w:r w:rsidRPr="00457D39">
        <w:rPr>
          <w:lang w:val="ru-RU"/>
        </w:rPr>
        <w:t>.</w:t>
      </w:r>
      <w:r w:rsidRPr="00E918DC">
        <w:t>Print</w:t>
      </w:r>
      <w:r w:rsidRPr="00457D39">
        <w:rPr>
          <w:lang w:val="ru-RU"/>
        </w:rPr>
        <w:t>(</w:t>
      </w:r>
      <w:r w:rsidRPr="00076E40">
        <w:rPr>
          <w:rStyle w:val="af5"/>
        </w:rPr>
        <w:t>Console</w:t>
      </w:r>
      <w:r w:rsidRPr="00457D39">
        <w:rPr>
          <w:lang w:val="ru-RU"/>
        </w:rPr>
        <w:t>.</w:t>
      </w:r>
      <w:r w:rsidRPr="00E918DC">
        <w:t>Out</w:t>
      </w:r>
      <w:r w:rsidRPr="00457D39">
        <w:rPr>
          <w:lang w:val="ru-RU"/>
        </w:rPr>
        <w:t>);</w:t>
      </w:r>
    </w:p>
    <w:p w:rsidR="00B67B43" w:rsidRPr="00E918DC" w:rsidRDefault="00B67B43" w:rsidP="00B67B43">
      <w:r w:rsidRPr="00E918DC">
        <w:t xml:space="preserve">Решение, применяемое в примере, имеет серьёзный недостаток: в нем структура данных оказывается увязанной с обрабатывающими её алгоритмами. Если нам понадобится алгоритм, отличный от реализованного, то придётся добавлять ещё один виртуальный метод. Ещё хуже, если классы, </w:t>
      </w:r>
      <w:r w:rsidR="00CC7428">
        <w:t>описывающие</w:t>
      </w:r>
      <w:r w:rsidRPr="00E918DC">
        <w:t xml:space="preserve"> дерево, содержатся в недоступном для модификации коде.</w:t>
      </w:r>
    </w:p>
    <w:p w:rsidR="00B67B43" w:rsidRPr="00E918DC" w:rsidRDefault="00B67B43" w:rsidP="00B67B43">
      <w:r w:rsidRPr="00E918DC">
        <w:t xml:space="preserve">Основная идея шаблона Посетитель состоит в том, что каждый элемент объектной структуры содержит виртуальный метод </w:t>
      </w:r>
      <w:r w:rsidRPr="00076E40">
        <w:rPr>
          <w:rStyle w:val="a9"/>
        </w:rPr>
        <w:t>Accept()</w:t>
      </w:r>
      <w:r w:rsidRPr="00E918DC">
        <w:t xml:space="preserve">, который принимает на вход в качестве аргумента специальный объект – </w:t>
      </w:r>
      <w:r w:rsidR="00076E40" w:rsidRPr="00076E40">
        <w:rPr>
          <w:rStyle w:val="a8"/>
        </w:rPr>
        <w:t>посетитель</w:t>
      </w:r>
      <w:r w:rsidR="00076E40" w:rsidRPr="00E918DC">
        <w:t xml:space="preserve">, </w:t>
      </w:r>
      <w:r w:rsidRPr="00E918DC">
        <w:t xml:space="preserve">реализующий заранее известный интерфейс. Этот интерфейс содержит по одному методу </w:t>
      </w:r>
      <w:r w:rsidRPr="00076E40">
        <w:rPr>
          <w:rStyle w:val="a9"/>
        </w:rPr>
        <w:t>Visit()</w:t>
      </w:r>
      <w:r w:rsidRPr="00E918DC">
        <w:t xml:space="preserve"> для каждого типа узла. Метод </w:t>
      </w:r>
      <w:r w:rsidRPr="00076E40">
        <w:rPr>
          <w:rStyle w:val="a9"/>
        </w:rPr>
        <w:t>Accept()</w:t>
      </w:r>
      <w:r w:rsidRPr="00E918DC">
        <w:t xml:space="preserve"> в каждом узле должен вызывать методы </w:t>
      </w:r>
      <w:r w:rsidRPr="00076E40">
        <w:rPr>
          <w:rStyle w:val="a9"/>
        </w:rPr>
        <w:t>Visit()</w:t>
      </w:r>
      <w:r w:rsidRPr="00E918DC">
        <w:t xml:space="preserve"> для осуществления навигации по структуре.</w:t>
      </w:r>
    </w:p>
    <w:p w:rsidR="00B67B43" w:rsidRPr="007A5E50" w:rsidRDefault="00B67B43" w:rsidP="00B23691">
      <w:pPr>
        <w:pStyle w:val="a4"/>
        <w:rPr>
          <w:rStyle w:val="af4"/>
          <w:lang w:val="en-US"/>
        </w:rPr>
      </w:pPr>
      <w:r w:rsidRPr="007A5E50">
        <w:rPr>
          <w:rStyle w:val="af4"/>
          <w:lang w:val="en-US"/>
        </w:rPr>
        <w:t xml:space="preserve">// </w:t>
      </w:r>
      <w:r w:rsidRPr="00076E40">
        <w:rPr>
          <w:rStyle w:val="af4"/>
        </w:rPr>
        <w:t>интерфейс</w:t>
      </w:r>
      <w:r w:rsidRPr="007A5E50">
        <w:rPr>
          <w:rStyle w:val="af4"/>
          <w:lang w:val="en-US"/>
        </w:rPr>
        <w:t xml:space="preserve"> </w:t>
      </w:r>
      <w:r w:rsidRPr="00076E40">
        <w:rPr>
          <w:rStyle w:val="af4"/>
        </w:rPr>
        <w:t>посетителя</w:t>
      </w:r>
    </w:p>
    <w:p w:rsidR="00B67B43" w:rsidRPr="00D53303" w:rsidRDefault="00B67B43" w:rsidP="00B23691">
      <w:pPr>
        <w:pStyle w:val="a4"/>
      </w:pPr>
      <w:proofErr w:type="gramStart"/>
      <w:r w:rsidRPr="00076E40">
        <w:rPr>
          <w:rStyle w:val="af6"/>
        </w:rPr>
        <w:t>public</w:t>
      </w:r>
      <w:proofErr w:type="gramEnd"/>
      <w:r w:rsidRPr="00D53303">
        <w:t xml:space="preserve"> </w:t>
      </w:r>
      <w:r w:rsidRPr="00076E40">
        <w:rPr>
          <w:rStyle w:val="af6"/>
        </w:rPr>
        <w:t>interface</w:t>
      </w:r>
      <w:r w:rsidRPr="00D53303">
        <w:t xml:space="preserve"> </w:t>
      </w:r>
      <w:r w:rsidRPr="00076E40">
        <w:rPr>
          <w:rStyle w:val="af5"/>
        </w:rPr>
        <w:t>IVisitor</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076E40">
        <w:rPr>
          <w:rStyle w:val="af6"/>
        </w:rPr>
        <w:t>void</w:t>
      </w:r>
      <w:proofErr w:type="gramEnd"/>
      <w:r w:rsidRPr="00D53303">
        <w:t xml:space="preserve"> Visit(</w:t>
      </w:r>
      <w:r w:rsidRPr="00076E40">
        <w:rPr>
          <w:rStyle w:val="af5"/>
        </w:rPr>
        <w:t>SimpleNode</w:t>
      </w:r>
      <w:r w:rsidRPr="00D53303">
        <w:t xml:space="preserve"> node);</w:t>
      </w:r>
    </w:p>
    <w:p w:rsidR="00B67B43" w:rsidRPr="00D53303" w:rsidRDefault="00B67B43" w:rsidP="00B23691">
      <w:pPr>
        <w:pStyle w:val="a4"/>
      </w:pPr>
      <w:r w:rsidRPr="00D53303">
        <w:t xml:space="preserve">    </w:t>
      </w:r>
      <w:proofErr w:type="gramStart"/>
      <w:r w:rsidRPr="00076E40">
        <w:rPr>
          <w:rStyle w:val="af6"/>
        </w:rPr>
        <w:t>void</w:t>
      </w:r>
      <w:proofErr w:type="gramEnd"/>
      <w:r w:rsidRPr="00D53303">
        <w:t xml:space="preserve"> Visit(</w:t>
      </w:r>
      <w:r w:rsidRPr="00076E40">
        <w:rPr>
          <w:rStyle w:val="af5"/>
        </w:rPr>
        <w:t>CompositeNode</w:t>
      </w:r>
      <w:r w:rsidRPr="00D53303">
        <w:t xml:space="preserve"> node);</w:t>
      </w:r>
    </w:p>
    <w:p w:rsidR="00B67B43" w:rsidRPr="00D53303" w:rsidRDefault="00B67B43" w:rsidP="00B23691">
      <w:pPr>
        <w:pStyle w:val="a4"/>
      </w:pPr>
      <w:r w:rsidRPr="00D53303">
        <w:t>}</w:t>
      </w:r>
    </w:p>
    <w:p w:rsidR="00B67B43" w:rsidRPr="00D53303" w:rsidRDefault="00B67B43" w:rsidP="00B23691">
      <w:pPr>
        <w:pStyle w:val="a4"/>
      </w:pPr>
    </w:p>
    <w:p w:rsidR="00B67B43" w:rsidRPr="007A5E50" w:rsidRDefault="00B67B43" w:rsidP="00B23691">
      <w:pPr>
        <w:pStyle w:val="a4"/>
        <w:rPr>
          <w:rStyle w:val="af4"/>
          <w:lang w:val="en-US"/>
        </w:rPr>
      </w:pPr>
      <w:r w:rsidRPr="007A5E50">
        <w:rPr>
          <w:rStyle w:val="af4"/>
          <w:lang w:val="en-US"/>
        </w:rPr>
        <w:t xml:space="preserve">// </w:t>
      </w:r>
      <w:r w:rsidRPr="00076E40">
        <w:rPr>
          <w:rStyle w:val="af4"/>
        </w:rPr>
        <w:t>конкретный</w:t>
      </w:r>
      <w:r w:rsidRPr="007A5E50">
        <w:rPr>
          <w:rStyle w:val="af4"/>
          <w:lang w:val="en-US"/>
        </w:rPr>
        <w:t xml:space="preserve"> </w:t>
      </w:r>
      <w:r w:rsidRPr="00076E40">
        <w:rPr>
          <w:rStyle w:val="af4"/>
        </w:rPr>
        <w:t>посетитель</w:t>
      </w:r>
    </w:p>
    <w:p w:rsidR="00B67B43" w:rsidRPr="00D53303" w:rsidRDefault="00B67B43" w:rsidP="00B23691">
      <w:pPr>
        <w:pStyle w:val="a4"/>
      </w:pPr>
      <w:proofErr w:type="gramStart"/>
      <w:r w:rsidRPr="00076E40">
        <w:rPr>
          <w:rStyle w:val="af6"/>
        </w:rPr>
        <w:t>public</w:t>
      </w:r>
      <w:proofErr w:type="gramEnd"/>
      <w:r w:rsidRPr="00D53303">
        <w:t xml:space="preserve"> </w:t>
      </w:r>
      <w:r w:rsidRPr="00076E40">
        <w:rPr>
          <w:rStyle w:val="af6"/>
        </w:rPr>
        <w:t>class</w:t>
      </w:r>
      <w:r w:rsidRPr="00D53303">
        <w:t xml:space="preserve"> </w:t>
      </w:r>
      <w:r w:rsidRPr="00076E40">
        <w:rPr>
          <w:rStyle w:val="af5"/>
        </w:rPr>
        <w:t>PrintVisitor</w:t>
      </w:r>
      <w:r w:rsidRPr="00D53303">
        <w:t xml:space="preserve"> : </w:t>
      </w:r>
      <w:r w:rsidRPr="00076E40">
        <w:rPr>
          <w:rStyle w:val="af5"/>
        </w:rPr>
        <w:t>IVisitor</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076E40">
        <w:rPr>
          <w:rStyle w:val="af6"/>
        </w:rPr>
        <w:t>private</w:t>
      </w:r>
      <w:proofErr w:type="gramEnd"/>
      <w:r w:rsidRPr="00D53303">
        <w:t xml:space="preserve"> </w:t>
      </w:r>
      <w:r w:rsidRPr="00076E40">
        <w:rPr>
          <w:rStyle w:val="af6"/>
        </w:rPr>
        <w:t>readonly</w:t>
      </w:r>
      <w:r w:rsidRPr="00D53303">
        <w:t xml:space="preserve"> </w:t>
      </w:r>
      <w:r w:rsidRPr="00076E40">
        <w:rPr>
          <w:rStyle w:val="af5"/>
        </w:rPr>
        <w:t>TextWriter</w:t>
      </w:r>
      <w:r w:rsidRPr="00D53303">
        <w:t xml:space="preserve"> _writer;</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076E40">
        <w:rPr>
          <w:rStyle w:val="af6"/>
        </w:rPr>
        <w:t>public</w:t>
      </w:r>
      <w:proofErr w:type="gramEnd"/>
      <w:r w:rsidRPr="00D53303">
        <w:t xml:space="preserve"> PrintVisitor(</w:t>
      </w:r>
      <w:r w:rsidRPr="00076E40">
        <w:rPr>
          <w:rStyle w:val="af5"/>
        </w:rPr>
        <w:t>TextWriter</w:t>
      </w:r>
      <w:r w:rsidRPr="00D53303">
        <w:t xml:space="preserve"> writer)</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_writer = writer;</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8F034A">
        <w:rPr>
          <w:rStyle w:val="af6"/>
        </w:rPr>
        <w:t>public</w:t>
      </w:r>
      <w:proofErr w:type="gramEnd"/>
      <w:r w:rsidRPr="00D53303">
        <w:t xml:space="preserve"> </w:t>
      </w:r>
      <w:r w:rsidRPr="008F034A">
        <w:rPr>
          <w:rStyle w:val="af6"/>
        </w:rPr>
        <w:t>void</w:t>
      </w:r>
      <w:r w:rsidRPr="00D53303">
        <w:t xml:space="preserve"> Visit(</w:t>
      </w:r>
      <w:r w:rsidRPr="00076E40">
        <w:rPr>
          <w:rStyle w:val="af5"/>
        </w:rPr>
        <w:t>SimpleNode</w:t>
      </w:r>
      <w:r w:rsidRPr="00D53303">
        <w:t xml:space="preserve"> node)</w:t>
      </w:r>
    </w:p>
    <w:p w:rsidR="00B67B43" w:rsidRPr="00D53303" w:rsidRDefault="00B67B43" w:rsidP="00B23691">
      <w:pPr>
        <w:pStyle w:val="a4"/>
      </w:pPr>
      <w:r w:rsidRPr="00D53303">
        <w:t xml:space="preserve">    {</w:t>
      </w:r>
    </w:p>
    <w:p w:rsidR="00B67B43" w:rsidRPr="00D53303" w:rsidRDefault="00B67B43" w:rsidP="00B23691">
      <w:pPr>
        <w:pStyle w:val="a4"/>
      </w:pPr>
      <w:r w:rsidRPr="00D53303">
        <w:lastRenderedPageBreak/>
        <w:t xml:space="preserve">        _writer.WriteLine(node.Name + </w:t>
      </w:r>
      <w:proofErr w:type="gramStart"/>
      <w:r w:rsidRPr="008F034A">
        <w:rPr>
          <w:rStyle w:val="af7"/>
        </w:rPr>
        <w:t>" :</w:t>
      </w:r>
      <w:proofErr w:type="gramEnd"/>
      <w:r w:rsidRPr="008F034A">
        <w:rPr>
          <w:rStyle w:val="af7"/>
        </w:rPr>
        <w:t xml:space="preserve"> Simple"</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8F034A">
        <w:rPr>
          <w:rStyle w:val="af6"/>
        </w:rPr>
        <w:t>public</w:t>
      </w:r>
      <w:proofErr w:type="gramEnd"/>
      <w:r w:rsidRPr="00D53303">
        <w:t xml:space="preserve"> </w:t>
      </w:r>
      <w:r w:rsidRPr="008F034A">
        <w:rPr>
          <w:rStyle w:val="af6"/>
        </w:rPr>
        <w:t>void</w:t>
      </w:r>
      <w:r w:rsidRPr="00D53303">
        <w:t xml:space="preserve"> Visit(</w:t>
      </w:r>
      <w:r w:rsidRPr="008F034A">
        <w:rPr>
          <w:rStyle w:val="af5"/>
        </w:rPr>
        <w:t>CompositeNode</w:t>
      </w:r>
      <w:r w:rsidRPr="00D53303">
        <w:t xml:space="preserve"> node)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_writer.WriteLine(node.Name + </w:t>
      </w:r>
      <w:proofErr w:type="gramStart"/>
      <w:r w:rsidRPr="008F034A">
        <w:rPr>
          <w:rStyle w:val="af7"/>
        </w:rPr>
        <w:t>" :</w:t>
      </w:r>
      <w:proofErr w:type="gramEnd"/>
      <w:r w:rsidRPr="008F034A">
        <w:rPr>
          <w:rStyle w:val="af7"/>
        </w:rPr>
        <w:t xml:space="preserve"> Composite"</w:t>
      </w:r>
      <w:r w:rsidRPr="00D53303">
        <w:t>);</w:t>
      </w:r>
    </w:p>
    <w:p w:rsidR="00B67B43" w:rsidRPr="00D53303" w:rsidRDefault="00B67B43" w:rsidP="00B23691">
      <w:pPr>
        <w:pStyle w:val="a4"/>
      </w:pPr>
      <w:r w:rsidRPr="00D53303">
        <w:t xml:space="preserve">        </w:t>
      </w:r>
      <w:proofErr w:type="spellStart"/>
      <w:proofErr w:type="gramStart"/>
      <w:r w:rsidRPr="008F034A">
        <w:rPr>
          <w:rStyle w:val="af6"/>
        </w:rPr>
        <w:t>foreach</w:t>
      </w:r>
      <w:proofErr w:type="spellEnd"/>
      <w:proofErr w:type="gramEnd"/>
      <w:r w:rsidRPr="00D53303">
        <w:t xml:space="preserve"> (</w:t>
      </w:r>
      <w:proofErr w:type="spellStart"/>
      <w:r w:rsidRPr="008F034A">
        <w:rPr>
          <w:rStyle w:val="af6"/>
        </w:rPr>
        <w:t>var</w:t>
      </w:r>
      <w:proofErr w:type="spellEnd"/>
      <w:r w:rsidRPr="00D53303">
        <w:t xml:space="preserve"> n</w:t>
      </w:r>
      <w:r w:rsidR="008F034A">
        <w:t>ode</w:t>
      </w:r>
      <w:r w:rsidRPr="00D53303">
        <w:t xml:space="preserve"> </w:t>
      </w:r>
      <w:r w:rsidRPr="008F034A">
        <w:rPr>
          <w:rStyle w:val="af6"/>
        </w:rPr>
        <w:t>in</w:t>
      </w:r>
      <w:r w:rsidRPr="00D53303">
        <w:t xml:space="preserve"> node.Nodes)</w:t>
      </w:r>
    </w:p>
    <w:p w:rsidR="00B67B43" w:rsidRPr="00D53303" w:rsidRDefault="00B67B43" w:rsidP="00B23691">
      <w:pPr>
        <w:pStyle w:val="a4"/>
      </w:pPr>
      <w:r w:rsidRPr="00D53303">
        <w:t xml:space="preserve">            n</w:t>
      </w:r>
      <w:r w:rsidR="008F034A">
        <w:t>ode</w:t>
      </w:r>
      <w:r w:rsidRPr="00D53303">
        <w:t>.Accept(</w:t>
      </w:r>
      <w:r w:rsidRPr="008F034A">
        <w:rPr>
          <w:rStyle w:val="af6"/>
        </w:rPr>
        <w:t>this</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8F034A">
        <w:rPr>
          <w:rStyle w:val="af6"/>
        </w:rPr>
        <w:t>public</w:t>
      </w:r>
      <w:proofErr w:type="gramEnd"/>
      <w:r w:rsidRPr="00D53303">
        <w:t xml:space="preserve"> </w:t>
      </w:r>
      <w:r w:rsidRPr="008F034A">
        <w:rPr>
          <w:rStyle w:val="af6"/>
        </w:rPr>
        <w:t>abstract</w:t>
      </w:r>
      <w:r w:rsidRPr="00D53303">
        <w:t xml:space="preserve"> </w:t>
      </w:r>
      <w:r w:rsidRPr="008F034A">
        <w:rPr>
          <w:rStyle w:val="af6"/>
        </w:rPr>
        <w:t>class</w:t>
      </w:r>
      <w:r w:rsidRPr="00D53303">
        <w:t xml:space="preserve"> </w:t>
      </w:r>
      <w:r w:rsidRPr="008F034A">
        <w:rPr>
          <w:rStyle w:val="af5"/>
        </w:rPr>
        <w:t>BaseNode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8F034A">
        <w:rPr>
          <w:rStyle w:val="af6"/>
        </w:rPr>
        <w:t>public</w:t>
      </w:r>
      <w:proofErr w:type="gramEnd"/>
      <w:r w:rsidRPr="00D53303">
        <w:t xml:space="preserve"> </w:t>
      </w:r>
      <w:r w:rsidRPr="008F034A">
        <w:rPr>
          <w:rStyle w:val="af6"/>
        </w:rPr>
        <w:t>string</w:t>
      </w:r>
      <w:r w:rsidRPr="00D53303">
        <w:t xml:space="preserve"> Name { </w:t>
      </w:r>
      <w:r w:rsidRPr="008F034A">
        <w:rPr>
          <w:rStyle w:val="af6"/>
        </w:rPr>
        <w:t>get</w:t>
      </w:r>
      <w:r w:rsidRPr="00D53303">
        <w:t xml:space="preserve">; </w:t>
      </w:r>
      <w:r w:rsidRPr="008F034A">
        <w:rPr>
          <w:rStyle w:val="af6"/>
        </w:rPr>
        <w:t>private</w:t>
      </w:r>
      <w:r w:rsidRPr="00D53303">
        <w:t xml:space="preserve"> </w:t>
      </w:r>
      <w:r w:rsidRPr="008F034A">
        <w:rPr>
          <w:rStyle w:val="af6"/>
        </w:rPr>
        <w:t>set</w:t>
      </w:r>
      <w:r w:rsidRPr="00D53303">
        <w:t>;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8F034A">
        <w:rPr>
          <w:rStyle w:val="af6"/>
        </w:rPr>
        <w:t>protected</w:t>
      </w:r>
      <w:proofErr w:type="gramEnd"/>
      <w:r w:rsidRPr="00D53303">
        <w:t xml:space="preserve"> BaseNode(</w:t>
      </w:r>
      <w:r w:rsidRPr="008F034A">
        <w:rPr>
          <w:rStyle w:val="af6"/>
        </w:rPr>
        <w:t>string</w:t>
      </w:r>
      <w:r w:rsidRPr="00D53303">
        <w:t xml:space="preserve"> name)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Name = name;</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8F034A">
        <w:rPr>
          <w:rStyle w:val="af6"/>
        </w:rPr>
        <w:t>public</w:t>
      </w:r>
      <w:proofErr w:type="gramEnd"/>
      <w:r w:rsidRPr="00D53303">
        <w:t xml:space="preserve"> </w:t>
      </w:r>
      <w:r w:rsidRPr="008F034A">
        <w:rPr>
          <w:rStyle w:val="af6"/>
        </w:rPr>
        <w:t>abstract</w:t>
      </w:r>
      <w:r w:rsidRPr="00D53303">
        <w:t xml:space="preserve"> </w:t>
      </w:r>
      <w:r w:rsidRPr="008F034A">
        <w:rPr>
          <w:rStyle w:val="af6"/>
        </w:rPr>
        <w:t>void</w:t>
      </w:r>
      <w:r w:rsidRPr="00D53303">
        <w:t xml:space="preserve"> Accept(</w:t>
      </w:r>
      <w:r w:rsidRPr="008F034A">
        <w:rPr>
          <w:rStyle w:val="af5"/>
        </w:rPr>
        <w:t>IVisitor</w:t>
      </w:r>
      <w:r w:rsidRPr="00D53303">
        <w:t xml:space="preserve"> visitor);</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8F034A">
        <w:rPr>
          <w:rStyle w:val="af6"/>
        </w:rPr>
        <w:t>public</w:t>
      </w:r>
      <w:proofErr w:type="gramEnd"/>
      <w:r w:rsidRPr="00D53303">
        <w:t xml:space="preserve"> </w:t>
      </w:r>
      <w:r w:rsidRPr="008F034A">
        <w:rPr>
          <w:rStyle w:val="af6"/>
        </w:rPr>
        <w:t>class</w:t>
      </w:r>
      <w:r w:rsidRPr="00D53303">
        <w:t xml:space="preserve"> </w:t>
      </w:r>
      <w:r w:rsidRPr="008F034A">
        <w:rPr>
          <w:rStyle w:val="af5"/>
        </w:rPr>
        <w:t>SimpleNode</w:t>
      </w:r>
      <w:r w:rsidRPr="00D53303">
        <w:t xml:space="preserve"> : </w:t>
      </w:r>
      <w:r w:rsidRPr="008F034A">
        <w:rPr>
          <w:rStyle w:val="af5"/>
        </w:rPr>
        <w:t>BaseNode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8F034A">
        <w:rPr>
          <w:rStyle w:val="af6"/>
        </w:rPr>
        <w:t>public</w:t>
      </w:r>
      <w:proofErr w:type="gramEnd"/>
      <w:r w:rsidRPr="00D53303">
        <w:t xml:space="preserve"> SimpleNode(</w:t>
      </w:r>
      <w:r w:rsidRPr="008F034A">
        <w:rPr>
          <w:rStyle w:val="af6"/>
        </w:rPr>
        <w:t>string</w:t>
      </w:r>
      <w:r w:rsidRPr="00D53303">
        <w:t xml:space="preserve"> name) : </w:t>
      </w:r>
      <w:r w:rsidRPr="008F034A">
        <w:rPr>
          <w:rStyle w:val="af6"/>
        </w:rPr>
        <w:t>base</w:t>
      </w:r>
      <w:r w:rsidRPr="00D53303">
        <w:t>(name)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8F034A">
        <w:rPr>
          <w:rStyle w:val="af6"/>
        </w:rPr>
        <w:t>public</w:t>
      </w:r>
      <w:proofErr w:type="gramEnd"/>
      <w:r w:rsidRPr="00D53303">
        <w:t xml:space="preserve"> </w:t>
      </w:r>
      <w:r w:rsidRPr="008F034A">
        <w:rPr>
          <w:rStyle w:val="af6"/>
        </w:rPr>
        <w:t>override</w:t>
      </w:r>
      <w:r w:rsidRPr="00D53303">
        <w:t xml:space="preserve"> </w:t>
      </w:r>
      <w:r w:rsidRPr="008F034A">
        <w:rPr>
          <w:rStyle w:val="af6"/>
        </w:rPr>
        <w:t>void</w:t>
      </w:r>
      <w:r w:rsidRPr="00D53303">
        <w:t xml:space="preserve"> Accept(</w:t>
      </w:r>
      <w:r w:rsidRPr="008F034A">
        <w:rPr>
          <w:rStyle w:val="af5"/>
        </w:rPr>
        <w:t>IVisitor</w:t>
      </w:r>
      <w:r w:rsidRPr="00D53303">
        <w:t xml:space="preserve"> visitor)</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visitor.Visit(</w:t>
      </w:r>
      <w:r w:rsidRPr="008F034A">
        <w:rPr>
          <w:rStyle w:val="af6"/>
        </w:rPr>
        <w:t>this</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8F034A">
        <w:rPr>
          <w:rStyle w:val="af6"/>
        </w:rPr>
        <w:t>public</w:t>
      </w:r>
      <w:proofErr w:type="gramEnd"/>
      <w:r w:rsidRPr="00D53303">
        <w:t xml:space="preserve"> </w:t>
      </w:r>
      <w:r w:rsidRPr="008F034A">
        <w:rPr>
          <w:rStyle w:val="af6"/>
        </w:rPr>
        <w:t>class</w:t>
      </w:r>
      <w:r w:rsidRPr="00D53303">
        <w:t xml:space="preserve"> </w:t>
      </w:r>
      <w:r w:rsidRPr="008F034A">
        <w:rPr>
          <w:rStyle w:val="af5"/>
        </w:rPr>
        <w:t>CompositeNode</w:t>
      </w:r>
      <w:r w:rsidRPr="00D53303">
        <w:t xml:space="preserve"> : </w:t>
      </w:r>
      <w:r w:rsidRPr="008F034A">
        <w:rPr>
          <w:rStyle w:val="af5"/>
        </w:rPr>
        <w:t>BaseNode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8F034A">
        <w:rPr>
          <w:rStyle w:val="af6"/>
        </w:rPr>
        <w:t>public</w:t>
      </w:r>
      <w:proofErr w:type="gramEnd"/>
      <w:r w:rsidRPr="00D53303">
        <w:t xml:space="preserve"> </w:t>
      </w:r>
      <w:r w:rsidRPr="008F034A">
        <w:rPr>
          <w:rStyle w:val="af5"/>
        </w:rPr>
        <w:t>IList</w:t>
      </w:r>
      <w:r w:rsidRPr="00D53303">
        <w:t>&lt;</w:t>
      </w:r>
      <w:r w:rsidRPr="008F034A">
        <w:rPr>
          <w:rStyle w:val="af5"/>
        </w:rPr>
        <w:t>BaseNode</w:t>
      </w:r>
      <w:r w:rsidRPr="00D53303">
        <w:t xml:space="preserve">&gt; Nodes { </w:t>
      </w:r>
      <w:r w:rsidRPr="008F034A">
        <w:rPr>
          <w:rStyle w:val="af6"/>
        </w:rPr>
        <w:t>get</w:t>
      </w:r>
      <w:r w:rsidRPr="00D53303">
        <w:t xml:space="preserve">; </w:t>
      </w:r>
      <w:r w:rsidRPr="008F034A">
        <w:rPr>
          <w:rStyle w:val="af6"/>
        </w:rPr>
        <w:t>private</w:t>
      </w:r>
      <w:r w:rsidRPr="00D53303">
        <w:t xml:space="preserve"> </w:t>
      </w:r>
      <w:r w:rsidRPr="008F034A">
        <w:rPr>
          <w:rStyle w:val="af6"/>
        </w:rPr>
        <w:t>set</w:t>
      </w:r>
      <w:r w:rsidRPr="00D53303">
        <w:t>;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8F034A">
        <w:rPr>
          <w:rStyle w:val="af6"/>
        </w:rPr>
        <w:t>public</w:t>
      </w:r>
      <w:proofErr w:type="gramEnd"/>
      <w:r w:rsidRPr="00D53303">
        <w:t xml:space="preserve"> CompositeNode(</w:t>
      </w:r>
      <w:r w:rsidRPr="008F034A">
        <w:rPr>
          <w:rStyle w:val="af6"/>
        </w:rPr>
        <w:t>string</w:t>
      </w:r>
      <w:r w:rsidRPr="00D53303">
        <w:t xml:space="preserve"> name, </w:t>
      </w:r>
      <w:proofErr w:type="spellStart"/>
      <w:r w:rsidRPr="008F034A">
        <w:rPr>
          <w:rStyle w:val="af6"/>
        </w:rPr>
        <w:t>params</w:t>
      </w:r>
      <w:proofErr w:type="spellEnd"/>
      <w:r w:rsidRPr="00D53303">
        <w:t xml:space="preserve"> </w:t>
      </w:r>
      <w:r w:rsidRPr="008F034A">
        <w:rPr>
          <w:rStyle w:val="af5"/>
        </w:rPr>
        <w:t>BaseNode</w:t>
      </w:r>
      <w:r w:rsidRPr="00D53303">
        <w:t>[] nodes) :</w:t>
      </w:r>
    </w:p>
    <w:p w:rsidR="00B67B43" w:rsidRPr="00D53303" w:rsidRDefault="00B67B43" w:rsidP="00B23691">
      <w:pPr>
        <w:pStyle w:val="a4"/>
      </w:pPr>
      <w:r w:rsidRPr="00D53303">
        <w:t xml:space="preserve">                         </w:t>
      </w:r>
      <w:proofErr w:type="gramStart"/>
      <w:r w:rsidRPr="008F034A">
        <w:rPr>
          <w:rStyle w:val="af6"/>
        </w:rPr>
        <w:t>base</w:t>
      </w:r>
      <w:r w:rsidRPr="00D53303">
        <w:t>(</w:t>
      </w:r>
      <w:proofErr w:type="gramEnd"/>
      <w:r w:rsidRPr="00D53303">
        <w:t>name)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Nodes = </w:t>
      </w:r>
      <w:r w:rsidRPr="008F034A">
        <w:rPr>
          <w:rStyle w:val="af5"/>
        </w:rPr>
        <w:t>Array</w:t>
      </w:r>
      <w:r w:rsidRPr="00D53303">
        <w:t>.AsReadOnly(nodes);</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8F034A">
        <w:rPr>
          <w:rStyle w:val="af6"/>
        </w:rPr>
        <w:t>public</w:t>
      </w:r>
      <w:proofErr w:type="gramEnd"/>
      <w:r w:rsidRPr="00D53303">
        <w:t xml:space="preserve"> </w:t>
      </w:r>
      <w:r w:rsidRPr="008F034A">
        <w:rPr>
          <w:rStyle w:val="af6"/>
        </w:rPr>
        <w:t>override</w:t>
      </w:r>
      <w:r w:rsidRPr="00D53303">
        <w:t xml:space="preserve"> </w:t>
      </w:r>
      <w:r w:rsidRPr="008F034A">
        <w:rPr>
          <w:rStyle w:val="af6"/>
        </w:rPr>
        <w:t>void</w:t>
      </w:r>
      <w:r w:rsidRPr="00D53303">
        <w:t xml:space="preserve"> Accept(</w:t>
      </w:r>
      <w:r w:rsidRPr="008F034A">
        <w:rPr>
          <w:rStyle w:val="af5"/>
        </w:rPr>
        <w:t>IVisitor</w:t>
      </w:r>
      <w:r w:rsidRPr="00D53303">
        <w:t xml:space="preserve"> visitor)</w:t>
      </w:r>
    </w:p>
    <w:p w:rsidR="00B67B43" w:rsidRPr="00B23691" w:rsidRDefault="00B67B43" w:rsidP="00B23691">
      <w:pPr>
        <w:pStyle w:val="a4"/>
        <w:rPr>
          <w:lang w:val="ru-RU"/>
        </w:rPr>
      </w:pPr>
      <w:r w:rsidRPr="00D53303">
        <w:t xml:space="preserve">    </w:t>
      </w:r>
      <w:r w:rsidRPr="00B23691">
        <w:rPr>
          <w:lang w:val="ru-RU"/>
        </w:rPr>
        <w:t>{</w:t>
      </w:r>
    </w:p>
    <w:p w:rsidR="00B67B43" w:rsidRPr="00B23691" w:rsidRDefault="00B67B43" w:rsidP="00B23691">
      <w:pPr>
        <w:pStyle w:val="a4"/>
        <w:rPr>
          <w:lang w:val="ru-RU"/>
        </w:rPr>
      </w:pPr>
      <w:r w:rsidRPr="00B23691">
        <w:rPr>
          <w:lang w:val="ru-RU"/>
        </w:rPr>
        <w:t xml:space="preserve">        </w:t>
      </w:r>
      <w:r w:rsidRPr="00E918DC">
        <w:t>visitor</w:t>
      </w:r>
      <w:r w:rsidRPr="00B23691">
        <w:rPr>
          <w:lang w:val="ru-RU"/>
        </w:rPr>
        <w:t>.</w:t>
      </w:r>
      <w:r w:rsidRPr="00E918DC">
        <w:t>Visit</w:t>
      </w:r>
      <w:r w:rsidRPr="00B23691">
        <w:rPr>
          <w:lang w:val="ru-RU"/>
        </w:rPr>
        <w:t>(</w:t>
      </w:r>
      <w:r w:rsidRPr="008F034A">
        <w:rPr>
          <w:rStyle w:val="af6"/>
        </w:rPr>
        <w:t>this</w:t>
      </w:r>
      <w:r w:rsidRPr="00B23691">
        <w:rPr>
          <w:lang w:val="ru-RU"/>
        </w:rPr>
        <w:t>);</w:t>
      </w:r>
    </w:p>
    <w:p w:rsidR="00B67B43" w:rsidRPr="00B23691" w:rsidRDefault="00B67B43" w:rsidP="00B23691">
      <w:pPr>
        <w:pStyle w:val="a4"/>
        <w:rPr>
          <w:lang w:val="ru-RU"/>
        </w:rPr>
      </w:pPr>
      <w:r w:rsidRPr="00B23691">
        <w:rPr>
          <w:lang w:val="ru-RU"/>
        </w:rPr>
        <w:t xml:space="preserve">    }</w:t>
      </w:r>
    </w:p>
    <w:p w:rsidR="00B67B43" w:rsidRPr="00B23691" w:rsidRDefault="00B67B43" w:rsidP="00B23691">
      <w:pPr>
        <w:pStyle w:val="a4"/>
        <w:rPr>
          <w:lang w:val="ru-RU"/>
        </w:rPr>
      </w:pPr>
      <w:r w:rsidRPr="00B23691">
        <w:rPr>
          <w:lang w:val="ru-RU"/>
        </w:rPr>
        <w:t>}</w:t>
      </w:r>
    </w:p>
    <w:p w:rsidR="00B67B43" w:rsidRPr="00E918DC" w:rsidRDefault="00B67B43" w:rsidP="00B67B43">
      <w:r w:rsidRPr="00E918DC">
        <w:lastRenderedPageBreak/>
        <w:t xml:space="preserve">Приём, использованный в примере, носит название </w:t>
      </w:r>
      <w:r w:rsidRPr="00076E40">
        <w:rPr>
          <w:rStyle w:val="a8"/>
        </w:rPr>
        <w:t>двойная диспетчеризация</w:t>
      </w:r>
      <w:r w:rsidRPr="00E918DC">
        <w:t xml:space="preserve">. Обычные виртуальные методы используют </w:t>
      </w:r>
      <w:r w:rsidRPr="00076E40">
        <w:rPr>
          <w:rStyle w:val="a8"/>
        </w:rPr>
        <w:t>одинарную диспетчеризацию</w:t>
      </w:r>
      <w:r w:rsidRPr="00E918DC">
        <w:t xml:space="preserve"> – то, какая операция будет выполнена, зависит от имени метода и типа объекта-получателя. В двойной диспетчеризации шаблона Посетитель вызываемая операция зависит от имени метода, типа посещаемого элемента и типа конкретного посетителя</w:t>
      </w:r>
      <w:r w:rsidR="00B23691">
        <w:rPr>
          <w:rStyle w:val="ae"/>
        </w:rPr>
        <w:footnoteReference w:id="5"/>
      </w:r>
      <w:r w:rsidRPr="00E918DC">
        <w:t>.</w:t>
      </w:r>
    </w:p>
    <w:p w:rsidR="00B67B43" w:rsidRPr="00E918DC" w:rsidRDefault="004A49D1" w:rsidP="004A49D1">
      <w:pPr>
        <w:pStyle w:val="2"/>
      </w:pPr>
      <w:r>
        <w:t xml:space="preserve">4.6. </w:t>
      </w:r>
      <w:r w:rsidR="00B67B43" w:rsidRPr="00E918DC">
        <w:t>Посредник (</w:t>
      </w:r>
      <w:proofErr w:type="spellStart"/>
      <w:r w:rsidR="00B67B43" w:rsidRPr="00E918DC">
        <w:t>Mediator</w:t>
      </w:r>
      <w:proofErr w:type="spellEnd"/>
      <w:r w:rsidR="00B67B43" w:rsidRPr="00E918DC">
        <w:t>)</w:t>
      </w:r>
    </w:p>
    <w:p w:rsidR="00B67B43" w:rsidRPr="00E918DC" w:rsidRDefault="00B67B43" w:rsidP="00B67B43">
      <w:r w:rsidRPr="00E918DC">
        <w:t>Шаблон Посредник служит для обеспечения коммуникации между объектами. Этот шаблон также инкапсулирует протокол, которому должна удовлетворять процедура коммуникации.</w:t>
      </w:r>
    </w:p>
    <w:p w:rsidR="00B67B43" w:rsidRPr="00E918DC" w:rsidRDefault="00B67B43" w:rsidP="00B67B43">
      <w:r w:rsidRPr="00E918DC">
        <w:t xml:space="preserve">Приведём следующую иллюстрацию </w:t>
      </w:r>
      <w:r w:rsidR="00CC7428">
        <w:t xml:space="preserve">возможного </w:t>
      </w:r>
      <w:r w:rsidRPr="00E918DC">
        <w:t>примен</w:t>
      </w:r>
      <w:r w:rsidR="00CC7428">
        <w:t>ения</w:t>
      </w:r>
      <w:r w:rsidRPr="00E918DC">
        <w:t xml:space="preserve"> шаблона Посредник. Пусть имеется электронная форма для ввода анкетных данных. Эта форма содержит различные элементы управления – объекты определённых классов. Сценарий работы с формой предполагает изменение состояния одних объектов в зависимости от состояния других. Например, в зависимости от значения поля «Пол» меняется доступность переключателя «Служили ли в армии?». Тривиальное решение предполагает, что каждый из объектов, соответствующих определённому элементу формы, при изменении собственных данных будет изменять состояние связанных с ним объектов. Это приводит к росту зависимостей между объектами и увеличению сложности системы. Использование шаблона Посредник подразумевает выделение отдельного объекта, «дирижирующего» поведением элементов управления в зависимости от </w:t>
      </w:r>
      <w:r w:rsidR="00CC7428">
        <w:t xml:space="preserve">их </w:t>
      </w:r>
      <w:r w:rsidRPr="00E918DC">
        <w:t>текущего состояния.</w:t>
      </w:r>
    </w:p>
    <w:p w:rsidR="00B67B43" w:rsidRPr="00E918DC" w:rsidRDefault="00B67B43" w:rsidP="00B67B43">
      <w:r w:rsidRPr="00E918DC">
        <w:t xml:space="preserve">Дизайн шаблона </w:t>
      </w:r>
      <w:r w:rsidR="00CC7428">
        <w:t>П</w:t>
      </w:r>
      <w:r w:rsidRPr="00E918DC">
        <w:t xml:space="preserve">осредник предполагает наличие двух выделенных классов, использующих сообщения для взаимного обмена информацией: </w:t>
      </w:r>
      <w:r w:rsidRPr="00736986">
        <w:rPr>
          <w:rStyle w:val="af5"/>
        </w:rPr>
        <w:t>Colleague</w:t>
      </w:r>
      <w:r w:rsidRPr="00E918DC">
        <w:t xml:space="preserve"> (</w:t>
      </w:r>
      <w:r w:rsidRPr="00736986">
        <w:rPr>
          <w:rStyle w:val="a8"/>
        </w:rPr>
        <w:t>коллега</w:t>
      </w:r>
      <w:r w:rsidRPr="00E918DC">
        <w:t xml:space="preserve">) и </w:t>
      </w:r>
      <w:r w:rsidRPr="00736986">
        <w:rPr>
          <w:rStyle w:val="af5"/>
        </w:rPr>
        <w:t>Mediator</w:t>
      </w:r>
      <w:r w:rsidRPr="00E918DC">
        <w:t xml:space="preserve"> (</w:t>
      </w:r>
      <w:r w:rsidRPr="00736986">
        <w:rPr>
          <w:rStyle w:val="a8"/>
        </w:rPr>
        <w:t>посредник</w:t>
      </w:r>
      <w:r w:rsidRPr="00E918DC">
        <w:t xml:space="preserve">). Объект </w:t>
      </w:r>
      <w:r w:rsidRPr="00736986">
        <w:rPr>
          <w:rStyle w:val="af5"/>
        </w:rPr>
        <w:t>Colleague</w:t>
      </w:r>
      <w:r w:rsidRPr="00E918DC">
        <w:t xml:space="preserve"> регистрирует объект </w:t>
      </w:r>
      <w:r w:rsidRPr="00736986">
        <w:rPr>
          <w:rStyle w:val="af5"/>
        </w:rPr>
        <w:t>Mediator</w:t>
      </w:r>
      <w:r w:rsidRPr="00E918DC">
        <w:t xml:space="preserve"> и сохраняет его в своём внутреннем поле. В свою очередь, посредник поддерживает список зарегистрировавших его объектов. Как только один из объектов </w:t>
      </w:r>
      <w:r w:rsidRPr="00736986">
        <w:rPr>
          <w:rStyle w:val="af5"/>
        </w:rPr>
        <w:t>Colleague</w:t>
      </w:r>
      <w:r w:rsidRPr="00E918DC">
        <w:t xml:space="preserve"> вызывает свой метод </w:t>
      </w:r>
      <w:r w:rsidRPr="00736986">
        <w:rPr>
          <w:rStyle w:val="a9"/>
        </w:rPr>
        <w:t>Send()</w:t>
      </w:r>
      <w:r w:rsidRPr="00E918DC">
        <w:t xml:space="preserve">, посредник вызывает у остальных зарегистрированных объектов метод </w:t>
      </w:r>
      <w:r w:rsidRPr="00736986">
        <w:rPr>
          <w:rStyle w:val="a9"/>
        </w:rPr>
        <w:t>Receive()</w:t>
      </w:r>
      <w:r w:rsidRPr="00E918DC">
        <w:t>.</w:t>
      </w:r>
    </w:p>
    <w:p w:rsidR="00B67B43" w:rsidRPr="00E918DC" w:rsidRDefault="006B03EE" w:rsidP="004A49D1">
      <w:pPr>
        <w:pStyle w:val="af"/>
      </w:pPr>
      <w:r>
        <w:rPr>
          <w:noProof/>
        </w:rPr>
        <w:drawing>
          <wp:inline distT="0" distB="0" distL="0" distR="0">
            <wp:extent cx="5457825" cy="990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tor.emz"/>
                    <pic:cNvPicPr/>
                  </pic:nvPicPr>
                  <pic:blipFill>
                    <a:blip r:embed="rId21">
                      <a:extLst>
                        <a:ext uri="{28A0092B-C50C-407E-A947-70E740481C1C}">
                          <a14:useLocalDpi xmlns:a14="http://schemas.microsoft.com/office/drawing/2010/main" val="0"/>
                        </a:ext>
                      </a:extLst>
                    </a:blip>
                    <a:stretch>
                      <a:fillRect/>
                    </a:stretch>
                  </pic:blipFill>
                  <pic:spPr>
                    <a:xfrm>
                      <a:off x="0" y="0"/>
                      <a:ext cx="5457825" cy="990600"/>
                    </a:xfrm>
                    <a:prstGeom prst="rect">
                      <a:avLst/>
                    </a:prstGeom>
                  </pic:spPr>
                </pic:pic>
              </a:graphicData>
            </a:graphic>
          </wp:inline>
        </w:drawing>
      </w:r>
    </w:p>
    <w:p w:rsidR="00B67B43" w:rsidRPr="00E918DC" w:rsidRDefault="00B67B43" w:rsidP="004A49D1">
      <w:pPr>
        <w:pStyle w:val="af"/>
      </w:pPr>
      <w:r w:rsidRPr="00E918DC">
        <w:t>Рис. 14. Дизайн шаблона Посредник.</w:t>
      </w:r>
    </w:p>
    <w:p w:rsidR="00B67B43" w:rsidRPr="00E918DC" w:rsidRDefault="00B67B43" w:rsidP="00B67B43">
      <w:r w:rsidRPr="00E918DC">
        <w:t>Далее представлен код, демонстрирующий использование шаблона.</w:t>
      </w:r>
    </w:p>
    <w:p w:rsidR="00B67B43" w:rsidRPr="00D53303" w:rsidRDefault="00B67B43" w:rsidP="00B23691">
      <w:pPr>
        <w:pStyle w:val="a4"/>
      </w:pPr>
      <w:proofErr w:type="gramStart"/>
      <w:r w:rsidRPr="007A5E50">
        <w:rPr>
          <w:rStyle w:val="af6"/>
        </w:rPr>
        <w:t>using</w:t>
      </w:r>
      <w:proofErr w:type="gramEnd"/>
      <w:r w:rsidRPr="00D53303">
        <w:t xml:space="preserve"> System;</w:t>
      </w:r>
    </w:p>
    <w:p w:rsidR="00B67B43" w:rsidRPr="00D53303" w:rsidRDefault="00B67B43" w:rsidP="00B23691">
      <w:pPr>
        <w:pStyle w:val="a4"/>
      </w:pPr>
      <w:proofErr w:type="gramStart"/>
      <w:r w:rsidRPr="007A5E50">
        <w:rPr>
          <w:rStyle w:val="af6"/>
        </w:rPr>
        <w:t>using</w:t>
      </w:r>
      <w:proofErr w:type="gramEnd"/>
      <w:r w:rsidRPr="00D53303">
        <w:t xml:space="preserve"> System.Collections.Generic;</w:t>
      </w:r>
    </w:p>
    <w:p w:rsidR="00B67B43" w:rsidRPr="00D53303" w:rsidRDefault="00B67B43" w:rsidP="00B23691">
      <w:pPr>
        <w:pStyle w:val="a4"/>
      </w:pPr>
    </w:p>
    <w:p w:rsidR="00B67B43" w:rsidRPr="00D53303" w:rsidRDefault="00B67B43" w:rsidP="00B23691">
      <w:pPr>
        <w:pStyle w:val="a4"/>
      </w:pPr>
      <w:proofErr w:type="gramStart"/>
      <w:r w:rsidRPr="007A5E50">
        <w:rPr>
          <w:rStyle w:val="af6"/>
        </w:rPr>
        <w:lastRenderedPageBreak/>
        <w:t>public</w:t>
      </w:r>
      <w:proofErr w:type="gramEnd"/>
      <w:r w:rsidRPr="00D53303">
        <w:t xml:space="preserve"> </w:t>
      </w:r>
      <w:r w:rsidRPr="007A5E50">
        <w:rPr>
          <w:rStyle w:val="af6"/>
        </w:rPr>
        <w:t>class</w:t>
      </w:r>
      <w:r w:rsidRPr="00D53303">
        <w:t xml:space="preserve"> </w:t>
      </w:r>
      <w:r w:rsidRPr="007A5E50">
        <w:rPr>
          <w:rStyle w:val="af5"/>
        </w:rPr>
        <w:t>Mediator</w:t>
      </w:r>
    </w:p>
    <w:p w:rsidR="00B67B43" w:rsidRPr="00D53303" w:rsidRDefault="00B67B43" w:rsidP="00B23691">
      <w:pPr>
        <w:pStyle w:val="a4"/>
      </w:pPr>
      <w:r w:rsidRPr="00D53303">
        <w:t>{</w:t>
      </w:r>
    </w:p>
    <w:p w:rsidR="00B67B43" w:rsidRPr="00D53303" w:rsidRDefault="00B67B43" w:rsidP="007A5E50">
      <w:pPr>
        <w:pStyle w:val="a4"/>
      </w:pPr>
      <w:r w:rsidRPr="00D53303">
        <w:t xml:space="preserve">    </w:t>
      </w:r>
      <w:proofErr w:type="gramStart"/>
      <w:r w:rsidRPr="007A5E50">
        <w:rPr>
          <w:rStyle w:val="af6"/>
        </w:rPr>
        <w:t>private</w:t>
      </w:r>
      <w:proofErr w:type="gramEnd"/>
      <w:r w:rsidRPr="00D53303">
        <w:t xml:space="preserve"> </w:t>
      </w:r>
      <w:r w:rsidRPr="007A5E50">
        <w:rPr>
          <w:rStyle w:val="af5"/>
        </w:rPr>
        <w:t>ISet</w:t>
      </w:r>
      <w:r w:rsidRPr="00D53303">
        <w:t>&lt;</w:t>
      </w:r>
      <w:r w:rsidRPr="007A5E50">
        <w:rPr>
          <w:rStyle w:val="af5"/>
        </w:rPr>
        <w:t>Colleague</w:t>
      </w:r>
      <w:r w:rsidRPr="00D53303">
        <w:t>&gt; _colleagues =</w:t>
      </w:r>
      <w:r w:rsidR="007A5E50">
        <w:t xml:space="preserve"> </w:t>
      </w:r>
      <w:r w:rsidRPr="007A5E50">
        <w:rPr>
          <w:rStyle w:val="af6"/>
        </w:rPr>
        <w:t>new</w:t>
      </w:r>
      <w:r w:rsidRPr="00D53303">
        <w:t xml:space="preserve"> </w:t>
      </w:r>
      <w:r w:rsidRPr="007A5E50">
        <w:rPr>
          <w:rStyle w:val="af5"/>
        </w:rPr>
        <w:t>HashSet</w:t>
      </w:r>
      <w:r w:rsidRPr="00D53303">
        <w:t>&lt;</w:t>
      </w:r>
      <w:r w:rsidRPr="007A5E50">
        <w:rPr>
          <w:rStyle w:val="af5"/>
        </w:rPr>
        <w:t>Colleague</w:t>
      </w:r>
      <w:r w:rsidRPr="00D53303">
        <w:t>&gt;();</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7A5E50">
        <w:rPr>
          <w:rStyle w:val="af6"/>
        </w:rPr>
        <w:t>public</w:t>
      </w:r>
      <w:proofErr w:type="gramEnd"/>
      <w:r w:rsidRPr="00D53303">
        <w:t xml:space="preserve"> </w:t>
      </w:r>
      <w:r w:rsidRPr="007A5E50">
        <w:rPr>
          <w:rStyle w:val="af6"/>
        </w:rPr>
        <w:t>void</w:t>
      </w:r>
      <w:r w:rsidRPr="00D53303">
        <w:t xml:space="preserve"> SignOn(</w:t>
      </w:r>
      <w:r w:rsidRPr="007A5E50">
        <w:rPr>
          <w:rStyle w:val="af5"/>
        </w:rPr>
        <w:t>Colleague</w:t>
      </w:r>
      <w:r w:rsidRPr="00D53303">
        <w:t xml:space="preserve"> colleague)</w:t>
      </w:r>
    </w:p>
    <w:p w:rsidR="00B67B43" w:rsidRPr="009110EF" w:rsidRDefault="00B67B43" w:rsidP="00B23691">
      <w:pPr>
        <w:pStyle w:val="a4"/>
      </w:pPr>
      <w:r w:rsidRPr="00D53303">
        <w:t xml:space="preserve">    </w:t>
      </w:r>
      <w:r w:rsidRPr="009110EF">
        <w:t>{</w:t>
      </w:r>
    </w:p>
    <w:p w:rsidR="00B67B43" w:rsidRPr="009110EF" w:rsidRDefault="00B67B43" w:rsidP="00B23691">
      <w:pPr>
        <w:pStyle w:val="a4"/>
      </w:pPr>
      <w:r w:rsidRPr="009110EF">
        <w:t xml:space="preserve">        _</w:t>
      </w:r>
      <w:r w:rsidRPr="00E918DC">
        <w:t>colleagues</w:t>
      </w:r>
      <w:r w:rsidRPr="009110EF">
        <w:t>.</w:t>
      </w:r>
      <w:r w:rsidRPr="00E918DC">
        <w:t>Add</w:t>
      </w:r>
      <w:r w:rsidRPr="009110EF">
        <w:t>(</w:t>
      </w:r>
      <w:r w:rsidRPr="00E918DC">
        <w:t>colleague</w:t>
      </w:r>
      <w:r w:rsidRPr="009110EF">
        <w:t>);</w:t>
      </w:r>
    </w:p>
    <w:p w:rsidR="00B67B43" w:rsidRPr="009110EF" w:rsidRDefault="00B67B43" w:rsidP="00B23691">
      <w:pPr>
        <w:pStyle w:val="a4"/>
      </w:pPr>
      <w:r w:rsidRPr="009110EF">
        <w:t xml:space="preserve">    }</w:t>
      </w:r>
    </w:p>
    <w:p w:rsidR="00B67B43" w:rsidRPr="009110EF" w:rsidRDefault="00B67B43" w:rsidP="00B23691">
      <w:pPr>
        <w:pStyle w:val="a4"/>
      </w:pPr>
    </w:p>
    <w:p w:rsidR="00B67B43" w:rsidRPr="00D53303" w:rsidRDefault="00B67B43" w:rsidP="00B23691">
      <w:pPr>
        <w:pStyle w:val="a4"/>
      </w:pPr>
      <w:r w:rsidRPr="007A5E50">
        <w:t xml:space="preserve">    </w:t>
      </w:r>
      <w:proofErr w:type="gramStart"/>
      <w:r w:rsidRPr="007A5E50">
        <w:rPr>
          <w:rStyle w:val="af6"/>
        </w:rPr>
        <w:t>public</w:t>
      </w:r>
      <w:proofErr w:type="gramEnd"/>
      <w:r w:rsidRPr="00D53303">
        <w:t xml:space="preserve"> </w:t>
      </w:r>
      <w:r w:rsidRPr="007A5E50">
        <w:rPr>
          <w:rStyle w:val="af6"/>
        </w:rPr>
        <w:t>void</w:t>
      </w:r>
      <w:r w:rsidRPr="00D53303">
        <w:t xml:space="preserve"> Send(</w:t>
      </w:r>
      <w:r w:rsidRPr="007A5E50">
        <w:rPr>
          <w:rStyle w:val="af6"/>
        </w:rPr>
        <w:t>string</w:t>
      </w:r>
      <w:r w:rsidRPr="00D53303">
        <w:t xml:space="preserve"> message, </w:t>
      </w:r>
      <w:r w:rsidRPr="007A5E50">
        <w:rPr>
          <w:rStyle w:val="af6"/>
        </w:rPr>
        <w:t>string</w:t>
      </w:r>
      <w:r w:rsidRPr="00D53303">
        <w:t xml:space="preserve"> from)</w:t>
      </w:r>
    </w:p>
    <w:p w:rsidR="00B67B43" w:rsidRPr="00D53303" w:rsidRDefault="00B67B43" w:rsidP="00B23691">
      <w:pPr>
        <w:pStyle w:val="a4"/>
      </w:pPr>
      <w:r w:rsidRPr="00D53303">
        <w:t xml:space="preserve">    {</w:t>
      </w:r>
    </w:p>
    <w:p w:rsidR="00B67B43" w:rsidRDefault="00B67B43" w:rsidP="00B23691">
      <w:pPr>
        <w:pStyle w:val="a4"/>
      </w:pPr>
      <w:r w:rsidRPr="00D53303">
        <w:t xml:space="preserve">        </w:t>
      </w:r>
      <w:proofErr w:type="spellStart"/>
      <w:proofErr w:type="gramStart"/>
      <w:r w:rsidRPr="007A5E50">
        <w:rPr>
          <w:rStyle w:val="af6"/>
        </w:rPr>
        <w:t>foreach</w:t>
      </w:r>
      <w:proofErr w:type="spellEnd"/>
      <w:proofErr w:type="gramEnd"/>
      <w:r w:rsidRPr="00D53303">
        <w:t xml:space="preserve"> (</w:t>
      </w:r>
      <w:proofErr w:type="spellStart"/>
      <w:r w:rsidRPr="007A5E50">
        <w:rPr>
          <w:rStyle w:val="af6"/>
        </w:rPr>
        <w:t>var</w:t>
      </w:r>
      <w:proofErr w:type="spellEnd"/>
      <w:r w:rsidRPr="00D53303">
        <w:t xml:space="preserve"> colleague </w:t>
      </w:r>
      <w:r w:rsidRPr="007A5E50">
        <w:rPr>
          <w:rStyle w:val="af6"/>
        </w:rPr>
        <w:t>in</w:t>
      </w:r>
      <w:r w:rsidRPr="00D53303">
        <w:t xml:space="preserve"> _colleagues)</w:t>
      </w:r>
    </w:p>
    <w:p w:rsidR="006B03EE" w:rsidRPr="006B03EE" w:rsidRDefault="006B03EE" w:rsidP="00B23691">
      <w:pPr>
        <w:pStyle w:val="a4"/>
      </w:pPr>
      <w:r>
        <w:t xml:space="preserve">        {</w:t>
      </w:r>
    </w:p>
    <w:p w:rsidR="00B67B43" w:rsidRDefault="00B67B43" w:rsidP="00B23691">
      <w:pPr>
        <w:pStyle w:val="a4"/>
      </w:pPr>
      <w:r w:rsidRPr="00D53303">
        <w:t xml:space="preserve">            colleague.Receive(message, from);</w:t>
      </w:r>
    </w:p>
    <w:p w:rsidR="006B03EE" w:rsidRPr="00D53303" w:rsidRDefault="006B03EE" w:rsidP="00B23691">
      <w:pPr>
        <w:pStyle w:val="a4"/>
      </w:pPr>
      <w:r>
        <w:t xml:space="preserve">        }</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7A5E50">
        <w:rPr>
          <w:rStyle w:val="af6"/>
        </w:rPr>
        <w:t>public</w:t>
      </w:r>
      <w:proofErr w:type="gramEnd"/>
      <w:r w:rsidRPr="00D53303">
        <w:t xml:space="preserve"> </w:t>
      </w:r>
      <w:r w:rsidRPr="007A5E50">
        <w:rPr>
          <w:rStyle w:val="af6"/>
        </w:rPr>
        <w:t>class</w:t>
      </w:r>
      <w:r w:rsidRPr="00D53303">
        <w:t xml:space="preserve"> </w:t>
      </w:r>
      <w:r w:rsidRPr="007A5E50">
        <w:rPr>
          <w:rStyle w:val="af5"/>
        </w:rPr>
        <w:t>Colleague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7A5E50">
        <w:rPr>
          <w:rStyle w:val="af6"/>
        </w:rPr>
        <w:t>private</w:t>
      </w:r>
      <w:proofErr w:type="gramEnd"/>
      <w:r w:rsidRPr="00D53303">
        <w:t xml:space="preserve"> </w:t>
      </w:r>
      <w:r w:rsidRPr="007A5E50">
        <w:rPr>
          <w:rStyle w:val="af6"/>
        </w:rPr>
        <w:t>readonly</w:t>
      </w:r>
      <w:r w:rsidRPr="00D53303">
        <w:t xml:space="preserve"> </w:t>
      </w:r>
      <w:r w:rsidRPr="007A5E50">
        <w:rPr>
          <w:rStyle w:val="af5"/>
        </w:rPr>
        <w:t>Mediator</w:t>
      </w:r>
      <w:r w:rsidRPr="00D53303">
        <w:t xml:space="preserve"> _mediator;</w:t>
      </w:r>
    </w:p>
    <w:p w:rsidR="00B67B43" w:rsidRPr="00D53303" w:rsidRDefault="00B67B43" w:rsidP="00B23691">
      <w:pPr>
        <w:pStyle w:val="a4"/>
      </w:pPr>
      <w:r w:rsidRPr="00D53303">
        <w:t xml:space="preserve">    </w:t>
      </w:r>
      <w:proofErr w:type="gramStart"/>
      <w:r w:rsidRPr="007A5E50">
        <w:rPr>
          <w:rStyle w:val="af6"/>
        </w:rPr>
        <w:t>private</w:t>
      </w:r>
      <w:proofErr w:type="gramEnd"/>
      <w:r w:rsidRPr="00D53303">
        <w:t xml:space="preserve"> </w:t>
      </w:r>
      <w:r w:rsidRPr="007A5E50">
        <w:rPr>
          <w:rStyle w:val="af6"/>
        </w:rPr>
        <w:t>readonly</w:t>
      </w:r>
      <w:r w:rsidRPr="00D53303">
        <w:t xml:space="preserve"> </w:t>
      </w:r>
      <w:r w:rsidRPr="007A5E50">
        <w:rPr>
          <w:rStyle w:val="af6"/>
        </w:rPr>
        <w:t>string</w:t>
      </w:r>
      <w:r w:rsidRPr="00D53303">
        <w:t xml:space="preserve"> _name;</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7A5E50">
        <w:rPr>
          <w:rStyle w:val="af6"/>
        </w:rPr>
        <w:t>public</w:t>
      </w:r>
      <w:proofErr w:type="gramEnd"/>
      <w:r w:rsidRPr="00D53303">
        <w:t xml:space="preserve"> Colleague(</w:t>
      </w:r>
      <w:r w:rsidRPr="007A5E50">
        <w:rPr>
          <w:rStyle w:val="af5"/>
        </w:rPr>
        <w:t>Mediator</w:t>
      </w:r>
      <w:r w:rsidRPr="00D53303">
        <w:t xml:space="preserve"> mediator, </w:t>
      </w:r>
      <w:r w:rsidRPr="007A5E50">
        <w:rPr>
          <w:rStyle w:val="af6"/>
        </w:rPr>
        <w:t>string</w:t>
      </w:r>
      <w:r w:rsidRPr="00D53303">
        <w:t xml:space="preserve"> name)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_mediator = mediator;</w:t>
      </w:r>
    </w:p>
    <w:p w:rsidR="00B67B43" w:rsidRPr="00D53303" w:rsidRDefault="00B67B43" w:rsidP="00B23691">
      <w:pPr>
        <w:pStyle w:val="a4"/>
      </w:pPr>
      <w:r w:rsidRPr="00D53303">
        <w:t xml:space="preserve">        _name = name;</w:t>
      </w:r>
    </w:p>
    <w:p w:rsidR="00B67B43" w:rsidRPr="00D53303" w:rsidRDefault="00B67B43" w:rsidP="00B23691">
      <w:pPr>
        <w:pStyle w:val="a4"/>
      </w:pPr>
      <w:r w:rsidRPr="00D53303">
        <w:t xml:space="preserve">        mediator.SignOn(</w:t>
      </w:r>
      <w:r w:rsidRPr="007A5E50">
        <w:rPr>
          <w:rStyle w:val="af6"/>
        </w:rPr>
        <w:t>this</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7A5E50">
        <w:rPr>
          <w:rStyle w:val="af6"/>
        </w:rPr>
        <w:t>public</w:t>
      </w:r>
      <w:proofErr w:type="gramEnd"/>
      <w:r w:rsidRPr="00D53303">
        <w:t xml:space="preserve"> </w:t>
      </w:r>
      <w:r w:rsidRPr="007A5E50">
        <w:rPr>
          <w:rStyle w:val="af6"/>
        </w:rPr>
        <w:t>virtual</w:t>
      </w:r>
      <w:r w:rsidRPr="00D53303">
        <w:t xml:space="preserve"> </w:t>
      </w:r>
      <w:r w:rsidRPr="007A5E50">
        <w:rPr>
          <w:rStyle w:val="af6"/>
        </w:rPr>
        <w:t>void</w:t>
      </w:r>
      <w:r w:rsidRPr="00D53303">
        <w:t xml:space="preserve"> Receive(</w:t>
      </w:r>
      <w:r w:rsidRPr="007A5E50">
        <w:rPr>
          <w:rStyle w:val="af6"/>
        </w:rPr>
        <w:t>string</w:t>
      </w:r>
      <w:r w:rsidRPr="00D53303">
        <w:t xml:space="preserve"> message, </w:t>
      </w:r>
      <w:r w:rsidRPr="007A5E50">
        <w:rPr>
          <w:rStyle w:val="af6"/>
        </w:rPr>
        <w:t>string</w:t>
      </w:r>
      <w:r w:rsidRPr="00D53303">
        <w:t xml:space="preserve"> from)</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7A5E50">
        <w:rPr>
          <w:rStyle w:val="af5"/>
        </w:rPr>
        <w:t>Console</w:t>
      </w:r>
      <w:r w:rsidRPr="00D53303">
        <w:t>.WriteLine(</w:t>
      </w:r>
      <w:r w:rsidRPr="007A5E50">
        <w:rPr>
          <w:rStyle w:val="af7"/>
        </w:rPr>
        <w:t>"{0} received from {1}: {2}"</w:t>
      </w:r>
      <w:r w:rsidRPr="00D53303">
        <w:t>,</w:t>
      </w:r>
    </w:p>
    <w:p w:rsidR="00B67B43" w:rsidRPr="00D53303" w:rsidRDefault="00B67B43" w:rsidP="00B23691">
      <w:pPr>
        <w:pStyle w:val="a4"/>
      </w:pPr>
      <w:r w:rsidRPr="00D53303">
        <w:t xml:space="preserve">                          _name, from, message);</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7A5E50">
        <w:rPr>
          <w:rStyle w:val="af6"/>
        </w:rPr>
        <w:t>public</w:t>
      </w:r>
      <w:proofErr w:type="gramEnd"/>
      <w:r w:rsidRPr="00D53303">
        <w:t xml:space="preserve"> </w:t>
      </w:r>
      <w:r w:rsidRPr="007A5E50">
        <w:rPr>
          <w:rStyle w:val="af6"/>
        </w:rPr>
        <w:t>void</w:t>
      </w:r>
      <w:r w:rsidRPr="00D53303">
        <w:t xml:space="preserve"> Send(</w:t>
      </w:r>
      <w:r w:rsidRPr="007A5E50">
        <w:rPr>
          <w:rStyle w:val="af6"/>
        </w:rPr>
        <w:t>string</w:t>
      </w:r>
      <w:r w:rsidRPr="00D53303">
        <w:t xml:space="preserve"> message)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7A5E50">
        <w:rPr>
          <w:rStyle w:val="af5"/>
        </w:rPr>
        <w:t>Console</w:t>
      </w:r>
      <w:r w:rsidRPr="00D53303">
        <w:t>.WriteLine(</w:t>
      </w:r>
      <w:r w:rsidRPr="007A5E50">
        <w:rPr>
          <w:rStyle w:val="af7"/>
        </w:rPr>
        <w:t>"Send (from {0}): {1}"</w:t>
      </w:r>
      <w:r w:rsidRPr="00D53303">
        <w:t>, _name, message);</w:t>
      </w:r>
    </w:p>
    <w:p w:rsidR="00B67B43" w:rsidRPr="00D53303" w:rsidRDefault="00B67B43" w:rsidP="00B23691">
      <w:pPr>
        <w:pStyle w:val="a4"/>
      </w:pPr>
      <w:r w:rsidRPr="00D53303">
        <w:t xml:space="preserve">        _mediator.Send(message, _name);</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Default="00B67B43" w:rsidP="00B23691">
      <w:pPr>
        <w:pStyle w:val="a4"/>
      </w:pPr>
    </w:p>
    <w:p w:rsidR="00B67B43" w:rsidRPr="00D53303" w:rsidRDefault="00B67B43" w:rsidP="00B23691">
      <w:pPr>
        <w:pStyle w:val="a4"/>
      </w:pPr>
      <w:proofErr w:type="gramStart"/>
      <w:r w:rsidRPr="007A5E50">
        <w:rPr>
          <w:rStyle w:val="af6"/>
        </w:rPr>
        <w:t>public</w:t>
      </w:r>
      <w:proofErr w:type="gramEnd"/>
      <w:r w:rsidRPr="00D53303">
        <w:t xml:space="preserve"> </w:t>
      </w:r>
      <w:r w:rsidRPr="007A5E50">
        <w:rPr>
          <w:rStyle w:val="af6"/>
        </w:rPr>
        <w:t>class</w:t>
      </w:r>
      <w:r w:rsidRPr="00D53303">
        <w:t xml:space="preserve"> </w:t>
      </w:r>
      <w:r w:rsidRPr="007A5E50">
        <w:rPr>
          <w:rStyle w:val="af5"/>
        </w:rPr>
        <w:t>MediatorExample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00DD692D" w:rsidRPr="008064CA">
        <w:rPr>
          <w:rStyle w:val="af6"/>
        </w:rPr>
        <w:t>p</w:t>
      </w:r>
      <w:r w:rsidR="00DD692D">
        <w:rPr>
          <w:rStyle w:val="af6"/>
        </w:rPr>
        <w:t>ublic</w:t>
      </w:r>
      <w:proofErr w:type="gramEnd"/>
      <w:r w:rsidRPr="00D53303">
        <w:t xml:space="preserve"> </w:t>
      </w:r>
      <w:r w:rsidRPr="007A5E50">
        <w:rPr>
          <w:rStyle w:val="af6"/>
        </w:rPr>
        <w:t>static</w:t>
      </w:r>
      <w:r w:rsidRPr="00D53303">
        <w:t xml:space="preserve"> </w:t>
      </w:r>
      <w:r w:rsidRPr="007A5E50">
        <w:rPr>
          <w:rStyle w:val="af6"/>
        </w:rPr>
        <w:t>void</w:t>
      </w:r>
      <w:r w:rsidRPr="00D53303">
        <w:t xml:space="preserve"> Main()</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spellStart"/>
      <w:proofErr w:type="gramStart"/>
      <w:r w:rsidRPr="007A5E50">
        <w:rPr>
          <w:rStyle w:val="af6"/>
        </w:rPr>
        <w:t>var</w:t>
      </w:r>
      <w:proofErr w:type="spellEnd"/>
      <w:proofErr w:type="gramEnd"/>
      <w:r w:rsidRPr="00D53303">
        <w:t xml:space="preserve"> mediator = </w:t>
      </w:r>
      <w:r w:rsidRPr="007A5E50">
        <w:rPr>
          <w:rStyle w:val="af6"/>
        </w:rPr>
        <w:t>new</w:t>
      </w:r>
      <w:r w:rsidRPr="00D53303">
        <w:t xml:space="preserve"> </w:t>
      </w:r>
      <w:r w:rsidRPr="007A5E50">
        <w:rPr>
          <w:rStyle w:val="af5"/>
        </w:rPr>
        <w:t>Mediator</w:t>
      </w:r>
      <w:r w:rsidRPr="00D53303">
        <w:t>();</w:t>
      </w:r>
    </w:p>
    <w:p w:rsidR="00B67B43" w:rsidRPr="00D53303" w:rsidRDefault="00B67B43" w:rsidP="00B23691">
      <w:pPr>
        <w:pStyle w:val="a4"/>
      </w:pPr>
      <w:r w:rsidRPr="00D53303">
        <w:t xml:space="preserve">        </w:t>
      </w:r>
      <w:proofErr w:type="spellStart"/>
      <w:proofErr w:type="gramStart"/>
      <w:r w:rsidRPr="007A5E50">
        <w:rPr>
          <w:rStyle w:val="af6"/>
        </w:rPr>
        <w:t>var</w:t>
      </w:r>
      <w:proofErr w:type="spellEnd"/>
      <w:proofErr w:type="gramEnd"/>
      <w:r w:rsidRPr="00D53303">
        <w:t xml:space="preserve"> john = </w:t>
      </w:r>
      <w:r w:rsidRPr="007A5E50">
        <w:rPr>
          <w:rStyle w:val="af6"/>
        </w:rPr>
        <w:t>new</w:t>
      </w:r>
      <w:r w:rsidRPr="00D53303">
        <w:t xml:space="preserve"> </w:t>
      </w:r>
      <w:r w:rsidRPr="007A5E50">
        <w:rPr>
          <w:rStyle w:val="af5"/>
        </w:rPr>
        <w:t>Colleague</w:t>
      </w:r>
      <w:r w:rsidRPr="00D53303">
        <w:t xml:space="preserve">(mediator, </w:t>
      </w:r>
      <w:r w:rsidRPr="007A5E50">
        <w:rPr>
          <w:rStyle w:val="af7"/>
        </w:rPr>
        <w:t>"John"</w:t>
      </w:r>
      <w:r w:rsidRPr="00D53303">
        <w:t>);</w:t>
      </w:r>
    </w:p>
    <w:p w:rsidR="00B67B43" w:rsidRPr="00D53303" w:rsidRDefault="00B67B43" w:rsidP="00B23691">
      <w:pPr>
        <w:pStyle w:val="a4"/>
      </w:pPr>
      <w:r w:rsidRPr="00D53303">
        <w:t xml:space="preserve">        </w:t>
      </w:r>
      <w:proofErr w:type="spellStart"/>
      <w:proofErr w:type="gramStart"/>
      <w:r w:rsidRPr="007A5E50">
        <w:rPr>
          <w:rStyle w:val="af6"/>
        </w:rPr>
        <w:t>var</w:t>
      </w:r>
      <w:proofErr w:type="spellEnd"/>
      <w:proofErr w:type="gramEnd"/>
      <w:r w:rsidRPr="00D53303">
        <w:t xml:space="preserve"> lucy = </w:t>
      </w:r>
      <w:r w:rsidRPr="007A5E50">
        <w:rPr>
          <w:rStyle w:val="af6"/>
        </w:rPr>
        <w:t>new</w:t>
      </w:r>
      <w:r w:rsidRPr="00D53303">
        <w:t xml:space="preserve"> </w:t>
      </w:r>
      <w:r w:rsidRPr="007A5E50">
        <w:rPr>
          <w:rStyle w:val="af5"/>
        </w:rPr>
        <w:t>Colleague</w:t>
      </w:r>
      <w:r w:rsidRPr="00D53303">
        <w:t xml:space="preserve">(mediator, </w:t>
      </w:r>
      <w:r w:rsidRPr="007A5E50">
        <w:rPr>
          <w:rStyle w:val="af7"/>
        </w:rPr>
        <w:t>"Lucy"</w:t>
      </w:r>
      <w:r w:rsidRPr="00D53303">
        <w:t>);</w:t>
      </w:r>
    </w:p>
    <w:p w:rsidR="00B67B43" w:rsidRPr="00D53303" w:rsidRDefault="00B67B43" w:rsidP="00B23691">
      <w:pPr>
        <w:pStyle w:val="a4"/>
      </w:pPr>
      <w:r w:rsidRPr="00D53303">
        <w:lastRenderedPageBreak/>
        <w:t xml:space="preserve">        </w:t>
      </w:r>
      <w:proofErr w:type="spellStart"/>
      <w:proofErr w:type="gramStart"/>
      <w:r w:rsidRPr="007A5E50">
        <w:rPr>
          <w:rStyle w:val="af6"/>
        </w:rPr>
        <w:t>var</w:t>
      </w:r>
      <w:proofErr w:type="spellEnd"/>
      <w:proofErr w:type="gramEnd"/>
      <w:r w:rsidRPr="00D53303">
        <w:t xml:space="preserve"> david = </w:t>
      </w:r>
      <w:r w:rsidRPr="007A5E50">
        <w:rPr>
          <w:rStyle w:val="af6"/>
        </w:rPr>
        <w:t>new</w:t>
      </w:r>
      <w:r w:rsidRPr="00D53303">
        <w:t xml:space="preserve"> </w:t>
      </w:r>
      <w:r w:rsidRPr="007A5E50">
        <w:rPr>
          <w:rStyle w:val="af5"/>
        </w:rPr>
        <w:t>Colleague</w:t>
      </w:r>
      <w:r w:rsidRPr="00D53303">
        <w:t xml:space="preserve">(mediator, </w:t>
      </w:r>
      <w:r w:rsidRPr="007A5E50">
        <w:rPr>
          <w:rStyle w:val="af7"/>
        </w:rPr>
        <w:t>"David"</w:t>
      </w:r>
      <w:r w:rsidRPr="00D53303">
        <w:t>);</w:t>
      </w:r>
    </w:p>
    <w:p w:rsidR="00B67B43" w:rsidRPr="00D53303" w:rsidRDefault="00B67B43" w:rsidP="00B23691">
      <w:pPr>
        <w:pStyle w:val="a4"/>
      </w:pPr>
      <w:r w:rsidRPr="00D53303">
        <w:t xml:space="preserve">        john.Send(</w:t>
      </w:r>
      <w:r w:rsidRPr="007A5E50">
        <w:rPr>
          <w:rStyle w:val="af7"/>
        </w:rPr>
        <w:t xml:space="preserve">"Meeting on Tuesday, please </w:t>
      </w:r>
      <w:proofErr w:type="spellStart"/>
      <w:r w:rsidRPr="007A5E50">
        <w:rPr>
          <w:rStyle w:val="af7"/>
        </w:rPr>
        <w:t>all</w:t>
      </w:r>
      <w:proofErr w:type="spellEnd"/>
      <w:r w:rsidRPr="007A5E50">
        <w:rPr>
          <w:rStyle w:val="af7"/>
        </w:rPr>
        <w:t xml:space="preserve"> </w:t>
      </w:r>
      <w:proofErr w:type="spellStart"/>
      <w:r w:rsidRPr="007A5E50">
        <w:rPr>
          <w:rStyle w:val="af7"/>
        </w:rPr>
        <w:t>ack</w:t>
      </w:r>
      <w:proofErr w:type="spellEnd"/>
      <w:r w:rsidRPr="007A5E50">
        <w:rPr>
          <w:rStyle w:val="af7"/>
        </w:rPr>
        <w:t>"</w:t>
      </w:r>
      <w:r w:rsidRPr="00D53303">
        <w:t>);</w:t>
      </w:r>
    </w:p>
    <w:p w:rsidR="00B67B43" w:rsidRPr="00D53303" w:rsidRDefault="00B67B43" w:rsidP="00B23691">
      <w:pPr>
        <w:pStyle w:val="a4"/>
      </w:pPr>
      <w:r w:rsidRPr="00D53303">
        <w:t xml:space="preserve">        david.Send(</w:t>
      </w:r>
      <w:r w:rsidRPr="007A5E50">
        <w:rPr>
          <w:rStyle w:val="af7"/>
        </w:rPr>
        <w:t>"</w:t>
      </w:r>
      <w:proofErr w:type="spellStart"/>
      <w:r w:rsidRPr="007A5E50">
        <w:rPr>
          <w:rStyle w:val="af7"/>
        </w:rPr>
        <w:t>Ack</w:t>
      </w:r>
      <w:proofErr w:type="spellEnd"/>
      <w:r w:rsidRPr="007A5E50">
        <w:rPr>
          <w:rStyle w:val="af7"/>
        </w:rPr>
        <w:t>"</w:t>
      </w:r>
      <w:r w:rsidRPr="00D53303">
        <w:t>);</w:t>
      </w:r>
    </w:p>
    <w:p w:rsidR="00B67B43" w:rsidRPr="00D53303" w:rsidRDefault="00B67B43" w:rsidP="00B23691">
      <w:pPr>
        <w:pStyle w:val="a4"/>
      </w:pPr>
      <w:r w:rsidRPr="00D53303">
        <w:t xml:space="preserve">        john.Send(</w:t>
      </w:r>
      <w:r w:rsidRPr="007A5E50">
        <w:rPr>
          <w:rStyle w:val="af7"/>
        </w:rPr>
        <w:t xml:space="preserve">"Still awaiting some </w:t>
      </w:r>
      <w:proofErr w:type="spellStart"/>
      <w:r w:rsidR="007A5E50">
        <w:rPr>
          <w:rStyle w:val="af7"/>
        </w:rPr>
        <w:t>a</w:t>
      </w:r>
      <w:r w:rsidRPr="007A5E50">
        <w:rPr>
          <w:rStyle w:val="af7"/>
        </w:rPr>
        <w:t>cks</w:t>
      </w:r>
      <w:proofErr w:type="spellEnd"/>
      <w:r w:rsidRPr="007A5E50">
        <w:rPr>
          <w:rStyle w:val="af7"/>
        </w:rPr>
        <w:t>"</w:t>
      </w:r>
      <w:r w:rsidRPr="00D53303">
        <w:t>);</w:t>
      </w:r>
    </w:p>
    <w:p w:rsidR="00B67B43" w:rsidRPr="00D53303" w:rsidRDefault="00B67B43" w:rsidP="00B23691">
      <w:pPr>
        <w:pStyle w:val="a4"/>
      </w:pPr>
      <w:r w:rsidRPr="00D53303">
        <w:t xml:space="preserve">        lucy.Send(</w:t>
      </w:r>
      <w:r w:rsidRPr="007A5E50">
        <w:rPr>
          <w:rStyle w:val="af7"/>
        </w:rPr>
        <w:t>"</w:t>
      </w:r>
      <w:proofErr w:type="spellStart"/>
      <w:r w:rsidRPr="007A5E50">
        <w:rPr>
          <w:rStyle w:val="af7"/>
        </w:rPr>
        <w:t>Ack</w:t>
      </w:r>
      <w:proofErr w:type="spellEnd"/>
      <w:r w:rsidRPr="007A5E50">
        <w:rPr>
          <w:rStyle w:val="af7"/>
        </w:rPr>
        <w:t>"</w:t>
      </w:r>
      <w:r w:rsidRPr="00D53303">
        <w:t>);</w:t>
      </w:r>
    </w:p>
    <w:p w:rsidR="00B67B43" w:rsidRPr="00D53303" w:rsidRDefault="00B67B43" w:rsidP="00B23691">
      <w:pPr>
        <w:pStyle w:val="a4"/>
      </w:pPr>
      <w:r w:rsidRPr="00D53303">
        <w:t xml:space="preserve">        john.Send(</w:t>
      </w:r>
      <w:r w:rsidRPr="007A5E50">
        <w:rPr>
          <w:rStyle w:val="af7"/>
        </w:rPr>
        <w:t>"Thanks all"</w:t>
      </w:r>
      <w:r w:rsidRPr="00D53303">
        <w:t>);</w:t>
      </w:r>
    </w:p>
    <w:p w:rsidR="00B67B43" w:rsidRPr="00457D39" w:rsidRDefault="00B67B43" w:rsidP="00B23691">
      <w:pPr>
        <w:pStyle w:val="a4"/>
        <w:rPr>
          <w:lang w:val="ru-RU"/>
        </w:rPr>
      </w:pPr>
      <w:r w:rsidRPr="00D53303">
        <w:t xml:space="preserve">    </w:t>
      </w:r>
      <w:r w:rsidRPr="00457D39">
        <w:rPr>
          <w:lang w:val="ru-RU"/>
        </w:rPr>
        <w:t>}</w:t>
      </w:r>
    </w:p>
    <w:p w:rsidR="00B67B43" w:rsidRPr="00457D39" w:rsidRDefault="00B67B43" w:rsidP="00B23691">
      <w:pPr>
        <w:pStyle w:val="a4"/>
        <w:rPr>
          <w:lang w:val="ru-RU"/>
        </w:rPr>
      </w:pPr>
      <w:r w:rsidRPr="00457D39">
        <w:rPr>
          <w:lang w:val="ru-RU"/>
        </w:rPr>
        <w:t>}</w:t>
      </w:r>
    </w:p>
    <w:p w:rsidR="00B67B43" w:rsidRPr="00E918DC" w:rsidRDefault="004A49D1" w:rsidP="004A49D1">
      <w:pPr>
        <w:pStyle w:val="2"/>
      </w:pPr>
      <w:r>
        <w:t xml:space="preserve">4.7. </w:t>
      </w:r>
      <w:r w:rsidR="00B67B43" w:rsidRPr="00E918DC">
        <w:t>Состояние (</w:t>
      </w:r>
      <w:proofErr w:type="spellStart"/>
      <w:r w:rsidR="00B67B43" w:rsidRPr="00E918DC">
        <w:t>State</w:t>
      </w:r>
      <w:proofErr w:type="spellEnd"/>
      <w:r w:rsidR="00B67B43" w:rsidRPr="00E918DC">
        <w:t>)</w:t>
      </w:r>
    </w:p>
    <w:p w:rsidR="00B67B43" w:rsidRPr="00E918DC" w:rsidRDefault="00B67B43" w:rsidP="00B67B43">
      <w:r w:rsidRPr="00E918DC">
        <w:t>При использовании шаблона Состояние поведение объекта меняется в зависимости от текущего контекста</w:t>
      </w:r>
      <w:r w:rsidR="00DD692D">
        <w:rPr>
          <w:rStyle w:val="ae"/>
        </w:rPr>
        <w:footnoteReference w:id="6"/>
      </w:r>
      <w:r w:rsidRPr="00E918DC">
        <w:t>.</w:t>
      </w:r>
    </w:p>
    <w:p w:rsidR="00B67B43" w:rsidRPr="00E918DC" w:rsidRDefault="00B67B43" w:rsidP="00B67B43">
      <w:r w:rsidRPr="00E918DC">
        <w:t xml:space="preserve">При помощи шаблона Состояние можно эффективно реализовать такую абстракцию как </w:t>
      </w:r>
      <w:r w:rsidRPr="007A5E50">
        <w:rPr>
          <w:rStyle w:val="a8"/>
        </w:rPr>
        <w:t>конечный автомат</w:t>
      </w:r>
      <w:r w:rsidRPr="00E918DC">
        <w:t xml:space="preserve">. Сделаем небольшое отступление и </w:t>
      </w:r>
      <w:r w:rsidR="00DD692D" w:rsidRPr="00E918DC">
        <w:t>разберём</w:t>
      </w:r>
      <w:r w:rsidRPr="00E918DC">
        <w:t xml:space="preserve"> понятие конечного автомата подробнее. Любую функцию можно рассматривать как некий преобразователь информации. Аргумент функции – </w:t>
      </w:r>
      <w:r w:rsidRPr="004B30F8">
        <w:rPr>
          <w:rStyle w:val="a8"/>
        </w:rPr>
        <w:t>входной сигнал</w:t>
      </w:r>
      <w:r w:rsidRPr="00E918DC">
        <w:t xml:space="preserve"> – преобразуется, согласно определённому правилу, в результат функции – </w:t>
      </w:r>
      <w:r w:rsidRPr="004B30F8">
        <w:rPr>
          <w:rStyle w:val="a8"/>
        </w:rPr>
        <w:t>выходной сигнал</w:t>
      </w:r>
      <w:r w:rsidRPr="00E918DC">
        <w:t xml:space="preserve">. Функциональные преобразователи обладают важным свойством – их поведение не зависит от предыстории. В реальности, однако, имеется достаточно примеров преобразователей, реакция которых зависит не только от входа в данный момент, но и от того, что было на входе раньше, от </w:t>
      </w:r>
      <w:r w:rsidRPr="004B30F8">
        <w:rPr>
          <w:rStyle w:val="a8"/>
        </w:rPr>
        <w:t>входной истории</w:t>
      </w:r>
      <w:r w:rsidRPr="00E918DC">
        <w:t xml:space="preserve">. Такие преобразователи называются </w:t>
      </w:r>
      <w:r w:rsidRPr="004B30F8">
        <w:rPr>
          <w:rStyle w:val="a8"/>
        </w:rPr>
        <w:t>автоматами</w:t>
      </w:r>
      <w:r w:rsidRPr="00E918DC">
        <w:t xml:space="preserve">. Так как количество разных входных историй потенциально бесконечно, на множестве предысторий вводится отношение эквивалентности, и один класс эквивалентности предысторий называется </w:t>
      </w:r>
      <w:r w:rsidRPr="004B30F8">
        <w:rPr>
          <w:rStyle w:val="a8"/>
        </w:rPr>
        <w:t>состоянием автомата</w:t>
      </w:r>
      <w:r w:rsidRPr="00E918DC">
        <w:t>. Состояние автомата меняется только при получении очередного входного сигнала. При этом автомат не только выдаёт информацию на выход как функцию входного сигнала и текущего состояния, но и меняет своё состояние, поскольку входной сигнал изменяет предысторию.</w:t>
      </w:r>
    </w:p>
    <w:p w:rsidR="00B67B43" w:rsidRPr="00E918DC" w:rsidRDefault="00B67B43" w:rsidP="00B67B43">
      <w:r w:rsidRPr="00E918DC">
        <w:t xml:space="preserve">Рассмотрим пример конечного автомата. Опишем поведение отца, отправившего сына в школу. Сын получает хорошие отметки («десятки») и плохие отметки («двойки»). Отец не хочет хвататься за ремень каждый раз, как только сын получит очередную двойку, и выбирает более тонкую тактику воспитания. Чтобы описать модель поведения отца, используем граф, в котором вершины соответствуют состояниям, а </w:t>
      </w:r>
      <w:proofErr w:type="gramStart"/>
      <w:r w:rsidRPr="00E918DC">
        <w:t xml:space="preserve">дуга </w:t>
      </w:r>
      <m:oMath>
        <m:r>
          <w:rPr>
            <w:rFonts w:ascii="Cambria Math" w:hAnsi="Cambria Math"/>
          </w:rPr>
          <m:t>х/у</m:t>
        </m:r>
      </m:oMath>
      <w:r w:rsidRPr="00E918DC">
        <w:t xml:space="preserve"> из</w:t>
      </w:r>
      <w:proofErr w:type="gramEnd"/>
      <w:r w:rsidRPr="00E918DC">
        <w:t xml:space="preserve"> </w:t>
      </w:r>
      <w:r w:rsidR="004B30F8">
        <w:t>вершины</w:t>
      </w:r>
      <w:r w:rsidRPr="00E918DC">
        <w:t xml:space="preserve"> </w:t>
      </w:r>
      <m:oMath>
        <m:r>
          <w:rPr>
            <w:rFonts w:ascii="Cambria Math" w:hAnsi="Cambria Math"/>
          </w:rPr>
          <m:t>s</m:t>
        </m:r>
      </m:oMath>
      <w:r w:rsidRPr="00E918DC">
        <w:t xml:space="preserve"> в </w:t>
      </w:r>
      <w:r w:rsidR="004B30F8">
        <w:t>вершину</w:t>
      </w:r>
      <w:r w:rsidRPr="00E918DC">
        <w:t xml:space="preserve"> </w:t>
      </w:r>
      <m:oMath>
        <m:r>
          <w:rPr>
            <w:rFonts w:ascii="Cambria Math" w:hAnsi="Cambria Math"/>
          </w:rPr>
          <m:t>q</m:t>
        </m:r>
      </m:oMath>
      <w:r w:rsidRPr="00E918DC">
        <w:t xml:space="preserve"> проводится, когда автомат из состояния </w:t>
      </w:r>
      <m:oMath>
        <m:r>
          <w:rPr>
            <w:rFonts w:ascii="Cambria Math" w:hAnsi="Cambria Math"/>
          </w:rPr>
          <m:t>s</m:t>
        </m:r>
      </m:oMath>
      <w:r w:rsidRPr="00E918DC">
        <w:t xml:space="preserve"> под воздействием входного сигнала </w:t>
      </w:r>
      <m:oMath>
        <m:r>
          <w:rPr>
            <w:rFonts w:ascii="Cambria Math" w:hAnsi="Cambria Math"/>
          </w:rPr>
          <m:t>х</m:t>
        </m:r>
      </m:oMath>
      <w:r w:rsidRPr="00E918DC">
        <w:t xml:space="preserve"> переходит в состояние </w:t>
      </w:r>
      <m:oMath>
        <m:r>
          <w:rPr>
            <w:rFonts w:ascii="Cambria Math" w:hAnsi="Cambria Math"/>
          </w:rPr>
          <m:t>q</m:t>
        </m:r>
      </m:oMath>
      <w:r w:rsidRPr="00E918DC">
        <w:t xml:space="preserve"> с выходной реакцией </w:t>
      </w:r>
      <m:oMath>
        <m:r>
          <w:rPr>
            <w:rFonts w:ascii="Cambria Math" w:hAnsi="Cambria Math"/>
          </w:rPr>
          <m:t>у</m:t>
        </m:r>
      </m:oMath>
      <w:r w:rsidRPr="00E918DC">
        <w:t>. Граф автомата, моделирующего поведение родителя, представлен на рис. 15.</w:t>
      </w:r>
    </w:p>
    <w:p w:rsidR="00B67B43" w:rsidRPr="00E918DC" w:rsidRDefault="001D193B" w:rsidP="004A49D1">
      <w:pPr>
        <w:pStyle w:val="af"/>
      </w:pPr>
      <w:r>
        <w:rPr>
          <w:noProof/>
        </w:rPr>
        <w:lastRenderedPageBreak/>
        <w:drawing>
          <wp:inline distT="0" distB="0" distL="0" distR="0">
            <wp:extent cx="2862000" cy="241560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nite-stateMachine.emz"/>
                    <pic:cNvPicPr/>
                  </pic:nvPicPr>
                  <pic:blipFill>
                    <a:blip r:embed="rId22">
                      <a:extLst>
                        <a:ext uri="{28A0092B-C50C-407E-A947-70E740481C1C}">
                          <a14:useLocalDpi xmlns:a14="http://schemas.microsoft.com/office/drawing/2010/main" val="0"/>
                        </a:ext>
                      </a:extLst>
                    </a:blip>
                    <a:stretch>
                      <a:fillRect/>
                    </a:stretch>
                  </pic:blipFill>
                  <pic:spPr>
                    <a:xfrm>
                      <a:off x="0" y="0"/>
                      <a:ext cx="2862000" cy="2415600"/>
                    </a:xfrm>
                    <a:prstGeom prst="rect">
                      <a:avLst/>
                    </a:prstGeom>
                  </pic:spPr>
                </pic:pic>
              </a:graphicData>
            </a:graphic>
          </wp:inline>
        </w:drawing>
      </w:r>
    </w:p>
    <w:p w:rsidR="00B67B43" w:rsidRPr="00E918DC" w:rsidRDefault="00B67B43" w:rsidP="004A49D1">
      <w:pPr>
        <w:pStyle w:val="af"/>
      </w:pPr>
      <w:r w:rsidRPr="00E918DC">
        <w:t>Рис. 15. Автомат, описывающий поведение отца.</w:t>
      </w:r>
    </w:p>
    <w:p w:rsidR="00B67B43" w:rsidRPr="00E918DC" w:rsidRDefault="00B67B43" w:rsidP="00B67B43">
      <w:r w:rsidRPr="00E918DC">
        <w:t xml:space="preserve">Этот автомат имеет четыре </w:t>
      </w:r>
      <w:proofErr w:type="gramStart"/>
      <w:r w:rsidRPr="00E918DC">
        <w:t xml:space="preserve">состояния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oMath>
      <w:r w:rsidRPr="00E918DC">
        <w:t xml:space="preserve"> и</w:t>
      </w:r>
      <w:proofErr w:type="gramEnd"/>
      <w:r w:rsidRPr="00E918DC">
        <w:t xml:space="preserve"> два входных сигнала</w:t>
      </w:r>
      <w:r w:rsidR="004B30F8">
        <w:t xml:space="preserve"> </w:t>
      </w:r>
      <m:oMath>
        <m:r>
          <w:rPr>
            <w:rFonts w:ascii="Cambria Math" w:hAnsi="Cambria Math"/>
          </w:rPr>
          <m:t>{2,10}</m:t>
        </m:r>
      </m:oMath>
      <w:r w:rsidR="004B30F8">
        <w:t xml:space="preserve"> (</w:t>
      </w:r>
      <w:r w:rsidRPr="00E918DC">
        <w:t>оценки, полученные сыном в школе</w:t>
      </w:r>
      <w:r w:rsidR="004B30F8">
        <w:t>)</w:t>
      </w:r>
      <w:r w:rsidRPr="00E918DC">
        <w:t xml:space="preserve">. Стартуя из начального </w:t>
      </w:r>
      <w:proofErr w:type="gramStart"/>
      <w:r w:rsidRPr="00E918DC">
        <w:t xml:space="preserve">состояния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E918DC">
        <w:t xml:space="preserve"> (</w:t>
      </w:r>
      <w:proofErr w:type="gramEnd"/>
      <w:r w:rsidRPr="00E918DC">
        <w:t xml:space="preserve">помечено особо), автомат под воздействием входных сигналов переходит из одного состояния в другое и выдаёт выходные сигналы – реакции на входы. Выходы автомата будем интерпретировать как действия родителя </w:t>
      </w:r>
      <w:proofErr w:type="gramStart"/>
      <w:r w:rsidRPr="00E918DC">
        <w:t>так:</w:t>
      </w:r>
      <w:r w:rsidR="004B30F8">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Pr="00E918DC">
        <w:t xml:space="preserve"> –</w:t>
      </w:r>
      <w:proofErr w:type="gramEnd"/>
      <w:r w:rsidRPr="00E918DC">
        <w:t xml:space="preserve"> «брать ремень»;</w:t>
      </w:r>
      <w:r w:rsidR="004B30F8">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E918DC">
        <w:t xml:space="preserve"> – «ругать»;</w:t>
      </w:r>
      <w:r w:rsidR="004B30F8">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Pr="00E918DC">
        <w:t xml:space="preserve"> – «успокаивать»;</w:t>
      </w:r>
      <w:r w:rsidR="004B30F8">
        <w:t xml:space="preserve"> </w:t>
      </w:r>
      <m:oMath>
        <m:sSub>
          <m:sSubPr>
            <m:ctrlPr>
              <w:rPr>
                <w:rFonts w:ascii="Cambria Math" w:hAnsi="Cambria Math"/>
                <w:i/>
              </w:rPr>
            </m:ctrlPr>
          </m:sSubPr>
          <m:e>
            <m:r>
              <w:rPr>
                <w:rFonts w:ascii="Cambria Math" w:hAnsi="Cambria Math"/>
              </w:rPr>
              <m:t>y</m:t>
            </m:r>
          </m:e>
          <m:sub>
            <m:r>
              <w:rPr>
                <w:rFonts w:ascii="Cambria Math" w:hAnsi="Cambria Math"/>
              </w:rPr>
              <m:t>3</m:t>
            </m:r>
          </m:sub>
        </m:sSub>
      </m:oMath>
      <w:r w:rsidRPr="00E918DC">
        <w:t xml:space="preserve"> – «надеяться»;</w:t>
      </w:r>
      <w:r w:rsidR="004B30F8">
        <w:t xml:space="preserve"> </w:t>
      </w:r>
      <m:oMath>
        <m:sSub>
          <m:sSubPr>
            <m:ctrlPr>
              <w:rPr>
                <w:rFonts w:ascii="Cambria Math" w:hAnsi="Cambria Math"/>
                <w:i/>
              </w:rPr>
            </m:ctrlPr>
          </m:sSubPr>
          <m:e>
            <m:r>
              <w:rPr>
                <w:rFonts w:ascii="Cambria Math" w:hAnsi="Cambria Math"/>
              </w:rPr>
              <m:t>y</m:t>
            </m:r>
          </m:e>
          <m:sub>
            <m:r>
              <w:rPr>
                <w:rFonts w:ascii="Cambria Math" w:hAnsi="Cambria Math"/>
              </w:rPr>
              <m:t>4</m:t>
            </m:r>
          </m:sub>
        </m:sSub>
      </m:oMath>
      <w:r w:rsidRPr="00E918DC">
        <w:t xml:space="preserve"> – «радоваться»;</w:t>
      </w:r>
      <w:r w:rsidR="004B30F8">
        <w:t xml:space="preserve"> </w:t>
      </w:r>
      <m:oMath>
        <m:sSub>
          <m:sSubPr>
            <m:ctrlPr>
              <w:rPr>
                <w:rFonts w:ascii="Cambria Math" w:hAnsi="Cambria Math"/>
                <w:i/>
              </w:rPr>
            </m:ctrlPr>
          </m:sSubPr>
          <m:e>
            <m:r>
              <w:rPr>
                <w:rFonts w:ascii="Cambria Math" w:hAnsi="Cambria Math"/>
              </w:rPr>
              <m:t>y</m:t>
            </m:r>
          </m:e>
          <m:sub>
            <m:r>
              <w:rPr>
                <w:rFonts w:ascii="Cambria Math" w:hAnsi="Cambria Math"/>
              </w:rPr>
              <m:t>5</m:t>
            </m:r>
          </m:sub>
        </m:sSub>
      </m:oMath>
      <w:r w:rsidRPr="00E918DC">
        <w:t xml:space="preserve"> – «ликовать».</w:t>
      </w:r>
    </w:p>
    <w:p w:rsidR="00B67B43" w:rsidRPr="00E918DC" w:rsidRDefault="00B67B43" w:rsidP="00B67B43">
      <w:r w:rsidRPr="00E918DC">
        <w:t xml:space="preserve">При наивной программной реализации конечного автомата порождаются наборы конструкций </w:t>
      </w:r>
      <w:r w:rsidRPr="004B30F8">
        <w:rPr>
          <w:rStyle w:val="af6"/>
        </w:rPr>
        <w:t>switch</w:t>
      </w:r>
      <w:r w:rsidRPr="00E918DC">
        <w:t>-</w:t>
      </w:r>
      <w:r w:rsidRPr="004B30F8">
        <w:rPr>
          <w:rStyle w:val="af6"/>
        </w:rPr>
        <w:t>case</w:t>
      </w:r>
      <w:r w:rsidRPr="00E918DC">
        <w:t xml:space="preserve">, которые, как правило, вложены в друг друга. Использование шаблона Состояние позволяет упростить код. Все состояния конечного автомата описываются отдельными классами, которые обладают набором виртуальных методов, соответствующих входным сигналам. Получение </w:t>
      </w:r>
      <w:r w:rsidR="00B31DAD">
        <w:t xml:space="preserve">контекстом </w:t>
      </w:r>
      <w:r w:rsidRPr="00E918DC">
        <w:t xml:space="preserve">очередного входного сигнала означает вызов метода того объекта, экземпляр которого находится в поле </w:t>
      </w:r>
      <w:r w:rsidR="0068061B">
        <w:rPr>
          <w:rStyle w:val="a9"/>
          <w:lang w:val="en-US"/>
        </w:rPr>
        <w:t>S</w:t>
      </w:r>
      <w:r w:rsidRPr="004B30F8">
        <w:rPr>
          <w:rStyle w:val="a9"/>
        </w:rPr>
        <w:t>tate</w:t>
      </w:r>
      <w:r w:rsidRPr="00E918DC">
        <w:t xml:space="preserve">. При этом сам вызываемый метод может поместить в </w:t>
      </w:r>
      <w:r w:rsidR="0068061B">
        <w:rPr>
          <w:rStyle w:val="a9"/>
          <w:lang w:val="en-US"/>
        </w:rPr>
        <w:t>S</w:t>
      </w:r>
      <w:r w:rsidRPr="004B30F8">
        <w:rPr>
          <w:rStyle w:val="a9"/>
        </w:rPr>
        <w:t>tate</w:t>
      </w:r>
      <w:r w:rsidRPr="00E918DC">
        <w:t xml:space="preserve"> другой объект-состояние (переключить состояние).</w:t>
      </w:r>
    </w:p>
    <w:p w:rsidR="00B67B43" w:rsidRPr="00E918DC" w:rsidRDefault="0068061B" w:rsidP="004A49D1">
      <w:pPr>
        <w:pStyle w:val="af"/>
      </w:pPr>
      <w:r>
        <w:rPr>
          <w:noProof/>
        </w:rPr>
        <w:drawing>
          <wp:inline distT="0" distB="0" distL="0" distR="0">
            <wp:extent cx="6105600" cy="1926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emz"/>
                    <pic:cNvPicPr/>
                  </pic:nvPicPr>
                  <pic:blipFill>
                    <a:blip r:embed="rId23">
                      <a:extLst>
                        <a:ext uri="{28A0092B-C50C-407E-A947-70E740481C1C}">
                          <a14:useLocalDpi xmlns:a14="http://schemas.microsoft.com/office/drawing/2010/main" val="0"/>
                        </a:ext>
                      </a:extLst>
                    </a:blip>
                    <a:stretch>
                      <a:fillRect/>
                    </a:stretch>
                  </pic:blipFill>
                  <pic:spPr>
                    <a:xfrm>
                      <a:off x="0" y="0"/>
                      <a:ext cx="6105600" cy="1926000"/>
                    </a:xfrm>
                    <a:prstGeom prst="rect">
                      <a:avLst/>
                    </a:prstGeom>
                  </pic:spPr>
                </pic:pic>
              </a:graphicData>
            </a:graphic>
          </wp:inline>
        </w:drawing>
      </w:r>
    </w:p>
    <w:p w:rsidR="00B67B43" w:rsidRPr="00E918DC" w:rsidRDefault="00B67B43" w:rsidP="004A49D1">
      <w:pPr>
        <w:pStyle w:val="af"/>
      </w:pPr>
      <w:r w:rsidRPr="00E918DC">
        <w:t>Рис. 16. Дизайн шаблона Состояние.</w:t>
      </w:r>
    </w:p>
    <w:p w:rsidR="00B67B43" w:rsidRPr="00E918DC" w:rsidRDefault="00B67B43" w:rsidP="00B67B43">
      <w:r w:rsidRPr="00E918DC">
        <w:lastRenderedPageBreak/>
        <w:t xml:space="preserve">При практической реализации шаблона Состояние отдельные объекты-состояния могут быть оформлены с применением шаблона Одиночка. </w:t>
      </w:r>
      <w:r w:rsidR="00B31DAD">
        <w:t>Далее</w:t>
      </w:r>
      <w:r w:rsidRPr="00E918DC">
        <w:t xml:space="preserve"> приведён код, использующий именно этот подход и соответствующий примеру конечного автомата, рассмотренного выше.</w:t>
      </w:r>
    </w:p>
    <w:p w:rsidR="00B67B43" w:rsidRPr="00D53303" w:rsidRDefault="00B67B43" w:rsidP="00B23691">
      <w:pPr>
        <w:pStyle w:val="a4"/>
      </w:pPr>
      <w:proofErr w:type="gramStart"/>
      <w:r w:rsidRPr="001D193B">
        <w:rPr>
          <w:rStyle w:val="af6"/>
        </w:rPr>
        <w:t>using</w:t>
      </w:r>
      <w:proofErr w:type="gramEnd"/>
      <w:r w:rsidRPr="00D53303">
        <w:t xml:space="preserve"> System;</w:t>
      </w:r>
    </w:p>
    <w:p w:rsidR="00B67B43" w:rsidRPr="00D53303" w:rsidRDefault="00B67B43" w:rsidP="00B23691">
      <w:pPr>
        <w:pStyle w:val="a4"/>
      </w:pPr>
    </w:p>
    <w:p w:rsidR="00B67B43" w:rsidRPr="00D53303" w:rsidRDefault="00B67B43" w:rsidP="00B23691">
      <w:pPr>
        <w:pStyle w:val="a4"/>
      </w:pPr>
      <w:proofErr w:type="gramStart"/>
      <w:r w:rsidRPr="001D193B">
        <w:rPr>
          <w:rStyle w:val="af6"/>
        </w:rPr>
        <w:t>public</w:t>
      </w:r>
      <w:proofErr w:type="gramEnd"/>
      <w:r w:rsidRPr="00D53303">
        <w:t xml:space="preserve"> </w:t>
      </w:r>
      <w:r w:rsidRPr="001D193B">
        <w:rPr>
          <w:rStyle w:val="af6"/>
        </w:rPr>
        <w:t>class</w:t>
      </w:r>
      <w:r w:rsidRPr="00D53303">
        <w:t xml:space="preserve"> </w:t>
      </w:r>
      <w:r w:rsidRPr="001D193B">
        <w:rPr>
          <w:rStyle w:val="af5"/>
        </w:rPr>
        <w:t>SmartParent</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5"/>
        </w:rPr>
        <w:t>AbstractState</w:t>
      </w:r>
      <w:r w:rsidRPr="00D53303">
        <w:t xml:space="preserve"> State = </w:t>
      </w:r>
      <w:r w:rsidRPr="001D193B">
        <w:rPr>
          <w:rStyle w:val="af5"/>
        </w:rPr>
        <w:t>State0</w:t>
      </w:r>
      <w:r w:rsidRPr="00D53303">
        <w:t>.Instance;</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void</w:t>
      </w:r>
      <w:r w:rsidRPr="00D53303">
        <w:t xml:space="preserve"> HandleTwo()</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State.HandleTwo(</w:t>
      </w:r>
      <w:r w:rsidRPr="001D193B">
        <w:rPr>
          <w:rStyle w:val="af6"/>
        </w:rPr>
        <w:t>this</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void</w:t>
      </w:r>
      <w:r w:rsidRPr="00D53303">
        <w:t xml:space="preserve"> HandleTen()</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State.HandleTen(</w:t>
      </w:r>
      <w:r w:rsidRPr="001D193B">
        <w:rPr>
          <w:rStyle w:val="af6"/>
        </w:rPr>
        <w:t>this</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1D193B">
        <w:rPr>
          <w:rStyle w:val="af6"/>
        </w:rPr>
        <w:t>public</w:t>
      </w:r>
      <w:proofErr w:type="gramEnd"/>
      <w:r w:rsidRPr="00D53303">
        <w:t xml:space="preserve"> </w:t>
      </w:r>
      <w:r w:rsidRPr="001D193B">
        <w:rPr>
          <w:rStyle w:val="af6"/>
        </w:rPr>
        <w:t>abstract</w:t>
      </w:r>
      <w:r w:rsidRPr="00D53303">
        <w:t xml:space="preserve"> </w:t>
      </w:r>
      <w:r w:rsidRPr="001D193B">
        <w:rPr>
          <w:rStyle w:val="af6"/>
        </w:rPr>
        <w:t>class</w:t>
      </w:r>
      <w:r w:rsidRPr="00D53303">
        <w:t xml:space="preserve"> </w:t>
      </w:r>
      <w:r w:rsidRPr="001D193B">
        <w:rPr>
          <w:rStyle w:val="af5"/>
        </w:rPr>
        <w:t>AbstractState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abstract</w:t>
      </w:r>
      <w:r w:rsidRPr="00D53303">
        <w:t xml:space="preserve"> </w:t>
      </w:r>
      <w:r w:rsidRPr="001D193B">
        <w:rPr>
          <w:rStyle w:val="af6"/>
        </w:rPr>
        <w:t>void</w:t>
      </w:r>
      <w:r w:rsidRPr="00D53303">
        <w:t xml:space="preserve"> HandleTwo(</w:t>
      </w:r>
      <w:r w:rsidRPr="001D193B">
        <w:rPr>
          <w:rStyle w:val="af5"/>
        </w:rPr>
        <w:t>SmartParent</w:t>
      </w:r>
      <w:r w:rsidRPr="00D53303">
        <w:t xml:space="preserve"> parent);</w:t>
      </w: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abstract</w:t>
      </w:r>
      <w:r w:rsidRPr="00D53303">
        <w:t xml:space="preserve"> </w:t>
      </w:r>
      <w:r w:rsidRPr="001D193B">
        <w:rPr>
          <w:rStyle w:val="af6"/>
        </w:rPr>
        <w:t>void</w:t>
      </w:r>
      <w:r w:rsidRPr="00D53303">
        <w:t xml:space="preserve"> HandleTen(</w:t>
      </w:r>
      <w:r w:rsidRPr="001D193B">
        <w:rPr>
          <w:rStyle w:val="af5"/>
        </w:rPr>
        <w:t>SmartParent</w:t>
      </w:r>
      <w:r w:rsidRPr="00D53303">
        <w:t xml:space="preserve"> parent);</w:t>
      </w:r>
    </w:p>
    <w:p w:rsidR="00B67B43" w:rsidRPr="00752828" w:rsidRDefault="00B67B43" w:rsidP="00B23691">
      <w:pPr>
        <w:pStyle w:val="a4"/>
        <w:rPr>
          <w:lang w:val="ru-RU"/>
        </w:rPr>
      </w:pPr>
      <w:r w:rsidRPr="00752828">
        <w:rPr>
          <w:lang w:val="ru-RU"/>
        </w:rPr>
        <w:t>}</w:t>
      </w:r>
    </w:p>
    <w:p w:rsidR="00B67B43" w:rsidRPr="00752828" w:rsidRDefault="00B67B43" w:rsidP="00B23691">
      <w:pPr>
        <w:pStyle w:val="a4"/>
        <w:rPr>
          <w:lang w:val="ru-RU"/>
        </w:rPr>
      </w:pPr>
    </w:p>
    <w:p w:rsidR="00B31DAD" w:rsidRPr="00752828" w:rsidRDefault="00B31DAD" w:rsidP="00B23691">
      <w:pPr>
        <w:pStyle w:val="a4"/>
        <w:rPr>
          <w:lang w:val="ru-RU"/>
        </w:rPr>
      </w:pPr>
    </w:p>
    <w:p w:rsidR="00B31DAD" w:rsidRDefault="00B31DAD" w:rsidP="00B31DAD">
      <w:pPr>
        <w:pStyle w:val="a4"/>
        <w:rPr>
          <w:rStyle w:val="af4"/>
        </w:rPr>
      </w:pPr>
      <w:r w:rsidRPr="00B31DAD">
        <w:rPr>
          <w:rStyle w:val="af4"/>
        </w:rPr>
        <w:t xml:space="preserve">// </w:t>
      </w:r>
      <w:r>
        <w:rPr>
          <w:rStyle w:val="af4"/>
        </w:rPr>
        <w:t>здесь используется короткая, но не совсем корректная</w:t>
      </w:r>
    </w:p>
    <w:p w:rsidR="00B31DAD" w:rsidRPr="00B31DAD" w:rsidRDefault="00B31DAD" w:rsidP="00B31DAD">
      <w:pPr>
        <w:pStyle w:val="a4"/>
        <w:rPr>
          <w:rStyle w:val="af4"/>
        </w:rPr>
      </w:pPr>
      <w:r w:rsidRPr="00B31DAD">
        <w:rPr>
          <w:rStyle w:val="af4"/>
        </w:rPr>
        <w:t xml:space="preserve">// </w:t>
      </w:r>
      <w:r>
        <w:rPr>
          <w:rStyle w:val="af4"/>
        </w:rPr>
        <w:t>реализация</w:t>
      </w:r>
      <w:r w:rsidRPr="00B31DAD">
        <w:rPr>
          <w:rStyle w:val="af4"/>
        </w:rPr>
        <w:t xml:space="preserve"> </w:t>
      </w:r>
      <w:r>
        <w:rPr>
          <w:rStyle w:val="af4"/>
        </w:rPr>
        <w:t>шаблона</w:t>
      </w:r>
      <w:r w:rsidRPr="00B31DAD">
        <w:rPr>
          <w:rStyle w:val="af4"/>
        </w:rPr>
        <w:t xml:space="preserve"> </w:t>
      </w:r>
      <w:r>
        <w:rPr>
          <w:rStyle w:val="af4"/>
        </w:rPr>
        <w:t>Одиночка</w:t>
      </w:r>
      <w:r w:rsidRPr="00B31DAD">
        <w:rPr>
          <w:rStyle w:val="af4"/>
        </w:rPr>
        <w:t xml:space="preserve"> (</w:t>
      </w:r>
      <w:r>
        <w:rPr>
          <w:rStyle w:val="af4"/>
        </w:rPr>
        <w:t>см</w:t>
      </w:r>
      <w:r w:rsidRPr="00B31DAD">
        <w:rPr>
          <w:rStyle w:val="af4"/>
        </w:rPr>
        <w:t xml:space="preserve">. </w:t>
      </w:r>
      <w:r>
        <w:rPr>
          <w:rStyle w:val="af4"/>
        </w:rPr>
        <w:t>соответствующий шаблон)</w:t>
      </w:r>
    </w:p>
    <w:p w:rsidR="00B67B43" w:rsidRPr="00D53303" w:rsidRDefault="00B67B43" w:rsidP="00B23691">
      <w:pPr>
        <w:pStyle w:val="a4"/>
      </w:pPr>
      <w:proofErr w:type="gramStart"/>
      <w:r w:rsidRPr="001D193B">
        <w:rPr>
          <w:rStyle w:val="af6"/>
        </w:rPr>
        <w:t>public</w:t>
      </w:r>
      <w:proofErr w:type="gramEnd"/>
      <w:r w:rsidRPr="00D53303">
        <w:t xml:space="preserve"> </w:t>
      </w:r>
      <w:r w:rsidRPr="001D193B">
        <w:rPr>
          <w:rStyle w:val="af6"/>
        </w:rPr>
        <w:t>class</w:t>
      </w:r>
      <w:r w:rsidRPr="00D53303">
        <w:t xml:space="preserve"> </w:t>
      </w:r>
      <w:r w:rsidRPr="001D193B">
        <w:rPr>
          <w:rStyle w:val="af5"/>
        </w:rPr>
        <w:t>State0</w:t>
      </w:r>
      <w:r w:rsidRPr="00D53303">
        <w:t xml:space="preserve"> : </w:t>
      </w:r>
      <w:r w:rsidRPr="001D193B">
        <w:rPr>
          <w:rStyle w:val="af5"/>
        </w:rPr>
        <w:t>AbstractState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static</w:t>
      </w:r>
      <w:r w:rsidRPr="00D53303">
        <w:t xml:space="preserve"> </w:t>
      </w:r>
      <w:r w:rsidRPr="001D193B">
        <w:rPr>
          <w:rStyle w:val="af6"/>
        </w:rPr>
        <w:t>readonly</w:t>
      </w:r>
      <w:r w:rsidRPr="00D53303">
        <w:t xml:space="preserve"> </w:t>
      </w:r>
      <w:r w:rsidRPr="001D193B">
        <w:rPr>
          <w:rStyle w:val="af5"/>
        </w:rPr>
        <w:t>State0</w:t>
      </w:r>
      <w:r w:rsidRPr="00D53303">
        <w:t xml:space="preserve"> Instance = </w:t>
      </w:r>
      <w:r w:rsidRPr="001D193B">
        <w:rPr>
          <w:rStyle w:val="af6"/>
        </w:rPr>
        <w:t>new</w:t>
      </w:r>
      <w:r w:rsidRPr="00D53303">
        <w:t xml:space="preserve"> </w:t>
      </w:r>
      <w:r w:rsidRPr="001D193B">
        <w:rPr>
          <w:rStyle w:val="af5"/>
        </w:rPr>
        <w:t>State0</w:t>
      </w:r>
      <w:r w:rsidRPr="00D53303">
        <w:t>();</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override</w:t>
      </w:r>
      <w:r w:rsidRPr="00D53303">
        <w:t xml:space="preserve"> </w:t>
      </w:r>
      <w:r w:rsidRPr="001D193B">
        <w:rPr>
          <w:rStyle w:val="af6"/>
        </w:rPr>
        <w:t>void</w:t>
      </w:r>
      <w:r w:rsidRPr="00D53303">
        <w:t xml:space="preserve"> HandleTwo(</w:t>
      </w:r>
      <w:r w:rsidRPr="001D193B">
        <w:rPr>
          <w:rStyle w:val="af5"/>
        </w:rPr>
        <w:t>SmartParent</w:t>
      </w:r>
      <w:r w:rsidRPr="00D53303">
        <w:t xml:space="preserve"> parent)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1D193B">
        <w:rPr>
          <w:rStyle w:val="af5"/>
        </w:rPr>
        <w:t>Console</w:t>
      </w:r>
      <w:r w:rsidRPr="00D53303">
        <w:t>.WriteLine(</w:t>
      </w:r>
      <w:r w:rsidRPr="001D193B">
        <w:rPr>
          <w:rStyle w:val="af7"/>
        </w:rPr>
        <w:t>"</w:t>
      </w:r>
      <w:proofErr w:type="spellStart"/>
      <w:r w:rsidRPr="001D193B">
        <w:rPr>
          <w:rStyle w:val="af7"/>
        </w:rPr>
        <w:t>Успокаивать</w:t>
      </w:r>
      <w:proofErr w:type="spellEnd"/>
      <w:r w:rsidRPr="001D193B">
        <w:rPr>
          <w:rStyle w:val="af7"/>
        </w:rPr>
        <w:t>"</w:t>
      </w:r>
      <w:r w:rsidRPr="00D53303">
        <w:t>);</w:t>
      </w:r>
    </w:p>
    <w:p w:rsidR="00B67B43" w:rsidRPr="00D53303" w:rsidRDefault="00B67B43" w:rsidP="00B23691">
      <w:pPr>
        <w:pStyle w:val="a4"/>
      </w:pPr>
      <w:r w:rsidRPr="00D53303">
        <w:t xml:space="preserve">        parent.State = </w:t>
      </w:r>
      <w:r w:rsidRPr="001D193B">
        <w:rPr>
          <w:rStyle w:val="af5"/>
        </w:rPr>
        <w:t>State1</w:t>
      </w:r>
      <w:r w:rsidRPr="00D53303">
        <w:t>.Instance;</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override</w:t>
      </w:r>
      <w:r w:rsidRPr="00D53303">
        <w:t xml:space="preserve"> </w:t>
      </w:r>
      <w:r w:rsidRPr="001D193B">
        <w:rPr>
          <w:rStyle w:val="af6"/>
        </w:rPr>
        <w:t>void</w:t>
      </w:r>
      <w:r w:rsidRPr="00D53303">
        <w:t xml:space="preserve"> HandleTen(</w:t>
      </w:r>
      <w:r w:rsidRPr="001D193B">
        <w:rPr>
          <w:rStyle w:val="af5"/>
        </w:rPr>
        <w:t>SmartParent</w:t>
      </w:r>
      <w:r w:rsidRPr="00D53303">
        <w:t xml:space="preserve"> parent)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1D193B">
        <w:rPr>
          <w:rStyle w:val="af5"/>
        </w:rPr>
        <w:t>Console</w:t>
      </w:r>
      <w:r w:rsidRPr="00D53303">
        <w:t>.WriteLine(</w:t>
      </w:r>
      <w:r w:rsidRPr="001D193B">
        <w:rPr>
          <w:rStyle w:val="af7"/>
        </w:rPr>
        <w:t>"</w:t>
      </w:r>
      <w:proofErr w:type="spellStart"/>
      <w:r w:rsidRPr="001D193B">
        <w:rPr>
          <w:rStyle w:val="af7"/>
        </w:rPr>
        <w:t>Радоваться</w:t>
      </w:r>
      <w:proofErr w:type="spellEnd"/>
      <w:r w:rsidRPr="001D193B">
        <w:rPr>
          <w:rStyle w:val="af7"/>
        </w:rPr>
        <w:t>"</w:t>
      </w:r>
      <w:r w:rsidRPr="00D53303">
        <w:t>);</w:t>
      </w:r>
    </w:p>
    <w:p w:rsidR="00B67B43" w:rsidRPr="00D53303" w:rsidRDefault="00B67B43" w:rsidP="00B23691">
      <w:pPr>
        <w:pStyle w:val="a4"/>
      </w:pPr>
      <w:r w:rsidRPr="00D53303">
        <w:t xml:space="preserve">        parent.State = </w:t>
      </w:r>
      <w:r w:rsidRPr="001D193B">
        <w:rPr>
          <w:rStyle w:val="af5"/>
        </w:rPr>
        <w:t>State3</w:t>
      </w:r>
      <w:r w:rsidRPr="00D53303">
        <w:t>.Instance;</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Default="00B67B43" w:rsidP="00B23691">
      <w:pPr>
        <w:pStyle w:val="a4"/>
      </w:pPr>
    </w:p>
    <w:p w:rsidR="00B31DAD" w:rsidRPr="00D53303" w:rsidRDefault="00B31DAD" w:rsidP="00B23691">
      <w:pPr>
        <w:pStyle w:val="a4"/>
      </w:pPr>
    </w:p>
    <w:p w:rsidR="00B67B43" w:rsidRPr="00D53303" w:rsidRDefault="00B67B43" w:rsidP="00B23691">
      <w:pPr>
        <w:pStyle w:val="a4"/>
      </w:pPr>
      <w:r w:rsidRPr="001D193B">
        <w:rPr>
          <w:rStyle w:val="af5"/>
        </w:rPr>
        <w:lastRenderedPageBreak/>
        <w:t>public</w:t>
      </w:r>
      <w:r w:rsidRPr="00D53303">
        <w:t xml:space="preserve"> </w:t>
      </w:r>
      <w:r w:rsidRPr="001D193B">
        <w:rPr>
          <w:rStyle w:val="af5"/>
        </w:rPr>
        <w:t>class</w:t>
      </w:r>
      <w:r w:rsidRPr="00D53303">
        <w:t xml:space="preserve"> </w:t>
      </w:r>
      <w:r w:rsidRPr="001D193B">
        <w:rPr>
          <w:rStyle w:val="af5"/>
        </w:rPr>
        <w:t>State1</w:t>
      </w:r>
      <w:r w:rsidRPr="00D53303">
        <w:t xml:space="preserve"> : </w:t>
      </w:r>
      <w:r w:rsidRPr="001D193B">
        <w:rPr>
          <w:rStyle w:val="af5"/>
        </w:rPr>
        <w:t>AbstractState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static</w:t>
      </w:r>
      <w:r w:rsidRPr="00D53303">
        <w:t xml:space="preserve"> </w:t>
      </w:r>
      <w:r w:rsidRPr="001D193B">
        <w:rPr>
          <w:rStyle w:val="af6"/>
        </w:rPr>
        <w:t>readonly</w:t>
      </w:r>
      <w:r w:rsidRPr="00D53303">
        <w:t xml:space="preserve"> </w:t>
      </w:r>
      <w:r w:rsidRPr="001D193B">
        <w:rPr>
          <w:rStyle w:val="af5"/>
        </w:rPr>
        <w:t>State1</w:t>
      </w:r>
      <w:r w:rsidRPr="00D53303">
        <w:t xml:space="preserve"> Instance = </w:t>
      </w:r>
      <w:r w:rsidRPr="001D193B">
        <w:rPr>
          <w:rStyle w:val="af6"/>
        </w:rPr>
        <w:t>new</w:t>
      </w:r>
      <w:r w:rsidRPr="00D53303">
        <w:t xml:space="preserve"> </w:t>
      </w:r>
      <w:r w:rsidRPr="001D193B">
        <w:rPr>
          <w:rStyle w:val="af5"/>
        </w:rPr>
        <w:t>State1</w:t>
      </w:r>
      <w:r w:rsidRPr="00D53303">
        <w:t>();</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override</w:t>
      </w:r>
      <w:r w:rsidRPr="00D53303">
        <w:t xml:space="preserve"> </w:t>
      </w:r>
      <w:r w:rsidRPr="001D193B">
        <w:rPr>
          <w:rStyle w:val="af6"/>
        </w:rPr>
        <w:t>void</w:t>
      </w:r>
      <w:r w:rsidRPr="00D53303">
        <w:t xml:space="preserve"> HandleTwo(</w:t>
      </w:r>
      <w:r w:rsidRPr="001D193B">
        <w:rPr>
          <w:rStyle w:val="af5"/>
        </w:rPr>
        <w:t>SmartParent</w:t>
      </w:r>
      <w:r w:rsidRPr="00D53303">
        <w:t xml:space="preserve"> parent)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1D193B">
        <w:rPr>
          <w:rStyle w:val="af5"/>
        </w:rPr>
        <w:t>Console</w:t>
      </w:r>
      <w:r w:rsidRPr="00D53303">
        <w:t>.WriteLine(</w:t>
      </w:r>
      <w:r w:rsidRPr="001D193B">
        <w:rPr>
          <w:rStyle w:val="af7"/>
        </w:rPr>
        <w:t>"</w:t>
      </w:r>
      <w:proofErr w:type="spellStart"/>
      <w:r w:rsidRPr="001D193B">
        <w:rPr>
          <w:rStyle w:val="af7"/>
        </w:rPr>
        <w:t>Ругать</w:t>
      </w:r>
      <w:proofErr w:type="spellEnd"/>
      <w:r w:rsidRPr="001D193B">
        <w:rPr>
          <w:rStyle w:val="af7"/>
        </w:rPr>
        <w:t>"</w:t>
      </w:r>
      <w:r w:rsidRPr="00D53303">
        <w:t>);</w:t>
      </w:r>
    </w:p>
    <w:p w:rsidR="00B67B43" w:rsidRPr="00D53303" w:rsidRDefault="00B67B43" w:rsidP="00B23691">
      <w:pPr>
        <w:pStyle w:val="a4"/>
      </w:pPr>
      <w:r w:rsidRPr="00D53303">
        <w:t xml:space="preserve">        parent.State = </w:t>
      </w:r>
      <w:r w:rsidRPr="001D193B">
        <w:rPr>
          <w:rStyle w:val="af5"/>
        </w:rPr>
        <w:t>State2</w:t>
      </w:r>
      <w:r w:rsidRPr="00D53303">
        <w:t>.Instance;</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override</w:t>
      </w:r>
      <w:r w:rsidRPr="00D53303">
        <w:t xml:space="preserve"> </w:t>
      </w:r>
      <w:r w:rsidRPr="001D193B">
        <w:rPr>
          <w:rStyle w:val="af6"/>
        </w:rPr>
        <w:t>void</w:t>
      </w:r>
      <w:r w:rsidRPr="00D53303">
        <w:t xml:space="preserve"> HandleTen(</w:t>
      </w:r>
      <w:r w:rsidRPr="001D193B">
        <w:rPr>
          <w:rStyle w:val="af5"/>
        </w:rPr>
        <w:t>SmartParent</w:t>
      </w:r>
      <w:r w:rsidRPr="00D53303">
        <w:t xml:space="preserve"> parent)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1D193B">
        <w:rPr>
          <w:rStyle w:val="af5"/>
        </w:rPr>
        <w:t>Console</w:t>
      </w:r>
      <w:r w:rsidRPr="00D53303">
        <w:t>.WriteLine(</w:t>
      </w:r>
      <w:r w:rsidRPr="001D193B">
        <w:rPr>
          <w:rStyle w:val="af7"/>
        </w:rPr>
        <w:t>"</w:t>
      </w:r>
      <w:proofErr w:type="spellStart"/>
      <w:r w:rsidRPr="001D193B">
        <w:rPr>
          <w:rStyle w:val="af7"/>
        </w:rPr>
        <w:t>Надеяться</w:t>
      </w:r>
      <w:proofErr w:type="spellEnd"/>
      <w:r w:rsidRPr="001D193B">
        <w:rPr>
          <w:rStyle w:val="af7"/>
        </w:rPr>
        <w:t>"</w:t>
      </w:r>
      <w:r w:rsidRPr="00D53303">
        <w:t>);</w:t>
      </w:r>
    </w:p>
    <w:p w:rsidR="00B67B43" w:rsidRPr="00D53303" w:rsidRDefault="00B67B43" w:rsidP="00B23691">
      <w:pPr>
        <w:pStyle w:val="a4"/>
      </w:pPr>
      <w:r w:rsidRPr="00D53303">
        <w:t xml:space="preserve">        parent.State = </w:t>
      </w:r>
      <w:r w:rsidRPr="001D193B">
        <w:rPr>
          <w:rStyle w:val="af5"/>
        </w:rPr>
        <w:t>State0</w:t>
      </w:r>
      <w:r w:rsidRPr="00D53303">
        <w:t>.Instance;</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1D193B">
        <w:rPr>
          <w:rStyle w:val="af6"/>
        </w:rPr>
        <w:t>public</w:t>
      </w:r>
      <w:proofErr w:type="gramEnd"/>
      <w:r w:rsidRPr="00D53303">
        <w:t xml:space="preserve"> </w:t>
      </w:r>
      <w:r w:rsidRPr="001D193B">
        <w:rPr>
          <w:rStyle w:val="af6"/>
        </w:rPr>
        <w:t>class</w:t>
      </w:r>
      <w:r w:rsidRPr="00D53303">
        <w:t xml:space="preserve"> </w:t>
      </w:r>
      <w:r w:rsidRPr="001D193B">
        <w:rPr>
          <w:rStyle w:val="af5"/>
        </w:rPr>
        <w:t>State2</w:t>
      </w:r>
      <w:r w:rsidRPr="00D53303">
        <w:t xml:space="preserve"> : </w:t>
      </w:r>
      <w:r w:rsidRPr="001D193B">
        <w:rPr>
          <w:rStyle w:val="af5"/>
        </w:rPr>
        <w:t>AbstractState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static</w:t>
      </w:r>
      <w:r w:rsidRPr="00D53303">
        <w:t xml:space="preserve"> </w:t>
      </w:r>
      <w:r w:rsidRPr="001D193B">
        <w:rPr>
          <w:rStyle w:val="af6"/>
        </w:rPr>
        <w:t>readonly</w:t>
      </w:r>
      <w:r w:rsidRPr="00D53303">
        <w:t xml:space="preserve"> </w:t>
      </w:r>
      <w:r w:rsidRPr="001D193B">
        <w:rPr>
          <w:rStyle w:val="af5"/>
        </w:rPr>
        <w:t>State2</w:t>
      </w:r>
      <w:r w:rsidRPr="00D53303">
        <w:t xml:space="preserve"> Instance = </w:t>
      </w:r>
      <w:r w:rsidRPr="001D193B">
        <w:rPr>
          <w:rStyle w:val="af6"/>
        </w:rPr>
        <w:t>new</w:t>
      </w:r>
      <w:r w:rsidRPr="00D53303">
        <w:t xml:space="preserve"> </w:t>
      </w:r>
      <w:r w:rsidRPr="001D193B">
        <w:rPr>
          <w:rStyle w:val="af5"/>
        </w:rPr>
        <w:t>State2</w:t>
      </w:r>
      <w:r w:rsidRPr="00D53303">
        <w:t>();</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override</w:t>
      </w:r>
      <w:r w:rsidRPr="00D53303">
        <w:t xml:space="preserve"> </w:t>
      </w:r>
      <w:r w:rsidRPr="001D193B">
        <w:rPr>
          <w:rStyle w:val="af6"/>
        </w:rPr>
        <w:t>void</w:t>
      </w:r>
      <w:r w:rsidRPr="00D53303">
        <w:t xml:space="preserve"> HandleTwo(</w:t>
      </w:r>
      <w:r w:rsidRPr="001D193B">
        <w:rPr>
          <w:rStyle w:val="af5"/>
        </w:rPr>
        <w:t>SmartParent</w:t>
      </w:r>
      <w:r w:rsidRPr="00D53303">
        <w:t xml:space="preserve"> parent)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1D193B">
        <w:rPr>
          <w:rStyle w:val="af5"/>
        </w:rPr>
        <w:t>Console</w:t>
      </w:r>
      <w:r w:rsidRPr="00D53303">
        <w:t>.WriteLine(</w:t>
      </w:r>
      <w:r w:rsidRPr="001D193B">
        <w:rPr>
          <w:rStyle w:val="af7"/>
        </w:rPr>
        <w:t>"</w:t>
      </w:r>
      <w:proofErr w:type="spellStart"/>
      <w:r w:rsidRPr="001D193B">
        <w:rPr>
          <w:rStyle w:val="af7"/>
        </w:rPr>
        <w:t>Брать</w:t>
      </w:r>
      <w:proofErr w:type="spellEnd"/>
      <w:r w:rsidRPr="001D193B">
        <w:rPr>
          <w:rStyle w:val="af7"/>
        </w:rPr>
        <w:t xml:space="preserve"> </w:t>
      </w:r>
      <w:proofErr w:type="spellStart"/>
      <w:r w:rsidRPr="001D193B">
        <w:rPr>
          <w:rStyle w:val="af7"/>
        </w:rPr>
        <w:t>ремень</w:t>
      </w:r>
      <w:proofErr w:type="spellEnd"/>
      <w:r w:rsidRPr="001D193B">
        <w:rPr>
          <w:rStyle w:val="af7"/>
        </w:rPr>
        <w:t>"</w:t>
      </w:r>
      <w:r w:rsidRPr="00D53303">
        <w:t>);</w:t>
      </w:r>
    </w:p>
    <w:p w:rsidR="00B67B43" w:rsidRPr="00D53303" w:rsidRDefault="00B67B43" w:rsidP="00B23691">
      <w:pPr>
        <w:pStyle w:val="a4"/>
      </w:pPr>
      <w:r w:rsidRPr="00D53303">
        <w:t xml:space="preserve">        parent.State = </w:t>
      </w:r>
      <w:r w:rsidRPr="001D193B">
        <w:rPr>
          <w:rStyle w:val="af5"/>
        </w:rPr>
        <w:t>State2</w:t>
      </w:r>
      <w:r w:rsidRPr="00D53303">
        <w:t>.Instance;</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override</w:t>
      </w:r>
      <w:r w:rsidRPr="00D53303">
        <w:t xml:space="preserve"> </w:t>
      </w:r>
      <w:r w:rsidRPr="001D193B">
        <w:rPr>
          <w:rStyle w:val="af6"/>
        </w:rPr>
        <w:t>void</w:t>
      </w:r>
      <w:r w:rsidRPr="00D53303">
        <w:t xml:space="preserve"> HandleTen(</w:t>
      </w:r>
      <w:r w:rsidRPr="001D193B">
        <w:rPr>
          <w:rStyle w:val="af5"/>
        </w:rPr>
        <w:t>SmartParent</w:t>
      </w:r>
      <w:r w:rsidRPr="00D53303">
        <w:t xml:space="preserve"> parent)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1D193B">
        <w:rPr>
          <w:rStyle w:val="af5"/>
        </w:rPr>
        <w:t>Console</w:t>
      </w:r>
      <w:r w:rsidRPr="00D53303">
        <w:t>.WriteLine(</w:t>
      </w:r>
      <w:r w:rsidRPr="001D193B">
        <w:rPr>
          <w:rStyle w:val="af7"/>
        </w:rPr>
        <w:t>"</w:t>
      </w:r>
      <w:proofErr w:type="spellStart"/>
      <w:r w:rsidRPr="001D193B">
        <w:rPr>
          <w:rStyle w:val="af7"/>
        </w:rPr>
        <w:t>Надеяться</w:t>
      </w:r>
      <w:proofErr w:type="spellEnd"/>
      <w:r w:rsidRPr="001D193B">
        <w:rPr>
          <w:rStyle w:val="af7"/>
        </w:rPr>
        <w:t>"</w:t>
      </w:r>
      <w:r w:rsidRPr="00D53303">
        <w:t>);</w:t>
      </w:r>
    </w:p>
    <w:p w:rsidR="00B67B43" w:rsidRPr="00D53303" w:rsidRDefault="00B67B43" w:rsidP="00B23691">
      <w:pPr>
        <w:pStyle w:val="a4"/>
      </w:pPr>
      <w:r w:rsidRPr="00D53303">
        <w:t xml:space="preserve">        parent.State = </w:t>
      </w:r>
      <w:r w:rsidRPr="001D193B">
        <w:rPr>
          <w:rStyle w:val="af5"/>
        </w:rPr>
        <w:t>State0</w:t>
      </w:r>
      <w:r w:rsidRPr="00D53303">
        <w:t>.Instance;</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1D193B">
        <w:rPr>
          <w:rStyle w:val="af6"/>
        </w:rPr>
        <w:t>public</w:t>
      </w:r>
      <w:proofErr w:type="gramEnd"/>
      <w:r w:rsidRPr="00D53303">
        <w:t xml:space="preserve"> </w:t>
      </w:r>
      <w:r w:rsidRPr="001D193B">
        <w:rPr>
          <w:rStyle w:val="af6"/>
        </w:rPr>
        <w:t>class</w:t>
      </w:r>
      <w:r w:rsidRPr="00D53303">
        <w:t xml:space="preserve"> </w:t>
      </w:r>
      <w:r w:rsidRPr="001D193B">
        <w:rPr>
          <w:rStyle w:val="af5"/>
        </w:rPr>
        <w:t>State3</w:t>
      </w:r>
      <w:r w:rsidRPr="00D53303">
        <w:t xml:space="preserve"> : </w:t>
      </w:r>
      <w:r w:rsidRPr="001D193B">
        <w:rPr>
          <w:rStyle w:val="af5"/>
        </w:rPr>
        <w:t>AbstractState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static</w:t>
      </w:r>
      <w:r w:rsidRPr="00D53303">
        <w:t xml:space="preserve"> </w:t>
      </w:r>
      <w:r w:rsidRPr="001D193B">
        <w:rPr>
          <w:rStyle w:val="af6"/>
        </w:rPr>
        <w:t>readonly</w:t>
      </w:r>
      <w:r w:rsidRPr="00D53303">
        <w:t xml:space="preserve"> </w:t>
      </w:r>
      <w:r w:rsidRPr="001D193B">
        <w:rPr>
          <w:rStyle w:val="af5"/>
        </w:rPr>
        <w:t>State3</w:t>
      </w:r>
      <w:r w:rsidRPr="00D53303">
        <w:t xml:space="preserve"> Instance = </w:t>
      </w:r>
      <w:r w:rsidRPr="001D193B">
        <w:rPr>
          <w:rStyle w:val="af6"/>
        </w:rPr>
        <w:t>new</w:t>
      </w:r>
      <w:r w:rsidRPr="00D53303">
        <w:t xml:space="preserve"> </w:t>
      </w:r>
      <w:r w:rsidRPr="001D193B">
        <w:rPr>
          <w:rStyle w:val="af5"/>
        </w:rPr>
        <w:t>State3</w:t>
      </w:r>
      <w:r w:rsidRPr="00D53303">
        <w:t>();</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1D193B">
        <w:rPr>
          <w:rStyle w:val="af6"/>
        </w:rPr>
        <w:t>public</w:t>
      </w:r>
      <w:proofErr w:type="gramEnd"/>
      <w:r w:rsidRPr="00D53303">
        <w:t xml:space="preserve"> </w:t>
      </w:r>
      <w:r w:rsidRPr="001D193B">
        <w:rPr>
          <w:rStyle w:val="af6"/>
        </w:rPr>
        <w:t>override</w:t>
      </w:r>
      <w:r w:rsidRPr="00D53303">
        <w:t xml:space="preserve"> </w:t>
      </w:r>
      <w:r w:rsidRPr="001D193B">
        <w:rPr>
          <w:rStyle w:val="af6"/>
        </w:rPr>
        <w:t>void</w:t>
      </w:r>
      <w:r w:rsidRPr="00D53303">
        <w:t xml:space="preserve"> HandleTwo(</w:t>
      </w:r>
      <w:r w:rsidRPr="001D193B">
        <w:rPr>
          <w:rStyle w:val="af5"/>
        </w:rPr>
        <w:t>SmartParent</w:t>
      </w:r>
      <w:r w:rsidRPr="00D53303">
        <w:t xml:space="preserve"> parent)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1D193B">
        <w:rPr>
          <w:rStyle w:val="af5"/>
        </w:rPr>
        <w:t>Console</w:t>
      </w:r>
      <w:r w:rsidRPr="00D53303">
        <w:t>.WriteLine(</w:t>
      </w:r>
      <w:r w:rsidRPr="001D193B">
        <w:rPr>
          <w:rStyle w:val="af7"/>
        </w:rPr>
        <w:t>"</w:t>
      </w:r>
      <w:proofErr w:type="spellStart"/>
      <w:r w:rsidRPr="001D193B">
        <w:rPr>
          <w:rStyle w:val="af7"/>
        </w:rPr>
        <w:t>Успокаивать</w:t>
      </w:r>
      <w:proofErr w:type="spellEnd"/>
      <w:r w:rsidRPr="001D193B">
        <w:rPr>
          <w:rStyle w:val="af7"/>
        </w:rPr>
        <w:t>"</w:t>
      </w:r>
      <w:r w:rsidRPr="00D53303">
        <w:t>);</w:t>
      </w:r>
    </w:p>
    <w:p w:rsidR="00B67B43" w:rsidRPr="00D53303" w:rsidRDefault="00B67B43" w:rsidP="00B23691">
      <w:pPr>
        <w:pStyle w:val="a4"/>
      </w:pPr>
      <w:r w:rsidRPr="00D53303">
        <w:t xml:space="preserve">        parent.State = </w:t>
      </w:r>
      <w:r w:rsidRPr="00C61713">
        <w:rPr>
          <w:rStyle w:val="af5"/>
        </w:rPr>
        <w:t>State1</w:t>
      </w:r>
      <w:r w:rsidRPr="00D53303">
        <w:t>.Instance;</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C61713">
        <w:rPr>
          <w:rStyle w:val="af6"/>
        </w:rPr>
        <w:t>public</w:t>
      </w:r>
      <w:proofErr w:type="gramEnd"/>
      <w:r w:rsidRPr="00D53303">
        <w:t xml:space="preserve"> </w:t>
      </w:r>
      <w:r w:rsidRPr="00C61713">
        <w:rPr>
          <w:rStyle w:val="af6"/>
        </w:rPr>
        <w:t>override</w:t>
      </w:r>
      <w:r w:rsidRPr="00D53303">
        <w:t xml:space="preserve"> </w:t>
      </w:r>
      <w:r w:rsidRPr="00C61713">
        <w:rPr>
          <w:rStyle w:val="af6"/>
        </w:rPr>
        <w:t>void</w:t>
      </w:r>
      <w:r w:rsidRPr="00D53303">
        <w:t xml:space="preserve"> HandleTen(</w:t>
      </w:r>
      <w:r w:rsidRPr="00C61713">
        <w:rPr>
          <w:rStyle w:val="af5"/>
        </w:rPr>
        <w:t>SmartParent</w:t>
      </w:r>
      <w:r w:rsidRPr="00D53303">
        <w:t xml:space="preserve"> parent)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68061B">
        <w:rPr>
          <w:rStyle w:val="af5"/>
        </w:rPr>
        <w:t>Console</w:t>
      </w:r>
      <w:r w:rsidRPr="00D53303">
        <w:t>.WriteLine(</w:t>
      </w:r>
      <w:r w:rsidRPr="001D193B">
        <w:rPr>
          <w:rStyle w:val="af7"/>
        </w:rPr>
        <w:t>"</w:t>
      </w:r>
      <w:proofErr w:type="spellStart"/>
      <w:r w:rsidRPr="001D193B">
        <w:rPr>
          <w:rStyle w:val="af7"/>
        </w:rPr>
        <w:t>Ликовать</w:t>
      </w:r>
      <w:proofErr w:type="spellEnd"/>
      <w:r w:rsidRPr="001D193B">
        <w:rPr>
          <w:rStyle w:val="af7"/>
        </w:rPr>
        <w:t>"</w:t>
      </w:r>
      <w:r w:rsidRPr="00D53303">
        <w:t>);</w:t>
      </w:r>
    </w:p>
    <w:p w:rsidR="00B67B43" w:rsidRPr="00D53303" w:rsidRDefault="00B67B43" w:rsidP="00B23691">
      <w:pPr>
        <w:pStyle w:val="a4"/>
      </w:pPr>
      <w:r w:rsidRPr="00D53303">
        <w:t xml:space="preserve">        parent.State = </w:t>
      </w:r>
      <w:r w:rsidRPr="00C61713">
        <w:rPr>
          <w:rStyle w:val="af5"/>
        </w:rPr>
        <w:t>State3</w:t>
      </w:r>
      <w:r w:rsidRPr="00D53303">
        <w:t>.Instance;</w:t>
      </w:r>
    </w:p>
    <w:p w:rsidR="00B67B43" w:rsidRPr="00457D39" w:rsidRDefault="00B67B43" w:rsidP="00B23691">
      <w:pPr>
        <w:pStyle w:val="a4"/>
        <w:rPr>
          <w:lang w:val="ru-RU"/>
        </w:rPr>
      </w:pPr>
      <w:r w:rsidRPr="00D53303">
        <w:t xml:space="preserve">    </w:t>
      </w:r>
      <w:r w:rsidRPr="00457D39">
        <w:rPr>
          <w:lang w:val="ru-RU"/>
        </w:rPr>
        <w:t>}</w:t>
      </w:r>
    </w:p>
    <w:p w:rsidR="00B67B43" w:rsidRPr="00457D39" w:rsidRDefault="00B67B43" w:rsidP="00B23691">
      <w:pPr>
        <w:pStyle w:val="a4"/>
        <w:rPr>
          <w:lang w:val="ru-RU"/>
        </w:rPr>
      </w:pPr>
      <w:r w:rsidRPr="00457D39">
        <w:rPr>
          <w:lang w:val="ru-RU"/>
        </w:rPr>
        <w:t>}</w:t>
      </w:r>
    </w:p>
    <w:p w:rsidR="00B67B43" w:rsidRPr="00E918DC" w:rsidRDefault="004A49D1" w:rsidP="004A49D1">
      <w:pPr>
        <w:pStyle w:val="2"/>
      </w:pPr>
      <w:r>
        <w:lastRenderedPageBreak/>
        <w:t xml:space="preserve">4.8. </w:t>
      </w:r>
      <w:r w:rsidR="00B67B43" w:rsidRPr="00E918DC">
        <w:t>Стратегия (</w:t>
      </w:r>
      <w:proofErr w:type="spellStart"/>
      <w:r w:rsidR="00B67B43" w:rsidRPr="00E918DC">
        <w:t>Strategy</w:t>
      </w:r>
      <w:proofErr w:type="spellEnd"/>
      <w:r w:rsidR="00B67B43" w:rsidRPr="00E918DC">
        <w:t>)</w:t>
      </w:r>
    </w:p>
    <w:p w:rsidR="00B67B43" w:rsidRPr="00E918DC" w:rsidRDefault="00B67B43" w:rsidP="00B67B43">
      <w:r w:rsidRPr="00E918DC">
        <w:t xml:space="preserve">При помощи шаблона Стратегия из клиента выделяется алгоритм, который затем инкапсулируется в типах, </w:t>
      </w:r>
      <w:r w:rsidR="005F4B38">
        <w:t>наследуемых от общего класса (</w:t>
      </w:r>
      <w:r w:rsidRPr="00E918DC">
        <w:t>реализующих общий интерфейс</w:t>
      </w:r>
      <w:r w:rsidR="005F4B38">
        <w:t>)</w:t>
      </w:r>
      <w:r w:rsidRPr="00E918DC">
        <w:t>. Это позволяет клиенту выбирать нужный алгоритм путём создания объектов необходимых типов. Кроме этого, шаблон допускает изменение набора доступных алгоритмов со временем.</w:t>
      </w:r>
    </w:p>
    <w:p w:rsidR="00B67B43" w:rsidRPr="00E918DC" w:rsidRDefault="005F4B38" w:rsidP="004A49D1">
      <w:pPr>
        <w:pStyle w:val="af"/>
      </w:pPr>
      <w:r>
        <w:rPr>
          <w:noProof/>
        </w:rPr>
        <w:drawing>
          <wp:inline distT="0" distB="0" distL="0" distR="0">
            <wp:extent cx="5667375" cy="19240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rategy.emz"/>
                    <pic:cNvPicPr/>
                  </pic:nvPicPr>
                  <pic:blipFill>
                    <a:blip r:embed="rId24">
                      <a:extLst>
                        <a:ext uri="{28A0092B-C50C-407E-A947-70E740481C1C}">
                          <a14:useLocalDpi xmlns:a14="http://schemas.microsoft.com/office/drawing/2010/main" val="0"/>
                        </a:ext>
                      </a:extLst>
                    </a:blip>
                    <a:stretch>
                      <a:fillRect/>
                    </a:stretch>
                  </pic:blipFill>
                  <pic:spPr>
                    <a:xfrm>
                      <a:off x="0" y="0"/>
                      <a:ext cx="5667375" cy="1924050"/>
                    </a:xfrm>
                    <a:prstGeom prst="rect">
                      <a:avLst/>
                    </a:prstGeom>
                  </pic:spPr>
                </pic:pic>
              </a:graphicData>
            </a:graphic>
          </wp:inline>
        </w:drawing>
      </w:r>
    </w:p>
    <w:p w:rsidR="00B67B43" w:rsidRPr="00E918DC" w:rsidRDefault="00B67B43" w:rsidP="004A49D1">
      <w:pPr>
        <w:pStyle w:val="af"/>
      </w:pPr>
      <w:r w:rsidRPr="00E918DC">
        <w:t>Рис. 17. Диаграмма шаблона Стратегия.</w:t>
      </w:r>
    </w:p>
    <w:p w:rsidR="00B67B43" w:rsidRPr="00E918DC" w:rsidRDefault="00B67B43" w:rsidP="00B67B43">
      <w:r w:rsidRPr="00E918DC">
        <w:t>Предположим, что требуется разработать программу, которая показывает календарь. Одно из требований к программе – она должна отображать праздники, отмечаемые различными нациями и религиозными группами. Это требование можно выполнить, помещая логику генерирования каждого набора праздников в отдельный класс. Основная программа будет выбирать необходимый класс из набора, исходя, например, из действий пользователя (или конфигурационных настроек).</w:t>
      </w:r>
      <w:r w:rsidR="005F4B38">
        <w:t xml:space="preserve"> </w:t>
      </w:r>
      <w:r w:rsidRPr="00E918DC">
        <w:t>Ниже приведён пример кода</w:t>
      </w:r>
      <w:r w:rsidR="005F4B38">
        <w:t xml:space="preserve">, реализующий поставленную задачу при помощи </w:t>
      </w:r>
      <w:r w:rsidRPr="00E918DC">
        <w:t>шаблона Стратегия.</w:t>
      </w:r>
    </w:p>
    <w:p w:rsidR="00B67B43" w:rsidRPr="00D53303" w:rsidRDefault="00B67B43" w:rsidP="00B23691">
      <w:pPr>
        <w:pStyle w:val="a4"/>
      </w:pPr>
      <w:proofErr w:type="gramStart"/>
      <w:r w:rsidRPr="008529E4">
        <w:rPr>
          <w:rStyle w:val="af6"/>
        </w:rPr>
        <w:t>using</w:t>
      </w:r>
      <w:proofErr w:type="gramEnd"/>
      <w:r w:rsidRPr="00D53303">
        <w:t xml:space="preserve"> System.Collections.Generic;</w:t>
      </w:r>
    </w:p>
    <w:p w:rsidR="00B67B43" w:rsidRPr="00D53303" w:rsidRDefault="00B67B43" w:rsidP="00B23691">
      <w:pPr>
        <w:pStyle w:val="a4"/>
      </w:pPr>
    </w:p>
    <w:p w:rsidR="00B67B43" w:rsidRPr="00D53303" w:rsidRDefault="00B67B43" w:rsidP="00B23691">
      <w:pPr>
        <w:pStyle w:val="a4"/>
      </w:pPr>
      <w:proofErr w:type="gramStart"/>
      <w:r w:rsidRPr="008529E4">
        <w:rPr>
          <w:rStyle w:val="af6"/>
        </w:rPr>
        <w:t>public</w:t>
      </w:r>
      <w:proofErr w:type="gramEnd"/>
      <w:r w:rsidRPr="00D53303">
        <w:t xml:space="preserve"> </w:t>
      </w:r>
      <w:r w:rsidRPr="008529E4">
        <w:rPr>
          <w:rStyle w:val="af6"/>
        </w:rPr>
        <w:t>interface</w:t>
      </w:r>
      <w:r w:rsidRPr="00D53303">
        <w:t xml:space="preserve"> </w:t>
      </w:r>
      <w:r w:rsidRPr="008529E4">
        <w:rPr>
          <w:rStyle w:val="af5"/>
        </w:rPr>
        <w:t>IHolidaySet</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r w:rsidRPr="008529E4">
        <w:rPr>
          <w:rStyle w:val="af5"/>
        </w:rPr>
        <w:t>List</w:t>
      </w:r>
      <w:r w:rsidRPr="00D53303">
        <w:t>&lt;</w:t>
      </w:r>
      <w:r w:rsidRPr="008529E4">
        <w:rPr>
          <w:rStyle w:val="af6"/>
        </w:rPr>
        <w:t>string</w:t>
      </w:r>
      <w:r w:rsidRPr="00D53303">
        <w:t>&gt; GetHolidays();</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8529E4">
        <w:rPr>
          <w:rStyle w:val="af6"/>
        </w:rPr>
        <w:t>public</w:t>
      </w:r>
      <w:proofErr w:type="gramEnd"/>
      <w:r w:rsidRPr="00D53303">
        <w:t xml:space="preserve"> </w:t>
      </w:r>
      <w:r w:rsidRPr="008529E4">
        <w:rPr>
          <w:rStyle w:val="af6"/>
        </w:rPr>
        <w:t>class</w:t>
      </w:r>
      <w:r w:rsidRPr="00D53303">
        <w:t xml:space="preserve"> </w:t>
      </w:r>
      <w:r w:rsidRPr="008529E4">
        <w:rPr>
          <w:rStyle w:val="af5"/>
        </w:rPr>
        <w:t>USAHolidays</w:t>
      </w:r>
      <w:r w:rsidRPr="00D53303">
        <w:t xml:space="preserve"> : </w:t>
      </w:r>
      <w:r w:rsidRPr="008529E4">
        <w:rPr>
          <w:rStyle w:val="af5"/>
        </w:rPr>
        <w:t>IHolidaySet</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8529E4">
        <w:rPr>
          <w:rStyle w:val="af6"/>
        </w:rPr>
        <w:t>public</w:t>
      </w:r>
      <w:proofErr w:type="gramEnd"/>
      <w:r w:rsidRPr="00D53303">
        <w:t xml:space="preserve"> </w:t>
      </w:r>
      <w:r w:rsidRPr="008529E4">
        <w:rPr>
          <w:rStyle w:val="af5"/>
        </w:rPr>
        <w:t>List</w:t>
      </w:r>
      <w:r w:rsidRPr="00D53303">
        <w:t>&lt;</w:t>
      </w:r>
      <w:r w:rsidRPr="008529E4">
        <w:rPr>
          <w:rStyle w:val="af6"/>
        </w:rPr>
        <w:t>string</w:t>
      </w:r>
      <w:r w:rsidRPr="00D53303">
        <w:t>&gt; GetHolidays()</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8529E4">
        <w:rPr>
          <w:rStyle w:val="af6"/>
        </w:rPr>
        <w:t>return</w:t>
      </w:r>
      <w:proofErr w:type="gramEnd"/>
      <w:r w:rsidRPr="00D53303">
        <w:t xml:space="preserve"> </w:t>
      </w:r>
      <w:r w:rsidRPr="008529E4">
        <w:rPr>
          <w:rStyle w:val="af6"/>
        </w:rPr>
        <w:t>new</w:t>
      </w:r>
      <w:r w:rsidRPr="00D53303">
        <w:t xml:space="preserve"> </w:t>
      </w:r>
      <w:r w:rsidRPr="008529E4">
        <w:rPr>
          <w:rStyle w:val="af5"/>
        </w:rPr>
        <w:t>List</w:t>
      </w:r>
      <w:r w:rsidRPr="00D53303">
        <w:t>&lt;</w:t>
      </w:r>
      <w:r w:rsidRPr="008529E4">
        <w:rPr>
          <w:rStyle w:val="af6"/>
        </w:rPr>
        <w:t>string</w:t>
      </w:r>
      <w:r w:rsidRPr="00D53303">
        <w:t>&gt;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8529E4">
        <w:rPr>
          <w:rStyle w:val="af7"/>
        </w:rPr>
        <w:t>"01.01.13"</w:t>
      </w:r>
      <w:r w:rsidRPr="00D53303">
        <w:t>,</w:t>
      </w:r>
    </w:p>
    <w:p w:rsidR="00B67B43" w:rsidRPr="00D53303" w:rsidRDefault="00B67B43" w:rsidP="00B23691">
      <w:pPr>
        <w:pStyle w:val="a4"/>
      </w:pPr>
      <w:r w:rsidRPr="00D53303">
        <w:t xml:space="preserve">                </w:t>
      </w:r>
      <w:r w:rsidRPr="008529E4">
        <w:rPr>
          <w:rStyle w:val="af7"/>
        </w:rPr>
        <w:t>"21.01.13"</w:t>
      </w:r>
      <w:r w:rsidRPr="00D53303">
        <w:t>,</w:t>
      </w:r>
    </w:p>
    <w:p w:rsidR="00B67B43" w:rsidRPr="00D53303" w:rsidRDefault="00B67B43" w:rsidP="00B23691">
      <w:pPr>
        <w:pStyle w:val="a4"/>
      </w:pPr>
      <w:r w:rsidRPr="00D53303">
        <w:t xml:space="preserve">                </w:t>
      </w:r>
      <w:r w:rsidRPr="008529E4">
        <w:rPr>
          <w:rStyle w:val="af7"/>
        </w:rPr>
        <w:t>"18.02.13"</w:t>
      </w:r>
      <w:r w:rsidRPr="00D53303">
        <w:t>,</w:t>
      </w:r>
    </w:p>
    <w:p w:rsidR="00B67B43" w:rsidRPr="00D53303" w:rsidRDefault="00B67B43" w:rsidP="00B23691">
      <w:pPr>
        <w:pStyle w:val="a4"/>
      </w:pPr>
      <w:r w:rsidRPr="00D53303">
        <w:t xml:space="preserve">                </w:t>
      </w:r>
      <w:r w:rsidRPr="008529E4">
        <w:rPr>
          <w:rStyle w:val="af7"/>
        </w:rPr>
        <w:t>"27.05.13"</w:t>
      </w:r>
      <w:r w:rsidRPr="00D53303">
        <w:t>,</w:t>
      </w:r>
    </w:p>
    <w:p w:rsidR="00B67B43" w:rsidRPr="00D53303" w:rsidRDefault="00B67B43" w:rsidP="00B23691">
      <w:pPr>
        <w:pStyle w:val="a4"/>
      </w:pPr>
      <w:r w:rsidRPr="00D53303">
        <w:t xml:space="preserve">                </w:t>
      </w:r>
      <w:r w:rsidRPr="008529E4">
        <w:rPr>
          <w:rStyle w:val="af7"/>
        </w:rPr>
        <w:t>"04.07.13"</w:t>
      </w:r>
      <w:r w:rsidRPr="00D53303">
        <w:t>,</w:t>
      </w:r>
    </w:p>
    <w:p w:rsidR="00B67B43" w:rsidRPr="00D53303" w:rsidRDefault="00B67B43" w:rsidP="00B23691">
      <w:pPr>
        <w:pStyle w:val="a4"/>
      </w:pPr>
      <w:r w:rsidRPr="00D53303">
        <w:t xml:space="preserve">                </w:t>
      </w:r>
      <w:r w:rsidRPr="008529E4">
        <w:rPr>
          <w:rStyle w:val="af7"/>
        </w:rPr>
        <w:t>"02.09.13"</w:t>
      </w:r>
      <w:r w:rsidRPr="00D53303">
        <w:t>,</w:t>
      </w:r>
    </w:p>
    <w:p w:rsidR="00B67B43" w:rsidRPr="00D53303" w:rsidRDefault="00B67B43" w:rsidP="00B23691">
      <w:pPr>
        <w:pStyle w:val="a4"/>
      </w:pPr>
      <w:r w:rsidRPr="00D53303">
        <w:t xml:space="preserve">                </w:t>
      </w:r>
      <w:r w:rsidRPr="008529E4">
        <w:rPr>
          <w:rStyle w:val="af7"/>
        </w:rPr>
        <w:t>"14.10.13"</w:t>
      </w:r>
      <w:r w:rsidRPr="00D53303">
        <w:t>,</w:t>
      </w:r>
    </w:p>
    <w:p w:rsidR="00B67B43" w:rsidRPr="00D53303" w:rsidRDefault="00B67B43" w:rsidP="00B23691">
      <w:pPr>
        <w:pStyle w:val="a4"/>
      </w:pPr>
      <w:r w:rsidRPr="00D53303">
        <w:lastRenderedPageBreak/>
        <w:t xml:space="preserve">                </w:t>
      </w:r>
      <w:r w:rsidRPr="008529E4">
        <w:rPr>
          <w:rStyle w:val="af7"/>
        </w:rPr>
        <w:t>"11.11.13"</w:t>
      </w:r>
      <w:r w:rsidRPr="00D53303">
        <w:t>,</w:t>
      </w:r>
    </w:p>
    <w:p w:rsidR="00B67B43" w:rsidRPr="00D53303" w:rsidRDefault="00B67B43" w:rsidP="00B23691">
      <w:pPr>
        <w:pStyle w:val="a4"/>
      </w:pPr>
      <w:r w:rsidRPr="00D53303">
        <w:t xml:space="preserve">                </w:t>
      </w:r>
      <w:r w:rsidRPr="008529E4">
        <w:rPr>
          <w:rStyle w:val="af7"/>
        </w:rPr>
        <w:t>"28.11.13"</w:t>
      </w:r>
      <w:r w:rsidRPr="00D53303">
        <w:t>,</w:t>
      </w:r>
    </w:p>
    <w:p w:rsidR="00B67B43" w:rsidRPr="00D53303" w:rsidRDefault="00B67B43" w:rsidP="00B23691">
      <w:pPr>
        <w:pStyle w:val="a4"/>
      </w:pPr>
      <w:r w:rsidRPr="00D53303">
        <w:t xml:space="preserve">                </w:t>
      </w:r>
      <w:r w:rsidRPr="008529E4">
        <w:rPr>
          <w:rStyle w:val="af7"/>
        </w:rPr>
        <w:t>"25.12.13"</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8529E4">
        <w:rPr>
          <w:rStyle w:val="af6"/>
        </w:rPr>
        <w:t>public</w:t>
      </w:r>
      <w:proofErr w:type="gramEnd"/>
      <w:r w:rsidRPr="00D53303">
        <w:t xml:space="preserve"> </w:t>
      </w:r>
      <w:r w:rsidRPr="008529E4">
        <w:rPr>
          <w:rStyle w:val="af6"/>
        </w:rPr>
        <w:t>class</w:t>
      </w:r>
      <w:r w:rsidRPr="00D53303">
        <w:t xml:space="preserve"> </w:t>
      </w:r>
      <w:r w:rsidRPr="008529E4">
        <w:rPr>
          <w:rStyle w:val="af5"/>
        </w:rPr>
        <w:t>RussiaHolidays</w:t>
      </w:r>
      <w:r w:rsidRPr="00D53303">
        <w:t xml:space="preserve"> : </w:t>
      </w:r>
      <w:r w:rsidRPr="008529E4">
        <w:rPr>
          <w:rStyle w:val="af5"/>
        </w:rPr>
        <w:t>IHolidaySet</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8529E4">
        <w:rPr>
          <w:rStyle w:val="af6"/>
        </w:rPr>
        <w:t>public</w:t>
      </w:r>
      <w:proofErr w:type="gramEnd"/>
      <w:r w:rsidRPr="00D53303">
        <w:t xml:space="preserve"> </w:t>
      </w:r>
      <w:r w:rsidRPr="008529E4">
        <w:rPr>
          <w:rStyle w:val="af5"/>
        </w:rPr>
        <w:t>List</w:t>
      </w:r>
      <w:r w:rsidRPr="00D53303">
        <w:t>&lt;</w:t>
      </w:r>
      <w:r w:rsidRPr="008529E4">
        <w:rPr>
          <w:rStyle w:val="af6"/>
        </w:rPr>
        <w:t>string</w:t>
      </w:r>
      <w:r w:rsidRPr="00D53303">
        <w:t>&gt; GetHolidays()</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8529E4">
        <w:rPr>
          <w:rStyle w:val="af6"/>
        </w:rPr>
        <w:t>return</w:t>
      </w:r>
      <w:proofErr w:type="gramEnd"/>
      <w:r w:rsidRPr="00D53303">
        <w:t xml:space="preserve"> </w:t>
      </w:r>
      <w:r w:rsidRPr="008529E4">
        <w:rPr>
          <w:rStyle w:val="af6"/>
        </w:rPr>
        <w:t>new</w:t>
      </w:r>
      <w:r w:rsidRPr="00D53303">
        <w:t xml:space="preserve"> </w:t>
      </w:r>
      <w:r w:rsidRPr="008529E4">
        <w:rPr>
          <w:rStyle w:val="af5"/>
        </w:rPr>
        <w:t>List</w:t>
      </w:r>
      <w:r w:rsidRPr="00D53303">
        <w:t>&lt;</w:t>
      </w:r>
      <w:r w:rsidRPr="008529E4">
        <w:rPr>
          <w:rStyle w:val="af6"/>
        </w:rPr>
        <w:t>string</w:t>
      </w:r>
      <w:r w:rsidRPr="00D53303">
        <w:t>&gt;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r w:rsidRPr="008529E4">
        <w:rPr>
          <w:rStyle w:val="af7"/>
        </w:rPr>
        <w:t>"01.01.13"</w:t>
      </w:r>
      <w:r w:rsidRPr="00D53303">
        <w:t>,</w:t>
      </w:r>
    </w:p>
    <w:p w:rsidR="00B67B43" w:rsidRPr="00D53303" w:rsidRDefault="00B67B43" w:rsidP="00B23691">
      <w:pPr>
        <w:pStyle w:val="a4"/>
      </w:pPr>
      <w:r w:rsidRPr="00D53303">
        <w:t xml:space="preserve">                </w:t>
      </w:r>
      <w:r w:rsidRPr="008529E4">
        <w:rPr>
          <w:rStyle w:val="af7"/>
        </w:rPr>
        <w:t>"07.01.13"</w:t>
      </w:r>
      <w:r w:rsidRPr="00D53303">
        <w:t>,</w:t>
      </w:r>
    </w:p>
    <w:p w:rsidR="00B67B43" w:rsidRPr="00D53303" w:rsidRDefault="00B67B43" w:rsidP="00B23691">
      <w:pPr>
        <w:pStyle w:val="a4"/>
      </w:pPr>
      <w:r w:rsidRPr="00D53303">
        <w:t xml:space="preserve">                </w:t>
      </w:r>
      <w:r w:rsidRPr="008529E4">
        <w:rPr>
          <w:rStyle w:val="af7"/>
        </w:rPr>
        <w:t>"23.02.13"</w:t>
      </w:r>
      <w:r w:rsidRPr="00D53303">
        <w:t>,</w:t>
      </w:r>
    </w:p>
    <w:p w:rsidR="00B67B43" w:rsidRPr="00D53303" w:rsidRDefault="00B67B43" w:rsidP="00B23691">
      <w:pPr>
        <w:pStyle w:val="a4"/>
      </w:pPr>
      <w:r w:rsidRPr="00D53303">
        <w:t xml:space="preserve">                </w:t>
      </w:r>
      <w:r w:rsidRPr="008529E4">
        <w:rPr>
          <w:rStyle w:val="af7"/>
        </w:rPr>
        <w:t>"08.03.13"</w:t>
      </w:r>
      <w:r w:rsidRPr="00D53303">
        <w:t>,</w:t>
      </w:r>
    </w:p>
    <w:p w:rsidR="00B67B43" w:rsidRPr="00D53303" w:rsidRDefault="00B67B43" w:rsidP="00B23691">
      <w:pPr>
        <w:pStyle w:val="a4"/>
      </w:pPr>
      <w:r w:rsidRPr="00D53303">
        <w:t xml:space="preserve">                </w:t>
      </w:r>
      <w:r w:rsidRPr="008529E4">
        <w:rPr>
          <w:rStyle w:val="af7"/>
        </w:rPr>
        <w:t>"11.03.13"</w:t>
      </w:r>
      <w:r w:rsidRPr="00D53303">
        <w:t>,</w:t>
      </w:r>
    </w:p>
    <w:p w:rsidR="00B67B43" w:rsidRPr="00D53303" w:rsidRDefault="00B67B43" w:rsidP="00B23691">
      <w:pPr>
        <w:pStyle w:val="a4"/>
      </w:pPr>
      <w:r w:rsidRPr="00D53303">
        <w:t xml:space="preserve">                </w:t>
      </w:r>
      <w:r w:rsidRPr="008529E4">
        <w:rPr>
          <w:rStyle w:val="af7"/>
        </w:rPr>
        <w:t>"01.05.13"</w:t>
      </w:r>
      <w:r w:rsidRPr="00D53303">
        <w:t>,</w:t>
      </w:r>
    </w:p>
    <w:p w:rsidR="00B67B43" w:rsidRPr="00D53303" w:rsidRDefault="00B67B43" w:rsidP="00B23691">
      <w:pPr>
        <w:pStyle w:val="a4"/>
      </w:pPr>
      <w:r w:rsidRPr="00D53303">
        <w:t xml:space="preserve">                </w:t>
      </w:r>
      <w:r w:rsidRPr="008529E4">
        <w:rPr>
          <w:rStyle w:val="af7"/>
        </w:rPr>
        <w:t>"09.05.13"</w:t>
      </w:r>
      <w:r w:rsidRPr="00D53303">
        <w:t>,</w:t>
      </w:r>
    </w:p>
    <w:p w:rsidR="00B67B43" w:rsidRPr="00D53303" w:rsidRDefault="00B67B43" w:rsidP="00B23691">
      <w:pPr>
        <w:pStyle w:val="a4"/>
      </w:pPr>
      <w:r w:rsidRPr="00D53303">
        <w:t xml:space="preserve">                </w:t>
      </w:r>
      <w:r w:rsidRPr="008529E4">
        <w:rPr>
          <w:rStyle w:val="af7"/>
        </w:rPr>
        <w:t>"12.06.13"</w:t>
      </w:r>
      <w:r w:rsidRPr="00D53303">
        <w:t>,</w:t>
      </w:r>
    </w:p>
    <w:p w:rsidR="00B67B43" w:rsidRPr="00D53303" w:rsidRDefault="00B67B43" w:rsidP="00B23691">
      <w:pPr>
        <w:pStyle w:val="a4"/>
      </w:pPr>
      <w:r w:rsidRPr="00D53303">
        <w:t xml:space="preserve">                </w:t>
      </w:r>
      <w:r w:rsidRPr="008529E4">
        <w:rPr>
          <w:rStyle w:val="af7"/>
        </w:rPr>
        <w:t>"04.11.13"</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8529E4">
        <w:rPr>
          <w:rStyle w:val="af6"/>
        </w:rPr>
        <w:t>public</w:t>
      </w:r>
      <w:proofErr w:type="gramEnd"/>
      <w:r w:rsidRPr="00D53303">
        <w:t xml:space="preserve"> </w:t>
      </w:r>
      <w:r w:rsidRPr="008529E4">
        <w:rPr>
          <w:rStyle w:val="af6"/>
        </w:rPr>
        <w:t>class</w:t>
      </w:r>
      <w:r w:rsidRPr="00D53303">
        <w:t xml:space="preserve"> </w:t>
      </w:r>
      <w:r w:rsidRPr="008529E4">
        <w:rPr>
          <w:rStyle w:val="af5"/>
        </w:rPr>
        <w:t>Client</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8529E4">
        <w:rPr>
          <w:rStyle w:val="af6"/>
        </w:rPr>
        <w:t>private</w:t>
      </w:r>
      <w:proofErr w:type="gramEnd"/>
      <w:r w:rsidRPr="00D53303">
        <w:t xml:space="preserve"> </w:t>
      </w:r>
      <w:r w:rsidRPr="008529E4">
        <w:rPr>
          <w:rStyle w:val="af6"/>
        </w:rPr>
        <w:t>readonly</w:t>
      </w:r>
      <w:r w:rsidRPr="00D53303">
        <w:t xml:space="preserve"> </w:t>
      </w:r>
      <w:r w:rsidRPr="008529E4">
        <w:rPr>
          <w:rStyle w:val="af5"/>
        </w:rPr>
        <w:t>IHolidaySet</w:t>
      </w:r>
      <w:r w:rsidRPr="00D53303">
        <w:t xml:space="preserve"> _holidaySetStrategy;</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8529E4">
        <w:rPr>
          <w:rStyle w:val="af6"/>
        </w:rPr>
        <w:t>public</w:t>
      </w:r>
      <w:proofErr w:type="gramEnd"/>
      <w:r w:rsidRPr="00D53303">
        <w:t xml:space="preserve"> Client(</w:t>
      </w:r>
      <w:r w:rsidRPr="008529E4">
        <w:rPr>
          <w:rStyle w:val="af5"/>
        </w:rPr>
        <w:t>IHolidaySet</w:t>
      </w:r>
      <w:r w:rsidRPr="00D53303">
        <w:t xml:space="preserve"> strategy)</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_holidaySetStrategy = strategy;</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8529E4">
        <w:rPr>
          <w:rStyle w:val="af6"/>
        </w:rPr>
        <w:t>public</w:t>
      </w:r>
      <w:proofErr w:type="gramEnd"/>
      <w:r w:rsidRPr="00D53303">
        <w:t xml:space="preserve"> </w:t>
      </w:r>
      <w:proofErr w:type="spellStart"/>
      <w:r w:rsidRPr="008529E4">
        <w:rPr>
          <w:rStyle w:val="af6"/>
        </w:rPr>
        <w:t>bool</w:t>
      </w:r>
      <w:proofErr w:type="spellEnd"/>
      <w:r w:rsidRPr="00D53303">
        <w:t xml:space="preserve"> CheckForHoliday(</w:t>
      </w:r>
      <w:r w:rsidRPr="008529E4">
        <w:rPr>
          <w:rStyle w:val="af6"/>
        </w:rPr>
        <w:t>string</w:t>
      </w:r>
      <w:r w:rsidRPr="00D53303">
        <w:t xml:space="preserve"> date)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8529E4">
        <w:rPr>
          <w:rStyle w:val="af6"/>
        </w:rPr>
        <w:t>return</w:t>
      </w:r>
      <w:proofErr w:type="gramEnd"/>
      <w:r w:rsidRPr="00D53303">
        <w:t xml:space="preserve"> _holidaySetStrategy.GetHolidays().Contains(date);</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8529E4">
        <w:rPr>
          <w:rStyle w:val="af6"/>
        </w:rPr>
        <w:t>public</w:t>
      </w:r>
      <w:proofErr w:type="gramEnd"/>
      <w:r w:rsidRPr="00D53303">
        <w:t xml:space="preserve"> </w:t>
      </w:r>
      <w:r w:rsidRPr="008529E4">
        <w:rPr>
          <w:rStyle w:val="af6"/>
        </w:rPr>
        <w:t>class</w:t>
      </w:r>
      <w:r w:rsidRPr="00D53303">
        <w:t xml:space="preserve"> </w:t>
      </w:r>
      <w:r w:rsidRPr="008529E4">
        <w:rPr>
          <w:rStyle w:val="af5"/>
        </w:rPr>
        <w:t>StrategyExample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00DD692D" w:rsidRPr="008064CA">
        <w:rPr>
          <w:rStyle w:val="af6"/>
        </w:rPr>
        <w:t>p</w:t>
      </w:r>
      <w:r w:rsidR="00DD692D">
        <w:rPr>
          <w:rStyle w:val="af6"/>
        </w:rPr>
        <w:t>ublic</w:t>
      </w:r>
      <w:proofErr w:type="gramEnd"/>
      <w:r w:rsidRPr="00D53303">
        <w:t xml:space="preserve"> </w:t>
      </w:r>
      <w:r w:rsidRPr="008529E4">
        <w:rPr>
          <w:rStyle w:val="af6"/>
        </w:rPr>
        <w:t>static</w:t>
      </w:r>
      <w:r w:rsidRPr="00D53303">
        <w:t xml:space="preserve"> </w:t>
      </w:r>
      <w:r w:rsidRPr="008529E4">
        <w:rPr>
          <w:rStyle w:val="af6"/>
        </w:rPr>
        <w:t>void</w:t>
      </w:r>
      <w:r w:rsidRPr="00D53303">
        <w:t xml:space="preserve"> Main()</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spellStart"/>
      <w:proofErr w:type="gramStart"/>
      <w:r w:rsidRPr="008529E4">
        <w:rPr>
          <w:rStyle w:val="af6"/>
        </w:rPr>
        <w:t>var</w:t>
      </w:r>
      <w:proofErr w:type="spellEnd"/>
      <w:proofErr w:type="gramEnd"/>
      <w:r w:rsidRPr="00D53303">
        <w:t xml:space="preserve"> client = </w:t>
      </w:r>
      <w:r w:rsidRPr="008529E4">
        <w:rPr>
          <w:rStyle w:val="af6"/>
        </w:rPr>
        <w:t>new</w:t>
      </w:r>
      <w:r w:rsidRPr="00D53303">
        <w:t xml:space="preserve"> </w:t>
      </w:r>
      <w:r w:rsidRPr="008529E4">
        <w:rPr>
          <w:rStyle w:val="af5"/>
        </w:rPr>
        <w:t>Client</w:t>
      </w:r>
      <w:r w:rsidRPr="00D53303">
        <w:t>(</w:t>
      </w:r>
      <w:r w:rsidRPr="008529E4">
        <w:rPr>
          <w:rStyle w:val="af6"/>
        </w:rPr>
        <w:t>new</w:t>
      </w:r>
      <w:r w:rsidRPr="00D53303">
        <w:t xml:space="preserve"> </w:t>
      </w:r>
      <w:r w:rsidRPr="008529E4">
        <w:rPr>
          <w:rStyle w:val="af5"/>
        </w:rPr>
        <w:t>USAHolidays</w:t>
      </w:r>
      <w:r w:rsidRPr="00D53303">
        <w:t>());</w:t>
      </w:r>
    </w:p>
    <w:p w:rsidR="00B67B43" w:rsidRPr="00D53303" w:rsidRDefault="00B67B43" w:rsidP="00B23691">
      <w:pPr>
        <w:pStyle w:val="a4"/>
      </w:pPr>
      <w:r w:rsidRPr="00D53303">
        <w:t xml:space="preserve">        </w:t>
      </w:r>
      <w:proofErr w:type="spellStart"/>
      <w:proofErr w:type="gramStart"/>
      <w:r w:rsidRPr="008529E4">
        <w:rPr>
          <w:rStyle w:val="af6"/>
        </w:rPr>
        <w:t>var</w:t>
      </w:r>
      <w:proofErr w:type="spellEnd"/>
      <w:proofErr w:type="gramEnd"/>
      <w:r w:rsidRPr="00D53303">
        <w:t xml:space="preserve"> result = client.CheckForHoliday(</w:t>
      </w:r>
      <w:r w:rsidRPr="008529E4">
        <w:rPr>
          <w:rStyle w:val="af7"/>
        </w:rPr>
        <w:t>"04.07.13"</w:t>
      </w:r>
      <w:r w:rsidRPr="00D53303">
        <w:t>);</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4A49D1" w:rsidP="004A49D1">
      <w:pPr>
        <w:pStyle w:val="2"/>
        <w:rPr>
          <w:lang w:val="en-US"/>
        </w:rPr>
      </w:pPr>
      <w:r w:rsidRPr="004A49D1">
        <w:rPr>
          <w:lang w:val="en-US"/>
        </w:rPr>
        <w:lastRenderedPageBreak/>
        <w:t xml:space="preserve">4.9. </w:t>
      </w:r>
      <w:r w:rsidR="00B67B43" w:rsidRPr="00E918DC">
        <w:t>Цепочка</w:t>
      </w:r>
      <w:r w:rsidR="00B67B43" w:rsidRPr="00D53303">
        <w:rPr>
          <w:lang w:val="en-US"/>
        </w:rPr>
        <w:t xml:space="preserve"> </w:t>
      </w:r>
      <w:r w:rsidR="00B67B43" w:rsidRPr="00E918DC">
        <w:t>обязанностей</w:t>
      </w:r>
      <w:r w:rsidR="00B67B43" w:rsidRPr="00D53303">
        <w:rPr>
          <w:lang w:val="en-US"/>
        </w:rPr>
        <w:t xml:space="preserve"> (Chain of responsibility)</w:t>
      </w:r>
    </w:p>
    <w:p w:rsidR="00B67B43" w:rsidRDefault="00B67B43" w:rsidP="00B67B43">
      <w:r w:rsidRPr="00E918DC">
        <w:t xml:space="preserve">Шаблон Цепочка обязанностей работает со списком объектов, называемых </w:t>
      </w:r>
      <w:r w:rsidRPr="008529E4">
        <w:rPr>
          <w:rStyle w:val="a8"/>
        </w:rPr>
        <w:t>обработчиками</w:t>
      </w:r>
      <w:r w:rsidRPr="00E918DC">
        <w:t>. Каждый из обработчиков имеет естественные ограничения на множество запросов, которые он в состоянии поддержать. Если текущий обработчик не может поддержать запрос, он передаёт его следующему обработчику в списке. Так продолжается, пока запрос не будет обработан, или пока список не закончится.</w:t>
      </w:r>
    </w:p>
    <w:p w:rsidR="002630F6" w:rsidRPr="00E918DC" w:rsidRDefault="002630F6" w:rsidP="002630F6">
      <w:r w:rsidRPr="00E918DC">
        <w:t>Дизайн шаблона Цепочка обязанностей достаточно прост</w:t>
      </w:r>
      <w:r>
        <w:t xml:space="preserve"> (рис. 18)</w:t>
      </w:r>
      <w:r w:rsidRPr="00E918DC">
        <w:t>. Каждый из обработчиков принадлежит к одному из классов, имеющих общего предка. Кроме метода (</w:t>
      </w:r>
      <w:r w:rsidR="00661501">
        <w:t xml:space="preserve">или </w:t>
      </w:r>
      <w:r w:rsidRPr="00E918DC">
        <w:t>методов) для обработки запроса</w:t>
      </w:r>
      <w:r w:rsidR="00661501">
        <w:t>,</w:t>
      </w:r>
      <w:r w:rsidRPr="00E918DC">
        <w:t xml:space="preserve"> </w:t>
      </w:r>
      <w:r w:rsidR="00661501">
        <w:t xml:space="preserve">каждый </w:t>
      </w:r>
      <w:r w:rsidRPr="00E918DC">
        <w:t xml:space="preserve">обработчик имеет поле, указывающее </w:t>
      </w:r>
      <w:r w:rsidR="00661501">
        <w:t xml:space="preserve">на </w:t>
      </w:r>
      <w:r w:rsidRPr="00E918DC">
        <w:t>следующий обработчик в цепочке.</w:t>
      </w:r>
    </w:p>
    <w:p w:rsidR="002630F6" w:rsidRPr="00E918DC" w:rsidRDefault="002630F6" w:rsidP="002630F6">
      <w:pPr>
        <w:pStyle w:val="af"/>
      </w:pPr>
      <w:r>
        <w:rPr>
          <w:noProof/>
        </w:rPr>
        <w:drawing>
          <wp:inline distT="0" distB="0" distL="0" distR="0">
            <wp:extent cx="5677200" cy="19260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ainOfResponsibility.emz"/>
                    <pic:cNvPicPr/>
                  </pic:nvPicPr>
                  <pic:blipFill>
                    <a:blip r:embed="rId25">
                      <a:extLst>
                        <a:ext uri="{28A0092B-C50C-407E-A947-70E740481C1C}">
                          <a14:useLocalDpi xmlns:a14="http://schemas.microsoft.com/office/drawing/2010/main" val="0"/>
                        </a:ext>
                      </a:extLst>
                    </a:blip>
                    <a:stretch>
                      <a:fillRect/>
                    </a:stretch>
                  </pic:blipFill>
                  <pic:spPr>
                    <a:xfrm>
                      <a:off x="0" y="0"/>
                      <a:ext cx="5677200" cy="1926000"/>
                    </a:xfrm>
                    <a:prstGeom prst="rect">
                      <a:avLst/>
                    </a:prstGeom>
                  </pic:spPr>
                </pic:pic>
              </a:graphicData>
            </a:graphic>
          </wp:inline>
        </w:drawing>
      </w:r>
    </w:p>
    <w:p w:rsidR="002630F6" w:rsidRPr="00E918DC" w:rsidRDefault="002630F6" w:rsidP="002630F6">
      <w:pPr>
        <w:pStyle w:val="af"/>
      </w:pPr>
      <w:r w:rsidRPr="00E918DC">
        <w:t xml:space="preserve">Рис. 18. </w:t>
      </w:r>
      <w:r>
        <w:t>Д</w:t>
      </w:r>
      <w:r w:rsidRPr="00E918DC">
        <w:t>иаграмма шаблона Цепочка обязанностей.</w:t>
      </w:r>
    </w:p>
    <w:p w:rsidR="00B67B43" w:rsidRPr="00E918DC" w:rsidRDefault="00B67B43" w:rsidP="00B67B43">
      <w:r w:rsidRPr="00E918DC">
        <w:t>Ниже приведён код, иллюстрирующий применение шаблона Цепочка обязанностей.</w:t>
      </w:r>
    </w:p>
    <w:p w:rsidR="00337BA0" w:rsidRPr="00337BA0" w:rsidRDefault="00337BA0" w:rsidP="00337BA0">
      <w:pPr>
        <w:pStyle w:val="a4"/>
      </w:pPr>
      <w:bookmarkStart w:id="4" w:name="OLE_LINK1"/>
      <w:bookmarkStart w:id="5" w:name="OLE_LINK2"/>
      <w:proofErr w:type="gramStart"/>
      <w:r w:rsidRPr="00337BA0">
        <w:rPr>
          <w:rStyle w:val="af6"/>
        </w:rPr>
        <w:t>public</w:t>
      </w:r>
      <w:proofErr w:type="gramEnd"/>
      <w:r w:rsidRPr="00337BA0">
        <w:t xml:space="preserve"> </w:t>
      </w:r>
      <w:r w:rsidRPr="00337BA0">
        <w:rPr>
          <w:rStyle w:val="af6"/>
        </w:rPr>
        <w:t>class</w:t>
      </w:r>
      <w:r w:rsidRPr="00337BA0">
        <w:t xml:space="preserve"> </w:t>
      </w:r>
      <w:r w:rsidRPr="00337BA0">
        <w:rPr>
          <w:rStyle w:val="af5"/>
        </w:rPr>
        <w:t>Handler</w:t>
      </w:r>
    </w:p>
    <w:p w:rsidR="00337BA0" w:rsidRPr="00337BA0" w:rsidRDefault="00337BA0" w:rsidP="00337BA0">
      <w:pPr>
        <w:pStyle w:val="a4"/>
      </w:pPr>
      <w:r w:rsidRPr="00337BA0">
        <w:t>{</w:t>
      </w:r>
    </w:p>
    <w:p w:rsidR="00337BA0" w:rsidRPr="00337BA0" w:rsidRDefault="00337BA0" w:rsidP="00337BA0">
      <w:pPr>
        <w:pStyle w:val="a4"/>
      </w:pPr>
      <w:r w:rsidRPr="00337BA0">
        <w:t xml:space="preserve">    </w:t>
      </w:r>
      <w:proofErr w:type="gramStart"/>
      <w:r w:rsidRPr="00337BA0">
        <w:rPr>
          <w:rStyle w:val="af6"/>
        </w:rPr>
        <w:t>public</w:t>
      </w:r>
      <w:proofErr w:type="gramEnd"/>
      <w:r w:rsidRPr="00337BA0">
        <w:t xml:space="preserve"> </w:t>
      </w:r>
      <w:r w:rsidRPr="00337BA0">
        <w:rPr>
          <w:rStyle w:val="af6"/>
        </w:rPr>
        <w:t>int</w:t>
      </w:r>
      <w:r w:rsidRPr="00337BA0">
        <w:t xml:space="preserve"> Limit { </w:t>
      </w:r>
      <w:r w:rsidRPr="00337BA0">
        <w:rPr>
          <w:rStyle w:val="af6"/>
        </w:rPr>
        <w:t>get</w:t>
      </w:r>
      <w:r w:rsidRPr="00337BA0">
        <w:t xml:space="preserve">; </w:t>
      </w:r>
      <w:r w:rsidRPr="00337BA0">
        <w:rPr>
          <w:rStyle w:val="af6"/>
        </w:rPr>
        <w:t>private</w:t>
      </w:r>
      <w:r w:rsidRPr="00337BA0">
        <w:t xml:space="preserve"> </w:t>
      </w:r>
      <w:r w:rsidRPr="00337BA0">
        <w:rPr>
          <w:rStyle w:val="af6"/>
        </w:rPr>
        <w:t>set</w:t>
      </w:r>
      <w:r w:rsidRPr="00337BA0">
        <w:t>; }</w:t>
      </w:r>
    </w:p>
    <w:p w:rsidR="00337BA0" w:rsidRPr="00337BA0" w:rsidRDefault="00337BA0" w:rsidP="00337BA0">
      <w:pPr>
        <w:pStyle w:val="a4"/>
      </w:pPr>
      <w:r w:rsidRPr="00337BA0">
        <w:t xml:space="preserve">    </w:t>
      </w:r>
      <w:proofErr w:type="gramStart"/>
      <w:r w:rsidRPr="00337BA0">
        <w:rPr>
          <w:rStyle w:val="af6"/>
        </w:rPr>
        <w:t>public</w:t>
      </w:r>
      <w:proofErr w:type="gramEnd"/>
      <w:r w:rsidRPr="00337BA0">
        <w:t xml:space="preserve"> </w:t>
      </w:r>
      <w:r w:rsidRPr="00337BA0">
        <w:rPr>
          <w:rStyle w:val="af5"/>
        </w:rPr>
        <w:t>Handler</w:t>
      </w:r>
      <w:r w:rsidRPr="00337BA0">
        <w:t xml:space="preserve"> Next { </w:t>
      </w:r>
      <w:r w:rsidRPr="00337BA0">
        <w:rPr>
          <w:rStyle w:val="af6"/>
        </w:rPr>
        <w:t>get</w:t>
      </w:r>
      <w:r w:rsidRPr="00337BA0">
        <w:t xml:space="preserve">; </w:t>
      </w:r>
      <w:r w:rsidRPr="00337BA0">
        <w:rPr>
          <w:rStyle w:val="af6"/>
        </w:rPr>
        <w:t>private</w:t>
      </w:r>
      <w:r w:rsidRPr="00337BA0">
        <w:t xml:space="preserve"> </w:t>
      </w:r>
      <w:r w:rsidRPr="00337BA0">
        <w:rPr>
          <w:rStyle w:val="af6"/>
        </w:rPr>
        <w:t>set</w:t>
      </w:r>
      <w:r w:rsidRPr="00337BA0">
        <w:t>; }</w:t>
      </w:r>
    </w:p>
    <w:p w:rsidR="00337BA0" w:rsidRPr="00337BA0" w:rsidRDefault="00337BA0" w:rsidP="00337BA0">
      <w:pPr>
        <w:pStyle w:val="a4"/>
      </w:pPr>
    </w:p>
    <w:p w:rsidR="00337BA0" w:rsidRPr="00337BA0" w:rsidRDefault="00337BA0" w:rsidP="00337BA0">
      <w:pPr>
        <w:pStyle w:val="a4"/>
      </w:pPr>
      <w:r w:rsidRPr="00337BA0">
        <w:t xml:space="preserve">    </w:t>
      </w:r>
      <w:proofErr w:type="gramStart"/>
      <w:r w:rsidRPr="00337BA0">
        <w:rPr>
          <w:rStyle w:val="af6"/>
        </w:rPr>
        <w:t>public</w:t>
      </w:r>
      <w:proofErr w:type="gramEnd"/>
      <w:r w:rsidRPr="00337BA0">
        <w:t xml:space="preserve"> Handler(</w:t>
      </w:r>
      <w:r w:rsidRPr="00337BA0">
        <w:rPr>
          <w:rStyle w:val="af6"/>
        </w:rPr>
        <w:t>int</w:t>
      </w:r>
      <w:r w:rsidRPr="00337BA0">
        <w:t xml:space="preserve"> limit, </w:t>
      </w:r>
      <w:r w:rsidRPr="00337BA0">
        <w:rPr>
          <w:rStyle w:val="af5"/>
        </w:rPr>
        <w:t>Handler</w:t>
      </w:r>
      <w:r w:rsidRPr="00337BA0">
        <w:t xml:space="preserve"> handler)</w:t>
      </w:r>
    </w:p>
    <w:p w:rsidR="00337BA0" w:rsidRPr="00337BA0" w:rsidRDefault="00337BA0" w:rsidP="00337BA0">
      <w:pPr>
        <w:pStyle w:val="a4"/>
      </w:pPr>
      <w:r w:rsidRPr="00337BA0">
        <w:t xml:space="preserve">    {</w:t>
      </w:r>
    </w:p>
    <w:p w:rsidR="00337BA0" w:rsidRPr="00337BA0" w:rsidRDefault="00337BA0" w:rsidP="00337BA0">
      <w:pPr>
        <w:pStyle w:val="a4"/>
      </w:pPr>
      <w:r w:rsidRPr="00337BA0">
        <w:t xml:space="preserve">        Limit = limit;</w:t>
      </w:r>
    </w:p>
    <w:p w:rsidR="00337BA0" w:rsidRPr="00337BA0" w:rsidRDefault="00337BA0" w:rsidP="00337BA0">
      <w:pPr>
        <w:pStyle w:val="a4"/>
      </w:pPr>
      <w:r w:rsidRPr="00337BA0">
        <w:t xml:space="preserve">        Next = handler;</w:t>
      </w:r>
    </w:p>
    <w:p w:rsidR="00337BA0" w:rsidRPr="00337BA0" w:rsidRDefault="00337BA0" w:rsidP="00337BA0">
      <w:pPr>
        <w:pStyle w:val="a4"/>
      </w:pPr>
      <w:r w:rsidRPr="00337BA0">
        <w:t xml:space="preserve">    }</w:t>
      </w:r>
    </w:p>
    <w:p w:rsidR="00337BA0" w:rsidRPr="00337BA0" w:rsidRDefault="00337BA0" w:rsidP="00337BA0">
      <w:pPr>
        <w:pStyle w:val="a4"/>
      </w:pPr>
    </w:p>
    <w:p w:rsidR="00337BA0" w:rsidRPr="00337BA0" w:rsidRDefault="00337BA0" w:rsidP="00337BA0">
      <w:pPr>
        <w:pStyle w:val="a4"/>
      </w:pPr>
      <w:r w:rsidRPr="00337BA0">
        <w:t xml:space="preserve">    </w:t>
      </w:r>
      <w:proofErr w:type="gramStart"/>
      <w:r w:rsidRPr="00337BA0">
        <w:rPr>
          <w:rStyle w:val="af6"/>
        </w:rPr>
        <w:t>public</w:t>
      </w:r>
      <w:proofErr w:type="gramEnd"/>
      <w:r w:rsidRPr="00337BA0">
        <w:t xml:space="preserve"> </w:t>
      </w:r>
      <w:r w:rsidRPr="00337BA0">
        <w:rPr>
          <w:rStyle w:val="af6"/>
        </w:rPr>
        <w:t>string</w:t>
      </w:r>
      <w:r w:rsidRPr="00337BA0">
        <w:t xml:space="preserve"> HandleRequest(</w:t>
      </w:r>
      <w:r w:rsidRPr="00337BA0">
        <w:rPr>
          <w:rStyle w:val="af6"/>
        </w:rPr>
        <w:t>int</w:t>
      </w:r>
      <w:r w:rsidRPr="00337BA0">
        <w:t xml:space="preserve"> data)</w:t>
      </w:r>
    </w:p>
    <w:p w:rsidR="00337BA0" w:rsidRPr="00337BA0" w:rsidRDefault="00337BA0" w:rsidP="00337BA0">
      <w:pPr>
        <w:pStyle w:val="a4"/>
      </w:pPr>
      <w:r w:rsidRPr="00337BA0">
        <w:t xml:space="preserve">    {</w:t>
      </w:r>
    </w:p>
    <w:p w:rsidR="00337BA0" w:rsidRPr="00337BA0" w:rsidRDefault="00337BA0" w:rsidP="00337BA0">
      <w:pPr>
        <w:pStyle w:val="a4"/>
      </w:pPr>
      <w:r w:rsidRPr="00337BA0">
        <w:t xml:space="preserve">        </w:t>
      </w:r>
      <w:proofErr w:type="gramStart"/>
      <w:r w:rsidRPr="00337BA0">
        <w:rPr>
          <w:rStyle w:val="af6"/>
        </w:rPr>
        <w:t>if</w:t>
      </w:r>
      <w:proofErr w:type="gramEnd"/>
      <w:r w:rsidRPr="00337BA0">
        <w:t xml:space="preserve"> (data &lt; Limit)</w:t>
      </w:r>
    </w:p>
    <w:p w:rsidR="00337BA0" w:rsidRPr="00337BA0" w:rsidRDefault="00337BA0" w:rsidP="00337BA0">
      <w:pPr>
        <w:pStyle w:val="a4"/>
      </w:pPr>
      <w:r w:rsidRPr="00337BA0">
        <w:t xml:space="preserve">        {</w:t>
      </w:r>
    </w:p>
    <w:p w:rsidR="00337BA0" w:rsidRPr="00337BA0" w:rsidRDefault="00337BA0" w:rsidP="00337BA0">
      <w:pPr>
        <w:pStyle w:val="a4"/>
      </w:pPr>
      <w:r w:rsidRPr="00337BA0">
        <w:t xml:space="preserve">            </w:t>
      </w:r>
      <w:proofErr w:type="gramStart"/>
      <w:r w:rsidRPr="00337BA0">
        <w:rPr>
          <w:rStyle w:val="af6"/>
        </w:rPr>
        <w:t>return</w:t>
      </w:r>
      <w:proofErr w:type="gramEnd"/>
      <w:r w:rsidRPr="00337BA0">
        <w:t xml:space="preserve"> </w:t>
      </w:r>
      <w:proofErr w:type="spellStart"/>
      <w:r w:rsidRPr="00337BA0">
        <w:rPr>
          <w:rStyle w:val="af6"/>
        </w:rPr>
        <w:t>string</w:t>
      </w:r>
      <w:r w:rsidRPr="00337BA0">
        <w:t>.Format</w:t>
      </w:r>
      <w:proofErr w:type="spellEnd"/>
      <w:r w:rsidRPr="00337BA0">
        <w:t>(</w:t>
      </w:r>
      <w:r w:rsidRPr="00337BA0">
        <w:rPr>
          <w:rStyle w:val="af7"/>
        </w:rPr>
        <w:t>"Request for {0} handled"</w:t>
      </w:r>
      <w:r w:rsidRPr="00337BA0">
        <w:t>, data);</w:t>
      </w:r>
    </w:p>
    <w:p w:rsidR="00337BA0" w:rsidRPr="00337BA0" w:rsidRDefault="00337BA0" w:rsidP="00337BA0">
      <w:pPr>
        <w:pStyle w:val="a4"/>
      </w:pPr>
      <w:r w:rsidRPr="00337BA0">
        <w:t xml:space="preserve">        }</w:t>
      </w:r>
    </w:p>
    <w:p w:rsidR="00337BA0" w:rsidRPr="00337BA0" w:rsidRDefault="00337BA0" w:rsidP="00337BA0">
      <w:pPr>
        <w:pStyle w:val="a4"/>
      </w:pPr>
      <w:r w:rsidRPr="00337BA0">
        <w:t xml:space="preserve">        </w:t>
      </w:r>
      <w:proofErr w:type="gramStart"/>
      <w:r w:rsidRPr="00337BA0">
        <w:rPr>
          <w:rStyle w:val="af6"/>
        </w:rPr>
        <w:t>if</w:t>
      </w:r>
      <w:proofErr w:type="gramEnd"/>
      <w:r w:rsidRPr="00337BA0">
        <w:t xml:space="preserve"> (Next != </w:t>
      </w:r>
      <w:r w:rsidRPr="00337BA0">
        <w:rPr>
          <w:rStyle w:val="af6"/>
        </w:rPr>
        <w:t>null</w:t>
      </w:r>
      <w:r w:rsidRPr="00337BA0">
        <w:t>)</w:t>
      </w:r>
    </w:p>
    <w:p w:rsidR="00337BA0" w:rsidRPr="00337BA0" w:rsidRDefault="00337BA0" w:rsidP="00337BA0">
      <w:pPr>
        <w:pStyle w:val="a4"/>
      </w:pPr>
      <w:r w:rsidRPr="00337BA0">
        <w:t xml:space="preserve">        {</w:t>
      </w:r>
    </w:p>
    <w:p w:rsidR="00337BA0" w:rsidRPr="00337BA0" w:rsidRDefault="00337BA0" w:rsidP="00337BA0">
      <w:pPr>
        <w:pStyle w:val="a4"/>
      </w:pPr>
      <w:r w:rsidRPr="00337BA0">
        <w:t xml:space="preserve">            </w:t>
      </w:r>
      <w:proofErr w:type="gramStart"/>
      <w:r w:rsidRPr="00337BA0">
        <w:rPr>
          <w:rStyle w:val="af6"/>
        </w:rPr>
        <w:t>return</w:t>
      </w:r>
      <w:proofErr w:type="gramEnd"/>
      <w:r w:rsidRPr="00337BA0">
        <w:t xml:space="preserve"> Next.HandleRequest(data);</w:t>
      </w:r>
    </w:p>
    <w:p w:rsidR="00337BA0" w:rsidRPr="00337BA0" w:rsidRDefault="00337BA0" w:rsidP="00337BA0">
      <w:pPr>
        <w:pStyle w:val="a4"/>
      </w:pPr>
      <w:r w:rsidRPr="00337BA0">
        <w:t xml:space="preserve">        }</w:t>
      </w:r>
    </w:p>
    <w:p w:rsidR="00337BA0" w:rsidRPr="00337BA0" w:rsidRDefault="00337BA0" w:rsidP="00337BA0">
      <w:pPr>
        <w:pStyle w:val="a4"/>
      </w:pPr>
      <w:r w:rsidRPr="00337BA0">
        <w:lastRenderedPageBreak/>
        <w:t xml:space="preserve">        </w:t>
      </w:r>
      <w:proofErr w:type="gramStart"/>
      <w:r w:rsidRPr="00337BA0">
        <w:rPr>
          <w:rStyle w:val="af6"/>
        </w:rPr>
        <w:t>return</w:t>
      </w:r>
      <w:proofErr w:type="gramEnd"/>
      <w:r w:rsidRPr="00337BA0">
        <w:t xml:space="preserve"> </w:t>
      </w:r>
      <w:r w:rsidRPr="00337BA0">
        <w:rPr>
          <w:rStyle w:val="af7"/>
        </w:rPr>
        <w:t>"Request handled BY DEFAULT"</w:t>
      </w:r>
      <w:r w:rsidRPr="00337BA0">
        <w:t>;</w:t>
      </w:r>
    </w:p>
    <w:p w:rsidR="00337BA0" w:rsidRPr="00337BA0" w:rsidRDefault="00337BA0" w:rsidP="00337BA0">
      <w:pPr>
        <w:pStyle w:val="a4"/>
      </w:pPr>
      <w:r w:rsidRPr="00337BA0">
        <w:t xml:space="preserve">    }</w:t>
      </w:r>
    </w:p>
    <w:p w:rsidR="00337BA0" w:rsidRPr="00337BA0" w:rsidRDefault="00337BA0" w:rsidP="00337BA0">
      <w:pPr>
        <w:pStyle w:val="a4"/>
      </w:pPr>
      <w:r w:rsidRPr="00337BA0">
        <w:t>}</w:t>
      </w:r>
    </w:p>
    <w:p w:rsidR="00337BA0" w:rsidRPr="00337BA0" w:rsidRDefault="00337BA0" w:rsidP="00337BA0">
      <w:pPr>
        <w:pStyle w:val="a4"/>
      </w:pPr>
    </w:p>
    <w:p w:rsidR="00337BA0" w:rsidRPr="00337BA0" w:rsidRDefault="00337BA0" w:rsidP="00337BA0">
      <w:pPr>
        <w:pStyle w:val="a4"/>
      </w:pPr>
      <w:proofErr w:type="gramStart"/>
      <w:r w:rsidRPr="00337BA0">
        <w:rPr>
          <w:rStyle w:val="af6"/>
        </w:rPr>
        <w:t>public</w:t>
      </w:r>
      <w:proofErr w:type="gramEnd"/>
      <w:r w:rsidRPr="00337BA0">
        <w:t xml:space="preserve"> </w:t>
      </w:r>
      <w:r w:rsidRPr="00337BA0">
        <w:rPr>
          <w:rStyle w:val="af6"/>
        </w:rPr>
        <w:t>class</w:t>
      </w:r>
      <w:r w:rsidRPr="00337BA0">
        <w:t xml:space="preserve"> </w:t>
      </w:r>
      <w:r w:rsidRPr="00337BA0">
        <w:rPr>
          <w:rStyle w:val="af5"/>
        </w:rPr>
        <w:t>ChainOfResponsibilityExample</w:t>
      </w:r>
    </w:p>
    <w:p w:rsidR="00337BA0" w:rsidRPr="00337BA0" w:rsidRDefault="00337BA0" w:rsidP="00337BA0">
      <w:pPr>
        <w:pStyle w:val="a4"/>
      </w:pPr>
      <w:r w:rsidRPr="00337BA0">
        <w:t>{</w:t>
      </w:r>
    </w:p>
    <w:p w:rsidR="00337BA0" w:rsidRPr="00337BA0" w:rsidRDefault="00337BA0" w:rsidP="00337BA0">
      <w:pPr>
        <w:pStyle w:val="a4"/>
      </w:pPr>
      <w:r w:rsidRPr="00337BA0">
        <w:t xml:space="preserve">    </w:t>
      </w:r>
      <w:proofErr w:type="gramStart"/>
      <w:r w:rsidR="00DD692D" w:rsidRPr="008064CA">
        <w:rPr>
          <w:rStyle w:val="af6"/>
        </w:rPr>
        <w:t>p</w:t>
      </w:r>
      <w:r w:rsidR="00DD692D">
        <w:rPr>
          <w:rStyle w:val="af6"/>
        </w:rPr>
        <w:t>ublic</w:t>
      </w:r>
      <w:proofErr w:type="gramEnd"/>
      <w:r w:rsidRPr="00337BA0">
        <w:t xml:space="preserve"> </w:t>
      </w:r>
      <w:r w:rsidRPr="00337BA0">
        <w:rPr>
          <w:rStyle w:val="af6"/>
        </w:rPr>
        <w:t>static</w:t>
      </w:r>
      <w:r w:rsidRPr="00337BA0">
        <w:t xml:space="preserve"> </w:t>
      </w:r>
      <w:r w:rsidRPr="00337BA0">
        <w:rPr>
          <w:rStyle w:val="af6"/>
        </w:rPr>
        <w:t>void</w:t>
      </w:r>
      <w:r w:rsidRPr="00337BA0">
        <w:t xml:space="preserve"> Main()</w:t>
      </w:r>
    </w:p>
    <w:p w:rsidR="00337BA0" w:rsidRPr="00337BA0" w:rsidRDefault="00337BA0" w:rsidP="00337BA0">
      <w:pPr>
        <w:pStyle w:val="a4"/>
      </w:pPr>
      <w:r w:rsidRPr="00337BA0">
        <w:t xml:space="preserve">    {</w:t>
      </w:r>
    </w:p>
    <w:p w:rsidR="00337BA0" w:rsidRPr="00337BA0" w:rsidRDefault="00337BA0" w:rsidP="00337BA0">
      <w:pPr>
        <w:pStyle w:val="a4"/>
      </w:pPr>
      <w:r w:rsidRPr="00337BA0">
        <w:t xml:space="preserve">        </w:t>
      </w:r>
      <w:r w:rsidRPr="00337BA0">
        <w:rPr>
          <w:rStyle w:val="af5"/>
        </w:rPr>
        <w:t>Handler</w:t>
      </w:r>
      <w:r w:rsidRPr="00337BA0">
        <w:t xml:space="preserve"> start = </w:t>
      </w:r>
      <w:r w:rsidRPr="00337BA0">
        <w:rPr>
          <w:rStyle w:val="af6"/>
        </w:rPr>
        <w:t>null</w:t>
      </w:r>
      <w:r w:rsidRPr="00337BA0">
        <w:t>;</w:t>
      </w:r>
    </w:p>
    <w:p w:rsidR="00337BA0" w:rsidRPr="00337BA0" w:rsidRDefault="00337BA0" w:rsidP="00337BA0">
      <w:pPr>
        <w:pStyle w:val="a4"/>
      </w:pPr>
      <w:r w:rsidRPr="00337BA0">
        <w:t xml:space="preserve">        </w:t>
      </w:r>
      <w:proofErr w:type="gramStart"/>
      <w:r w:rsidRPr="00337BA0">
        <w:rPr>
          <w:rStyle w:val="af6"/>
        </w:rPr>
        <w:t>for</w:t>
      </w:r>
      <w:proofErr w:type="gramEnd"/>
      <w:r w:rsidRPr="00337BA0">
        <w:t xml:space="preserve"> (</w:t>
      </w:r>
      <w:proofErr w:type="spellStart"/>
      <w:r w:rsidRPr="00337BA0">
        <w:rPr>
          <w:rStyle w:val="af6"/>
        </w:rPr>
        <w:t>var</w:t>
      </w:r>
      <w:proofErr w:type="spellEnd"/>
      <w:r w:rsidRPr="00337BA0">
        <w:t xml:space="preserve"> i = 5; i &gt; 0; i--)</w:t>
      </w:r>
    </w:p>
    <w:p w:rsidR="00337BA0" w:rsidRPr="00337BA0" w:rsidRDefault="00337BA0" w:rsidP="00337BA0">
      <w:pPr>
        <w:pStyle w:val="a4"/>
      </w:pPr>
      <w:r w:rsidRPr="00337BA0">
        <w:t xml:space="preserve">        {</w:t>
      </w:r>
    </w:p>
    <w:p w:rsidR="00337BA0" w:rsidRPr="00337BA0" w:rsidRDefault="00337BA0" w:rsidP="00337BA0">
      <w:pPr>
        <w:pStyle w:val="a4"/>
      </w:pPr>
      <w:r w:rsidRPr="00337BA0">
        <w:t xml:space="preserve">            start = </w:t>
      </w:r>
      <w:r w:rsidRPr="00337BA0">
        <w:rPr>
          <w:rStyle w:val="af6"/>
        </w:rPr>
        <w:t>new</w:t>
      </w:r>
      <w:r w:rsidRPr="00337BA0">
        <w:t xml:space="preserve"> </w:t>
      </w:r>
      <w:r w:rsidRPr="00337BA0">
        <w:rPr>
          <w:rStyle w:val="af5"/>
        </w:rPr>
        <w:t>Handler</w:t>
      </w:r>
      <w:r w:rsidRPr="00337BA0">
        <w:t>(i*1000, start);</w:t>
      </w:r>
    </w:p>
    <w:p w:rsidR="00337BA0" w:rsidRPr="00337BA0" w:rsidRDefault="00337BA0" w:rsidP="00337BA0">
      <w:pPr>
        <w:pStyle w:val="a4"/>
      </w:pPr>
      <w:r w:rsidRPr="00337BA0">
        <w:t xml:space="preserve">        }</w:t>
      </w:r>
    </w:p>
    <w:p w:rsidR="00337BA0" w:rsidRPr="00337BA0" w:rsidRDefault="00337BA0" w:rsidP="00337BA0">
      <w:pPr>
        <w:pStyle w:val="a4"/>
      </w:pPr>
      <w:r w:rsidRPr="00337BA0">
        <w:t xml:space="preserve">        </w:t>
      </w:r>
      <w:proofErr w:type="gramStart"/>
      <w:r w:rsidRPr="00337BA0">
        <w:rPr>
          <w:rStyle w:val="af6"/>
        </w:rPr>
        <w:t>int</w:t>
      </w:r>
      <w:r w:rsidRPr="00337BA0">
        <w:t>[</w:t>
      </w:r>
      <w:proofErr w:type="gramEnd"/>
      <w:r w:rsidRPr="00337BA0">
        <w:t xml:space="preserve">] </w:t>
      </w:r>
      <w:r w:rsidR="00661501">
        <w:t>data</w:t>
      </w:r>
      <w:r w:rsidRPr="00337BA0">
        <w:t xml:space="preserve"> = {50, 2000, 1500, 10000, 175, 4500};</w:t>
      </w:r>
    </w:p>
    <w:p w:rsidR="00337BA0" w:rsidRPr="00337BA0" w:rsidRDefault="00337BA0" w:rsidP="00337BA0">
      <w:pPr>
        <w:pStyle w:val="a4"/>
      </w:pPr>
      <w:r w:rsidRPr="00337BA0">
        <w:t xml:space="preserve">        </w:t>
      </w:r>
      <w:proofErr w:type="spellStart"/>
      <w:proofErr w:type="gramStart"/>
      <w:r w:rsidRPr="00337BA0">
        <w:rPr>
          <w:rStyle w:val="af6"/>
        </w:rPr>
        <w:t>foreach</w:t>
      </w:r>
      <w:proofErr w:type="spellEnd"/>
      <w:proofErr w:type="gramEnd"/>
      <w:r w:rsidRPr="00337BA0">
        <w:t xml:space="preserve"> (</w:t>
      </w:r>
      <w:proofErr w:type="spellStart"/>
      <w:r w:rsidRPr="00337BA0">
        <w:rPr>
          <w:rStyle w:val="af6"/>
        </w:rPr>
        <w:t>var</w:t>
      </w:r>
      <w:proofErr w:type="spellEnd"/>
      <w:r w:rsidRPr="00337BA0">
        <w:t xml:space="preserve"> i </w:t>
      </w:r>
      <w:r w:rsidRPr="00337BA0">
        <w:rPr>
          <w:rStyle w:val="af6"/>
        </w:rPr>
        <w:t>in</w:t>
      </w:r>
      <w:r w:rsidRPr="00337BA0">
        <w:t xml:space="preserve"> </w:t>
      </w:r>
      <w:r w:rsidR="00661501">
        <w:t>dat</w:t>
      </w:r>
      <w:r w:rsidRPr="00337BA0">
        <w:t>a)</w:t>
      </w:r>
    </w:p>
    <w:p w:rsidR="00337BA0" w:rsidRPr="00337BA0" w:rsidRDefault="00337BA0" w:rsidP="00337BA0">
      <w:pPr>
        <w:pStyle w:val="a4"/>
      </w:pPr>
      <w:r w:rsidRPr="00337BA0">
        <w:t xml:space="preserve">        {</w:t>
      </w:r>
    </w:p>
    <w:p w:rsidR="00337BA0" w:rsidRPr="00337BA0" w:rsidRDefault="00337BA0" w:rsidP="00337BA0">
      <w:pPr>
        <w:pStyle w:val="a4"/>
      </w:pPr>
      <w:r w:rsidRPr="00337BA0">
        <w:t xml:space="preserve">            System.</w:t>
      </w:r>
      <w:r w:rsidRPr="00337BA0">
        <w:rPr>
          <w:rStyle w:val="af5"/>
        </w:rPr>
        <w:t>Console</w:t>
      </w:r>
      <w:r w:rsidRPr="00337BA0">
        <w:t>.WriteLine(start.HandleRequest(i));</w:t>
      </w:r>
    </w:p>
    <w:p w:rsidR="00337BA0" w:rsidRPr="00B56522" w:rsidRDefault="00337BA0" w:rsidP="00337BA0">
      <w:pPr>
        <w:pStyle w:val="a4"/>
        <w:rPr>
          <w:lang w:val="ru-RU"/>
        </w:rPr>
      </w:pPr>
      <w:r w:rsidRPr="00337BA0">
        <w:t xml:space="preserve">        </w:t>
      </w:r>
      <w:r w:rsidRPr="00B56522">
        <w:rPr>
          <w:lang w:val="ru-RU"/>
        </w:rPr>
        <w:t>}</w:t>
      </w:r>
    </w:p>
    <w:p w:rsidR="00337BA0" w:rsidRPr="00B56522" w:rsidRDefault="00337BA0" w:rsidP="00337BA0">
      <w:pPr>
        <w:pStyle w:val="a4"/>
        <w:rPr>
          <w:lang w:val="ru-RU"/>
        </w:rPr>
      </w:pPr>
      <w:r w:rsidRPr="00B56522">
        <w:rPr>
          <w:lang w:val="ru-RU"/>
        </w:rPr>
        <w:t xml:space="preserve">    }</w:t>
      </w:r>
    </w:p>
    <w:p w:rsidR="00337BA0" w:rsidRPr="00B56522" w:rsidRDefault="00337BA0" w:rsidP="00337BA0">
      <w:pPr>
        <w:pStyle w:val="a4"/>
        <w:rPr>
          <w:lang w:val="ru-RU"/>
        </w:rPr>
      </w:pPr>
      <w:r w:rsidRPr="00B56522">
        <w:rPr>
          <w:lang w:val="ru-RU"/>
        </w:rPr>
        <w:t>}</w:t>
      </w:r>
    </w:p>
    <w:bookmarkEnd w:id="4"/>
    <w:bookmarkEnd w:id="5"/>
    <w:p w:rsidR="00B67B43" w:rsidRPr="00E918DC" w:rsidRDefault="004A49D1" w:rsidP="004A49D1">
      <w:pPr>
        <w:pStyle w:val="2"/>
      </w:pPr>
      <w:r>
        <w:t xml:space="preserve">4.10. </w:t>
      </w:r>
      <w:r w:rsidR="00B67B43" w:rsidRPr="00E918DC">
        <w:t>Шаблонный метод (</w:t>
      </w:r>
      <w:proofErr w:type="spellStart"/>
      <w:r w:rsidR="00B67B43" w:rsidRPr="00E918DC">
        <w:t>Template</w:t>
      </w:r>
      <w:proofErr w:type="spellEnd"/>
      <w:r w:rsidR="00B67B43" w:rsidRPr="00E918DC">
        <w:t xml:space="preserve"> </w:t>
      </w:r>
      <w:proofErr w:type="spellStart"/>
      <w:r w:rsidR="00B67B43" w:rsidRPr="00E918DC">
        <w:t>method</w:t>
      </w:r>
      <w:proofErr w:type="spellEnd"/>
      <w:r w:rsidR="00B67B43" w:rsidRPr="00E918DC">
        <w:t>)</w:t>
      </w:r>
    </w:p>
    <w:p w:rsidR="00B67B43" w:rsidRPr="00E918DC" w:rsidRDefault="00B67B43" w:rsidP="00B67B43">
      <w:r w:rsidRPr="00E918DC">
        <w:t xml:space="preserve">Предположим, что программная логика некоего алгоритма представлена в виде набора вызовов методов. При использовании </w:t>
      </w:r>
      <w:r w:rsidR="00661501" w:rsidRPr="00661501">
        <w:rPr>
          <w:rStyle w:val="a8"/>
        </w:rPr>
        <w:t>ш</w:t>
      </w:r>
      <w:r w:rsidRPr="00661501">
        <w:rPr>
          <w:rStyle w:val="a8"/>
        </w:rPr>
        <w:t>аблонного метода</w:t>
      </w:r>
      <w:r w:rsidRPr="00E918DC">
        <w:t xml:space="preserve"> создаётся абстрактный класс, который реализует только часть методов программной логики, оставляя детали реализации остальных методов своим потомкам. Благодаря этому общая структура алгоритма остаётся неизменной, в то время как некоторые конкретные шаги могут изменяться.</w:t>
      </w:r>
    </w:p>
    <w:p w:rsidR="00B67B43" w:rsidRPr="00E918DC" w:rsidRDefault="00B67B43" w:rsidP="00B67B43">
      <w:r w:rsidRPr="00E918DC">
        <w:t>В качестве иллюстрации применения шаблонного метода рассмотрим класс с методом сортировки. Пусть этот метод вызывает отдельный метод сравнения элементов сортируемого набора. Классы-наследники переопределяют метод сравнения, позволяя, например, реализовать сортировку по убыванию или по возрастанию.</w:t>
      </w:r>
    </w:p>
    <w:p w:rsidR="00B67B43" w:rsidRPr="00D53303" w:rsidRDefault="00B67B43" w:rsidP="00B23691">
      <w:pPr>
        <w:pStyle w:val="a4"/>
      </w:pPr>
      <w:proofErr w:type="gramStart"/>
      <w:r w:rsidRPr="004B30F8">
        <w:rPr>
          <w:rStyle w:val="af6"/>
        </w:rPr>
        <w:t>using</w:t>
      </w:r>
      <w:proofErr w:type="gramEnd"/>
      <w:r w:rsidRPr="00D53303">
        <w:t xml:space="preserve"> System;</w:t>
      </w:r>
    </w:p>
    <w:p w:rsidR="00B67B43" w:rsidRPr="00D53303" w:rsidRDefault="00B67B43" w:rsidP="00B23691">
      <w:pPr>
        <w:pStyle w:val="a4"/>
      </w:pPr>
    </w:p>
    <w:p w:rsidR="00B67B43" w:rsidRPr="00D53303" w:rsidRDefault="00B67B43" w:rsidP="00B23691">
      <w:pPr>
        <w:pStyle w:val="a4"/>
      </w:pPr>
      <w:proofErr w:type="gramStart"/>
      <w:r w:rsidRPr="004B30F8">
        <w:rPr>
          <w:rStyle w:val="af6"/>
        </w:rPr>
        <w:t>public</w:t>
      </w:r>
      <w:proofErr w:type="gramEnd"/>
      <w:r w:rsidRPr="00D53303">
        <w:t xml:space="preserve"> </w:t>
      </w:r>
      <w:r w:rsidRPr="004B30F8">
        <w:rPr>
          <w:rStyle w:val="af6"/>
        </w:rPr>
        <w:t>abstract</w:t>
      </w:r>
      <w:r w:rsidRPr="00D53303">
        <w:t xml:space="preserve"> </w:t>
      </w:r>
      <w:r w:rsidRPr="004B30F8">
        <w:rPr>
          <w:rStyle w:val="af6"/>
        </w:rPr>
        <w:t>class</w:t>
      </w:r>
      <w:r w:rsidRPr="00D53303">
        <w:t xml:space="preserve"> </w:t>
      </w:r>
      <w:r w:rsidRPr="004B30F8">
        <w:rPr>
          <w:rStyle w:val="af5"/>
        </w:rPr>
        <w:t>Sorter</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4B30F8">
        <w:rPr>
          <w:rStyle w:val="af6"/>
        </w:rPr>
        <w:t>private</w:t>
      </w:r>
      <w:proofErr w:type="gramEnd"/>
      <w:r w:rsidRPr="00D53303">
        <w:t xml:space="preserve"> </w:t>
      </w:r>
      <w:r w:rsidRPr="004B30F8">
        <w:rPr>
          <w:rStyle w:val="af6"/>
        </w:rPr>
        <w:t>readonly</w:t>
      </w:r>
      <w:r w:rsidRPr="00D53303">
        <w:t xml:space="preserve"> </w:t>
      </w:r>
      <w:r w:rsidRPr="004B30F8">
        <w:rPr>
          <w:rStyle w:val="af6"/>
        </w:rPr>
        <w:t>int</w:t>
      </w:r>
      <w:r w:rsidRPr="00D53303">
        <w:t>[] data;</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F564BF">
        <w:rPr>
          <w:rStyle w:val="af6"/>
        </w:rPr>
        <w:t>protected</w:t>
      </w:r>
      <w:proofErr w:type="gramEnd"/>
      <w:r w:rsidRPr="00D53303">
        <w:t xml:space="preserve"> Sorter(</w:t>
      </w:r>
      <w:proofErr w:type="spellStart"/>
      <w:r w:rsidRPr="00F564BF">
        <w:rPr>
          <w:rStyle w:val="af6"/>
        </w:rPr>
        <w:t>params</w:t>
      </w:r>
      <w:proofErr w:type="spellEnd"/>
      <w:r w:rsidRPr="00D53303">
        <w:t xml:space="preserve"> </w:t>
      </w:r>
      <w:r w:rsidRPr="00F564BF">
        <w:rPr>
          <w:rStyle w:val="af6"/>
        </w:rPr>
        <w:t>int</w:t>
      </w:r>
      <w:r w:rsidRPr="00D53303">
        <w:t>[] source)</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data = </w:t>
      </w:r>
      <w:r w:rsidRPr="00F564BF">
        <w:rPr>
          <w:rStyle w:val="af6"/>
        </w:rPr>
        <w:t>new</w:t>
      </w:r>
      <w:r w:rsidRPr="00D53303">
        <w:t xml:space="preserve"> </w:t>
      </w:r>
      <w:proofErr w:type="gramStart"/>
      <w:r w:rsidRPr="00F564BF">
        <w:rPr>
          <w:rStyle w:val="af6"/>
        </w:rPr>
        <w:t>int</w:t>
      </w:r>
      <w:r w:rsidRPr="00D53303">
        <w:t>[</w:t>
      </w:r>
      <w:proofErr w:type="spellStart"/>
      <w:proofErr w:type="gramEnd"/>
      <w:r w:rsidRPr="00D53303">
        <w:t>source.Length</w:t>
      </w:r>
      <w:proofErr w:type="spellEnd"/>
      <w:r w:rsidRPr="00D53303">
        <w:t>];</w:t>
      </w:r>
    </w:p>
    <w:p w:rsidR="00B67B43" w:rsidRPr="00D53303" w:rsidRDefault="00B67B43" w:rsidP="00B23691">
      <w:pPr>
        <w:pStyle w:val="a4"/>
      </w:pPr>
      <w:r w:rsidRPr="00D53303">
        <w:t xml:space="preserve">        </w:t>
      </w:r>
      <w:r w:rsidRPr="00F564BF">
        <w:rPr>
          <w:rStyle w:val="af5"/>
        </w:rPr>
        <w:t>Array</w:t>
      </w:r>
      <w:r w:rsidRPr="00D53303">
        <w:t>.Copy(source, data, source.Length);</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F564BF">
        <w:rPr>
          <w:rStyle w:val="af6"/>
        </w:rPr>
        <w:t>protected</w:t>
      </w:r>
      <w:proofErr w:type="gramEnd"/>
      <w:r w:rsidRPr="00D53303">
        <w:t xml:space="preserve"> </w:t>
      </w:r>
      <w:r w:rsidRPr="00F564BF">
        <w:rPr>
          <w:rStyle w:val="af6"/>
        </w:rPr>
        <w:t>abstract</w:t>
      </w:r>
      <w:r w:rsidRPr="00D53303">
        <w:t xml:space="preserve"> </w:t>
      </w:r>
      <w:proofErr w:type="spellStart"/>
      <w:r w:rsidRPr="00F564BF">
        <w:rPr>
          <w:rStyle w:val="af6"/>
        </w:rPr>
        <w:t>bool</w:t>
      </w:r>
      <w:proofErr w:type="spellEnd"/>
      <w:r w:rsidRPr="00D53303">
        <w:t xml:space="preserve"> Compare(</w:t>
      </w:r>
      <w:r w:rsidRPr="00F564BF">
        <w:rPr>
          <w:rStyle w:val="af6"/>
        </w:rPr>
        <w:t>int</w:t>
      </w:r>
      <w:r w:rsidRPr="00D53303">
        <w:t xml:space="preserve"> x, </w:t>
      </w:r>
      <w:r w:rsidRPr="00F564BF">
        <w:rPr>
          <w:rStyle w:val="af6"/>
        </w:rPr>
        <w:t>int</w:t>
      </w:r>
      <w:r w:rsidRPr="00D53303">
        <w:t xml:space="preserve"> y);</w:t>
      </w:r>
    </w:p>
    <w:p w:rsidR="00B67B43" w:rsidRPr="00D53303" w:rsidRDefault="00B67B43" w:rsidP="00B23691">
      <w:pPr>
        <w:pStyle w:val="a4"/>
      </w:pPr>
    </w:p>
    <w:p w:rsidR="00B67B43" w:rsidRPr="00D53303" w:rsidRDefault="00B67B43" w:rsidP="00B23691">
      <w:pPr>
        <w:pStyle w:val="a4"/>
      </w:pPr>
      <w:r w:rsidRPr="00D53303">
        <w:lastRenderedPageBreak/>
        <w:t xml:space="preserve">    </w:t>
      </w:r>
      <w:proofErr w:type="gramStart"/>
      <w:r w:rsidRPr="00F564BF">
        <w:rPr>
          <w:rStyle w:val="af6"/>
        </w:rPr>
        <w:t>public</w:t>
      </w:r>
      <w:proofErr w:type="gramEnd"/>
      <w:r w:rsidRPr="00D53303">
        <w:t xml:space="preserve"> </w:t>
      </w:r>
      <w:r w:rsidRPr="00F564BF">
        <w:rPr>
          <w:rStyle w:val="af6"/>
        </w:rPr>
        <w:t>void</w:t>
      </w:r>
      <w:r w:rsidRPr="00D53303">
        <w:t xml:space="preserve"> Sort()</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F564BF">
        <w:rPr>
          <w:rStyle w:val="af6"/>
        </w:rPr>
        <w:t>for</w:t>
      </w:r>
      <w:proofErr w:type="gramEnd"/>
      <w:r w:rsidRPr="00D53303">
        <w:t xml:space="preserve"> (</w:t>
      </w:r>
      <w:proofErr w:type="spellStart"/>
      <w:r w:rsidRPr="00F564BF">
        <w:rPr>
          <w:rStyle w:val="af6"/>
        </w:rPr>
        <w:t>var</w:t>
      </w:r>
      <w:proofErr w:type="spellEnd"/>
      <w:r w:rsidRPr="00D53303">
        <w:t xml:space="preserve"> i = 0; i &lt; data.Length - 1; i++)</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F564BF">
        <w:rPr>
          <w:rStyle w:val="af6"/>
        </w:rPr>
        <w:t>for</w:t>
      </w:r>
      <w:proofErr w:type="gramEnd"/>
      <w:r w:rsidRPr="00D53303">
        <w:t xml:space="preserve"> (</w:t>
      </w:r>
      <w:proofErr w:type="spellStart"/>
      <w:r w:rsidRPr="00F564BF">
        <w:rPr>
          <w:rStyle w:val="af6"/>
        </w:rPr>
        <w:t>var</w:t>
      </w:r>
      <w:proofErr w:type="spellEnd"/>
      <w:r w:rsidRPr="00D53303">
        <w:t xml:space="preserve"> j = i + 1; j &lt; data.Length; j++)</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F564BF">
        <w:rPr>
          <w:rStyle w:val="af6"/>
        </w:rPr>
        <w:t>if</w:t>
      </w:r>
      <w:proofErr w:type="gramEnd"/>
      <w:r w:rsidRPr="00D53303">
        <w:t xml:space="preserve"> (Compare(data[j], data[i]))</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spellStart"/>
      <w:proofErr w:type="gramStart"/>
      <w:r w:rsidRPr="00F564BF">
        <w:rPr>
          <w:rStyle w:val="af6"/>
        </w:rPr>
        <w:t>var</w:t>
      </w:r>
      <w:proofErr w:type="spellEnd"/>
      <w:proofErr w:type="gramEnd"/>
      <w:r w:rsidRPr="00D53303">
        <w:t xml:space="preserve"> temp = data[i];</w:t>
      </w:r>
    </w:p>
    <w:p w:rsidR="00B67B43" w:rsidRPr="00D53303" w:rsidRDefault="00B67B43" w:rsidP="00B23691">
      <w:pPr>
        <w:pStyle w:val="a4"/>
      </w:pPr>
      <w:r w:rsidRPr="00D53303">
        <w:t xml:space="preserve">                    data[i] = data[j];</w:t>
      </w:r>
    </w:p>
    <w:p w:rsidR="00B67B43" w:rsidRPr="00D53303" w:rsidRDefault="00B67B43" w:rsidP="00B23691">
      <w:pPr>
        <w:pStyle w:val="a4"/>
      </w:pPr>
      <w:r w:rsidRPr="00D53303">
        <w:t xml:space="preserve">                    data[j] = temp;</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F564BF">
        <w:rPr>
          <w:rStyle w:val="af6"/>
        </w:rPr>
        <w:t>public</w:t>
      </w:r>
      <w:proofErr w:type="gramEnd"/>
      <w:r w:rsidRPr="00D53303">
        <w:t xml:space="preserve"> </w:t>
      </w:r>
      <w:r w:rsidRPr="00F564BF">
        <w:rPr>
          <w:rStyle w:val="af6"/>
        </w:rPr>
        <w:t>int</w:t>
      </w:r>
      <w:r w:rsidRPr="00D53303">
        <w:t>[] GetData()</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spellStart"/>
      <w:proofErr w:type="gramStart"/>
      <w:r w:rsidRPr="00F564BF">
        <w:rPr>
          <w:rStyle w:val="af6"/>
        </w:rPr>
        <w:t>var</w:t>
      </w:r>
      <w:proofErr w:type="spellEnd"/>
      <w:proofErr w:type="gramEnd"/>
      <w:r w:rsidRPr="00D53303">
        <w:t xml:space="preserve"> result = </w:t>
      </w:r>
      <w:r w:rsidRPr="00F564BF">
        <w:rPr>
          <w:rStyle w:val="af6"/>
        </w:rPr>
        <w:t>new</w:t>
      </w:r>
      <w:r w:rsidRPr="00D53303">
        <w:t xml:space="preserve"> </w:t>
      </w:r>
      <w:r w:rsidRPr="00F564BF">
        <w:rPr>
          <w:rStyle w:val="af6"/>
        </w:rPr>
        <w:t>int</w:t>
      </w:r>
      <w:r w:rsidRPr="00D53303">
        <w:t>[</w:t>
      </w:r>
      <w:proofErr w:type="spellStart"/>
      <w:r w:rsidRPr="00D53303">
        <w:t>data.Length</w:t>
      </w:r>
      <w:proofErr w:type="spellEnd"/>
      <w:r w:rsidRPr="00D53303">
        <w:t>];</w:t>
      </w:r>
    </w:p>
    <w:p w:rsidR="00B67B43" w:rsidRPr="00D53303" w:rsidRDefault="00B67B43" w:rsidP="00B23691">
      <w:pPr>
        <w:pStyle w:val="a4"/>
      </w:pPr>
      <w:r w:rsidRPr="00D53303">
        <w:t xml:space="preserve">        </w:t>
      </w:r>
      <w:r w:rsidRPr="00F564BF">
        <w:rPr>
          <w:rStyle w:val="af5"/>
        </w:rPr>
        <w:t>Array</w:t>
      </w:r>
      <w:r w:rsidRPr="00D53303">
        <w:t>.Copy(data, result, data.Length);</w:t>
      </w:r>
    </w:p>
    <w:p w:rsidR="00B67B43" w:rsidRPr="00D53303" w:rsidRDefault="00B67B43" w:rsidP="00B23691">
      <w:pPr>
        <w:pStyle w:val="a4"/>
      </w:pPr>
      <w:r w:rsidRPr="00D53303">
        <w:t xml:space="preserve">        </w:t>
      </w:r>
      <w:proofErr w:type="gramStart"/>
      <w:r w:rsidRPr="00F564BF">
        <w:rPr>
          <w:rStyle w:val="af6"/>
        </w:rPr>
        <w:t>return</w:t>
      </w:r>
      <w:proofErr w:type="gramEnd"/>
      <w:r w:rsidRPr="00D53303">
        <w:t xml:space="preserve"> result;</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F564BF">
        <w:rPr>
          <w:rStyle w:val="af6"/>
        </w:rPr>
        <w:t>public</w:t>
      </w:r>
      <w:proofErr w:type="gramEnd"/>
      <w:r w:rsidRPr="00D53303">
        <w:t xml:space="preserve"> </w:t>
      </w:r>
      <w:r w:rsidRPr="00F564BF">
        <w:rPr>
          <w:rStyle w:val="af6"/>
        </w:rPr>
        <w:t>class</w:t>
      </w:r>
      <w:r w:rsidRPr="00D53303">
        <w:t xml:space="preserve"> </w:t>
      </w:r>
      <w:r w:rsidRPr="00F564BF">
        <w:rPr>
          <w:rStyle w:val="af5"/>
        </w:rPr>
        <w:t>GreaterFirstSorter</w:t>
      </w:r>
      <w:r w:rsidRPr="00D53303">
        <w:t xml:space="preserve"> : </w:t>
      </w:r>
      <w:r w:rsidRPr="00F564BF">
        <w:rPr>
          <w:rStyle w:val="af5"/>
        </w:rPr>
        <w:t>Sorter</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Pr="00F564BF">
        <w:rPr>
          <w:rStyle w:val="af6"/>
        </w:rPr>
        <w:t>public</w:t>
      </w:r>
      <w:proofErr w:type="gramEnd"/>
      <w:r w:rsidRPr="00D53303">
        <w:t xml:space="preserve"> GreaterFirstSorter(</w:t>
      </w:r>
      <w:proofErr w:type="spellStart"/>
      <w:r w:rsidRPr="00F564BF">
        <w:rPr>
          <w:rStyle w:val="af6"/>
        </w:rPr>
        <w:t>params</w:t>
      </w:r>
      <w:proofErr w:type="spellEnd"/>
      <w:r w:rsidRPr="00D53303">
        <w:t xml:space="preserve"> </w:t>
      </w:r>
      <w:r w:rsidRPr="00F564BF">
        <w:rPr>
          <w:rStyle w:val="af6"/>
        </w:rPr>
        <w:t>int</w:t>
      </w:r>
      <w:r w:rsidRPr="00D53303">
        <w:t xml:space="preserve">[] source) : </w:t>
      </w:r>
      <w:r w:rsidRPr="00F564BF">
        <w:rPr>
          <w:rStyle w:val="af6"/>
        </w:rPr>
        <w:t>base</w:t>
      </w:r>
      <w:r w:rsidRPr="00D53303">
        <w:t>(source){ }</w:t>
      </w:r>
    </w:p>
    <w:p w:rsidR="00B67B43" w:rsidRPr="00D53303" w:rsidRDefault="00B67B43" w:rsidP="00B23691">
      <w:pPr>
        <w:pStyle w:val="a4"/>
      </w:pPr>
    </w:p>
    <w:p w:rsidR="00B67B43" w:rsidRPr="00D53303" w:rsidRDefault="00B67B43" w:rsidP="00B23691">
      <w:pPr>
        <w:pStyle w:val="a4"/>
      </w:pPr>
      <w:r w:rsidRPr="00D53303">
        <w:t xml:space="preserve">    </w:t>
      </w:r>
      <w:proofErr w:type="gramStart"/>
      <w:r w:rsidRPr="00F564BF">
        <w:rPr>
          <w:rStyle w:val="af6"/>
        </w:rPr>
        <w:t>protected</w:t>
      </w:r>
      <w:proofErr w:type="gramEnd"/>
      <w:r w:rsidRPr="00D53303">
        <w:t xml:space="preserve"> </w:t>
      </w:r>
      <w:r w:rsidRPr="00F564BF">
        <w:rPr>
          <w:rStyle w:val="af6"/>
        </w:rPr>
        <w:t>override</w:t>
      </w:r>
      <w:r w:rsidRPr="00D53303">
        <w:t xml:space="preserve"> </w:t>
      </w:r>
      <w:proofErr w:type="spellStart"/>
      <w:r w:rsidRPr="00F564BF">
        <w:rPr>
          <w:rStyle w:val="af6"/>
        </w:rPr>
        <w:t>bool</w:t>
      </w:r>
      <w:proofErr w:type="spellEnd"/>
      <w:r w:rsidRPr="00D53303">
        <w:t xml:space="preserve"> Compare(</w:t>
      </w:r>
      <w:r w:rsidRPr="00F564BF">
        <w:rPr>
          <w:rStyle w:val="af6"/>
        </w:rPr>
        <w:t>int</w:t>
      </w:r>
      <w:r w:rsidRPr="00D53303">
        <w:t xml:space="preserve"> x, </w:t>
      </w:r>
      <w:r w:rsidRPr="00F564BF">
        <w:rPr>
          <w:rStyle w:val="af6"/>
        </w:rPr>
        <w:t>int</w:t>
      </w:r>
      <w:r w:rsidRPr="00D53303">
        <w:t xml:space="preserve"> y)</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gramStart"/>
      <w:r w:rsidRPr="00F564BF">
        <w:rPr>
          <w:rStyle w:val="af6"/>
        </w:rPr>
        <w:t>return</w:t>
      </w:r>
      <w:proofErr w:type="gramEnd"/>
      <w:r w:rsidRPr="00D53303">
        <w:t xml:space="preserve"> x &gt; y;</w:t>
      </w:r>
    </w:p>
    <w:p w:rsidR="00B67B43" w:rsidRPr="00D53303" w:rsidRDefault="00B67B43" w:rsidP="00B23691">
      <w:pPr>
        <w:pStyle w:val="a4"/>
      </w:pPr>
      <w:r w:rsidRPr="00D53303">
        <w:t xml:space="preserve">    }</w:t>
      </w:r>
    </w:p>
    <w:p w:rsidR="00B67B43" w:rsidRPr="00D53303" w:rsidRDefault="00B67B43" w:rsidP="00B23691">
      <w:pPr>
        <w:pStyle w:val="a4"/>
      </w:pPr>
      <w:r w:rsidRPr="00D53303">
        <w:t>}</w:t>
      </w:r>
    </w:p>
    <w:p w:rsidR="00B67B43" w:rsidRPr="00D53303" w:rsidRDefault="00B67B43" w:rsidP="00B23691">
      <w:pPr>
        <w:pStyle w:val="a4"/>
      </w:pPr>
    </w:p>
    <w:p w:rsidR="00B67B43" w:rsidRPr="00D53303" w:rsidRDefault="00B67B43" w:rsidP="00B23691">
      <w:pPr>
        <w:pStyle w:val="a4"/>
      </w:pPr>
      <w:proofErr w:type="gramStart"/>
      <w:r w:rsidRPr="00F564BF">
        <w:rPr>
          <w:rStyle w:val="af6"/>
        </w:rPr>
        <w:t>public</w:t>
      </w:r>
      <w:proofErr w:type="gramEnd"/>
      <w:r w:rsidRPr="00D53303">
        <w:t xml:space="preserve"> </w:t>
      </w:r>
      <w:r w:rsidRPr="00F564BF">
        <w:rPr>
          <w:rStyle w:val="af6"/>
        </w:rPr>
        <w:t>class</w:t>
      </w:r>
      <w:r w:rsidRPr="00D53303">
        <w:t xml:space="preserve"> </w:t>
      </w:r>
      <w:r w:rsidRPr="00F564BF">
        <w:rPr>
          <w:rStyle w:val="af5"/>
        </w:rPr>
        <w:t>TemplateMethodExample</w:t>
      </w:r>
    </w:p>
    <w:p w:rsidR="00B67B43" w:rsidRPr="00D53303" w:rsidRDefault="00B67B43" w:rsidP="00B23691">
      <w:pPr>
        <w:pStyle w:val="a4"/>
      </w:pPr>
      <w:r w:rsidRPr="00D53303">
        <w:t>{</w:t>
      </w:r>
    </w:p>
    <w:p w:rsidR="00B67B43" w:rsidRPr="00D53303" w:rsidRDefault="00B67B43" w:rsidP="00B23691">
      <w:pPr>
        <w:pStyle w:val="a4"/>
      </w:pPr>
      <w:r w:rsidRPr="00D53303">
        <w:t xml:space="preserve">    </w:t>
      </w:r>
      <w:proofErr w:type="gramStart"/>
      <w:r w:rsidR="00DD692D" w:rsidRPr="008064CA">
        <w:rPr>
          <w:rStyle w:val="af6"/>
        </w:rPr>
        <w:t>p</w:t>
      </w:r>
      <w:r w:rsidR="00DD692D">
        <w:rPr>
          <w:rStyle w:val="af6"/>
        </w:rPr>
        <w:t>ublic</w:t>
      </w:r>
      <w:proofErr w:type="gramEnd"/>
      <w:r w:rsidRPr="00D53303">
        <w:t xml:space="preserve"> </w:t>
      </w:r>
      <w:r w:rsidRPr="00F564BF">
        <w:rPr>
          <w:rStyle w:val="af6"/>
        </w:rPr>
        <w:t>static</w:t>
      </w:r>
      <w:r w:rsidRPr="00D53303">
        <w:t xml:space="preserve"> </w:t>
      </w:r>
      <w:r w:rsidRPr="00F564BF">
        <w:rPr>
          <w:rStyle w:val="af6"/>
        </w:rPr>
        <w:t>void</w:t>
      </w:r>
      <w:r w:rsidRPr="00D53303">
        <w:t xml:space="preserve"> Main()</w:t>
      </w:r>
    </w:p>
    <w:p w:rsidR="00B67B43" w:rsidRPr="00D53303" w:rsidRDefault="00B67B43" w:rsidP="00B23691">
      <w:pPr>
        <w:pStyle w:val="a4"/>
      </w:pPr>
      <w:r w:rsidRPr="00D53303">
        <w:t xml:space="preserve">    {</w:t>
      </w:r>
    </w:p>
    <w:p w:rsidR="00B67B43" w:rsidRPr="00D53303" w:rsidRDefault="00B67B43" w:rsidP="00B23691">
      <w:pPr>
        <w:pStyle w:val="a4"/>
      </w:pPr>
      <w:r w:rsidRPr="00D53303">
        <w:t xml:space="preserve">        </w:t>
      </w:r>
      <w:proofErr w:type="spellStart"/>
      <w:proofErr w:type="gramStart"/>
      <w:r w:rsidRPr="00F564BF">
        <w:rPr>
          <w:rStyle w:val="af6"/>
        </w:rPr>
        <w:t>var</w:t>
      </w:r>
      <w:proofErr w:type="spellEnd"/>
      <w:proofErr w:type="gramEnd"/>
      <w:r w:rsidRPr="00D53303">
        <w:t xml:space="preserve"> sorter = </w:t>
      </w:r>
      <w:r w:rsidRPr="00F564BF">
        <w:rPr>
          <w:rStyle w:val="af6"/>
        </w:rPr>
        <w:t>new</w:t>
      </w:r>
      <w:r w:rsidRPr="00D53303">
        <w:t xml:space="preserve"> </w:t>
      </w:r>
      <w:r w:rsidRPr="00F564BF">
        <w:rPr>
          <w:rStyle w:val="af5"/>
        </w:rPr>
        <w:t>GreaterFirstSorter</w:t>
      </w:r>
      <w:r w:rsidRPr="00D53303">
        <w:t>(1, 3, -10, 0);</w:t>
      </w:r>
    </w:p>
    <w:p w:rsidR="00B67B43" w:rsidRPr="00D53303" w:rsidRDefault="00B67B43" w:rsidP="00B23691">
      <w:pPr>
        <w:pStyle w:val="a4"/>
      </w:pPr>
      <w:r w:rsidRPr="00D53303">
        <w:t xml:space="preserve">        sorter.Sort();</w:t>
      </w:r>
    </w:p>
    <w:p w:rsidR="00B67B43" w:rsidRPr="00D53303" w:rsidRDefault="00B67B43" w:rsidP="00B23691">
      <w:pPr>
        <w:pStyle w:val="a4"/>
      </w:pPr>
      <w:r w:rsidRPr="00D53303">
        <w:t xml:space="preserve">        </w:t>
      </w:r>
      <w:proofErr w:type="spellStart"/>
      <w:proofErr w:type="gramStart"/>
      <w:r w:rsidRPr="00F564BF">
        <w:rPr>
          <w:rStyle w:val="af6"/>
        </w:rPr>
        <w:t>var</w:t>
      </w:r>
      <w:proofErr w:type="spellEnd"/>
      <w:proofErr w:type="gramEnd"/>
      <w:r w:rsidRPr="00D53303">
        <w:t xml:space="preserve"> result = sorter.GetData();</w:t>
      </w:r>
    </w:p>
    <w:p w:rsidR="00B67B43" w:rsidRPr="00B56522" w:rsidRDefault="00B67B43" w:rsidP="00B23691">
      <w:pPr>
        <w:pStyle w:val="a4"/>
        <w:rPr>
          <w:lang w:val="ru-RU"/>
        </w:rPr>
      </w:pPr>
      <w:r w:rsidRPr="00D53303">
        <w:t xml:space="preserve">    </w:t>
      </w:r>
      <w:r w:rsidRPr="00B56522">
        <w:rPr>
          <w:lang w:val="ru-RU"/>
        </w:rPr>
        <w:t>}</w:t>
      </w:r>
    </w:p>
    <w:p w:rsidR="00B67B43" w:rsidRPr="00B56522" w:rsidRDefault="00B67B43" w:rsidP="00B23691">
      <w:pPr>
        <w:pStyle w:val="a4"/>
        <w:rPr>
          <w:lang w:val="ru-RU"/>
        </w:rPr>
      </w:pPr>
      <w:r w:rsidRPr="00B56522">
        <w:rPr>
          <w:lang w:val="ru-RU"/>
        </w:rPr>
        <w:t>}</w:t>
      </w:r>
    </w:p>
    <w:p w:rsidR="00B67B43" w:rsidRPr="00B56522" w:rsidRDefault="00B67B43" w:rsidP="004A49D1">
      <w:pPr>
        <w:pStyle w:val="1"/>
      </w:pPr>
      <w:bookmarkStart w:id="6" w:name="_Toc350455532"/>
      <w:r w:rsidRPr="00B56522">
        <w:t xml:space="preserve">5. </w:t>
      </w:r>
      <w:proofErr w:type="spellStart"/>
      <w:r w:rsidR="004A49D1" w:rsidRPr="00E918DC">
        <w:t>Антипаттерны</w:t>
      </w:r>
      <w:bookmarkEnd w:id="6"/>
      <w:proofErr w:type="spellEnd"/>
    </w:p>
    <w:p w:rsidR="00B67B43" w:rsidRPr="00E918DC" w:rsidRDefault="00B67B43" w:rsidP="00B67B43">
      <w:proofErr w:type="spellStart"/>
      <w:r w:rsidRPr="00EC4DE5">
        <w:rPr>
          <w:rStyle w:val="a8"/>
        </w:rPr>
        <w:t>Антипаттерны</w:t>
      </w:r>
      <w:proofErr w:type="spellEnd"/>
      <w:r w:rsidRPr="00B56522">
        <w:t xml:space="preserve"> (</w:t>
      </w:r>
      <w:r w:rsidRPr="004A49D1">
        <w:rPr>
          <w:lang w:val="en-US"/>
        </w:rPr>
        <w:t>anti</w:t>
      </w:r>
      <w:r w:rsidRPr="00B56522">
        <w:t>-</w:t>
      </w:r>
      <w:r w:rsidRPr="004A49D1">
        <w:rPr>
          <w:lang w:val="en-US"/>
        </w:rPr>
        <w:t>patterns</w:t>
      </w:r>
      <w:r w:rsidRPr="00B56522">
        <w:t xml:space="preserve">), </w:t>
      </w:r>
      <w:r w:rsidRPr="00E918DC">
        <w:t>также</w:t>
      </w:r>
      <w:r w:rsidRPr="00B56522">
        <w:t xml:space="preserve"> </w:t>
      </w:r>
      <w:r w:rsidRPr="00E918DC">
        <w:t>известные</w:t>
      </w:r>
      <w:r w:rsidRPr="00B56522">
        <w:t xml:space="preserve"> </w:t>
      </w:r>
      <w:r w:rsidRPr="00E918DC">
        <w:t>как</w:t>
      </w:r>
      <w:r w:rsidRPr="00B56522">
        <w:t xml:space="preserve"> </w:t>
      </w:r>
      <w:r w:rsidRPr="00EC4DE5">
        <w:rPr>
          <w:rStyle w:val="a8"/>
        </w:rPr>
        <w:t>ловушки</w:t>
      </w:r>
      <w:r w:rsidRPr="00B56522">
        <w:t xml:space="preserve"> (</w:t>
      </w:r>
      <w:r w:rsidRPr="004A49D1">
        <w:rPr>
          <w:lang w:val="en-US"/>
        </w:rPr>
        <w:t>pitfalls</w:t>
      </w:r>
      <w:r w:rsidRPr="00B56522">
        <w:t xml:space="preserve">) – </w:t>
      </w:r>
      <w:r w:rsidRPr="00E918DC">
        <w:t>это</w:t>
      </w:r>
      <w:r w:rsidRPr="00B56522">
        <w:t xml:space="preserve"> </w:t>
      </w:r>
      <w:r w:rsidRPr="00E918DC">
        <w:t>классы</w:t>
      </w:r>
      <w:r w:rsidRPr="00B56522">
        <w:t xml:space="preserve"> </w:t>
      </w:r>
      <w:r w:rsidRPr="00E918DC">
        <w:t>наиболее</w:t>
      </w:r>
      <w:r w:rsidRPr="00B56522">
        <w:t xml:space="preserve"> </w:t>
      </w:r>
      <w:r w:rsidRPr="00E918DC">
        <w:t>часто</w:t>
      </w:r>
      <w:r w:rsidRPr="00B56522">
        <w:t xml:space="preserve"> </w:t>
      </w:r>
      <w:r w:rsidRPr="00E918DC">
        <w:t>внедряемых</w:t>
      </w:r>
      <w:r w:rsidRPr="00B56522">
        <w:t xml:space="preserve"> </w:t>
      </w:r>
      <w:r w:rsidRPr="00E918DC">
        <w:t>плохих</w:t>
      </w:r>
      <w:r w:rsidRPr="00B56522">
        <w:t xml:space="preserve"> </w:t>
      </w:r>
      <w:r w:rsidRPr="00E918DC">
        <w:t>решений</w:t>
      </w:r>
      <w:r w:rsidRPr="00B56522">
        <w:t xml:space="preserve"> </w:t>
      </w:r>
      <w:r w:rsidRPr="00E918DC">
        <w:t>проблем</w:t>
      </w:r>
      <w:r w:rsidRPr="00B56522">
        <w:t xml:space="preserve">. </w:t>
      </w:r>
      <w:r w:rsidRPr="00E918DC">
        <w:t>Они изучаются в случае, когда их хотят избежать в будущем, и некоторые отдельные случаи их могут быть распознаны при изучении неработающих систем.</w:t>
      </w:r>
    </w:p>
    <w:p w:rsidR="00B67B43" w:rsidRPr="00E918DC" w:rsidRDefault="00B67B43" w:rsidP="00B67B43">
      <w:r w:rsidRPr="00E918DC">
        <w:lastRenderedPageBreak/>
        <w:t xml:space="preserve">Термин </w:t>
      </w:r>
      <w:proofErr w:type="spellStart"/>
      <w:r w:rsidRPr="00EC4DE5">
        <w:rPr>
          <w:rStyle w:val="a8"/>
        </w:rPr>
        <w:t>антипаттерн</w:t>
      </w:r>
      <w:proofErr w:type="spellEnd"/>
      <w:r w:rsidRPr="00E918DC">
        <w:t xml:space="preserve"> построен на основе термина </w:t>
      </w:r>
      <w:proofErr w:type="spellStart"/>
      <w:r w:rsidRPr="00E918DC">
        <w:t>pattern</w:t>
      </w:r>
      <w:proofErr w:type="spellEnd"/>
      <w:r w:rsidRPr="00E918DC">
        <w:t xml:space="preserve"> – шаблон проектирования. То есть, </w:t>
      </w:r>
      <w:proofErr w:type="spellStart"/>
      <w:r w:rsidRPr="00E918DC">
        <w:t>антипаттерны</w:t>
      </w:r>
      <w:proofErr w:type="spellEnd"/>
      <w:r w:rsidRPr="00E918DC">
        <w:t xml:space="preserve"> – это как бы противоположность шаблонам, представляющим хорошие методы программирования.</w:t>
      </w:r>
    </w:p>
    <w:p w:rsidR="00B67B43" w:rsidRPr="00E918DC" w:rsidRDefault="00B67B43" w:rsidP="00B67B43">
      <w:r w:rsidRPr="00E918DC">
        <w:t xml:space="preserve">Далее будет приведён список некоторых наиболее распространённых </w:t>
      </w:r>
      <w:proofErr w:type="spellStart"/>
      <w:r w:rsidRPr="00E918DC">
        <w:t>антипаттернов</w:t>
      </w:r>
      <w:proofErr w:type="spellEnd"/>
      <w:r w:rsidRPr="00E918DC">
        <w:t xml:space="preserve">, разбитый на категории. Для каждого элемента списка указывается название и короткое определение. Также для некоторых элементов будет дан своеобразный «рецепт лечения», указывающий, как устранить </w:t>
      </w:r>
      <w:proofErr w:type="spellStart"/>
      <w:r w:rsidRPr="00E918DC">
        <w:t>антипаттерн</w:t>
      </w:r>
      <w:proofErr w:type="spellEnd"/>
      <w:r w:rsidRPr="00E918DC">
        <w:t>.</w:t>
      </w:r>
    </w:p>
    <w:p w:rsidR="00B67B43" w:rsidRPr="00E918DC" w:rsidRDefault="00B67B43" w:rsidP="00EC4DE5">
      <w:pPr>
        <w:pStyle w:val="aff"/>
      </w:pPr>
      <w:proofErr w:type="spellStart"/>
      <w:r w:rsidRPr="00E918DC">
        <w:t>Антипаттерны</w:t>
      </w:r>
      <w:proofErr w:type="spellEnd"/>
      <w:r w:rsidRPr="00E918DC">
        <w:t xml:space="preserve"> в программировании.</w:t>
      </w:r>
    </w:p>
    <w:p w:rsidR="00B67B43" w:rsidRPr="00E918DC" w:rsidRDefault="006E4F40" w:rsidP="00B67B43">
      <w:r w:rsidRPr="006E4F40">
        <w:t xml:space="preserve">– </w:t>
      </w:r>
      <w:r w:rsidR="00B67B43" w:rsidRPr="006E4F40">
        <w:rPr>
          <w:rStyle w:val="a8"/>
        </w:rPr>
        <w:t>Ненужная сложность</w:t>
      </w:r>
      <w:r w:rsidR="00B67B43" w:rsidRPr="00E918DC">
        <w:t xml:space="preserve"> (</w:t>
      </w:r>
      <w:proofErr w:type="spellStart"/>
      <w:r w:rsidR="00B67B43" w:rsidRPr="00E918DC">
        <w:t>Accidental</w:t>
      </w:r>
      <w:proofErr w:type="spellEnd"/>
      <w:r w:rsidR="00B67B43" w:rsidRPr="00E918DC">
        <w:t xml:space="preserve"> </w:t>
      </w:r>
      <w:proofErr w:type="spellStart"/>
      <w:r w:rsidR="00B67B43" w:rsidRPr="00E918DC">
        <w:t>complexity</w:t>
      </w:r>
      <w:proofErr w:type="spellEnd"/>
      <w:r w:rsidR="00B67B43" w:rsidRPr="00E918DC">
        <w:t>) – внесение ненужной сложности в решение. Ненужная сложность не обусловлена действительной сложностью решаемой проблемы, а искусственно внесена при разработке архитектуры и дизайна ПО.</w:t>
      </w:r>
    </w:p>
    <w:p w:rsidR="00B67B43" w:rsidRPr="00E918DC" w:rsidRDefault="006E4F40" w:rsidP="00B67B43">
      <w:r w:rsidRPr="006E4F40">
        <w:t xml:space="preserve">– </w:t>
      </w:r>
      <w:r w:rsidR="00B67B43" w:rsidRPr="006E4F40">
        <w:rPr>
          <w:rStyle w:val="a8"/>
        </w:rPr>
        <w:t>Действие на расстоянии</w:t>
      </w:r>
      <w:r w:rsidR="00B67B43" w:rsidRPr="00E918DC">
        <w:t xml:space="preserve"> (</w:t>
      </w:r>
      <w:proofErr w:type="spellStart"/>
      <w:r w:rsidR="00B67B43" w:rsidRPr="00E918DC">
        <w:t>Action</w:t>
      </w:r>
      <w:proofErr w:type="spellEnd"/>
      <w:r w:rsidR="00B67B43" w:rsidRPr="00E918DC">
        <w:t xml:space="preserve"> </w:t>
      </w:r>
      <w:proofErr w:type="spellStart"/>
      <w:r w:rsidR="00B67B43" w:rsidRPr="00E918DC">
        <w:t>at</w:t>
      </w:r>
      <w:proofErr w:type="spellEnd"/>
      <w:r w:rsidR="00B67B43" w:rsidRPr="00E918DC">
        <w:t xml:space="preserve"> a </w:t>
      </w:r>
      <w:proofErr w:type="spellStart"/>
      <w:r w:rsidR="00B67B43" w:rsidRPr="00E918DC">
        <w:t>distance</w:t>
      </w:r>
      <w:proofErr w:type="spellEnd"/>
      <w:r w:rsidR="00B67B43" w:rsidRPr="00E918DC">
        <w:t xml:space="preserve">) – неожиданное взаимодействие между широко разделёнными частями системы. </w:t>
      </w:r>
      <w:proofErr w:type="spellStart"/>
      <w:r w:rsidR="00B67B43" w:rsidRPr="00E918DC">
        <w:t>Антипаттерн</w:t>
      </w:r>
      <w:proofErr w:type="spellEnd"/>
      <w:r w:rsidR="00B67B43" w:rsidRPr="00E918DC">
        <w:t xml:space="preserve"> может проявиться при использовании в программе глобальных переменных.</w:t>
      </w:r>
    </w:p>
    <w:p w:rsidR="00B67B43" w:rsidRPr="00E918DC" w:rsidRDefault="006E4F40" w:rsidP="00B67B43">
      <w:r w:rsidRPr="006E4F40">
        <w:t xml:space="preserve">– </w:t>
      </w:r>
      <w:r w:rsidR="00B67B43" w:rsidRPr="006E4F40">
        <w:rPr>
          <w:rStyle w:val="a8"/>
        </w:rPr>
        <w:t>Слепая вера</w:t>
      </w:r>
      <w:r w:rsidR="00B67B43" w:rsidRPr="00E918DC">
        <w:t xml:space="preserve"> (</w:t>
      </w:r>
      <w:proofErr w:type="spellStart"/>
      <w:r w:rsidR="00B67B43" w:rsidRPr="00E918DC">
        <w:t>Blind</w:t>
      </w:r>
      <w:proofErr w:type="spellEnd"/>
      <w:r w:rsidR="00B67B43" w:rsidRPr="00E918DC">
        <w:t xml:space="preserve"> </w:t>
      </w:r>
      <w:proofErr w:type="spellStart"/>
      <w:r w:rsidR="00B67B43" w:rsidRPr="00E918DC">
        <w:t>faith</w:t>
      </w:r>
      <w:proofErr w:type="spellEnd"/>
      <w:r w:rsidR="00B67B43" w:rsidRPr="00E918DC">
        <w:t xml:space="preserve">) – недостаточная проверка корректности исправления ошибки или результата работы подпрограммы. Альтернативой </w:t>
      </w:r>
      <w:proofErr w:type="spellStart"/>
      <w:r w:rsidR="00B67B43" w:rsidRPr="00E918DC">
        <w:t>антипаттерну</w:t>
      </w:r>
      <w:proofErr w:type="spellEnd"/>
      <w:r w:rsidR="00B67B43" w:rsidRPr="00E918DC">
        <w:t xml:space="preserve"> является разработка через тестирование и, в частности, модульные тесты.</w:t>
      </w:r>
    </w:p>
    <w:p w:rsidR="006E4F40" w:rsidRDefault="006E4F40" w:rsidP="00B67B43">
      <w:r w:rsidRPr="006E4F40">
        <w:t xml:space="preserve">– </w:t>
      </w:r>
      <w:r w:rsidR="00B67B43" w:rsidRPr="006E4F40">
        <w:rPr>
          <w:rStyle w:val="a8"/>
        </w:rPr>
        <w:t>Лодочный якорь</w:t>
      </w:r>
      <w:r w:rsidR="00B67B43" w:rsidRPr="00E918DC">
        <w:t xml:space="preserve"> (</w:t>
      </w:r>
      <w:proofErr w:type="spellStart"/>
      <w:r w:rsidR="00B67B43" w:rsidRPr="00E918DC">
        <w:t>Boat</w:t>
      </w:r>
      <w:proofErr w:type="spellEnd"/>
      <w:r w:rsidR="00B67B43" w:rsidRPr="00E918DC">
        <w:t xml:space="preserve"> </w:t>
      </w:r>
      <w:proofErr w:type="spellStart"/>
      <w:r w:rsidR="00B67B43" w:rsidRPr="00E918DC">
        <w:t>anchor</w:t>
      </w:r>
      <w:proofErr w:type="spellEnd"/>
      <w:r w:rsidR="00B67B43" w:rsidRPr="00E918DC">
        <w:t xml:space="preserve">) – сохранение более не используемой части системы. Чтобы уменьшить влияние данного </w:t>
      </w:r>
      <w:proofErr w:type="spellStart"/>
      <w:r w:rsidR="00B67B43" w:rsidRPr="00E918DC">
        <w:t>антипаттерна</w:t>
      </w:r>
      <w:proofErr w:type="spellEnd"/>
      <w:r w:rsidR="00B67B43" w:rsidRPr="00E918DC">
        <w:t>, рекомендуется устаревшие компоненты системы выносить в отдельные библиотеки, дабы не захламлять основной набор классов и методов.</w:t>
      </w:r>
    </w:p>
    <w:p w:rsidR="00B67B43" w:rsidRPr="00E918DC" w:rsidRDefault="006E4F40" w:rsidP="00B67B43">
      <w:r w:rsidRPr="006E4F40">
        <w:t xml:space="preserve">– </w:t>
      </w:r>
      <w:r w:rsidR="00B67B43" w:rsidRPr="006E4F40">
        <w:rPr>
          <w:rStyle w:val="a8"/>
        </w:rPr>
        <w:t>Активное ожидание</w:t>
      </w:r>
      <w:r w:rsidR="00B67B43" w:rsidRPr="00E918DC">
        <w:t xml:space="preserve"> (</w:t>
      </w:r>
      <w:proofErr w:type="spellStart"/>
      <w:r w:rsidR="00B67B43" w:rsidRPr="00E918DC">
        <w:t>Busy</w:t>
      </w:r>
      <w:proofErr w:type="spellEnd"/>
      <w:r w:rsidR="00B67B43" w:rsidRPr="00E918DC">
        <w:t xml:space="preserve"> </w:t>
      </w:r>
      <w:proofErr w:type="spellStart"/>
      <w:r w:rsidR="00B67B43" w:rsidRPr="00E918DC">
        <w:t>spin</w:t>
      </w:r>
      <w:proofErr w:type="spellEnd"/>
      <w:r w:rsidR="00B67B43" w:rsidRPr="00E918DC">
        <w:t>) – потребление процессорного времени во время ожидания события, обычно при помощи постоянно повторяемой проверки, вместо того, чтобы использовать систему сообщений.</w:t>
      </w:r>
    </w:p>
    <w:p w:rsidR="00B67B43" w:rsidRPr="00E918DC" w:rsidRDefault="006E4F40" w:rsidP="00B67B43">
      <w:r w:rsidRPr="006E4F40">
        <w:t xml:space="preserve">– </w:t>
      </w:r>
      <w:r w:rsidR="00B67B43" w:rsidRPr="006E4F40">
        <w:rPr>
          <w:rStyle w:val="a8"/>
        </w:rPr>
        <w:t>Кэширование ошибки</w:t>
      </w:r>
      <w:r w:rsidR="00B67B43" w:rsidRPr="00E918DC">
        <w:t xml:space="preserve"> (</w:t>
      </w:r>
      <w:proofErr w:type="spellStart"/>
      <w:r w:rsidR="00B67B43" w:rsidRPr="00E918DC">
        <w:t>Caching</w:t>
      </w:r>
      <w:proofErr w:type="spellEnd"/>
      <w:r w:rsidR="00B67B43" w:rsidRPr="00E918DC">
        <w:t xml:space="preserve"> </w:t>
      </w:r>
      <w:proofErr w:type="spellStart"/>
      <w:r w:rsidR="00B67B43" w:rsidRPr="00E918DC">
        <w:t>failure</w:t>
      </w:r>
      <w:proofErr w:type="spellEnd"/>
      <w:r w:rsidR="00B67B43" w:rsidRPr="00E918DC">
        <w:t xml:space="preserve">) – забывать сбросить флаг ошибки после её обработки. Согласно своему названию, </w:t>
      </w:r>
      <w:proofErr w:type="spellStart"/>
      <w:r w:rsidR="00B67B43" w:rsidRPr="00E918DC">
        <w:t>антипаттерн</w:t>
      </w:r>
      <w:proofErr w:type="spellEnd"/>
      <w:r w:rsidR="00B67B43" w:rsidRPr="00E918DC">
        <w:t xml:space="preserve"> обычно возникает в системах с кэшированием. Один из способов устранения – полная очистка кэша в случае возникновения ошибки.</w:t>
      </w:r>
    </w:p>
    <w:p w:rsidR="00B67B43" w:rsidRPr="00E918DC" w:rsidRDefault="006E4F40" w:rsidP="00B67B43">
      <w:r w:rsidRPr="006E4F40">
        <w:t xml:space="preserve">– </w:t>
      </w:r>
      <w:r w:rsidR="00B67B43" w:rsidRPr="006E4F40">
        <w:rPr>
          <w:rStyle w:val="a8"/>
        </w:rPr>
        <w:t>Проверка типа вместо интерфейса</w:t>
      </w:r>
      <w:r w:rsidR="00B67B43" w:rsidRPr="00E918DC">
        <w:t xml:space="preserve"> (</w:t>
      </w:r>
      <w:proofErr w:type="spellStart"/>
      <w:r w:rsidR="00B67B43" w:rsidRPr="00E918DC">
        <w:t>Checking</w:t>
      </w:r>
      <w:proofErr w:type="spellEnd"/>
      <w:r w:rsidR="00B67B43" w:rsidRPr="00E918DC">
        <w:t xml:space="preserve"> </w:t>
      </w:r>
      <w:proofErr w:type="spellStart"/>
      <w:r w:rsidR="00B67B43" w:rsidRPr="00E918DC">
        <w:t>type</w:t>
      </w:r>
      <w:proofErr w:type="spellEnd"/>
      <w:r w:rsidR="00B67B43" w:rsidRPr="00E918DC">
        <w:t xml:space="preserve"> </w:t>
      </w:r>
      <w:proofErr w:type="spellStart"/>
      <w:r w:rsidR="00B67B43" w:rsidRPr="00E918DC">
        <w:t>instead</w:t>
      </w:r>
      <w:proofErr w:type="spellEnd"/>
      <w:r w:rsidR="00B67B43" w:rsidRPr="00E918DC">
        <w:t xml:space="preserve"> </w:t>
      </w:r>
      <w:proofErr w:type="spellStart"/>
      <w:r w:rsidR="00B67B43" w:rsidRPr="00E918DC">
        <w:t>of</w:t>
      </w:r>
      <w:proofErr w:type="spellEnd"/>
      <w:r w:rsidR="00B67B43" w:rsidRPr="00E918DC">
        <w:t xml:space="preserve"> </w:t>
      </w:r>
      <w:proofErr w:type="spellStart"/>
      <w:r w:rsidR="00B67B43" w:rsidRPr="00E918DC">
        <w:t>interface</w:t>
      </w:r>
      <w:proofErr w:type="spellEnd"/>
      <w:r w:rsidR="00B67B43" w:rsidRPr="00E918DC">
        <w:t>) – проверка того, что объект имеет специфический тип в то время, когда требуется только определённый интерфейс.</w:t>
      </w:r>
    </w:p>
    <w:p w:rsidR="00B67B43" w:rsidRPr="00E918DC" w:rsidRDefault="006E4F40" w:rsidP="00B67B43">
      <w:r w:rsidRPr="006E4F40">
        <w:t xml:space="preserve">– </w:t>
      </w:r>
      <w:r w:rsidR="00B67B43" w:rsidRPr="006E4F40">
        <w:rPr>
          <w:rStyle w:val="a8"/>
        </w:rPr>
        <w:t>Кодирование путём исключения</w:t>
      </w:r>
      <w:r w:rsidR="00B67B43" w:rsidRPr="00E918DC">
        <w:t xml:space="preserve"> (</w:t>
      </w:r>
      <w:proofErr w:type="spellStart"/>
      <w:r w:rsidR="00B67B43" w:rsidRPr="00E918DC">
        <w:t>Coding</w:t>
      </w:r>
      <w:proofErr w:type="spellEnd"/>
      <w:r w:rsidR="00B67B43" w:rsidRPr="00E918DC">
        <w:t xml:space="preserve"> </w:t>
      </w:r>
      <w:proofErr w:type="spellStart"/>
      <w:r w:rsidR="00B67B43" w:rsidRPr="00E918DC">
        <w:t>by</w:t>
      </w:r>
      <w:proofErr w:type="spellEnd"/>
      <w:r w:rsidR="00B67B43" w:rsidRPr="00E918DC">
        <w:t xml:space="preserve"> </w:t>
      </w:r>
      <w:proofErr w:type="spellStart"/>
      <w:r w:rsidR="00B67B43" w:rsidRPr="00E918DC">
        <w:t>exception</w:t>
      </w:r>
      <w:proofErr w:type="spellEnd"/>
      <w:r w:rsidR="00B67B43" w:rsidRPr="00E918DC">
        <w:t>) – добавление нового кода для поддержки каждого специального распознанного случая.</w:t>
      </w:r>
    </w:p>
    <w:p w:rsidR="00B67B43" w:rsidRPr="00E918DC" w:rsidRDefault="006E4F40" w:rsidP="00B67B43">
      <w:r w:rsidRPr="006E4F40">
        <w:t xml:space="preserve">– </w:t>
      </w:r>
      <w:r w:rsidR="00B67B43" w:rsidRPr="006E4F40">
        <w:rPr>
          <w:rStyle w:val="a8"/>
        </w:rPr>
        <w:t>Таинственный код</w:t>
      </w:r>
      <w:r w:rsidR="00B67B43" w:rsidRPr="00E918DC">
        <w:t xml:space="preserve"> (</w:t>
      </w:r>
      <w:proofErr w:type="spellStart"/>
      <w:r w:rsidR="00B67B43" w:rsidRPr="00E918DC">
        <w:t>Cryptic</w:t>
      </w:r>
      <w:proofErr w:type="spellEnd"/>
      <w:r w:rsidR="00B67B43" w:rsidRPr="00E918DC">
        <w:t xml:space="preserve"> </w:t>
      </w:r>
      <w:proofErr w:type="spellStart"/>
      <w:r w:rsidR="00B67B43" w:rsidRPr="00E918DC">
        <w:t>code</w:t>
      </w:r>
      <w:proofErr w:type="spellEnd"/>
      <w:r w:rsidR="00B67B43" w:rsidRPr="00E918DC">
        <w:t>) – использование аббревиатур вместо мнемонических имён.</w:t>
      </w:r>
    </w:p>
    <w:p w:rsidR="00B67B43" w:rsidRPr="00E918DC" w:rsidRDefault="006E4F40" w:rsidP="00B67B43">
      <w:r w:rsidRPr="006E4F40">
        <w:t xml:space="preserve">– </w:t>
      </w:r>
      <w:r w:rsidR="00B67B43" w:rsidRPr="006E4F40">
        <w:rPr>
          <w:rStyle w:val="a8"/>
        </w:rPr>
        <w:t>Жёсткое кодирование</w:t>
      </w:r>
      <w:r w:rsidR="00B67B43" w:rsidRPr="00E918DC">
        <w:t xml:space="preserve"> (</w:t>
      </w:r>
      <w:proofErr w:type="spellStart"/>
      <w:r w:rsidR="00B67B43" w:rsidRPr="00E918DC">
        <w:t>Hard</w:t>
      </w:r>
      <w:proofErr w:type="spellEnd"/>
      <w:r w:rsidR="00B67B43" w:rsidRPr="00E918DC">
        <w:t xml:space="preserve"> </w:t>
      </w:r>
      <w:proofErr w:type="spellStart"/>
      <w:r w:rsidR="00B67B43" w:rsidRPr="00E918DC">
        <w:t>code</w:t>
      </w:r>
      <w:proofErr w:type="spellEnd"/>
      <w:r w:rsidR="00B67B43" w:rsidRPr="00E918DC">
        <w:t xml:space="preserve">) – внедрение предположений об окружении системы в слишком большом количестве точек её реализации. Примером является явная запись имени и пути к файлу в коде. Для устранения </w:t>
      </w:r>
      <w:proofErr w:type="spellStart"/>
      <w:r w:rsidR="00B67B43" w:rsidRPr="00E918DC">
        <w:t>антипаттерна</w:t>
      </w:r>
      <w:proofErr w:type="spellEnd"/>
      <w:r w:rsidR="00B67B43" w:rsidRPr="00E918DC">
        <w:t xml:space="preserve"> следует вместо явных значений использовать именованные константы или </w:t>
      </w:r>
      <w:bookmarkStart w:id="7" w:name="_GoBack"/>
      <w:r w:rsidR="00B67B43" w:rsidRPr="00E918DC">
        <w:t>параметр</w:t>
      </w:r>
      <w:bookmarkEnd w:id="7"/>
      <w:r w:rsidR="00B67B43" w:rsidRPr="00E918DC">
        <w:t>ы из конфигурационных файлов.</w:t>
      </w:r>
    </w:p>
    <w:p w:rsidR="00B67B43" w:rsidRPr="00E918DC" w:rsidRDefault="006E4F40" w:rsidP="00B67B43">
      <w:r w:rsidRPr="006E4F40">
        <w:lastRenderedPageBreak/>
        <w:t xml:space="preserve">– </w:t>
      </w:r>
      <w:r w:rsidR="00B67B43" w:rsidRPr="006E4F40">
        <w:rPr>
          <w:rStyle w:val="a8"/>
        </w:rPr>
        <w:t>Мягкое кодирование</w:t>
      </w:r>
      <w:r w:rsidR="00B67B43" w:rsidRPr="00E918DC">
        <w:t xml:space="preserve"> (</w:t>
      </w:r>
      <w:proofErr w:type="spellStart"/>
      <w:r w:rsidR="00B67B43" w:rsidRPr="00E918DC">
        <w:t>Soft</w:t>
      </w:r>
      <w:proofErr w:type="spellEnd"/>
      <w:r w:rsidR="00B67B43" w:rsidRPr="00E918DC">
        <w:t xml:space="preserve"> </w:t>
      </w:r>
      <w:proofErr w:type="spellStart"/>
      <w:r w:rsidR="00B67B43" w:rsidRPr="00E918DC">
        <w:t>code</w:t>
      </w:r>
      <w:proofErr w:type="spellEnd"/>
      <w:r w:rsidR="00B67B43" w:rsidRPr="00E918DC">
        <w:t>) – патологическая боязнь жёсткого кодирования, приводящая к тому, что настраивается всё что угодно, при этом конфигурирование системы само по себе превращается в программирование.</w:t>
      </w:r>
    </w:p>
    <w:p w:rsidR="00B67B43" w:rsidRPr="00E918DC" w:rsidRDefault="006E4F40" w:rsidP="00B67B43">
      <w:r w:rsidRPr="006E4F40">
        <w:t xml:space="preserve">– </w:t>
      </w:r>
      <w:r w:rsidR="00B67B43" w:rsidRPr="006E4F40">
        <w:rPr>
          <w:rStyle w:val="a8"/>
        </w:rPr>
        <w:t>Поток лавы</w:t>
      </w:r>
      <w:r w:rsidR="00B67B43" w:rsidRPr="00E918DC">
        <w:t xml:space="preserve"> (</w:t>
      </w:r>
      <w:proofErr w:type="spellStart"/>
      <w:r w:rsidR="00B67B43" w:rsidRPr="00E918DC">
        <w:t>Lava</w:t>
      </w:r>
      <w:proofErr w:type="spellEnd"/>
      <w:r w:rsidR="00B67B43" w:rsidRPr="00E918DC">
        <w:t xml:space="preserve"> </w:t>
      </w:r>
      <w:proofErr w:type="spellStart"/>
      <w:r w:rsidR="00B67B43" w:rsidRPr="00E918DC">
        <w:t>flow</w:t>
      </w:r>
      <w:proofErr w:type="spellEnd"/>
      <w:r w:rsidR="00B67B43" w:rsidRPr="00E918DC">
        <w:t>) – сохранение нежелательного (излишнего или низкокачественного) кода по причине того, что его удаление слишком дорого или будет иметь непредсказуемые последствия.</w:t>
      </w:r>
    </w:p>
    <w:p w:rsidR="00B67B43" w:rsidRPr="00E918DC" w:rsidRDefault="006E4F40" w:rsidP="00B67B43">
      <w:r w:rsidRPr="006E4F40">
        <w:t xml:space="preserve">– </w:t>
      </w:r>
      <w:r w:rsidR="00B67B43" w:rsidRPr="006E4F40">
        <w:rPr>
          <w:rStyle w:val="a8"/>
        </w:rPr>
        <w:t>Магические числа</w:t>
      </w:r>
      <w:r w:rsidR="00B67B43" w:rsidRPr="00E918DC">
        <w:t xml:space="preserve"> (</w:t>
      </w:r>
      <w:proofErr w:type="spellStart"/>
      <w:r w:rsidR="00B67B43" w:rsidRPr="00E918DC">
        <w:t>Magic</w:t>
      </w:r>
      <w:proofErr w:type="spellEnd"/>
      <w:r w:rsidR="00B67B43" w:rsidRPr="00E918DC">
        <w:t xml:space="preserve"> </w:t>
      </w:r>
      <w:proofErr w:type="spellStart"/>
      <w:r w:rsidR="00B67B43" w:rsidRPr="00E918DC">
        <w:t>numbers</w:t>
      </w:r>
      <w:proofErr w:type="spellEnd"/>
      <w:r w:rsidR="00B67B43" w:rsidRPr="00E918DC">
        <w:t xml:space="preserve">) – включение чисел в алгоритмы без объяснений. Для устранения </w:t>
      </w:r>
      <w:proofErr w:type="spellStart"/>
      <w:r w:rsidR="00B67B43" w:rsidRPr="00E918DC">
        <w:t>антипаттерна</w:t>
      </w:r>
      <w:proofErr w:type="spellEnd"/>
      <w:r w:rsidR="00B67B43" w:rsidRPr="00E918DC">
        <w:t xml:space="preserve"> следует использовать именованные константы, причём имя должно отражать смысл константы (см. </w:t>
      </w:r>
      <w:proofErr w:type="spellStart"/>
      <w:r w:rsidR="00B67B43" w:rsidRPr="00E918DC">
        <w:t>антипаттерн</w:t>
      </w:r>
      <w:proofErr w:type="spellEnd"/>
      <w:r w:rsidR="00B67B43" w:rsidRPr="00E918DC">
        <w:t xml:space="preserve"> Таинственный код).</w:t>
      </w:r>
    </w:p>
    <w:p w:rsidR="00B67B43" w:rsidRPr="00E918DC" w:rsidRDefault="006E4F40" w:rsidP="00B67B43">
      <w:r w:rsidRPr="006E4F40">
        <w:t xml:space="preserve">– </w:t>
      </w:r>
      <w:r w:rsidR="00B67B43" w:rsidRPr="006E4F40">
        <w:rPr>
          <w:rStyle w:val="a8"/>
        </w:rPr>
        <w:t>Процедурный код</w:t>
      </w:r>
      <w:r w:rsidR="00B67B43" w:rsidRPr="00E918DC">
        <w:t xml:space="preserve"> (</w:t>
      </w:r>
      <w:proofErr w:type="spellStart"/>
      <w:r w:rsidR="00B67B43" w:rsidRPr="00E918DC">
        <w:t>Procedural</w:t>
      </w:r>
      <w:proofErr w:type="spellEnd"/>
      <w:r w:rsidR="00B67B43" w:rsidRPr="00E918DC">
        <w:t xml:space="preserve"> </w:t>
      </w:r>
      <w:proofErr w:type="spellStart"/>
      <w:r w:rsidR="00B67B43" w:rsidRPr="00E918DC">
        <w:t>code</w:t>
      </w:r>
      <w:proofErr w:type="spellEnd"/>
      <w:r w:rsidR="00B67B43" w:rsidRPr="00E918DC">
        <w:t>) – ситуация, когда другая парадигма программирования является более подходящей для решения задачи.</w:t>
      </w:r>
    </w:p>
    <w:p w:rsidR="00B67B43" w:rsidRPr="00E918DC" w:rsidRDefault="006E4F40" w:rsidP="00B67B43">
      <w:r>
        <w:t xml:space="preserve">– </w:t>
      </w:r>
      <w:r w:rsidR="00B67B43" w:rsidRPr="006E4F40">
        <w:rPr>
          <w:rStyle w:val="a8"/>
        </w:rPr>
        <w:t>Спагетти-код</w:t>
      </w:r>
      <w:r w:rsidR="00B67B43" w:rsidRPr="00E918DC">
        <w:t xml:space="preserve"> (</w:t>
      </w:r>
      <w:proofErr w:type="spellStart"/>
      <w:r w:rsidR="00B67B43" w:rsidRPr="00E918DC">
        <w:t>Spaghetti</w:t>
      </w:r>
      <w:proofErr w:type="spellEnd"/>
      <w:r w:rsidR="00B67B43" w:rsidRPr="00E918DC">
        <w:t xml:space="preserve"> </w:t>
      </w:r>
      <w:proofErr w:type="spellStart"/>
      <w:r w:rsidR="00B67B43" w:rsidRPr="00E918DC">
        <w:t>code</w:t>
      </w:r>
      <w:proofErr w:type="spellEnd"/>
      <w:r w:rsidR="00B67B43" w:rsidRPr="00E918DC">
        <w:t xml:space="preserve">) – системы, чья структура редко понятна, особенно потому что структура кода используется неправильно. </w:t>
      </w:r>
      <w:proofErr w:type="spellStart"/>
      <w:r w:rsidR="00B67B43" w:rsidRPr="00E918DC">
        <w:t>Антипаттерн</w:t>
      </w:r>
      <w:proofErr w:type="spellEnd"/>
      <w:r w:rsidR="00B67B43" w:rsidRPr="00E918DC">
        <w:t xml:space="preserve"> обычно проявляется в методах большого размера (20 строк кода и более). Для устранения </w:t>
      </w:r>
      <w:proofErr w:type="spellStart"/>
      <w:r w:rsidR="00B67B43" w:rsidRPr="00E918DC">
        <w:t>антипаттерна</w:t>
      </w:r>
      <w:proofErr w:type="spellEnd"/>
      <w:r w:rsidR="00B67B43" w:rsidRPr="00E918DC">
        <w:t xml:space="preserve"> выполняют выделение фрагментов кода в отдельные функции.</w:t>
      </w:r>
    </w:p>
    <w:p w:rsidR="00B67B43" w:rsidRPr="00E918DC" w:rsidRDefault="006E4F40" w:rsidP="00B67B43">
      <w:r>
        <w:t xml:space="preserve">– </w:t>
      </w:r>
      <w:r w:rsidR="00B67B43" w:rsidRPr="006E4F40">
        <w:rPr>
          <w:rStyle w:val="a8"/>
        </w:rPr>
        <w:t>Мыльный пузырь</w:t>
      </w:r>
      <w:r w:rsidR="00B67B43" w:rsidRPr="00E918DC">
        <w:t xml:space="preserve"> (</w:t>
      </w:r>
      <w:proofErr w:type="spellStart"/>
      <w:r w:rsidR="00B67B43" w:rsidRPr="00E918DC">
        <w:t>Soap</w:t>
      </w:r>
      <w:proofErr w:type="spellEnd"/>
      <w:r w:rsidR="00B67B43" w:rsidRPr="00E918DC">
        <w:t xml:space="preserve"> </w:t>
      </w:r>
      <w:proofErr w:type="spellStart"/>
      <w:r w:rsidR="00B67B43" w:rsidRPr="00E918DC">
        <w:t>bubble</w:t>
      </w:r>
      <w:proofErr w:type="spellEnd"/>
      <w:r w:rsidR="00B67B43" w:rsidRPr="00E918DC">
        <w:t>) – класс, инициализированный мусором, максимально долго притворяется, что содержит какие-то данные.</w:t>
      </w:r>
    </w:p>
    <w:p w:rsidR="00B67B43" w:rsidRPr="00E918DC" w:rsidRDefault="00B67B43" w:rsidP="00EC4DE5">
      <w:pPr>
        <w:pStyle w:val="aff"/>
      </w:pPr>
      <w:proofErr w:type="spellStart"/>
      <w:r w:rsidRPr="00E918DC">
        <w:t>Антипаттерны</w:t>
      </w:r>
      <w:proofErr w:type="spellEnd"/>
      <w:r w:rsidRPr="00E918DC">
        <w:t xml:space="preserve"> в объектно-ориентированном программировании.</w:t>
      </w:r>
    </w:p>
    <w:p w:rsidR="00B67B43" w:rsidRPr="00E918DC" w:rsidRDefault="006E4F40" w:rsidP="00B67B43">
      <w:r>
        <w:t xml:space="preserve">– </w:t>
      </w:r>
      <w:r w:rsidR="00B67B43" w:rsidRPr="006E4F40">
        <w:rPr>
          <w:rStyle w:val="a8"/>
        </w:rPr>
        <w:t>Базовый класс-утилита</w:t>
      </w:r>
      <w:r w:rsidR="00B67B43" w:rsidRPr="00E918DC">
        <w:t xml:space="preserve"> (</w:t>
      </w:r>
      <w:proofErr w:type="spellStart"/>
      <w:r w:rsidR="00B67B43" w:rsidRPr="00E918DC">
        <w:t>Base</w:t>
      </w:r>
      <w:proofErr w:type="spellEnd"/>
      <w:r w:rsidR="00B67B43" w:rsidRPr="00E918DC">
        <w:t xml:space="preserve"> </w:t>
      </w:r>
      <w:proofErr w:type="spellStart"/>
      <w:r w:rsidR="00B67B43" w:rsidRPr="00E918DC">
        <w:t>Bean</w:t>
      </w:r>
      <w:proofErr w:type="spellEnd"/>
      <w:r w:rsidR="00B67B43" w:rsidRPr="00E918DC">
        <w:t>) – наследование функциональности из класса-утилиты вместо делегирования к нему.</w:t>
      </w:r>
    </w:p>
    <w:p w:rsidR="00B67B43" w:rsidRPr="00E918DC" w:rsidRDefault="006E4F40" w:rsidP="00B67B43">
      <w:r>
        <w:t xml:space="preserve">– </w:t>
      </w:r>
      <w:r w:rsidR="00B67B43" w:rsidRPr="006E4F40">
        <w:rPr>
          <w:rStyle w:val="a8"/>
        </w:rPr>
        <w:t>Вызов предка</w:t>
      </w:r>
      <w:r w:rsidR="00B67B43" w:rsidRPr="00E918DC">
        <w:t xml:space="preserve"> (</w:t>
      </w:r>
      <w:proofErr w:type="spellStart"/>
      <w:r w:rsidR="00B67B43" w:rsidRPr="00E918DC">
        <w:t>Call</w:t>
      </w:r>
      <w:proofErr w:type="spellEnd"/>
      <w:r w:rsidR="00B67B43" w:rsidRPr="00E918DC">
        <w:t xml:space="preserve"> </w:t>
      </w:r>
      <w:proofErr w:type="spellStart"/>
      <w:r w:rsidR="00B67B43" w:rsidRPr="00E918DC">
        <w:t>Super</w:t>
      </w:r>
      <w:proofErr w:type="spellEnd"/>
      <w:r w:rsidR="00B67B43" w:rsidRPr="00E918DC">
        <w:t xml:space="preserve">) – для реализации прикладной функциональности методу класса-потомка требуется в обязательном порядке вызывать те же методы класса-предка. Вместо данного </w:t>
      </w:r>
      <w:proofErr w:type="spellStart"/>
      <w:r w:rsidR="00B67B43" w:rsidRPr="00E918DC">
        <w:t>антипаттерна</w:t>
      </w:r>
      <w:proofErr w:type="spellEnd"/>
      <w:r w:rsidR="00B67B43" w:rsidRPr="00E918DC">
        <w:t xml:space="preserve"> следует использовать паттерн Шаблонный метод.</w:t>
      </w:r>
    </w:p>
    <w:p w:rsidR="00B67B43" w:rsidRPr="00E918DC" w:rsidRDefault="006E4F40" w:rsidP="00B67B43">
      <w:r>
        <w:t xml:space="preserve">– </w:t>
      </w:r>
      <w:r w:rsidR="00B67B43" w:rsidRPr="006E4F40">
        <w:rPr>
          <w:rStyle w:val="a8"/>
        </w:rPr>
        <w:t>Божественный объект</w:t>
      </w:r>
      <w:r w:rsidR="00B67B43" w:rsidRPr="00E918DC">
        <w:t xml:space="preserve"> (</w:t>
      </w:r>
      <w:proofErr w:type="spellStart"/>
      <w:r w:rsidR="00B67B43" w:rsidRPr="00E918DC">
        <w:t>God</w:t>
      </w:r>
      <w:proofErr w:type="spellEnd"/>
      <w:r w:rsidR="00B67B43" w:rsidRPr="00E918DC">
        <w:t xml:space="preserve"> </w:t>
      </w:r>
      <w:proofErr w:type="spellStart"/>
      <w:r w:rsidR="00B67B43" w:rsidRPr="00E918DC">
        <w:t>object</w:t>
      </w:r>
      <w:proofErr w:type="spellEnd"/>
      <w:r w:rsidR="00B67B43" w:rsidRPr="00E918DC">
        <w:t>) – концентрация слишком большого количества функций в одиночной части дизайна (классе). Любой класс должен иметь единственное назначение, которое можно описать несколькими словами. Большие классы следует разбить на мелкие, возможно с применением агрегирования, делегирования и наследования.</w:t>
      </w:r>
    </w:p>
    <w:p w:rsidR="00B67B43" w:rsidRPr="00E918DC" w:rsidRDefault="006E4F40" w:rsidP="00B67B43">
      <w:r>
        <w:t xml:space="preserve">– </w:t>
      </w:r>
      <w:r w:rsidR="00B67B43" w:rsidRPr="006E4F40">
        <w:rPr>
          <w:rStyle w:val="a8"/>
        </w:rPr>
        <w:t>Объектная клоака</w:t>
      </w:r>
      <w:r w:rsidR="00B67B43" w:rsidRPr="00E918DC">
        <w:t xml:space="preserve"> (</w:t>
      </w:r>
      <w:proofErr w:type="spellStart"/>
      <w:r w:rsidR="00B67B43" w:rsidRPr="00E918DC">
        <w:t>Object</w:t>
      </w:r>
      <w:proofErr w:type="spellEnd"/>
      <w:r w:rsidR="00B67B43" w:rsidRPr="00E918DC">
        <w:t xml:space="preserve"> </w:t>
      </w:r>
      <w:proofErr w:type="spellStart"/>
      <w:r w:rsidR="00B67B43" w:rsidRPr="00E918DC">
        <w:t>cesspool</w:t>
      </w:r>
      <w:proofErr w:type="spellEnd"/>
      <w:r w:rsidR="00B67B43" w:rsidRPr="00E918DC">
        <w:t xml:space="preserve">) – антипод шаблона Пул объектов. </w:t>
      </w:r>
      <w:proofErr w:type="spellStart"/>
      <w:r w:rsidR="00B67B43" w:rsidRPr="00E918DC">
        <w:t>Антипаттерн</w:t>
      </w:r>
      <w:proofErr w:type="spellEnd"/>
      <w:r w:rsidR="00B67B43" w:rsidRPr="00E918DC">
        <w:t xml:space="preserve"> возникает тогда, когда объекты, возвращаемые в пул, не приводятся в своё первоначальное состояние.</w:t>
      </w:r>
    </w:p>
    <w:p w:rsidR="00B67B43" w:rsidRPr="00E918DC" w:rsidRDefault="006E4F40" w:rsidP="00B67B43">
      <w:r>
        <w:t xml:space="preserve">– </w:t>
      </w:r>
      <w:r w:rsidR="00B67B43" w:rsidRPr="006E4F40">
        <w:rPr>
          <w:rStyle w:val="a8"/>
        </w:rPr>
        <w:t>Полтергейст</w:t>
      </w:r>
      <w:r w:rsidR="00B67B43" w:rsidRPr="00E918DC">
        <w:t xml:space="preserve"> (</w:t>
      </w:r>
      <w:proofErr w:type="spellStart"/>
      <w:r w:rsidR="00B67B43" w:rsidRPr="00E918DC">
        <w:t>Poltergeist</w:t>
      </w:r>
      <w:proofErr w:type="spellEnd"/>
      <w:r w:rsidR="00B67B43" w:rsidRPr="00E918DC">
        <w:t xml:space="preserve">) – объекты, чьё единственное предназначение – передавать информацию другим объектам. </w:t>
      </w:r>
      <w:proofErr w:type="spellStart"/>
      <w:r w:rsidR="00B67B43" w:rsidRPr="00E918DC">
        <w:t>Антипаттерн</w:t>
      </w:r>
      <w:proofErr w:type="spellEnd"/>
      <w:r w:rsidR="00B67B43" w:rsidRPr="00E918DC">
        <w:t xml:space="preserve"> проявляется в виде короткоживущих объектов, лишённых состояния. Эти объекты часто используются для инициализации других, более устойчивых объектов. Устранение </w:t>
      </w:r>
      <w:proofErr w:type="spellStart"/>
      <w:r w:rsidR="00B67B43" w:rsidRPr="00E918DC">
        <w:t>антипаттерна</w:t>
      </w:r>
      <w:proofErr w:type="spellEnd"/>
      <w:r w:rsidR="00B67B43" w:rsidRPr="00E918DC">
        <w:t xml:space="preserve"> заключается в переносе функций в объекты</w:t>
      </w:r>
      <w:r w:rsidRPr="00E918DC">
        <w:t>- «</w:t>
      </w:r>
      <w:r w:rsidR="00B67B43" w:rsidRPr="00E918DC">
        <w:t>долгожители».</w:t>
      </w:r>
    </w:p>
    <w:p w:rsidR="00B67B43" w:rsidRPr="00E918DC" w:rsidRDefault="006E4F40" w:rsidP="00B67B43">
      <w:r>
        <w:t xml:space="preserve">– </w:t>
      </w:r>
      <w:r w:rsidR="00B67B43" w:rsidRPr="006E4F40">
        <w:rPr>
          <w:rStyle w:val="a8"/>
        </w:rPr>
        <w:t>Проблема йо-йо</w:t>
      </w:r>
      <w:r w:rsidR="00B67B43" w:rsidRPr="00E918DC">
        <w:t xml:space="preserve"> (</w:t>
      </w:r>
      <w:proofErr w:type="spellStart"/>
      <w:r w:rsidR="00B67B43" w:rsidRPr="00E918DC">
        <w:t>Yo-yo</w:t>
      </w:r>
      <w:proofErr w:type="spellEnd"/>
      <w:r w:rsidR="00B67B43" w:rsidRPr="00E918DC">
        <w:t xml:space="preserve"> </w:t>
      </w:r>
      <w:proofErr w:type="spellStart"/>
      <w:r w:rsidR="00B67B43" w:rsidRPr="00E918DC">
        <w:t>problem</w:t>
      </w:r>
      <w:proofErr w:type="spellEnd"/>
      <w:r w:rsidR="00B67B43" w:rsidRPr="00E918DC">
        <w:t>) – структура (например: наследования) которая тяжело понятна вследствие избыточной фрагментации.</w:t>
      </w:r>
    </w:p>
    <w:p w:rsidR="00B67B43" w:rsidRPr="00E918DC" w:rsidRDefault="006E4F40" w:rsidP="00B67B43">
      <w:r>
        <w:t xml:space="preserve">– </w:t>
      </w:r>
      <w:proofErr w:type="spellStart"/>
      <w:r w:rsidR="00B67B43" w:rsidRPr="006E4F40">
        <w:rPr>
          <w:rStyle w:val="a8"/>
        </w:rPr>
        <w:t>Синглетонизм</w:t>
      </w:r>
      <w:proofErr w:type="spellEnd"/>
      <w:r w:rsidR="00B67B43" w:rsidRPr="00E918DC">
        <w:t xml:space="preserve"> (</w:t>
      </w:r>
      <w:proofErr w:type="spellStart"/>
      <w:r w:rsidR="00B67B43" w:rsidRPr="00E918DC">
        <w:t>Singletonitis</w:t>
      </w:r>
      <w:proofErr w:type="spellEnd"/>
      <w:r w:rsidR="00B67B43" w:rsidRPr="00E918DC">
        <w:t>) – избыточное использование шаблона Одиночка.</w:t>
      </w:r>
    </w:p>
    <w:p w:rsidR="00B67B43" w:rsidRPr="00E918DC" w:rsidRDefault="00B67B43" w:rsidP="00EC4DE5">
      <w:pPr>
        <w:pStyle w:val="aff"/>
      </w:pPr>
      <w:proofErr w:type="spellStart"/>
      <w:r w:rsidRPr="00E918DC">
        <w:lastRenderedPageBreak/>
        <w:t>Антипаттерны</w:t>
      </w:r>
      <w:proofErr w:type="spellEnd"/>
      <w:r w:rsidRPr="00E918DC">
        <w:t xml:space="preserve"> в разработке ПО.</w:t>
      </w:r>
    </w:p>
    <w:p w:rsidR="00B67B43" w:rsidRPr="00E918DC" w:rsidRDefault="006E4F40" w:rsidP="00B67B43">
      <w:r>
        <w:t xml:space="preserve">– </w:t>
      </w:r>
      <w:r w:rsidR="00B67B43" w:rsidRPr="006E4F40">
        <w:rPr>
          <w:rStyle w:val="a8"/>
        </w:rPr>
        <w:t>Большой комок грязи</w:t>
      </w:r>
      <w:r w:rsidR="00B67B43" w:rsidRPr="00E918DC">
        <w:t xml:space="preserve"> (</w:t>
      </w:r>
      <w:proofErr w:type="spellStart"/>
      <w:r w:rsidR="00B67B43" w:rsidRPr="00E918DC">
        <w:t>Big</w:t>
      </w:r>
      <w:proofErr w:type="spellEnd"/>
      <w:r w:rsidR="00B67B43" w:rsidRPr="00E918DC">
        <w:t xml:space="preserve"> </w:t>
      </w:r>
      <w:proofErr w:type="spellStart"/>
      <w:r w:rsidR="00B67B43" w:rsidRPr="00E918DC">
        <w:t>ball</w:t>
      </w:r>
      <w:proofErr w:type="spellEnd"/>
      <w:r w:rsidR="00B67B43" w:rsidRPr="00E918DC">
        <w:t xml:space="preserve"> </w:t>
      </w:r>
      <w:proofErr w:type="spellStart"/>
      <w:r w:rsidR="00B67B43" w:rsidRPr="00E918DC">
        <w:t>of</w:t>
      </w:r>
      <w:proofErr w:type="spellEnd"/>
      <w:r w:rsidR="00B67B43" w:rsidRPr="00E918DC">
        <w:t xml:space="preserve"> </w:t>
      </w:r>
      <w:proofErr w:type="spellStart"/>
      <w:r w:rsidR="00B67B43" w:rsidRPr="00E918DC">
        <w:t>mud</w:t>
      </w:r>
      <w:proofErr w:type="spellEnd"/>
      <w:r w:rsidR="00B67B43" w:rsidRPr="00E918DC">
        <w:t>) – система с нераспознаваемой структурой.</w:t>
      </w:r>
    </w:p>
    <w:p w:rsidR="00B67B43" w:rsidRPr="00E918DC" w:rsidRDefault="006E4F40" w:rsidP="00B67B43">
      <w:r>
        <w:t xml:space="preserve">– </w:t>
      </w:r>
      <w:r w:rsidR="00B67B43" w:rsidRPr="006E4F40">
        <w:rPr>
          <w:rStyle w:val="a8"/>
        </w:rPr>
        <w:t>Бензиновая фабрика</w:t>
      </w:r>
      <w:r w:rsidR="00B67B43" w:rsidRPr="00E918DC">
        <w:t xml:space="preserve"> (</w:t>
      </w:r>
      <w:proofErr w:type="spellStart"/>
      <w:r w:rsidR="00B67B43" w:rsidRPr="00E918DC">
        <w:t>Gas</w:t>
      </w:r>
      <w:proofErr w:type="spellEnd"/>
      <w:r w:rsidR="00B67B43" w:rsidRPr="00E918DC">
        <w:t xml:space="preserve"> </w:t>
      </w:r>
      <w:proofErr w:type="spellStart"/>
      <w:r w:rsidR="00B67B43" w:rsidRPr="00E918DC">
        <w:t>factory</w:t>
      </w:r>
      <w:proofErr w:type="spellEnd"/>
      <w:r w:rsidR="00B67B43" w:rsidRPr="00E918DC">
        <w:t>) – необязательная сложность дизайна.</w:t>
      </w:r>
    </w:p>
    <w:p w:rsidR="00B67B43" w:rsidRPr="00E918DC" w:rsidRDefault="006E4F40" w:rsidP="00B67B43">
      <w:r>
        <w:t xml:space="preserve">– </w:t>
      </w:r>
      <w:r w:rsidR="00B67B43" w:rsidRPr="006E4F40">
        <w:rPr>
          <w:rStyle w:val="a8"/>
        </w:rPr>
        <w:t>Затычка на ввод данных</w:t>
      </w:r>
      <w:r w:rsidR="00B67B43" w:rsidRPr="00E918DC">
        <w:t xml:space="preserve"> (</w:t>
      </w:r>
      <w:proofErr w:type="spellStart"/>
      <w:r w:rsidR="00B67B43" w:rsidRPr="00E918DC">
        <w:t>Input</w:t>
      </w:r>
      <w:proofErr w:type="spellEnd"/>
      <w:r w:rsidR="00B67B43" w:rsidRPr="00E918DC">
        <w:t xml:space="preserve"> </w:t>
      </w:r>
      <w:proofErr w:type="spellStart"/>
      <w:r w:rsidR="00B67B43" w:rsidRPr="00E918DC">
        <w:t>kludge</w:t>
      </w:r>
      <w:proofErr w:type="spellEnd"/>
      <w:r w:rsidR="00B67B43" w:rsidRPr="00E918DC">
        <w:t xml:space="preserve">) – забывчивость в спецификации и выполнении поддержки возможного неверного ввода. </w:t>
      </w:r>
      <w:proofErr w:type="spellStart"/>
      <w:r w:rsidR="00B67B43" w:rsidRPr="00E918DC">
        <w:t>Антипаттерн</w:t>
      </w:r>
      <w:proofErr w:type="spellEnd"/>
      <w:r w:rsidR="00B67B43" w:rsidRPr="00E918DC">
        <w:t xml:space="preserve"> устраняется продуманным алгоритмом проверки (</w:t>
      </w:r>
      <w:proofErr w:type="spellStart"/>
      <w:r w:rsidR="00B67B43" w:rsidRPr="00E918DC">
        <w:t>валидации</w:t>
      </w:r>
      <w:proofErr w:type="spellEnd"/>
      <w:r w:rsidR="00B67B43" w:rsidRPr="00E918DC">
        <w:t>) пользовательского ввода.</w:t>
      </w:r>
    </w:p>
    <w:p w:rsidR="00B67B43" w:rsidRPr="00E918DC" w:rsidRDefault="006E4F40" w:rsidP="00B67B43">
      <w:r>
        <w:t xml:space="preserve">– </w:t>
      </w:r>
      <w:r w:rsidR="00B67B43" w:rsidRPr="006E4F40">
        <w:rPr>
          <w:rStyle w:val="a8"/>
        </w:rPr>
        <w:t>Раздувание интерфейса</w:t>
      </w:r>
      <w:r w:rsidR="00B67B43" w:rsidRPr="00E918DC">
        <w:t xml:space="preserve"> (</w:t>
      </w:r>
      <w:proofErr w:type="spellStart"/>
      <w:r w:rsidR="00B67B43" w:rsidRPr="00E918DC">
        <w:t>Interface</w:t>
      </w:r>
      <w:proofErr w:type="spellEnd"/>
      <w:r w:rsidR="00B67B43" w:rsidRPr="00E918DC">
        <w:t xml:space="preserve"> </w:t>
      </w:r>
      <w:proofErr w:type="spellStart"/>
      <w:r w:rsidR="00B67B43" w:rsidRPr="00E918DC">
        <w:t>bloat</w:t>
      </w:r>
      <w:proofErr w:type="spellEnd"/>
      <w:r w:rsidR="00B67B43" w:rsidRPr="00E918DC">
        <w:t xml:space="preserve">) – изготовление интерфейса очень мощным и очень трудным для осуществления. Альтернативой этому </w:t>
      </w:r>
      <w:proofErr w:type="spellStart"/>
      <w:r w:rsidR="00B67B43" w:rsidRPr="00E918DC">
        <w:t>антипаттерну</w:t>
      </w:r>
      <w:proofErr w:type="spellEnd"/>
      <w:r w:rsidR="00B67B43" w:rsidRPr="00E918DC">
        <w:t xml:space="preserve"> служит использование таких шаблонов, как Адаптер или Посетитель.</w:t>
      </w:r>
    </w:p>
    <w:p w:rsidR="00B67B43" w:rsidRPr="00E918DC" w:rsidRDefault="006E4F40" w:rsidP="00B67B43">
      <w:r>
        <w:t xml:space="preserve">– </w:t>
      </w:r>
      <w:r w:rsidR="00B67B43" w:rsidRPr="006E4F40">
        <w:rPr>
          <w:rStyle w:val="a8"/>
        </w:rPr>
        <w:t>Магическая кнопка</w:t>
      </w:r>
      <w:r w:rsidR="00B67B43" w:rsidRPr="00E918DC">
        <w:t xml:space="preserve"> (</w:t>
      </w:r>
      <w:proofErr w:type="spellStart"/>
      <w:r w:rsidR="00B67B43" w:rsidRPr="00E918DC">
        <w:t>Magic</w:t>
      </w:r>
      <w:proofErr w:type="spellEnd"/>
      <w:r w:rsidR="00B67B43" w:rsidRPr="00E918DC">
        <w:t xml:space="preserve"> </w:t>
      </w:r>
      <w:proofErr w:type="spellStart"/>
      <w:r w:rsidR="00B67B43" w:rsidRPr="00E918DC">
        <w:t>pushbutton</w:t>
      </w:r>
      <w:proofErr w:type="spellEnd"/>
      <w:r w:rsidR="00B67B43" w:rsidRPr="00E918DC">
        <w:t xml:space="preserve">) – выполнение результатов действий пользователя в виде неподходящего (недостаточно абстрактного) интерфейса. Например, в системах типа </w:t>
      </w:r>
      <w:proofErr w:type="spellStart"/>
      <w:r w:rsidR="00B67B43" w:rsidRPr="00E918DC">
        <w:t>Delphi</w:t>
      </w:r>
      <w:proofErr w:type="spellEnd"/>
      <w:r w:rsidR="00B67B43" w:rsidRPr="00E918DC">
        <w:t xml:space="preserve"> это написание прикладной логики в обработчиках нажатий на кнопку.</w:t>
      </w:r>
    </w:p>
    <w:p w:rsidR="00B67B43" w:rsidRPr="00E918DC" w:rsidRDefault="006E4F40" w:rsidP="00B67B43">
      <w:r>
        <w:t xml:space="preserve">– </w:t>
      </w:r>
      <w:r w:rsidR="00B67B43" w:rsidRPr="006E4F40">
        <w:rPr>
          <w:rStyle w:val="a8"/>
        </w:rPr>
        <w:t>Дымоход</w:t>
      </w:r>
      <w:r w:rsidR="00B67B43" w:rsidRPr="00E918DC">
        <w:t xml:space="preserve"> (</w:t>
      </w:r>
      <w:proofErr w:type="spellStart"/>
      <w:r w:rsidR="00B67B43" w:rsidRPr="00E918DC">
        <w:t>Stovepipe</w:t>
      </w:r>
      <w:proofErr w:type="spellEnd"/>
      <w:r w:rsidR="00B67B43" w:rsidRPr="00E918DC">
        <w:t xml:space="preserve"> </w:t>
      </w:r>
      <w:proofErr w:type="spellStart"/>
      <w:r w:rsidR="00B67B43" w:rsidRPr="00E918DC">
        <w:t>system</w:t>
      </w:r>
      <w:proofErr w:type="spellEnd"/>
      <w:r w:rsidR="00B67B43" w:rsidRPr="00E918DC">
        <w:t xml:space="preserve">) – редко поддерживаемая сборка </w:t>
      </w:r>
      <w:r w:rsidRPr="00E918DC">
        <w:t>плохо связанных</w:t>
      </w:r>
      <w:r w:rsidR="00B67B43" w:rsidRPr="00E918DC">
        <w:t xml:space="preserve"> компонентов.</w:t>
      </w:r>
    </w:p>
    <w:p w:rsidR="00B67B43" w:rsidRPr="00E918DC" w:rsidRDefault="006E4F40" w:rsidP="00B67B43">
      <w:r>
        <w:t xml:space="preserve">– </w:t>
      </w:r>
      <w:r w:rsidR="00B67B43" w:rsidRPr="006E4F40">
        <w:rPr>
          <w:rStyle w:val="a8"/>
        </w:rPr>
        <w:t>Гонки</w:t>
      </w:r>
      <w:r w:rsidR="00B67B43" w:rsidRPr="00E918DC">
        <w:t xml:space="preserve"> (</w:t>
      </w:r>
      <w:proofErr w:type="spellStart"/>
      <w:r w:rsidR="00B67B43" w:rsidRPr="00E918DC">
        <w:t>Race</w:t>
      </w:r>
      <w:proofErr w:type="spellEnd"/>
      <w:r w:rsidR="00B67B43" w:rsidRPr="00E918DC">
        <w:t xml:space="preserve"> </w:t>
      </w:r>
      <w:proofErr w:type="spellStart"/>
      <w:r w:rsidR="00B67B43" w:rsidRPr="00E918DC">
        <w:t>hazard</w:t>
      </w:r>
      <w:proofErr w:type="spellEnd"/>
      <w:r w:rsidR="00B67B43" w:rsidRPr="00E918DC">
        <w:t>) – ошибка в определении последовательности различных порядков событий.</w:t>
      </w:r>
    </w:p>
    <w:p w:rsidR="00B67B43" w:rsidRPr="00E918DC" w:rsidRDefault="00B67B43" w:rsidP="00EC4DE5">
      <w:pPr>
        <w:pStyle w:val="aff"/>
      </w:pPr>
      <w:r w:rsidRPr="00E918DC">
        <w:t xml:space="preserve">Методологические </w:t>
      </w:r>
      <w:proofErr w:type="spellStart"/>
      <w:r w:rsidRPr="00E918DC">
        <w:t>антипаттерны</w:t>
      </w:r>
      <w:proofErr w:type="spellEnd"/>
      <w:r w:rsidRPr="00E918DC">
        <w:t>.</w:t>
      </w:r>
    </w:p>
    <w:p w:rsidR="00B67B43" w:rsidRPr="00E918DC" w:rsidRDefault="006E4F40" w:rsidP="00B67B43">
      <w:r>
        <w:t xml:space="preserve">– </w:t>
      </w:r>
      <w:r w:rsidR="00B67B43" w:rsidRPr="006E4F40">
        <w:rPr>
          <w:rStyle w:val="a8"/>
        </w:rPr>
        <w:t>Программирование методом копирования-вставки</w:t>
      </w:r>
      <w:r w:rsidR="00B67B43" w:rsidRPr="00E918DC">
        <w:t xml:space="preserve"> (</w:t>
      </w:r>
      <w:proofErr w:type="spellStart"/>
      <w:r w:rsidR="00B67B43" w:rsidRPr="00E918DC">
        <w:t>Copy</w:t>
      </w:r>
      <w:proofErr w:type="spellEnd"/>
      <w:r w:rsidR="00B67B43" w:rsidRPr="00E918DC">
        <w:t xml:space="preserve"> </w:t>
      </w:r>
      <w:proofErr w:type="spellStart"/>
      <w:r w:rsidR="00B67B43" w:rsidRPr="00E918DC">
        <w:t>and</w:t>
      </w:r>
      <w:proofErr w:type="spellEnd"/>
      <w:r w:rsidR="00B67B43" w:rsidRPr="00E918DC">
        <w:t xml:space="preserve"> </w:t>
      </w:r>
      <w:proofErr w:type="spellStart"/>
      <w:r w:rsidR="00B67B43" w:rsidRPr="00E918DC">
        <w:t>paste</w:t>
      </w:r>
      <w:proofErr w:type="spellEnd"/>
      <w:r w:rsidR="00B67B43" w:rsidRPr="00E918DC">
        <w:t xml:space="preserve"> </w:t>
      </w:r>
      <w:r w:rsidR="00B67B43" w:rsidRPr="006E4F40">
        <w:rPr>
          <w:lang w:val="en-US"/>
        </w:rPr>
        <w:t>programming</w:t>
      </w:r>
      <w:r w:rsidR="00B67B43" w:rsidRPr="00E918DC">
        <w:t xml:space="preserve">) – копирование (и лёгкая модификация) существующего кода вместо создания общих решений. Симптом этого </w:t>
      </w:r>
      <w:proofErr w:type="spellStart"/>
      <w:r w:rsidR="00B67B43" w:rsidRPr="00E918DC">
        <w:t>антипаттерна</w:t>
      </w:r>
      <w:proofErr w:type="spellEnd"/>
      <w:r w:rsidR="00B67B43" w:rsidRPr="00E918DC">
        <w:t xml:space="preserve">: после внесения изменений программа в некоторых случаях ведёт себя также, как и раньше. Для устранения </w:t>
      </w:r>
      <w:proofErr w:type="spellStart"/>
      <w:r w:rsidR="00B67B43" w:rsidRPr="00E918DC">
        <w:t>антипаттерна</w:t>
      </w:r>
      <w:proofErr w:type="spellEnd"/>
      <w:r w:rsidR="00B67B43" w:rsidRPr="00E918DC">
        <w:t xml:space="preserve"> требуется выделить повторяющийся код в отдельный метод.</w:t>
      </w:r>
    </w:p>
    <w:p w:rsidR="00B67B43" w:rsidRPr="00E918DC" w:rsidRDefault="006E4F40" w:rsidP="00B67B43">
      <w:r>
        <w:t xml:space="preserve">– </w:t>
      </w:r>
      <w:proofErr w:type="spellStart"/>
      <w:r w:rsidR="00B67B43" w:rsidRPr="006E4F40">
        <w:rPr>
          <w:rStyle w:val="a8"/>
        </w:rPr>
        <w:t>Дефакторинг</w:t>
      </w:r>
      <w:proofErr w:type="spellEnd"/>
      <w:r w:rsidR="00B67B43" w:rsidRPr="00E918DC">
        <w:t xml:space="preserve"> (</w:t>
      </w:r>
      <w:proofErr w:type="spellStart"/>
      <w:r w:rsidR="00B67B43" w:rsidRPr="00E918DC">
        <w:t>De-Factoring</w:t>
      </w:r>
      <w:proofErr w:type="spellEnd"/>
      <w:r w:rsidR="00B67B43" w:rsidRPr="00E918DC">
        <w:t>) – процесс уничтожения функциональности и замены её документацией.</w:t>
      </w:r>
    </w:p>
    <w:p w:rsidR="00B67B43" w:rsidRPr="00E918DC" w:rsidRDefault="006E4F40" w:rsidP="00B67B43">
      <w:r>
        <w:t xml:space="preserve">– </w:t>
      </w:r>
      <w:r w:rsidR="00B67B43" w:rsidRPr="006E4F40">
        <w:rPr>
          <w:rStyle w:val="a8"/>
        </w:rPr>
        <w:t>Золотой молоток</w:t>
      </w:r>
      <w:r w:rsidR="00B67B43" w:rsidRPr="00E918DC">
        <w:t xml:space="preserve"> (</w:t>
      </w:r>
      <w:proofErr w:type="spellStart"/>
      <w:r w:rsidR="00B67B43" w:rsidRPr="00E918DC">
        <w:t>Golden</w:t>
      </w:r>
      <w:proofErr w:type="spellEnd"/>
      <w:r w:rsidR="00B67B43" w:rsidRPr="00E918DC">
        <w:t xml:space="preserve"> </w:t>
      </w:r>
      <w:proofErr w:type="spellStart"/>
      <w:r w:rsidR="00B67B43" w:rsidRPr="00E918DC">
        <w:t>hammer</w:t>
      </w:r>
      <w:proofErr w:type="spellEnd"/>
      <w:r w:rsidR="00B67B43" w:rsidRPr="00E918DC">
        <w:t>) – сильная уверенность в том, что любимое решение универсально применимо. Название происходит от английской поговорки «когда в руках молоток, все проблемы кажутся гвоздями».</w:t>
      </w:r>
    </w:p>
    <w:p w:rsidR="00B67B43" w:rsidRPr="00E918DC" w:rsidRDefault="006E4F40" w:rsidP="00B67B43">
      <w:r>
        <w:t xml:space="preserve">– </w:t>
      </w:r>
      <w:r w:rsidR="00B67B43" w:rsidRPr="006E4F40">
        <w:rPr>
          <w:rStyle w:val="a8"/>
        </w:rPr>
        <w:t>Фактор невероятности</w:t>
      </w:r>
      <w:r w:rsidR="00B67B43" w:rsidRPr="00E918DC">
        <w:t xml:space="preserve"> (</w:t>
      </w:r>
      <w:proofErr w:type="spellStart"/>
      <w:r w:rsidR="00B67B43" w:rsidRPr="00E918DC">
        <w:t>Improbability</w:t>
      </w:r>
      <w:proofErr w:type="spellEnd"/>
      <w:r w:rsidR="00B67B43" w:rsidRPr="00E918DC">
        <w:t xml:space="preserve"> </w:t>
      </w:r>
      <w:proofErr w:type="spellStart"/>
      <w:r w:rsidR="00B67B43" w:rsidRPr="00E918DC">
        <w:t>factor</w:t>
      </w:r>
      <w:proofErr w:type="spellEnd"/>
      <w:r w:rsidR="00B67B43" w:rsidRPr="00E918DC">
        <w:t>) – предположение о невозможности того, что сработает известная ошибка.</w:t>
      </w:r>
    </w:p>
    <w:p w:rsidR="00B67B43" w:rsidRPr="00E918DC" w:rsidRDefault="006E4F40" w:rsidP="00B67B43">
      <w:r>
        <w:t xml:space="preserve">– </w:t>
      </w:r>
      <w:r w:rsidR="00B67B43" w:rsidRPr="006E4F40">
        <w:rPr>
          <w:rStyle w:val="a8"/>
        </w:rPr>
        <w:t>Преждевременная оптимизация</w:t>
      </w:r>
      <w:r w:rsidR="00B67B43" w:rsidRPr="00E918DC">
        <w:t xml:space="preserve"> (</w:t>
      </w:r>
      <w:proofErr w:type="spellStart"/>
      <w:r w:rsidR="00B67B43" w:rsidRPr="00E918DC">
        <w:t>Premature</w:t>
      </w:r>
      <w:proofErr w:type="spellEnd"/>
      <w:r w:rsidR="00B67B43" w:rsidRPr="00E918DC">
        <w:t xml:space="preserve"> </w:t>
      </w:r>
      <w:proofErr w:type="spellStart"/>
      <w:r w:rsidR="00B67B43" w:rsidRPr="00E918DC">
        <w:t>optimization</w:t>
      </w:r>
      <w:proofErr w:type="spellEnd"/>
      <w:r w:rsidR="00B67B43" w:rsidRPr="00E918DC">
        <w:t>) – оптимизация на основе недостаточной информации.</w:t>
      </w:r>
    </w:p>
    <w:p w:rsidR="00B67B43" w:rsidRPr="00E918DC" w:rsidRDefault="006E4F40" w:rsidP="00B67B43">
      <w:r>
        <w:t xml:space="preserve">– </w:t>
      </w:r>
      <w:r w:rsidR="00B67B43" w:rsidRPr="006E4F40">
        <w:rPr>
          <w:rStyle w:val="a8"/>
        </w:rPr>
        <w:t>Изобретение колеса</w:t>
      </w:r>
      <w:r w:rsidR="00B67B43" w:rsidRPr="00E918DC">
        <w:t xml:space="preserve"> (</w:t>
      </w:r>
      <w:proofErr w:type="spellStart"/>
      <w:r w:rsidR="00B67B43" w:rsidRPr="00E918DC">
        <w:t>Reinventing</w:t>
      </w:r>
      <w:proofErr w:type="spellEnd"/>
      <w:r w:rsidR="00B67B43" w:rsidRPr="00E918DC">
        <w:t xml:space="preserve"> </w:t>
      </w:r>
      <w:proofErr w:type="spellStart"/>
      <w:r w:rsidR="00B67B43" w:rsidRPr="00E918DC">
        <w:t>the</w:t>
      </w:r>
      <w:proofErr w:type="spellEnd"/>
      <w:r w:rsidR="00B67B43" w:rsidRPr="00E918DC">
        <w:t xml:space="preserve"> </w:t>
      </w:r>
      <w:proofErr w:type="spellStart"/>
      <w:r w:rsidR="00B67B43" w:rsidRPr="00E918DC">
        <w:t>wheel</w:t>
      </w:r>
      <w:proofErr w:type="spellEnd"/>
      <w:r w:rsidR="00B67B43" w:rsidRPr="00E918DC">
        <w:t>) – ошибка адаптации существующего решения.</w:t>
      </w:r>
    </w:p>
    <w:p w:rsidR="00B67B43" w:rsidRPr="00E918DC" w:rsidRDefault="006E4F40" w:rsidP="00B67B43">
      <w:r>
        <w:t xml:space="preserve">– </w:t>
      </w:r>
      <w:r w:rsidR="00B67B43" w:rsidRPr="006E4F40">
        <w:rPr>
          <w:rStyle w:val="a8"/>
        </w:rPr>
        <w:t>Изобретение квадратного колеса</w:t>
      </w:r>
      <w:r w:rsidR="00B67B43" w:rsidRPr="00E918DC">
        <w:t xml:space="preserve"> (</w:t>
      </w:r>
      <w:proofErr w:type="spellStart"/>
      <w:r w:rsidR="00B67B43" w:rsidRPr="00E918DC">
        <w:t>Reinventing</w:t>
      </w:r>
      <w:proofErr w:type="spellEnd"/>
      <w:r w:rsidR="00B67B43" w:rsidRPr="00E918DC">
        <w:t xml:space="preserve"> </w:t>
      </w:r>
      <w:proofErr w:type="spellStart"/>
      <w:r w:rsidR="00B67B43" w:rsidRPr="00E918DC">
        <w:t>the</w:t>
      </w:r>
      <w:proofErr w:type="spellEnd"/>
      <w:r w:rsidR="00B67B43" w:rsidRPr="00E918DC">
        <w:t xml:space="preserve"> </w:t>
      </w:r>
      <w:proofErr w:type="spellStart"/>
      <w:r w:rsidR="00B67B43" w:rsidRPr="00E918DC">
        <w:t>square</w:t>
      </w:r>
      <w:proofErr w:type="spellEnd"/>
      <w:r w:rsidR="00B67B43" w:rsidRPr="00E918DC">
        <w:t xml:space="preserve"> </w:t>
      </w:r>
      <w:proofErr w:type="spellStart"/>
      <w:r w:rsidR="00B67B43" w:rsidRPr="00E918DC">
        <w:t>wheel</w:t>
      </w:r>
      <w:proofErr w:type="spellEnd"/>
      <w:r w:rsidR="00B67B43" w:rsidRPr="00E918DC">
        <w:t>) – создание плохого решения, когда существует хорошее.</w:t>
      </w:r>
    </w:p>
    <w:p w:rsidR="00867622" w:rsidRPr="00E918DC" w:rsidRDefault="00867622">
      <w:r w:rsidRPr="00E918DC">
        <w:br w:type="page"/>
      </w:r>
    </w:p>
    <w:p w:rsidR="005C23DB" w:rsidRPr="00E918DC" w:rsidRDefault="00867622" w:rsidP="00867622">
      <w:pPr>
        <w:pStyle w:val="1"/>
      </w:pPr>
      <w:bookmarkStart w:id="8" w:name="_Toc350455533"/>
      <w:r w:rsidRPr="00E918DC">
        <w:lastRenderedPageBreak/>
        <w:t>Литература</w:t>
      </w:r>
      <w:bookmarkEnd w:id="8"/>
    </w:p>
    <w:p w:rsidR="00B67B43" w:rsidRPr="00E918DC" w:rsidRDefault="00B67B43" w:rsidP="00B67B43">
      <w:r w:rsidRPr="00E918DC">
        <w:t xml:space="preserve">1. </w:t>
      </w:r>
      <w:proofErr w:type="spellStart"/>
      <w:r w:rsidRPr="00E918DC">
        <w:t>Влиссидес</w:t>
      </w:r>
      <w:proofErr w:type="spellEnd"/>
      <w:r w:rsidRPr="00E918DC">
        <w:t xml:space="preserve">, Д. Применение шаблонов проектирования. Дополнительные штрихи. / Д. </w:t>
      </w:r>
      <w:proofErr w:type="spellStart"/>
      <w:r w:rsidRPr="00E918DC">
        <w:t>Влиссидес</w:t>
      </w:r>
      <w:proofErr w:type="spellEnd"/>
      <w:r w:rsidRPr="00E918DC">
        <w:t xml:space="preserve">. – </w:t>
      </w:r>
      <w:proofErr w:type="gramStart"/>
      <w:r w:rsidRPr="00E918DC">
        <w:t>М. :</w:t>
      </w:r>
      <w:proofErr w:type="gramEnd"/>
      <w:r w:rsidRPr="00E918DC">
        <w:t xml:space="preserve"> </w:t>
      </w:r>
      <w:proofErr w:type="spellStart"/>
      <w:r w:rsidRPr="00E918DC">
        <w:t>Издат</w:t>
      </w:r>
      <w:proofErr w:type="spellEnd"/>
      <w:r w:rsidRPr="00E918DC">
        <w:t>. дом «Вильямс», 2003. – 144 с.</w:t>
      </w:r>
    </w:p>
    <w:p w:rsidR="00B67B43" w:rsidRPr="00E918DC" w:rsidRDefault="00B67B43" w:rsidP="00B67B43">
      <w:r w:rsidRPr="00E918DC">
        <w:t xml:space="preserve">2. Гамма, Э. Приёмы объектно-ориентированного проектирования. Паттерны проектирования. / Э. Гамма, Р. </w:t>
      </w:r>
      <w:proofErr w:type="spellStart"/>
      <w:r w:rsidRPr="00E918DC">
        <w:t>Хелм</w:t>
      </w:r>
      <w:proofErr w:type="spellEnd"/>
      <w:r w:rsidRPr="00E918DC">
        <w:t xml:space="preserve">, Р. Джонсон, Д. </w:t>
      </w:r>
      <w:proofErr w:type="spellStart"/>
      <w:r w:rsidRPr="00E918DC">
        <w:t>Влиссидес</w:t>
      </w:r>
      <w:proofErr w:type="spellEnd"/>
      <w:r w:rsidRPr="00E918DC">
        <w:t xml:space="preserve">. – </w:t>
      </w:r>
      <w:proofErr w:type="spellStart"/>
      <w:r w:rsidRPr="00E918DC">
        <w:t>Спб</w:t>
      </w:r>
      <w:proofErr w:type="spellEnd"/>
      <w:proofErr w:type="gramStart"/>
      <w:r w:rsidRPr="00E918DC">
        <w:t>. :</w:t>
      </w:r>
      <w:proofErr w:type="gramEnd"/>
      <w:r w:rsidRPr="00E918DC">
        <w:t xml:space="preserve"> Питер, 2013. – 368 с.: ил.</w:t>
      </w:r>
    </w:p>
    <w:p w:rsidR="00B67B43" w:rsidRPr="00E918DC" w:rsidRDefault="00B67B43" w:rsidP="00B67B43">
      <w:r w:rsidRPr="00E918DC">
        <w:t xml:space="preserve">3. Мартин, Р. С. Принципы, паттерны и методики гибкой разработки на языке C#. / Р. С. Мартин, М. Мартин. – </w:t>
      </w:r>
      <w:proofErr w:type="spellStart"/>
      <w:r w:rsidRPr="00E918DC">
        <w:t>Спб</w:t>
      </w:r>
      <w:proofErr w:type="spellEnd"/>
      <w:proofErr w:type="gramStart"/>
      <w:r w:rsidRPr="00E918DC">
        <w:t>. :</w:t>
      </w:r>
      <w:proofErr w:type="gramEnd"/>
      <w:r w:rsidRPr="00E918DC">
        <w:t xml:space="preserve"> ООО «Издательство «Символ-плюс», 2011. – 768 с.</w:t>
      </w:r>
    </w:p>
    <w:p w:rsidR="00B67B43" w:rsidRPr="00E918DC" w:rsidRDefault="00B67B43" w:rsidP="00B67B43">
      <w:r w:rsidRPr="00E918DC">
        <w:t xml:space="preserve">4. </w:t>
      </w:r>
      <w:proofErr w:type="spellStart"/>
      <w:r w:rsidRPr="00E918DC">
        <w:t>Нильссон</w:t>
      </w:r>
      <w:proofErr w:type="spellEnd"/>
      <w:r w:rsidRPr="00E918DC">
        <w:t xml:space="preserve">, Дж. Применение DDD и шаблонов проектирования. Проблемно-ориентированное проектирование приложений с примерами на C# и .NET. / Дж. </w:t>
      </w:r>
      <w:proofErr w:type="spellStart"/>
      <w:r w:rsidRPr="00E918DC">
        <w:t>Нильссон</w:t>
      </w:r>
      <w:proofErr w:type="spellEnd"/>
      <w:r w:rsidRPr="00E918DC">
        <w:t xml:space="preserve">. – </w:t>
      </w:r>
      <w:proofErr w:type="gramStart"/>
      <w:r w:rsidRPr="00E918DC">
        <w:t>М. :</w:t>
      </w:r>
      <w:proofErr w:type="gramEnd"/>
      <w:r w:rsidRPr="00E918DC">
        <w:t xml:space="preserve"> </w:t>
      </w:r>
      <w:proofErr w:type="spellStart"/>
      <w:r w:rsidRPr="00E918DC">
        <w:t>Издат</w:t>
      </w:r>
      <w:proofErr w:type="spellEnd"/>
      <w:r w:rsidRPr="00E918DC">
        <w:t>. дом «Вильямс», 2008. – 560 с.</w:t>
      </w:r>
    </w:p>
    <w:p w:rsidR="00B67B43" w:rsidRPr="00E918DC" w:rsidRDefault="00B67B43" w:rsidP="00B67B43">
      <w:r w:rsidRPr="00E918DC">
        <w:t xml:space="preserve">5. </w:t>
      </w:r>
      <w:proofErr w:type="spellStart"/>
      <w:r w:rsidRPr="00E918DC">
        <w:t>Цвалина</w:t>
      </w:r>
      <w:proofErr w:type="spellEnd"/>
      <w:r w:rsidRPr="00E918DC">
        <w:t xml:space="preserve">, К. Инфраструктура программных проектов: соглашения, идиомы и шаблоны для многократно используемых библиотек .NET. / К. </w:t>
      </w:r>
      <w:proofErr w:type="spellStart"/>
      <w:r w:rsidRPr="00E918DC">
        <w:t>Цвалина</w:t>
      </w:r>
      <w:proofErr w:type="spellEnd"/>
      <w:r w:rsidRPr="00E918DC">
        <w:t xml:space="preserve">, Б. Адамс. – </w:t>
      </w:r>
      <w:proofErr w:type="gramStart"/>
      <w:r w:rsidRPr="00E918DC">
        <w:t>М. :</w:t>
      </w:r>
      <w:proofErr w:type="gramEnd"/>
      <w:r w:rsidRPr="00E918DC">
        <w:t xml:space="preserve"> </w:t>
      </w:r>
      <w:proofErr w:type="spellStart"/>
      <w:r w:rsidRPr="00E918DC">
        <w:t>Издат</w:t>
      </w:r>
      <w:proofErr w:type="spellEnd"/>
      <w:r w:rsidRPr="00E918DC">
        <w:t>. дом «Вильямс», 2011. – 416 с.</w:t>
      </w:r>
    </w:p>
    <w:p w:rsidR="00B67B43" w:rsidRPr="00E918DC" w:rsidRDefault="00B67B43" w:rsidP="00B67B43">
      <w:r w:rsidRPr="00E918DC">
        <w:t xml:space="preserve">6. </w:t>
      </w:r>
      <w:proofErr w:type="spellStart"/>
      <w:r w:rsidRPr="00E918DC">
        <w:t>Фаулер</w:t>
      </w:r>
      <w:proofErr w:type="spellEnd"/>
      <w:r w:rsidRPr="00E918DC">
        <w:t xml:space="preserve">, М. </w:t>
      </w:r>
      <w:r w:rsidR="00165201">
        <w:t>Шаблоны</w:t>
      </w:r>
      <w:r w:rsidRPr="00E918DC">
        <w:t xml:space="preserve"> корпоративных приложений. / М. </w:t>
      </w:r>
      <w:proofErr w:type="spellStart"/>
      <w:r w:rsidRPr="00E918DC">
        <w:t>Фаулер</w:t>
      </w:r>
      <w:proofErr w:type="spellEnd"/>
      <w:r w:rsidRPr="00E918DC">
        <w:t xml:space="preserve">. – </w:t>
      </w:r>
      <w:proofErr w:type="gramStart"/>
      <w:r w:rsidRPr="00E918DC">
        <w:t>М. :</w:t>
      </w:r>
      <w:proofErr w:type="gramEnd"/>
      <w:r w:rsidRPr="00E918DC">
        <w:t xml:space="preserve"> </w:t>
      </w:r>
      <w:proofErr w:type="spellStart"/>
      <w:r w:rsidRPr="00E918DC">
        <w:t>Издат</w:t>
      </w:r>
      <w:proofErr w:type="spellEnd"/>
      <w:r w:rsidRPr="00E918DC">
        <w:t>. дом «Вильямс», 2011. – 544 с.</w:t>
      </w:r>
    </w:p>
    <w:p w:rsidR="004F7B86" w:rsidRPr="00E918DC" w:rsidRDefault="00B67B43" w:rsidP="00B67B43">
      <w:r w:rsidRPr="00E918DC">
        <w:t xml:space="preserve">7. </w:t>
      </w:r>
      <w:proofErr w:type="spellStart"/>
      <w:r w:rsidRPr="00E918DC">
        <w:t>Фаулер</w:t>
      </w:r>
      <w:proofErr w:type="spellEnd"/>
      <w:r w:rsidRPr="00E918DC">
        <w:t xml:space="preserve">, М. </w:t>
      </w:r>
      <w:proofErr w:type="spellStart"/>
      <w:r w:rsidRPr="00E918DC">
        <w:t>Рефакторинг</w:t>
      </w:r>
      <w:proofErr w:type="spellEnd"/>
      <w:r w:rsidRPr="00E918DC">
        <w:t xml:space="preserve">. Улучшение существующего кода. / М. </w:t>
      </w:r>
      <w:proofErr w:type="spellStart"/>
      <w:r w:rsidRPr="00E918DC">
        <w:t>Фаулер</w:t>
      </w:r>
      <w:proofErr w:type="spellEnd"/>
      <w:r w:rsidRPr="00E918DC">
        <w:t xml:space="preserve">. – </w:t>
      </w:r>
      <w:proofErr w:type="spellStart"/>
      <w:r w:rsidRPr="00E918DC">
        <w:t>Спб</w:t>
      </w:r>
      <w:proofErr w:type="spellEnd"/>
      <w:proofErr w:type="gramStart"/>
      <w:r w:rsidRPr="00E918DC">
        <w:t>. :</w:t>
      </w:r>
      <w:proofErr w:type="gramEnd"/>
      <w:r w:rsidRPr="00E918DC">
        <w:t xml:space="preserve"> ООО «Издательство «Символ-плюс», 2013. – 432 с.</w:t>
      </w:r>
    </w:p>
    <w:sectPr w:rsidR="004F7B86" w:rsidRPr="00E918DC" w:rsidSect="006555FD">
      <w:footerReference w:type="even" r:id="rId26"/>
      <w:footerReference w:type="default" r:id="rId27"/>
      <w:footnotePr>
        <w:numRestart w:val="eachPage"/>
      </w:footnotePr>
      <w:pgSz w:w="11906" w:h="16838" w:code="9"/>
      <w:pgMar w:top="1134" w:right="1134" w:bottom="1531" w:left="1134" w:header="567" w:footer="964"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98C" w:rsidRDefault="006A798C" w:rsidP="00CE0887">
      <w:r>
        <w:separator/>
      </w:r>
    </w:p>
  </w:endnote>
  <w:endnote w:type="continuationSeparator" w:id="0">
    <w:p w:rsidR="006A798C" w:rsidRDefault="006A798C" w:rsidP="00CE0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522" w:rsidRDefault="00B56522" w:rsidP="00701BF8">
    <w:pPr>
      <w:pStyle w:val="aa"/>
    </w:pPr>
    <w:r>
      <w:fldChar w:fldCharType="begin"/>
    </w:r>
    <w:r>
      <w:instrText xml:space="preserve"> PAGE   \* MERGEFORMAT </w:instrText>
    </w:r>
    <w:r>
      <w:fldChar w:fldCharType="separate"/>
    </w:r>
    <w:r w:rsidR="003D7D32">
      <w:rPr>
        <w:noProof/>
      </w:rPr>
      <w:t>60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522" w:rsidRDefault="00B56522" w:rsidP="006555FD">
    <w:pPr>
      <w:pStyle w:val="aa"/>
      <w:jc w:val="right"/>
    </w:pPr>
    <w:r>
      <w:fldChar w:fldCharType="begin"/>
    </w:r>
    <w:r>
      <w:instrText xml:space="preserve"> PAGE   \* MERGEFORMAT </w:instrText>
    </w:r>
    <w:r>
      <w:fldChar w:fldCharType="separate"/>
    </w:r>
    <w:r w:rsidR="003D7D32">
      <w:rPr>
        <w:noProof/>
      </w:rPr>
      <w:t>61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98C" w:rsidRDefault="006A798C" w:rsidP="00AB584C">
      <w:pPr>
        <w:ind w:firstLine="0"/>
      </w:pPr>
      <w:r>
        <w:separator/>
      </w:r>
    </w:p>
  </w:footnote>
  <w:footnote w:type="continuationSeparator" w:id="0">
    <w:p w:rsidR="006A798C" w:rsidRDefault="006A798C" w:rsidP="00CE0887">
      <w:r>
        <w:continuationSeparator/>
      </w:r>
    </w:p>
  </w:footnote>
  <w:footnote w:id="1">
    <w:p w:rsidR="00B56522" w:rsidRDefault="00B56522">
      <w:pPr>
        <w:pStyle w:val="ac"/>
      </w:pPr>
      <w:r>
        <w:rPr>
          <w:rStyle w:val="ae"/>
        </w:rPr>
        <w:footnoteRef/>
      </w:r>
      <w:r>
        <w:t xml:space="preserve"> </w:t>
      </w:r>
      <w:r w:rsidRPr="00E918DC">
        <w:t>Алгоритмы не рассматриваются как шаблоны, так как они решают задачи вычисления, а не проектирования.</w:t>
      </w:r>
    </w:p>
  </w:footnote>
  <w:footnote w:id="2">
    <w:p w:rsidR="00B56522" w:rsidRDefault="00B56522">
      <w:pPr>
        <w:pStyle w:val="ac"/>
      </w:pPr>
      <w:r>
        <w:rPr>
          <w:rStyle w:val="ae"/>
        </w:rPr>
        <w:footnoteRef/>
      </w:r>
      <w:r>
        <w:t xml:space="preserve"> </w:t>
      </w:r>
      <w:r>
        <w:rPr>
          <w:szCs w:val="24"/>
        </w:rPr>
        <w:t>К</w:t>
      </w:r>
      <w:r w:rsidRPr="006C1C0A">
        <w:rPr>
          <w:szCs w:val="24"/>
        </w:rPr>
        <w:t xml:space="preserve">оманда авторов этой книги известна под названием </w:t>
      </w:r>
      <w:r>
        <w:rPr>
          <w:szCs w:val="24"/>
        </w:rPr>
        <w:t>«</w:t>
      </w:r>
      <w:r w:rsidRPr="006C1C0A">
        <w:rPr>
          <w:szCs w:val="24"/>
        </w:rPr>
        <w:t>Банда четырёх</w:t>
      </w:r>
      <w:r>
        <w:rPr>
          <w:szCs w:val="24"/>
        </w:rPr>
        <w:t>»</w:t>
      </w:r>
      <w:r w:rsidRPr="006C1C0A">
        <w:rPr>
          <w:szCs w:val="24"/>
        </w:rPr>
        <w:t xml:space="preserve"> (</w:t>
      </w:r>
      <w:r w:rsidRPr="00FA3665">
        <w:rPr>
          <w:szCs w:val="24"/>
          <w:lang w:val="en-US"/>
        </w:rPr>
        <w:t>Gang</w:t>
      </w:r>
      <w:r w:rsidRPr="004B57F8">
        <w:rPr>
          <w:szCs w:val="24"/>
        </w:rPr>
        <w:t xml:space="preserve"> </w:t>
      </w:r>
      <w:r w:rsidRPr="00FA3665">
        <w:rPr>
          <w:szCs w:val="24"/>
          <w:lang w:val="en-US"/>
        </w:rPr>
        <w:t>of</w:t>
      </w:r>
      <w:r w:rsidRPr="004B57F8">
        <w:rPr>
          <w:szCs w:val="24"/>
        </w:rPr>
        <w:t xml:space="preserve"> </w:t>
      </w:r>
      <w:r w:rsidRPr="00FA3665">
        <w:rPr>
          <w:szCs w:val="24"/>
          <w:lang w:val="en-US"/>
        </w:rPr>
        <w:t>Four</w:t>
      </w:r>
      <w:r>
        <w:rPr>
          <w:szCs w:val="24"/>
        </w:rPr>
        <w:t xml:space="preserve"> – </w:t>
      </w:r>
      <w:proofErr w:type="spellStart"/>
      <w:r w:rsidRPr="006C1C0A">
        <w:rPr>
          <w:szCs w:val="24"/>
        </w:rPr>
        <w:t>GoF</w:t>
      </w:r>
      <w:proofErr w:type="spellEnd"/>
      <w:r w:rsidRPr="006C1C0A">
        <w:rPr>
          <w:szCs w:val="24"/>
        </w:rPr>
        <w:t>)</w:t>
      </w:r>
      <w:r>
        <w:rPr>
          <w:szCs w:val="24"/>
        </w:rPr>
        <w:t>.</w:t>
      </w:r>
    </w:p>
  </w:footnote>
  <w:footnote w:id="3">
    <w:p w:rsidR="00B56522" w:rsidRPr="00D53303" w:rsidRDefault="00B56522">
      <w:pPr>
        <w:pStyle w:val="ac"/>
      </w:pPr>
      <w:r>
        <w:rPr>
          <w:rStyle w:val="ae"/>
        </w:rPr>
        <w:footnoteRef/>
      </w:r>
      <w:r>
        <w:t xml:space="preserve"> </w:t>
      </w:r>
      <w:r w:rsidRPr="002B7131">
        <w:t>Под термином «клиент» здесь и далее подразумевается некое программное обеспечение (в частном случае – класс</w:t>
      </w:r>
      <w:r>
        <w:t>, компонент</w:t>
      </w:r>
      <w:r w:rsidRPr="002B7131">
        <w:t xml:space="preserve">), </w:t>
      </w:r>
      <w:r w:rsidRPr="002B7131">
        <w:rPr>
          <w:rStyle w:val="a8"/>
        </w:rPr>
        <w:t>использующее</w:t>
      </w:r>
      <w:r w:rsidRPr="002B7131">
        <w:t xml:space="preserve"> библиотеки кода, интерфейсы, классы.</w:t>
      </w:r>
    </w:p>
  </w:footnote>
  <w:footnote w:id="4">
    <w:p w:rsidR="00B56522" w:rsidRDefault="00B56522">
      <w:pPr>
        <w:pStyle w:val="ac"/>
      </w:pPr>
      <w:r>
        <w:rPr>
          <w:rStyle w:val="ae"/>
        </w:rPr>
        <w:footnoteRef/>
      </w:r>
      <w:r>
        <w:t xml:space="preserve"> В шаблоне Декоратор, как и во многих других шаблонах, в</w:t>
      </w:r>
      <w:r w:rsidRPr="00794A78">
        <w:t>место общего интерфейса допустимо использование общего абстрактного класса</w:t>
      </w:r>
      <w:r>
        <w:t xml:space="preserve"> (и наоборот)</w:t>
      </w:r>
      <w:r w:rsidRPr="00794A78">
        <w:t>.</w:t>
      </w:r>
    </w:p>
  </w:footnote>
  <w:footnote w:id="5">
    <w:p w:rsidR="00B56522" w:rsidRDefault="00B56522">
      <w:pPr>
        <w:pStyle w:val="ac"/>
      </w:pPr>
      <w:r>
        <w:rPr>
          <w:rStyle w:val="ae"/>
        </w:rPr>
        <w:footnoteRef/>
      </w:r>
      <w:r>
        <w:t xml:space="preserve"> </w:t>
      </w:r>
      <w:r w:rsidRPr="00B23691">
        <w:t xml:space="preserve">В статье http://code.logos.com/blog/2010/03/the_visitor_pattern_and_dynamic_in_c_4.html рассматривается использование типа </w:t>
      </w:r>
      <w:r w:rsidRPr="00B23691">
        <w:rPr>
          <w:rStyle w:val="afb"/>
        </w:rPr>
        <w:t>dynamic</w:t>
      </w:r>
      <w:r w:rsidRPr="00B23691">
        <w:t xml:space="preserve"> для реализации варианта шаблона Посетитель.</w:t>
      </w:r>
    </w:p>
  </w:footnote>
  <w:footnote w:id="6">
    <w:p w:rsidR="00DD692D" w:rsidRPr="00DD692D" w:rsidRDefault="00DD692D">
      <w:pPr>
        <w:pStyle w:val="ac"/>
      </w:pPr>
      <w:r>
        <w:rPr>
          <w:rStyle w:val="ae"/>
        </w:rPr>
        <w:footnoteRef/>
      </w:r>
      <w:r>
        <w:t xml:space="preserve"> Шаблон Состояние часто называют </w:t>
      </w:r>
      <w:r w:rsidRPr="00DD692D">
        <w:rPr>
          <w:rStyle w:val="a8"/>
        </w:rPr>
        <w:t>динамической версией</w:t>
      </w:r>
      <w:r>
        <w:t xml:space="preserve"> шаблона Стратегия.</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22BB24"/>
    <w:lvl w:ilvl="0">
      <w:start w:val="1"/>
      <w:numFmt w:val="decimal"/>
      <w:lvlText w:val="%1."/>
      <w:lvlJc w:val="left"/>
      <w:pPr>
        <w:tabs>
          <w:tab w:val="num" w:pos="1492"/>
        </w:tabs>
        <w:ind w:left="1492" w:hanging="360"/>
      </w:pPr>
    </w:lvl>
  </w:abstractNum>
  <w:abstractNum w:abstractNumId="1">
    <w:nsid w:val="FFFFFF7D"/>
    <w:multiLevelType w:val="singleLevel"/>
    <w:tmpl w:val="8B305992"/>
    <w:lvl w:ilvl="0">
      <w:start w:val="1"/>
      <w:numFmt w:val="decimal"/>
      <w:lvlText w:val="%1."/>
      <w:lvlJc w:val="left"/>
      <w:pPr>
        <w:tabs>
          <w:tab w:val="num" w:pos="1209"/>
        </w:tabs>
        <w:ind w:left="1209" w:hanging="360"/>
      </w:pPr>
    </w:lvl>
  </w:abstractNum>
  <w:abstractNum w:abstractNumId="2">
    <w:nsid w:val="FFFFFF7E"/>
    <w:multiLevelType w:val="singleLevel"/>
    <w:tmpl w:val="1FAA3596"/>
    <w:lvl w:ilvl="0">
      <w:start w:val="1"/>
      <w:numFmt w:val="decimal"/>
      <w:lvlText w:val="%1."/>
      <w:lvlJc w:val="left"/>
      <w:pPr>
        <w:tabs>
          <w:tab w:val="num" w:pos="926"/>
        </w:tabs>
        <w:ind w:left="926" w:hanging="360"/>
      </w:pPr>
    </w:lvl>
  </w:abstractNum>
  <w:abstractNum w:abstractNumId="3">
    <w:nsid w:val="FFFFFF7F"/>
    <w:multiLevelType w:val="singleLevel"/>
    <w:tmpl w:val="BE44CA54"/>
    <w:lvl w:ilvl="0">
      <w:start w:val="1"/>
      <w:numFmt w:val="decimal"/>
      <w:lvlText w:val="%1."/>
      <w:lvlJc w:val="left"/>
      <w:pPr>
        <w:tabs>
          <w:tab w:val="num" w:pos="643"/>
        </w:tabs>
        <w:ind w:left="643" w:hanging="360"/>
      </w:pPr>
    </w:lvl>
  </w:abstractNum>
  <w:abstractNum w:abstractNumId="4">
    <w:nsid w:val="FFFFFF80"/>
    <w:multiLevelType w:val="singleLevel"/>
    <w:tmpl w:val="3B4E8D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52599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B4270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352404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CCC914C"/>
    <w:lvl w:ilvl="0">
      <w:start w:val="1"/>
      <w:numFmt w:val="decimal"/>
      <w:lvlText w:val="%1."/>
      <w:lvlJc w:val="left"/>
      <w:pPr>
        <w:tabs>
          <w:tab w:val="num" w:pos="360"/>
        </w:tabs>
        <w:ind w:left="360" w:hanging="360"/>
      </w:pPr>
    </w:lvl>
  </w:abstractNum>
  <w:abstractNum w:abstractNumId="9">
    <w:nsid w:val="FFFFFF89"/>
    <w:multiLevelType w:val="singleLevel"/>
    <w:tmpl w:val="4E70AC8A"/>
    <w:lvl w:ilvl="0">
      <w:start w:val="1"/>
      <w:numFmt w:val="bullet"/>
      <w:lvlText w:val=""/>
      <w:lvlJc w:val="left"/>
      <w:pPr>
        <w:tabs>
          <w:tab w:val="num" w:pos="360"/>
        </w:tabs>
        <w:ind w:left="360" w:hanging="360"/>
      </w:pPr>
      <w:rPr>
        <w:rFonts w:ascii="Symbol" w:hAnsi="Symbol" w:hint="default"/>
      </w:rPr>
    </w:lvl>
  </w:abstractNum>
  <w:abstractNum w:abstractNumId="10">
    <w:nsid w:val="45D11552"/>
    <w:multiLevelType w:val="hybridMultilevel"/>
    <w:tmpl w:val="FA66D50A"/>
    <w:lvl w:ilvl="0" w:tplc="B50C381C">
      <w:start w:val="19"/>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efaultTabStop w:val="567"/>
  <w:autoHyphenation/>
  <w:hyphenationZone w:val="357"/>
  <w:evenAndOddHeaders/>
  <w:drawingGridHorizontalSpacing w:val="140"/>
  <w:drawingGridVerticalSpacing w:val="381"/>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B7"/>
    <w:rsid w:val="00010072"/>
    <w:rsid w:val="00014A30"/>
    <w:rsid w:val="00015D0D"/>
    <w:rsid w:val="000170D1"/>
    <w:rsid w:val="00025869"/>
    <w:rsid w:val="00035B41"/>
    <w:rsid w:val="00040649"/>
    <w:rsid w:val="000410DE"/>
    <w:rsid w:val="000466E5"/>
    <w:rsid w:val="000474E9"/>
    <w:rsid w:val="000511C2"/>
    <w:rsid w:val="00052C44"/>
    <w:rsid w:val="0005576A"/>
    <w:rsid w:val="000572E9"/>
    <w:rsid w:val="00064BE9"/>
    <w:rsid w:val="000651A2"/>
    <w:rsid w:val="000714FE"/>
    <w:rsid w:val="000760BF"/>
    <w:rsid w:val="00076A5D"/>
    <w:rsid w:val="00076E40"/>
    <w:rsid w:val="00077E1F"/>
    <w:rsid w:val="00081FF3"/>
    <w:rsid w:val="00090802"/>
    <w:rsid w:val="0009515B"/>
    <w:rsid w:val="0009568D"/>
    <w:rsid w:val="00096C5E"/>
    <w:rsid w:val="000A29FB"/>
    <w:rsid w:val="000B7D34"/>
    <w:rsid w:val="000B7FF4"/>
    <w:rsid w:val="000C1505"/>
    <w:rsid w:val="000C1F9C"/>
    <w:rsid w:val="000C3739"/>
    <w:rsid w:val="000C3C76"/>
    <w:rsid w:val="000C412B"/>
    <w:rsid w:val="000C4BC9"/>
    <w:rsid w:val="000E125A"/>
    <w:rsid w:val="000F3BD7"/>
    <w:rsid w:val="001027BA"/>
    <w:rsid w:val="00103573"/>
    <w:rsid w:val="0010485B"/>
    <w:rsid w:val="00111AD1"/>
    <w:rsid w:val="00114F8C"/>
    <w:rsid w:val="00121D39"/>
    <w:rsid w:val="001323AE"/>
    <w:rsid w:val="00133EA4"/>
    <w:rsid w:val="0013709B"/>
    <w:rsid w:val="0015192D"/>
    <w:rsid w:val="00153939"/>
    <w:rsid w:val="00165201"/>
    <w:rsid w:val="00165980"/>
    <w:rsid w:val="00167C2E"/>
    <w:rsid w:val="00171413"/>
    <w:rsid w:val="00171CA3"/>
    <w:rsid w:val="00177B25"/>
    <w:rsid w:val="00183310"/>
    <w:rsid w:val="001850CC"/>
    <w:rsid w:val="001860C8"/>
    <w:rsid w:val="0018632C"/>
    <w:rsid w:val="00192100"/>
    <w:rsid w:val="0019785C"/>
    <w:rsid w:val="001979C0"/>
    <w:rsid w:val="001A3633"/>
    <w:rsid w:val="001A3A22"/>
    <w:rsid w:val="001A462E"/>
    <w:rsid w:val="001A4D1C"/>
    <w:rsid w:val="001A73D6"/>
    <w:rsid w:val="001C526A"/>
    <w:rsid w:val="001D193B"/>
    <w:rsid w:val="001D1C8B"/>
    <w:rsid w:val="001D4733"/>
    <w:rsid w:val="001D49B5"/>
    <w:rsid w:val="001D79B6"/>
    <w:rsid w:val="001E3F4E"/>
    <w:rsid w:val="001E5390"/>
    <w:rsid w:val="001F16CF"/>
    <w:rsid w:val="001F32D4"/>
    <w:rsid w:val="001F7830"/>
    <w:rsid w:val="00202FF7"/>
    <w:rsid w:val="00206225"/>
    <w:rsid w:val="00223925"/>
    <w:rsid w:val="00232495"/>
    <w:rsid w:val="00233CCA"/>
    <w:rsid w:val="00236D09"/>
    <w:rsid w:val="00245E66"/>
    <w:rsid w:val="00247201"/>
    <w:rsid w:val="00253833"/>
    <w:rsid w:val="0025673E"/>
    <w:rsid w:val="002567F5"/>
    <w:rsid w:val="002630F6"/>
    <w:rsid w:val="00266912"/>
    <w:rsid w:val="002731EF"/>
    <w:rsid w:val="00273992"/>
    <w:rsid w:val="0027591D"/>
    <w:rsid w:val="00276650"/>
    <w:rsid w:val="00292B04"/>
    <w:rsid w:val="00295F38"/>
    <w:rsid w:val="00296CDF"/>
    <w:rsid w:val="00296FCE"/>
    <w:rsid w:val="002A02C7"/>
    <w:rsid w:val="002A0BD8"/>
    <w:rsid w:val="002A2D2B"/>
    <w:rsid w:val="002A5C9B"/>
    <w:rsid w:val="002B3C3C"/>
    <w:rsid w:val="002B5909"/>
    <w:rsid w:val="002B7131"/>
    <w:rsid w:val="002C47BD"/>
    <w:rsid w:val="002D169E"/>
    <w:rsid w:val="002E0D1E"/>
    <w:rsid w:val="002E3FEE"/>
    <w:rsid w:val="002E5ECF"/>
    <w:rsid w:val="002F0715"/>
    <w:rsid w:val="002F7E26"/>
    <w:rsid w:val="00300FB4"/>
    <w:rsid w:val="00304F70"/>
    <w:rsid w:val="00310D71"/>
    <w:rsid w:val="0031319B"/>
    <w:rsid w:val="0031640C"/>
    <w:rsid w:val="0032021E"/>
    <w:rsid w:val="00321C3B"/>
    <w:rsid w:val="00321D46"/>
    <w:rsid w:val="00322DC4"/>
    <w:rsid w:val="0032581F"/>
    <w:rsid w:val="00325BC7"/>
    <w:rsid w:val="00325E63"/>
    <w:rsid w:val="0033105F"/>
    <w:rsid w:val="00337284"/>
    <w:rsid w:val="00337BA0"/>
    <w:rsid w:val="00346251"/>
    <w:rsid w:val="00347806"/>
    <w:rsid w:val="00352764"/>
    <w:rsid w:val="0035570E"/>
    <w:rsid w:val="003606CB"/>
    <w:rsid w:val="00364BCB"/>
    <w:rsid w:val="003710B0"/>
    <w:rsid w:val="003746F9"/>
    <w:rsid w:val="00376B96"/>
    <w:rsid w:val="0038666D"/>
    <w:rsid w:val="003868AC"/>
    <w:rsid w:val="003931AD"/>
    <w:rsid w:val="00393389"/>
    <w:rsid w:val="00393B07"/>
    <w:rsid w:val="00397E20"/>
    <w:rsid w:val="003A0343"/>
    <w:rsid w:val="003A27DC"/>
    <w:rsid w:val="003A2A87"/>
    <w:rsid w:val="003B0D31"/>
    <w:rsid w:val="003B19EE"/>
    <w:rsid w:val="003B58F9"/>
    <w:rsid w:val="003B625B"/>
    <w:rsid w:val="003B78F1"/>
    <w:rsid w:val="003C2D4F"/>
    <w:rsid w:val="003C32B4"/>
    <w:rsid w:val="003C3338"/>
    <w:rsid w:val="003C6DDA"/>
    <w:rsid w:val="003D1482"/>
    <w:rsid w:val="003D7D32"/>
    <w:rsid w:val="003D7EED"/>
    <w:rsid w:val="003E512C"/>
    <w:rsid w:val="003E5DC6"/>
    <w:rsid w:val="003F3888"/>
    <w:rsid w:val="00410AFF"/>
    <w:rsid w:val="0041653C"/>
    <w:rsid w:val="00437566"/>
    <w:rsid w:val="00441DAE"/>
    <w:rsid w:val="00444334"/>
    <w:rsid w:val="00450241"/>
    <w:rsid w:val="00457D39"/>
    <w:rsid w:val="00466DC9"/>
    <w:rsid w:val="00472BD8"/>
    <w:rsid w:val="00472CF6"/>
    <w:rsid w:val="00474459"/>
    <w:rsid w:val="00474545"/>
    <w:rsid w:val="004756EE"/>
    <w:rsid w:val="00483983"/>
    <w:rsid w:val="00483D2A"/>
    <w:rsid w:val="00492840"/>
    <w:rsid w:val="00494958"/>
    <w:rsid w:val="00494B38"/>
    <w:rsid w:val="00494C94"/>
    <w:rsid w:val="004950C7"/>
    <w:rsid w:val="00495967"/>
    <w:rsid w:val="004A3368"/>
    <w:rsid w:val="004A355B"/>
    <w:rsid w:val="004A3ECC"/>
    <w:rsid w:val="004A49D1"/>
    <w:rsid w:val="004B01CF"/>
    <w:rsid w:val="004B30F8"/>
    <w:rsid w:val="004B758F"/>
    <w:rsid w:val="004C0DFE"/>
    <w:rsid w:val="004E027D"/>
    <w:rsid w:val="004E0D48"/>
    <w:rsid w:val="004E129F"/>
    <w:rsid w:val="004E4B54"/>
    <w:rsid w:val="004F0464"/>
    <w:rsid w:val="004F39D3"/>
    <w:rsid w:val="004F41CA"/>
    <w:rsid w:val="004F7B86"/>
    <w:rsid w:val="00501B0F"/>
    <w:rsid w:val="00503413"/>
    <w:rsid w:val="00505C31"/>
    <w:rsid w:val="00507703"/>
    <w:rsid w:val="00513052"/>
    <w:rsid w:val="005131A0"/>
    <w:rsid w:val="00513FFF"/>
    <w:rsid w:val="00531924"/>
    <w:rsid w:val="00533030"/>
    <w:rsid w:val="005415B6"/>
    <w:rsid w:val="00542EAC"/>
    <w:rsid w:val="00544638"/>
    <w:rsid w:val="00546DEF"/>
    <w:rsid w:val="005474ED"/>
    <w:rsid w:val="005507E8"/>
    <w:rsid w:val="00552B62"/>
    <w:rsid w:val="0055441C"/>
    <w:rsid w:val="005549AE"/>
    <w:rsid w:val="00561330"/>
    <w:rsid w:val="00565AF2"/>
    <w:rsid w:val="00570531"/>
    <w:rsid w:val="00570B7C"/>
    <w:rsid w:val="00573700"/>
    <w:rsid w:val="00577C68"/>
    <w:rsid w:val="00582459"/>
    <w:rsid w:val="00586159"/>
    <w:rsid w:val="00586C22"/>
    <w:rsid w:val="0059027C"/>
    <w:rsid w:val="005902FA"/>
    <w:rsid w:val="00591F7D"/>
    <w:rsid w:val="0059510C"/>
    <w:rsid w:val="00595CFB"/>
    <w:rsid w:val="005A6CC6"/>
    <w:rsid w:val="005A71F7"/>
    <w:rsid w:val="005B2B23"/>
    <w:rsid w:val="005B4D60"/>
    <w:rsid w:val="005C1D12"/>
    <w:rsid w:val="005C23DB"/>
    <w:rsid w:val="005C38B7"/>
    <w:rsid w:val="005C3A91"/>
    <w:rsid w:val="005C6122"/>
    <w:rsid w:val="005C638A"/>
    <w:rsid w:val="005C6AE4"/>
    <w:rsid w:val="005D1782"/>
    <w:rsid w:val="005D32C4"/>
    <w:rsid w:val="005E7820"/>
    <w:rsid w:val="005F0CB0"/>
    <w:rsid w:val="005F4B38"/>
    <w:rsid w:val="005F744E"/>
    <w:rsid w:val="00601FE9"/>
    <w:rsid w:val="00607305"/>
    <w:rsid w:val="006142F9"/>
    <w:rsid w:val="00615238"/>
    <w:rsid w:val="00621259"/>
    <w:rsid w:val="00622F1F"/>
    <w:rsid w:val="00623432"/>
    <w:rsid w:val="00625D0E"/>
    <w:rsid w:val="006265C5"/>
    <w:rsid w:val="00626D5D"/>
    <w:rsid w:val="006351CF"/>
    <w:rsid w:val="00635466"/>
    <w:rsid w:val="00637B29"/>
    <w:rsid w:val="00645992"/>
    <w:rsid w:val="006555FD"/>
    <w:rsid w:val="00661501"/>
    <w:rsid w:val="00670F10"/>
    <w:rsid w:val="00673D7A"/>
    <w:rsid w:val="0068001D"/>
    <w:rsid w:val="0068061B"/>
    <w:rsid w:val="00680F50"/>
    <w:rsid w:val="00681370"/>
    <w:rsid w:val="00686388"/>
    <w:rsid w:val="00690D81"/>
    <w:rsid w:val="006A028C"/>
    <w:rsid w:val="006A3A8B"/>
    <w:rsid w:val="006A5106"/>
    <w:rsid w:val="006A798C"/>
    <w:rsid w:val="006B03EE"/>
    <w:rsid w:val="006B1E60"/>
    <w:rsid w:val="006B4A74"/>
    <w:rsid w:val="006C4081"/>
    <w:rsid w:val="006C5012"/>
    <w:rsid w:val="006C5A1C"/>
    <w:rsid w:val="006D6195"/>
    <w:rsid w:val="006D7676"/>
    <w:rsid w:val="006D7BA6"/>
    <w:rsid w:val="006E0632"/>
    <w:rsid w:val="006E4F40"/>
    <w:rsid w:val="006F1923"/>
    <w:rsid w:val="006F371C"/>
    <w:rsid w:val="006F63CB"/>
    <w:rsid w:val="00701BF8"/>
    <w:rsid w:val="00703258"/>
    <w:rsid w:val="0070728A"/>
    <w:rsid w:val="00725753"/>
    <w:rsid w:val="00725F70"/>
    <w:rsid w:val="00727273"/>
    <w:rsid w:val="00733B5E"/>
    <w:rsid w:val="00736986"/>
    <w:rsid w:val="00737049"/>
    <w:rsid w:val="007379B0"/>
    <w:rsid w:val="00747FF5"/>
    <w:rsid w:val="00750DB5"/>
    <w:rsid w:val="0075225C"/>
    <w:rsid w:val="00752828"/>
    <w:rsid w:val="00761F6E"/>
    <w:rsid w:val="007711FF"/>
    <w:rsid w:val="0077428F"/>
    <w:rsid w:val="00793368"/>
    <w:rsid w:val="007956C4"/>
    <w:rsid w:val="007A5E50"/>
    <w:rsid w:val="007A6D22"/>
    <w:rsid w:val="007B0020"/>
    <w:rsid w:val="007B0B45"/>
    <w:rsid w:val="007B4B56"/>
    <w:rsid w:val="007B58F4"/>
    <w:rsid w:val="007C047D"/>
    <w:rsid w:val="007C3177"/>
    <w:rsid w:val="007C4A79"/>
    <w:rsid w:val="007D19AF"/>
    <w:rsid w:val="007D25BA"/>
    <w:rsid w:val="007D430F"/>
    <w:rsid w:val="007D4863"/>
    <w:rsid w:val="007E0CC0"/>
    <w:rsid w:val="007E2106"/>
    <w:rsid w:val="007E340E"/>
    <w:rsid w:val="007E34F2"/>
    <w:rsid w:val="007E5255"/>
    <w:rsid w:val="007F0FA3"/>
    <w:rsid w:val="007F6479"/>
    <w:rsid w:val="007F6BB1"/>
    <w:rsid w:val="008018C2"/>
    <w:rsid w:val="008047E9"/>
    <w:rsid w:val="008064CA"/>
    <w:rsid w:val="00830624"/>
    <w:rsid w:val="008325DB"/>
    <w:rsid w:val="0083294A"/>
    <w:rsid w:val="00833213"/>
    <w:rsid w:val="00837074"/>
    <w:rsid w:val="00837156"/>
    <w:rsid w:val="00837B5F"/>
    <w:rsid w:val="0084085F"/>
    <w:rsid w:val="00840CF9"/>
    <w:rsid w:val="00846018"/>
    <w:rsid w:val="00847334"/>
    <w:rsid w:val="00850E9E"/>
    <w:rsid w:val="00851AAC"/>
    <w:rsid w:val="008529E4"/>
    <w:rsid w:val="00854AB4"/>
    <w:rsid w:val="008632E9"/>
    <w:rsid w:val="0086352B"/>
    <w:rsid w:val="00867622"/>
    <w:rsid w:val="0088213C"/>
    <w:rsid w:val="00891321"/>
    <w:rsid w:val="008951EC"/>
    <w:rsid w:val="008A3353"/>
    <w:rsid w:val="008A4C0A"/>
    <w:rsid w:val="008B48C3"/>
    <w:rsid w:val="008B50B3"/>
    <w:rsid w:val="008B514A"/>
    <w:rsid w:val="008B7B44"/>
    <w:rsid w:val="008C0E07"/>
    <w:rsid w:val="008C3979"/>
    <w:rsid w:val="008C5148"/>
    <w:rsid w:val="008C7788"/>
    <w:rsid w:val="008D229C"/>
    <w:rsid w:val="008D4C5D"/>
    <w:rsid w:val="008E7389"/>
    <w:rsid w:val="008F034A"/>
    <w:rsid w:val="008F1B06"/>
    <w:rsid w:val="008F2F4F"/>
    <w:rsid w:val="008F368D"/>
    <w:rsid w:val="008F6124"/>
    <w:rsid w:val="0090234D"/>
    <w:rsid w:val="009110EF"/>
    <w:rsid w:val="009126A1"/>
    <w:rsid w:val="009160F9"/>
    <w:rsid w:val="009274F8"/>
    <w:rsid w:val="00932F4D"/>
    <w:rsid w:val="009345D1"/>
    <w:rsid w:val="0094135C"/>
    <w:rsid w:val="009612B1"/>
    <w:rsid w:val="00962AEC"/>
    <w:rsid w:val="00965DCC"/>
    <w:rsid w:val="00972E87"/>
    <w:rsid w:val="0098074D"/>
    <w:rsid w:val="00987A9F"/>
    <w:rsid w:val="00993C53"/>
    <w:rsid w:val="009A34C2"/>
    <w:rsid w:val="009A7137"/>
    <w:rsid w:val="009B1A60"/>
    <w:rsid w:val="009C2F6B"/>
    <w:rsid w:val="009C52EF"/>
    <w:rsid w:val="009D6A6A"/>
    <w:rsid w:val="009E29E0"/>
    <w:rsid w:val="009E2F7A"/>
    <w:rsid w:val="009E4F59"/>
    <w:rsid w:val="009E5067"/>
    <w:rsid w:val="009E59E4"/>
    <w:rsid w:val="009E7244"/>
    <w:rsid w:val="009E7DCC"/>
    <w:rsid w:val="009F412E"/>
    <w:rsid w:val="009F5C18"/>
    <w:rsid w:val="00A05C4F"/>
    <w:rsid w:val="00A11668"/>
    <w:rsid w:val="00A20B14"/>
    <w:rsid w:val="00A26570"/>
    <w:rsid w:val="00A26FE3"/>
    <w:rsid w:val="00A275C0"/>
    <w:rsid w:val="00A402DD"/>
    <w:rsid w:val="00A409A7"/>
    <w:rsid w:val="00A503C2"/>
    <w:rsid w:val="00A56DCB"/>
    <w:rsid w:val="00A74C59"/>
    <w:rsid w:val="00A77693"/>
    <w:rsid w:val="00A84FFD"/>
    <w:rsid w:val="00AA39A1"/>
    <w:rsid w:val="00AA6113"/>
    <w:rsid w:val="00AA692B"/>
    <w:rsid w:val="00AA6E90"/>
    <w:rsid w:val="00AB584C"/>
    <w:rsid w:val="00AD1DA7"/>
    <w:rsid w:val="00AD4C67"/>
    <w:rsid w:val="00AD629A"/>
    <w:rsid w:val="00AE2019"/>
    <w:rsid w:val="00AE508B"/>
    <w:rsid w:val="00AF1EA0"/>
    <w:rsid w:val="00AF34C3"/>
    <w:rsid w:val="00B01AA4"/>
    <w:rsid w:val="00B0537C"/>
    <w:rsid w:val="00B0609B"/>
    <w:rsid w:val="00B12B15"/>
    <w:rsid w:val="00B23691"/>
    <w:rsid w:val="00B31DAD"/>
    <w:rsid w:val="00B37E1F"/>
    <w:rsid w:val="00B41AE2"/>
    <w:rsid w:val="00B53FE9"/>
    <w:rsid w:val="00B54A1B"/>
    <w:rsid w:val="00B55D25"/>
    <w:rsid w:val="00B56522"/>
    <w:rsid w:val="00B56CB2"/>
    <w:rsid w:val="00B65966"/>
    <w:rsid w:val="00B67B43"/>
    <w:rsid w:val="00B77C1B"/>
    <w:rsid w:val="00B82B77"/>
    <w:rsid w:val="00B85E70"/>
    <w:rsid w:val="00B92D1D"/>
    <w:rsid w:val="00B93BFE"/>
    <w:rsid w:val="00BB2630"/>
    <w:rsid w:val="00BB56E1"/>
    <w:rsid w:val="00BD14D7"/>
    <w:rsid w:val="00BD28A4"/>
    <w:rsid w:val="00BD7682"/>
    <w:rsid w:val="00BE355D"/>
    <w:rsid w:val="00BF22AF"/>
    <w:rsid w:val="00BF2473"/>
    <w:rsid w:val="00BF28CF"/>
    <w:rsid w:val="00BF3FA2"/>
    <w:rsid w:val="00C16A30"/>
    <w:rsid w:val="00C21A3F"/>
    <w:rsid w:val="00C21EC0"/>
    <w:rsid w:val="00C223E6"/>
    <w:rsid w:val="00C2456A"/>
    <w:rsid w:val="00C2507D"/>
    <w:rsid w:val="00C27F46"/>
    <w:rsid w:val="00C31144"/>
    <w:rsid w:val="00C312BE"/>
    <w:rsid w:val="00C3149C"/>
    <w:rsid w:val="00C3179F"/>
    <w:rsid w:val="00C34B42"/>
    <w:rsid w:val="00C53265"/>
    <w:rsid w:val="00C547AD"/>
    <w:rsid w:val="00C55E0D"/>
    <w:rsid w:val="00C6099A"/>
    <w:rsid w:val="00C61713"/>
    <w:rsid w:val="00C63DCB"/>
    <w:rsid w:val="00C73886"/>
    <w:rsid w:val="00C76F0F"/>
    <w:rsid w:val="00C82109"/>
    <w:rsid w:val="00C835D6"/>
    <w:rsid w:val="00C849A5"/>
    <w:rsid w:val="00C8689A"/>
    <w:rsid w:val="00C94BDD"/>
    <w:rsid w:val="00CA3002"/>
    <w:rsid w:val="00CA4480"/>
    <w:rsid w:val="00CA6DDC"/>
    <w:rsid w:val="00CC15E9"/>
    <w:rsid w:val="00CC7428"/>
    <w:rsid w:val="00CC7D05"/>
    <w:rsid w:val="00CD2A81"/>
    <w:rsid w:val="00CD4237"/>
    <w:rsid w:val="00CE0887"/>
    <w:rsid w:val="00CE35CA"/>
    <w:rsid w:val="00CF2723"/>
    <w:rsid w:val="00CF3207"/>
    <w:rsid w:val="00CF3E19"/>
    <w:rsid w:val="00CF744F"/>
    <w:rsid w:val="00D01B46"/>
    <w:rsid w:val="00D05000"/>
    <w:rsid w:val="00D137FD"/>
    <w:rsid w:val="00D156B9"/>
    <w:rsid w:val="00D16233"/>
    <w:rsid w:val="00D16BA7"/>
    <w:rsid w:val="00D24C71"/>
    <w:rsid w:val="00D31EC8"/>
    <w:rsid w:val="00D35F3B"/>
    <w:rsid w:val="00D4625F"/>
    <w:rsid w:val="00D47039"/>
    <w:rsid w:val="00D53303"/>
    <w:rsid w:val="00D5418A"/>
    <w:rsid w:val="00D60CBF"/>
    <w:rsid w:val="00D60EFA"/>
    <w:rsid w:val="00D6674C"/>
    <w:rsid w:val="00D71607"/>
    <w:rsid w:val="00D75FF5"/>
    <w:rsid w:val="00D83762"/>
    <w:rsid w:val="00D84296"/>
    <w:rsid w:val="00D90A34"/>
    <w:rsid w:val="00D91DB6"/>
    <w:rsid w:val="00D95B78"/>
    <w:rsid w:val="00D95C06"/>
    <w:rsid w:val="00D96F8A"/>
    <w:rsid w:val="00DA133B"/>
    <w:rsid w:val="00DA1CC8"/>
    <w:rsid w:val="00DA3F9A"/>
    <w:rsid w:val="00DB14B9"/>
    <w:rsid w:val="00DC3A12"/>
    <w:rsid w:val="00DC3F45"/>
    <w:rsid w:val="00DC52D5"/>
    <w:rsid w:val="00DC6F34"/>
    <w:rsid w:val="00DC7F7E"/>
    <w:rsid w:val="00DD31DE"/>
    <w:rsid w:val="00DD692D"/>
    <w:rsid w:val="00DE24F0"/>
    <w:rsid w:val="00DE2DC9"/>
    <w:rsid w:val="00DE365D"/>
    <w:rsid w:val="00DF0809"/>
    <w:rsid w:val="00DF5258"/>
    <w:rsid w:val="00E02736"/>
    <w:rsid w:val="00E04665"/>
    <w:rsid w:val="00E1105E"/>
    <w:rsid w:val="00E12112"/>
    <w:rsid w:val="00E17DD5"/>
    <w:rsid w:val="00E24925"/>
    <w:rsid w:val="00E252E5"/>
    <w:rsid w:val="00E25EA3"/>
    <w:rsid w:val="00E3447C"/>
    <w:rsid w:val="00E41E3C"/>
    <w:rsid w:val="00E45F1E"/>
    <w:rsid w:val="00E51398"/>
    <w:rsid w:val="00E55B8C"/>
    <w:rsid w:val="00E645B7"/>
    <w:rsid w:val="00E70469"/>
    <w:rsid w:val="00E7163F"/>
    <w:rsid w:val="00E80D47"/>
    <w:rsid w:val="00E82A65"/>
    <w:rsid w:val="00E86FD2"/>
    <w:rsid w:val="00E87002"/>
    <w:rsid w:val="00E918DC"/>
    <w:rsid w:val="00EA3927"/>
    <w:rsid w:val="00EB310F"/>
    <w:rsid w:val="00EB7E0D"/>
    <w:rsid w:val="00EC3619"/>
    <w:rsid w:val="00EC4DE5"/>
    <w:rsid w:val="00EC5893"/>
    <w:rsid w:val="00ED3EDA"/>
    <w:rsid w:val="00EE1969"/>
    <w:rsid w:val="00EE1E84"/>
    <w:rsid w:val="00EE3861"/>
    <w:rsid w:val="00EE78FC"/>
    <w:rsid w:val="00EF1428"/>
    <w:rsid w:val="00EF30A9"/>
    <w:rsid w:val="00EF468B"/>
    <w:rsid w:val="00F00653"/>
    <w:rsid w:val="00F01C08"/>
    <w:rsid w:val="00F024FE"/>
    <w:rsid w:val="00F06B33"/>
    <w:rsid w:val="00F06D07"/>
    <w:rsid w:val="00F107ED"/>
    <w:rsid w:val="00F208AB"/>
    <w:rsid w:val="00F27E5F"/>
    <w:rsid w:val="00F3135B"/>
    <w:rsid w:val="00F32955"/>
    <w:rsid w:val="00F35C04"/>
    <w:rsid w:val="00F371B4"/>
    <w:rsid w:val="00F46CAF"/>
    <w:rsid w:val="00F50722"/>
    <w:rsid w:val="00F521C5"/>
    <w:rsid w:val="00F52302"/>
    <w:rsid w:val="00F531BC"/>
    <w:rsid w:val="00F564BF"/>
    <w:rsid w:val="00F64B6B"/>
    <w:rsid w:val="00F64FA8"/>
    <w:rsid w:val="00F657CE"/>
    <w:rsid w:val="00F67C5E"/>
    <w:rsid w:val="00F70BBB"/>
    <w:rsid w:val="00F72437"/>
    <w:rsid w:val="00F75798"/>
    <w:rsid w:val="00F81B70"/>
    <w:rsid w:val="00F871EC"/>
    <w:rsid w:val="00F92233"/>
    <w:rsid w:val="00F9267A"/>
    <w:rsid w:val="00F954F9"/>
    <w:rsid w:val="00F95FA2"/>
    <w:rsid w:val="00F96BE8"/>
    <w:rsid w:val="00FB1736"/>
    <w:rsid w:val="00FB1F40"/>
    <w:rsid w:val="00FC3666"/>
    <w:rsid w:val="00FC41D4"/>
    <w:rsid w:val="00FE07D4"/>
    <w:rsid w:val="00FE15CB"/>
    <w:rsid w:val="00FE191E"/>
    <w:rsid w:val="00FE34DC"/>
    <w:rsid w:val="00FE3B21"/>
    <w:rsid w:val="00FF66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47517-72B2-4B78-B649-A0519172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8"/>
        <w:lang w:val="ru-RU" w:eastAsia="ru-RU"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863"/>
  </w:style>
  <w:style w:type="paragraph" w:styleId="1">
    <w:name w:val="heading 1"/>
    <w:basedOn w:val="a"/>
    <w:next w:val="a"/>
    <w:link w:val="10"/>
    <w:uiPriority w:val="9"/>
    <w:qFormat/>
    <w:rsid w:val="00E3447C"/>
    <w:pPr>
      <w:keepNext/>
      <w:keepLines/>
      <w:spacing w:before="240" w:after="60"/>
      <w:ind w:firstLine="0"/>
      <w:jc w:val="left"/>
      <w:outlineLvl w:val="0"/>
    </w:pPr>
    <w:rPr>
      <w:rFonts w:ascii="Arial" w:eastAsiaTheme="majorEastAsia" w:hAnsi="Arial" w:cstheme="majorBidi"/>
      <w:b/>
      <w:bCs/>
      <w:sz w:val="32"/>
    </w:rPr>
  </w:style>
  <w:style w:type="paragraph" w:styleId="2">
    <w:name w:val="heading 2"/>
    <w:basedOn w:val="1"/>
    <w:next w:val="a"/>
    <w:link w:val="20"/>
    <w:uiPriority w:val="9"/>
    <w:unhideWhenUsed/>
    <w:qFormat/>
    <w:rsid w:val="00C34B42"/>
    <w:pPr>
      <w:spacing w:before="120"/>
      <w:outlineLvl w:val="1"/>
    </w:pPr>
    <w:rPr>
      <w:bCs w:val="0"/>
      <w: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447C"/>
    <w:rPr>
      <w:rFonts w:ascii="Arial" w:eastAsiaTheme="majorEastAsia" w:hAnsi="Arial" w:cstheme="majorBidi"/>
      <w:b/>
      <w:bCs/>
      <w:sz w:val="32"/>
    </w:rPr>
  </w:style>
  <w:style w:type="paragraph" w:styleId="a3">
    <w:name w:val="TOC Heading"/>
    <w:basedOn w:val="1"/>
    <w:next w:val="a"/>
    <w:uiPriority w:val="39"/>
    <w:semiHidden/>
    <w:unhideWhenUsed/>
    <w:qFormat/>
    <w:rsid w:val="00052C44"/>
    <w:pPr>
      <w:spacing w:before="480" w:after="0" w:line="276" w:lineRule="auto"/>
      <w:outlineLvl w:val="9"/>
    </w:pPr>
    <w:rPr>
      <w:rFonts w:asciiTheme="majorHAnsi" w:hAnsiTheme="majorHAnsi"/>
      <w:b w:val="0"/>
      <w:caps/>
      <w:color w:val="365F91" w:themeColor="accent1" w:themeShade="BF"/>
      <w:sz w:val="28"/>
    </w:rPr>
  </w:style>
  <w:style w:type="paragraph" w:customStyle="1" w:styleId="a4">
    <w:name w:val="Листинг"/>
    <w:basedOn w:val="a"/>
    <w:link w:val="a5"/>
    <w:qFormat/>
    <w:rsid w:val="00450241"/>
    <w:pPr>
      <w:suppressAutoHyphens/>
      <w:spacing w:before="240" w:after="240"/>
      <w:contextualSpacing/>
      <w:jc w:val="left"/>
    </w:pPr>
    <w:rPr>
      <w:rFonts w:ascii="Consolas" w:hAnsi="Consolas"/>
      <w:noProof/>
      <w:sz w:val="24"/>
      <w:lang w:val="en-US"/>
    </w:rPr>
  </w:style>
  <w:style w:type="paragraph" w:styleId="a6">
    <w:name w:val="Balloon Text"/>
    <w:basedOn w:val="a"/>
    <w:link w:val="a7"/>
    <w:uiPriority w:val="99"/>
    <w:semiHidden/>
    <w:unhideWhenUsed/>
    <w:rsid w:val="00052C44"/>
    <w:rPr>
      <w:rFonts w:ascii="Tahoma" w:hAnsi="Tahoma" w:cs="Tahoma"/>
      <w:sz w:val="16"/>
      <w:szCs w:val="16"/>
    </w:rPr>
  </w:style>
  <w:style w:type="character" w:customStyle="1" w:styleId="a7">
    <w:name w:val="Текст выноски Знак"/>
    <w:basedOn w:val="a0"/>
    <w:link w:val="a6"/>
    <w:uiPriority w:val="99"/>
    <w:semiHidden/>
    <w:rsid w:val="00052C44"/>
    <w:rPr>
      <w:rFonts w:ascii="Tahoma" w:hAnsi="Tahoma" w:cs="Tahoma"/>
      <w:sz w:val="16"/>
      <w:szCs w:val="16"/>
    </w:rPr>
  </w:style>
  <w:style w:type="character" w:customStyle="1" w:styleId="a5">
    <w:name w:val="Листинг Знак"/>
    <w:basedOn w:val="a0"/>
    <w:link w:val="a4"/>
    <w:rsid w:val="00450241"/>
    <w:rPr>
      <w:rFonts w:ascii="Consolas" w:hAnsi="Consolas"/>
      <w:noProof/>
      <w:sz w:val="24"/>
      <w:lang w:val="en-US"/>
    </w:rPr>
  </w:style>
  <w:style w:type="character" w:customStyle="1" w:styleId="a8">
    <w:name w:val="Акцент"/>
    <w:basedOn w:val="a0"/>
    <w:uiPriority w:val="1"/>
    <w:qFormat/>
    <w:rsid w:val="00972E87"/>
    <w:rPr>
      <w:i/>
    </w:rPr>
  </w:style>
  <w:style w:type="character" w:customStyle="1" w:styleId="a9">
    <w:name w:val="Код"/>
    <w:basedOn w:val="a0"/>
    <w:uiPriority w:val="1"/>
    <w:qFormat/>
    <w:rsid w:val="00450241"/>
    <w:rPr>
      <w:rFonts w:ascii="Consolas" w:hAnsi="Consolas"/>
      <w:noProof/>
      <w:sz w:val="24"/>
      <w:lang w:val="ru-RU"/>
    </w:rPr>
  </w:style>
  <w:style w:type="paragraph" w:styleId="aa">
    <w:name w:val="footer"/>
    <w:basedOn w:val="a"/>
    <w:link w:val="ab"/>
    <w:uiPriority w:val="99"/>
    <w:unhideWhenUsed/>
    <w:rsid w:val="00701BF8"/>
    <w:pPr>
      <w:ind w:firstLine="0"/>
    </w:pPr>
    <w:rPr>
      <w:sz w:val="24"/>
    </w:rPr>
  </w:style>
  <w:style w:type="character" w:customStyle="1" w:styleId="ab">
    <w:name w:val="Нижний колонтитул Знак"/>
    <w:basedOn w:val="a0"/>
    <w:link w:val="aa"/>
    <w:uiPriority w:val="99"/>
    <w:rsid w:val="00701BF8"/>
    <w:rPr>
      <w:sz w:val="24"/>
    </w:rPr>
  </w:style>
  <w:style w:type="paragraph" w:styleId="ac">
    <w:name w:val="footnote text"/>
    <w:basedOn w:val="a"/>
    <w:link w:val="ad"/>
    <w:uiPriority w:val="99"/>
    <w:unhideWhenUsed/>
    <w:rsid w:val="00014A30"/>
    <w:pPr>
      <w:ind w:firstLine="0"/>
    </w:pPr>
    <w:rPr>
      <w:sz w:val="24"/>
      <w:szCs w:val="20"/>
    </w:rPr>
  </w:style>
  <w:style w:type="character" w:customStyle="1" w:styleId="ad">
    <w:name w:val="Текст сноски Знак"/>
    <w:basedOn w:val="a0"/>
    <w:link w:val="ac"/>
    <w:uiPriority w:val="99"/>
    <w:rsid w:val="00014A30"/>
    <w:rPr>
      <w:sz w:val="24"/>
      <w:szCs w:val="20"/>
    </w:rPr>
  </w:style>
  <w:style w:type="character" w:styleId="ae">
    <w:name w:val="footnote reference"/>
    <w:basedOn w:val="a0"/>
    <w:uiPriority w:val="99"/>
    <w:semiHidden/>
    <w:unhideWhenUsed/>
    <w:rsid w:val="006555FD"/>
    <w:rPr>
      <w:vertAlign w:val="superscript"/>
    </w:rPr>
  </w:style>
  <w:style w:type="paragraph" w:customStyle="1" w:styleId="af">
    <w:name w:val="Рисунок"/>
    <w:basedOn w:val="a"/>
    <w:qFormat/>
    <w:rsid w:val="00A26FE3"/>
    <w:pPr>
      <w:spacing w:before="120" w:after="120"/>
      <w:ind w:firstLine="0"/>
      <w:jc w:val="center"/>
    </w:pPr>
  </w:style>
  <w:style w:type="paragraph" w:styleId="11">
    <w:name w:val="toc 1"/>
    <w:basedOn w:val="a"/>
    <w:next w:val="a"/>
    <w:autoRedefine/>
    <w:uiPriority w:val="39"/>
    <w:unhideWhenUsed/>
    <w:rsid w:val="00B92D1D"/>
    <w:pPr>
      <w:tabs>
        <w:tab w:val="right" w:leader="dot" w:pos="9628"/>
      </w:tabs>
      <w:spacing w:after="100"/>
    </w:pPr>
  </w:style>
  <w:style w:type="character" w:customStyle="1" w:styleId="20">
    <w:name w:val="Заголовок 2 Знак"/>
    <w:basedOn w:val="a0"/>
    <w:link w:val="2"/>
    <w:uiPriority w:val="9"/>
    <w:rsid w:val="00C34B42"/>
    <w:rPr>
      <w:rFonts w:ascii="Arial" w:eastAsiaTheme="majorEastAsia" w:hAnsi="Arial" w:cstheme="majorBidi"/>
      <w:b/>
      <w:i/>
      <w:color w:val="000000" w:themeColor="text1"/>
      <w:szCs w:val="26"/>
    </w:rPr>
  </w:style>
  <w:style w:type="paragraph" w:customStyle="1" w:styleId="af0">
    <w:name w:val="Содержание"/>
    <w:basedOn w:val="1"/>
    <w:qFormat/>
    <w:rsid w:val="00B92D1D"/>
    <w:pPr>
      <w:outlineLvl w:val="9"/>
    </w:pPr>
  </w:style>
  <w:style w:type="paragraph" w:customStyle="1" w:styleId="af1">
    <w:name w:val="Название конспекта"/>
    <w:basedOn w:val="a"/>
    <w:rsid w:val="00C34B42"/>
    <w:pPr>
      <w:jc w:val="center"/>
    </w:pPr>
    <w:rPr>
      <w:rFonts w:ascii="Arial" w:eastAsia="Times New Roman" w:hAnsi="Arial" w:cs="Times New Roman"/>
      <w:caps/>
      <w:sz w:val="44"/>
      <w:szCs w:val="20"/>
    </w:rPr>
  </w:style>
  <w:style w:type="paragraph" w:customStyle="1" w:styleId="af2">
    <w:name w:val="Автор"/>
    <w:basedOn w:val="a"/>
    <w:rsid w:val="00C34B42"/>
    <w:pPr>
      <w:jc w:val="center"/>
    </w:pPr>
    <w:rPr>
      <w:rFonts w:ascii="Arial" w:eastAsia="Times New Roman" w:hAnsi="Arial" w:cs="Times New Roman"/>
      <w:b/>
      <w:bCs/>
      <w:szCs w:val="20"/>
    </w:rPr>
  </w:style>
  <w:style w:type="character" w:styleId="af3">
    <w:name w:val="Hyperlink"/>
    <w:basedOn w:val="a0"/>
    <w:uiPriority w:val="99"/>
    <w:unhideWhenUsed/>
    <w:rsid w:val="006D7BA6"/>
    <w:rPr>
      <w:color w:val="0000FF" w:themeColor="hyperlink"/>
      <w:u w:val="single"/>
    </w:rPr>
  </w:style>
  <w:style w:type="character" w:customStyle="1" w:styleId="af4">
    <w:name w:val="Комментарий"/>
    <w:basedOn w:val="a9"/>
    <w:uiPriority w:val="1"/>
    <w:qFormat/>
    <w:rsid w:val="00533030"/>
    <w:rPr>
      <w:rFonts w:ascii="Consolas" w:hAnsi="Consolas"/>
      <w:noProof w:val="0"/>
      <w:color w:val="008000"/>
      <w:sz w:val="24"/>
      <w:lang w:val="ru-RU"/>
    </w:rPr>
  </w:style>
  <w:style w:type="character" w:customStyle="1" w:styleId="af5">
    <w:name w:val="Класс"/>
    <w:basedOn w:val="a9"/>
    <w:uiPriority w:val="1"/>
    <w:qFormat/>
    <w:rsid w:val="00450241"/>
    <w:rPr>
      <w:rFonts w:ascii="Consolas" w:hAnsi="Consolas"/>
      <w:noProof/>
      <w:color w:val="2B91AF"/>
      <w:sz w:val="24"/>
      <w:lang w:val="en-US"/>
    </w:rPr>
  </w:style>
  <w:style w:type="character" w:customStyle="1" w:styleId="af6">
    <w:name w:val="Ключевое"/>
    <w:basedOn w:val="a9"/>
    <w:uiPriority w:val="1"/>
    <w:qFormat/>
    <w:rsid w:val="005A71F7"/>
    <w:rPr>
      <w:rFonts w:ascii="Consolas" w:hAnsi="Consolas"/>
      <w:noProof w:val="0"/>
      <w:color w:val="0000FF"/>
      <w:sz w:val="24"/>
      <w:lang w:val="en-US"/>
    </w:rPr>
  </w:style>
  <w:style w:type="character" w:customStyle="1" w:styleId="af7">
    <w:name w:val="Строковый литерал"/>
    <w:basedOn w:val="a9"/>
    <w:uiPriority w:val="1"/>
    <w:qFormat/>
    <w:rsid w:val="007D430F"/>
    <w:rPr>
      <w:rFonts w:ascii="Consolas" w:hAnsi="Consolas"/>
      <w:noProof w:val="0"/>
      <w:color w:val="A31515"/>
      <w:sz w:val="24"/>
      <w:lang w:val="en-US"/>
    </w:rPr>
  </w:style>
  <w:style w:type="table" w:styleId="af8">
    <w:name w:val="Table Grid"/>
    <w:basedOn w:val="a1"/>
    <w:uiPriority w:val="59"/>
    <w:rsid w:val="0062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9">
    <w:name w:val="Основная таблица"/>
    <w:basedOn w:val="a1"/>
    <w:uiPriority w:val="99"/>
    <w:rsid w:val="006265C5"/>
    <w:pPr>
      <w:ind w:firstLine="0"/>
      <w:jc w:val="left"/>
    </w:pPr>
    <w:rPr>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jc w:val="center"/>
      </w:pPr>
      <w:rPr>
        <w:b/>
      </w:rPr>
    </w:tblStylePr>
  </w:style>
  <w:style w:type="character" w:customStyle="1" w:styleId="afa">
    <w:name w:val="Комментарий для документации"/>
    <w:basedOn w:val="a9"/>
    <w:uiPriority w:val="1"/>
    <w:qFormat/>
    <w:rsid w:val="00DC3A12"/>
    <w:rPr>
      <w:rFonts w:ascii="Consolas" w:hAnsi="Consolas"/>
      <w:noProof w:val="0"/>
      <w:color w:val="808080"/>
      <w:sz w:val="24"/>
      <w:lang w:val="ru-RU"/>
    </w:rPr>
  </w:style>
  <w:style w:type="character" w:customStyle="1" w:styleId="afb">
    <w:name w:val="Ключевое(т)"/>
    <w:basedOn w:val="af6"/>
    <w:uiPriority w:val="1"/>
    <w:qFormat/>
    <w:rsid w:val="007379B0"/>
    <w:rPr>
      <w:rFonts w:ascii="Consolas" w:hAnsi="Consolas"/>
      <w:noProof w:val="0"/>
      <w:color w:val="0000FF"/>
      <w:sz w:val="22"/>
      <w:lang w:val="en-US"/>
    </w:rPr>
  </w:style>
  <w:style w:type="character" w:customStyle="1" w:styleId="afc">
    <w:name w:val="Класс(т)"/>
    <w:basedOn w:val="af5"/>
    <w:uiPriority w:val="1"/>
    <w:qFormat/>
    <w:rsid w:val="007379B0"/>
    <w:rPr>
      <w:rFonts w:ascii="Consolas" w:hAnsi="Consolas"/>
      <w:noProof w:val="0"/>
      <w:color w:val="2B91AF"/>
      <w:sz w:val="22"/>
      <w:lang w:val="en-US"/>
    </w:rPr>
  </w:style>
  <w:style w:type="character" w:customStyle="1" w:styleId="afd">
    <w:name w:val="Код(т)"/>
    <w:basedOn w:val="a9"/>
    <w:uiPriority w:val="1"/>
    <w:qFormat/>
    <w:rsid w:val="00450241"/>
    <w:rPr>
      <w:rFonts w:ascii="Consolas" w:hAnsi="Consolas"/>
      <w:noProof/>
      <w:sz w:val="22"/>
      <w:lang w:val="ru-RU"/>
    </w:rPr>
  </w:style>
  <w:style w:type="character" w:customStyle="1" w:styleId="afe">
    <w:name w:val="Код италик"/>
    <w:basedOn w:val="a9"/>
    <w:uiPriority w:val="1"/>
    <w:qFormat/>
    <w:rsid w:val="00586159"/>
    <w:rPr>
      <w:rFonts w:ascii="Consolas" w:hAnsi="Consolas"/>
      <w:i/>
      <w:noProof w:val="0"/>
      <w:sz w:val="24"/>
      <w:lang w:val="ru-RU"/>
    </w:rPr>
  </w:style>
  <w:style w:type="paragraph" w:customStyle="1" w:styleId="aff">
    <w:name w:val="Жирный акцент"/>
    <w:basedOn w:val="a"/>
    <w:link w:val="aff0"/>
    <w:qFormat/>
    <w:rsid w:val="00437566"/>
    <w:pPr>
      <w:spacing w:before="120"/>
    </w:pPr>
    <w:rPr>
      <w:b/>
    </w:rPr>
  </w:style>
  <w:style w:type="character" w:customStyle="1" w:styleId="aff0">
    <w:name w:val="Жирный акцент Знак"/>
    <w:basedOn w:val="a0"/>
    <w:link w:val="aff"/>
    <w:rsid w:val="00437566"/>
    <w:rPr>
      <w:b/>
    </w:rPr>
  </w:style>
  <w:style w:type="character" w:styleId="aff1">
    <w:name w:val="Placeholder Text"/>
    <w:basedOn w:val="a0"/>
    <w:uiPriority w:val="99"/>
    <w:semiHidden/>
    <w:rsid w:val="00690D81"/>
    <w:rPr>
      <w:color w:val="808080"/>
    </w:rPr>
  </w:style>
  <w:style w:type="character" w:customStyle="1" w:styleId="aff2">
    <w:name w:val="Код италик (т)"/>
    <w:basedOn w:val="afe"/>
    <w:uiPriority w:val="1"/>
    <w:qFormat/>
    <w:rsid w:val="00AA6113"/>
    <w:rPr>
      <w:rFonts w:ascii="Consolas" w:hAnsi="Consolas"/>
      <w:i/>
      <w:noProof w:val="0"/>
      <w:sz w:val="22"/>
      <w:lang w:val="ru-RU"/>
    </w:rPr>
  </w:style>
  <w:style w:type="character" w:customStyle="1" w:styleId="aff3">
    <w:name w:val="Комментарий для документации (т)"/>
    <w:basedOn w:val="afa"/>
    <w:uiPriority w:val="1"/>
    <w:qFormat/>
    <w:rsid w:val="0075225C"/>
    <w:rPr>
      <w:rFonts w:ascii="Consolas" w:hAnsi="Consolas"/>
      <w:noProof w:val="0"/>
      <w:color w:val="808080"/>
      <w:sz w:val="22"/>
      <w:lang w:val="ru-RU"/>
    </w:rPr>
  </w:style>
  <w:style w:type="character" w:customStyle="1" w:styleId="aff4">
    <w:name w:val="Комментарий (т)"/>
    <w:basedOn w:val="af4"/>
    <w:uiPriority w:val="1"/>
    <w:qFormat/>
    <w:rsid w:val="0075225C"/>
    <w:rPr>
      <w:rFonts w:ascii="Consolas" w:hAnsi="Consolas"/>
      <w:noProof w:val="0"/>
      <w:color w:val="008000"/>
      <w:sz w:val="22"/>
      <w:lang w:val="ru-RU"/>
    </w:rPr>
  </w:style>
  <w:style w:type="character" w:customStyle="1" w:styleId="aff5">
    <w:name w:val="Строковый литерал (т)"/>
    <w:basedOn w:val="af7"/>
    <w:uiPriority w:val="1"/>
    <w:qFormat/>
    <w:rsid w:val="007D430F"/>
    <w:rPr>
      <w:rFonts w:ascii="Consolas" w:hAnsi="Consolas"/>
      <w:noProof w:val="0"/>
      <w:color w:val="A31515"/>
      <w:sz w:val="22"/>
      <w:lang w:val="en-US"/>
    </w:rPr>
  </w:style>
  <w:style w:type="character" w:customStyle="1" w:styleId="XML">
    <w:name w:val="Атрибут XML"/>
    <w:basedOn w:val="a9"/>
    <w:uiPriority w:val="1"/>
    <w:qFormat/>
    <w:rsid w:val="007D430F"/>
    <w:rPr>
      <w:rFonts w:ascii="Consolas" w:hAnsi="Consolas"/>
      <w:noProof w:val="0"/>
      <w:color w:val="FF0000"/>
      <w:sz w:val="24"/>
      <w:lang w:val="en-US"/>
    </w:rPr>
  </w:style>
  <w:style w:type="character" w:customStyle="1" w:styleId="XML0">
    <w:name w:val="Атрибут XML (т)"/>
    <w:basedOn w:val="XML"/>
    <w:uiPriority w:val="1"/>
    <w:qFormat/>
    <w:rsid w:val="008951EC"/>
    <w:rPr>
      <w:rFonts w:ascii="Consolas" w:hAnsi="Consolas"/>
      <w:noProof w:val="0"/>
      <w:color w:val="FF0000"/>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027162">
      <w:bodyDiv w:val="1"/>
      <w:marLeft w:val="0"/>
      <w:marRight w:val="0"/>
      <w:marTop w:val="0"/>
      <w:marBottom w:val="0"/>
      <w:divBdr>
        <w:top w:val="none" w:sz="0" w:space="0" w:color="auto"/>
        <w:left w:val="none" w:sz="0" w:space="0" w:color="auto"/>
        <w:bottom w:val="none" w:sz="0" w:space="0" w:color="auto"/>
        <w:right w:val="none" w:sz="0" w:space="0" w:color="auto"/>
      </w:divBdr>
    </w:div>
    <w:div w:id="969551811">
      <w:bodyDiv w:val="1"/>
      <w:marLeft w:val="0"/>
      <w:marRight w:val="0"/>
      <w:marTop w:val="0"/>
      <w:marBottom w:val="0"/>
      <w:divBdr>
        <w:top w:val="none" w:sz="0" w:space="0" w:color="auto"/>
        <w:left w:val="none" w:sz="0" w:space="0" w:color="auto"/>
        <w:bottom w:val="none" w:sz="0" w:space="0" w:color="auto"/>
        <w:right w:val="none" w:sz="0" w:space="0" w:color="auto"/>
      </w:divBdr>
    </w:div>
    <w:div w:id="1543130174">
      <w:bodyDiv w:val="1"/>
      <w:marLeft w:val="0"/>
      <w:marRight w:val="0"/>
      <w:marTop w:val="0"/>
      <w:marBottom w:val="0"/>
      <w:divBdr>
        <w:top w:val="none" w:sz="0" w:space="0" w:color="auto"/>
        <w:left w:val="none" w:sz="0" w:space="0" w:color="auto"/>
        <w:bottom w:val="none" w:sz="0" w:space="0" w:color="auto"/>
        <w:right w:val="none" w:sz="0" w:space="0" w:color="auto"/>
      </w:divBdr>
    </w:div>
    <w:div w:id="1620069804">
      <w:bodyDiv w:val="1"/>
      <w:marLeft w:val="0"/>
      <w:marRight w:val="0"/>
      <w:marTop w:val="0"/>
      <w:marBottom w:val="0"/>
      <w:divBdr>
        <w:top w:val="none" w:sz="0" w:space="0" w:color="auto"/>
        <w:left w:val="none" w:sz="0" w:space="0" w:color="auto"/>
        <w:bottom w:val="none" w:sz="0" w:space="0" w:color="auto"/>
        <w:right w:val="none" w:sz="0" w:space="0" w:color="auto"/>
      </w:divBdr>
    </w:div>
    <w:div w:id="169819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ropbox\&#1051;&#1077;&#1082;&#1094;&#1080;&#1080;\&#1064;&#1072;&#1073;&#1083;&#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4CF97326-F5E9-4EFA-8CDC-55091C9B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Template>
  <TotalTime>82</TotalTime>
  <Pages>1</Pages>
  <Words>11991</Words>
  <Characters>68353</Characters>
  <Application>Microsoft Office Word</Application>
  <DocSecurity>0</DocSecurity>
  <Lines>569</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alexv</dc:creator>
  <cp:lastModifiedBy>Учетная запись Майкрософт</cp:lastModifiedBy>
  <cp:revision>15</cp:revision>
  <cp:lastPrinted>2013-03-10T15:42:00Z</cp:lastPrinted>
  <dcterms:created xsi:type="dcterms:W3CDTF">2013-03-06T19:44:00Z</dcterms:created>
  <dcterms:modified xsi:type="dcterms:W3CDTF">2013-03-10T15:42:00Z</dcterms:modified>
</cp:coreProperties>
</file>